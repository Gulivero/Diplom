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p"/>
    <w:bookmarkEnd w:id="0"/>
    <w:p w:rsidR="00CB748E" w:rsidRDefault="00862090" w:rsidP="007B04AF">
      <w:pPr>
        <w:pStyle w:val="aff"/>
        <w:ind w:firstLine="709"/>
      </w:pPr>
      <w:r w:rsidRPr="006D180F">
        <w:rPr>
          <w:noProof/>
          <w:lang w:eastAsia="ru-RU"/>
        </w:rPr>
        <mc:AlternateContent>
          <mc:Choice Requires="wps">
            <w:drawing>
              <wp:anchor distT="0" distB="0" distL="114300" distR="114300" simplePos="0" relativeHeight="251772415" behindDoc="0" locked="0" layoutInCell="1" allowOverlap="1">
                <wp:simplePos x="0" y="0"/>
                <wp:positionH relativeFrom="column">
                  <wp:posOffset>6212840</wp:posOffset>
                </wp:positionH>
                <wp:positionV relativeFrom="paragraph">
                  <wp:posOffset>-367665</wp:posOffset>
                </wp:positionV>
                <wp:extent cx="234779" cy="271848"/>
                <wp:effectExtent l="0" t="0" r="13335" b="13970"/>
                <wp:wrapNone/>
                <wp:docPr id="124" name="Прямоугольник 124"/>
                <wp:cNvGraphicFramePr/>
                <a:graphic xmlns:a="http://schemas.openxmlformats.org/drawingml/2006/main">
                  <a:graphicData uri="http://schemas.microsoft.com/office/word/2010/wordprocessingShape">
                    <wps:wsp>
                      <wps:cNvSpPr/>
                      <wps:spPr>
                        <a:xfrm>
                          <a:off x="0" y="0"/>
                          <a:ext cx="234779" cy="27184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8395A1" id="Прямоугольник 124" o:spid="_x0000_s1026" style="position:absolute;margin-left:489.2pt;margin-top:-28.95pt;width:18.5pt;height:21.4pt;z-index:2517724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" fillcolor="white [3212]" strokecolor="white [3212]" strokeweight="1pt"/>
            </w:pict>
          </mc:Fallback>
        </mc:AlternateContent>
      </w:r>
      <w:r w:rsidR="00BA79C2" w:rsidRPr="006D180F">
        <w:rPr>
          <w:noProof/>
          <w:lang w:eastAsia="ru-RU"/>
        </w:rPr>
        <mc:AlternateContent>
          <mc:Choice Requires="wpg">
            <w:drawing>
              <wp:anchor distT="0" distB="0" distL="114300" distR="114300" simplePos="0" relativeHeight="251717632" behindDoc="1" locked="1" layoutInCell="1" allowOverlap="1" wp14:anchorId="353E0AFC" wp14:editId="283845D5">
                <wp:simplePos x="0" y="0"/>
                <wp:positionH relativeFrom="page">
                  <wp:posOffset>720090</wp:posOffset>
                </wp:positionH>
                <wp:positionV relativeFrom="page">
                  <wp:posOffset>180340</wp:posOffset>
                </wp:positionV>
                <wp:extent cx="6660000" cy="10332000"/>
                <wp:effectExtent l="0" t="0" r="26670" b="31750"/>
                <wp:wrapNone/>
                <wp:docPr id="250" name="Группа 250"/>
                <wp:cNvGraphicFramePr/>
                <a:graphic xmlns:a="http://schemas.openxmlformats.org/drawingml/2006/main">
                  <a:graphicData uri="http://schemas.microsoft.com/office/word/2010/wordprocessingGroup">
                    <wpg:wgp>
                      <wpg:cNvGrpSpPr/>
                      <wpg:grpSpPr>
                        <a:xfrm>
                          <a:off x="0" y="0"/>
                          <a:ext cx="6660000" cy="10332000"/>
                          <a:chOff x="0" y="0"/>
                          <a:chExt cx="6662946" cy="10334945"/>
                        </a:xfrm>
                      </wpg:grpSpPr>
                      <wps:wsp>
                        <wps:cNvPr id="251" name="Прямая соединительная линия 251"/>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2" name="Прямая соединительная линия 252"/>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3" name="Прямая соединительная линия 253"/>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4" name="Прямая соединительная линия 254"/>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 name="Прямая соединительная линия 255"/>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Прямая соединительная линия 45"/>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Прямая соединительная линия 46"/>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Прямая соединительная линия 47"/>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48"/>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 name="Прямая соединительная линия 49"/>
                        <wps:cNvCnPr>
                          <a:cxnSpLocks noChangeShapeType="1"/>
                        </wps:cNvCnPr>
                        <wps:spPr bwMode="auto">
                          <a:xfrm>
                            <a:off x="1442852"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Прямая соединительная линия 50"/>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 name="Прямая соединительная линия 51"/>
                        <wps:cNvCnPr>
                          <a:cxnSpLocks noChangeShapeType="1"/>
                        </wps:cNvCnPr>
                        <wps:spPr bwMode="auto">
                          <a:xfrm>
                            <a:off x="255320"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Прямая соединительная линия 52"/>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Прямая соединительная линия 53"/>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Прямая соединительная линия 10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Прямая соединительная линия 10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 name="Прямая соединительная линия 10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 name="Прямая соединительная линия 10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6" name="Прямая соединительная линия 256"/>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 name="Прямая соединительная линия 257"/>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 name="Прямоугольник 258"/>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 name="Надпись 259"/>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3661D2">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260" name="Надпись 260"/>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3661D2">
                              <w:pPr>
                                <w:ind w:firstLine="0"/>
                                <w:jc w:val="center"/>
                                <w:rPr>
                                  <w:rFonts w:ascii="Arial" w:hAnsi="Arial" w:cs="Arial"/>
                                  <w:sz w:val="18"/>
                                  <w:szCs w:val="18"/>
                                </w:rPr>
                              </w:pPr>
                              <w:r w:rsidRPr="0066310D">
                                <w:rPr>
                                  <w:sz w:val="18"/>
                                  <w:szCs w:val="18"/>
                                </w:rPr>
                                <w:t>Изм</w:t>
                              </w:r>
                            </w:p>
                          </w:txbxContent>
                        </wps:txbx>
                        <wps:bodyPr rot="0" vert="horz" wrap="square" lIns="18000" tIns="18000" rIns="18000" bIns="0" anchor="t" anchorCtr="0" upright="1">
                          <a:noAutofit/>
                        </wps:bodyPr>
                      </wps:wsp>
                      <wps:wsp>
                        <wps:cNvPr id="261" name="Надпись 261"/>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D4FF3" w:rsidRPr="002D0CDF" w:rsidRDefault="00ED4FF3" w:rsidP="003661D2">
                              <w:pPr>
                                <w:ind w:firstLine="0"/>
                                <w:jc w:val="center"/>
                              </w:pPr>
                              <w:r w:rsidRPr="0066310D">
                                <w:rPr>
                                  <w:sz w:val="18"/>
                                  <w:szCs w:val="18"/>
                                </w:rPr>
                                <w:t>Лист</w:t>
                              </w:r>
                            </w:p>
                          </w:txbxContent>
                        </wps:txbx>
                        <wps:bodyPr rot="0" vert="horz" wrap="square" lIns="18000" tIns="18000" rIns="18000" bIns="0" anchor="t" anchorCtr="0" upright="1">
                          <a:noAutofit/>
                        </wps:bodyPr>
                      </wps:wsp>
                      <wps:wsp>
                        <wps:cNvPr id="262" name="Надпись 262"/>
                        <wps:cNvSpPr txBox="1">
                          <a:spLocks noChangeArrowheads="1"/>
                        </wps:cNvSpPr>
                        <wps:spPr bwMode="auto">
                          <a:xfrm>
                            <a:off x="593766" y="925087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3661D2">
                              <w:pPr>
                                <w:ind w:firstLine="0"/>
                                <w:jc w:val="center"/>
                                <w:rPr>
                                  <w:rFonts w:ascii="Arial" w:hAnsi="Arial" w:cs="Arial"/>
                                  <w:sz w:val="18"/>
                                  <w:szCs w:val="18"/>
                                </w:rPr>
                              </w:pPr>
                              <w:r w:rsidRPr="002F10C4">
                                <w:rPr>
                                  <w:sz w:val="18"/>
                                  <w:szCs w:val="18"/>
                                </w:rPr>
                                <w:t>№</w:t>
                              </w:r>
                              <w:r w:rsidRPr="002D0CDF">
                                <w:rPr>
                                  <w:rFonts w:ascii="Arial" w:hAnsi="Arial" w:cs="Arial"/>
                                  <w:sz w:val="18"/>
                                  <w:szCs w:val="18"/>
                                </w:rPr>
                                <w:t xml:space="preserve"> </w:t>
                              </w:r>
                              <w:r w:rsidRPr="0066310D">
                                <w:rPr>
                                  <w:sz w:val="18"/>
                                  <w:szCs w:val="18"/>
                                </w:rPr>
                                <w:t>документа</w:t>
                              </w:r>
                            </w:p>
                          </w:txbxContent>
                        </wps:txbx>
                        <wps:bodyPr rot="0" vert="horz" wrap="square" lIns="18000" tIns="18000" rIns="18000" bIns="0" anchor="t" anchorCtr="0" upright="1">
                          <a:noAutofit/>
                        </wps:bodyPr>
                      </wps:wsp>
                      <wps:wsp>
                        <wps:cNvPr id="263" name="Надпись 263"/>
                        <wps:cNvSpPr txBox="1">
                          <a:spLocks noChangeArrowheads="1"/>
                        </wps:cNvSpPr>
                        <wps:spPr bwMode="auto">
                          <a:xfrm>
                            <a:off x="617517" y="9446821"/>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1A63C2" w:rsidRDefault="00ED4FF3" w:rsidP="003661D2">
                              <w:pPr>
                                <w:ind w:firstLine="0"/>
                                <w:rPr>
                                  <w:rFonts w:ascii="Arial" w:hAnsi="Arial" w:cs="Arial"/>
                                  <w:sz w:val="20"/>
                                  <w:szCs w:val="20"/>
                                </w:rPr>
                              </w:pPr>
                              <w:r>
                                <w:rPr>
                                  <w:sz w:val="20"/>
                                  <w:szCs w:val="20"/>
                                </w:rPr>
                                <w:t>Завадская</w:t>
                              </w:r>
                            </w:p>
                            <w:p w:rsidR="00ED4FF3" w:rsidRPr="002D0CDF" w:rsidRDefault="00ED4FF3" w:rsidP="003661D2"/>
                          </w:txbxContent>
                        </wps:txbx>
                        <wps:bodyPr rot="0" vert="horz" wrap="square" lIns="18000" tIns="0" rIns="18000" bIns="0" anchor="t" anchorCtr="0" upright="1">
                          <a:noAutofit/>
                        </wps:bodyPr>
                      </wps:wsp>
                      <wps:wsp>
                        <wps:cNvPr id="264" name="Надпись 264"/>
                        <wps:cNvSpPr txBox="1">
                          <a:spLocks noChangeArrowheads="1"/>
                        </wps:cNvSpPr>
                        <wps:spPr bwMode="auto">
                          <a:xfrm>
                            <a:off x="617517" y="960713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9912B0">
                              <w:pPr>
                                <w:ind w:firstLine="0"/>
                                <w:rPr>
                                  <w:rFonts w:ascii="Arial" w:hAnsi="Arial" w:cs="Arial"/>
                                  <w:sz w:val="20"/>
                                  <w:szCs w:val="20"/>
                                </w:rPr>
                              </w:pPr>
                              <w:r>
                                <w:rPr>
                                  <w:spacing w:val="-6"/>
                                  <w:sz w:val="20"/>
                                  <w:szCs w:val="20"/>
                                </w:rPr>
                                <w:t>Потапенко</w:t>
                              </w:r>
                            </w:p>
                            <w:p w:rsidR="00ED4FF3" w:rsidRDefault="00ED4FF3" w:rsidP="009912B0">
                              <w:pPr>
                                <w:ind w:firstLine="0"/>
                              </w:pPr>
                            </w:p>
                            <w:p w:rsidR="00ED4FF3" w:rsidRDefault="00ED4FF3" w:rsidP="003661D2">
                              <w:pPr>
                                <w:ind w:firstLine="0"/>
                              </w:pPr>
                            </w:p>
                          </w:txbxContent>
                        </wps:txbx>
                        <wps:bodyPr rot="0" vert="horz" wrap="square" lIns="18000" tIns="0" rIns="18000" bIns="0" anchor="t" anchorCtr="0" upright="1">
                          <a:noAutofit/>
                        </wps:bodyPr>
                      </wps:wsp>
                      <wps:wsp>
                        <wps:cNvPr id="265" name="Надпись 265"/>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3661D2">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3661D2">
                              <w:pPr>
                                <w:rPr>
                                  <w:rFonts w:ascii="Arial" w:hAnsi="Arial" w:cs="Arial"/>
                                  <w:sz w:val="20"/>
                                  <w:szCs w:val="20"/>
                                </w:rPr>
                              </w:pPr>
                            </w:p>
                          </w:txbxContent>
                        </wps:txbx>
                        <wps:bodyPr rot="0" vert="horz" wrap="square" lIns="18000" tIns="0" rIns="18000" bIns="0" anchor="t" anchorCtr="0" upright="1">
                          <a:noAutofit/>
                        </wps:bodyPr>
                      </wps:wsp>
                      <wps:wsp>
                        <wps:cNvPr id="266" name="Надпись 266"/>
                        <wps:cNvSpPr txBox="1">
                          <a:spLocks noChangeArrowheads="1"/>
                        </wps:cNvSpPr>
                        <wps:spPr bwMode="auto">
                          <a:xfrm>
                            <a:off x="1425039" y="925087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3661D2">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wps:txbx>
                        <wps:bodyPr rot="0" vert="horz" wrap="square" lIns="18000" tIns="18000" rIns="18000" bIns="0" anchor="t" anchorCtr="0" upright="1">
                          <a:noAutofit/>
                        </wps:bodyPr>
                      </wps:wsp>
                      <wps:wsp>
                        <wps:cNvPr id="267" name="Надпись 267"/>
                        <wps:cNvSpPr txBox="1">
                          <a:spLocks noChangeArrowheads="1"/>
                        </wps:cNvSpPr>
                        <wps:spPr bwMode="auto">
                          <a:xfrm>
                            <a:off x="1971304"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3661D2">
                              <w:pPr>
                                <w:ind w:firstLine="0"/>
                                <w:jc w:val="center"/>
                                <w:rPr>
                                  <w:rFonts w:ascii="Arial" w:hAnsi="Arial" w:cs="Arial"/>
                                  <w:sz w:val="18"/>
                                  <w:szCs w:val="18"/>
                                </w:rPr>
                              </w:pPr>
                              <w:r w:rsidRPr="0066310D">
                                <w:rPr>
                                  <w:sz w:val="18"/>
                                  <w:szCs w:val="18"/>
                                </w:rPr>
                                <w:t>Дата</w:t>
                              </w:r>
                            </w:p>
                          </w:txbxContent>
                        </wps:txbx>
                        <wps:bodyPr rot="0" vert="horz" wrap="square" lIns="18000" tIns="18000" rIns="18000" bIns="0" anchor="t" anchorCtr="0" upright="1">
                          <a:noAutofit/>
                        </wps:bodyPr>
                      </wps:wsp>
                      <wps:wsp>
                        <wps:cNvPr id="268" name="Надпись 268"/>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3661D2">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269" name="Надпись 269"/>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3661D2">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270" name="Надпись 270"/>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3661D2">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271" name="Надпись 271"/>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3661D2">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272" name="Надпись 272"/>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3661D2">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273" name="Надпись 273"/>
                        <wps:cNvSpPr txBox="1">
                          <a:spLocks noChangeArrowheads="1"/>
                        </wps:cNvSpPr>
                        <wps:spPr bwMode="auto">
                          <a:xfrm>
                            <a:off x="2339439" y="8989621"/>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3661D2">
                              <w:pPr>
                                <w:ind w:firstLine="0"/>
                                <w:jc w:val="center"/>
                                <w:rPr>
                                  <w:sz w:val="36"/>
                                  <w:szCs w:val="36"/>
                                </w:rPr>
                              </w:pPr>
                              <w:r w:rsidRPr="0066310D">
                                <w:rPr>
                                  <w:sz w:val="36"/>
                                  <w:szCs w:val="36"/>
                                </w:rPr>
                                <w:t>ДП 00.</w:t>
                              </w:r>
                              <w:proofErr w:type="gramStart"/>
                              <w:r w:rsidRPr="0066310D">
                                <w:rPr>
                                  <w:sz w:val="36"/>
                                  <w:szCs w:val="36"/>
                                </w:rPr>
                                <w:t>00.ПЗ</w:t>
                              </w:r>
                              <w:proofErr w:type="gramEnd"/>
                            </w:p>
                          </w:txbxContent>
                        </wps:txbx>
                        <wps:bodyPr rot="0" vert="horz" wrap="square" lIns="18000" tIns="0" rIns="18000" bIns="0" anchor="t" anchorCtr="0" upright="1">
                          <a:noAutofit/>
                        </wps:bodyPr>
                      </wps:wsp>
                      <wps:wsp>
                        <wps:cNvPr id="274" name="Надпись 274"/>
                        <wps:cNvSpPr txBox="1">
                          <a:spLocks noChangeArrowheads="1"/>
                        </wps:cNvSpPr>
                        <wps:spPr bwMode="auto">
                          <a:xfrm>
                            <a:off x="4857008" y="9797143"/>
                            <a:ext cx="1799590" cy="52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3661D2">
                              <w:pPr>
                                <w:ind w:firstLine="0"/>
                                <w:jc w:val="center"/>
                                <w:rPr>
                                  <w:sz w:val="36"/>
                                  <w:szCs w:val="36"/>
                                </w:rPr>
                              </w:pPr>
                              <w:r w:rsidRPr="0066310D">
                                <w:rPr>
                                  <w:sz w:val="36"/>
                                  <w:szCs w:val="36"/>
                                </w:rPr>
                                <w:t>БГТУ</w:t>
                              </w:r>
                            </w:p>
                            <w:p w:rsidR="00ED4FF3" w:rsidRPr="0066310D" w:rsidRDefault="00ED4FF3" w:rsidP="003661D2">
                              <w:pPr>
                                <w:ind w:firstLine="0"/>
                                <w:jc w:val="center"/>
                                <w:rPr>
                                  <w:sz w:val="36"/>
                                  <w:szCs w:val="36"/>
                                </w:rPr>
                              </w:pPr>
                              <w:r>
                                <w:rPr>
                                  <w:sz w:val="36"/>
                                  <w:szCs w:val="36"/>
                                </w:rPr>
                                <w:t>7431909, 2020</w:t>
                              </w:r>
                            </w:p>
                          </w:txbxContent>
                        </wps:txbx>
                        <wps:bodyPr rot="0" vert="horz" wrap="square" lIns="18000" tIns="0" rIns="18000" bIns="0" anchor="t" anchorCtr="0" upright="1">
                          <a:noAutofit/>
                        </wps:bodyPr>
                      </wps:wsp>
                      <wps:wsp>
                        <wps:cNvPr id="275" name="Надпись 275"/>
                        <wps:cNvSpPr txBox="1">
                          <a:spLocks noChangeArrowheads="1"/>
                        </wps:cNvSpPr>
                        <wps:spPr bwMode="auto">
                          <a:xfrm>
                            <a:off x="2345195" y="9423070"/>
                            <a:ext cx="2519045" cy="900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13781E" w:rsidRDefault="00ED4FF3" w:rsidP="00C74E95">
                              <w:pPr>
                                <w:ind w:firstLine="0"/>
                                <w:jc w:val="center"/>
                                <w:rPr>
                                  <w:rFonts w:ascii="Arial" w:hAnsi="Arial" w:cs="Arial"/>
                                  <w:sz w:val="24"/>
                                  <w:szCs w:val="24"/>
                                </w:rPr>
                              </w:pPr>
                              <w:r w:rsidRPr="0066310D">
                                <w:rPr>
                                  <w:sz w:val="24"/>
                                  <w:szCs w:val="24"/>
                                </w:rPr>
                                <w:t>Р</w:t>
                              </w:r>
                              <w:r>
                                <w:rPr>
                                  <w:sz w:val="24"/>
                                  <w:szCs w:val="24"/>
                                </w:rPr>
                                <w:t>е</w:t>
                              </w:r>
                              <w:r w:rsidRPr="0066310D">
                                <w:rPr>
                                  <w:sz w:val="24"/>
                                  <w:szCs w:val="24"/>
                                </w:rPr>
                                <w:t>ферат</w:t>
                              </w:r>
                            </w:p>
                          </w:txbxContent>
                        </wps:txbx>
                        <wps:bodyPr rot="0" vert="horz" wrap="square" lIns="18000" tIns="0" rIns="18000" bIns="0" anchor="ctr" anchorCtr="0" upright="1">
                          <a:noAutofit/>
                        </wps:bodyPr>
                      </wps:wsp>
                      <wps:wsp>
                        <wps:cNvPr id="276" name="Надпись 276"/>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3661D2">
                              <w:pPr>
                                <w:ind w:firstLine="0"/>
                                <w:rPr>
                                  <w:rFonts w:ascii="Arial" w:hAnsi="Arial" w:cs="Arial"/>
                                  <w:sz w:val="20"/>
                                  <w:szCs w:val="20"/>
                                </w:rPr>
                              </w:pPr>
                              <w:r w:rsidRPr="00BA79C2">
                                <w:rPr>
                                  <w:sz w:val="20"/>
                                  <w:szCs w:val="20"/>
                                </w:rPr>
                                <w:t>Н.</w:t>
                              </w:r>
                              <w:r w:rsidRPr="002D0CDF">
                                <w:rPr>
                                  <w:rFonts w:ascii="Arial" w:hAnsi="Arial" w:cs="Arial"/>
                                  <w:sz w:val="20"/>
                                  <w:szCs w:val="20"/>
                                </w:rPr>
                                <w:t xml:space="preserve">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277" name="Надпись 277"/>
                        <wps:cNvSpPr txBox="1">
                          <a:spLocks noChangeArrowheads="1"/>
                        </wps:cNvSpPr>
                        <wps:spPr bwMode="auto">
                          <a:xfrm>
                            <a:off x="617517" y="9969335"/>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9912B0">
                              <w:pPr>
                                <w:ind w:firstLine="0"/>
                                <w:rPr>
                                  <w:rFonts w:ascii="Arial" w:hAnsi="Arial" w:cs="Arial"/>
                                  <w:sz w:val="20"/>
                                  <w:szCs w:val="20"/>
                                </w:rPr>
                              </w:pPr>
                              <w:r>
                                <w:rPr>
                                  <w:spacing w:val="-6"/>
                                  <w:sz w:val="20"/>
                                  <w:szCs w:val="20"/>
                                </w:rPr>
                                <w:t>Савчук</w:t>
                              </w:r>
                            </w:p>
                            <w:p w:rsidR="00ED4FF3" w:rsidRDefault="00ED4FF3" w:rsidP="009912B0">
                              <w:pPr>
                                <w:ind w:firstLine="0"/>
                              </w:pPr>
                            </w:p>
                            <w:p w:rsidR="00ED4FF3" w:rsidRPr="002D0CDF" w:rsidRDefault="00ED4FF3" w:rsidP="003661D2">
                              <w:pPr>
                                <w:rPr>
                                  <w:rFonts w:ascii="Arial" w:hAnsi="Arial" w:cs="Arial"/>
                                  <w:sz w:val="20"/>
                                  <w:szCs w:val="20"/>
                                </w:rPr>
                              </w:pPr>
                            </w:p>
                          </w:txbxContent>
                        </wps:txbx>
                        <wps:bodyPr rot="0" vert="horz" wrap="square" lIns="18000" tIns="0" rIns="18000" bIns="0" anchor="t" anchorCtr="0" upright="1">
                          <a:noAutofit/>
                        </wps:bodyPr>
                      </wps:wsp>
                      <wps:wsp>
                        <wps:cNvPr id="278" name="Надпись 278"/>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3661D2">
                              <w:pPr>
                                <w:ind w:firstLine="0"/>
                                <w:jc w:val="center"/>
                                <w:rPr>
                                  <w:sz w:val="18"/>
                                  <w:szCs w:val="18"/>
                                </w:rPr>
                              </w:pPr>
                              <w:r w:rsidRPr="00AD2DCB">
                                <w:rPr>
                                  <w:sz w:val="18"/>
                                  <w:szCs w:val="18"/>
                                </w:rPr>
                                <w:t>у</w:t>
                              </w:r>
                            </w:p>
                          </w:txbxContent>
                        </wps:txbx>
                        <wps:bodyPr rot="0" vert="horz" wrap="square" lIns="18000" tIns="18000" rIns="18000" bIns="0" anchor="t" anchorCtr="0" upright="1">
                          <a:noAutofit/>
                        </wps:bodyPr>
                      </wps:wsp>
                      <wps:wsp>
                        <wps:cNvPr id="279" name="Надпись 279"/>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3661D2">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80" name="Надпись 280"/>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3661D2">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81" name="Надпись 281"/>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3661D2">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s:wsp>
                        <wps:cNvPr id="282" name="Надпись 282"/>
                        <wps:cNvSpPr txBox="1">
                          <a:spLocks noChangeArrowheads="1"/>
                        </wps:cNvSpPr>
                        <wps:spPr bwMode="auto">
                          <a:xfrm>
                            <a:off x="617517" y="9785267"/>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3661D2">
                              <w:pPr>
                                <w:ind w:firstLine="0"/>
                                <w:rPr>
                                  <w:rFonts w:ascii="Arial" w:hAnsi="Arial" w:cs="Arial"/>
                                  <w:spacing w:val="-6"/>
                                  <w:sz w:val="20"/>
                                  <w:szCs w:val="20"/>
                                </w:rPr>
                              </w:pPr>
                            </w:p>
                            <w:p w:rsidR="00ED4FF3" w:rsidRPr="002D0CDF" w:rsidRDefault="00ED4FF3" w:rsidP="003661D2">
                              <w:pPr>
                                <w:rPr>
                                  <w:rFonts w:ascii="Arial" w:hAnsi="Arial" w:cs="Arial"/>
                                  <w:sz w:val="20"/>
                                  <w:szCs w:val="20"/>
                                </w:rPr>
                              </w:pPr>
                            </w:p>
                            <w:p w:rsidR="00ED4FF3" w:rsidRPr="002D0CDF" w:rsidRDefault="00ED4FF3" w:rsidP="003661D2">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3E0AFC" id="Группа 250" o:spid="_x0000_s1026" style="position:absolute;left:0;text-align:left;margin-left:56.7pt;margin-top:14.2pt;width:524.4pt;height:813.55pt;z-index:-251598848;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">
                <v:line id="Прямая соединительная линия 251" o:spid="_x0000_s102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" strokeweight="2pt"/>
                <v:line id="Прямая соединительная линия 252" o:spid="_x0000_s102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"/>
                <v:line id="Прямая соединительная линия 253" o:spid="_x0000_s102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CwAAAANwAAAAPAAAAZHJzL2Rvd25yZXYueG1sRI/BCsIw&#10;EETvgv8QVvCmqYo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XDf0wsAAAADcAAAADwAAAAAA&#10;AAAAAAAAAAAHAgAAZHJzL2Rvd25yZXYueG1sUEsFBgAAAAADAAMAtwAAAPQCAAAAAA==&#10;" strokeweight="2pt"/>
                <v:line id="Прямая соединительная линия 254" o:spid="_x0000_s103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"/>
                <v:line id="Прямая соединительная линия 255" o:spid="_x0000_s103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0nxwAAANwAAAAPAAAAZHJzL2Rvd25yZXYueG1sRI9Pa8JA&#10;FMTvhX6H5Qm91Y0Wg0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E4Y7SfHAAAA3AAA&#10;AA8AAAAAAAAAAAAAAAAABwIAAGRycy9kb3ducmV2LnhtbFBLBQYAAAAAAwADALcAAAD7AgAAAAA=&#10;"/>
                <v:line id="Прямая соединительная линия 45" o:spid="_x0000_s103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line id="Прямая соединительная линия 46" o:spid="_x0000_s103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v:line id="Прямая соединительная линия 47" o:spid="_x0000_s103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Прямая соединительная линия 48" o:spid="_x0000_s103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Прямая соединительная линия 49" o:spid="_x0000_s1036"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strokeweight="2pt"/>
                <v:line id="Прямая соединительная линия 50" o:spid="_x0000_s103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Прямая соединительная линия 51" o:spid="_x0000_s1038"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strokeweight="2pt"/>
                <v:line id="Прямая соединительная линия 52" o:spid="_x0000_s103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line id="Прямая соединительная линия 53" o:spid="_x0000_s104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Прямая соединительная линия 106" o:spid="_x0000_s104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Прямая соединительная линия 107" o:spid="_x0000_s104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"/>
                <v:line id="Прямая соединительная линия 108" o:spid="_x0000_s104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"/>
                <v:line id="Прямая соединительная линия 109" o:spid="_x0000_s104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" strokeweight="2pt"/>
                <v:line id="Прямая соединительная линия 256" o:spid="_x0000_s104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" strokeweight="2pt"/>
                <v:line id="Прямая соединительная линия 257" o:spid="_x0000_s104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" strokeweight="2pt"/>
                <v:rect id="Прямоугольник 258" o:spid="_x0000_s104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" filled="f" strokeweight="2pt"/>
                <v:shapetype id="_x0000_t202" coordsize="21600,21600" o:spt="202" path="m,l,21600r21600,l21600,xe">
                  <v:stroke joinstyle="miter"/>
                  <v:path gradientshapeok="t" o:connecttype="rect"/>
                </v:shapetype>
                <v:shape id="Надпись 259" o:spid="_x0000_s104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" filled="f" stroked="f">
                  <v:textbox inset=".5mm,.5mm,.5mm,0">
                    <w:txbxContent>
                      <w:p w:rsidR="00ED4FF3" w:rsidRPr="002D0CDF" w:rsidRDefault="00ED4FF3" w:rsidP="003661D2">
                        <w:pPr>
                          <w:ind w:firstLine="0"/>
                          <w:jc w:val="center"/>
                          <w:rPr>
                            <w:rFonts w:ascii="Arial" w:hAnsi="Arial" w:cs="Arial"/>
                            <w:sz w:val="18"/>
                            <w:szCs w:val="18"/>
                          </w:rPr>
                        </w:pPr>
                        <w:r w:rsidRPr="0066310D">
                          <w:rPr>
                            <w:sz w:val="18"/>
                            <w:szCs w:val="18"/>
                          </w:rPr>
                          <w:t>Листов</w:t>
                        </w:r>
                      </w:p>
                    </w:txbxContent>
                  </v:textbox>
                </v:shape>
                <v:shape id="Надпись 260" o:spid="_x0000_s104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" filled="f" stroked="f">
                  <v:textbox inset=".5mm,.5mm,.5mm,0">
                    <w:txbxContent>
                      <w:p w:rsidR="00ED4FF3" w:rsidRPr="002D0CDF" w:rsidRDefault="00ED4FF3" w:rsidP="003661D2">
                        <w:pPr>
                          <w:ind w:firstLine="0"/>
                          <w:jc w:val="center"/>
                          <w:rPr>
                            <w:rFonts w:ascii="Arial" w:hAnsi="Arial" w:cs="Arial"/>
                            <w:sz w:val="18"/>
                            <w:szCs w:val="18"/>
                          </w:rPr>
                        </w:pPr>
                        <w:r w:rsidRPr="0066310D">
                          <w:rPr>
                            <w:sz w:val="18"/>
                            <w:szCs w:val="18"/>
                          </w:rPr>
                          <w:t>Изм</w:t>
                        </w:r>
                      </w:p>
                    </w:txbxContent>
                  </v:textbox>
                </v:shape>
                <v:shape id="Надпись 261" o:spid="_x0000_s105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" filled="f" stroked="f">
                  <v:textbox inset=".5mm,.5mm,.5mm,0">
                    <w:txbxContent>
                      <w:p w:rsidR="00ED4FF3" w:rsidRPr="002D0CDF" w:rsidRDefault="00ED4FF3" w:rsidP="003661D2">
                        <w:pPr>
                          <w:ind w:firstLine="0"/>
                          <w:jc w:val="center"/>
                        </w:pPr>
                        <w:r w:rsidRPr="0066310D">
                          <w:rPr>
                            <w:sz w:val="18"/>
                            <w:szCs w:val="18"/>
                          </w:rPr>
                          <w:t>Лист</w:t>
                        </w:r>
                      </w:p>
                    </w:txbxContent>
                  </v:textbox>
                </v:shape>
                <v:shape id="Надпись 262" o:spid="_x0000_s1051"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" filled="f" stroked="f">
                  <v:textbox inset=".5mm,.5mm,.5mm,0">
                    <w:txbxContent>
                      <w:p w:rsidR="00ED4FF3" w:rsidRPr="002D0CDF" w:rsidRDefault="00ED4FF3" w:rsidP="003661D2">
                        <w:pPr>
                          <w:ind w:firstLine="0"/>
                          <w:jc w:val="center"/>
                          <w:rPr>
                            <w:rFonts w:ascii="Arial" w:hAnsi="Arial" w:cs="Arial"/>
                            <w:sz w:val="18"/>
                            <w:szCs w:val="18"/>
                          </w:rPr>
                        </w:pPr>
                        <w:r w:rsidRPr="002F10C4">
                          <w:rPr>
                            <w:sz w:val="18"/>
                            <w:szCs w:val="18"/>
                          </w:rPr>
                          <w:t>№</w:t>
                        </w:r>
                        <w:r w:rsidRPr="002D0CDF">
                          <w:rPr>
                            <w:rFonts w:ascii="Arial" w:hAnsi="Arial" w:cs="Arial"/>
                            <w:sz w:val="18"/>
                            <w:szCs w:val="18"/>
                          </w:rPr>
                          <w:t xml:space="preserve"> </w:t>
                        </w:r>
                        <w:r w:rsidRPr="0066310D">
                          <w:rPr>
                            <w:sz w:val="18"/>
                            <w:szCs w:val="18"/>
                          </w:rPr>
                          <w:t>документа</w:t>
                        </w:r>
                      </w:p>
                    </w:txbxContent>
                  </v:textbox>
                </v:shape>
                <v:shape id="Надпись 263" o:spid="_x0000_s1052"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Ofm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" filled="f" stroked="f">
                  <v:textbox inset=".5mm,0,.5mm,0">
                    <w:txbxContent>
                      <w:p w:rsidR="00ED4FF3" w:rsidRPr="001A63C2" w:rsidRDefault="00ED4FF3" w:rsidP="003661D2">
                        <w:pPr>
                          <w:ind w:firstLine="0"/>
                          <w:rPr>
                            <w:rFonts w:ascii="Arial" w:hAnsi="Arial" w:cs="Arial"/>
                            <w:sz w:val="20"/>
                            <w:szCs w:val="20"/>
                          </w:rPr>
                        </w:pPr>
                        <w:r>
                          <w:rPr>
                            <w:sz w:val="20"/>
                            <w:szCs w:val="20"/>
                          </w:rPr>
                          <w:t>Завадская</w:t>
                        </w:r>
                      </w:p>
                      <w:p w:rsidR="00ED4FF3" w:rsidRPr="002D0CDF" w:rsidRDefault="00ED4FF3" w:rsidP="003661D2"/>
                    </w:txbxContent>
                  </v:textbox>
                </v:shape>
                <v:shape id="Надпись 264" o:spid="_x0000_s1053"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" filled="f" stroked="f">
                  <v:textbox inset=".5mm,0,.5mm,0">
                    <w:txbxContent>
                      <w:p w:rsidR="00ED4FF3" w:rsidRPr="002D0CDF" w:rsidRDefault="00ED4FF3" w:rsidP="009912B0">
                        <w:pPr>
                          <w:ind w:firstLine="0"/>
                          <w:rPr>
                            <w:rFonts w:ascii="Arial" w:hAnsi="Arial" w:cs="Arial"/>
                            <w:sz w:val="20"/>
                            <w:szCs w:val="20"/>
                          </w:rPr>
                        </w:pPr>
                        <w:r>
                          <w:rPr>
                            <w:spacing w:val="-6"/>
                            <w:sz w:val="20"/>
                            <w:szCs w:val="20"/>
                          </w:rPr>
                          <w:t>Потапенко</w:t>
                        </w:r>
                      </w:p>
                      <w:p w:rsidR="00ED4FF3" w:rsidRDefault="00ED4FF3" w:rsidP="009912B0">
                        <w:pPr>
                          <w:ind w:firstLine="0"/>
                        </w:pPr>
                      </w:p>
                      <w:p w:rsidR="00ED4FF3" w:rsidRDefault="00ED4FF3" w:rsidP="003661D2">
                        <w:pPr>
                          <w:ind w:firstLine="0"/>
                        </w:pPr>
                      </w:p>
                    </w:txbxContent>
                  </v:textbox>
                </v:shape>
                <v:shape id="Надпись 265" o:spid="_x0000_s105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" filled="f" stroked="f">
                  <v:textbox inset=".5mm,0,.5mm,0">
                    <w:txbxContent>
                      <w:p w:rsidR="00ED4FF3" w:rsidRPr="002D0CDF" w:rsidRDefault="00ED4FF3" w:rsidP="003661D2">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3661D2">
                        <w:pPr>
                          <w:rPr>
                            <w:rFonts w:ascii="Arial" w:hAnsi="Arial" w:cs="Arial"/>
                            <w:sz w:val="20"/>
                            <w:szCs w:val="20"/>
                          </w:rPr>
                        </w:pPr>
                      </w:p>
                    </w:txbxContent>
                  </v:textbox>
                </v:shape>
                <v:shape id="Надпись 266" o:spid="_x0000_s1055"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" filled="f" stroked="f">
                  <v:textbox inset=".5mm,.5mm,.5mm,0">
                    <w:txbxContent>
                      <w:p w:rsidR="00ED4FF3" w:rsidRPr="002D0CDF" w:rsidRDefault="00ED4FF3" w:rsidP="003661D2">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v:textbox>
                </v:shape>
                <v:shape id="Надпись 267" o:spid="_x0000_s1056"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" filled="f" stroked="f">
                  <v:textbox inset=".5mm,.5mm,.5mm,0">
                    <w:txbxContent>
                      <w:p w:rsidR="00ED4FF3" w:rsidRPr="002D0CDF" w:rsidRDefault="00ED4FF3" w:rsidP="003661D2">
                        <w:pPr>
                          <w:ind w:firstLine="0"/>
                          <w:jc w:val="center"/>
                          <w:rPr>
                            <w:rFonts w:ascii="Arial" w:hAnsi="Arial" w:cs="Arial"/>
                            <w:sz w:val="18"/>
                            <w:szCs w:val="18"/>
                          </w:rPr>
                        </w:pPr>
                        <w:r w:rsidRPr="0066310D">
                          <w:rPr>
                            <w:sz w:val="18"/>
                            <w:szCs w:val="18"/>
                          </w:rPr>
                          <w:t>Дата</w:t>
                        </w:r>
                      </w:p>
                    </w:txbxContent>
                  </v:textbox>
                </v:shape>
                <v:shape id="Надпись 268" o:spid="_x0000_s105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" filled="f" stroked="f">
                  <v:textbox inset=".5mm,0,.5mm,0">
                    <w:txbxContent>
                      <w:p w:rsidR="00ED4FF3" w:rsidRPr="002D0CDF" w:rsidRDefault="00ED4FF3" w:rsidP="003661D2">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269" o:spid="_x0000_s105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" filled="f" stroked="f">
                  <v:textbox inset=".5mm,0,.5mm,0">
                    <w:txbxContent>
                      <w:p w:rsidR="00ED4FF3" w:rsidRPr="002D0CDF" w:rsidRDefault="00ED4FF3" w:rsidP="003661D2">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270" o:spid="_x0000_s105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" filled="f" stroked="f">
                  <v:textbox inset=".5mm,0,.5mm,0">
                    <w:txbxContent>
                      <w:p w:rsidR="00ED4FF3" w:rsidRPr="00AD2DCB" w:rsidRDefault="00ED4FF3" w:rsidP="003661D2">
                        <w:pPr>
                          <w:ind w:firstLine="0"/>
                          <w:rPr>
                            <w:sz w:val="20"/>
                            <w:szCs w:val="20"/>
                          </w:rPr>
                        </w:pPr>
                        <w:r w:rsidRPr="00AD2DCB">
                          <w:rPr>
                            <w:sz w:val="20"/>
                            <w:szCs w:val="20"/>
                          </w:rPr>
                          <w:t>Утв.</w:t>
                        </w:r>
                      </w:p>
                    </w:txbxContent>
                  </v:textbox>
                </v:shape>
                <v:shape id="Надпись 271" o:spid="_x0000_s106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" filled="f" stroked="f">
                  <v:textbox inset=".5mm,.5mm,.5mm,0">
                    <w:txbxContent>
                      <w:p w:rsidR="00ED4FF3" w:rsidRPr="002D0CDF" w:rsidRDefault="00ED4FF3" w:rsidP="003661D2">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272" o:spid="_x0000_s106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" filled="f" stroked="f">
                  <v:textbox inset=".5mm,.5mm,.5mm,0">
                    <w:txbxContent>
                      <w:p w:rsidR="00ED4FF3" w:rsidRPr="002D0CDF" w:rsidRDefault="00ED4FF3" w:rsidP="003661D2">
                        <w:pPr>
                          <w:ind w:firstLine="0"/>
                          <w:jc w:val="center"/>
                          <w:rPr>
                            <w:rFonts w:ascii="Arial" w:hAnsi="Arial" w:cs="Arial"/>
                            <w:sz w:val="18"/>
                            <w:szCs w:val="18"/>
                          </w:rPr>
                        </w:pPr>
                        <w:r w:rsidRPr="0066310D">
                          <w:rPr>
                            <w:sz w:val="18"/>
                            <w:szCs w:val="18"/>
                          </w:rPr>
                          <w:t>Лист</w:t>
                        </w:r>
                      </w:p>
                    </w:txbxContent>
                  </v:textbox>
                </v:shape>
                <v:shape id="Надпись 273" o:spid="_x0000_s1062"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" filled="f" stroked="f">
                  <v:textbox inset=".5mm,0,.5mm,0">
                    <w:txbxContent>
                      <w:p w:rsidR="00ED4FF3" w:rsidRPr="0066310D" w:rsidRDefault="00ED4FF3" w:rsidP="003661D2">
                        <w:pPr>
                          <w:ind w:firstLine="0"/>
                          <w:jc w:val="center"/>
                          <w:rPr>
                            <w:sz w:val="36"/>
                            <w:szCs w:val="36"/>
                          </w:rPr>
                        </w:pPr>
                        <w:r w:rsidRPr="0066310D">
                          <w:rPr>
                            <w:sz w:val="36"/>
                            <w:szCs w:val="36"/>
                          </w:rPr>
                          <w:t>ДП 00.</w:t>
                        </w:r>
                        <w:proofErr w:type="gramStart"/>
                        <w:r w:rsidRPr="0066310D">
                          <w:rPr>
                            <w:sz w:val="36"/>
                            <w:szCs w:val="36"/>
                          </w:rPr>
                          <w:t>00.ПЗ</w:t>
                        </w:r>
                        <w:proofErr w:type="gramEnd"/>
                      </w:p>
                    </w:txbxContent>
                  </v:textbox>
                </v:shape>
                <v:shape id="Надпись 274" o:spid="_x0000_s1063"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" filled="f" stroked="f">
                  <v:textbox inset=".5mm,0,.5mm,0">
                    <w:txbxContent>
                      <w:p w:rsidR="00ED4FF3" w:rsidRPr="0066310D" w:rsidRDefault="00ED4FF3" w:rsidP="003661D2">
                        <w:pPr>
                          <w:ind w:firstLine="0"/>
                          <w:jc w:val="center"/>
                          <w:rPr>
                            <w:sz w:val="36"/>
                            <w:szCs w:val="36"/>
                          </w:rPr>
                        </w:pPr>
                        <w:r w:rsidRPr="0066310D">
                          <w:rPr>
                            <w:sz w:val="36"/>
                            <w:szCs w:val="36"/>
                          </w:rPr>
                          <w:t>БГТУ</w:t>
                        </w:r>
                      </w:p>
                      <w:p w:rsidR="00ED4FF3" w:rsidRPr="0066310D" w:rsidRDefault="00ED4FF3" w:rsidP="003661D2">
                        <w:pPr>
                          <w:ind w:firstLine="0"/>
                          <w:jc w:val="center"/>
                          <w:rPr>
                            <w:sz w:val="36"/>
                            <w:szCs w:val="36"/>
                          </w:rPr>
                        </w:pPr>
                        <w:r>
                          <w:rPr>
                            <w:sz w:val="36"/>
                            <w:szCs w:val="36"/>
                          </w:rPr>
                          <w:t>7431909, 2020</w:t>
                        </w:r>
                      </w:p>
                    </w:txbxContent>
                  </v:textbox>
                </v:shape>
                <v:shape id="Надпись 275" o:spid="_x0000_s1064" type="#_x0000_t202" style="position:absolute;left:23451;top:94230;width:25191;height:9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" filled="f" stroked="f">
                  <v:textbox inset=".5mm,0,.5mm,0">
                    <w:txbxContent>
                      <w:p w:rsidR="00ED4FF3" w:rsidRPr="0013781E" w:rsidRDefault="00ED4FF3" w:rsidP="00C74E95">
                        <w:pPr>
                          <w:ind w:firstLine="0"/>
                          <w:jc w:val="center"/>
                          <w:rPr>
                            <w:rFonts w:ascii="Arial" w:hAnsi="Arial" w:cs="Arial"/>
                            <w:sz w:val="24"/>
                            <w:szCs w:val="24"/>
                          </w:rPr>
                        </w:pPr>
                        <w:r w:rsidRPr="0066310D">
                          <w:rPr>
                            <w:sz w:val="24"/>
                            <w:szCs w:val="24"/>
                          </w:rPr>
                          <w:t>Р</w:t>
                        </w:r>
                        <w:r>
                          <w:rPr>
                            <w:sz w:val="24"/>
                            <w:szCs w:val="24"/>
                          </w:rPr>
                          <w:t>е</w:t>
                        </w:r>
                        <w:r w:rsidRPr="0066310D">
                          <w:rPr>
                            <w:sz w:val="24"/>
                            <w:szCs w:val="24"/>
                          </w:rPr>
                          <w:t>ферат</w:t>
                        </w:r>
                      </w:p>
                    </w:txbxContent>
                  </v:textbox>
                </v:shape>
                <v:shape id="Надпись 276" o:spid="_x0000_s106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" filled="f" stroked="f">
                  <v:textbox inset=".5mm,0,.5mm,0">
                    <w:txbxContent>
                      <w:p w:rsidR="00ED4FF3" w:rsidRPr="002D0CDF" w:rsidRDefault="00ED4FF3" w:rsidP="003661D2">
                        <w:pPr>
                          <w:ind w:firstLine="0"/>
                          <w:rPr>
                            <w:rFonts w:ascii="Arial" w:hAnsi="Arial" w:cs="Arial"/>
                            <w:sz w:val="20"/>
                            <w:szCs w:val="20"/>
                          </w:rPr>
                        </w:pPr>
                        <w:r w:rsidRPr="00BA79C2">
                          <w:rPr>
                            <w:sz w:val="20"/>
                            <w:szCs w:val="20"/>
                          </w:rPr>
                          <w:t>Н.</w:t>
                        </w:r>
                        <w:r w:rsidRPr="002D0CDF">
                          <w:rPr>
                            <w:rFonts w:ascii="Arial" w:hAnsi="Arial" w:cs="Arial"/>
                            <w:sz w:val="20"/>
                            <w:szCs w:val="20"/>
                          </w:rPr>
                          <w:t xml:space="preserve"> </w:t>
                        </w:r>
                        <w:r w:rsidRPr="0066310D">
                          <w:rPr>
                            <w:sz w:val="20"/>
                            <w:szCs w:val="20"/>
                          </w:rPr>
                          <w:t>контр</w:t>
                        </w:r>
                        <w:r w:rsidRPr="002D0CDF">
                          <w:rPr>
                            <w:rFonts w:ascii="Arial" w:hAnsi="Arial" w:cs="Arial"/>
                            <w:sz w:val="20"/>
                            <w:szCs w:val="20"/>
                          </w:rPr>
                          <w:t>.</w:t>
                        </w:r>
                      </w:p>
                    </w:txbxContent>
                  </v:textbox>
                </v:shape>
                <v:shape id="Надпись 277" o:spid="_x0000_s1066"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" filled="f" stroked="f">
                  <v:textbox inset=".5mm,0,.5mm,0">
                    <w:txbxContent>
                      <w:p w:rsidR="00ED4FF3" w:rsidRPr="002D0CDF" w:rsidRDefault="00ED4FF3" w:rsidP="009912B0">
                        <w:pPr>
                          <w:ind w:firstLine="0"/>
                          <w:rPr>
                            <w:rFonts w:ascii="Arial" w:hAnsi="Arial" w:cs="Arial"/>
                            <w:sz w:val="20"/>
                            <w:szCs w:val="20"/>
                          </w:rPr>
                        </w:pPr>
                        <w:r>
                          <w:rPr>
                            <w:spacing w:val="-6"/>
                            <w:sz w:val="20"/>
                            <w:szCs w:val="20"/>
                          </w:rPr>
                          <w:t>Савчук</w:t>
                        </w:r>
                      </w:p>
                      <w:p w:rsidR="00ED4FF3" w:rsidRDefault="00ED4FF3" w:rsidP="009912B0">
                        <w:pPr>
                          <w:ind w:firstLine="0"/>
                        </w:pPr>
                      </w:p>
                      <w:p w:rsidR="00ED4FF3" w:rsidRPr="002D0CDF" w:rsidRDefault="00ED4FF3" w:rsidP="003661D2">
                        <w:pPr>
                          <w:rPr>
                            <w:rFonts w:ascii="Arial" w:hAnsi="Arial" w:cs="Arial"/>
                            <w:sz w:val="20"/>
                            <w:szCs w:val="20"/>
                          </w:rPr>
                        </w:pPr>
                      </w:p>
                    </w:txbxContent>
                  </v:textbox>
                </v:shape>
                <v:shape id="Надпись 278" o:spid="_x0000_s106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" filled="f" stroked="f">
                  <v:textbox inset=".5mm,.5mm,.5mm,0">
                    <w:txbxContent>
                      <w:p w:rsidR="00ED4FF3" w:rsidRPr="00AD2DCB" w:rsidRDefault="00ED4FF3" w:rsidP="003661D2">
                        <w:pPr>
                          <w:ind w:firstLine="0"/>
                          <w:jc w:val="center"/>
                          <w:rPr>
                            <w:sz w:val="18"/>
                            <w:szCs w:val="18"/>
                          </w:rPr>
                        </w:pPr>
                        <w:r w:rsidRPr="00AD2DCB">
                          <w:rPr>
                            <w:sz w:val="18"/>
                            <w:szCs w:val="18"/>
                          </w:rPr>
                          <w:t>у</w:t>
                        </w:r>
                      </w:p>
                    </w:txbxContent>
                  </v:textbox>
                </v:shape>
                <v:shape id="Надпись 279" o:spid="_x0000_s106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" filled="f" stroked="f">
                  <v:textbox inset=".5mm,.5mm,.5mm,0">
                    <w:txbxContent>
                      <w:p w:rsidR="00ED4FF3" w:rsidRPr="00AD2DCB" w:rsidRDefault="00ED4FF3" w:rsidP="003661D2">
                        <w:pPr>
                          <w:ind w:firstLine="0"/>
                          <w:jc w:val="center"/>
                          <w:rPr>
                            <w:sz w:val="18"/>
                            <w:szCs w:val="18"/>
                          </w:rPr>
                        </w:pPr>
                        <w:r w:rsidRPr="00AD2DCB">
                          <w:rPr>
                            <w:sz w:val="18"/>
                            <w:szCs w:val="18"/>
                          </w:rPr>
                          <w:t>1</w:t>
                        </w:r>
                      </w:p>
                    </w:txbxContent>
                  </v:textbox>
                </v:shape>
                <v:shape id="Надпись 280" o:spid="_x0000_s106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" filled="f" stroked="f">
                  <v:textbox inset=".5mm,.5mm,.5mm,0">
                    <w:txbxContent>
                      <w:p w:rsidR="00ED4FF3" w:rsidRPr="00AD2DCB" w:rsidRDefault="00ED4FF3" w:rsidP="003661D2">
                        <w:pPr>
                          <w:ind w:firstLine="0"/>
                          <w:jc w:val="center"/>
                          <w:rPr>
                            <w:sz w:val="18"/>
                            <w:szCs w:val="18"/>
                          </w:rPr>
                        </w:pPr>
                        <w:r w:rsidRPr="00AD2DCB">
                          <w:rPr>
                            <w:sz w:val="18"/>
                            <w:szCs w:val="18"/>
                          </w:rPr>
                          <w:t>1</w:t>
                        </w:r>
                      </w:p>
                    </w:txbxContent>
                  </v:textbox>
                </v:shape>
                <v:shape id="Надпись 281" o:spid="_x0000_s107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" filled="f" stroked="f">
                  <v:textbox inset=".5mm,0,.5mm,0">
                    <w:txbxContent>
                      <w:p w:rsidR="00ED4FF3" w:rsidRPr="0066310D" w:rsidRDefault="00ED4FF3" w:rsidP="003661D2">
                        <w:pPr>
                          <w:ind w:firstLine="0"/>
                          <w:rPr>
                            <w:sz w:val="20"/>
                            <w:szCs w:val="20"/>
                          </w:rPr>
                        </w:pPr>
                        <w:r w:rsidRPr="0066310D">
                          <w:rPr>
                            <w:sz w:val="20"/>
                            <w:szCs w:val="20"/>
                          </w:rPr>
                          <w:t>Консульт.</w:t>
                        </w:r>
                      </w:p>
                    </w:txbxContent>
                  </v:textbox>
                </v:shape>
                <v:shape id="Надпись 282" o:spid="_x0000_s1071"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" filled="f" stroked="f">
                  <v:textbox inset=".5mm,0,.5mm,0">
                    <w:txbxContent>
                      <w:p w:rsidR="00ED4FF3" w:rsidRPr="002D0CDF" w:rsidRDefault="00ED4FF3" w:rsidP="003661D2">
                        <w:pPr>
                          <w:ind w:firstLine="0"/>
                          <w:rPr>
                            <w:rFonts w:ascii="Arial" w:hAnsi="Arial" w:cs="Arial"/>
                            <w:spacing w:val="-6"/>
                            <w:sz w:val="20"/>
                            <w:szCs w:val="20"/>
                          </w:rPr>
                        </w:pPr>
                      </w:p>
                      <w:p w:rsidR="00ED4FF3" w:rsidRPr="002D0CDF" w:rsidRDefault="00ED4FF3" w:rsidP="003661D2">
                        <w:pPr>
                          <w:rPr>
                            <w:rFonts w:ascii="Arial" w:hAnsi="Arial" w:cs="Arial"/>
                            <w:sz w:val="20"/>
                            <w:szCs w:val="20"/>
                          </w:rPr>
                        </w:pPr>
                      </w:p>
                      <w:p w:rsidR="00ED4FF3" w:rsidRPr="002D0CDF" w:rsidRDefault="00ED4FF3" w:rsidP="003661D2">
                        <w:pPr>
                          <w:rPr>
                            <w:rFonts w:ascii="Arial" w:hAnsi="Arial" w:cs="Arial"/>
                            <w:sz w:val="20"/>
                            <w:szCs w:val="20"/>
                          </w:rPr>
                        </w:pPr>
                      </w:p>
                    </w:txbxContent>
                  </v:textbox>
                </v:shape>
                <w10:wrap anchorx="page" anchory="page"/>
                <w10:anchorlock/>
              </v:group>
            </w:pict>
          </mc:Fallback>
        </mc:AlternateContent>
      </w:r>
      <w:r w:rsidR="003661D2" w:rsidRPr="006D180F">
        <w:t>Р</w:t>
      </w:r>
      <w:r w:rsidR="0096426C" w:rsidRPr="006D180F">
        <w:t>е</w:t>
      </w:r>
      <w:r w:rsidR="003661D2" w:rsidRPr="006D180F">
        <w:t>ферат</w:t>
      </w:r>
    </w:p>
    <w:p w:rsidR="000F6981" w:rsidRPr="00151231" w:rsidRDefault="000F6981" w:rsidP="000F6981">
      <w:pPr>
        <w:rPr>
          <w:spacing w:val="-4"/>
        </w:rPr>
      </w:pPr>
      <w:r w:rsidRPr="000F6981">
        <w:rPr>
          <w:spacing w:val="-4"/>
        </w:rPr>
        <w:t>Пояснительная записка дипломно</w:t>
      </w:r>
      <w:r w:rsidR="00842A7A">
        <w:rPr>
          <w:spacing w:val="-4"/>
        </w:rPr>
        <w:t xml:space="preserve">го проекта выполнена в </w:t>
      </w:r>
      <w:r w:rsidR="00842A7A" w:rsidRPr="00151231">
        <w:rPr>
          <w:spacing w:val="-4"/>
        </w:rPr>
        <w:t xml:space="preserve">объеме </w:t>
      </w:r>
      <w:r w:rsidR="00CE1941">
        <w:rPr>
          <w:spacing w:val="-4"/>
        </w:rPr>
        <w:t>107</w:t>
      </w:r>
      <w:r w:rsidRPr="00151231">
        <w:rPr>
          <w:spacing w:val="-4"/>
        </w:rPr>
        <w:t> страниц</w:t>
      </w:r>
      <w:r w:rsidR="007130CC" w:rsidRPr="00151231">
        <w:rPr>
          <w:spacing w:val="-4"/>
        </w:rPr>
        <w:t xml:space="preserve">, </w:t>
      </w:r>
      <w:r w:rsidR="00CE1941">
        <w:rPr>
          <w:spacing w:val="-4"/>
        </w:rPr>
        <w:t>50 рисунков, 15 таблиц, 23 листинга, 26</w:t>
      </w:r>
      <w:r w:rsidR="00151231" w:rsidRPr="00151231">
        <w:rPr>
          <w:spacing w:val="-4"/>
        </w:rPr>
        <w:t> использованных источника, 1</w:t>
      </w:r>
      <w:r w:rsidR="007130CC" w:rsidRPr="00151231">
        <w:rPr>
          <w:spacing w:val="-4"/>
        </w:rPr>
        <w:t xml:space="preserve"> приложения</w:t>
      </w:r>
      <w:r w:rsidRPr="00151231">
        <w:rPr>
          <w:spacing w:val="-4"/>
        </w:rPr>
        <w:t>.</w:t>
      </w:r>
    </w:p>
    <w:p w:rsidR="007E6449" w:rsidRPr="00F840E3" w:rsidRDefault="001E61A6" w:rsidP="008B1853">
      <w:pPr>
        <w:pStyle w:val="afff7"/>
        <w:spacing w:before="240" w:after="240" w:line="242" w:lineRule="auto"/>
        <w:ind w:right="0" w:firstLine="0"/>
        <w:rPr>
          <w:caps/>
        </w:rPr>
      </w:pPr>
      <w:r>
        <w:rPr>
          <w:caps/>
        </w:rPr>
        <w:t>веб-сайт</w:t>
      </w:r>
      <w:r w:rsidR="007E6449" w:rsidRPr="00151231">
        <w:rPr>
          <w:caps/>
        </w:rPr>
        <w:t>,</w:t>
      </w:r>
      <w:r w:rsidR="00D614AC" w:rsidRPr="00151231">
        <w:rPr>
          <w:caps/>
        </w:rPr>
        <w:t xml:space="preserve"> </w:t>
      </w:r>
      <w:r w:rsidR="00A65727" w:rsidRPr="00151231">
        <w:rPr>
          <w:lang w:val="en-US"/>
        </w:rPr>
        <w:t>BOOKLOVER</w:t>
      </w:r>
      <w:r w:rsidR="00D614AC" w:rsidRPr="00151231">
        <w:rPr>
          <w:caps/>
        </w:rPr>
        <w:t>,</w:t>
      </w:r>
      <w:r w:rsidR="007E6449" w:rsidRPr="00151231">
        <w:rPr>
          <w:caps/>
        </w:rPr>
        <w:t xml:space="preserve"> </w:t>
      </w:r>
      <w:r w:rsidR="007E6449" w:rsidRPr="00151231">
        <w:rPr>
          <w:caps/>
          <w:lang w:val="en-US"/>
        </w:rPr>
        <w:t>html</w:t>
      </w:r>
      <w:r w:rsidR="007E6449" w:rsidRPr="00151231">
        <w:rPr>
          <w:caps/>
        </w:rPr>
        <w:t xml:space="preserve">5, </w:t>
      </w:r>
      <w:r w:rsidR="007E6449" w:rsidRPr="00151231">
        <w:rPr>
          <w:caps/>
          <w:lang w:val="en-US"/>
        </w:rPr>
        <w:t>css</w:t>
      </w:r>
      <w:r w:rsidR="007E6449" w:rsidRPr="00151231">
        <w:rPr>
          <w:caps/>
        </w:rPr>
        <w:t xml:space="preserve">, </w:t>
      </w:r>
      <w:r w:rsidR="007E6449" w:rsidRPr="00151231">
        <w:rPr>
          <w:caps/>
          <w:lang w:val="en-US"/>
        </w:rPr>
        <w:t>JAVASCRIPT</w:t>
      </w:r>
      <w:r w:rsidR="007E6449" w:rsidRPr="00151231">
        <w:rPr>
          <w:caps/>
        </w:rPr>
        <w:t xml:space="preserve">, </w:t>
      </w:r>
      <w:r w:rsidR="007E6449" w:rsidRPr="00151231">
        <w:rPr>
          <w:caps/>
          <w:lang w:val="en-US"/>
        </w:rPr>
        <w:t>jquery</w:t>
      </w:r>
      <w:r w:rsidR="007E6449" w:rsidRPr="00151231">
        <w:rPr>
          <w:caps/>
        </w:rPr>
        <w:t>, бАЗа</w:t>
      </w:r>
      <w:r w:rsidR="007E6449" w:rsidRPr="00EB79AD">
        <w:rPr>
          <w:caps/>
        </w:rPr>
        <w:t xml:space="preserve"> ДАННЫХ, </w:t>
      </w:r>
      <w:r w:rsidR="007E6449" w:rsidRPr="00EB79AD">
        <w:rPr>
          <w:caps/>
          <w:lang w:val="en-US"/>
        </w:rPr>
        <w:t>MYSQL</w:t>
      </w:r>
      <w:r w:rsidR="007E6449">
        <w:rPr>
          <w:caps/>
        </w:rPr>
        <w:t xml:space="preserve">, </w:t>
      </w:r>
      <w:r w:rsidR="007E6449">
        <w:rPr>
          <w:caps/>
          <w:lang w:val="en-US"/>
        </w:rPr>
        <w:t>BOOTSTRAP</w:t>
      </w:r>
      <w:r w:rsidR="007E6449" w:rsidRPr="007E6449">
        <w:rPr>
          <w:caps/>
        </w:rPr>
        <w:t xml:space="preserve">, </w:t>
      </w:r>
      <w:r w:rsidR="00B07A2A">
        <w:rPr>
          <w:caps/>
          <w:lang w:val="en-US"/>
        </w:rPr>
        <w:t>PHP</w:t>
      </w:r>
      <w:r w:rsidR="007E6449" w:rsidRPr="007E6449">
        <w:rPr>
          <w:caps/>
        </w:rPr>
        <w:t xml:space="preserve">, </w:t>
      </w:r>
      <w:r w:rsidR="007E6449">
        <w:rPr>
          <w:caps/>
          <w:lang w:val="en-US"/>
        </w:rPr>
        <w:t>FIGMA</w:t>
      </w:r>
      <w:r w:rsidR="00F840E3">
        <w:rPr>
          <w:caps/>
        </w:rPr>
        <w:t>, обмен книгами, объявление</w:t>
      </w:r>
    </w:p>
    <w:p w:rsidR="00F840E3" w:rsidRDefault="00AC588D" w:rsidP="00864839">
      <w:pPr>
        <w:spacing w:line="235" w:lineRule="auto"/>
      </w:pPr>
      <w:r>
        <w:t>Объектом разработки является веб-сайт «</w:t>
      </w:r>
      <w:r>
        <w:rPr>
          <w:lang w:val="en-US"/>
        </w:rPr>
        <w:t>BookLover</w:t>
      </w:r>
      <w:r>
        <w:t>» для любителей чтения.</w:t>
      </w:r>
    </w:p>
    <w:p w:rsidR="00AC588D" w:rsidRDefault="00F7618C" w:rsidP="00864839">
      <w:pPr>
        <w:spacing w:line="235" w:lineRule="auto"/>
      </w:pPr>
      <w:r>
        <w:t>Цель</w:t>
      </w:r>
      <w:r w:rsidR="00AC588D">
        <w:t xml:space="preserve"> дипломного проекта заключается в </w:t>
      </w:r>
      <w:r w:rsidR="00AA0B32">
        <w:t>создании</w:t>
      </w:r>
      <w:r w:rsidR="00EB225C">
        <w:t xml:space="preserve"> адаптивного веб-сайта</w:t>
      </w:r>
      <w:r w:rsidR="00CC3648">
        <w:t>, где </w:t>
      </w:r>
      <w:r w:rsidR="00AC588D">
        <w:t xml:space="preserve">пользователи могут </w:t>
      </w:r>
      <w:r w:rsidR="00AA0B32">
        <w:t xml:space="preserve">безвозмездно </w:t>
      </w:r>
      <w:r w:rsidR="00AC588D">
        <w:t>отдавать и брать бумажные книги</w:t>
      </w:r>
      <w:r w:rsidR="0042300F">
        <w:t xml:space="preserve">. Бизнес-цель заключается в получении прибыли с помощью партнерской программы. </w:t>
      </w:r>
    </w:p>
    <w:p w:rsidR="0042300F" w:rsidRDefault="009B26F1" w:rsidP="00864839">
      <w:pPr>
        <w:spacing w:line="235" w:lineRule="auto"/>
      </w:pPr>
      <w:r>
        <w:rPr>
          <w:spacing w:val="-4"/>
        </w:rPr>
        <w:t>Задачи, решаемые в ходе разработки проекта</w:t>
      </w:r>
      <w:r w:rsidRPr="001A2AE3">
        <w:rPr>
          <w:spacing w:val="-4"/>
        </w:rPr>
        <w:t>: постановка целей, анализ предметной области,</w:t>
      </w:r>
      <w:r w:rsidR="0098243B">
        <w:rPr>
          <w:spacing w:val="-4"/>
        </w:rPr>
        <w:t xml:space="preserve"> выявление целевой аудитории, создание профилей,</w:t>
      </w:r>
      <w:r w:rsidRPr="001A2AE3">
        <w:rPr>
          <w:spacing w:val="-4"/>
        </w:rPr>
        <w:t xml:space="preserve"> проектирование </w:t>
      </w:r>
      <w:r>
        <w:rPr>
          <w:spacing w:val="-4"/>
        </w:rPr>
        <w:t>интерфейсов</w:t>
      </w:r>
      <w:r w:rsidRPr="001A2AE3">
        <w:rPr>
          <w:spacing w:val="-4"/>
        </w:rPr>
        <w:t xml:space="preserve">, выбор стиля дизайна и цветовой гаммы, </w:t>
      </w:r>
      <w:r>
        <w:rPr>
          <w:spacing w:val="-4"/>
        </w:rPr>
        <w:t xml:space="preserve">разработка макетов, </w:t>
      </w:r>
      <w:r w:rsidRPr="001A2AE3">
        <w:rPr>
          <w:spacing w:val="-4"/>
        </w:rPr>
        <w:t>верстка, программная реализация</w:t>
      </w:r>
      <w:r w:rsidR="00F7618C">
        <w:rPr>
          <w:spacing w:val="-4"/>
        </w:rPr>
        <w:t xml:space="preserve"> и тестирование </w:t>
      </w:r>
      <w:r w:rsidR="001E61A6">
        <w:rPr>
          <w:spacing w:val="-4"/>
        </w:rPr>
        <w:t>веб-сайта</w:t>
      </w:r>
      <w:r>
        <w:rPr>
          <w:spacing w:val="-4"/>
        </w:rPr>
        <w:t>.</w:t>
      </w:r>
    </w:p>
    <w:p w:rsidR="0042300F" w:rsidRDefault="0098243B" w:rsidP="00864839">
      <w:pPr>
        <w:spacing w:line="235" w:lineRule="auto"/>
      </w:pPr>
      <w:r>
        <w:t xml:space="preserve">В процессе разработки </w:t>
      </w:r>
      <w:r w:rsidR="001E61A6">
        <w:t>веб-сайта</w:t>
      </w:r>
      <w:r>
        <w:t xml:space="preserve"> было выполнено:</w:t>
      </w:r>
    </w:p>
    <w:p w:rsidR="0098243B" w:rsidRDefault="005A6B23" w:rsidP="0098243B">
      <w:pPr>
        <w:pStyle w:val="ab"/>
        <w:numPr>
          <w:ilvl w:val="0"/>
          <w:numId w:val="28"/>
        </w:numPr>
        <w:spacing w:line="235" w:lineRule="auto"/>
        <w:ind w:left="0" w:firstLine="709"/>
      </w:pPr>
      <w:r>
        <w:t>аналитический обзор (</w:t>
      </w:r>
      <w:r w:rsidR="0098243B">
        <w:t>предметной области, обзор аналогичных веб-</w:t>
      </w:r>
      <w:r w:rsidR="00150D35">
        <w:t>сайтов</w:t>
      </w:r>
      <w:r w:rsidR="0098243B">
        <w:t>, выбор стиля дизайна и технологий для реализации проекта</w:t>
      </w:r>
      <w:r>
        <w:t>)</w:t>
      </w:r>
      <w:r w:rsidR="0098243B">
        <w:t>;</w:t>
      </w:r>
    </w:p>
    <w:p w:rsidR="005A6B23" w:rsidRDefault="005A6B23" w:rsidP="0098243B">
      <w:pPr>
        <w:pStyle w:val="ab"/>
        <w:numPr>
          <w:ilvl w:val="0"/>
          <w:numId w:val="28"/>
        </w:numPr>
        <w:spacing w:line="235" w:lineRule="auto"/>
        <w:ind w:left="0" w:firstLine="709"/>
      </w:pPr>
      <w:r>
        <w:t xml:space="preserve">проектирование интерфейсов (постановка целей и задач, выявление целевой аудитории, разработка структурной схемы сайта, </w:t>
      </w:r>
      <w:r w:rsidR="000C6B74">
        <w:t>ди</w:t>
      </w:r>
      <w:r w:rsidR="00D84833">
        <w:t>аграмм вариантов использования,</w:t>
      </w:r>
      <w:r w:rsidR="000C6B74">
        <w:t xml:space="preserve"> блок-схем</w:t>
      </w:r>
      <w:r w:rsidR="00D84833">
        <w:t xml:space="preserve"> и базы данных</w:t>
      </w:r>
      <w:r>
        <w:t>)</w:t>
      </w:r>
      <w:r w:rsidR="000C6B74" w:rsidRPr="000C6B74">
        <w:t>;</w:t>
      </w:r>
    </w:p>
    <w:p w:rsidR="000C6B74" w:rsidRDefault="000C6B74" w:rsidP="0098243B">
      <w:pPr>
        <w:pStyle w:val="ab"/>
        <w:numPr>
          <w:ilvl w:val="0"/>
          <w:numId w:val="28"/>
        </w:numPr>
        <w:spacing w:line="235" w:lineRule="auto"/>
        <w:ind w:left="0" w:firstLine="709"/>
      </w:pPr>
      <w:r>
        <w:t>разработка дизайна сайта (</w:t>
      </w:r>
      <w:r w:rsidR="00B21AD2">
        <w:t>создание логотипа, элементов сайта, выбор шрифтового оформления заголовков и основного тек</w:t>
      </w:r>
      <w:r w:rsidR="00124863">
        <w:t>ста</w:t>
      </w:r>
      <w:r w:rsidR="00206495">
        <w:t>, создание анимационных эффектов</w:t>
      </w:r>
      <w:r w:rsidR="00124863">
        <w:t xml:space="preserve">, разработка макетов </w:t>
      </w:r>
      <w:r w:rsidR="00206495">
        <w:t>страниц</w:t>
      </w:r>
      <w:r>
        <w:t>)</w:t>
      </w:r>
      <w:r w:rsidR="00124863" w:rsidRPr="00124863">
        <w:t>;</w:t>
      </w:r>
    </w:p>
    <w:p w:rsidR="001A2AE3" w:rsidRDefault="00206495" w:rsidP="00E65531">
      <w:pPr>
        <w:pStyle w:val="ab"/>
        <w:numPr>
          <w:ilvl w:val="0"/>
          <w:numId w:val="28"/>
        </w:numPr>
        <w:spacing w:line="235" w:lineRule="auto"/>
        <w:ind w:left="0" w:firstLine="709"/>
      </w:pPr>
      <w:r>
        <w:t xml:space="preserve">программная реализация (создание верстки и </w:t>
      </w:r>
      <w:r w:rsidR="00D84833">
        <w:t>функционала веб-сайта</w:t>
      </w:r>
      <w:r>
        <w:t>)</w:t>
      </w:r>
      <w:r w:rsidR="00E65531">
        <w:t>.</w:t>
      </w:r>
    </w:p>
    <w:p w:rsidR="009B2ADA" w:rsidRDefault="001B3830" w:rsidP="009B2ADA">
      <w:pPr>
        <w:pStyle w:val="ab"/>
        <w:spacing w:line="235" w:lineRule="auto"/>
        <w:ind w:left="709" w:firstLine="0"/>
      </w:pPr>
      <w:r>
        <w:t>Объем графического материала:</w:t>
      </w:r>
    </w:p>
    <w:p w:rsidR="00ED4FF3" w:rsidRDefault="00ED4FF3" w:rsidP="001B3830">
      <w:pPr>
        <w:pStyle w:val="a1"/>
      </w:pPr>
      <w:r>
        <w:t>структурная схема сайта – 1лист А3;</w:t>
      </w:r>
    </w:p>
    <w:p w:rsidR="001B3830" w:rsidRDefault="00DC7512" w:rsidP="001B3830">
      <w:pPr>
        <w:pStyle w:val="a1"/>
      </w:pPr>
      <w:r>
        <w:t>блок-схема подачи объявления – 1 лист А3;</w:t>
      </w:r>
    </w:p>
    <w:p w:rsidR="00DC7512" w:rsidRDefault="00DC7512" w:rsidP="001B3830">
      <w:pPr>
        <w:pStyle w:val="a1"/>
      </w:pPr>
      <w:r>
        <w:t>блок-схема отправки заявки – 1 лист А3;</w:t>
      </w:r>
    </w:p>
    <w:p w:rsidR="00DC7512" w:rsidRDefault="004E38FF" w:rsidP="001B3830">
      <w:pPr>
        <w:pStyle w:val="a1"/>
      </w:pPr>
      <w:r>
        <w:t>структура базы данных –</w:t>
      </w:r>
      <w:r w:rsidR="00ED4FF3">
        <w:t xml:space="preserve"> </w:t>
      </w:r>
      <w:r>
        <w:t>1лист А3;</w:t>
      </w:r>
    </w:p>
    <w:p w:rsidR="004E38FF" w:rsidRDefault="004E38FF" w:rsidP="001B3830">
      <w:pPr>
        <w:pStyle w:val="a1"/>
      </w:pPr>
      <w:r>
        <w:t>диаграмма вариантов использования для пользователей – 1 лист А3;</w:t>
      </w:r>
    </w:p>
    <w:p w:rsidR="004E38FF" w:rsidRDefault="004E38FF" w:rsidP="001B3830">
      <w:pPr>
        <w:pStyle w:val="a1"/>
      </w:pPr>
      <w:r>
        <w:t>диаграмма вариантов использования для администратора – 1 лист А3;</w:t>
      </w:r>
    </w:p>
    <w:p w:rsidR="00B128BF" w:rsidRDefault="00B128BF" w:rsidP="00B128BF">
      <w:pPr>
        <w:pStyle w:val="a1"/>
      </w:pPr>
      <w:r>
        <w:t>прототипы основных страниц веб-сайта – 1 лист А3;</w:t>
      </w:r>
    </w:p>
    <w:p w:rsidR="00B128BF" w:rsidRDefault="00B128BF" w:rsidP="00B128BF">
      <w:pPr>
        <w:pStyle w:val="a1"/>
      </w:pPr>
      <w:r>
        <w:t>дизайн основных страниц веб-сайта – 1 лист А3.</w:t>
      </w:r>
    </w:p>
    <w:p w:rsidR="0013781E" w:rsidRPr="00151231" w:rsidRDefault="00862090" w:rsidP="0096426C">
      <w:pPr>
        <w:pStyle w:val="aff"/>
        <w:rPr>
          <w:lang w:val="en-US"/>
        </w:rPr>
      </w:pPr>
      <w:r w:rsidRPr="00C45B8E">
        <w:rPr>
          <w:noProof/>
          <w:lang w:eastAsia="ru-RU"/>
        </w:rPr>
        <w:lastRenderedPageBreak/>
        <mc:AlternateContent>
          <mc:Choice Requires="wps">
            <w:drawing>
              <wp:anchor distT="0" distB="0" distL="114300" distR="114300" simplePos="0" relativeHeight="251774463" behindDoc="0" locked="0" layoutInCell="1" allowOverlap="1" wp14:anchorId="4739116E" wp14:editId="735E7982">
                <wp:simplePos x="0" y="0"/>
                <wp:positionH relativeFrom="margin">
                  <wp:posOffset>6142183</wp:posOffset>
                </wp:positionH>
                <wp:positionV relativeFrom="paragraph">
                  <wp:posOffset>-353060</wp:posOffset>
                </wp:positionV>
                <wp:extent cx="234779" cy="271848"/>
                <wp:effectExtent l="0" t="0" r="13335" b="13970"/>
                <wp:wrapNone/>
                <wp:docPr id="226" name="Прямоугольник 226"/>
                <wp:cNvGraphicFramePr/>
                <a:graphic xmlns:a="http://schemas.openxmlformats.org/drawingml/2006/main">
                  <a:graphicData uri="http://schemas.microsoft.com/office/word/2010/wordprocessingShape">
                    <wps:wsp>
                      <wps:cNvSpPr/>
                      <wps:spPr>
                        <a:xfrm>
                          <a:off x="0" y="0"/>
                          <a:ext cx="234779" cy="27184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DEFBEA" id="Прямоугольник 226" o:spid="_x0000_s1026" style="position:absolute;margin-left:483.65pt;margin-top:-27.8pt;width:18.5pt;height:21.4pt;z-index:251774463;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" fillcolor="white [3212]" strokecolor="white [3212]" strokeweight="1pt">
                <w10:wrap anchorx="margin"/>
              </v:rect>
            </w:pict>
          </mc:Fallback>
        </mc:AlternateContent>
      </w:r>
      <w:r w:rsidR="0013781E" w:rsidRPr="00C45B8E">
        <w:rPr>
          <w:lang w:val="en-US"/>
        </w:rPr>
        <w:t>Abstract</w:t>
      </w:r>
    </w:p>
    <w:p w:rsidR="00C63277" w:rsidRDefault="00E65531" w:rsidP="001A2AE3">
      <w:pPr>
        <w:rPr>
          <w:spacing w:val="-2"/>
          <w:lang w:val="en-US"/>
        </w:rPr>
      </w:pPr>
      <w:r w:rsidRPr="00E65531">
        <w:rPr>
          <w:spacing w:val="-2"/>
          <w:lang w:val="en-US"/>
        </w:rPr>
        <w:t xml:space="preserve">The explanatory note of the diploma project is made </w:t>
      </w:r>
      <w:r w:rsidRPr="00151231">
        <w:rPr>
          <w:spacing w:val="-2"/>
          <w:lang w:val="en-US"/>
        </w:rPr>
        <w:t>in t</w:t>
      </w:r>
      <w:r w:rsidR="006D180F" w:rsidRPr="00151231">
        <w:rPr>
          <w:spacing w:val="-2"/>
          <w:lang w:val="en-US"/>
        </w:rPr>
        <w:t xml:space="preserve">he volume of </w:t>
      </w:r>
      <w:r w:rsidR="00CE1941">
        <w:rPr>
          <w:spacing w:val="-2"/>
          <w:lang w:val="en-US"/>
        </w:rPr>
        <w:t>107 pages, 50 figures, 15</w:t>
      </w:r>
      <w:r w:rsidR="00BF53AB">
        <w:rPr>
          <w:spacing w:val="-2"/>
          <w:lang w:val="en-US"/>
        </w:rPr>
        <w:t xml:space="preserve"> tables, </w:t>
      </w:r>
      <w:r w:rsidR="00BF53AB" w:rsidRPr="00BF53AB">
        <w:rPr>
          <w:spacing w:val="-2"/>
          <w:lang w:val="en-US"/>
        </w:rPr>
        <w:t>32</w:t>
      </w:r>
      <w:r w:rsidR="00BF53AB">
        <w:rPr>
          <w:spacing w:val="-2"/>
          <w:lang w:val="en-US"/>
        </w:rPr>
        <w:t xml:space="preserve"> listings, 26</w:t>
      </w:r>
      <w:r w:rsidR="00151231" w:rsidRPr="00151231">
        <w:rPr>
          <w:spacing w:val="-2"/>
          <w:lang w:val="en-US"/>
        </w:rPr>
        <w:t xml:space="preserve"> used sources, 1 </w:t>
      </w:r>
      <w:proofErr w:type="gramStart"/>
      <w:r w:rsidR="006D27C1" w:rsidRPr="00151231">
        <w:rPr>
          <w:spacing w:val="-2"/>
          <w:lang w:val="en-US"/>
        </w:rPr>
        <w:t>app</w:t>
      </w:r>
      <w:bookmarkStart w:id="1" w:name="_GoBack"/>
      <w:bookmarkEnd w:id="1"/>
      <w:r w:rsidR="006D27C1" w:rsidRPr="00151231">
        <w:rPr>
          <w:spacing w:val="-2"/>
          <w:lang w:val="en-US"/>
        </w:rPr>
        <w:t>endices</w:t>
      </w:r>
      <w:proofErr w:type="gramEnd"/>
      <w:r w:rsidR="00C63277" w:rsidRPr="00151231">
        <w:rPr>
          <w:spacing w:val="-2"/>
          <w:lang w:val="en-US"/>
        </w:rPr>
        <w:t>.</w:t>
      </w:r>
    </w:p>
    <w:p w:rsidR="001A2AE3" w:rsidRDefault="00E65531" w:rsidP="00175536">
      <w:pPr>
        <w:spacing w:before="240" w:after="240"/>
        <w:ind w:firstLine="0"/>
        <w:rPr>
          <w:lang w:val="en-US"/>
        </w:rPr>
      </w:pPr>
      <w:r w:rsidRPr="00E65531">
        <w:rPr>
          <w:lang w:val="en-US"/>
        </w:rPr>
        <w:t xml:space="preserve">INTERNET RESOURCE, </w:t>
      </w:r>
      <w:r w:rsidR="00151231" w:rsidRPr="00151231">
        <w:rPr>
          <w:lang w:val="en-US"/>
        </w:rPr>
        <w:t>BOOKLOVER</w:t>
      </w:r>
      <w:r w:rsidRPr="00E65531">
        <w:rPr>
          <w:lang w:val="en-US"/>
        </w:rPr>
        <w:t>, HTML5, CSS, JAVASCRIPT, JQUERY, DATABASE, MYSQL, BOOTSTRAP, PHP, FIGMA, BOOK EXCHANGE, WEB APP</w:t>
      </w:r>
    </w:p>
    <w:p w:rsidR="00C505B0" w:rsidRPr="00C505B0" w:rsidRDefault="00C505B0" w:rsidP="00C505B0">
      <w:pPr>
        <w:rPr>
          <w:lang w:val="en-US"/>
        </w:rPr>
      </w:pPr>
      <w:r w:rsidRPr="00C505B0">
        <w:rPr>
          <w:lang w:val="en-US"/>
        </w:rPr>
        <w:t>The object</w:t>
      </w:r>
      <w:r w:rsidR="009B2ADA">
        <w:rPr>
          <w:lang w:val="en-US"/>
        </w:rPr>
        <w:t xml:space="preserve"> of development is the website </w:t>
      </w:r>
      <w:r w:rsidR="009B2ADA" w:rsidRPr="009B2ADA">
        <w:rPr>
          <w:lang w:val="en-US"/>
        </w:rPr>
        <w:t>«</w:t>
      </w:r>
      <w:r w:rsidR="009B2ADA">
        <w:rPr>
          <w:lang w:val="en-US"/>
        </w:rPr>
        <w:t>BookLover</w:t>
      </w:r>
      <w:r w:rsidR="009B2ADA" w:rsidRPr="009B2ADA">
        <w:rPr>
          <w:lang w:val="en-US"/>
        </w:rPr>
        <w:t>»</w:t>
      </w:r>
      <w:r w:rsidRPr="00C505B0">
        <w:rPr>
          <w:lang w:val="en-US"/>
        </w:rPr>
        <w:t xml:space="preserve"> for fans of reading.</w:t>
      </w:r>
    </w:p>
    <w:p w:rsidR="00C505B0" w:rsidRPr="00C505B0" w:rsidRDefault="00C505B0" w:rsidP="00C505B0">
      <w:pPr>
        <w:rPr>
          <w:lang w:val="en-US"/>
        </w:rPr>
      </w:pPr>
      <w:r w:rsidRPr="00C505B0">
        <w:rPr>
          <w:lang w:val="en-US"/>
        </w:rPr>
        <w:t>The goal of the diploma project is to create an adaptive platform where users can give and take paper books for free. The business goal is to make a profit using the partner program.</w:t>
      </w:r>
    </w:p>
    <w:p w:rsidR="00C505B0" w:rsidRPr="00C505B0" w:rsidRDefault="00C505B0" w:rsidP="00C505B0">
      <w:pPr>
        <w:rPr>
          <w:lang w:val="en-US"/>
        </w:rPr>
      </w:pPr>
      <w:r w:rsidRPr="00C505B0">
        <w:rPr>
          <w:lang w:val="en-US"/>
        </w:rPr>
        <w:t>Tasks to be solved in the course of project development: setting goals, analyzing the subject area, identifying the target audience, creating profiles, designing interfaces, choosing a design style and color scheme, developing layouts, layout, and software implementation.</w:t>
      </w:r>
    </w:p>
    <w:p w:rsidR="00C505B0" w:rsidRDefault="00C505B0" w:rsidP="001063C1">
      <w:pPr>
        <w:rPr>
          <w:lang w:val="en-US"/>
        </w:rPr>
      </w:pPr>
      <w:r w:rsidRPr="00C505B0">
        <w:rPr>
          <w:lang w:val="en-US"/>
        </w:rPr>
        <w:t>During the development of the Internet resource, the following tasks were performed:</w:t>
      </w:r>
    </w:p>
    <w:p w:rsidR="001A2AE3" w:rsidRPr="00C505B0" w:rsidRDefault="00C505B0" w:rsidP="001063C1">
      <w:pPr>
        <w:pStyle w:val="a1"/>
        <w:rPr>
          <w:lang w:val="en-US"/>
        </w:rPr>
      </w:pPr>
      <w:r w:rsidRPr="00C505B0">
        <w:rPr>
          <w:lang w:val="en-US"/>
        </w:rPr>
        <w:t>analytical review (subject area, review of similar web resources, choice of design style and technologies for project implementation)</w:t>
      </w:r>
      <w:r w:rsidR="001A2AE3" w:rsidRPr="00C505B0">
        <w:rPr>
          <w:lang w:val="en-US"/>
        </w:rPr>
        <w:t>;</w:t>
      </w:r>
    </w:p>
    <w:p w:rsidR="001A2AE3" w:rsidRPr="00C505B0" w:rsidRDefault="00C505B0" w:rsidP="001063C1">
      <w:pPr>
        <w:pStyle w:val="a1"/>
        <w:rPr>
          <w:lang w:val="en-US"/>
        </w:rPr>
      </w:pPr>
      <w:r w:rsidRPr="00C505B0">
        <w:rPr>
          <w:lang w:val="en-US"/>
        </w:rPr>
        <w:t>designing interfaces (setting goals and objectives, identifying target audiences, developing a site's block diagram, use case diagrams, and flowcharts)</w:t>
      </w:r>
      <w:r w:rsidR="001A2AE3" w:rsidRPr="00C505B0">
        <w:rPr>
          <w:lang w:val="en-US"/>
        </w:rPr>
        <w:t>;</w:t>
      </w:r>
    </w:p>
    <w:p w:rsidR="001A2AE3" w:rsidRPr="00C505B0" w:rsidRDefault="00C505B0" w:rsidP="001063C1">
      <w:pPr>
        <w:pStyle w:val="a1"/>
        <w:rPr>
          <w:lang w:val="en-US"/>
        </w:rPr>
      </w:pPr>
      <w:r w:rsidRPr="00C505B0">
        <w:rPr>
          <w:lang w:val="en-US"/>
        </w:rPr>
        <w:t>site design development (creating a logo, site elements, choosing font design for titles and main text, creating animation effects, developing page layouts)</w:t>
      </w:r>
      <w:r w:rsidR="001A2AE3" w:rsidRPr="00C505B0">
        <w:rPr>
          <w:lang w:val="en-US"/>
        </w:rPr>
        <w:t>;</w:t>
      </w:r>
    </w:p>
    <w:p w:rsidR="001A2AE3" w:rsidRDefault="00C505B0" w:rsidP="001063C1">
      <w:pPr>
        <w:pStyle w:val="a1"/>
        <w:rPr>
          <w:lang w:val="en-US"/>
        </w:rPr>
      </w:pPr>
      <w:r w:rsidRPr="00C505B0">
        <w:rPr>
          <w:lang w:val="en-US"/>
        </w:rPr>
        <w:t>software implementation (creating the layout and functional part of the project, as well as working with the database)</w:t>
      </w:r>
      <w:r>
        <w:rPr>
          <w:lang w:val="en-US"/>
        </w:rPr>
        <w:t>.</w:t>
      </w:r>
    </w:p>
    <w:p w:rsidR="00555112" w:rsidRPr="00555112" w:rsidRDefault="00555112" w:rsidP="00555112">
      <w:pPr>
        <w:pStyle w:val="ab"/>
        <w:spacing w:line="235" w:lineRule="auto"/>
        <w:ind w:left="709" w:firstLine="0"/>
        <w:rPr>
          <w:lang w:val="en-US"/>
        </w:rPr>
      </w:pPr>
      <w:r w:rsidRPr="00555112">
        <w:rPr>
          <w:lang w:val="en-US"/>
        </w:rPr>
        <w:t xml:space="preserve">The volume of graphic </w:t>
      </w:r>
      <w:r w:rsidR="006D27C1" w:rsidRPr="00555112">
        <w:rPr>
          <w:lang w:val="en-US"/>
        </w:rPr>
        <w:t>material</w:t>
      </w:r>
      <w:r w:rsidRPr="00555112">
        <w:rPr>
          <w:lang w:val="en-US"/>
        </w:rPr>
        <w:t>:</w:t>
      </w:r>
    </w:p>
    <w:p w:rsidR="00555112" w:rsidRPr="00555112" w:rsidRDefault="00555112" w:rsidP="006614F0">
      <w:pPr>
        <w:pStyle w:val="a1"/>
        <w:ind w:left="-141" w:firstLine="850"/>
        <w:rPr>
          <w:lang w:val="en-US"/>
        </w:rPr>
      </w:pPr>
      <w:r w:rsidRPr="00555112">
        <w:rPr>
          <w:lang w:val="en-US"/>
        </w:rPr>
        <w:t>a block diagram of a conventional printer – 1 sheet of A3;</w:t>
      </w:r>
    </w:p>
    <w:p w:rsidR="00555112" w:rsidRPr="006614F0" w:rsidRDefault="00555112" w:rsidP="006614F0">
      <w:pPr>
        <w:pStyle w:val="a1"/>
        <w:ind w:left="-141" w:firstLine="850"/>
        <w:rPr>
          <w:lang w:val="en-US"/>
        </w:rPr>
      </w:pPr>
      <w:r w:rsidRPr="006614F0">
        <w:rPr>
          <w:lang w:val="en-US"/>
        </w:rPr>
        <w:t xml:space="preserve">flowchart for sending an application – 1 </w:t>
      </w:r>
      <w:r w:rsidRPr="00555112">
        <w:rPr>
          <w:lang w:val="en-US"/>
        </w:rPr>
        <w:t>sheet</w:t>
      </w:r>
      <w:r w:rsidRPr="006614F0">
        <w:rPr>
          <w:lang w:val="en-US"/>
        </w:rPr>
        <w:t xml:space="preserve"> </w:t>
      </w:r>
      <w:r w:rsidRPr="00555112">
        <w:rPr>
          <w:lang w:val="en-US"/>
        </w:rPr>
        <w:t>of</w:t>
      </w:r>
      <w:r w:rsidRPr="006614F0">
        <w:rPr>
          <w:lang w:val="en-US"/>
        </w:rPr>
        <w:t xml:space="preserve"> </w:t>
      </w:r>
      <w:r>
        <w:t>А</w:t>
      </w:r>
      <w:r w:rsidRPr="006614F0">
        <w:rPr>
          <w:lang w:val="en-US"/>
        </w:rPr>
        <w:t>3;</w:t>
      </w:r>
    </w:p>
    <w:p w:rsidR="00555112" w:rsidRPr="006614F0" w:rsidRDefault="006614F0" w:rsidP="006614F0">
      <w:pPr>
        <w:pStyle w:val="a1"/>
        <w:ind w:left="-141" w:firstLine="850"/>
        <w:rPr>
          <w:lang w:val="en-US"/>
        </w:rPr>
      </w:pPr>
      <w:r w:rsidRPr="006614F0">
        <w:rPr>
          <w:lang w:val="en-US"/>
        </w:rPr>
        <w:t xml:space="preserve">database structure </w:t>
      </w:r>
      <w:r w:rsidR="00555112" w:rsidRPr="006614F0">
        <w:rPr>
          <w:lang w:val="en-US"/>
        </w:rPr>
        <w:t xml:space="preserve">– sheet of </w:t>
      </w:r>
      <w:r w:rsidR="00555112">
        <w:t>А</w:t>
      </w:r>
      <w:r w:rsidR="00555112" w:rsidRPr="006614F0">
        <w:rPr>
          <w:lang w:val="en-US"/>
        </w:rPr>
        <w:t>3;</w:t>
      </w:r>
    </w:p>
    <w:p w:rsidR="00555112" w:rsidRPr="006614F0" w:rsidRDefault="006614F0" w:rsidP="006614F0">
      <w:pPr>
        <w:pStyle w:val="a1"/>
        <w:ind w:left="-141" w:firstLine="850"/>
        <w:rPr>
          <w:lang w:val="en-US"/>
        </w:rPr>
      </w:pPr>
      <w:r w:rsidRPr="006614F0">
        <w:rPr>
          <w:lang w:val="en-US"/>
        </w:rPr>
        <w:t xml:space="preserve">user use case diagram </w:t>
      </w:r>
      <w:r w:rsidR="00555112" w:rsidRPr="006614F0">
        <w:rPr>
          <w:lang w:val="en-US"/>
        </w:rPr>
        <w:t xml:space="preserve">– 1 sheet of </w:t>
      </w:r>
      <w:r w:rsidR="00555112">
        <w:t>А</w:t>
      </w:r>
      <w:r w:rsidR="00555112" w:rsidRPr="006614F0">
        <w:rPr>
          <w:lang w:val="en-US"/>
        </w:rPr>
        <w:t>3;</w:t>
      </w:r>
    </w:p>
    <w:p w:rsidR="00555112" w:rsidRPr="006614F0" w:rsidRDefault="006614F0" w:rsidP="006614F0">
      <w:pPr>
        <w:pStyle w:val="a1"/>
        <w:ind w:left="-141" w:firstLine="850"/>
        <w:rPr>
          <w:lang w:val="en-US"/>
        </w:rPr>
      </w:pPr>
      <w:r w:rsidRPr="006614F0">
        <w:rPr>
          <w:lang w:val="en-US"/>
        </w:rPr>
        <w:t xml:space="preserve">diagram of use cases for the administrator </w:t>
      </w:r>
      <w:r w:rsidR="00555112" w:rsidRPr="006614F0">
        <w:rPr>
          <w:lang w:val="en-US"/>
        </w:rPr>
        <w:t xml:space="preserve">– 1 sheet of </w:t>
      </w:r>
      <w:r w:rsidR="00555112">
        <w:t>А</w:t>
      </w:r>
      <w:r w:rsidR="00555112" w:rsidRPr="006614F0">
        <w:rPr>
          <w:lang w:val="en-US"/>
        </w:rPr>
        <w:t>3;</w:t>
      </w:r>
    </w:p>
    <w:p w:rsidR="00555112" w:rsidRPr="006614F0" w:rsidRDefault="006614F0" w:rsidP="006614F0">
      <w:pPr>
        <w:pStyle w:val="a1"/>
        <w:ind w:left="-141" w:firstLine="850"/>
        <w:rPr>
          <w:lang w:val="en-US"/>
        </w:rPr>
      </w:pPr>
      <w:r w:rsidRPr="006614F0">
        <w:rPr>
          <w:lang w:val="en-US"/>
        </w:rPr>
        <w:t xml:space="preserve">prototypes of the main pages of the website </w:t>
      </w:r>
      <w:r w:rsidR="00555112" w:rsidRPr="006614F0">
        <w:rPr>
          <w:lang w:val="en-US"/>
        </w:rPr>
        <w:t xml:space="preserve">– 1 sheet of </w:t>
      </w:r>
      <w:r w:rsidR="00555112">
        <w:t>А</w:t>
      </w:r>
      <w:r w:rsidR="00555112" w:rsidRPr="006614F0">
        <w:rPr>
          <w:lang w:val="en-US"/>
        </w:rPr>
        <w:t>3;</w:t>
      </w:r>
    </w:p>
    <w:p w:rsidR="00555112" w:rsidRPr="006614F0" w:rsidRDefault="006614F0" w:rsidP="006614F0">
      <w:pPr>
        <w:pStyle w:val="a1"/>
        <w:ind w:left="-141" w:firstLine="850"/>
        <w:rPr>
          <w:lang w:val="en-US"/>
        </w:rPr>
      </w:pPr>
      <w:r w:rsidRPr="006614F0">
        <w:rPr>
          <w:lang w:val="en-US"/>
        </w:rPr>
        <w:t xml:space="preserve">design of the main pages of the website </w:t>
      </w:r>
      <w:r w:rsidR="00555112" w:rsidRPr="006614F0">
        <w:rPr>
          <w:lang w:val="en-US"/>
        </w:rPr>
        <w:t xml:space="preserve">– 1 sheet of </w:t>
      </w:r>
      <w:r w:rsidR="00555112">
        <w:t>А</w:t>
      </w:r>
      <w:r w:rsidR="00555112" w:rsidRPr="006614F0">
        <w:rPr>
          <w:lang w:val="en-US"/>
        </w:rPr>
        <w:t>3.</w:t>
      </w:r>
    </w:p>
    <w:p w:rsidR="00151231" w:rsidRPr="006614F0" w:rsidRDefault="00151231" w:rsidP="00555112">
      <w:pPr>
        <w:rPr>
          <w:lang w:val="en-US"/>
        </w:rPr>
      </w:pPr>
    </w:p>
    <w:p w:rsidR="00A80B04" w:rsidRPr="006614F0" w:rsidRDefault="00AD2DCB" w:rsidP="00C505B0">
      <w:pPr>
        <w:pStyle w:val="a1"/>
        <w:numPr>
          <w:ilvl w:val="0"/>
          <w:numId w:val="0"/>
        </w:numPr>
        <w:ind w:firstLine="709"/>
        <w:rPr>
          <w:lang w:val="en-US"/>
        </w:rPr>
      </w:pPr>
      <w:r w:rsidRPr="0013781E">
        <w:rPr>
          <w:noProof/>
          <w:lang w:eastAsia="ru-RU"/>
        </w:rPr>
        <mc:AlternateContent>
          <mc:Choice Requires="wpg">
            <w:drawing>
              <wp:anchor distT="0" distB="0" distL="114300" distR="114300" simplePos="0" relativeHeight="251721728" behindDoc="1" locked="1" layoutInCell="1" allowOverlap="1" wp14:anchorId="21BE62B0" wp14:editId="1FDCB49C">
                <wp:simplePos x="0" y="0"/>
                <wp:positionH relativeFrom="page">
                  <wp:posOffset>720090</wp:posOffset>
                </wp:positionH>
                <wp:positionV relativeFrom="page">
                  <wp:posOffset>180340</wp:posOffset>
                </wp:positionV>
                <wp:extent cx="6660000" cy="10332000"/>
                <wp:effectExtent l="0" t="0" r="26670" b="31750"/>
                <wp:wrapNone/>
                <wp:docPr id="329" name="Группа 329"/>
                <wp:cNvGraphicFramePr/>
                <a:graphic xmlns:a="http://schemas.openxmlformats.org/drawingml/2006/main">
                  <a:graphicData uri="http://schemas.microsoft.com/office/word/2010/wordprocessingGroup">
                    <wpg:wgp>
                      <wpg:cNvGrpSpPr/>
                      <wpg:grpSpPr>
                        <a:xfrm>
                          <a:off x="0" y="0"/>
                          <a:ext cx="6660000" cy="10332000"/>
                          <a:chOff x="0" y="0"/>
                          <a:chExt cx="6662946" cy="10334945"/>
                        </a:xfrm>
                      </wpg:grpSpPr>
                      <wps:wsp>
                        <wps:cNvPr id="330" name="Прямая соединительная линия 330"/>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 name="Прямая соединительная линия 331"/>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2" name="Прямая соединительная линия 332"/>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3" name="Прямая соединительная линия 333"/>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4" name="Прямая соединительная линия 334"/>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5" name="Прямая соединительная линия 335"/>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6" name="Прямая соединительная линия 336"/>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7" name="Прямая соединительная линия 337"/>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8" name="Прямая соединительная линия 338"/>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9" name="Прямая соединительная линия 339"/>
                        <wps:cNvCnPr>
                          <a:cxnSpLocks noChangeShapeType="1"/>
                        </wps:cNvCnPr>
                        <wps:spPr bwMode="auto">
                          <a:xfrm>
                            <a:off x="1442852"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0" name="Прямая соединительная линия 340"/>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1" name="Прямая соединительная линия 341"/>
                        <wps:cNvCnPr>
                          <a:cxnSpLocks noChangeShapeType="1"/>
                        </wps:cNvCnPr>
                        <wps:spPr bwMode="auto">
                          <a:xfrm>
                            <a:off x="255320"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2" name="Прямая соединительная линия 342"/>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3" name="Прямая соединительная линия 343"/>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4" name="Прямая соединительная линия 344"/>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 name="Прямая соединительная линия 345"/>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 name="Прямая соединительная линия 346"/>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7" name="Прямая соединительная линия 347"/>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 name="Прямая соединительная линия 348"/>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 name="Прямая соединительная линия 349"/>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 name="Прямоугольник 350"/>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Надпись 351"/>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352" name="Надпись 352"/>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jc w:val="center"/>
                                <w:rPr>
                                  <w:rFonts w:ascii="Arial" w:hAnsi="Arial" w:cs="Arial"/>
                                  <w:sz w:val="18"/>
                                  <w:szCs w:val="18"/>
                                </w:rPr>
                              </w:pPr>
                              <w:r w:rsidRPr="0066310D">
                                <w:rPr>
                                  <w:sz w:val="18"/>
                                  <w:szCs w:val="18"/>
                                </w:rPr>
                                <w:t>Изм</w:t>
                              </w:r>
                            </w:p>
                          </w:txbxContent>
                        </wps:txbx>
                        <wps:bodyPr rot="0" vert="horz" wrap="square" lIns="18000" tIns="18000" rIns="18000" bIns="0" anchor="t" anchorCtr="0" upright="1">
                          <a:noAutofit/>
                        </wps:bodyPr>
                      </wps:wsp>
                      <wps:wsp>
                        <wps:cNvPr id="353" name="Надпись 353"/>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D4FF3" w:rsidRPr="002D0CDF" w:rsidRDefault="00ED4FF3" w:rsidP="00AD2DCB">
                              <w:pPr>
                                <w:ind w:firstLine="0"/>
                                <w:jc w:val="center"/>
                              </w:pPr>
                              <w:r w:rsidRPr="0066310D">
                                <w:rPr>
                                  <w:sz w:val="18"/>
                                  <w:szCs w:val="18"/>
                                </w:rPr>
                                <w:t>Лист</w:t>
                              </w:r>
                            </w:p>
                          </w:txbxContent>
                        </wps:txbx>
                        <wps:bodyPr rot="0" vert="horz" wrap="square" lIns="18000" tIns="18000" rIns="18000" bIns="0" anchor="t" anchorCtr="0" upright="1">
                          <a:noAutofit/>
                        </wps:bodyPr>
                      </wps:wsp>
                      <wps:wsp>
                        <wps:cNvPr id="354" name="Надпись 354"/>
                        <wps:cNvSpPr txBox="1">
                          <a:spLocks noChangeArrowheads="1"/>
                        </wps:cNvSpPr>
                        <wps:spPr bwMode="auto">
                          <a:xfrm>
                            <a:off x="593766" y="925087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jc w:val="center"/>
                                <w:rPr>
                                  <w:rFonts w:ascii="Arial" w:hAnsi="Arial" w:cs="Arial"/>
                                  <w:sz w:val="18"/>
                                  <w:szCs w:val="18"/>
                                </w:rPr>
                              </w:pPr>
                              <w:r w:rsidRPr="002F10C4">
                                <w:rPr>
                                  <w:sz w:val="18"/>
                                  <w:szCs w:val="18"/>
                                </w:rPr>
                                <w:t xml:space="preserve">№ </w:t>
                              </w:r>
                              <w:r w:rsidRPr="0066310D">
                                <w:rPr>
                                  <w:sz w:val="18"/>
                                  <w:szCs w:val="18"/>
                                </w:rPr>
                                <w:t>документа</w:t>
                              </w:r>
                            </w:p>
                          </w:txbxContent>
                        </wps:txbx>
                        <wps:bodyPr rot="0" vert="horz" wrap="square" lIns="18000" tIns="18000" rIns="18000" bIns="0" anchor="t" anchorCtr="0" upright="1">
                          <a:noAutofit/>
                        </wps:bodyPr>
                      </wps:wsp>
                      <wps:wsp>
                        <wps:cNvPr id="355" name="Надпись 355"/>
                        <wps:cNvSpPr txBox="1">
                          <a:spLocks noChangeArrowheads="1"/>
                        </wps:cNvSpPr>
                        <wps:spPr bwMode="auto">
                          <a:xfrm>
                            <a:off x="617517" y="9446821"/>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D614AC" w:rsidRDefault="00ED4FF3" w:rsidP="00AD2DCB">
                              <w:pPr>
                                <w:ind w:firstLine="0"/>
                                <w:rPr>
                                  <w:sz w:val="20"/>
                                  <w:szCs w:val="20"/>
                                </w:rPr>
                              </w:pPr>
                              <w:r>
                                <w:rPr>
                                  <w:sz w:val="20"/>
                                  <w:szCs w:val="20"/>
                                </w:rPr>
                                <w:t>Завадская</w:t>
                              </w:r>
                            </w:p>
                            <w:p w:rsidR="00ED4FF3" w:rsidRPr="00D614AC" w:rsidRDefault="00ED4FF3" w:rsidP="00AD2DCB">
                              <w:pPr>
                                <w:rPr>
                                  <w:sz w:val="20"/>
                                  <w:szCs w:val="20"/>
                                </w:rPr>
                              </w:pPr>
                            </w:p>
                          </w:txbxContent>
                        </wps:txbx>
                        <wps:bodyPr rot="0" vert="horz" wrap="square" lIns="18000" tIns="0" rIns="18000" bIns="0" anchor="t" anchorCtr="0" upright="1">
                          <a:noAutofit/>
                        </wps:bodyPr>
                      </wps:wsp>
                      <wps:wsp>
                        <wps:cNvPr id="356" name="Надпись 356"/>
                        <wps:cNvSpPr txBox="1">
                          <a:spLocks noChangeArrowheads="1"/>
                        </wps:cNvSpPr>
                        <wps:spPr bwMode="auto">
                          <a:xfrm>
                            <a:off x="617517" y="960713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9912B0">
                              <w:pPr>
                                <w:ind w:firstLine="0"/>
                                <w:rPr>
                                  <w:rFonts w:ascii="Arial" w:hAnsi="Arial" w:cs="Arial"/>
                                  <w:sz w:val="20"/>
                                  <w:szCs w:val="20"/>
                                </w:rPr>
                              </w:pPr>
                              <w:r>
                                <w:rPr>
                                  <w:spacing w:val="-6"/>
                                  <w:sz w:val="20"/>
                                  <w:szCs w:val="20"/>
                                </w:rPr>
                                <w:t>Потапенко</w:t>
                              </w:r>
                            </w:p>
                            <w:p w:rsidR="00ED4FF3" w:rsidRDefault="00ED4FF3" w:rsidP="009912B0">
                              <w:pPr>
                                <w:ind w:firstLine="0"/>
                              </w:pPr>
                            </w:p>
                            <w:p w:rsidR="00ED4FF3" w:rsidRDefault="00ED4FF3" w:rsidP="00AD2DCB">
                              <w:pPr>
                                <w:ind w:firstLine="0"/>
                              </w:pPr>
                            </w:p>
                          </w:txbxContent>
                        </wps:txbx>
                        <wps:bodyPr rot="0" vert="horz" wrap="square" lIns="18000" tIns="0" rIns="18000" bIns="0" anchor="t" anchorCtr="0" upright="1">
                          <a:noAutofit/>
                        </wps:bodyPr>
                      </wps:wsp>
                      <wps:wsp>
                        <wps:cNvPr id="357" name="Надпись 357"/>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AD2DCB">
                              <w:pPr>
                                <w:rPr>
                                  <w:rFonts w:ascii="Arial" w:hAnsi="Arial" w:cs="Arial"/>
                                  <w:sz w:val="20"/>
                                  <w:szCs w:val="20"/>
                                </w:rPr>
                              </w:pPr>
                            </w:p>
                          </w:txbxContent>
                        </wps:txbx>
                        <wps:bodyPr rot="0" vert="horz" wrap="square" lIns="18000" tIns="0" rIns="18000" bIns="0" anchor="t" anchorCtr="0" upright="1">
                          <a:noAutofit/>
                        </wps:bodyPr>
                      </wps:wsp>
                      <wps:wsp>
                        <wps:cNvPr id="358" name="Надпись 358"/>
                        <wps:cNvSpPr txBox="1">
                          <a:spLocks noChangeArrowheads="1"/>
                        </wps:cNvSpPr>
                        <wps:spPr bwMode="auto">
                          <a:xfrm>
                            <a:off x="1425039" y="925087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wps:txbx>
                        <wps:bodyPr rot="0" vert="horz" wrap="square" lIns="18000" tIns="18000" rIns="18000" bIns="0" anchor="t" anchorCtr="0" upright="1">
                          <a:noAutofit/>
                        </wps:bodyPr>
                      </wps:wsp>
                      <wps:wsp>
                        <wps:cNvPr id="359" name="Надпись 359"/>
                        <wps:cNvSpPr txBox="1">
                          <a:spLocks noChangeArrowheads="1"/>
                        </wps:cNvSpPr>
                        <wps:spPr bwMode="auto">
                          <a:xfrm>
                            <a:off x="1971304"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jc w:val="center"/>
                                <w:rPr>
                                  <w:rFonts w:ascii="Arial" w:hAnsi="Arial" w:cs="Arial"/>
                                  <w:sz w:val="18"/>
                                  <w:szCs w:val="18"/>
                                </w:rPr>
                              </w:pPr>
                              <w:r w:rsidRPr="0066310D">
                                <w:rPr>
                                  <w:sz w:val="18"/>
                                  <w:szCs w:val="18"/>
                                </w:rPr>
                                <w:t>Дата</w:t>
                              </w:r>
                            </w:p>
                          </w:txbxContent>
                        </wps:txbx>
                        <wps:bodyPr rot="0" vert="horz" wrap="square" lIns="18000" tIns="18000" rIns="18000" bIns="0" anchor="t" anchorCtr="0" upright="1">
                          <a:noAutofit/>
                        </wps:bodyPr>
                      </wps:wsp>
                      <wps:wsp>
                        <wps:cNvPr id="360" name="Надпись 360"/>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361" name="Надпись 361"/>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362" name="Надпись 362"/>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AD2DCB">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363" name="Надпись 363"/>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364" name="Надпись 364"/>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365" name="Надпись 365"/>
                        <wps:cNvSpPr txBox="1">
                          <a:spLocks noChangeArrowheads="1"/>
                        </wps:cNvSpPr>
                        <wps:spPr bwMode="auto">
                          <a:xfrm>
                            <a:off x="2339439" y="8989621"/>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AD2DCB">
                              <w:pPr>
                                <w:ind w:firstLine="0"/>
                                <w:jc w:val="center"/>
                                <w:rPr>
                                  <w:sz w:val="36"/>
                                  <w:szCs w:val="36"/>
                                </w:rPr>
                              </w:pPr>
                              <w:r w:rsidRPr="0066310D">
                                <w:rPr>
                                  <w:sz w:val="36"/>
                                  <w:szCs w:val="36"/>
                                </w:rPr>
                                <w:t>ДП 00.</w:t>
                              </w:r>
                              <w:proofErr w:type="gramStart"/>
                              <w:r w:rsidRPr="0066310D">
                                <w:rPr>
                                  <w:sz w:val="36"/>
                                  <w:szCs w:val="36"/>
                                </w:rPr>
                                <w:t>00.ПЗ</w:t>
                              </w:r>
                              <w:proofErr w:type="gramEnd"/>
                            </w:p>
                          </w:txbxContent>
                        </wps:txbx>
                        <wps:bodyPr rot="0" vert="horz" wrap="square" lIns="18000" tIns="0" rIns="18000" bIns="0" anchor="t" anchorCtr="0" upright="1">
                          <a:noAutofit/>
                        </wps:bodyPr>
                      </wps:wsp>
                      <wps:wsp>
                        <wps:cNvPr id="366" name="Надпись 366"/>
                        <wps:cNvSpPr txBox="1">
                          <a:spLocks noChangeArrowheads="1"/>
                        </wps:cNvSpPr>
                        <wps:spPr bwMode="auto">
                          <a:xfrm>
                            <a:off x="4857008" y="9797143"/>
                            <a:ext cx="1799590" cy="52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AD2DCB">
                              <w:pPr>
                                <w:ind w:firstLine="0"/>
                                <w:jc w:val="center"/>
                                <w:rPr>
                                  <w:sz w:val="36"/>
                                  <w:szCs w:val="36"/>
                                </w:rPr>
                              </w:pPr>
                              <w:r w:rsidRPr="0066310D">
                                <w:rPr>
                                  <w:sz w:val="36"/>
                                  <w:szCs w:val="36"/>
                                </w:rPr>
                                <w:t>БГТУ</w:t>
                              </w:r>
                            </w:p>
                            <w:p w:rsidR="00ED4FF3" w:rsidRPr="0066310D" w:rsidRDefault="00ED4FF3" w:rsidP="00AD2DCB">
                              <w:pPr>
                                <w:ind w:firstLine="0"/>
                                <w:jc w:val="center"/>
                                <w:rPr>
                                  <w:sz w:val="36"/>
                                  <w:szCs w:val="36"/>
                                </w:rPr>
                              </w:pPr>
                              <w:r>
                                <w:rPr>
                                  <w:sz w:val="36"/>
                                  <w:szCs w:val="36"/>
                                </w:rPr>
                                <w:t>7431909, 2020</w:t>
                              </w:r>
                            </w:p>
                          </w:txbxContent>
                        </wps:txbx>
                        <wps:bodyPr rot="0" vert="horz" wrap="square" lIns="18000" tIns="0" rIns="18000" bIns="0" anchor="t" anchorCtr="0" upright="1">
                          <a:noAutofit/>
                        </wps:bodyPr>
                      </wps:wsp>
                      <wps:wsp>
                        <wps:cNvPr id="367" name="Надпись 367"/>
                        <wps:cNvSpPr txBox="1">
                          <a:spLocks noChangeArrowheads="1"/>
                        </wps:cNvSpPr>
                        <wps:spPr bwMode="auto">
                          <a:xfrm>
                            <a:off x="2345195" y="9446821"/>
                            <a:ext cx="2519045" cy="876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96426C" w:rsidRDefault="00ED4FF3" w:rsidP="00C74E95">
                              <w:pPr>
                                <w:ind w:firstLine="0"/>
                                <w:jc w:val="center"/>
                                <w:rPr>
                                  <w:rFonts w:ascii="Arial" w:hAnsi="Arial" w:cs="Arial"/>
                                  <w:sz w:val="24"/>
                                  <w:szCs w:val="24"/>
                                </w:rPr>
                              </w:pPr>
                              <w:r>
                                <w:rPr>
                                  <w:sz w:val="24"/>
                                  <w:szCs w:val="24"/>
                                </w:rPr>
                                <w:t>Реферат</w:t>
                              </w:r>
                            </w:p>
                          </w:txbxContent>
                        </wps:txbx>
                        <wps:bodyPr rot="0" vert="horz" wrap="square" lIns="18000" tIns="0" rIns="18000" bIns="0" anchor="ctr" anchorCtr="0" upright="1">
                          <a:noAutofit/>
                        </wps:bodyPr>
                      </wps:wsp>
                      <wps:wsp>
                        <wps:cNvPr id="368" name="Надпись 368"/>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rPr>
                                  <w:rFonts w:ascii="Arial" w:hAnsi="Arial" w:cs="Arial"/>
                                  <w:sz w:val="20"/>
                                  <w:szCs w:val="20"/>
                                </w:rPr>
                              </w:pPr>
                              <w:r w:rsidRPr="00BA79C2">
                                <w:rPr>
                                  <w:sz w:val="20"/>
                                  <w:szCs w:val="20"/>
                                </w:rPr>
                                <w:t>Н.</w:t>
                              </w:r>
                              <w:r w:rsidRPr="002D0CDF">
                                <w:rPr>
                                  <w:rFonts w:ascii="Arial" w:hAnsi="Arial" w:cs="Arial"/>
                                  <w:sz w:val="20"/>
                                  <w:szCs w:val="20"/>
                                </w:rPr>
                                <w:t xml:space="preserve">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369" name="Надпись 369"/>
                        <wps:cNvSpPr txBox="1">
                          <a:spLocks noChangeArrowheads="1"/>
                        </wps:cNvSpPr>
                        <wps:spPr bwMode="auto">
                          <a:xfrm>
                            <a:off x="617517" y="9969335"/>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9912B0">
                              <w:pPr>
                                <w:ind w:firstLine="0"/>
                                <w:rPr>
                                  <w:rFonts w:ascii="Arial" w:hAnsi="Arial" w:cs="Arial"/>
                                  <w:sz w:val="20"/>
                                  <w:szCs w:val="20"/>
                                </w:rPr>
                              </w:pPr>
                              <w:r>
                                <w:rPr>
                                  <w:spacing w:val="-6"/>
                                  <w:sz w:val="20"/>
                                  <w:szCs w:val="20"/>
                                </w:rPr>
                                <w:t>Савчук</w:t>
                              </w:r>
                            </w:p>
                            <w:p w:rsidR="00ED4FF3" w:rsidRDefault="00ED4FF3" w:rsidP="009912B0">
                              <w:pPr>
                                <w:ind w:firstLine="0"/>
                              </w:pPr>
                            </w:p>
                            <w:p w:rsidR="00ED4FF3" w:rsidRPr="002E2880" w:rsidRDefault="00ED4FF3" w:rsidP="002E2880">
                              <w:pPr>
                                <w:ind w:firstLine="0"/>
                                <w:rPr>
                                  <w:spacing w:val="-6"/>
                                  <w:sz w:val="20"/>
                                  <w:szCs w:val="20"/>
                                </w:rPr>
                              </w:pPr>
                            </w:p>
                          </w:txbxContent>
                        </wps:txbx>
                        <wps:bodyPr rot="0" vert="horz" wrap="square" lIns="18000" tIns="0" rIns="18000" bIns="0" anchor="t" anchorCtr="0" upright="1">
                          <a:noAutofit/>
                        </wps:bodyPr>
                      </wps:wsp>
                      <wps:wsp>
                        <wps:cNvPr id="370" name="Надпись 370"/>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AD2DCB">
                              <w:pPr>
                                <w:ind w:firstLine="0"/>
                                <w:jc w:val="center"/>
                                <w:rPr>
                                  <w:sz w:val="18"/>
                                  <w:szCs w:val="18"/>
                                </w:rPr>
                              </w:pPr>
                              <w:r w:rsidRPr="00AD2DCB">
                                <w:rPr>
                                  <w:sz w:val="18"/>
                                  <w:szCs w:val="18"/>
                                </w:rPr>
                                <w:t>у</w:t>
                              </w:r>
                            </w:p>
                          </w:txbxContent>
                        </wps:txbx>
                        <wps:bodyPr rot="0" vert="horz" wrap="square" lIns="18000" tIns="18000" rIns="18000" bIns="0" anchor="t" anchorCtr="0" upright="1">
                          <a:noAutofit/>
                        </wps:bodyPr>
                      </wps:wsp>
                      <wps:wsp>
                        <wps:cNvPr id="371" name="Надпись 371"/>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AD2DCB">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372" name="Надпись 372"/>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AD2DCB">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373" name="Надпись 373"/>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AD2DCB">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s:wsp>
                        <wps:cNvPr id="374" name="Надпись 374"/>
                        <wps:cNvSpPr txBox="1">
                          <a:spLocks noChangeArrowheads="1"/>
                        </wps:cNvSpPr>
                        <wps:spPr bwMode="auto">
                          <a:xfrm>
                            <a:off x="617517" y="9785267"/>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rPr>
                                  <w:rFonts w:ascii="Arial" w:hAnsi="Arial" w:cs="Arial"/>
                                  <w:spacing w:val="-6"/>
                                  <w:sz w:val="20"/>
                                  <w:szCs w:val="20"/>
                                </w:rPr>
                              </w:pPr>
                            </w:p>
                            <w:p w:rsidR="00ED4FF3" w:rsidRPr="002D0CDF" w:rsidRDefault="00ED4FF3" w:rsidP="00AD2DCB">
                              <w:pPr>
                                <w:rPr>
                                  <w:rFonts w:ascii="Arial" w:hAnsi="Arial" w:cs="Arial"/>
                                  <w:sz w:val="20"/>
                                  <w:szCs w:val="20"/>
                                </w:rPr>
                              </w:pPr>
                            </w:p>
                            <w:p w:rsidR="00ED4FF3" w:rsidRPr="002D0CDF" w:rsidRDefault="00ED4FF3" w:rsidP="00AD2DCB">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1BE62B0" id="Группа 329" o:spid="_x0000_s1072" style="position:absolute;left:0;text-align:left;margin-left:56.7pt;margin-top:14.2pt;width:524.4pt;height:813.55pt;z-index:-251594752;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">
                <v:line id="Прямая соединительная линия 330" o:spid="_x0000_s1073"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" strokeweight="2pt"/>
                <v:line id="Прямая соединительная линия 331" o:spid="_x0000_s1074"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"/>
                <v:line id="Прямая соединительная линия 332" o:spid="_x0000_s1075"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" strokeweight="2pt"/>
                <v:line id="Прямая соединительная линия 333" o:spid="_x0000_s1076"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"/>
                <v:line id="Прямая соединительная линия 334" o:spid="_x0000_s1077"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"/>
                <v:line id="Прямая соединительная линия 335" o:spid="_x0000_s1078"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"/>
                <v:line id="Прямая соединительная линия 336" o:spid="_x0000_s1079"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"/>
                <v:line id="Прямая соединительная линия 337" o:spid="_x0000_s1080"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" strokeweight="2pt"/>
                <v:line id="Прямая соединительная линия 338" o:spid="_x0000_s1081"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" strokeweight="2pt"/>
                <v:line id="Прямая соединительная линия 339" o:spid="_x0000_s1082"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" strokeweight="2pt"/>
                <v:line id="Прямая соединительная линия 340" o:spid="_x0000_s1083"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" strokeweight="2pt"/>
                <v:line id="Прямая соединительная линия 341" o:spid="_x0000_s1084"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" strokeweight="2pt"/>
                <v:line id="Прямая соединительная линия 342" o:spid="_x0000_s1085"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" strokeweight="2pt"/>
                <v:line id="Прямая соединительная линия 343" o:spid="_x0000_s1086"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" strokeweight="2pt"/>
                <v:line id="Прямая соединительная линия 344" o:spid="_x0000_s1087"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" strokeweight="2pt"/>
                <v:line id="Прямая соединительная линия 345" o:spid="_x0000_s1088"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"/>
                <v:line id="Прямая соединительная линия 346" o:spid="_x0000_s1089"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oQxwAAANwAAAAPAAAAZHJzL2Rvd25yZXYueG1sRI9Pa8JA&#10;FMTvgt9heUJvurGWIK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E3y6hDHAAAA3AAA&#10;AA8AAAAAAAAAAAAAAAAABwIAAGRycy9kb3ducmV2LnhtbFBLBQYAAAAAAwADALcAAAD7AgAAAAA=&#10;"/>
                <v:line id="Прямая соединительная линия 347" o:spid="_x0000_s1090"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" strokeweight="2pt"/>
                <v:line id="Прямая соединительная линия 348" o:spid="_x0000_s1091"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" strokeweight="2pt"/>
                <v:line id="Прямая соединительная линия 349" o:spid="_x0000_s1092"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" strokeweight="2pt"/>
                <v:rect id="Прямоугольник 350" o:spid="_x0000_s1093"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" filled="f" strokeweight="2pt"/>
                <v:shape id="Надпись 351" o:spid="_x0000_s1094"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" filled="f" stroked="f">
                  <v:textbox inset=".5mm,.5mm,.5mm,0">
                    <w:txbxContent>
                      <w:p w:rsidR="00ED4FF3" w:rsidRPr="002D0CDF" w:rsidRDefault="00ED4FF3" w:rsidP="00AD2DCB">
                        <w:pPr>
                          <w:ind w:firstLine="0"/>
                          <w:jc w:val="center"/>
                          <w:rPr>
                            <w:rFonts w:ascii="Arial" w:hAnsi="Arial" w:cs="Arial"/>
                            <w:sz w:val="18"/>
                            <w:szCs w:val="18"/>
                          </w:rPr>
                        </w:pPr>
                        <w:r w:rsidRPr="0066310D">
                          <w:rPr>
                            <w:sz w:val="18"/>
                            <w:szCs w:val="18"/>
                          </w:rPr>
                          <w:t>Листов</w:t>
                        </w:r>
                      </w:p>
                    </w:txbxContent>
                  </v:textbox>
                </v:shape>
                <v:shape id="Надпись 352" o:spid="_x0000_s1095"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" filled="f" stroked="f">
                  <v:textbox inset=".5mm,.5mm,.5mm,0">
                    <w:txbxContent>
                      <w:p w:rsidR="00ED4FF3" w:rsidRPr="002D0CDF" w:rsidRDefault="00ED4FF3" w:rsidP="00AD2DCB">
                        <w:pPr>
                          <w:ind w:firstLine="0"/>
                          <w:jc w:val="center"/>
                          <w:rPr>
                            <w:rFonts w:ascii="Arial" w:hAnsi="Arial" w:cs="Arial"/>
                            <w:sz w:val="18"/>
                            <w:szCs w:val="18"/>
                          </w:rPr>
                        </w:pPr>
                        <w:r w:rsidRPr="0066310D">
                          <w:rPr>
                            <w:sz w:val="18"/>
                            <w:szCs w:val="18"/>
                          </w:rPr>
                          <w:t>Изм</w:t>
                        </w:r>
                      </w:p>
                    </w:txbxContent>
                  </v:textbox>
                </v:shape>
                <v:shape id="Надпись 353" o:spid="_x0000_s1096"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" filled="f" stroked="f">
                  <v:textbox inset=".5mm,.5mm,.5mm,0">
                    <w:txbxContent>
                      <w:p w:rsidR="00ED4FF3" w:rsidRPr="002D0CDF" w:rsidRDefault="00ED4FF3" w:rsidP="00AD2DCB">
                        <w:pPr>
                          <w:ind w:firstLine="0"/>
                          <w:jc w:val="center"/>
                        </w:pPr>
                        <w:r w:rsidRPr="0066310D">
                          <w:rPr>
                            <w:sz w:val="18"/>
                            <w:szCs w:val="18"/>
                          </w:rPr>
                          <w:t>Лист</w:t>
                        </w:r>
                      </w:p>
                    </w:txbxContent>
                  </v:textbox>
                </v:shape>
                <v:shape id="Надпись 354" o:spid="_x0000_s1097"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" filled="f" stroked="f">
                  <v:textbox inset=".5mm,.5mm,.5mm,0">
                    <w:txbxContent>
                      <w:p w:rsidR="00ED4FF3" w:rsidRPr="002D0CDF" w:rsidRDefault="00ED4FF3" w:rsidP="00AD2DCB">
                        <w:pPr>
                          <w:ind w:firstLine="0"/>
                          <w:jc w:val="center"/>
                          <w:rPr>
                            <w:rFonts w:ascii="Arial" w:hAnsi="Arial" w:cs="Arial"/>
                            <w:sz w:val="18"/>
                            <w:szCs w:val="18"/>
                          </w:rPr>
                        </w:pPr>
                        <w:r w:rsidRPr="002F10C4">
                          <w:rPr>
                            <w:sz w:val="18"/>
                            <w:szCs w:val="18"/>
                          </w:rPr>
                          <w:t xml:space="preserve">№ </w:t>
                        </w:r>
                        <w:r w:rsidRPr="0066310D">
                          <w:rPr>
                            <w:sz w:val="18"/>
                            <w:szCs w:val="18"/>
                          </w:rPr>
                          <w:t>документа</w:t>
                        </w:r>
                      </w:p>
                    </w:txbxContent>
                  </v:textbox>
                </v:shape>
                <v:shape id="Надпись 355" o:spid="_x0000_s1098"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" filled="f" stroked="f">
                  <v:textbox inset=".5mm,0,.5mm,0">
                    <w:txbxContent>
                      <w:p w:rsidR="00ED4FF3" w:rsidRPr="00D614AC" w:rsidRDefault="00ED4FF3" w:rsidP="00AD2DCB">
                        <w:pPr>
                          <w:ind w:firstLine="0"/>
                          <w:rPr>
                            <w:sz w:val="20"/>
                            <w:szCs w:val="20"/>
                          </w:rPr>
                        </w:pPr>
                        <w:r>
                          <w:rPr>
                            <w:sz w:val="20"/>
                            <w:szCs w:val="20"/>
                          </w:rPr>
                          <w:t>Завадская</w:t>
                        </w:r>
                      </w:p>
                      <w:p w:rsidR="00ED4FF3" w:rsidRPr="00D614AC" w:rsidRDefault="00ED4FF3" w:rsidP="00AD2DCB">
                        <w:pPr>
                          <w:rPr>
                            <w:sz w:val="20"/>
                            <w:szCs w:val="20"/>
                          </w:rPr>
                        </w:pPr>
                      </w:p>
                    </w:txbxContent>
                  </v:textbox>
                </v:shape>
                <v:shape id="Надпись 356" o:spid="_x0000_s1099"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" filled="f" stroked="f">
                  <v:textbox inset=".5mm,0,.5mm,0">
                    <w:txbxContent>
                      <w:p w:rsidR="00ED4FF3" w:rsidRPr="002D0CDF" w:rsidRDefault="00ED4FF3" w:rsidP="009912B0">
                        <w:pPr>
                          <w:ind w:firstLine="0"/>
                          <w:rPr>
                            <w:rFonts w:ascii="Arial" w:hAnsi="Arial" w:cs="Arial"/>
                            <w:sz w:val="20"/>
                            <w:szCs w:val="20"/>
                          </w:rPr>
                        </w:pPr>
                        <w:r>
                          <w:rPr>
                            <w:spacing w:val="-6"/>
                            <w:sz w:val="20"/>
                            <w:szCs w:val="20"/>
                          </w:rPr>
                          <w:t>Потапенко</w:t>
                        </w:r>
                      </w:p>
                      <w:p w:rsidR="00ED4FF3" w:rsidRDefault="00ED4FF3" w:rsidP="009912B0">
                        <w:pPr>
                          <w:ind w:firstLine="0"/>
                        </w:pPr>
                      </w:p>
                      <w:p w:rsidR="00ED4FF3" w:rsidRDefault="00ED4FF3" w:rsidP="00AD2DCB">
                        <w:pPr>
                          <w:ind w:firstLine="0"/>
                        </w:pPr>
                      </w:p>
                    </w:txbxContent>
                  </v:textbox>
                </v:shape>
                <v:shape id="Надпись 357" o:spid="_x0000_s1100"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" filled="f" stroked="f">
                  <v:textbox inset=".5mm,0,.5mm,0">
                    <w:txbxContent>
                      <w:p w:rsidR="00ED4FF3" w:rsidRPr="002D0CDF" w:rsidRDefault="00ED4FF3" w:rsidP="00AD2DCB">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AD2DCB">
                        <w:pPr>
                          <w:rPr>
                            <w:rFonts w:ascii="Arial" w:hAnsi="Arial" w:cs="Arial"/>
                            <w:sz w:val="20"/>
                            <w:szCs w:val="20"/>
                          </w:rPr>
                        </w:pPr>
                      </w:p>
                    </w:txbxContent>
                  </v:textbox>
                </v:shape>
                <v:shape id="Надпись 358" o:spid="_x0000_s1101"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" filled="f" stroked="f">
                  <v:textbox inset=".5mm,.5mm,.5mm,0">
                    <w:txbxContent>
                      <w:p w:rsidR="00ED4FF3" w:rsidRPr="002D0CDF" w:rsidRDefault="00ED4FF3" w:rsidP="00AD2DCB">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v:textbox>
                </v:shape>
                <v:shape id="Надпись 359" o:spid="_x0000_s1102"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" filled="f" stroked="f">
                  <v:textbox inset=".5mm,.5mm,.5mm,0">
                    <w:txbxContent>
                      <w:p w:rsidR="00ED4FF3" w:rsidRPr="002D0CDF" w:rsidRDefault="00ED4FF3" w:rsidP="00AD2DCB">
                        <w:pPr>
                          <w:ind w:firstLine="0"/>
                          <w:jc w:val="center"/>
                          <w:rPr>
                            <w:rFonts w:ascii="Arial" w:hAnsi="Arial" w:cs="Arial"/>
                            <w:sz w:val="18"/>
                            <w:szCs w:val="18"/>
                          </w:rPr>
                        </w:pPr>
                        <w:r w:rsidRPr="0066310D">
                          <w:rPr>
                            <w:sz w:val="18"/>
                            <w:szCs w:val="18"/>
                          </w:rPr>
                          <w:t>Дата</w:t>
                        </w:r>
                      </w:p>
                    </w:txbxContent>
                  </v:textbox>
                </v:shape>
                <v:shape id="Надпись 360" o:spid="_x0000_s1103"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" filled="f" stroked="f">
                  <v:textbox inset=".5mm,0,.5mm,0">
                    <w:txbxContent>
                      <w:p w:rsidR="00ED4FF3" w:rsidRPr="002D0CDF" w:rsidRDefault="00ED4FF3" w:rsidP="00AD2DCB">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361" o:spid="_x0000_s1104"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9OX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" filled="f" stroked="f">
                  <v:textbox inset=".5mm,0,.5mm,0">
                    <w:txbxContent>
                      <w:p w:rsidR="00ED4FF3" w:rsidRPr="002D0CDF" w:rsidRDefault="00ED4FF3" w:rsidP="00AD2DCB">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362" o:spid="_x0000_s1105"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U3g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" filled="f" stroked="f">
                  <v:textbox inset=".5mm,0,.5mm,0">
                    <w:txbxContent>
                      <w:p w:rsidR="00ED4FF3" w:rsidRPr="00AD2DCB" w:rsidRDefault="00ED4FF3" w:rsidP="00AD2DCB">
                        <w:pPr>
                          <w:ind w:firstLine="0"/>
                          <w:rPr>
                            <w:sz w:val="20"/>
                            <w:szCs w:val="20"/>
                          </w:rPr>
                        </w:pPr>
                        <w:r w:rsidRPr="00AD2DCB">
                          <w:rPr>
                            <w:sz w:val="20"/>
                            <w:szCs w:val="20"/>
                          </w:rPr>
                          <w:t>Утв.</w:t>
                        </w:r>
                      </w:p>
                    </w:txbxContent>
                  </v:textbox>
                </v:shape>
                <v:shape id="Надпись 363" o:spid="_x0000_s1106"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" filled="f" stroked="f">
                  <v:textbox inset=".5mm,.5mm,.5mm,0">
                    <w:txbxContent>
                      <w:p w:rsidR="00ED4FF3" w:rsidRPr="002D0CDF" w:rsidRDefault="00ED4FF3" w:rsidP="00AD2DCB">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364" o:spid="_x0000_s1107"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" filled="f" stroked="f">
                  <v:textbox inset=".5mm,.5mm,.5mm,0">
                    <w:txbxContent>
                      <w:p w:rsidR="00ED4FF3" w:rsidRPr="002D0CDF" w:rsidRDefault="00ED4FF3" w:rsidP="00AD2DCB">
                        <w:pPr>
                          <w:ind w:firstLine="0"/>
                          <w:jc w:val="center"/>
                          <w:rPr>
                            <w:rFonts w:ascii="Arial" w:hAnsi="Arial" w:cs="Arial"/>
                            <w:sz w:val="18"/>
                            <w:szCs w:val="18"/>
                          </w:rPr>
                        </w:pPr>
                        <w:r w:rsidRPr="0066310D">
                          <w:rPr>
                            <w:sz w:val="18"/>
                            <w:szCs w:val="18"/>
                          </w:rPr>
                          <w:t>Лист</w:t>
                        </w:r>
                      </w:p>
                    </w:txbxContent>
                  </v:textbox>
                </v:shape>
                <v:shape id="Надпись 365" o:spid="_x0000_s1108"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" filled="f" stroked="f">
                  <v:textbox inset=".5mm,0,.5mm,0">
                    <w:txbxContent>
                      <w:p w:rsidR="00ED4FF3" w:rsidRPr="0066310D" w:rsidRDefault="00ED4FF3" w:rsidP="00AD2DCB">
                        <w:pPr>
                          <w:ind w:firstLine="0"/>
                          <w:jc w:val="center"/>
                          <w:rPr>
                            <w:sz w:val="36"/>
                            <w:szCs w:val="36"/>
                          </w:rPr>
                        </w:pPr>
                        <w:r w:rsidRPr="0066310D">
                          <w:rPr>
                            <w:sz w:val="36"/>
                            <w:szCs w:val="36"/>
                          </w:rPr>
                          <w:t>ДП 00.</w:t>
                        </w:r>
                        <w:proofErr w:type="gramStart"/>
                        <w:r w:rsidRPr="0066310D">
                          <w:rPr>
                            <w:sz w:val="36"/>
                            <w:szCs w:val="36"/>
                          </w:rPr>
                          <w:t>00.ПЗ</w:t>
                        </w:r>
                        <w:proofErr w:type="gramEnd"/>
                      </w:p>
                    </w:txbxContent>
                  </v:textbox>
                </v:shape>
                <v:shape id="Надпись 366" o:spid="_x0000_s1109"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" filled="f" stroked="f">
                  <v:textbox inset=".5mm,0,.5mm,0">
                    <w:txbxContent>
                      <w:p w:rsidR="00ED4FF3" w:rsidRPr="0066310D" w:rsidRDefault="00ED4FF3" w:rsidP="00AD2DCB">
                        <w:pPr>
                          <w:ind w:firstLine="0"/>
                          <w:jc w:val="center"/>
                          <w:rPr>
                            <w:sz w:val="36"/>
                            <w:szCs w:val="36"/>
                          </w:rPr>
                        </w:pPr>
                        <w:r w:rsidRPr="0066310D">
                          <w:rPr>
                            <w:sz w:val="36"/>
                            <w:szCs w:val="36"/>
                          </w:rPr>
                          <w:t>БГТУ</w:t>
                        </w:r>
                      </w:p>
                      <w:p w:rsidR="00ED4FF3" w:rsidRPr="0066310D" w:rsidRDefault="00ED4FF3" w:rsidP="00AD2DCB">
                        <w:pPr>
                          <w:ind w:firstLine="0"/>
                          <w:jc w:val="center"/>
                          <w:rPr>
                            <w:sz w:val="36"/>
                            <w:szCs w:val="36"/>
                          </w:rPr>
                        </w:pPr>
                        <w:r>
                          <w:rPr>
                            <w:sz w:val="36"/>
                            <w:szCs w:val="36"/>
                          </w:rPr>
                          <w:t>7431909, 2020</w:t>
                        </w:r>
                      </w:p>
                    </w:txbxContent>
                  </v:textbox>
                </v:shape>
                <v:shape id="Надпись 367" o:spid="_x0000_s1110" type="#_x0000_t202" style="position:absolute;left:23451;top:94468;width:25191;height:8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" filled="f" stroked="f">
                  <v:textbox inset=".5mm,0,.5mm,0">
                    <w:txbxContent>
                      <w:p w:rsidR="00ED4FF3" w:rsidRPr="0096426C" w:rsidRDefault="00ED4FF3" w:rsidP="00C74E95">
                        <w:pPr>
                          <w:ind w:firstLine="0"/>
                          <w:jc w:val="center"/>
                          <w:rPr>
                            <w:rFonts w:ascii="Arial" w:hAnsi="Arial" w:cs="Arial"/>
                            <w:sz w:val="24"/>
                            <w:szCs w:val="24"/>
                          </w:rPr>
                        </w:pPr>
                        <w:r>
                          <w:rPr>
                            <w:sz w:val="24"/>
                            <w:szCs w:val="24"/>
                          </w:rPr>
                          <w:t>Реферат</w:t>
                        </w:r>
                      </w:p>
                    </w:txbxContent>
                  </v:textbox>
                </v:shape>
                <v:shape id="Надпись 368" o:spid="_x0000_s1111"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" filled="f" stroked="f">
                  <v:textbox inset=".5mm,0,.5mm,0">
                    <w:txbxContent>
                      <w:p w:rsidR="00ED4FF3" w:rsidRPr="002D0CDF" w:rsidRDefault="00ED4FF3" w:rsidP="00AD2DCB">
                        <w:pPr>
                          <w:ind w:firstLine="0"/>
                          <w:rPr>
                            <w:rFonts w:ascii="Arial" w:hAnsi="Arial" w:cs="Arial"/>
                            <w:sz w:val="20"/>
                            <w:szCs w:val="20"/>
                          </w:rPr>
                        </w:pPr>
                        <w:r w:rsidRPr="00BA79C2">
                          <w:rPr>
                            <w:sz w:val="20"/>
                            <w:szCs w:val="20"/>
                          </w:rPr>
                          <w:t>Н.</w:t>
                        </w:r>
                        <w:r w:rsidRPr="002D0CDF">
                          <w:rPr>
                            <w:rFonts w:ascii="Arial" w:hAnsi="Arial" w:cs="Arial"/>
                            <w:sz w:val="20"/>
                            <w:szCs w:val="20"/>
                          </w:rPr>
                          <w:t xml:space="preserve"> </w:t>
                        </w:r>
                        <w:r w:rsidRPr="0066310D">
                          <w:rPr>
                            <w:sz w:val="20"/>
                            <w:szCs w:val="20"/>
                          </w:rPr>
                          <w:t>контр</w:t>
                        </w:r>
                        <w:r w:rsidRPr="002D0CDF">
                          <w:rPr>
                            <w:rFonts w:ascii="Arial" w:hAnsi="Arial" w:cs="Arial"/>
                            <w:sz w:val="20"/>
                            <w:szCs w:val="20"/>
                          </w:rPr>
                          <w:t>.</w:t>
                        </w:r>
                      </w:p>
                    </w:txbxContent>
                  </v:textbox>
                </v:shape>
                <v:shape id="Надпись 369" o:spid="_x0000_s1112"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" filled="f" stroked="f">
                  <v:textbox inset=".5mm,0,.5mm,0">
                    <w:txbxContent>
                      <w:p w:rsidR="00ED4FF3" w:rsidRPr="002D0CDF" w:rsidRDefault="00ED4FF3" w:rsidP="009912B0">
                        <w:pPr>
                          <w:ind w:firstLine="0"/>
                          <w:rPr>
                            <w:rFonts w:ascii="Arial" w:hAnsi="Arial" w:cs="Arial"/>
                            <w:sz w:val="20"/>
                            <w:szCs w:val="20"/>
                          </w:rPr>
                        </w:pPr>
                        <w:r>
                          <w:rPr>
                            <w:spacing w:val="-6"/>
                            <w:sz w:val="20"/>
                            <w:szCs w:val="20"/>
                          </w:rPr>
                          <w:t>Савчук</w:t>
                        </w:r>
                      </w:p>
                      <w:p w:rsidR="00ED4FF3" w:rsidRDefault="00ED4FF3" w:rsidP="009912B0">
                        <w:pPr>
                          <w:ind w:firstLine="0"/>
                        </w:pPr>
                      </w:p>
                      <w:p w:rsidR="00ED4FF3" w:rsidRPr="002E2880" w:rsidRDefault="00ED4FF3" w:rsidP="002E2880">
                        <w:pPr>
                          <w:ind w:firstLine="0"/>
                          <w:rPr>
                            <w:spacing w:val="-6"/>
                            <w:sz w:val="20"/>
                            <w:szCs w:val="20"/>
                          </w:rPr>
                        </w:pPr>
                      </w:p>
                    </w:txbxContent>
                  </v:textbox>
                </v:shape>
                <v:shape id="Надпись 370" o:spid="_x0000_s1113"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" filled="f" stroked="f">
                  <v:textbox inset=".5mm,.5mm,.5mm,0">
                    <w:txbxContent>
                      <w:p w:rsidR="00ED4FF3" w:rsidRPr="00AD2DCB" w:rsidRDefault="00ED4FF3" w:rsidP="00AD2DCB">
                        <w:pPr>
                          <w:ind w:firstLine="0"/>
                          <w:jc w:val="center"/>
                          <w:rPr>
                            <w:sz w:val="18"/>
                            <w:szCs w:val="18"/>
                          </w:rPr>
                        </w:pPr>
                        <w:r w:rsidRPr="00AD2DCB">
                          <w:rPr>
                            <w:sz w:val="18"/>
                            <w:szCs w:val="18"/>
                          </w:rPr>
                          <w:t>у</w:t>
                        </w:r>
                      </w:p>
                    </w:txbxContent>
                  </v:textbox>
                </v:shape>
                <v:shape id="Надпись 371" o:spid="_x0000_s1114"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" filled="f" stroked="f">
                  <v:textbox inset=".5mm,.5mm,.5mm,0">
                    <w:txbxContent>
                      <w:p w:rsidR="00ED4FF3" w:rsidRPr="00AD2DCB" w:rsidRDefault="00ED4FF3" w:rsidP="00AD2DCB">
                        <w:pPr>
                          <w:ind w:firstLine="0"/>
                          <w:jc w:val="center"/>
                          <w:rPr>
                            <w:sz w:val="18"/>
                            <w:szCs w:val="18"/>
                          </w:rPr>
                        </w:pPr>
                        <w:r w:rsidRPr="00AD2DCB">
                          <w:rPr>
                            <w:sz w:val="18"/>
                            <w:szCs w:val="18"/>
                          </w:rPr>
                          <w:t>1</w:t>
                        </w:r>
                      </w:p>
                    </w:txbxContent>
                  </v:textbox>
                </v:shape>
                <v:shape id="Надпись 372" o:spid="_x0000_s1115"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" filled="f" stroked="f">
                  <v:textbox inset=".5mm,.5mm,.5mm,0">
                    <w:txbxContent>
                      <w:p w:rsidR="00ED4FF3" w:rsidRPr="00AD2DCB" w:rsidRDefault="00ED4FF3" w:rsidP="00AD2DCB">
                        <w:pPr>
                          <w:ind w:firstLine="0"/>
                          <w:jc w:val="center"/>
                          <w:rPr>
                            <w:sz w:val="18"/>
                            <w:szCs w:val="18"/>
                          </w:rPr>
                        </w:pPr>
                        <w:r w:rsidRPr="00AD2DCB">
                          <w:rPr>
                            <w:sz w:val="18"/>
                            <w:szCs w:val="18"/>
                          </w:rPr>
                          <w:t>1</w:t>
                        </w:r>
                      </w:p>
                    </w:txbxContent>
                  </v:textbox>
                </v:shape>
                <v:shape id="Надпись 373" o:spid="_x0000_s1116"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" filled="f" stroked="f">
                  <v:textbox inset=".5mm,0,.5mm,0">
                    <w:txbxContent>
                      <w:p w:rsidR="00ED4FF3" w:rsidRPr="0066310D" w:rsidRDefault="00ED4FF3" w:rsidP="00AD2DCB">
                        <w:pPr>
                          <w:ind w:firstLine="0"/>
                          <w:rPr>
                            <w:sz w:val="20"/>
                            <w:szCs w:val="20"/>
                          </w:rPr>
                        </w:pPr>
                        <w:r w:rsidRPr="0066310D">
                          <w:rPr>
                            <w:sz w:val="20"/>
                            <w:szCs w:val="20"/>
                          </w:rPr>
                          <w:t>Консульт.</w:t>
                        </w:r>
                      </w:p>
                    </w:txbxContent>
                  </v:textbox>
                </v:shape>
                <v:shape id="Надпись 374" o:spid="_x0000_s1117"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" filled="f" stroked="f">
                  <v:textbox inset=".5mm,0,.5mm,0">
                    <w:txbxContent>
                      <w:p w:rsidR="00ED4FF3" w:rsidRPr="002D0CDF" w:rsidRDefault="00ED4FF3" w:rsidP="00AD2DCB">
                        <w:pPr>
                          <w:ind w:firstLine="0"/>
                          <w:rPr>
                            <w:rFonts w:ascii="Arial" w:hAnsi="Arial" w:cs="Arial"/>
                            <w:spacing w:val="-6"/>
                            <w:sz w:val="20"/>
                            <w:szCs w:val="20"/>
                          </w:rPr>
                        </w:pPr>
                      </w:p>
                      <w:p w:rsidR="00ED4FF3" w:rsidRPr="002D0CDF" w:rsidRDefault="00ED4FF3" w:rsidP="00AD2DCB">
                        <w:pPr>
                          <w:rPr>
                            <w:rFonts w:ascii="Arial" w:hAnsi="Arial" w:cs="Arial"/>
                            <w:sz w:val="20"/>
                            <w:szCs w:val="20"/>
                          </w:rPr>
                        </w:pPr>
                      </w:p>
                      <w:p w:rsidR="00ED4FF3" w:rsidRPr="002D0CDF" w:rsidRDefault="00ED4FF3" w:rsidP="00AD2DCB">
                        <w:pPr>
                          <w:rPr>
                            <w:rFonts w:ascii="Arial" w:hAnsi="Arial" w:cs="Arial"/>
                            <w:sz w:val="20"/>
                            <w:szCs w:val="20"/>
                          </w:rPr>
                        </w:pPr>
                      </w:p>
                    </w:txbxContent>
                  </v:textbox>
                </v:shape>
                <w10:wrap anchorx="page" anchory="page"/>
                <w10:anchorlock/>
              </v:group>
            </w:pict>
          </mc:Fallback>
        </mc:AlternateContent>
      </w:r>
    </w:p>
    <w:p w:rsidR="0013781E" w:rsidRPr="006614F0" w:rsidRDefault="0013781E" w:rsidP="0013781E">
      <w:pPr>
        <w:rPr>
          <w:lang w:val="en-US"/>
        </w:rPr>
        <w:sectPr w:rsidR="0013781E" w:rsidRPr="006614F0" w:rsidSect="00862090">
          <w:headerReference w:type="default" r:id="rId8"/>
          <w:pgSz w:w="11906" w:h="16838" w:code="9"/>
          <w:pgMar w:top="1134" w:right="567" w:bottom="2977" w:left="1304" w:header="567" w:footer="0" w:gutter="0"/>
          <w:pgNumType w:start="3"/>
          <w:cols w:space="708"/>
          <w:docGrid w:linePitch="381"/>
        </w:sectPr>
      </w:pPr>
    </w:p>
    <w:p w:rsidR="006614F0" w:rsidRDefault="00862090" w:rsidP="00690E24">
      <w:pPr>
        <w:pStyle w:val="aff"/>
      </w:pPr>
      <w:r>
        <w:rPr>
          <w:noProof/>
          <w:lang w:eastAsia="ru-RU"/>
        </w:rPr>
        <w:lastRenderedPageBreak/>
        <mc:AlternateContent>
          <mc:Choice Requires="wps">
            <w:drawing>
              <wp:anchor distT="0" distB="0" distL="114300" distR="114300" simplePos="0" relativeHeight="251776511" behindDoc="0" locked="0" layoutInCell="1" allowOverlap="1" wp14:anchorId="7E5D792D" wp14:editId="62FEAF94">
                <wp:simplePos x="0" y="0"/>
                <wp:positionH relativeFrom="margin">
                  <wp:posOffset>6227273</wp:posOffset>
                </wp:positionH>
                <wp:positionV relativeFrom="paragraph">
                  <wp:posOffset>-377190</wp:posOffset>
                </wp:positionV>
                <wp:extent cx="234779" cy="271848"/>
                <wp:effectExtent l="0" t="0" r="13335" b="13970"/>
                <wp:wrapNone/>
                <wp:docPr id="535" name="Прямоугольник 535"/>
                <wp:cNvGraphicFramePr/>
                <a:graphic xmlns:a="http://schemas.openxmlformats.org/drawingml/2006/main">
                  <a:graphicData uri="http://schemas.microsoft.com/office/word/2010/wordprocessingShape">
                    <wps:wsp>
                      <wps:cNvSpPr/>
                      <wps:spPr>
                        <a:xfrm>
                          <a:off x="0" y="0"/>
                          <a:ext cx="234779" cy="27184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EE52EB" id="Прямоугольник 535" o:spid="_x0000_s1026" style="position:absolute;margin-left:490.35pt;margin-top:-29.7pt;width:18.5pt;height:21.4pt;z-index:251776511;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" fillcolor="white [3212]" strokecolor="white [3212]" strokeweight="1pt">
                <w10:wrap anchorx="margin"/>
              </v:rect>
            </w:pict>
          </mc:Fallback>
        </mc:AlternateContent>
      </w:r>
      <w:r w:rsidR="00D6796C" w:rsidRPr="006614F0">
        <w:rPr>
          <w:noProof/>
          <w:lang w:val="en-US" w:eastAsia="ru-RU"/>
        </w:rPr>
        <w:t xml:space="preserve"> </w:t>
      </w:r>
      <w:r w:rsidR="00DF4808" w:rsidRPr="0013781E">
        <w:rPr>
          <w:noProof/>
          <w:lang w:eastAsia="ru-RU"/>
        </w:rPr>
        <mc:AlternateContent>
          <mc:Choice Requires="wpg">
            <w:drawing>
              <wp:anchor distT="0" distB="0" distL="114300" distR="114300" simplePos="0" relativeHeight="251723776" behindDoc="1" locked="1" layoutInCell="1" allowOverlap="1" wp14:anchorId="5FA2A0E6" wp14:editId="7D03731D">
                <wp:simplePos x="0" y="0"/>
                <wp:positionH relativeFrom="page">
                  <wp:posOffset>720090</wp:posOffset>
                </wp:positionH>
                <wp:positionV relativeFrom="page">
                  <wp:posOffset>180340</wp:posOffset>
                </wp:positionV>
                <wp:extent cx="6660000" cy="10332000"/>
                <wp:effectExtent l="0" t="0" r="26670" b="31750"/>
                <wp:wrapNone/>
                <wp:docPr id="375" name="Группа 375"/>
                <wp:cNvGraphicFramePr/>
                <a:graphic xmlns:a="http://schemas.openxmlformats.org/drawingml/2006/main">
                  <a:graphicData uri="http://schemas.microsoft.com/office/word/2010/wordprocessingGroup">
                    <wpg:wgp>
                      <wpg:cNvGrpSpPr/>
                      <wpg:grpSpPr>
                        <a:xfrm>
                          <a:off x="0" y="0"/>
                          <a:ext cx="6660000" cy="10332000"/>
                          <a:chOff x="0" y="0"/>
                          <a:chExt cx="6662946" cy="10334945"/>
                        </a:xfrm>
                      </wpg:grpSpPr>
                      <wps:wsp>
                        <wps:cNvPr id="376" name="Прямая соединительная линия 376"/>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Прямая соединительная линия 377"/>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8" name="Прямая соединительная линия 378"/>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 name="Прямая соединительная линия 379"/>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Прямая соединительная линия 380"/>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Прямая соединительная линия 381"/>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2" name="Прямая соединительная линия 382"/>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3" name="Прямая соединительная линия 383"/>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 name="Прямая соединительная линия 384"/>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5" name="Прямая соединительная линия 385"/>
                        <wps:cNvCnPr>
                          <a:cxnSpLocks noChangeShapeType="1"/>
                        </wps:cNvCnPr>
                        <wps:spPr bwMode="auto">
                          <a:xfrm>
                            <a:off x="1442852"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 name="Прямая соединительная линия 386"/>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Прямая соединительная линия 387"/>
                        <wps:cNvCnPr>
                          <a:cxnSpLocks noChangeShapeType="1"/>
                        </wps:cNvCnPr>
                        <wps:spPr bwMode="auto">
                          <a:xfrm>
                            <a:off x="255320"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8" name="Прямая соединительная линия 388"/>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Прямая соединительная линия 389"/>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Прямая соединительная линия 390"/>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Прямая соединительная линия 391"/>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2" name="Прямая соединительная линия 392"/>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3" name="Прямая соединительная линия 393"/>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4" name="Прямая соединительная линия 394"/>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 name="Прямая соединительная линия 395"/>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 name="Прямоугольник 396"/>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Надпись 397"/>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398" name="Надпись 398"/>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jc w:val="center"/>
                                <w:rPr>
                                  <w:rFonts w:ascii="Arial" w:hAnsi="Arial" w:cs="Arial"/>
                                  <w:sz w:val="18"/>
                                  <w:szCs w:val="18"/>
                                </w:rPr>
                              </w:pPr>
                              <w:r w:rsidRPr="0066310D">
                                <w:rPr>
                                  <w:sz w:val="18"/>
                                  <w:szCs w:val="18"/>
                                </w:rPr>
                                <w:t>Изм</w:t>
                              </w:r>
                            </w:p>
                          </w:txbxContent>
                        </wps:txbx>
                        <wps:bodyPr rot="0" vert="horz" wrap="square" lIns="18000" tIns="18000" rIns="18000" bIns="0" anchor="t" anchorCtr="0" upright="1">
                          <a:noAutofit/>
                        </wps:bodyPr>
                      </wps:wsp>
                      <wps:wsp>
                        <wps:cNvPr id="399" name="Надпись 399"/>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D4FF3" w:rsidRPr="002D0CDF" w:rsidRDefault="00ED4FF3" w:rsidP="00AD2DCB">
                              <w:pPr>
                                <w:ind w:firstLine="0"/>
                                <w:jc w:val="center"/>
                              </w:pPr>
                              <w:r w:rsidRPr="0066310D">
                                <w:rPr>
                                  <w:sz w:val="18"/>
                                  <w:szCs w:val="18"/>
                                </w:rPr>
                                <w:t>Лист</w:t>
                              </w:r>
                            </w:p>
                          </w:txbxContent>
                        </wps:txbx>
                        <wps:bodyPr rot="0" vert="horz" wrap="square" lIns="18000" tIns="18000" rIns="18000" bIns="0" anchor="t" anchorCtr="0" upright="1">
                          <a:noAutofit/>
                        </wps:bodyPr>
                      </wps:wsp>
                      <wps:wsp>
                        <wps:cNvPr id="400" name="Надпись 400"/>
                        <wps:cNvSpPr txBox="1">
                          <a:spLocks noChangeArrowheads="1"/>
                        </wps:cNvSpPr>
                        <wps:spPr bwMode="auto">
                          <a:xfrm>
                            <a:off x="593766" y="925087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jc w:val="center"/>
                                <w:rPr>
                                  <w:rFonts w:ascii="Arial" w:hAnsi="Arial" w:cs="Arial"/>
                                  <w:sz w:val="18"/>
                                  <w:szCs w:val="18"/>
                                </w:rPr>
                              </w:pPr>
                              <w:r w:rsidRPr="002F10C4">
                                <w:rPr>
                                  <w:sz w:val="18"/>
                                  <w:szCs w:val="18"/>
                                </w:rPr>
                                <w:t xml:space="preserve">№ </w:t>
                              </w:r>
                              <w:r w:rsidRPr="0066310D">
                                <w:rPr>
                                  <w:sz w:val="18"/>
                                  <w:szCs w:val="18"/>
                                </w:rPr>
                                <w:t>документа</w:t>
                              </w:r>
                            </w:p>
                          </w:txbxContent>
                        </wps:txbx>
                        <wps:bodyPr rot="0" vert="horz" wrap="square" lIns="18000" tIns="18000" rIns="18000" bIns="0" anchor="t" anchorCtr="0" upright="1">
                          <a:noAutofit/>
                        </wps:bodyPr>
                      </wps:wsp>
                      <wps:wsp>
                        <wps:cNvPr id="401" name="Надпись 401"/>
                        <wps:cNvSpPr txBox="1">
                          <a:spLocks noChangeArrowheads="1"/>
                        </wps:cNvSpPr>
                        <wps:spPr bwMode="auto">
                          <a:xfrm>
                            <a:off x="617517" y="9446821"/>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1A63C2" w:rsidRDefault="00ED4FF3" w:rsidP="00AD2DCB">
                              <w:pPr>
                                <w:ind w:firstLine="0"/>
                                <w:rPr>
                                  <w:rFonts w:ascii="Arial" w:hAnsi="Arial" w:cs="Arial"/>
                                  <w:sz w:val="20"/>
                                  <w:szCs w:val="20"/>
                                </w:rPr>
                              </w:pPr>
                              <w:r>
                                <w:rPr>
                                  <w:sz w:val="20"/>
                                  <w:szCs w:val="20"/>
                                </w:rPr>
                                <w:t>Завадская</w:t>
                              </w:r>
                            </w:p>
                            <w:p w:rsidR="00ED4FF3" w:rsidRPr="002D0CDF" w:rsidRDefault="00ED4FF3" w:rsidP="00AD2DCB"/>
                          </w:txbxContent>
                        </wps:txbx>
                        <wps:bodyPr rot="0" vert="horz" wrap="square" lIns="18000" tIns="0" rIns="18000" bIns="0" anchor="t" anchorCtr="0" upright="1">
                          <a:noAutofit/>
                        </wps:bodyPr>
                      </wps:wsp>
                      <wps:wsp>
                        <wps:cNvPr id="402" name="Надпись 402"/>
                        <wps:cNvSpPr txBox="1">
                          <a:spLocks noChangeArrowheads="1"/>
                        </wps:cNvSpPr>
                        <wps:spPr bwMode="auto">
                          <a:xfrm>
                            <a:off x="617517" y="960713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rPr>
                                  <w:rFonts w:ascii="Arial" w:hAnsi="Arial" w:cs="Arial"/>
                                  <w:sz w:val="20"/>
                                  <w:szCs w:val="20"/>
                                </w:rPr>
                              </w:pPr>
                              <w:r>
                                <w:rPr>
                                  <w:spacing w:val="-6"/>
                                  <w:sz w:val="20"/>
                                  <w:szCs w:val="20"/>
                                </w:rPr>
                                <w:t>Потапенко</w:t>
                              </w:r>
                            </w:p>
                            <w:p w:rsidR="00ED4FF3" w:rsidRDefault="00ED4FF3" w:rsidP="00AD2DCB">
                              <w:pPr>
                                <w:ind w:firstLine="0"/>
                              </w:pPr>
                            </w:p>
                          </w:txbxContent>
                        </wps:txbx>
                        <wps:bodyPr rot="0" vert="horz" wrap="square" lIns="18000" tIns="0" rIns="18000" bIns="0" anchor="t" anchorCtr="0" upright="1">
                          <a:noAutofit/>
                        </wps:bodyPr>
                      </wps:wsp>
                      <wps:wsp>
                        <wps:cNvPr id="403" name="Надпись 403"/>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AD2DCB">
                              <w:pPr>
                                <w:rPr>
                                  <w:rFonts w:ascii="Arial" w:hAnsi="Arial" w:cs="Arial"/>
                                  <w:sz w:val="20"/>
                                  <w:szCs w:val="20"/>
                                </w:rPr>
                              </w:pPr>
                            </w:p>
                          </w:txbxContent>
                        </wps:txbx>
                        <wps:bodyPr rot="0" vert="horz" wrap="square" lIns="18000" tIns="0" rIns="18000" bIns="0" anchor="t" anchorCtr="0" upright="1">
                          <a:noAutofit/>
                        </wps:bodyPr>
                      </wps:wsp>
                      <wps:wsp>
                        <wps:cNvPr id="404" name="Надпись 404"/>
                        <wps:cNvSpPr txBox="1">
                          <a:spLocks noChangeArrowheads="1"/>
                        </wps:cNvSpPr>
                        <wps:spPr bwMode="auto">
                          <a:xfrm>
                            <a:off x="1425039" y="925087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wps:txbx>
                        <wps:bodyPr rot="0" vert="horz" wrap="square" lIns="18000" tIns="18000" rIns="18000" bIns="0" anchor="t" anchorCtr="0" upright="1">
                          <a:noAutofit/>
                        </wps:bodyPr>
                      </wps:wsp>
                      <wps:wsp>
                        <wps:cNvPr id="405" name="Надпись 405"/>
                        <wps:cNvSpPr txBox="1">
                          <a:spLocks noChangeArrowheads="1"/>
                        </wps:cNvSpPr>
                        <wps:spPr bwMode="auto">
                          <a:xfrm>
                            <a:off x="1971304"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jc w:val="center"/>
                                <w:rPr>
                                  <w:rFonts w:ascii="Arial" w:hAnsi="Arial" w:cs="Arial"/>
                                  <w:sz w:val="18"/>
                                  <w:szCs w:val="18"/>
                                </w:rPr>
                              </w:pPr>
                              <w:r w:rsidRPr="0066310D">
                                <w:rPr>
                                  <w:sz w:val="18"/>
                                  <w:szCs w:val="18"/>
                                </w:rPr>
                                <w:t>Дата</w:t>
                              </w:r>
                            </w:p>
                          </w:txbxContent>
                        </wps:txbx>
                        <wps:bodyPr rot="0" vert="horz" wrap="square" lIns="18000" tIns="18000" rIns="18000" bIns="0" anchor="t" anchorCtr="0" upright="1">
                          <a:noAutofit/>
                        </wps:bodyPr>
                      </wps:wsp>
                      <wps:wsp>
                        <wps:cNvPr id="406" name="Надпись 406"/>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407" name="Надпись 407"/>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408" name="Надпись 408"/>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AD2DCB">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409" name="Надпись 409"/>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410" name="Надпись 410"/>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411" name="Надпись 411"/>
                        <wps:cNvSpPr txBox="1">
                          <a:spLocks noChangeArrowheads="1"/>
                        </wps:cNvSpPr>
                        <wps:spPr bwMode="auto">
                          <a:xfrm>
                            <a:off x="2339439" y="8989621"/>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AD2DCB">
                              <w:pPr>
                                <w:ind w:firstLine="0"/>
                                <w:jc w:val="center"/>
                                <w:rPr>
                                  <w:sz w:val="36"/>
                                  <w:szCs w:val="36"/>
                                </w:rPr>
                              </w:pPr>
                              <w:r w:rsidRPr="0066310D">
                                <w:rPr>
                                  <w:sz w:val="36"/>
                                  <w:szCs w:val="36"/>
                                </w:rPr>
                                <w:t>ДП 00.</w:t>
                              </w:r>
                              <w:proofErr w:type="gramStart"/>
                              <w:r w:rsidRPr="0066310D">
                                <w:rPr>
                                  <w:sz w:val="36"/>
                                  <w:szCs w:val="36"/>
                                </w:rPr>
                                <w:t>00.ПЗ</w:t>
                              </w:r>
                              <w:proofErr w:type="gramEnd"/>
                            </w:p>
                          </w:txbxContent>
                        </wps:txbx>
                        <wps:bodyPr rot="0" vert="horz" wrap="square" lIns="18000" tIns="0" rIns="18000" bIns="0" anchor="t" anchorCtr="0" upright="1">
                          <a:noAutofit/>
                        </wps:bodyPr>
                      </wps:wsp>
                      <wps:wsp>
                        <wps:cNvPr id="412" name="Надпись 412"/>
                        <wps:cNvSpPr txBox="1">
                          <a:spLocks noChangeArrowheads="1"/>
                        </wps:cNvSpPr>
                        <wps:spPr bwMode="auto">
                          <a:xfrm>
                            <a:off x="4857008" y="9797143"/>
                            <a:ext cx="1799590" cy="52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AD2DCB">
                              <w:pPr>
                                <w:ind w:firstLine="0"/>
                                <w:jc w:val="center"/>
                                <w:rPr>
                                  <w:sz w:val="36"/>
                                  <w:szCs w:val="36"/>
                                </w:rPr>
                              </w:pPr>
                              <w:r w:rsidRPr="0066310D">
                                <w:rPr>
                                  <w:sz w:val="36"/>
                                  <w:szCs w:val="36"/>
                                </w:rPr>
                                <w:t>БГТУ</w:t>
                              </w:r>
                            </w:p>
                            <w:p w:rsidR="00ED4FF3" w:rsidRPr="0066310D" w:rsidRDefault="00ED4FF3" w:rsidP="00AD2DCB">
                              <w:pPr>
                                <w:ind w:firstLine="0"/>
                                <w:jc w:val="center"/>
                                <w:rPr>
                                  <w:sz w:val="36"/>
                                  <w:szCs w:val="36"/>
                                </w:rPr>
                              </w:pPr>
                              <w:r>
                                <w:rPr>
                                  <w:sz w:val="36"/>
                                  <w:szCs w:val="36"/>
                                </w:rPr>
                                <w:t>7431909, 2020</w:t>
                              </w:r>
                            </w:p>
                          </w:txbxContent>
                        </wps:txbx>
                        <wps:bodyPr rot="0" vert="horz" wrap="square" lIns="18000" tIns="0" rIns="18000" bIns="0" anchor="t" anchorCtr="0" upright="1">
                          <a:noAutofit/>
                        </wps:bodyPr>
                      </wps:wsp>
                      <wps:wsp>
                        <wps:cNvPr id="413" name="Надпись 413"/>
                        <wps:cNvSpPr txBox="1">
                          <a:spLocks noChangeArrowheads="1"/>
                        </wps:cNvSpPr>
                        <wps:spPr bwMode="auto">
                          <a:xfrm>
                            <a:off x="2345335" y="9434946"/>
                            <a:ext cx="2519045" cy="89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C74E95">
                              <w:pPr>
                                <w:ind w:firstLine="0"/>
                                <w:jc w:val="center"/>
                                <w:rPr>
                                  <w:rFonts w:ascii="Arial" w:hAnsi="Arial" w:cs="Arial"/>
                                  <w:sz w:val="24"/>
                                  <w:szCs w:val="24"/>
                                </w:rPr>
                              </w:pPr>
                              <w:r>
                                <w:rPr>
                                  <w:sz w:val="24"/>
                                  <w:szCs w:val="24"/>
                                  <w:lang w:val="en-US"/>
                                </w:rPr>
                                <w:t>Со</w:t>
                              </w:r>
                              <w:r>
                                <w:rPr>
                                  <w:sz w:val="24"/>
                                  <w:szCs w:val="24"/>
                                </w:rPr>
                                <w:t>держание</w:t>
                              </w:r>
                            </w:p>
                          </w:txbxContent>
                        </wps:txbx>
                        <wps:bodyPr rot="0" vert="horz" wrap="square" lIns="18000" tIns="0" rIns="18000" bIns="0" anchor="ctr" anchorCtr="0" upright="1">
                          <a:noAutofit/>
                        </wps:bodyPr>
                      </wps:wsp>
                      <wps:wsp>
                        <wps:cNvPr id="414" name="Надпись 414"/>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rPr>
                                  <w:rFonts w:ascii="Arial" w:hAnsi="Arial" w:cs="Arial"/>
                                  <w:sz w:val="20"/>
                                  <w:szCs w:val="20"/>
                                </w:rPr>
                              </w:pPr>
                              <w:r w:rsidRPr="00BA79C2">
                                <w:rPr>
                                  <w:sz w:val="20"/>
                                  <w:szCs w:val="20"/>
                                </w:rPr>
                                <w:t>Н.</w:t>
                              </w:r>
                              <w:r w:rsidRPr="002D0CDF">
                                <w:rPr>
                                  <w:rFonts w:ascii="Arial" w:hAnsi="Arial" w:cs="Arial"/>
                                  <w:sz w:val="20"/>
                                  <w:szCs w:val="20"/>
                                </w:rPr>
                                <w:t xml:space="preserve">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415" name="Надпись 415"/>
                        <wps:cNvSpPr txBox="1">
                          <a:spLocks noChangeArrowheads="1"/>
                        </wps:cNvSpPr>
                        <wps:spPr bwMode="auto">
                          <a:xfrm>
                            <a:off x="617517" y="9969335"/>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9912B0">
                              <w:pPr>
                                <w:ind w:firstLine="0"/>
                                <w:rPr>
                                  <w:rFonts w:ascii="Arial" w:hAnsi="Arial" w:cs="Arial"/>
                                  <w:sz w:val="20"/>
                                  <w:szCs w:val="20"/>
                                </w:rPr>
                              </w:pPr>
                              <w:r>
                                <w:rPr>
                                  <w:spacing w:val="-6"/>
                                  <w:sz w:val="20"/>
                                  <w:szCs w:val="20"/>
                                </w:rPr>
                                <w:t>Савчук</w:t>
                              </w:r>
                            </w:p>
                            <w:p w:rsidR="00ED4FF3" w:rsidRDefault="00ED4FF3" w:rsidP="009912B0">
                              <w:pPr>
                                <w:ind w:firstLine="0"/>
                              </w:pPr>
                            </w:p>
                            <w:p w:rsidR="00ED4FF3" w:rsidRPr="002E2880" w:rsidRDefault="00ED4FF3" w:rsidP="002E2880">
                              <w:pPr>
                                <w:ind w:firstLine="0"/>
                                <w:rPr>
                                  <w:spacing w:val="-6"/>
                                  <w:sz w:val="20"/>
                                  <w:szCs w:val="20"/>
                                </w:rPr>
                              </w:pPr>
                            </w:p>
                          </w:txbxContent>
                        </wps:txbx>
                        <wps:bodyPr rot="0" vert="horz" wrap="square" lIns="18000" tIns="0" rIns="18000" bIns="0" anchor="t" anchorCtr="0" upright="1">
                          <a:noAutofit/>
                        </wps:bodyPr>
                      </wps:wsp>
                      <wps:wsp>
                        <wps:cNvPr id="416" name="Надпись 416"/>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AD2DCB">
                              <w:pPr>
                                <w:ind w:firstLine="0"/>
                                <w:jc w:val="center"/>
                                <w:rPr>
                                  <w:sz w:val="18"/>
                                  <w:szCs w:val="18"/>
                                </w:rPr>
                              </w:pPr>
                              <w:r w:rsidRPr="00AD2DCB">
                                <w:rPr>
                                  <w:sz w:val="18"/>
                                  <w:szCs w:val="18"/>
                                </w:rPr>
                                <w:t>у</w:t>
                              </w:r>
                            </w:p>
                          </w:txbxContent>
                        </wps:txbx>
                        <wps:bodyPr rot="0" vert="horz" wrap="square" lIns="18000" tIns="18000" rIns="18000" bIns="0" anchor="t" anchorCtr="0" upright="1">
                          <a:noAutofit/>
                        </wps:bodyPr>
                      </wps:wsp>
                      <wps:wsp>
                        <wps:cNvPr id="417" name="Надпись 417"/>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AD2DCB">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418" name="Надпись 418"/>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AD2DCB">
                              <w:pPr>
                                <w:ind w:firstLine="0"/>
                                <w:jc w:val="center"/>
                                <w:rPr>
                                  <w:sz w:val="18"/>
                                  <w:szCs w:val="18"/>
                                </w:rPr>
                              </w:pPr>
                              <w:r>
                                <w:rPr>
                                  <w:sz w:val="18"/>
                                  <w:szCs w:val="18"/>
                                </w:rPr>
                                <w:t>2</w:t>
                              </w:r>
                            </w:p>
                          </w:txbxContent>
                        </wps:txbx>
                        <wps:bodyPr rot="0" vert="horz" wrap="square" lIns="18000" tIns="18000" rIns="18000" bIns="0" anchor="t" anchorCtr="0" upright="1">
                          <a:noAutofit/>
                        </wps:bodyPr>
                      </wps:wsp>
                      <wps:wsp>
                        <wps:cNvPr id="419" name="Надпись 419"/>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AD2DCB">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s:wsp>
                        <wps:cNvPr id="420" name="Надпись 420"/>
                        <wps:cNvSpPr txBox="1">
                          <a:spLocks noChangeArrowheads="1"/>
                        </wps:cNvSpPr>
                        <wps:spPr bwMode="auto">
                          <a:xfrm>
                            <a:off x="617517" y="9785267"/>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rPr>
                                  <w:rFonts w:ascii="Arial" w:hAnsi="Arial" w:cs="Arial"/>
                                  <w:spacing w:val="-6"/>
                                  <w:sz w:val="20"/>
                                  <w:szCs w:val="20"/>
                                </w:rPr>
                              </w:pPr>
                            </w:p>
                            <w:p w:rsidR="00ED4FF3" w:rsidRPr="002D0CDF" w:rsidRDefault="00ED4FF3" w:rsidP="00AD2DCB">
                              <w:pPr>
                                <w:rPr>
                                  <w:rFonts w:ascii="Arial" w:hAnsi="Arial" w:cs="Arial"/>
                                  <w:sz w:val="20"/>
                                  <w:szCs w:val="20"/>
                                </w:rPr>
                              </w:pPr>
                            </w:p>
                            <w:p w:rsidR="00ED4FF3" w:rsidRPr="002D0CDF" w:rsidRDefault="00ED4FF3" w:rsidP="00AD2DCB">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FA2A0E6" id="Группа 375" o:spid="_x0000_s1118" style="position:absolute;left:0;text-align:left;margin-left:56.7pt;margin-top:14.2pt;width:524.4pt;height:813.55pt;z-index:-251592704;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">
                <v:line id="Прямая соединительная линия 376" o:spid="_x0000_s1119"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Прямая соединительная линия 377" o:spid="_x0000_s1120"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"/>
                <v:line id="Прямая соединительная линия 378" o:spid="_x0000_s1121"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" strokeweight="2pt"/>
                <v:line id="Прямая соединительная линия 379" o:spid="_x0000_s1122"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"/>
                <v:line id="Прямая соединительная линия 380" o:spid="_x0000_s1123"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"/>
                <v:line id="Прямая соединительная линия 381" o:spid="_x0000_s1124"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"/>
                <v:line id="Прямая соединительная линия 382" o:spid="_x0000_s1125"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"/>
                <v:line id="Прямая соединительная линия 383" o:spid="_x0000_s1126"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" strokeweight="2pt"/>
                <v:line id="Прямая соединительная линия 384" o:spid="_x0000_s1127"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" strokeweight="2pt"/>
                <v:line id="Прямая соединительная линия 385" o:spid="_x0000_s1128"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" strokeweight="2pt"/>
                <v:line id="Прямая соединительная линия 386" o:spid="_x0000_s1129"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line id="Прямая соединительная линия 387" o:spid="_x0000_s1130"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" strokeweight="2pt"/>
                <v:line id="Прямая соединительная линия 388" o:spid="_x0000_s1131"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Прямая соединительная линия 389" o:spid="_x0000_s1132"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Прямая соединительная линия 390" o:spid="_x0000_s1133"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line id="Прямая соединительная линия 391" o:spid="_x0000_s1134"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"/>
                <v:line id="Прямая соединительная линия 392" o:spid="_x0000_s1135"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"/>
                <v:line id="Прямая соединительная линия 393" o:spid="_x0000_s1136"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" strokeweight="2pt"/>
                <v:line id="Прямая соединительная линия 394" o:spid="_x0000_s1137"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" strokeweight="2pt"/>
                <v:line id="Прямая соединительная линия 395" o:spid="_x0000_s1138"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" strokeweight="2pt"/>
                <v:rect id="Прямоугольник 396" o:spid="_x0000_s1139"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" filled="f" strokeweight="2pt"/>
                <v:shape id="Надпись 397" o:spid="_x0000_s1140"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" filled="f" stroked="f">
                  <v:textbox inset=".5mm,.5mm,.5mm,0">
                    <w:txbxContent>
                      <w:p w:rsidR="00ED4FF3" w:rsidRPr="002D0CDF" w:rsidRDefault="00ED4FF3" w:rsidP="00AD2DCB">
                        <w:pPr>
                          <w:ind w:firstLine="0"/>
                          <w:jc w:val="center"/>
                          <w:rPr>
                            <w:rFonts w:ascii="Arial" w:hAnsi="Arial" w:cs="Arial"/>
                            <w:sz w:val="18"/>
                            <w:szCs w:val="18"/>
                          </w:rPr>
                        </w:pPr>
                        <w:r w:rsidRPr="0066310D">
                          <w:rPr>
                            <w:sz w:val="18"/>
                            <w:szCs w:val="18"/>
                          </w:rPr>
                          <w:t>Листов</w:t>
                        </w:r>
                      </w:p>
                    </w:txbxContent>
                  </v:textbox>
                </v:shape>
                <v:shape id="Надпись 398" o:spid="_x0000_s1141"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" filled="f" stroked="f">
                  <v:textbox inset=".5mm,.5mm,.5mm,0">
                    <w:txbxContent>
                      <w:p w:rsidR="00ED4FF3" w:rsidRPr="002D0CDF" w:rsidRDefault="00ED4FF3" w:rsidP="00AD2DCB">
                        <w:pPr>
                          <w:ind w:firstLine="0"/>
                          <w:jc w:val="center"/>
                          <w:rPr>
                            <w:rFonts w:ascii="Arial" w:hAnsi="Arial" w:cs="Arial"/>
                            <w:sz w:val="18"/>
                            <w:szCs w:val="18"/>
                          </w:rPr>
                        </w:pPr>
                        <w:r w:rsidRPr="0066310D">
                          <w:rPr>
                            <w:sz w:val="18"/>
                            <w:szCs w:val="18"/>
                          </w:rPr>
                          <w:t>Изм</w:t>
                        </w:r>
                      </w:p>
                    </w:txbxContent>
                  </v:textbox>
                </v:shape>
                <v:shape id="Надпись 399" o:spid="_x0000_s1142"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" filled="f" stroked="f">
                  <v:textbox inset=".5mm,.5mm,.5mm,0">
                    <w:txbxContent>
                      <w:p w:rsidR="00ED4FF3" w:rsidRPr="002D0CDF" w:rsidRDefault="00ED4FF3" w:rsidP="00AD2DCB">
                        <w:pPr>
                          <w:ind w:firstLine="0"/>
                          <w:jc w:val="center"/>
                        </w:pPr>
                        <w:r w:rsidRPr="0066310D">
                          <w:rPr>
                            <w:sz w:val="18"/>
                            <w:szCs w:val="18"/>
                          </w:rPr>
                          <w:t>Лист</w:t>
                        </w:r>
                      </w:p>
                    </w:txbxContent>
                  </v:textbox>
                </v:shape>
                <v:shape id="Надпись 400" o:spid="_x0000_s1143"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" filled="f" stroked="f">
                  <v:textbox inset=".5mm,.5mm,.5mm,0">
                    <w:txbxContent>
                      <w:p w:rsidR="00ED4FF3" w:rsidRPr="002D0CDF" w:rsidRDefault="00ED4FF3" w:rsidP="00AD2DCB">
                        <w:pPr>
                          <w:ind w:firstLine="0"/>
                          <w:jc w:val="center"/>
                          <w:rPr>
                            <w:rFonts w:ascii="Arial" w:hAnsi="Arial" w:cs="Arial"/>
                            <w:sz w:val="18"/>
                            <w:szCs w:val="18"/>
                          </w:rPr>
                        </w:pPr>
                        <w:r w:rsidRPr="002F10C4">
                          <w:rPr>
                            <w:sz w:val="18"/>
                            <w:szCs w:val="18"/>
                          </w:rPr>
                          <w:t xml:space="preserve">№ </w:t>
                        </w:r>
                        <w:r w:rsidRPr="0066310D">
                          <w:rPr>
                            <w:sz w:val="18"/>
                            <w:szCs w:val="18"/>
                          </w:rPr>
                          <w:t>документа</w:t>
                        </w:r>
                      </w:p>
                    </w:txbxContent>
                  </v:textbox>
                </v:shape>
                <v:shape id="Надпись 401" o:spid="_x0000_s1144"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" filled="f" stroked="f">
                  <v:textbox inset=".5mm,0,.5mm,0">
                    <w:txbxContent>
                      <w:p w:rsidR="00ED4FF3" w:rsidRPr="001A63C2" w:rsidRDefault="00ED4FF3" w:rsidP="00AD2DCB">
                        <w:pPr>
                          <w:ind w:firstLine="0"/>
                          <w:rPr>
                            <w:rFonts w:ascii="Arial" w:hAnsi="Arial" w:cs="Arial"/>
                            <w:sz w:val="20"/>
                            <w:szCs w:val="20"/>
                          </w:rPr>
                        </w:pPr>
                        <w:r>
                          <w:rPr>
                            <w:sz w:val="20"/>
                            <w:szCs w:val="20"/>
                          </w:rPr>
                          <w:t>Завадская</w:t>
                        </w:r>
                      </w:p>
                      <w:p w:rsidR="00ED4FF3" w:rsidRPr="002D0CDF" w:rsidRDefault="00ED4FF3" w:rsidP="00AD2DCB"/>
                    </w:txbxContent>
                  </v:textbox>
                </v:shape>
                <v:shape id="Надпись 402" o:spid="_x0000_s1145"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" filled="f" stroked="f">
                  <v:textbox inset=".5mm,0,.5mm,0">
                    <w:txbxContent>
                      <w:p w:rsidR="00ED4FF3" w:rsidRPr="002D0CDF" w:rsidRDefault="00ED4FF3" w:rsidP="00AD2DCB">
                        <w:pPr>
                          <w:ind w:firstLine="0"/>
                          <w:rPr>
                            <w:rFonts w:ascii="Arial" w:hAnsi="Arial" w:cs="Arial"/>
                            <w:sz w:val="20"/>
                            <w:szCs w:val="20"/>
                          </w:rPr>
                        </w:pPr>
                        <w:r>
                          <w:rPr>
                            <w:spacing w:val="-6"/>
                            <w:sz w:val="20"/>
                            <w:szCs w:val="20"/>
                          </w:rPr>
                          <w:t>Потапенко</w:t>
                        </w:r>
                      </w:p>
                      <w:p w:rsidR="00ED4FF3" w:rsidRDefault="00ED4FF3" w:rsidP="00AD2DCB">
                        <w:pPr>
                          <w:ind w:firstLine="0"/>
                        </w:pPr>
                      </w:p>
                    </w:txbxContent>
                  </v:textbox>
                </v:shape>
                <v:shape id="Надпись 403" o:spid="_x0000_s1146"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" filled="f" stroked="f">
                  <v:textbox inset=".5mm,0,.5mm,0">
                    <w:txbxContent>
                      <w:p w:rsidR="00ED4FF3" w:rsidRPr="002D0CDF" w:rsidRDefault="00ED4FF3" w:rsidP="00AD2DCB">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AD2DCB">
                        <w:pPr>
                          <w:rPr>
                            <w:rFonts w:ascii="Arial" w:hAnsi="Arial" w:cs="Arial"/>
                            <w:sz w:val="20"/>
                            <w:szCs w:val="20"/>
                          </w:rPr>
                        </w:pPr>
                      </w:p>
                    </w:txbxContent>
                  </v:textbox>
                </v:shape>
                <v:shape id="Надпись 404" o:spid="_x0000_s1147"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" filled="f" stroked="f">
                  <v:textbox inset=".5mm,.5mm,.5mm,0">
                    <w:txbxContent>
                      <w:p w:rsidR="00ED4FF3" w:rsidRPr="002D0CDF" w:rsidRDefault="00ED4FF3" w:rsidP="00AD2DCB">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v:textbox>
                </v:shape>
                <v:shape id="Надпись 405" o:spid="_x0000_s1148"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" filled="f" stroked="f">
                  <v:textbox inset=".5mm,.5mm,.5mm,0">
                    <w:txbxContent>
                      <w:p w:rsidR="00ED4FF3" w:rsidRPr="002D0CDF" w:rsidRDefault="00ED4FF3" w:rsidP="00AD2DCB">
                        <w:pPr>
                          <w:ind w:firstLine="0"/>
                          <w:jc w:val="center"/>
                          <w:rPr>
                            <w:rFonts w:ascii="Arial" w:hAnsi="Arial" w:cs="Arial"/>
                            <w:sz w:val="18"/>
                            <w:szCs w:val="18"/>
                          </w:rPr>
                        </w:pPr>
                        <w:r w:rsidRPr="0066310D">
                          <w:rPr>
                            <w:sz w:val="18"/>
                            <w:szCs w:val="18"/>
                          </w:rPr>
                          <w:t>Дата</w:t>
                        </w:r>
                      </w:p>
                    </w:txbxContent>
                  </v:textbox>
                </v:shape>
                <v:shape id="Надпись 406" o:spid="_x0000_s1149"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" filled="f" stroked="f">
                  <v:textbox inset=".5mm,0,.5mm,0">
                    <w:txbxContent>
                      <w:p w:rsidR="00ED4FF3" w:rsidRPr="002D0CDF" w:rsidRDefault="00ED4FF3" w:rsidP="00AD2DCB">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407" o:spid="_x0000_s1150"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" filled="f" stroked="f">
                  <v:textbox inset=".5mm,0,.5mm,0">
                    <w:txbxContent>
                      <w:p w:rsidR="00ED4FF3" w:rsidRPr="002D0CDF" w:rsidRDefault="00ED4FF3" w:rsidP="00AD2DCB">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408" o:spid="_x0000_s1151"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" filled="f" stroked="f">
                  <v:textbox inset=".5mm,0,.5mm,0">
                    <w:txbxContent>
                      <w:p w:rsidR="00ED4FF3" w:rsidRPr="00AD2DCB" w:rsidRDefault="00ED4FF3" w:rsidP="00AD2DCB">
                        <w:pPr>
                          <w:ind w:firstLine="0"/>
                          <w:rPr>
                            <w:sz w:val="20"/>
                            <w:szCs w:val="20"/>
                          </w:rPr>
                        </w:pPr>
                        <w:r w:rsidRPr="00AD2DCB">
                          <w:rPr>
                            <w:sz w:val="20"/>
                            <w:szCs w:val="20"/>
                          </w:rPr>
                          <w:t>Утв.</w:t>
                        </w:r>
                      </w:p>
                    </w:txbxContent>
                  </v:textbox>
                </v:shape>
                <v:shape id="Надпись 409" o:spid="_x0000_s1152"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" filled="f" stroked="f">
                  <v:textbox inset=".5mm,.5mm,.5mm,0">
                    <w:txbxContent>
                      <w:p w:rsidR="00ED4FF3" w:rsidRPr="002D0CDF" w:rsidRDefault="00ED4FF3" w:rsidP="00AD2DCB">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410" o:spid="_x0000_s1153"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" filled="f" stroked="f">
                  <v:textbox inset=".5mm,.5mm,.5mm,0">
                    <w:txbxContent>
                      <w:p w:rsidR="00ED4FF3" w:rsidRPr="002D0CDF" w:rsidRDefault="00ED4FF3" w:rsidP="00AD2DCB">
                        <w:pPr>
                          <w:ind w:firstLine="0"/>
                          <w:jc w:val="center"/>
                          <w:rPr>
                            <w:rFonts w:ascii="Arial" w:hAnsi="Arial" w:cs="Arial"/>
                            <w:sz w:val="18"/>
                            <w:szCs w:val="18"/>
                          </w:rPr>
                        </w:pPr>
                        <w:r w:rsidRPr="0066310D">
                          <w:rPr>
                            <w:sz w:val="18"/>
                            <w:szCs w:val="18"/>
                          </w:rPr>
                          <w:t>Лист</w:t>
                        </w:r>
                      </w:p>
                    </w:txbxContent>
                  </v:textbox>
                </v:shape>
                <v:shape id="Надпись 411" o:spid="_x0000_s1154"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" filled="f" stroked="f">
                  <v:textbox inset=".5mm,0,.5mm,0">
                    <w:txbxContent>
                      <w:p w:rsidR="00ED4FF3" w:rsidRPr="0066310D" w:rsidRDefault="00ED4FF3" w:rsidP="00AD2DCB">
                        <w:pPr>
                          <w:ind w:firstLine="0"/>
                          <w:jc w:val="center"/>
                          <w:rPr>
                            <w:sz w:val="36"/>
                            <w:szCs w:val="36"/>
                          </w:rPr>
                        </w:pPr>
                        <w:r w:rsidRPr="0066310D">
                          <w:rPr>
                            <w:sz w:val="36"/>
                            <w:szCs w:val="36"/>
                          </w:rPr>
                          <w:t>ДП 00.</w:t>
                        </w:r>
                        <w:proofErr w:type="gramStart"/>
                        <w:r w:rsidRPr="0066310D">
                          <w:rPr>
                            <w:sz w:val="36"/>
                            <w:szCs w:val="36"/>
                          </w:rPr>
                          <w:t>00.ПЗ</w:t>
                        </w:r>
                        <w:proofErr w:type="gramEnd"/>
                      </w:p>
                    </w:txbxContent>
                  </v:textbox>
                </v:shape>
                <v:shape id="Надпись 412" o:spid="_x0000_s1155"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" filled="f" stroked="f">
                  <v:textbox inset=".5mm,0,.5mm,0">
                    <w:txbxContent>
                      <w:p w:rsidR="00ED4FF3" w:rsidRPr="0066310D" w:rsidRDefault="00ED4FF3" w:rsidP="00AD2DCB">
                        <w:pPr>
                          <w:ind w:firstLine="0"/>
                          <w:jc w:val="center"/>
                          <w:rPr>
                            <w:sz w:val="36"/>
                            <w:szCs w:val="36"/>
                          </w:rPr>
                        </w:pPr>
                        <w:r w:rsidRPr="0066310D">
                          <w:rPr>
                            <w:sz w:val="36"/>
                            <w:szCs w:val="36"/>
                          </w:rPr>
                          <w:t>БГТУ</w:t>
                        </w:r>
                      </w:p>
                      <w:p w:rsidR="00ED4FF3" w:rsidRPr="0066310D" w:rsidRDefault="00ED4FF3" w:rsidP="00AD2DCB">
                        <w:pPr>
                          <w:ind w:firstLine="0"/>
                          <w:jc w:val="center"/>
                          <w:rPr>
                            <w:sz w:val="36"/>
                            <w:szCs w:val="36"/>
                          </w:rPr>
                        </w:pPr>
                        <w:r>
                          <w:rPr>
                            <w:sz w:val="36"/>
                            <w:szCs w:val="36"/>
                          </w:rPr>
                          <w:t>7431909, 2020</w:t>
                        </w:r>
                      </w:p>
                    </w:txbxContent>
                  </v:textbox>
                </v:shape>
                <v:shape id="Надпись 413" o:spid="_x0000_s1156" type="#_x0000_t202" style="position:absolute;left:23453;top:94349;width:25190;height:8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" filled="f" stroked="f">
                  <v:textbox inset=".5mm,0,.5mm,0">
                    <w:txbxContent>
                      <w:p w:rsidR="00ED4FF3" w:rsidRPr="00AD2DCB" w:rsidRDefault="00ED4FF3" w:rsidP="00C74E95">
                        <w:pPr>
                          <w:ind w:firstLine="0"/>
                          <w:jc w:val="center"/>
                          <w:rPr>
                            <w:rFonts w:ascii="Arial" w:hAnsi="Arial" w:cs="Arial"/>
                            <w:sz w:val="24"/>
                            <w:szCs w:val="24"/>
                          </w:rPr>
                        </w:pPr>
                        <w:r>
                          <w:rPr>
                            <w:sz w:val="24"/>
                            <w:szCs w:val="24"/>
                            <w:lang w:val="en-US"/>
                          </w:rPr>
                          <w:t>Со</w:t>
                        </w:r>
                        <w:r>
                          <w:rPr>
                            <w:sz w:val="24"/>
                            <w:szCs w:val="24"/>
                          </w:rPr>
                          <w:t>держание</w:t>
                        </w:r>
                      </w:p>
                    </w:txbxContent>
                  </v:textbox>
                </v:shape>
                <v:shape id="Надпись 414" o:spid="_x0000_s1157"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" filled="f" stroked="f">
                  <v:textbox inset=".5mm,0,.5mm,0">
                    <w:txbxContent>
                      <w:p w:rsidR="00ED4FF3" w:rsidRPr="002D0CDF" w:rsidRDefault="00ED4FF3" w:rsidP="00AD2DCB">
                        <w:pPr>
                          <w:ind w:firstLine="0"/>
                          <w:rPr>
                            <w:rFonts w:ascii="Arial" w:hAnsi="Arial" w:cs="Arial"/>
                            <w:sz w:val="20"/>
                            <w:szCs w:val="20"/>
                          </w:rPr>
                        </w:pPr>
                        <w:r w:rsidRPr="00BA79C2">
                          <w:rPr>
                            <w:sz w:val="20"/>
                            <w:szCs w:val="20"/>
                          </w:rPr>
                          <w:t>Н.</w:t>
                        </w:r>
                        <w:r w:rsidRPr="002D0CDF">
                          <w:rPr>
                            <w:rFonts w:ascii="Arial" w:hAnsi="Arial" w:cs="Arial"/>
                            <w:sz w:val="20"/>
                            <w:szCs w:val="20"/>
                          </w:rPr>
                          <w:t xml:space="preserve"> </w:t>
                        </w:r>
                        <w:r w:rsidRPr="0066310D">
                          <w:rPr>
                            <w:sz w:val="20"/>
                            <w:szCs w:val="20"/>
                          </w:rPr>
                          <w:t>контр</w:t>
                        </w:r>
                        <w:r w:rsidRPr="002D0CDF">
                          <w:rPr>
                            <w:rFonts w:ascii="Arial" w:hAnsi="Arial" w:cs="Arial"/>
                            <w:sz w:val="20"/>
                            <w:szCs w:val="20"/>
                          </w:rPr>
                          <w:t>.</w:t>
                        </w:r>
                      </w:p>
                    </w:txbxContent>
                  </v:textbox>
                </v:shape>
                <v:shape id="Надпись 415" o:spid="_x0000_s1158"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" filled="f" stroked="f">
                  <v:textbox inset=".5mm,0,.5mm,0">
                    <w:txbxContent>
                      <w:p w:rsidR="00ED4FF3" w:rsidRPr="002D0CDF" w:rsidRDefault="00ED4FF3" w:rsidP="009912B0">
                        <w:pPr>
                          <w:ind w:firstLine="0"/>
                          <w:rPr>
                            <w:rFonts w:ascii="Arial" w:hAnsi="Arial" w:cs="Arial"/>
                            <w:sz w:val="20"/>
                            <w:szCs w:val="20"/>
                          </w:rPr>
                        </w:pPr>
                        <w:r>
                          <w:rPr>
                            <w:spacing w:val="-6"/>
                            <w:sz w:val="20"/>
                            <w:szCs w:val="20"/>
                          </w:rPr>
                          <w:t>Савчук</w:t>
                        </w:r>
                      </w:p>
                      <w:p w:rsidR="00ED4FF3" w:rsidRDefault="00ED4FF3" w:rsidP="009912B0">
                        <w:pPr>
                          <w:ind w:firstLine="0"/>
                        </w:pPr>
                      </w:p>
                      <w:p w:rsidR="00ED4FF3" w:rsidRPr="002E2880" w:rsidRDefault="00ED4FF3" w:rsidP="002E2880">
                        <w:pPr>
                          <w:ind w:firstLine="0"/>
                          <w:rPr>
                            <w:spacing w:val="-6"/>
                            <w:sz w:val="20"/>
                            <w:szCs w:val="20"/>
                          </w:rPr>
                        </w:pPr>
                      </w:p>
                    </w:txbxContent>
                  </v:textbox>
                </v:shape>
                <v:shape id="Надпись 416" o:spid="_x0000_s1159"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" filled="f" stroked="f">
                  <v:textbox inset=".5mm,.5mm,.5mm,0">
                    <w:txbxContent>
                      <w:p w:rsidR="00ED4FF3" w:rsidRPr="00AD2DCB" w:rsidRDefault="00ED4FF3" w:rsidP="00AD2DCB">
                        <w:pPr>
                          <w:ind w:firstLine="0"/>
                          <w:jc w:val="center"/>
                          <w:rPr>
                            <w:sz w:val="18"/>
                            <w:szCs w:val="18"/>
                          </w:rPr>
                        </w:pPr>
                        <w:r w:rsidRPr="00AD2DCB">
                          <w:rPr>
                            <w:sz w:val="18"/>
                            <w:szCs w:val="18"/>
                          </w:rPr>
                          <w:t>у</w:t>
                        </w:r>
                      </w:p>
                    </w:txbxContent>
                  </v:textbox>
                </v:shape>
                <v:shape id="Надпись 417" o:spid="_x0000_s1160"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" filled="f" stroked="f">
                  <v:textbox inset=".5mm,.5mm,.5mm,0">
                    <w:txbxContent>
                      <w:p w:rsidR="00ED4FF3" w:rsidRPr="00AD2DCB" w:rsidRDefault="00ED4FF3" w:rsidP="00AD2DCB">
                        <w:pPr>
                          <w:ind w:firstLine="0"/>
                          <w:jc w:val="center"/>
                          <w:rPr>
                            <w:sz w:val="18"/>
                            <w:szCs w:val="18"/>
                          </w:rPr>
                        </w:pPr>
                        <w:r w:rsidRPr="00AD2DCB">
                          <w:rPr>
                            <w:sz w:val="18"/>
                            <w:szCs w:val="18"/>
                          </w:rPr>
                          <w:t>1</w:t>
                        </w:r>
                      </w:p>
                    </w:txbxContent>
                  </v:textbox>
                </v:shape>
                <v:shape id="Надпись 418" o:spid="_x0000_s1161"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" filled="f" stroked="f">
                  <v:textbox inset=".5mm,.5mm,.5mm,0">
                    <w:txbxContent>
                      <w:p w:rsidR="00ED4FF3" w:rsidRPr="00AD2DCB" w:rsidRDefault="00ED4FF3" w:rsidP="00AD2DCB">
                        <w:pPr>
                          <w:ind w:firstLine="0"/>
                          <w:jc w:val="center"/>
                          <w:rPr>
                            <w:sz w:val="18"/>
                            <w:szCs w:val="18"/>
                          </w:rPr>
                        </w:pPr>
                        <w:r>
                          <w:rPr>
                            <w:sz w:val="18"/>
                            <w:szCs w:val="18"/>
                          </w:rPr>
                          <w:t>2</w:t>
                        </w:r>
                      </w:p>
                    </w:txbxContent>
                  </v:textbox>
                </v:shape>
                <v:shape id="Надпись 419" o:spid="_x0000_s1162"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" filled="f" stroked="f">
                  <v:textbox inset=".5mm,0,.5mm,0">
                    <w:txbxContent>
                      <w:p w:rsidR="00ED4FF3" w:rsidRPr="0066310D" w:rsidRDefault="00ED4FF3" w:rsidP="00AD2DCB">
                        <w:pPr>
                          <w:ind w:firstLine="0"/>
                          <w:rPr>
                            <w:sz w:val="20"/>
                            <w:szCs w:val="20"/>
                          </w:rPr>
                        </w:pPr>
                        <w:r w:rsidRPr="0066310D">
                          <w:rPr>
                            <w:sz w:val="20"/>
                            <w:szCs w:val="20"/>
                          </w:rPr>
                          <w:t>Консульт.</w:t>
                        </w:r>
                      </w:p>
                    </w:txbxContent>
                  </v:textbox>
                </v:shape>
                <v:shape id="Надпись 420" o:spid="_x0000_s1163"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" filled="f" stroked="f">
                  <v:textbox inset=".5mm,0,.5mm,0">
                    <w:txbxContent>
                      <w:p w:rsidR="00ED4FF3" w:rsidRPr="002D0CDF" w:rsidRDefault="00ED4FF3" w:rsidP="00AD2DCB">
                        <w:pPr>
                          <w:ind w:firstLine="0"/>
                          <w:rPr>
                            <w:rFonts w:ascii="Arial" w:hAnsi="Arial" w:cs="Arial"/>
                            <w:spacing w:val="-6"/>
                            <w:sz w:val="20"/>
                            <w:szCs w:val="20"/>
                          </w:rPr>
                        </w:pPr>
                      </w:p>
                      <w:p w:rsidR="00ED4FF3" w:rsidRPr="002D0CDF" w:rsidRDefault="00ED4FF3" w:rsidP="00AD2DCB">
                        <w:pPr>
                          <w:rPr>
                            <w:rFonts w:ascii="Arial" w:hAnsi="Arial" w:cs="Arial"/>
                            <w:sz w:val="20"/>
                            <w:szCs w:val="20"/>
                          </w:rPr>
                        </w:pPr>
                      </w:p>
                      <w:p w:rsidR="00ED4FF3" w:rsidRPr="002D0CDF" w:rsidRDefault="00ED4FF3" w:rsidP="00AD2DCB">
                        <w:pPr>
                          <w:rPr>
                            <w:rFonts w:ascii="Arial" w:hAnsi="Arial" w:cs="Arial"/>
                            <w:sz w:val="20"/>
                            <w:szCs w:val="20"/>
                          </w:rPr>
                        </w:pPr>
                      </w:p>
                    </w:txbxContent>
                  </v:textbox>
                </v:shape>
                <w10:wrap anchorx="page" anchory="page"/>
                <w10:anchorlock/>
              </v:group>
            </w:pict>
          </mc:Fallback>
        </mc:AlternateContent>
      </w:r>
      <w:r w:rsidR="0013781E" w:rsidRPr="000C4E16">
        <w:t>Содержание</w:t>
      </w:r>
    </w:p>
    <w:sdt>
      <w:sdtPr>
        <w:rPr>
          <w:noProof/>
        </w:rPr>
        <w:id w:val="1357695420"/>
        <w:docPartObj>
          <w:docPartGallery w:val="Table of Contents"/>
          <w:docPartUnique/>
        </w:docPartObj>
      </w:sdtPr>
      <w:sdtContent>
        <w:p w:rsidR="00ED4FF3" w:rsidRPr="00ED4FF3" w:rsidRDefault="002F10C4" w:rsidP="00564D0C">
          <w:pPr>
            <w:tabs>
              <w:tab w:val="left" w:leader="dot" w:pos="9356"/>
              <w:tab w:val="right" w:pos="9639"/>
            </w:tabs>
            <w:spacing w:line="235" w:lineRule="auto"/>
            <w:ind w:right="113" w:firstLine="0"/>
            <w:jc w:val="right"/>
            <w:rPr>
              <w:noProof/>
            </w:rPr>
          </w:pPr>
          <w:r w:rsidRPr="008E72F7">
            <w:t xml:space="preserve">          </w:t>
          </w:r>
          <w:r w:rsidR="00A03AA2">
            <w:t>  </w:t>
          </w:r>
          <w:r w:rsidR="00D6796C" w:rsidRPr="008E72F7">
            <w:t>стр</w:t>
          </w:r>
          <w:r w:rsidR="00564D0C">
            <w:rPr>
              <w:lang w:val="en-US"/>
            </w:rPr>
            <w:t>.</w:t>
          </w:r>
          <w:r w:rsidR="00D6796C" w:rsidRPr="00690E24">
            <w:rPr>
              <w:szCs w:val="28"/>
            </w:rPr>
            <w:fldChar w:fldCharType="begin"/>
          </w:r>
          <w:r w:rsidR="00D6796C" w:rsidRPr="00690E24">
            <w:rPr>
              <w:szCs w:val="28"/>
              <w:lang w:val="en-US"/>
            </w:rPr>
            <w:instrText xml:space="preserve"> TOC \o "1-3" \h \z \u </w:instrText>
          </w:r>
          <w:r w:rsidR="00D6796C" w:rsidRPr="00690E24">
            <w:rPr>
              <w:szCs w:val="28"/>
            </w:rPr>
            <w:fldChar w:fldCharType="separate"/>
          </w:r>
        </w:p>
        <w:p w:rsidR="00ED4FF3" w:rsidRPr="00ED4FF3" w:rsidRDefault="00ED4FF3">
          <w:pPr>
            <w:pStyle w:val="11"/>
            <w:rPr>
              <w:rFonts w:eastAsiaTheme="minorEastAsia"/>
              <w:sz w:val="22"/>
              <w:lang w:eastAsia="ru-RU"/>
            </w:rPr>
          </w:pPr>
          <w:hyperlink w:anchor="_Toc42269060" w:history="1">
            <w:r w:rsidRPr="00ED4FF3">
              <w:rPr>
                <w:rStyle w:val="aff3"/>
              </w:rPr>
              <w:t>Введение</w:t>
            </w:r>
            <w:r w:rsidRPr="00ED4FF3">
              <w:rPr>
                <w:webHidden/>
              </w:rPr>
              <w:tab/>
            </w:r>
            <w:r w:rsidRPr="00ED4FF3">
              <w:rPr>
                <w:webHidden/>
              </w:rPr>
              <w:fldChar w:fldCharType="begin"/>
            </w:r>
            <w:r w:rsidRPr="00ED4FF3">
              <w:rPr>
                <w:webHidden/>
              </w:rPr>
              <w:instrText xml:space="preserve"> PAGEREF _Toc42269060 \h </w:instrText>
            </w:r>
            <w:r w:rsidRPr="00ED4FF3">
              <w:rPr>
                <w:webHidden/>
              </w:rPr>
            </w:r>
            <w:r w:rsidRPr="00ED4FF3">
              <w:rPr>
                <w:webHidden/>
              </w:rPr>
              <w:fldChar w:fldCharType="separate"/>
            </w:r>
            <w:r w:rsidRPr="00ED4FF3">
              <w:rPr>
                <w:webHidden/>
              </w:rPr>
              <w:t>7</w:t>
            </w:r>
            <w:r w:rsidRPr="00ED4FF3">
              <w:rPr>
                <w:webHidden/>
              </w:rPr>
              <w:fldChar w:fldCharType="end"/>
            </w:r>
          </w:hyperlink>
        </w:p>
        <w:p w:rsidR="00ED4FF3" w:rsidRPr="00ED4FF3" w:rsidRDefault="00ED4FF3">
          <w:pPr>
            <w:pStyle w:val="11"/>
            <w:rPr>
              <w:rFonts w:eastAsiaTheme="minorEastAsia"/>
              <w:sz w:val="22"/>
              <w:lang w:eastAsia="ru-RU"/>
            </w:rPr>
          </w:pPr>
          <w:hyperlink w:anchor="_Toc42269061" w:history="1">
            <w:r w:rsidRPr="00ED4FF3">
              <w:rPr>
                <w:rStyle w:val="aff3"/>
              </w:rPr>
              <w:t>1 Аналитический обзор</w:t>
            </w:r>
            <w:r w:rsidRPr="00ED4FF3">
              <w:rPr>
                <w:webHidden/>
              </w:rPr>
              <w:tab/>
            </w:r>
            <w:r w:rsidRPr="00ED4FF3">
              <w:rPr>
                <w:webHidden/>
              </w:rPr>
              <w:fldChar w:fldCharType="begin"/>
            </w:r>
            <w:r w:rsidRPr="00ED4FF3">
              <w:rPr>
                <w:webHidden/>
              </w:rPr>
              <w:instrText xml:space="preserve"> PAGEREF _Toc42269061 \h </w:instrText>
            </w:r>
            <w:r w:rsidRPr="00ED4FF3">
              <w:rPr>
                <w:webHidden/>
              </w:rPr>
            </w:r>
            <w:r w:rsidRPr="00ED4FF3">
              <w:rPr>
                <w:webHidden/>
              </w:rPr>
              <w:fldChar w:fldCharType="separate"/>
            </w:r>
            <w:r w:rsidRPr="00ED4FF3">
              <w:rPr>
                <w:webHidden/>
              </w:rPr>
              <w:t>8</w:t>
            </w:r>
            <w:r w:rsidRPr="00ED4FF3">
              <w:rPr>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62" w:history="1">
            <w:r w:rsidRPr="00ED4FF3">
              <w:rPr>
                <w:rStyle w:val="aff3"/>
                <w:b w:val="0"/>
              </w:rPr>
              <w:t>1.1 Анализ предметной области</w:t>
            </w:r>
            <w:r w:rsidRPr="00ED4FF3">
              <w:rPr>
                <w:b w:val="0"/>
                <w:webHidden/>
              </w:rPr>
              <w:tab/>
            </w:r>
            <w:r w:rsidRPr="00ED4FF3">
              <w:rPr>
                <w:b w:val="0"/>
                <w:webHidden/>
              </w:rPr>
              <w:fldChar w:fldCharType="begin"/>
            </w:r>
            <w:r w:rsidRPr="00ED4FF3">
              <w:rPr>
                <w:b w:val="0"/>
                <w:webHidden/>
              </w:rPr>
              <w:instrText xml:space="preserve"> PAGEREF _Toc42269062 \h </w:instrText>
            </w:r>
            <w:r w:rsidRPr="00ED4FF3">
              <w:rPr>
                <w:b w:val="0"/>
                <w:webHidden/>
              </w:rPr>
            </w:r>
            <w:r w:rsidRPr="00ED4FF3">
              <w:rPr>
                <w:b w:val="0"/>
                <w:webHidden/>
              </w:rPr>
              <w:fldChar w:fldCharType="separate"/>
            </w:r>
            <w:r w:rsidRPr="00ED4FF3">
              <w:rPr>
                <w:b w:val="0"/>
                <w:webHidden/>
              </w:rPr>
              <w:t>8</w:t>
            </w:r>
            <w:r w:rsidRPr="00ED4FF3">
              <w:rPr>
                <w:b w:val="0"/>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63" w:history="1">
            <w:r w:rsidRPr="00ED4FF3">
              <w:rPr>
                <w:rStyle w:val="aff3"/>
                <w:b w:val="0"/>
              </w:rPr>
              <w:t>1.2 Обзор и анализ аналогов</w:t>
            </w:r>
            <w:r w:rsidRPr="00ED4FF3">
              <w:rPr>
                <w:b w:val="0"/>
                <w:webHidden/>
              </w:rPr>
              <w:tab/>
            </w:r>
            <w:r w:rsidRPr="00ED4FF3">
              <w:rPr>
                <w:b w:val="0"/>
                <w:webHidden/>
              </w:rPr>
              <w:fldChar w:fldCharType="begin"/>
            </w:r>
            <w:r w:rsidRPr="00ED4FF3">
              <w:rPr>
                <w:b w:val="0"/>
                <w:webHidden/>
              </w:rPr>
              <w:instrText xml:space="preserve"> PAGEREF _Toc42269063 \h </w:instrText>
            </w:r>
            <w:r w:rsidRPr="00ED4FF3">
              <w:rPr>
                <w:b w:val="0"/>
                <w:webHidden/>
              </w:rPr>
            </w:r>
            <w:r w:rsidRPr="00ED4FF3">
              <w:rPr>
                <w:b w:val="0"/>
                <w:webHidden/>
              </w:rPr>
              <w:fldChar w:fldCharType="separate"/>
            </w:r>
            <w:r w:rsidRPr="00ED4FF3">
              <w:rPr>
                <w:b w:val="0"/>
                <w:webHidden/>
              </w:rPr>
              <w:t>8</w:t>
            </w:r>
            <w:r w:rsidRPr="00ED4FF3">
              <w:rPr>
                <w:b w:val="0"/>
                <w:webHidden/>
              </w:rPr>
              <w:fldChar w:fldCharType="end"/>
            </w:r>
          </w:hyperlink>
        </w:p>
        <w:p w:rsidR="00ED4FF3" w:rsidRPr="00ED4FF3" w:rsidRDefault="00ED4FF3">
          <w:pPr>
            <w:pStyle w:val="31"/>
            <w:rPr>
              <w:rFonts w:eastAsiaTheme="minorEastAsia"/>
              <w:noProof/>
              <w:sz w:val="22"/>
              <w:lang w:eastAsia="ru-RU"/>
            </w:rPr>
          </w:pPr>
          <w:hyperlink w:anchor="_Toc42269064" w:history="1">
            <w:r w:rsidRPr="00ED4FF3">
              <w:rPr>
                <w:rStyle w:val="aff3"/>
                <w:noProof/>
                <w:shd w:val="clear" w:color="auto" w:fill="FFFFFF"/>
              </w:rPr>
              <w:t xml:space="preserve">1.2.1 </w:t>
            </w:r>
            <w:r w:rsidRPr="00ED4FF3">
              <w:rPr>
                <w:rStyle w:val="aff3"/>
                <w:noProof/>
              </w:rPr>
              <w:t>Интернет-ресурс bookcrossing.by</w:t>
            </w:r>
            <w:r w:rsidRPr="00ED4FF3">
              <w:rPr>
                <w:noProof/>
                <w:webHidden/>
              </w:rPr>
              <w:tab/>
            </w:r>
            <w:r w:rsidRPr="00ED4FF3">
              <w:rPr>
                <w:noProof/>
                <w:webHidden/>
              </w:rPr>
              <w:fldChar w:fldCharType="begin"/>
            </w:r>
            <w:r w:rsidRPr="00ED4FF3">
              <w:rPr>
                <w:noProof/>
                <w:webHidden/>
              </w:rPr>
              <w:instrText xml:space="preserve"> PAGEREF _Toc42269064 \h </w:instrText>
            </w:r>
            <w:r w:rsidRPr="00ED4FF3">
              <w:rPr>
                <w:noProof/>
                <w:webHidden/>
              </w:rPr>
            </w:r>
            <w:r w:rsidRPr="00ED4FF3">
              <w:rPr>
                <w:noProof/>
                <w:webHidden/>
              </w:rPr>
              <w:fldChar w:fldCharType="separate"/>
            </w:r>
            <w:r w:rsidRPr="00ED4FF3">
              <w:rPr>
                <w:noProof/>
                <w:webHidden/>
              </w:rPr>
              <w:t>9</w:t>
            </w:r>
            <w:r w:rsidRPr="00ED4FF3">
              <w:rPr>
                <w:noProof/>
                <w:webHidden/>
              </w:rPr>
              <w:fldChar w:fldCharType="end"/>
            </w:r>
          </w:hyperlink>
        </w:p>
        <w:p w:rsidR="00ED4FF3" w:rsidRPr="00ED4FF3" w:rsidRDefault="00ED4FF3">
          <w:pPr>
            <w:pStyle w:val="31"/>
            <w:rPr>
              <w:rFonts w:eastAsiaTheme="minorEastAsia"/>
              <w:noProof/>
              <w:sz w:val="22"/>
              <w:lang w:eastAsia="ru-RU"/>
            </w:rPr>
          </w:pPr>
          <w:hyperlink w:anchor="_Toc42269065" w:history="1">
            <w:r w:rsidRPr="00ED4FF3">
              <w:rPr>
                <w:rStyle w:val="aff3"/>
                <w:noProof/>
                <w:shd w:val="clear" w:color="auto" w:fill="FFFFFF"/>
              </w:rPr>
              <w:t xml:space="preserve">1.2.2 </w:t>
            </w:r>
            <w:r w:rsidRPr="00ED4FF3">
              <w:rPr>
                <w:rStyle w:val="aff3"/>
                <w:noProof/>
              </w:rPr>
              <w:t>Интернет-ресурс livelib.ru</w:t>
            </w:r>
            <w:r w:rsidRPr="00ED4FF3">
              <w:rPr>
                <w:noProof/>
                <w:webHidden/>
              </w:rPr>
              <w:tab/>
            </w:r>
            <w:r w:rsidRPr="00ED4FF3">
              <w:rPr>
                <w:noProof/>
                <w:webHidden/>
              </w:rPr>
              <w:fldChar w:fldCharType="begin"/>
            </w:r>
            <w:r w:rsidRPr="00ED4FF3">
              <w:rPr>
                <w:noProof/>
                <w:webHidden/>
              </w:rPr>
              <w:instrText xml:space="preserve"> PAGEREF _Toc42269065 \h </w:instrText>
            </w:r>
            <w:r w:rsidRPr="00ED4FF3">
              <w:rPr>
                <w:noProof/>
                <w:webHidden/>
              </w:rPr>
            </w:r>
            <w:r w:rsidRPr="00ED4FF3">
              <w:rPr>
                <w:noProof/>
                <w:webHidden/>
              </w:rPr>
              <w:fldChar w:fldCharType="separate"/>
            </w:r>
            <w:r w:rsidRPr="00ED4FF3">
              <w:rPr>
                <w:noProof/>
                <w:webHidden/>
              </w:rPr>
              <w:t>11</w:t>
            </w:r>
            <w:r w:rsidRPr="00ED4FF3">
              <w:rPr>
                <w:noProof/>
                <w:webHidden/>
              </w:rPr>
              <w:fldChar w:fldCharType="end"/>
            </w:r>
          </w:hyperlink>
        </w:p>
        <w:p w:rsidR="00ED4FF3" w:rsidRPr="00ED4FF3" w:rsidRDefault="00ED4FF3">
          <w:pPr>
            <w:pStyle w:val="31"/>
            <w:rPr>
              <w:rFonts w:eastAsiaTheme="minorEastAsia"/>
              <w:noProof/>
              <w:sz w:val="22"/>
              <w:lang w:eastAsia="ru-RU"/>
            </w:rPr>
          </w:pPr>
          <w:hyperlink w:anchor="_Toc42269066" w:history="1">
            <w:r w:rsidRPr="00ED4FF3">
              <w:rPr>
                <w:rStyle w:val="aff3"/>
                <w:noProof/>
                <w:shd w:val="clear" w:color="auto" w:fill="FFFFFF"/>
              </w:rPr>
              <w:t xml:space="preserve">1.2.3 </w:t>
            </w:r>
            <w:r w:rsidRPr="00ED4FF3">
              <w:rPr>
                <w:rStyle w:val="aff3"/>
                <w:noProof/>
              </w:rPr>
              <w:t>Интернет-ресурс readrate.com/rus</w:t>
            </w:r>
            <w:r w:rsidRPr="00ED4FF3">
              <w:rPr>
                <w:noProof/>
                <w:webHidden/>
              </w:rPr>
              <w:tab/>
            </w:r>
            <w:r w:rsidRPr="00ED4FF3">
              <w:rPr>
                <w:noProof/>
                <w:webHidden/>
              </w:rPr>
              <w:fldChar w:fldCharType="begin"/>
            </w:r>
            <w:r w:rsidRPr="00ED4FF3">
              <w:rPr>
                <w:noProof/>
                <w:webHidden/>
              </w:rPr>
              <w:instrText xml:space="preserve"> PAGEREF _Toc42269066 \h </w:instrText>
            </w:r>
            <w:r w:rsidRPr="00ED4FF3">
              <w:rPr>
                <w:noProof/>
                <w:webHidden/>
              </w:rPr>
            </w:r>
            <w:r w:rsidRPr="00ED4FF3">
              <w:rPr>
                <w:noProof/>
                <w:webHidden/>
              </w:rPr>
              <w:fldChar w:fldCharType="separate"/>
            </w:r>
            <w:r w:rsidRPr="00ED4FF3">
              <w:rPr>
                <w:noProof/>
                <w:webHidden/>
              </w:rPr>
              <w:t>13</w:t>
            </w:r>
            <w:r w:rsidRPr="00ED4FF3">
              <w:rPr>
                <w:noProof/>
                <w:webHidden/>
              </w:rPr>
              <w:fldChar w:fldCharType="end"/>
            </w:r>
          </w:hyperlink>
        </w:p>
        <w:p w:rsidR="00ED4FF3" w:rsidRPr="00ED4FF3" w:rsidRDefault="00ED4FF3">
          <w:pPr>
            <w:pStyle w:val="31"/>
            <w:rPr>
              <w:rFonts w:eastAsiaTheme="minorEastAsia"/>
              <w:noProof/>
              <w:sz w:val="22"/>
              <w:lang w:eastAsia="ru-RU"/>
            </w:rPr>
          </w:pPr>
          <w:hyperlink w:anchor="_Toc42269067" w:history="1">
            <w:r w:rsidRPr="00ED4FF3">
              <w:rPr>
                <w:rStyle w:val="aff3"/>
                <w:noProof/>
                <w:shd w:val="clear" w:color="auto" w:fill="FFFFFF"/>
              </w:rPr>
              <w:t xml:space="preserve">1.2.4 </w:t>
            </w:r>
            <w:r w:rsidRPr="00ED4FF3">
              <w:rPr>
                <w:rStyle w:val="aff3"/>
                <w:noProof/>
              </w:rPr>
              <w:t>Интернет-ресурс buklya.com</w:t>
            </w:r>
            <w:r w:rsidRPr="00ED4FF3">
              <w:rPr>
                <w:noProof/>
                <w:webHidden/>
              </w:rPr>
              <w:tab/>
            </w:r>
            <w:r w:rsidRPr="00ED4FF3">
              <w:rPr>
                <w:noProof/>
                <w:webHidden/>
              </w:rPr>
              <w:fldChar w:fldCharType="begin"/>
            </w:r>
            <w:r w:rsidRPr="00ED4FF3">
              <w:rPr>
                <w:noProof/>
                <w:webHidden/>
              </w:rPr>
              <w:instrText xml:space="preserve"> PAGEREF _Toc42269067 \h </w:instrText>
            </w:r>
            <w:r w:rsidRPr="00ED4FF3">
              <w:rPr>
                <w:noProof/>
                <w:webHidden/>
              </w:rPr>
            </w:r>
            <w:r w:rsidRPr="00ED4FF3">
              <w:rPr>
                <w:noProof/>
                <w:webHidden/>
              </w:rPr>
              <w:fldChar w:fldCharType="separate"/>
            </w:r>
            <w:r w:rsidRPr="00ED4FF3">
              <w:rPr>
                <w:noProof/>
                <w:webHidden/>
              </w:rPr>
              <w:t>15</w:t>
            </w:r>
            <w:r w:rsidRPr="00ED4FF3">
              <w:rPr>
                <w:noProof/>
                <w:webHidden/>
              </w:rPr>
              <w:fldChar w:fldCharType="end"/>
            </w:r>
          </w:hyperlink>
        </w:p>
        <w:p w:rsidR="00ED4FF3" w:rsidRPr="00ED4FF3" w:rsidRDefault="00ED4FF3">
          <w:pPr>
            <w:pStyle w:val="31"/>
            <w:rPr>
              <w:rFonts w:eastAsiaTheme="minorEastAsia"/>
              <w:noProof/>
              <w:sz w:val="22"/>
              <w:lang w:eastAsia="ru-RU"/>
            </w:rPr>
          </w:pPr>
          <w:hyperlink w:anchor="_Toc42269068" w:history="1">
            <w:r w:rsidRPr="00ED4FF3">
              <w:rPr>
                <w:rStyle w:val="aff3"/>
                <w:noProof/>
                <w:shd w:val="clear" w:color="auto" w:fill="FFFFFF"/>
              </w:rPr>
              <w:t xml:space="preserve">1.2.5 </w:t>
            </w:r>
            <w:r w:rsidRPr="00ED4FF3">
              <w:rPr>
                <w:rStyle w:val="aff3"/>
                <w:noProof/>
              </w:rPr>
              <w:t>Интернет-ресурс youla.ru</w:t>
            </w:r>
            <w:r w:rsidRPr="00ED4FF3">
              <w:rPr>
                <w:noProof/>
                <w:webHidden/>
              </w:rPr>
              <w:tab/>
            </w:r>
            <w:r w:rsidRPr="00ED4FF3">
              <w:rPr>
                <w:noProof/>
                <w:webHidden/>
              </w:rPr>
              <w:fldChar w:fldCharType="begin"/>
            </w:r>
            <w:r w:rsidRPr="00ED4FF3">
              <w:rPr>
                <w:noProof/>
                <w:webHidden/>
              </w:rPr>
              <w:instrText xml:space="preserve"> PAGEREF _Toc42269068 \h </w:instrText>
            </w:r>
            <w:r w:rsidRPr="00ED4FF3">
              <w:rPr>
                <w:noProof/>
                <w:webHidden/>
              </w:rPr>
            </w:r>
            <w:r w:rsidRPr="00ED4FF3">
              <w:rPr>
                <w:noProof/>
                <w:webHidden/>
              </w:rPr>
              <w:fldChar w:fldCharType="separate"/>
            </w:r>
            <w:r w:rsidRPr="00ED4FF3">
              <w:rPr>
                <w:noProof/>
                <w:webHidden/>
              </w:rPr>
              <w:t>17</w:t>
            </w:r>
            <w:r w:rsidRPr="00ED4FF3">
              <w:rPr>
                <w:noProof/>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69" w:history="1">
            <w:r w:rsidRPr="00ED4FF3">
              <w:rPr>
                <w:rStyle w:val="aff3"/>
                <w:b w:val="0"/>
              </w:rPr>
              <w:t>1.3 Выбор стиля дизайна и технологий для решения поставленной задачи</w:t>
            </w:r>
            <w:r w:rsidRPr="00ED4FF3">
              <w:rPr>
                <w:b w:val="0"/>
                <w:webHidden/>
              </w:rPr>
              <w:tab/>
            </w:r>
            <w:r w:rsidRPr="00ED4FF3">
              <w:rPr>
                <w:b w:val="0"/>
                <w:webHidden/>
              </w:rPr>
              <w:fldChar w:fldCharType="begin"/>
            </w:r>
            <w:r w:rsidRPr="00ED4FF3">
              <w:rPr>
                <w:b w:val="0"/>
                <w:webHidden/>
              </w:rPr>
              <w:instrText xml:space="preserve"> PAGEREF _Toc42269069 \h </w:instrText>
            </w:r>
            <w:r w:rsidRPr="00ED4FF3">
              <w:rPr>
                <w:b w:val="0"/>
                <w:webHidden/>
              </w:rPr>
            </w:r>
            <w:r w:rsidRPr="00ED4FF3">
              <w:rPr>
                <w:b w:val="0"/>
                <w:webHidden/>
              </w:rPr>
              <w:fldChar w:fldCharType="separate"/>
            </w:r>
            <w:r w:rsidRPr="00ED4FF3">
              <w:rPr>
                <w:b w:val="0"/>
                <w:webHidden/>
              </w:rPr>
              <w:t>19</w:t>
            </w:r>
            <w:r w:rsidRPr="00ED4FF3">
              <w:rPr>
                <w:b w:val="0"/>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70" w:history="1">
            <w:r w:rsidRPr="00ED4FF3">
              <w:rPr>
                <w:rStyle w:val="aff3"/>
                <w:b w:val="0"/>
              </w:rPr>
              <w:t>1.4 Вывод по разделу</w:t>
            </w:r>
            <w:r w:rsidRPr="00ED4FF3">
              <w:rPr>
                <w:b w:val="0"/>
                <w:webHidden/>
              </w:rPr>
              <w:tab/>
            </w:r>
            <w:r w:rsidRPr="00ED4FF3">
              <w:rPr>
                <w:b w:val="0"/>
                <w:webHidden/>
              </w:rPr>
              <w:fldChar w:fldCharType="begin"/>
            </w:r>
            <w:r w:rsidRPr="00ED4FF3">
              <w:rPr>
                <w:b w:val="0"/>
                <w:webHidden/>
              </w:rPr>
              <w:instrText xml:space="preserve"> PAGEREF _Toc42269070 \h </w:instrText>
            </w:r>
            <w:r w:rsidRPr="00ED4FF3">
              <w:rPr>
                <w:b w:val="0"/>
                <w:webHidden/>
              </w:rPr>
            </w:r>
            <w:r w:rsidRPr="00ED4FF3">
              <w:rPr>
                <w:b w:val="0"/>
                <w:webHidden/>
              </w:rPr>
              <w:fldChar w:fldCharType="separate"/>
            </w:r>
            <w:r w:rsidRPr="00ED4FF3">
              <w:rPr>
                <w:b w:val="0"/>
                <w:webHidden/>
              </w:rPr>
              <w:t>21</w:t>
            </w:r>
            <w:r w:rsidRPr="00ED4FF3">
              <w:rPr>
                <w:b w:val="0"/>
                <w:webHidden/>
              </w:rPr>
              <w:fldChar w:fldCharType="end"/>
            </w:r>
          </w:hyperlink>
        </w:p>
        <w:p w:rsidR="00ED4FF3" w:rsidRPr="00ED4FF3" w:rsidRDefault="00ED4FF3">
          <w:pPr>
            <w:pStyle w:val="11"/>
            <w:rPr>
              <w:rFonts w:eastAsiaTheme="minorEastAsia"/>
              <w:sz w:val="22"/>
              <w:lang w:eastAsia="ru-RU"/>
            </w:rPr>
          </w:pPr>
          <w:hyperlink w:anchor="_Toc42269071" w:history="1">
            <w:r w:rsidRPr="00ED4FF3">
              <w:rPr>
                <w:rStyle w:val="aff3"/>
              </w:rPr>
              <w:t>2 Проектирование</w:t>
            </w:r>
            <w:r w:rsidRPr="00ED4FF3">
              <w:rPr>
                <w:webHidden/>
              </w:rPr>
              <w:tab/>
            </w:r>
            <w:r w:rsidRPr="00ED4FF3">
              <w:rPr>
                <w:webHidden/>
              </w:rPr>
              <w:fldChar w:fldCharType="begin"/>
            </w:r>
            <w:r w:rsidRPr="00ED4FF3">
              <w:rPr>
                <w:webHidden/>
              </w:rPr>
              <w:instrText xml:space="preserve"> PAGEREF _Toc42269071 \h </w:instrText>
            </w:r>
            <w:r w:rsidRPr="00ED4FF3">
              <w:rPr>
                <w:webHidden/>
              </w:rPr>
            </w:r>
            <w:r w:rsidRPr="00ED4FF3">
              <w:rPr>
                <w:webHidden/>
              </w:rPr>
              <w:fldChar w:fldCharType="separate"/>
            </w:r>
            <w:r w:rsidRPr="00ED4FF3">
              <w:rPr>
                <w:webHidden/>
              </w:rPr>
              <w:t>23</w:t>
            </w:r>
            <w:r w:rsidRPr="00ED4FF3">
              <w:rPr>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72" w:history="1">
            <w:r w:rsidRPr="00ED4FF3">
              <w:rPr>
                <w:rStyle w:val="aff3"/>
                <w:b w:val="0"/>
              </w:rPr>
              <w:t>2.1 Цели, задачи, целевая аудитория</w:t>
            </w:r>
            <w:r w:rsidRPr="00ED4FF3">
              <w:rPr>
                <w:b w:val="0"/>
                <w:webHidden/>
              </w:rPr>
              <w:tab/>
            </w:r>
            <w:r w:rsidRPr="00ED4FF3">
              <w:rPr>
                <w:b w:val="0"/>
                <w:webHidden/>
              </w:rPr>
              <w:fldChar w:fldCharType="begin"/>
            </w:r>
            <w:r w:rsidRPr="00ED4FF3">
              <w:rPr>
                <w:b w:val="0"/>
                <w:webHidden/>
              </w:rPr>
              <w:instrText xml:space="preserve"> PAGEREF _Toc42269072 \h </w:instrText>
            </w:r>
            <w:r w:rsidRPr="00ED4FF3">
              <w:rPr>
                <w:b w:val="0"/>
                <w:webHidden/>
              </w:rPr>
            </w:r>
            <w:r w:rsidRPr="00ED4FF3">
              <w:rPr>
                <w:b w:val="0"/>
                <w:webHidden/>
              </w:rPr>
              <w:fldChar w:fldCharType="separate"/>
            </w:r>
            <w:r w:rsidRPr="00ED4FF3">
              <w:rPr>
                <w:b w:val="0"/>
                <w:webHidden/>
              </w:rPr>
              <w:t>23</w:t>
            </w:r>
            <w:r w:rsidRPr="00ED4FF3">
              <w:rPr>
                <w:b w:val="0"/>
                <w:webHidden/>
              </w:rPr>
              <w:fldChar w:fldCharType="end"/>
            </w:r>
          </w:hyperlink>
        </w:p>
        <w:p w:rsidR="00ED4FF3" w:rsidRPr="00ED4FF3" w:rsidRDefault="00ED4FF3">
          <w:pPr>
            <w:pStyle w:val="31"/>
            <w:rPr>
              <w:rFonts w:eastAsiaTheme="minorEastAsia"/>
              <w:noProof/>
              <w:sz w:val="22"/>
              <w:lang w:eastAsia="ru-RU"/>
            </w:rPr>
          </w:pPr>
          <w:hyperlink w:anchor="_Toc42269073" w:history="1">
            <w:r w:rsidRPr="00ED4FF3">
              <w:rPr>
                <w:rStyle w:val="aff3"/>
                <w:noProof/>
              </w:rPr>
              <w:t>2.1.1 Профиль пользователя № 1</w:t>
            </w:r>
            <w:r w:rsidRPr="00ED4FF3">
              <w:rPr>
                <w:noProof/>
                <w:webHidden/>
              </w:rPr>
              <w:tab/>
            </w:r>
            <w:r w:rsidRPr="00ED4FF3">
              <w:rPr>
                <w:noProof/>
                <w:webHidden/>
              </w:rPr>
              <w:fldChar w:fldCharType="begin"/>
            </w:r>
            <w:r w:rsidRPr="00ED4FF3">
              <w:rPr>
                <w:noProof/>
                <w:webHidden/>
              </w:rPr>
              <w:instrText xml:space="preserve"> PAGEREF _Toc42269073 \h </w:instrText>
            </w:r>
            <w:r w:rsidRPr="00ED4FF3">
              <w:rPr>
                <w:noProof/>
                <w:webHidden/>
              </w:rPr>
            </w:r>
            <w:r w:rsidRPr="00ED4FF3">
              <w:rPr>
                <w:noProof/>
                <w:webHidden/>
              </w:rPr>
              <w:fldChar w:fldCharType="separate"/>
            </w:r>
            <w:r w:rsidRPr="00ED4FF3">
              <w:rPr>
                <w:noProof/>
                <w:webHidden/>
              </w:rPr>
              <w:t>24</w:t>
            </w:r>
            <w:r w:rsidRPr="00ED4FF3">
              <w:rPr>
                <w:noProof/>
                <w:webHidden/>
              </w:rPr>
              <w:fldChar w:fldCharType="end"/>
            </w:r>
          </w:hyperlink>
        </w:p>
        <w:p w:rsidR="00ED4FF3" w:rsidRPr="00ED4FF3" w:rsidRDefault="00ED4FF3">
          <w:pPr>
            <w:pStyle w:val="31"/>
            <w:rPr>
              <w:rFonts w:eastAsiaTheme="minorEastAsia"/>
              <w:noProof/>
              <w:sz w:val="22"/>
              <w:lang w:eastAsia="ru-RU"/>
            </w:rPr>
          </w:pPr>
          <w:hyperlink w:anchor="_Toc42269074" w:history="1">
            <w:r w:rsidRPr="00ED4FF3">
              <w:rPr>
                <w:rStyle w:val="aff3"/>
                <w:noProof/>
              </w:rPr>
              <w:t>2.1.2 Профиль пользователя № 2</w:t>
            </w:r>
            <w:r w:rsidRPr="00ED4FF3">
              <w:rPr>
                <w:noProof/>
                <w:webHidden/>
              </w:rPr>
              <w:tab/>
            </w:r>
            <w:r w:rsidRPr="00ED4FF3">
              <w:rPr>
                <w:noProof/>
                <w:webHidden/>
              </w:rPr>
              <w:fldChar w:fldCharType="begin"/>
            </w:r>
            <w:r w:rsidRPr="00ED4FF3">
              <w:rPr>
                <w:noProof/>
                <w:webHidden/>
              </w:rPr>
              <w:instrText xml:space="preserve"> PAGEREF _Toc42269074 \h </w:instrText>
            </w:r>
            <w:r w:rsidRPr="00ED4FF3">
              <w:rPr>
                <w:noProof/>
                <w:webHidden/>
              </w:rPr>
            </w:r>
            <w:r w:rsidRPr="00ED4FF3">
              <w:rPr>
                <w:noProof/>
                <w:webHidden/>
              </w:rPr>
              <w:fldChar w:fldCharType="separate"/>
            </w:r>
            <w:r w:rsidRPr="00ED4FF3">
              <w:rPr>
                <w:noProof/>
                <w:webHidden/>
              </w:rPr>
              <w:t>26</w:t>
            </w:r>
            <w:r w:rsidRPr="00ED4FF3">
              <w:rPr>
                <w:noProof/>
                <w:webHidden/>
              </w:rPr>
              <w:fldChar w:fldCharType="end"/>
            </w:r>
          </w:hyperlink>
        </w:p>
        <w:p w:rsidR="00ED4FF3" w:rsidRPr="00ED4FF3" w:rsidRDefault="00ED4FF3">
          <w:pPr>
            <w:pStyle w:val="31"/>
            <w:rPr>
              <w:rFonts w:eastAsiaTheme="minorEastAsia"/>
              <w:noProof/>
              <w:sz w:val="22"/>
              <w:lang w:eastAsia="ru-RU"/>
            </w:rPr>
          </w:pPr>
          <w:hyperlink w:anchor="_Toc42269075" w:history="1">
            <w:r w:rsidRPr="00ED4FF3">
              <w:rPr>
                <w:rStyle w:val="aff3"/>
                <w:noProof/>
              </w:rPr>
              <w:t>2.1.3 Профиль пользователя № 3</w:t>
            </w:r>
            <w:r w:rsidRPr="00ED4FF3">
              <w:rPr>
                <w:noProof/>
                <w:webHidden/>
              </w:rPr>
              <w:tab/>
            </w:r>
            <w:r w:rsidRPr="00ED4FF3">
              <w:rPr>
                <w:noProof/>
                <w:webHidden/>
              </w:rPr>
              <w:fldChar w:fldCharType="begin"/>
            </w:r>
            <w:r w:rsidRPr="00ED4FF3">
              <w:rPr>
                <w:noProof/>
                <w:webHidden/>
              </w:rPr>
              <w:instrText xml:space="preserve"> PAGEREF _Toc42269075 \h </w:instrText>
            </w:r>
            <w:r w:rsidRPr="00ED4FF3">
              <w:rPr>
                <w:noProof/>
                <w:webHidden/>
              </w:rPr>
            </w:r>
            <w:r w:rsidRPr="00ED4FF3">
              <w:rPr>
                <w:noProof/>
                <w:webHidden/>
              </w:rPr>
              <w:fldChar w:fldCharType="separate"/>
            </w:r>
            <w:r w:rsidRPr="00ED4FF3">
              <w:rPr>
                <w:noProof/>
                <w:webHidden/>
              </w:rPr>
              <w:t>27</w:t>
            </w:r>
            <w:r w:rsidRPr="00ED4FF3">
              <w:rPr>
                <w:noProof/>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76" w:history="1">
            <w:r w:rsidRPr="00ED4FF3">
              <w:rPr>
                <w:rStyle w:val="aff3"/>
                <w:b w:val="0"/>
              </w:rPr>
              <w:t>2.2 Функционал проекта</w:t>
            </w:r>
            <w:r w:rsidRPr="00ED4FF3">
              <w:rPr>
                <w:b w:val="0"/>
                <w:webHidden/>
              </w:rPr>
              <w:tab/>
            </w:r>
            <w:r w:rsidRPr="00ED4FF3">
              <w:rPr>
                <w:b w:val="0"/>
                <w:webHidden/>
              </w:rPr>
              <w:fldChar w:fldCharType="begin"/>
            </w:r>
            <w:r w:rsidRPr="00ED4FF3">
              <w:rPr>
                <w:b w:val="0"/>
                <w:webHidden/>
              </w:rPr>
              <w:instrText xml:space="preserve"> PAGEREF _Toc42269076 \h </w:instrText>
            </w:r>
            <w:r w:rsidRPr="00ED4FF3">
              <w:rPr>
                <w:b w:val="0"/>
                <w:webHidden/>
              </w:rPr>
            </w:r>
            <w:r w:rsidRPr="00ED4FF3">
              <w:rPr>
                <w:b w:val="0"/>
                <w:webHidden/>
              </w:rPr>
              <w:fldChar w:fldCharType="separate"/>
            </w:r>
            <w:r w:rsidRPr="00ED4FF3">
              <w:rPr>
                <w:b w:val="0"/>
                <w:webHidden/>
              </w:rPr>
              <w:t>28</w:t>
            </w:r>
            <w:r w:rsidRPr="00ED4FF3">
              <w:rPr>
                <w:b w:val="0"/>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77" w:history="1">
            <w:r w:rsidRPr="00ED4FF3">
              <w:rPr>
                <w:rStyle w:val="aff3"/>
                <w:b w:val="0"/>
              </w:rPr>
              <w:t>2.3 Информационная архитектура</w:t>
            </w:r>
            <w:r w:rsidRPr="00ED4FF3">
              <w:rPr>
                <w:b w:val="0"/>
                <w:webHidden/>
              </w:rPr>
              <w:tab/>
            </w:r>
            <w:r w:rsidRPr="00ED4FF3">
              <w:rPr>
                <w:b w:val="0"/>
                <w:webHidden/>
              </w:rPr>
              <w:fldChar w:fldCharType="begin"/>
            </w:r>
            <w:r w:rsidRPr="00ED4FF3">
              <w:rPr>
                <w:b w:val="0"/>
                <w:webHidden/>
              </w:rPr>
              <w:instrText xml:space="preserve"> PAGEREF _Toc42269077 \h </w:instrText>
            </w:r>
            <w:r w:rsidRPr="00ED4FF3">
              <w:rPr>
                <w:b w:val="0"/>
                <w:webHidden/>
              </w:rPr>
            </w:r>
            <w:r w:rsidRPr="00ED4FF3">
              <w:rPr>
                <w:b w:val="0"/>
                <w:webHidden/>
              </w:rPr>
              <w:fldChar w:fldCharType="separate"/>
            </w:r>
            <w:r w:rsidRPr="00ED4FF3">
              <w:rPr>
                <w:b w:val="0"/>
                <w:webHidden/>
              </w:rPr>
              <w:t>28</w:t>
            </w:r>
            <w:r w:rsidRPr="00ED4FF3">
              <w:rPr>
                <w:b w:val="0"/>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78" w:history="1">
            <w:r w:rsidRPr="00ED4FF3">
              <w:rPr>
                <w:rStyle w:val="aff3"/>
                <w:b w:val="0"/>
              </w:rPr>
              <w:t>2.4 Проектирование базы данных</w:t>
            </w:r>
            <w:r w:rsidRPr="00ED4FF3">
              <w:rPr>
                <w:b w:val="0"/>
                <w:webHidden/>
              </w:rPr>
              <w:tab/>
            </w:r>
            <w:r w:rsidRPr="00ED4FF3">
              <w:rPr>
                <w:b w:val="0"/>
                <w:webHidden/>
              </w:rPr>
              <w:fldChar w:fldCharType="begin"/>
            </w:r>
            <w:r w:rsidRPr="00ED4FF3">
              <w:rPr>
                <w:b w:val="0"/>
                <w:webHidden/>
              </w:rPr>
              <w:instrText xml:space="preserve"> PAGEREF _Toc42269078 \h </w:instrText>
            </w:r>
            <w:r w:rsidRPr="00ED4FF3">
              <w:rPr>
                <w:b w:val="0"/>
                <w:webHidden/>
              </w:rPr>
            </w:r>
            <w:r w:rsidRPr="00ED4FF3">
              <w:rPr>
                <w:b w:val="0"/>
                <w:webHidden/>
              </w:rPr>
              <w:fldChar w:fldCharType="separate"/>
            </w:r>
            <w:r w:rsidRPr="00ED4FF3">
              <w:rPr>
                <w:b w:val="0"/>
                <w:webHidden/>
              </w:rPr>
              <w:t>29</w:t>
            </w:r>
            <w:r w:rsidRPr="00ED4FF3">
              <w:rPr>
                <w:b w:val="0"/>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79" w:history="1">
            <w:r w:rsidRPr="00ED4FF3">
              <w:rPr>
                <w:rStyle w:val="aff3"/>
                <w:b w:val="0"/>
              </w:rPr>
              <w:t>2.5 Структурная схема</w:t>
            </w:r>
            <w:r w:rsidRPr="00ED4FF3">
              <w:rPr>
                <w:b w:val="0"/>
                <w:webHidden/>
              </w:rPr>
              <w:tab/>
            </w:r>
            <w:r w:rsidRPr="00ED4FF3">
              <w:rPr>
                <w:b w:val="0"/>
                <w:webHidden/>
              </w:rPr>
              <w:fldChar w:fldCharType="begin"/>
            </w:r>
            <w:r w:rsidRPr="00ED4FF3">
              <w:rPr>
                <w:b w:val="0"/>
                <w:webHidden/>
              </w:rPr>
              <w:instrText xml:space="preserve"> PAGEREF _Toc42269079 \h </w:instrText>
            </w:r>
            <w:r w:rsidRPr="00ED4FF3">
              <w:rPr>
                <w:b w:val="0"/>
                <w:webHidden/>
              </w:rPr>
            </w:r>
            <w:r w:rsidRPr="00ED4FF3">
              <w:rPr>
                <w:b w:val="0"/>
                <w:webHidden/>
              </w:rPr>
              <w:fldChar w:fldCharType="separate"/>
            </w:r>
            <w:r w:rsidRPr="00ED4FF3">
              <w:rPr>
                <w:b w:val="0"/>
                <w:webHidden/>
              </w:rPr>
              <w:t>31</w:t>
            </w:r>
            <w:r w:rsidRPr="00ED4FF3">
              <w:rPr>
                <w:b w:val="0"/>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80" w:history="1">
            <w:r w:rsidRPr="00ED4FF3">
              <w:rPr>
                <w:rStyle w:val="aff3"/>
                <w:b w:val="0"/>
              </w:rPr>
              <w:t>2.6 Проектирование блок-схем</w:t>
            </w:r>
            <w:r w:rsidRPr="00ED4FF3">
              <w:rPr>
                <w:b w:val="0"/>
                <w:webHidden/>
              </w:rPr>
              <w:tab/>
            </w:r>
            <w:r w:rsidRPr="00ED4FF3">
              <w:rPr>
                <w:b w:val="0"/>
                <w:webHidden/>
              </w:rPr>
              <w:fldChar w:fldCharType="begin"/>
            </w:r>
            <w:r w:rsidRPr="00ED4FF3">
              <w:rPr>
                <w:b w:val="0"/>
                <w:webHidden/>
              </w:rPr>
              <w:instrText xml:space="preserve"> PAGEREF _Toc42269080 \h </w:instrText>
            </w:r>
            <w:r w:rsidRPr="00ED4FF3">
              <w:rPr>
                <w:b w:val="0"/>
                <w:webHidden/>
              </w:rPr>
            </w:r>
            <w:r w:rsidRPr="00ED4FF3">
              <w:rPr>
                <w:b w:val="0"/>
                <w:webHidden/>
              </w:rPr>
              <w:fldChar w:fldCharType="separate"/>
            </w:r>
            <w:r w:rsidRPr="00ED4FF3">
              <w:rPr>
                <w:b w:val="0"/>
                <w:webHidden/>
              </w:rPr>
              <w:t>32</w:t>
            </w:r>
            <w:r w:rsidRPr="00ED4FF3">
              <w:rPr>
                <w:b w:val="0"/>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81" w:history="1">
            <w:r w:rsidRPr="00ED4FF3">
              <w:rPr>
                <w:rStyle w:val="aff3"/>
                <w:b w:val="0"/>
              </w:rPr>
              <w:t>2.7 Разработка прототипов интерфейсов</w:t>
            </w:r>
            <w:r w:rsidRPr="00ED4FF3">
              <w:rPr>
                <w:b w:val="0"/>
                <w:webHidden/>
              </w:rPr>
              <w:tab/>
            </w:r>
            <w:r w:rsidRPr="00ED4FF3">
              <w:rPr>
                <w:b w:val="0"/>
                <w:webHidden/>
              </w:rPr>
              <w:fldChar w:fldCharType="begin"/>
            </w:r>
            <w:r w:rsidRPr="00ED4FF3">
              <w:rPr>
                <w:b w:val="0"/>
                <w:webHidden/>
              </w:rPr>
              <w:instrText xml:space="preserve"> PAGEREF _Toc42269081 \h </w:instrText>
            </w:r>
            <w:r w:rsidRPr="00ED4FF3">
              <w:rPr>
                <w:b w:val="0"/>
                <w:webHidden/>
              </w:rPr>
            </w:r>
            <w:r w:rsidRPr="00ED4FF3">
              <w:rPr>
                <w:b w:val="0"/>
                <w:webHidden/>
              </w:rPr>
              <w:fldChar w:fldCharType="separate"/>
            </w:r>
            <w:r w:rsidRPr="00ED4FF3">
              <w:rPr>
                <w:b w:val="0"/>
                <w:webHidden/>
              </w:rPr>
              <w:t>32</w:t>
            </w:r>
            <w:r w:rsidRPr="00ED4FF3">
              <w:rPr>
                <w:b w:val="0"/>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82" w:history="1">
            <w:r w:rsidRPr="00ED4FF3">
              <w:rPr>
                <w:rStyle w:val="aff3"/>
                <w:b w:val="0"/>
              </w:rPr>
              <w:t>2.8 Выводы по разделу</w:t>
            </w:r>
            <w:r w:rsidRPr="00ED4FF3">
              <w:rPr>
                <w:b w:val="0"/>
                <w:webHidden/>
              </w:rPr>
              <w:tab/>
            </w:r>
            <w:r w:rsidRPr="00ED4FF3">
              <w:rPr>
                <w:b w:val="0"/>
                <w:webHidden/>
              </w:rPr>
              <w:fldChar w:fldCharType="begin"/>
            </w:r>
            <w:r w:rsidRPr="00ED4FF3">
              <w:rPr>
                <w:b w:val="0"/>
                <w:webHidden/>
              </w:rPr>
              <w:instrText xml:space="preserve"> PAGEREF _Toc42269082 \h </w:instrText>
            </w:r>
            <w:r w:rsidRPr="00ED4FF3">
              <w:rPr>
                <w:b w:val="0"/>
                <w:webHidden/>
              </w:rPr>
            </w:r>
            <w:r w:rsidRPr="00ED4FF3">
              <w:rPr>
                <w:b w:val="0"/>
                <w:webHidden/>
              </w:rPr>
              <w:fldChar w:fldCharType="separate"/>
            </w:r>
            <w:r w:rsidRPr="00ED4FF3">
              <w:rPr>
                <w:b w:val="0"/>
                <w:webHidden/>
              </w:rPr>
              <w:t>33</w:t>
            </w:r>
            <w:r w:rsidRPr="00ED4FF3">
              <w:rPr>
                <w:b w:val="0"/>
                <w:webHidden/>
              </w:rPr>
              <w:fldChar w:fldCharType="end"/>
            </w:r>
          </w:hyperlink>
        </w:p>
        <w:p w:rsidR="00ED4FF3" w:rsidRPr="00ED4FF3" w:rsidRDefault="00ED4FF3">
          <w:pPr>
            <w:pStyle w:val="11"/>
            <w:rPr>
              <w:rFonts w:eastAsiaTheme="minorEastAsia"/>
              <w:sz w:val="22"/>
              <w:lang w:eastAsia="ru-RU"/>
            </w:rPr>
          </w:pPr>
          <w:hyperlink w:anchor="_Toc42269083" w:history="1">
            <w:r w:rsidRPr="00ED4FF3">
              <w:rPr>
                <w:rStyle w:val="aff3"/>
              </w:rPr>
              <w:t>3 Дизайн</w:t>
            </w:r>
            <w:r w:rsidRPr="00ED4FF3">
              <w:rPr>
                <w:webHidden/>
              </w:rPr>
              <w:tab/>
            </w:r>
            <w:r w:rsidRPr="00ED4FF3">
              <w:rPr>
                <w:webHidden/>
              </w:rPr>
              <w:fldChar w:fldCharType="begin"/>
            </w:r>
            <w:r w:rsidRPr="00ED4FF3">
              <w:rPr>
                <w:webHidden/>
              </w:rPr>
              <w:instrText xml:space="preserve"> PAGEREF _Toc42269083 \h </w:instrText>
            </w:r>
            <w:r w:rsidRPr="00ED4FF3">
              <w:rPr>
                <w:webHidden/>
              </w:rPr>
            </w:r>
            <w:r w:rsidRPr="00ED4FF3">
              <w:rPr>
                <w:webHidden/>
              </w:rPr>
              <w:fldChar w:fldCharType="separate"/>
            </w:r>
            <w:r w:rsidRPr="00ED4FF3">
              <w:rPr>
                <w:webHidden/>
              </w:rPr>
              <w:t>34</w:t>
            </w:r>
            <w:r w:rsidRPr="00ED4FF3">
              <w:rPr>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84" w:history="1">
            <w:r w:rsidRPr="00ED4FF3">
              <w:rPr>
                <w:rStyle w:val="aff3"/>
                <w:b w:val="0"/>
              </w:rPr>
              <w:t>3.1 Типографика</w:t>
            </w:r>
            <w:r w:rsidRPr="00ED4FF3">
              <w:rPr>
                <w:b w:val="0"/>
                <w:webHidden/>
              </w:rPr>
              <w:tab/>
            </w:r>
            <w:r w:rsidRPr="00ED4FF3">
              <w:rPr>
                <w:b w:val="0"/>
                <w:webHidden/>
              </w:rPr>
              <w:fldChar w:fldCharType="begin"/>
            </w:r>
            <w:r w:rsidRPr="00ED4FF3">
              <w:rPr>
                <w:b w:val="0"/>
                <w:webHidden/>
              </w:rPr>
              <w:instrText xml:space="preserve"> PAGEREF _Toc42269084 \h </w:instrText>
            </w:r>
            <w:r w:rsidRPr="00ED4FF3">
              <w:rPr>
                <w:b w:val="0"/>
                <w:webHidden/>
              </w:rPr>
            </w:r>
            <w:r w:rsidRPr="00ED4FF3">
              <w:rPr>
                <w:b w:val="0"/>
                <w:webHidden/>
              </w:rPr>
              <w:fldChar w:fldCharType="separate"/>
            </w:r>
            <w:r w:rsidRPr="00ED4FF3">
              <w:rPr>
                <w:b w:val="0"/>
                <w:webHidden/>
              </w:rPr>
              <w:t>34</w:t>
            </w:r>
            <w:r w:rsidRPr="00ED4FF3">
              <w:rPr>
                <w:b w:val="0"/>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85" w:history="1">
            <w:r w:rsidRPr="00ED4FF3">
              <w:rPr>
                <w:rStyle w:val="aff3"/>
                <w:b w:val="0"/>
              </w:rPr>
              <w:t>3.2 Цветовая схема</w:t>
            </w:r>
            <w:r w:rsidRPr="00ED4FF3">
              <w:rPr>
                <w:b w:val="0"/>
                <w:webHidden/>
              </w:rPr>
              <w:tab/>
            </w:r>
            <w:r w:rsidRPr="00ED4FF3">
              <w:rPr>
                <w:b w:val="0"/>
                <w:webHidden/>
              </w:rPr>
              <w:fldChar w:fldCharType="begin"/>
            </w:r>
            <w:r w:rsidRPr="00ED4FF3">
              <w:rPr>
                <w:b w:val="0"/>
                <w:webHidden/>
              </w:rPr>
              <w:instrText xml:space="preserve"> PAGEREF _Toc42269085 \h </w:instrText>
            </w:r>
            <w:r w:rsidRPr="00ED4FF3">
              <w:rPr>
                <w:b w:val="0"/>
                <w:webHidden/>
              </w:rPr>
            </w:r>
            <w:r w:rsidRPr="00ED4FF3">
              <w:rPr>
                <w:b w:val="0"/>
                <w:webHidden/>
              </w:rPr>
              <w:fldChar w:fldCharType="separate"/>
            </w:r>
            <w:r w:rsidRPr="00ED4FF3">
              <w:rPr>
                <w:b w:val="0"/>
                <w:webHidden/>
              </w:rPr>
              <w:t>35</w:t>
            </w:r>
            <w:r w:rsidRPr="00ED4FF3">
              <w:rPr>
                <w:b w:val="0"/>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86" w:history="1">
            <w:r w:rsidRPr="00ED4FF3">
              <w:rPr>
                <w:rStyle w:val="aff3"/>
                <w:b w:val="0"/>
              </w:rPr>
              <w:t>3.3 Логотип</w:t>
            </w:r>
            <w:r w:rsidRPr="00ED4FF3">
              <w:rPr>
                <w:b w:val="0"/>
                <w:webHidden/>
              </w:rPr>
              <w:tab/>
            </w:r>
            <w:r w:rsidRPr="00ED4FF3">
              <w:rPr>
                <w:b w:val="0"/>
                <w:webHidden/>
              </w:rPr>
              <w:fldChar w:fldCharType="begin"/>
            </w:r>
            <w:r w:rsidRPr="00ED4FF3">
              <w:rPr>
                <w:b w:val="0"/>
                <w:webHidden/>
              </w:rPr>
              <w:instrText xml:space="preserve"> PAGEREF _Toc42269086 \h </w:instrText>
            </w:r>
            <w:r w:rsidRPr="00ED4FF3">
              <w:rPr>
                <w:b w:val="0"/>
                <w:webHidden/>
              </w:rPr>
            </w:r>
            <w:r w:rsidRPr="00ED4FF3">
              <w:rPr>
                <w:b w:val="0"/>
                <w:webHidden/>
              </w:rPr>
              <w:fldChar w:fldCharType="separate"/>
            </w:r>
            <w:r w:rsidRPr="00ED4FF3">
              <w:rPr>
                <w:b w:val="0"/>
                <w:webHidden/>
              </w:rPr>
              <w:t>36</w:t>
            </w:r>
            <w:r w:rsidRPr="00ED4FF3">
              <w:rPr>
                <w:b w:val="0"/>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87" w:history="1">
            <w:r w:rsidRPr="00ED4FF3">
              <w:rPr>
                <w:rStyle w:val="aff3"/>
                <w:b w:val="0"/>
              </w:rPr>
              <w:t>3.4 Графические элементы</w:t>
            </w:r>
            <w:r w:rsidRPr="00ED4FF3">
              <w:rPr>
                <w:b w:val="0"/>
                <w:webHidden/>
              </w:rPr>
              <w:tab/>
            </w:r>
            <w:r w:rsidRPr="00ED4FF3">
              <w:rPr>
                <w:b w:val="0"/>
                <w:webHidden/>
              </w:rPr>
              <w:fldChar w:fldCharType="begin"/>
            </w:r>
            <w:r w:rsidRPr="00ED4FF3">
              <w:rPr>
                <w:b w:val="0"/>
                <w:webHidden/>
              </w:rPr>
              <w:instrText xml:space="preserve"> PAGEREF _Toc42269087 \h </w:instrText>
            </w:r>
            <w:r w:rsidRPr="00ED4FF3">
              <w:rPr>
                <w:b w:val="0"/>
                <w:webHidden/>
              </w:rPr>
            </w:r>
            <w:r w:rsidRPr="00ED4FF3">
              <w:rPr>
                <w:b w:val="0"/>
                <w:webHidden/>
              </w:rPr>
              <w:fldChar w:fldCharType="separate"/>
            </w:r>
            <w:r w:rsidRPr="00ED4FF3">
              <w:rPr>
                <w:b w:val="0"/>
                <w:webHidden/>
              </w:rPr>
              <w:t>37</w:t>
            </w:r>
            <w:r w:rsidRPr="00ED4FF3">
              <w:rPr>
                <w:b w:val="0"/>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88" w:history="1">
            <w:r w:rsidRPr="00ED4FF3">
              <w:rPr>
                <w:rStyle w:val="aff3"/>
                <w:b w:val="0"/>
              </w:rPr>
              <w:t>3.5 Разработка дизайна страниц</w:t>
            </w:r>
            <w:r w:rsidRPr="00ED4FF3">
              <w:rPr>
                <w:b w:val="0"/>
                <w:webHidden/>
              </w:rPr>
              <w:tab/>
            </w:r>
            <w:r w:rsidRPr="00ED4FF3">
              <w:rPr>
                <w:b w:val="0"/>
                <w:webHidden/>
              </w:rPr>
              <w:fldChar w:fldCharType="begin"/>
            </w:r>
            <w:r w:rsidRPr="00ED4FF3">
              <w:rPr>
                <w:b w:val="0"/>
                <w:webHidden/>
              </w:rPr>
              <w:instrText xml:space="preserve"> PAGEREF _Toc42269088 \h </w:instrText>
            </w:r>
            <w:r w:rsidRPr="00ED4FF3">
              <w:rPr>
                <w:b w:val="0"/>
                <w:webHidden/>
              </w:rPr>
            </w:r>
            <w:r w:rsidRPr="00ED4FF3">
              <w:rPr>
                <w:b w:val="0"/>
                <w:webHidden/>
              </w:rPr>
              <w:fldChar w:fldCharType="separate"/>
            </w:r>
            <w:r w:rsidRPr="00ED4FF3">
              <w:rPr>
                <w:b w:val="0"/>
                <w:webHidden/>
              </w:rPr>
              <w:t>41</w:t>
            </w:r>
            <w:r w:rsidRPr="00ED4FF3">
              <w:rPr>
                <w:b w:val="0"/>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89" w:history="1">
            <w:r w:rsidRPr="00ED4FF3">
              <w:rPr>
                <w:rStyle w:val="aff3"/>
                <w:b w:val="0"/>
              </w:rPr>
              <w:t>3.6 Вывод по разделу</w:t>
            </w:r>
            <w:r w:rsidRPr="00ED4FF3">
              <w:rPr>
                <w:b w:val="0"/>
                <w:webHidden/>
              </w:rPr>
              <w:tab/>
            </w:r>
            <w:r w:rsidRPr="00ED4FF3">
              <w:rPr>
                <w:b w:val="0"/>
                <w:webHidden/>
              </w:rPr>
              <w:fldChar w:fldCharType="begin"/>
            </w:r>
            <w:r w:rsidRPr="00ED4FF3">
              <w:rPr>
                <w:b w:val="0"/>
                <w:webHidden/>
              </w:rPr>
              <w:instrText xml:space="preserve"> PAGEREF _Toc42269089 \h </w:instrText>
            </w:r>
            <w:r w:rsidRPr="00ED4FF3">
              <w:rPr>
                <w:b w:val="0"/>
                <w:webHidden/>
              </w:rPr>
            </w:r>
            <w:r w:rsidRPr="00ED4FF3">
              <w:rPr>
                <w:b w:val="0"/>
                <w:webHidden/>
              </w:rPr>
              <w:fldChar w:fldCharType="separate"/>
            </w:r>
            <w:r w:rsidRPr="00ED4FF3">
              <w:rPr>
                <w:b w:val="0"/>
                <w:webHidden/>
              </w:rPr>
              <w:t>44</w:t>
            </w:r>
            <w:r w:rsidRPr="00ED4FF3">
              <w:rPr>
                <w:b w:val="0"/>
                <w:webHidden/>
              </w:rPr>
              <w:fldChar w:fldCharType="end"/>
            </w:r>
          </w:hyperlink>
        </w:p>
        <w:p w:rsidR="00ED4FF3" w:rsidRPr="00ED4FF3" w:rsidRDefault="00ED4FF3">
          <w:pPr>
            <w:pStyle w:val="11"/>
            <w:rPr>
              <w:rFonts w:eastAsiaTheme="minorEastAsia"/>
              <w:sz w:val="22"/>
              <w:lang w:eastAsia="ru-RU"/>
            </w:rPr>
          </w:pPr>
          <w:hyperlink w:anchor="_Toc42269090" w:history="1">
            <w:r w:rsidRPr="00ED4FF3">
              <w:rPr>
                <w:rStyle w:val="aff3"/>
              </w:rPr>
              <w:t>4 Программная реализация</w:t>
            </w:r>
            <w:r w:rsidRPr="00ED4FF3">
              <w:rPr>
                <w:webHidden/>
              </w:rPr>
              <w:tab/>
            </w:r>
            <w:r w:rsidRPr="00ED4FF3">
              <w:rPr>
                <w:webHidden/>
              </w:rPr>
              <w:fldChar w:fldCharType="begin"/>
            </w:r>
            <w:r w:rsidRPr="00ED4FF3">
              <w:rPr>
                <w:webHidden/>
              </w:rPr>
              <w:instrText xml:space="preserve"> PAGEREF _Toc42269090 \h </w:instrText>
            </w:r>
            <w:r w:rsidRPr="00ED4FF3">
              <w:rPr>
                <w:webHidden/>
              </w:rPr>
            </w:r>
            <w:r w:rsidRPr="00ED4FF3">
              <w:rPr>
                <w:webHidden/>
              </w:rPr>
              <w:fldChar w:fldCharType="separate"/>
            </w:r>
            <w:r w:rsidRPr="00ED4FF3">
              <w:rPr>
                <w:webHidden/>
              </w:rPr>
              <w:t>46</w:t>
            </w:r>
            <w:r w:rsidRPr="00ED4FF3">
              <w:rPr>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91" w:history="1">
            <w:r w:rsidRPr="00ED4FF3">
              <w:rPr>
                <w:rStyle w:val="aff3"/>
                <w:b w:val="0"/>
              </w:rPr>
              <w:t>4.1 Создание и обработка мультимедийного контента</w:t>
            </w:r>
            <w:r w:rsidRPr="00ED4FF3">
              <w:rPr>
                <w:b w:val="0"/>
                <w:webHidden/>
              </w:rPr>
              <w:tab/>
            </w:r>
            <w:r w:rsidRPr="00ED4FF3">
              <w:rPr>
                <w:b w:val="0"/>
                <w:webHidden/>
              </w:rPr>
              <w:fldChar w:fldCharType="begin"/>
            </w:r>
            <w:r w:rsidRPr="00ED4FF3">
              <w:rPr>
                <w:b w:val="0"/>
                <w:webHidden/>
              </w:rPr>
              <w:instrText xml:space="preserve"> PAGEREF _Toc42269091 \h </w:instrText>
            </w:r>
            <w:r w:rsidRPr="00ED4FF3">
              <w:rPr>
                <w:b w:val="0"/>
                <w:webHidden/>
              </w:rPr>
            </w:r>
            <w:r w:rsidRPr="00ED4FF3">
              <w:rPr>
                <w:b w:val="0"/>
                <w:webHidden/>
              </w:rPr>
              <w:fldChar w:fldCharType="separate"/>
            </w:r>
            <w:r w:rsidRPr="00ED4FF3">
              <w:rPr>
                <w:b w:val="0"/>
                <w:webHidden/>
              </w:rPr>
              <w:t>46</w:t>
            </w:r>
            <w:r w:rsidRPr="00ED4FF3">
              <w:rPr>
                <w:b w:val="0"/>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92" w:history="1">
            <w:r w:rsidRPr="00ED4FF3">
              <w:rPr>
                <w:rStyle w:val="aff3"/>
                <w:b w:val="0"/>
              </w:rPr>
              <w:t>4.3 Верстка и стилевое оформление проекта</w:t>
            </w:r>
            <w:r w:rsidRPr="00ED4FF3">
              <w:rPr>
                <w:b w:val="0"/>
                <w:webHidden/>
              </w:rPr>
              <w:tab/>
            </w:r>
            <w:r w:rsidRPr="00ED4FF3">
              <w:rPr>
                <w:b w:val="0"/>
                <w:webHidden/>
              </w:rPr>
              <w:fldChar w:fldCharType="begin"/>
            </w:r>
            <w:r w:rsidRPr="00ED4FF3">
              <w:rPr>
                <w:b w:val="0"/>
                <w:webHidden/>
              </w:rPr>
              <w:instrText xml:space="preserve"> PAGEREF _Toc42269092 \h </w:instrText>
            </w:r>
            <w:r w:rsidRPr="00ED4FF3">
              <w:rPr>
                <w:b w:val="0"/>
                <w:webHidden/>
              </w:rPr>
            </w:r>
            <w:r w:rsidRPr="00ED4FF3">
              <w:rPr>
                <w:b w:val="0"/>
                <w:webHidden/>
              </w:rPr>
              <w:fldChar w:fldCharType="separate"/>
            </w:r>
            <w:r w:rsidRPr="00ED4FF3">
              <w:rPr>
                <w:b w:val="0"/>
                <w:webHidden/>
              </w:rPr>
              <w:t>46</w:t>
            </w:r>
            <w:r w:rsidRPr="00ED4FF3">
              <w:rPr>
                <w:b w:val="0"/>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93" w:history="1">
            <w:r w:rsidRPr="00ED4FF3">
              <w:rPr>
                <w:rStyle w:val="aff3"/>
                <w:b w:val="0"/>
              </w:rPr>
              <w:t>4.4 Программная реализация визуальных эффектов и элементов дизайна</w:t>
            </w:r>
            <w:r w:rsidRPr="00ED4FF3">
              <w:rPr>
                <w:b w:val="0"/>
                <w:webHidden/>
              </w:rPr>
              <w:tab/>
            </w:r>
            <w:r w:rsidRPr="00ED4FF3">
              <w:rPr>
                <w:b w:val="0"/>
                <w:webHidden/>
              </w:rPr>
              <w:fldChar w:fldCharType="begin"/>
            </w:r>
            <w:r w:rsidRPr="00ED4FF3">
              <w:rPr>
                <w:b w:val="0"/>
                <w:webHidden/>
              </w:rPr>
              <w:instrText xml:space="preserve"> PAGEREF _Toc42269093 \h </w:instrText>
            </w:r>
            <w:r w:rsidRPr="00ED4FF3">
              <w:rPr>
                <w:b w:val="0"/>
                <w:webHidden/>
              </w:rPr>
            </w:r>
            <w:r w:rsidRPr="00ED4FF3">
              <w:rPr>
                <w:b w:val="0"/>
                <w:webHidden/>
              </w:rPr>
              <w:fldChar w:fldCharType="separate"/>
            </w:r>
            <w:r w:rsidRPr="00ED4FF3">
              <w:rPr>
                <w:b w:val="0"/>
                <w:webHidden/>
              </w:rPr>
              <w:t>48</w:t>
            </w:r>
            <w:r w:rsidRPr="00ED4FF3">
              <w:rPr>
                <w:b w:val="0"/>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94" w:history="1">
            <w:r w:rsidRPr="00ED4FF3">
              <w:rPr>
                <w:rStyle w:val="aff3"/>
                <w:b w:val="0"/>
              </w:rPr>
              <w:t>4.5 Создание функциональной части</w:t>
            </w:r>
            <w:r w:rsidRPr="00ED4FF3">
              <w:rPr>
                <w:b w:val="0"/>
                <w:webHidden/>
              </w:rPr>
              <w:tab/>
            </w:r>
            <w:r w:rsidRPr="00ED4FF3">
              <w:rPr>
                <w:b w:val="0"/>
                <w:webHidden/>
              </w:rPr>
              <w:fldChar w:fldCharType="begin"/>
            </w:r>
            <w:r w:rsidRPr="00ED4FF3">
              <w:rPr>
                <w:b w:val="0"/>
                <w:webHidden/>
              </w:rPr>
              <w:instrText xml:space="preserve"> PAGEREF _Toc42269094 \h </w:instrText>
            </w:r>
            <w:r w:rsidRPr="00ED4FF3">
              <w:rPr>
                <w:b w:val="0"/>
                <w:webHidden/>
              </w:rPr>
            </w:r>
            <w:r w:rsidRPr="00ED4FF3">
              <w:rPr>
                <w:b w:val="0"/>
                <w:webHidden/>
              </w:rPr>
              <w:fldChar w:fldCharType="separate"/>
            </w:r>
            <w:r w:rsidRPr="00ED4FF3">
              <w:rPr>
                <w:b w:val="0"/>
                <w:webHidden/>
              </w:rPr>
              <w:t>50</w:t>
            </w:r>
            <w:r w:rsidRPr="00ED4FF3">
              <w:rPr>
                <w:b w:val="0"/>
                <w:webHidden/>
              </w:rPr>
              <w:fldChar w:fldCharType="end"/>
            </w:r>
          </w:hyperlink>
        </w:p>
        <w:p w:rsidR="00ED4FF3" w:rsidRDefault="00ED4FF3">
          <w:pPr>
            <w:pStyle w:val="21"/>
            <w:rPr>
              <w:rStyle w:val="aff3"/>
              <w:b w:val="0"/>
            </w:rPr>
          </w:pPr>
          <w:hyperlink w:anchor="_Toc42269095" w:history="1">
            <w:r w:rsidRPr="00ED4FF3">
              <w:rPr>
                <w:rStyle w:val="aff3"/>
                <w:b w:val="0"/>
              </w:rPr>
              <w:t>4.8 Вывод по разделу</w:t>
            </w:r>
            <w:r w:rsidRPr="00ED4FF3">
              <w:rPr>
                <w:b w:val="0"/>
                <w:webHidden/>
              </w:rPr>
              <w:tab/>
            </w:r>
            <w:r w:rsidRPr="00ED4FF3">
              <w:rPr>
                <w:b w:val="0"/>
                <w:webHidden/>
              </w:rPr>
              <w:fldChar w:fldCharType="begin"/>
            </w:r>
            <w:r w:rsidRPr="00ED4FF3">
              <w:rPr>
                <w:b w:val="0"/>
                <w:webHidden/>
              </w:rPr>
              <w:instrText xml:space="preserve"> PAGEREF _Toc42269095 \h </w:instrText>
            </w:r>
            <w:r w:rsidRPr="00ED4FF3">
              <w:rPr>
                <w:b w:val="0"/>
                <w:webHidden/>
              </w:rPr>
            </w:r>
            <w:r w:rsidRPr="00ED4FF3">
              <w:rPr>
                <w:b w:val="0"/>
                <w:webHidden/>
              </w:rPr>
              <w:fldChar w:fldCharType="separate"/>
            </w:r>
            <w:r w:rsidRPr="00ED4FF3">
              <w:rPr>
                <w:b w:val="0"/>
                <w:webHidden/>
              </w:rPr>
              <w:t>65</w:t>
            </w:r>
            <w:r w:rsidRPr="00ED4FF3">
              <w:rPr>
                <w:b w:val="0"/>
                <w:webHidden/>
              </w:rPr>
              <w:fldChar w:fldCharType="end"/>
            </w:r>
          </w:hyperlink>
        </w:p>
        <w:p w:rsidR="00ED4FF3" w:rsidRDefault="00ED4FF3" w:rsidP="00ED4FF3">
          <w:pPr>
            <w:rPr>
              <w:rStyle w:val="aff3"/>
              <w:noProof/>
              <w:shd w:val="clear" w:color="auto" w:fill="FFFFFF"/>
            </w:rPr>
          </w:pPr>
          <w:r>
            <w:rPr>
              <w:rStyle w:val="aff3"/>
              <w:b/>
            </w:rPr>
            <w:br w:type="page"/>
          </w:r>
        </w:p>
        <w:p w:rsidR="00ED4FF3" w:rsidRPr="00ED4FF3" w:rsidRDefault="00ED4FF3">
          <w:pPr>
            <w:pStyle w:val="11"/>
            <w:rPr>
              <w:rFonts w:eastAsiaTheme="minorEastAsia"/>
              <w:sz w:val="22"/>
              <w:lang w:eastAsia="ru-RU"/>
            </w:rPr>
          </w:pPr>
          <w:hyperlink w:anchor="_Toc42269096" w:history="1">
            <w:r w:rsidRPr="00ED4FF3">
              <w:rPr>
                <w:rStyle w:val="aff3"/>
              </w:rPr>
              <w:t>5 Тестирование и руководство пользователя</w:t>
            </w:r>
            <w:r w:rsidRPr="00ED4FF3">
              <w:rPr>
                <w:webHidden/>
              </w:rPr>
              <w:tab/>
            </w:r>
            <w:r w:rsidRPr="00ED4FF3">
              <w:rPr>
                <w:webHidden/>
              </w:rPr>
              <w:fldChar w:fldCharType="begin"/>
            </w:r>
            <w:r w:rsidRPr="00ED4FF3">
              <w:rPr>
                <w:webHidden/>
              </w:rPr>
              <w:instrText xml:space="preserve"> PAGEREF _Toc42269096 \h </w:instrText>
            </w:r>
            <w:r w:rsidRPr="00ED4FF3">
              <w:rPr>
                <w:webHidden/>
              </w:rPr>
            </w:r>
            <w:r w:rsidRPr="00ED4FF3">
              <w:rPr>
                <w:webHidden/>
              </w:rPr>
              <w:fldChar w:fldCharType="separate"/>
            </w:r>
            <w:r w:rsidRPr="00ED4FF3">
              <w:rPr>
                <w:webHidden/>
              </w:rPr>
              <w:t>66</w:t>
            </w:r>
            <w:r w:rsidRPr="00ED4FF3">
              <w:rPr>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97" w:history="1">
            <w:r w:rsidRPr="00ED4FF3">
              <w:rPr>
                <w:rStyle w:val="aff3"/>
                <w:b w:val="0"/>
              </w:rPr>
              <w:t>5.2 Тестирование адаптивности</w:t>
            </w:r>
            <w:r w:rsidRPr="00ED4FF3">
              <w:rPr>
                <w:b w:val="0"/>
                <w:webHidden/>
              </w:rPr>
              <w:tab/>
            </w:r>
            <w:r w:rsidRPr="00ED4FF3">
              <w:rPr>
                <w:b w:val="0"/>
                <w:webHidden/>
              </w:rPr>
              <w:fldChar w:fldCharType="begin"/>
            </w:r>
            <w:r w:rsidRPr="00ED4FF3">
              <w:rPr>
                <w:b w:val="0"/>
                <w:webHidden/>
              </w:rPr>
              <w:instrText xml:space="preserve"> PAGEREF _Toc42269097 \h </w:instrText>
            </w:r>
            <w:r w:rsidRPr="00ED4FF3">
              <w:rPr>
                <w:b w:val="0"/>
                <w:webHidden/>
              </w:rPr>
            </w:r>
            <w:r w:rsidRPr="00ED4FF3">
              <w:rPr>
                <w:b w:val="0"/>
                <w:webHidden/>
              </w:rPr>
              <w:fldChar w:fldCharType="separate"/>
            </w:r>
            <w:r w:rsidRPr="00ED4FF3">
              <w:rPr>
                <w:b w:val="0"/>
                <w:webHidden/>
              </w:rPr>
              <w:t>68</w:t>
            </w:r>
            <w:r w:rsidRPr="00ED4FF3">
              <w:rPr>
                <w:b w:val="0"/>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98" w:history="1">
            <w:r w:rsidRPr="00ED4FF3">
              <w:rPr>
                <w:rStyle w:val="aff3"/>
                <w:b w:val="0"/>
              </w:rPr>
              <w:t>5.3 Кроссбраузерное тестирование</w:t>
            </w:r>
            <w:r w:rsidRPr="00ED4FF3">
              <w:rPr>
                <w:b w:val="0"/>
                <w:webHidden/>
              </w:rPr>
              <w:tab/>
            </w:r>
            <w:r w:rsidRPr="00ED4FF3">
              <w:rPr>
                <w:b w:val="0"/>
                <w:webHidden/>
              </w:rPr>
              <w:fldChar w:fldCharType="begin"/>
            </w:r>
            <w:r w:rsidRPr="00ED4FF3">
              <w:rPr>
                <w:b w:val="0"/>
                <w:webHidden/>
              </w:rPr>
              <w:instrText xml:space="preserve"> PAGEREF _Toc42269098 \h </w:instrText>
            </w:r>
            <w:r w:rsidRPr="00ED4FF3">
              <w:rPr>
                <w:b w:val="0"/>
                <w:webHidden/>
              </w:rPr>
            </w:r>
            <w:r w:rsidRPr="00ED4FF3">
              <w:rPr>
                <w:b w:val="0"/>
                <w:webHidden/>
              </w:rPr>
              <w:fldChar w:fldCharType="separate"/>
            </w:r>
            <w:r w:rsidRPr="00ED4FF3">
              <w:rPr>
                <w:b w:val="0"/>
                <w:webHidden/>
              </w:rPr>
              <w:t>69</w:t>
            </w:r>
            <w:r w:rsidRPr="00ED4FF3">
              <w:rPr>
                <w:b w:val="0"/>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099" w:history="1">
            <w:r w:rsidRPr="00ED4FF3">
              <w:rPr>
                <w:rStyle w:val="aff3"/>
                <w:b w:val="0"/>
              </w:rPr>
              <w:t xml:space="preserve">5.4 </w:t>
            </w:r>
            <w:r w:rsidRPr="00ED4FF3">
              <w:rPr>
                <w:rStyle w:val="aff3"/>
                <w:b w:val="0"/>
                <w:lang w:val="en-US"/>
              </w:rPr>
              <w:t>UI</w:t>
            </w:r>
            <w:r w:rsidRPr="00ED4FF3">
              <w:rPr>
                <w:rStyle w:val="aff3"/>
                <w:b w:val="0"/>
              </w:rPr>
              <w:t>/</w:t>
            </w:r>
            <w:r w:rsidRPr="00ED4FF3">
              <w:rPr>
                <w:rStyle w:val="aff3"/>
                <w:b w:val="0"/>
                <w:lang w:val="en-US"/>
              </w:rPr>
              <w:t>UX</w:t>
            </w:r>
            <w:r w:rsidRPr="00ED4FF3">
              <w:rPr>
                <w:rStyle w:val="aff3"/>
                <w:b w:val="0"/>
              </w:rPr>
              <w:t xml:space="preserve"> тестирование</w:t>
            </w:r>
            <w:r w:rsidRPr="00ED4FF3">
              <w:rPr>
                <w:b w:val="0"/>
                <w:webHidden/>
              </w:rPr>
              <w:tab/>
            </w:r>
            <w:r w:rsidRPr="00ED4FF3">
              <w:rPr>
                <w:b w:val="0"/>
                <w:webHidden/>
              </w:rPr>
              <w:fldChar w:fldCharType="begin"/>
            </w:r>
            <w:r w:rsidRPr="00ED4FF3">
              <w:rPr>
                <w:b w:val="0"/>
                <w:webHidden/>
              </w:rPr>
              <w:instrText xml:space="preserve"> PAGEREF _Toc42269099 \h </w:instrText>
            </w:r>
            <w:r w:rsidRPr="00ED4FF3">
              <w:rPr>
                <w:b w:val="0"/>
                <w:webHidden/>
              </w:rPr>
            </w:r>
            <w:r w:rsidRPr="00ED4FF3">
              <w:rPr>
                <w:b w:val="0"/>
                <w:webHidden/>
              </w:rPr>
              <w:fldChar w:fldCharType="separate"/>
            </w:r>
            <w:r w:rsidRPr="00ED4FF3">
              <w:rPr>
                <w:b w:val="0"/>
                <w:webHidden/>
              </w:rPr>
              <w:t>70</w:t>
            </w:r>
            <w:r w:rsidRPr="00ED4FF3">
              <w:rPr>
                <w:b w:val="0"/>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100" w:history="1">
            <w:r w:rsidRPr="00ED4FF3">
              <w:rPr>
                <w:rStyle w:val="aff3"/>
                <w:b w:val="0"/>
              </w:rPr>
              <w:t>5.2 Вывод по разделу</w:t>
            </w:r>
            <w:r w:rsidRPr="00ED4FF3">
              <w:rPr>
                <w:b w:val="0"/>
                <w:webHidden/>
              </w:rPr>
              <w:tab/>
            </w:r>
            <w:r w:rsidRPr="00ED4FF3">
              <w:rPr>
                <w:b w:val="0"/>
                <w:webHidden/>
              </w:rPr>
              <w:fldChar w:fldCharType="begin"/>
            </w:r>
            <w:r w:rsidRPr="00ED4FF3">
              <w:rPr>
                <w:b w:val="0"/>
                <w:webHidden/>
              </w:rPr>
              <w:instrText xml:space="preserve"> PAGEREF _Toc42269100 \h </w:instrText>
            </w:r>
            <w:r w:rsidRPr="00ED4FF3">
              <w:rPr>
                <w:b w:val="0"/>
                <w:webHidden/>
              </w:rPr>
            </w:r>
            <w:r w:rsidRPr="00ED4FF3">
              <w:rPr>
                <w:b w:val="0"/>
                <w:webHidden/>
              </w:rPr>
              <w:fldChar w:fldCharType="separate"/>
            </w:r>
            <w:r w:rsidRPr="00ED4FF3">
              <w:rPr>
                <w:b w:val="0"/>
                <w:webHidden/>
              </w:rPr>
              <w:t>76</w:t>
            </w:r>
            <w:r w:rsidRPr="00ED4FF3">
              <w:rPr>
                <w:b w:val="0"/>
                <w:webHidden/>
              </w:rPr>
              <w:fldChar w:fldCharType="end"/>
            </w:r>
          </w:hyperlink>
        </w:p>
        <w:p w:rsidR="00ED4FF3" w:rsidRPr="00ED4FF3" w:rsidRDefault="00ED4FF3">
          <w:pPr>
            <w:pStyle w:val="11"/>
            <w:rPr>
              <w:rFonts w:eastAsiaTheme="minorEastAsia"/>
              <w:sz w:val="22"/>
              <w:lang w:eastAsia="ru-RU"/>
            </w:rPr>
          </w:pPr>
          <w:hyperlink w:anchor="_Toc42269101" w:history="1">
            <w:r w:rsidRPr="00ED4FF3">
              <w:rPr>
                <w:rStyle w:val="aff3"/>
              </w:rPr>
              <w:t xml:space="preserve"> 6 Экономический раздел</w:t>
            </w:r>
            <w:r w:rsidRPr="00ED4FF3">
              <w:rPr>
                <w:webHidden/>
              </w:rPr>
              <w:tab/>
            </w:r>
            <w:r w:rsidRPr="00ED4FF3">
              <w:rPr>
                <w:webHidden/>
              </w:rPr>
              <w:fldChar w:fldCharType="begin"/>
            </w:r>
            <w:r w:rsidRPr="00ED4FF3">
              <w:rPr>
                <w:webHidden/>
              </w:rPr>
              <w:instrText xml:space="preserve"> PAGEREF _Toc42269101 \h </w:instrText>
            </w:r>
            <w:r w:rsidRPr="00ED4FF3">
              <w:rPr>
                <w:webHidden/>
              </w:rPr>
            </w:r>
            <w:r w:rsidRPr="00ED4FF3">
              <w:rPr>
                <w:webHidden/>
              </w:rPr>
              <w:fldChar w:fldCharType="separate"/>
            </w:r>
            <w:r w:rsidRPr="00ED4FF3">
              <w:rPr>
                <w:webHidden/>
              </w:rPr>
              <w:t>77</w:t>
            </w:r>
            <w:r w:rsidRPr="00ED4FF3">
              <w:rPr>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102" w:history="1">
            <w:r w:rsidRPr="00ED4FF3">
              <w:rPr>
                <w:rStyle w:val="aff3"/>
                <w:b w:val="0"/>
              </w:rPr>
              <w:t>6.1 Общая характеристика разрабатываемого программного средств</w:t>
            </w:r>
            <w:r w:rsidRPr="00ED4FF3">
              <w:rPr>
                <w:b w:val="0"/>
                <w:webHidden/>
              </w:rPr>
              <w:tab/>
            </w:r>
            <w:r w:rsidRPr="00ED4FF3">
              <w:rPr>
                <w:b w:val="0"/>
                <w:webHidden/>
              </w:rPr>
              <w:fldChar w:fldCharType="begin"/>
            </w:r>
            <w:r w:rsidRPr="00ED4FF3">
              <w:rPr>
                <w:b w:val="0"/>
                <w:webHidden/>
              </w:rPr>
              <w:instrText xml:space="preserve"> PAGEREF _Toc42269102 \h </w:instrText>
            </w:r>
            <w:r w:rsidRPr="00ED4FF3">
              <w:rPr>
                <w:b w:val="0"/>
                <w:webHidden/>
              </w:rPr>
            </w:r>
            <w:r w:rsidRPr="00ED4FF3">
              <w:rPr>
                <w:b w:val="0"/>
                <w:webHidden/>
              </w:rPr>
              <w:fldChar w:fldCharType="separate"/>
            </w:r>
            <w:r w:rsidRPr="00ED4FF3">
              <w:rPr>
                <w:b w:val="0"/>
                <w:webHidden/>
              </w:rPr>
              <w:t>77</w:t>
            </w:r>
            <w:r w:rsidRPr="00ED4FF3">
              <w:rPr>
                <w:b w:val="0"/>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103" w:history="1">
            <w:r w:rsidRPr="00ED4FF3">
              <w:rPr>
                <w:rStyle w:val="aff3"/>
                <w:b w:val="0"/>
              </w:rPr>
              <w:t>6.2 Исходные данные и маркетинговый анализ</w:t>
            </w:r>
            <w:r w:rsidRPr="00ED4FF3">
              <w:rPr>
                <w:b w:val="0"/>
                <w:webHidden/>
              </w:rPr>
              <w:tab/>
            </w:r>
            <w:r w:rsidRPr="00ED4FF3">
              <w:rPr>
                <w:b w:val="0"/>
                <w:webHidden/>
              </w:rPr>
              <w:fldChar w:fldCharType="begin"/>
            </w:r>
            <w:r w:rsidRPr="00ED4FF3">
              <w:rPr>
                <w:b w:val="0"/>
                <w:webHidden/>
              </w:rPr>
              <w:instrText xml:space="preserve"> PAGEREF _Toc42269103 \h </w:instrText>
            </w:r>
            <w:r w:rsidRPr="00ED4FF3">
              <w:rPr>
                <w:b w:val="0"/>
                <w:webHidden/>
              </w:rPr>
            </w:r>
            <w:r w:rsidRPr="00ED4FF3">
              <w:rPr>
                <w:b w:val="0"/>
                <w:webHidden/>
              </w:rPr>
              <w:fldChar w:fldCharType="separate"/>
            </w:r>
            <w:r w:rsidRPr="00ED4FF3">
              <w:rPr>
                <w:b w:val="0"/>
                <w:webHidden/>
              </w:rPr>
              <w:t>77</w:t>
            </w:r>
            <w:r w:rsidRPr="00ED4FF3">
              <w:rPr>
                <w:b w:val="0"/>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104" w:history="1">
            <w:r w:rsidRPr="00ED4FF3">
              <w:rPr>
                <w:rStyle w:val="aff3"/>
                <w:b w:val="0"/>
              </w:rPr>
              <w:t>6.3 Методика обоснования цены</w:t>
            </w:r>
            <w:r w:rsidRPr="00ED4FF3">
              <w:rPr>
                <w:b w:val="0"/>
                <w:webHidden/>
              </w:rPr>
              <w:tab/>
            </w:r>
            <w:r w:rsidRPr="00ED4FF3">
              <w:rPr>
                <w:b w:val="0"/>
                <w:webHidden/>
              </w:rPr>
              <w:fldChar w:fldCharType="begin"/>
            </w:r>
            <w:r w:rsidRPr="00ED4FF3">
              <w:rPr>
                <w:b w:val="0"/>
                <w:webHidden/>
              </w:rPr>
              <w:instrText xml:space="preserve"> PAGEREF _Toc42269104 \h </w:instrText>
            </w:r>
            <w:r w:rsidRPr="00ED4FF3">
              <w:rPr>
                <w:b w:val="0"/>
                <w:webHidden/>
              </w:rPr>
            </w:r>
            <w:r w:rsidRPr="00ED4FF3">
              <w:rPr>
                <w:b w:val="0"/>
                <w:webHidden/>
              </w:rPr>
              <w:fldChar w:fldCharType="separate"/>
            </w:r>
            <w:r w:rsidRPr="00ED4FF3">
              <w:rPr>
                <w:b w:val="0"/>
                <w:webHidden/>
              </w:rPr>
              <w:t>78</w:t>
            </w:r>
            <w:r w:rsidRPr="00ED4FF3">
              <w:rPr>
                <w:b w:val="0"/>
                <w:webHidden/>
              </w:rPr>
              <w:fldChar w:fldCharType="end"/>
            </w:r>
          </w:hyperlink>
        </w:p>
        <w:p w:rsidR="00ED4FF3" w:rsidRPr="00ED4FF3" w:rsidRDefault="00ED4FF3">
          <w:pPr>
            <w:pStyle w:val="31"/>
            <w:rPr>
              <w:rFonts w:eastAsiaTheme="minorEastAsia"/>
              <w:noProof/>
              <w:sz w:val="22"/>
              <w:lang w:eastAsia="ru-RU"/>
            </w:rPr>
          </w:pPr>
          <w:hyperlink w:anchor="_Toc42269105" w:history="1">
            <w:r w:rsidRPr="00ED4FF3">
              <w:rPr>
                <w:rStyle w:val="aff3"/>
                <w:noProof/>
              </w:rPr>
              <w:t>6.3.1 Объем программного средства</w:t>
            </w:r>
            <w:r w:rsidRPr="00ED4FF3">
              <w:rPr>
                <w:noProof/>
                <w:webHidden/>
              </w:rPr>
              <w:tab/>
            </w:r>
            <w:r w:rsidRPr="00ED4FF3">
              <w:rPr>
                <w:noProof/>
                <w:webHidden/>
              </w:rPr>
              <w:fldChar w:fldCharType="begin"/>
            </w:r>
            <w:r w:rsidRPr="00ED4FF3">
              <w:rPr>
                <w:noProof/>
                <w:webHidden/>
              </w:rPr>
              <w:instrText xml:space="preserve"> PAGEREF _Toc42269105 \h </w:instrText>
            </w:r>
            <w:r w:rsidRPr="00ED4FF3">
              <w:rPr>
                <w:noProof/>
                <w:webHidden/>
              </w:rPr>
            </w:r>
            <w:r w:rsidRPr="00ED4FF3">
              <w:rPr>
                <w:noProof/>
                <w:webHidden/>
              </w:rPr>
              <w:fldChar w:fldCharType="separate"/>
            </w:r>
            <w:r w:rsidRPr="00ED4FF3">
              <w:rPr>
                <w:noProof/>
                <w:webHidden/>
              </w:rPr>
              <w:t>78</w:t>
            </w:r>
            <w:r w:rsidRPr="00ED4FF3">
              <w:rPr>
                <w:noProof/>
                <w:webHidden/>
              </w:rPr>
              <w:fldChar w:fldCharType="end"/>
            </w:r>
          </w:hyperlink>
        </w:p>
        <w:p w:rsidR="00ED4FF3" w:rsidRPr="00ED4FF3" w:rsidRDefault="00ED4FF3">
          <w:pPr>
            <w:pStyle w:val="31"/>
            <w:rPr>
              <w:rFonts w:eastAsiaTheme="minorEastAsia"/>
              <w:noProof/>
              <w:sz w:val="22"/>
              <w:lang w:eastAsia="ru-RU"/>
            </w:rPr>
          </w:pPr>
          <w:hyperlink w:anchor="_Toc42269106" w:history="1">
            <w:r w:rsidRPr="00ED4FF3">
              <w:rPr>
                <w:rStyle w:val="aff3"/>
                <w:noProof/>
              </w:rPr>
              <w:t>6.3.2 Основная заработная плата</w:t>
            </w:r>
            <w:r w:rsidRPr="00ED4FF3">
              <w:rPr>
                <w:noProof/>
                <w:webHidden/>
              </w:rPr>
              <w:tab/>
            </w:r>
            <w:r w:rsidRPr="00ED4FF3">
              <w:rPr>
                <w:noProof/>
                <w:webHidden/>
              </w:rPr>
              <w:fldChar w:fldCharType="begin"/>
            </w:r>
            <w:r w:rsidRPr="00ED4FF3">
              <w:rPr>
                <w:noProof/>
                <w:webHidden/>
              </w:rPr>
              <w:instrText xml:space="preserve"> PAGEREF _Toc42269106 \h </w:instrText>
            </w:r>
            <w:r w:rsidRPr="00ED4FF3">
              <w:rPr>
                <w:noProof/>
                <w:webHidden/>
              </w:rPr>
            </w:r>
            <w:r w:rsidRPr="00ED4FF3">
              <w:rPr>
                <w:noProof/>
                <w:webHidden/>
              </w:rPr>
              <w:fldChar w:fldCharType="separate"/>
            </w:r>
            <w:r w:rsidRPr="00ED4FF3">
              <w:rPr>
                <w:noProof/>
                <w:webHidden/>
              </w:rPr>
              <w:t>80</w:t>
            </w:r>
            <w:r w:rsidRPr="00ED4FF3">
              <w:rPr>
                <w:noProof/>
                <w:webHidden/>
              </w:rPr>
              <w:fldChar w:fldCharType="end"/>
            </w:r>
          </w:hyperlink>
        </w:p>
        <w:p w:rsidR="00ED4FF3" w:rsidRPr="00ED4FF3" w:rsidRDefault="00ED4FF3">
          <w:pPr>
            <w:pStyle w:val="31"/>
            <w:rPr>
              <w:rFonts w:eastAsiaTheme="minorEastAsia"/>
              <w:noProof/>
              <w:sz w:val="22"/>
              <w:lang w:eastAsia="ru-RU"/>
            </w:rPr>
          </w:pPr>
          <w:hyperlink w:anchor="_Toc42269107" w:history="1">
            <w:r w:rsidRPr="00ED4FF3">
              <w:rPr>
                <w:rStyle w:val="aff3"/>
                <w:noProof/>
              </w:rPr>
              <w:t>6.3.3 Дополнительная заработная плата</w:t>
            </w:r>
            <w:r w:rsidRPr="00ED4FF3">
              <w:rPr>
                <w:noProof/>
                <w:webHidden/>
              </w:rPr>
              <w:tab/>
            </w:r>
            <w:r w:rsidRPr="00ED4FF3">
              <w:rPr>
                <w:noProof/>
                <w:webHidden/>
              </w:rPr>
              <w:fldChar w:fldCharType="begin"/>
            </w:r>
            <w:r w:rsidRPr="00ED4FF3">
              <w:rPr>
                <w:noProof/>
                <w:webHidden/>
              </w:rPr>
              <w:instrText xml:space="preserve"> PAGEREF _Toc42269107 \h </w:instrText>
            </w:r>
            <w:r w:rsidRPr="00ED4FF3">
              <w:rPr>
                <w:noProof/>
                <w:webHidden/>
              </w:rPr>
            </w:r>
            <w:r w:rsidRPr="00ED4FF3">
              <w:rPr>
                <w:noProof/>
                <w:webHidden/>
              </w:rPr>
              <w:fldChar w:fldCharType="separate"/>
            </w:r>
            <w:r w:rsidRPr="00ED4FF3">
              <w:rPr>
                <w:noProof/>
                <w:webHidden/>
              </w:rPr>
              <w:t>80</w:t>
            </w:r>
            <w:r w:rsidRPr="00ED4FF3">
              <w:rPr>
                <w:noProof/>
                <w:webHidden/>
              </w:rPr>
              <w:fldChar w:fldCharType="end"/>
            </w:r>
          </w:hyperlink>
        </w:p>
        <w:p w:rsidR="00ED4FF3" w:rsidRPr="00ED4FF3" w:rsidRDefault="00ED4FF3">
          <w:pPr>
            <w:pStyle w:val="31"/>
            <w:rPr>
              <w:rFonts w:eastAsiaTheme="minorEastAsia"/>
              <w:noProof/>
              <w:sz w:val="22"/>
              <w:lang w:eastAsia="ru-RU"/>
            </w:rPr>
          </w:pPr>
          <w:hyperlink w:anchor="_Toc42269108" w:history="1">
            <w:r w:rsidRPr="00ED4FF3">
              <w:rPr>
                <w:rStyle w:val="aff3"/>
                <w:rFonts w:eastAsia="Times New Roman"/>
                <w:noProof/>
                <w:lang w:val="be-BY"/>
              </w:rPr>
              <w:t>6.3.4 Отчисления в </w:t>
            </w:r>
            <w:r w:rsidRPr="00ED4FF3">
              <w:rPr>
                <w:rStyle w:val="aff3"/>
                <w:rFonts w:eastAsia="Times New Roman"/>
                <w:noProof/>
              </w:rPr>
              <w:t>Фонд социальной защиты населения</w:t>
            </w:r>
            <w:r w:rsidRPr="00ED4FF3">
              <w:rPr>
                <w:noProof/>
                <w:webHidden/>
              </w:rPr>
              <w:tab/>
            </w:r>
            <w:r w:rsidRPr="00ED4FF3">
              <w:rPr>
                <w:noProof/>
                <w:webHidden/>
              </w:rPr>
              <w:fldChar w:fldCharType="begin"/>
            </w:r>
            <w:r w:rsidRPr="00ED4FF3">
              <w:rPr>
                <w:noProof/>
                <w:webHidden/>
              </w:rPr>
              <w:instrText xml:space="preserve"> PAGEREF _Toc42269108 \h </w:instrText>
            </w:r>
            <w:r w:rsidRPr="00ED4FF3">
              <w:rPr>
                <w:noProof/>
                <w:webHidden/>
              </w:rPr>
            </w:r>
            <w:r w:rsidRPr="00ED4FF3">
              <w:rPr>
                <w:noProof/>
                <w:webHidden/>
              </w:rPr>
              <w:fldChar w:fldCharType="separate"/>
            </w:r>
            <w:r w:rsidRPr="00ED4FF3">
              <w:rPr>
                <w:noProof/>
                <w:webHidden/>
              </w:rPr>
              <w:t>80</w:t>
            </w:r>
            <w:r w:rsidRPr="00ED4FF3">
              <w:rPr>
                <w:noProof/>
                <w:webHidden/>
              </w:rPr>
              <w:fldChar w:fldCharType="end"/>
            </w:r>
          </w:hyperlink>
        </w:p>
        <w:p w:rsidR="00ED4FF3" w:rsidRPr="00ED4FF3" w:rsidRDefault="00ED4FF3">
          <w:pPr>
            <w:pStyle w:val="31"/>
            <w:rPr>
              <w:rFonts w:eastAsiaTheme="minorEastAsia"/>
              <w:noProof/>
              <w:sz w:val="22"/>
              <w:lang w:eastAsia="ru-RU"/>
            </w:rPr>
          </w:pPr>
          <w:hyperlink w:anchor="_Toc42269109" w:history="1">
            <w:r w:rsidRPr="00ED4FF3">
              <w:rPr>
                <w:rStyle w:val="aff3"/>
                <w:rFonts w:eastAsia="Times New Roman"/>
                <w:noProof/>
              </w:rPr>
              <w:t>6.3.5 Расходы на материалы</w:t>
            </w:r>
            <w:r w:rsidRPr="00ED4FF3">
              <w:rPr>
                <w:noProof/>
                <w:webHidden/>
              </w:rPr>
              <w:tab/>
            </w:r>
            <w:r w:rsidRPr="00ED4FF3">
              <w:rPr>
                <w:noProof/>
                <w:webHidden/>
              </w:rPr>
              <w:fldChar w:fldCharType="begin"/>
            </w:r>
            <w:r w:rsidRPr="00ED4FF3">
              <w:rPr>
                <w:noProof/>
                <w:webHidden/>
              </w:rPr>
              <w:instrText xml:space="preserve"> PAGEREF _Toc42269109 \h </w:instrText>
            </w:r>
            <w:r w:rsidRPr="00ED4FF3">
              <w:rPr>
                <w:noProof/>
                <w:webHidden/>
              </w:rPr>
            </w:r>
            <w:r w:rsidRPr="00ED4FF3">
              <w:rPr>
                <w:noProof/>
                <w:webHidden/>
              </w:rPr>
              <w:fldChar w:fldCharType="separate"/>
            </w:r>
            <w:r w:rsidRPr="00ED4FF3">
              <w:rPr>
                <w:noProof/>
                <w:webHidden/>
              </w:rPr>
              <w:t>81</w:t>
            </w:r>
            <w:r w:rsidRPr="00ED4FF3">
              <w:rPr>
                <w:noProof/>
                <w:webHidden/>
              </w:rPr>
              <w:fldChar w:fldCharType="end"/>
            </w:r>
          </w:hyperlink>
        </w:p>
        <w:p w:rsidR="00ED4FF3" w:rsidRPr="00ED4FF3" w:rsidRDefault="00ED4FF3">
          <w:pPr>
            <w:pStyle w:val="31"/>
            <w:rPr>
              <w:rFonts w:eastAsiaTheme="minorEastAsia"/>
              <w:noProof/>
              <w:sz w:val="22"/>
              <w:lang w:eastAsia="ru-RU"/>
            </w:rPr>
          </w:pPr>
          <w:hyperlink w:anchor="_Toc42269110" w:history="1">
            <w:r w:rsidRPr="00ED4FF3">
              <w:rPr>
                <w:rStyle w:val="aff3"/>
                <w:noProof/>
              </w:rPr>
              <w:t>6.3.6 Расходы на оплату машинного времени</w:t>
            </w:r>
            <w:r w:rsidRPr="00ED4FF3">
              <w:rPr>
                <w:noProof/>
                <w:webHidden/>
              </w:rPr>
              <w:tab/>
            </w:r>
            <w:r w:rsidRPr="00ED4FF3">
              <w:rPr>
                <w:noProof/>
                <w:webHidden/>
              </w:rPr>
              <w:fldChar w:fldCharType="begin"/>
            </w:r>
            <w:r w:rsidRPr="00ED4FF3">
              <w:rPr>
                <w:noProof/>
                <w:webHidden/>
              </w:rPr>
              <w:instrText xml:space="preserve"> PAGEREF _Toc42269110 \h </w:instrText>
            </w:r>
            <w:r w:rsidRPr="00ED4FF3">
              <w:rPr>
                <w:noProof/>
                <w:webHidden/>
              </w:rPr>
            </w:r>
            <w:r w:rsidRPr="00ED4FF3">
              <w:rPr>
                <w:noProof/>
                <w:webHidden/>
              </w:rPr>
              <w:fldChar w:fldCharType="separate"/>
            </w:r>
            <w:r w:rsidRPr="00ED4FF3">
              <w:rPr>
                <w:noProof/>
                <w:webHidden/>
              </w:rPr>
              <w:t>81</w:t>
            </w:r>
            <w:r w:rsidRPr="00ED4FF3">
              <w:rPr>
                <w:noProof/>
                <w:webHidden/>
              </w:rPr>
              <w:fldChar w:fldCharType="end"/>
            </w:r>
          </w:hyperlink>
        </w:p>
        <w:p w:rsidR="00ED4FF3" w:rsidRPr="00ED4FF3" w:rsidRDefault="00ED4FF3">
          <w:pPr>
            <w:pStyle w:val="31"/>
            <w:rPr>
              <w:rFonts w:eastAsiaTheme="minorEastAsia"/>
              <w:noProof/>
              <w:sz w:val="22"/>
              <w:lang w:eastAsia="ru-RU"/>
            </w:rPr>
          </w:pPr>
          <w:hyperlink w:anchor="_Toc42269111" w:history="1">
            <w:r w:rsidRPr="00ED4FF3">
              <w:rPr>
                <w:rStyle w:val="aff3"/>
                <w:rFonts w:eastAsia="Times New Roman"/>
                <w:noProof/>
              </w:rPr>
              <w:t>6.3.7 Прочие прямые затраты</w:t>
            </w:r>
            <w:r w:rsidRPr="00ED4FF3">
              <w:rPr>
                <w:noProof/>
                <w:webHidden/>
              </w:rPr>
              <w:tab/>
            </w:r>
            <w:r w:rsidRPr="00ED4FF3">
              <w:rPr>
                <w:noProof/>
                <w:webHidden/>
              </w:rPr>
              <w:fldChar w:fldCharType="begin"/>
            </w:r>
            <w:r w:rsidRPr="00ED4FF3">
              <w:rPr>
                <w:noProof/>
                <w:webHidden/>
              </w:rPr>
              <w:instrText xml:space="preserve"> PAGEREF _Toc42269111 \h </w:instrText>
            </w:r>
            <w:r w:rsidRPr="00ED4FF3">
              <w:rPr>
                <w:noProof/>
                <w:webHidden/>
              </w:rPr>
            </w:r>
            <w:r w:rsidRPr="00ED4FF3">
              <w:rPr>
                <w:noProof/>
                <w:webHidden/>
              </w:rPr>
              <w:fldChar w:fldCharType="separate"/>
            </w:r>
            <w:r w:rsidRPr="00ED4FF3">
              <w:rPr>
                <w:noProof/>
                <w:webHidden/>
              </w:rPr>
              <w:t>81</w:t>
            </w:r>
            <w:r w:rsidRPr="00ED4FF3">
              <w:rPr>
                <w:noProof/>
                <w:webHidden/>
              </w:rPr>
              <w:fldChar w:fldCharType="end"/>
            </w:r>
          </w:hyperlink>
        </w:p>
        <w:p w:rsidR="00ED4FF3" w:rsidRPr="00ED4FF3" w:rsidRDefault="00ED4FF3">
          <w:pPr>
            <w:pStyle w:val="31"/>
            <w:rPr>
              <w:rFonts w:eastAsiaTheme="minorEastAsia"/>
              <w:noProof/>
              <w:sz w:val="22"/>
              <w:lang w:eastAsia="ru-RU"/>
            </w:rPr>
          </w:pPr>
          <w:hyperlink w:anchor="_Toc42269112" w:history="1">
            <w:r w:rsidRPr="00ED4FF3">
              <w:rPr>
                <w:rStyle w:val="aff3"/>
                <w:noProof/>
              </w:rPr>
              <w:t>6.3.8 Накладные расходы</w:t>
            </w:r>
            <w:r w:rsidRPr="00ED4FF3">
              <w:rPr>
                <w:noProof/>
                <w:webHidden/>
              </w:rPr>
              <w:tab/>
            </w:r>
            <w:r w:rsidRPr="00ED4FF3">
              <w:rPr>
                <w:noProof/>
                <w:webHidden/>
              </w:rPr>
              <w:fldChar w:fldCharType="begin"/>
            </w:r>
            <w:r w:rsidRPr="00ED4FF3">
              <w:rPr>
                <w:noProof/>
                <w:webHidden/>
              </w:rPr>
              <w:instrText xml:space="preserve"> PAGEREF _Toc42269112 \h </w:instrText>
            </w:r>
            <w:r w:rsidRPr="00ED4FF3">
              <w:rPr>
                <w:noProof/>
                <w:webHidden/>
              </w:rPr>
            </w:r>
            <w:r w:rsidRPr="00ED4FF3">
              <w:rPr>
                <w:noProof/>
                <w:webHidden/>
              </w:rPr>
              <w:fldChar w:fldCharType="separate"/>
            </w:r>
            <w:r w:rsidRPr="00ED4FF3">
              <w:rPr>
                <w:noProof/>
                <w:webHidden/>
              </w:rPr>
              <w:t>82</w:t>
            </w:r>
            <w:r w:rsidRPr="00ED4FF3">
              <w:rPr>
                <w:noProof/>
                <w:webHidden/>
              </w:rPr>
              <w:fldChar w:fldCharType="end"/>
            </w:r>
          </w:hyperlink>
        </w:p>
        <w:p w:rsidR="00ED4FF3" w:rsidRPr="00ED4FF3" w:rsidRDefault="00ED4FF3">
          <w:pPr>
            <w:pStyle w:val="31"/>
            <w:rPr>
              <w:rFonts w:eastAsiaTheme="minorEastAsia"/>
              <w:noProof/>
              <w:sz w:val="22"/>
              <w:lang w:eastAsia="ru-RU"/>
            </w:rPr>
          </w:pPr>
          <w:hyperlink w:anchor="_Toc42269113" w:history="1">
            <w:r w:rsidRPr="00ED4FF3">
              <w:rPr>
                <w:rStyle w:val="aff3"/>
                <w:noProof/>
              </w:rPr>
              <w:t>6.3.9 Сумма расходов на разработку программного средства</w:t>
            </w:r>
            <w:r w:rsidRPr="00ED4FF3">
              <w:rPr>
                <w:noProof/>
                <w:webHidden/>
              </w:rPr>
              <w:tab/>
            </w:r>
            <w:r w:rsidRPr="00ED4FF3">
              <w:rPr>
                <w:noProof/>
                <w:webHidden/>
              </w:rPr>
              <w:fldChar w:fldCharType="begin"/>
            </w:r>
            <w:r w:rsidRPr="00ED4FF3">
              <w:rPr>
                <w:noProof/>
                <w:webHidden/>
              </w:rPr>
              <w:instrText xml:space="preserve"> PAGEREF _Toc42269113 \h </w:instrText>
            </w:r>
            <w:r w:rsidRPr="00ED4FF3">
              <w:rPr>
                <w:noProof/>
                <w:webHidden/>
              </w:rPr>
            </w:r>
            <w:r w:rsidRPr="00ED4FF3">
              <w:rPr>
                <w:noProof/>
                <w:webHidden/>
              </w:rPr>
              <w:fldChar w:fldCharType="separate"/>
            </w:r>
            <w:r w:rsidRPr="00ED4FF3">
              <w:rPr>
                <w:noProof/>
                <w:webHidden/>
              </w:rPr>
              <w:t>82</w:t>
            </w:r>
            <w:r w:rsidRPr="00ED4FF3">
              <w:rPr>
                <w:noProof/>
                <w:webHidden/>
              </w:rPr>
              <w:fldChar w:fldCharType="end"/>
            </w:r>
          </w:hyperlink>
        </w:p>
        <w:p w:rsidR="00ED4FF3" w:rsidRPr="00ED4FF3" w:rsidRDefault="00ED4FF3">
          <w:pPr>
            <w:pStyle w:val="31"/>
            <w:rPr>
              <w:rFonts w:eastAsiaTheme="minorEastAsia"/>
              <w:noProof/>
              <w:sz w:val="22"/>
              <w:lang w:eastAsia="ru-RU"/>
            </w:rPr>
          </w:pPr>
          <w:hyperlink w:anchor="_Toc42269114" w:history="1">
            <w:r w:rsidRPr="00ED4FF3">
              <w:rPr>
                <w:rStyle w:val="aff3"/>
                <w:rFonts w:eastAsia="Times New Roman"/>
                <w:noProof/>
              </w:rPr>
              <w:t>6.3.10 Расходы на сопровождение и адаптацию</w:t>
            </w:r>
            <w:r w:rsidRPr="00ED4FF3">
              <w:rPr>
                <w:noProof/>
                <w:webHidden/>
              </w:rPr>
              <w:tab/>
            </w:r>
            <w:r w:rsidRPr="00ED4FF3">
              <w:rPr>
                <w:noProof/>
                <w:webHidden/>
              </w:rPr>
              <w:fldChar w:fldCharType="begin"/>
            </w:r>
            <w:r w:rsidRPr="00ED4FF3">
              <w:rPr>
                <w:noProof/>
                <w:webHidden/>
              </w:rPr>
              <w:instrText xml:space="preserve"> PAGEREF _Toc42269114 \h </w:instrText>
            </w:r>
            <w:r w:rsidRPr="00ED4FF3">
              <w:rPr>
                <w:noProof/>
                <w:webHidden/>
              </w:rPr>
            </w:r>
            <w:r w:rsidRPr="00ED4FF3">
              <w:rPr>
                <w:noProof/>
                <w:webHidden/>
              </w:rPr>
              <w:fldChar w:fldCharType="separate"/>
            </w:r>
            <w:r w:rsidRPr="00ED4FF3">
              <w:rPr>
                <w:noProof/>
                <w:webHidden/>
              </w:rPr>
              <w:t>82</w:t>
            </w:r>
            <w:r w:rsidRPr="00ED4FF3">
              <w:rPr>
                <w:noProof/>
                <w:webHidden/>
              </w:rPr>
              <w:fldChar w:fldCharType="end"/>
            </w:r>
          </w:hyperlink>
        </w:p>
        <w:p w:rsidR="00ED4FF3" w:rsidRPr="00ED4FF3" w:rsidRDefault="00ED4FF3">
          <w:pPr>
            <w:pStyle w:val="31"/>
            <w:rPr>
              <w:rFonts w:eastAsiaTheme="minorEastAsia"/>
              <w:noProof/>
              <w:sz w:val="22"/>
              <w:lang w:eastAsia="ru-RU"/>
            </w:rPr>
          </w:pPr>
          <w:hyperlink w:anchor="_Toc42269115" w:history="1">
            <w:r w:rsidRPr="00ED4FF3">
              <w:rPr>
                <w:rStyle w:val="aff3"/>
                <w:noProof/>
              </w:rPr>
              <w:t>6.3.11 Полная себестоимость</w:t>
            </w:r>
            <w:r w:rsidRPr="00ED4FF3">
              <w:rPr>
                <w:noProof/>
                <w:webHidden/>
              </w:rPr>
              <w:tab/>
            </w:r>
            <w:r w:rsidRPr="00ED4FF3">
              <w:rPr>
                <w:noProof/>
                <w:webHidden/>
              </w:rPr>
              <w:fldChar w:fldCharType="begin"/>
            </w:r>
            <w:r w:rsidRPr="00ED4FF3">
              <w:rPr>
                <w:noProof/>
                <w:webHidden/>
              </w:rPr>
              <w:instrText xml:space="preserve"> PAGEREF _Toc42269115 \h </w:instrText>
            </w:r>
            <w:r w:rsidRPr="00ED4FF3">
              <w:rPr>
                <w:noProof/>
                <w:webHidden/>
              </w:rPr>
            </w:r>
            <w:r w:rsidRPr="00ED4FF3">
              <w:rPr>
                <w:noProof/>
                <w:webHidden/>
              </w:rPr>
              <w:fldChar w:fldCharType="separate"/>
            </w:r>
            <w:r w:rsidRPr="00ED4FF3">
              <w:rPr>
                <w:noProof/>
                <w:webHidden/>
              </w:rPr>
              <w:t>82</w:t>
            </w:r>
            <w:r w:rsidRPr="00ED4FF3">
              <w:rPr>
                <w:noProof/>
                <w:webHidden/>
              </w:rPr>
              <w:fldChar w:fldCharType="end"/>
            </w:r>
          </w:hyperlink>
        </w:p>
        <w:p w:rsidR="00ED4FF3" w:rsidRPr="00ED4FF3" w:rsidRDefault="00ED4FF3">
          <w:pPr>
            <w:pStyle w:val="31"/>
            <w:rPr>
              <w:rFonts w:eastAsiaTheme="minorEastAsia"/>
              <w:noProof/>
              <w:sz w:val="22"/>
              <w:lang w:eastAsia="ru-RU"/>
            </w:rPr>
          </w:pPr>
          <w:hyperlink w:anchor="_Toc42269116" w:history="1">
            <w:r w:rsidRPr="00ED4FF3">
              <w:rPr>
                <w:rStyle w:val="aff3"/>
                <w:noProof/>
              </w:rPr>
              <w:t>6.3.12 Определение цены, оценка эффективности</w:t>
            </w:r>
            <w:r w:rsidRPr="00ED4FF3">
              <w:rPr>
                <w:noProof/>
                <w:webHidden/>
              </w:rPr>
              <w:tab/>
            </w:r>
            <w:r w:rsidRPr="00ED4FF3">
              <w:rPr>
                <w:noProof/>
                <w:webHidden/>
              </w:rPr>
              <w:fldChar w:fldCharType="begin"/>
            </w:r>
            <w:r w:rsidRPr="00ED4FF3">
              <w:rPr>
                <w:noProof/>
                <w:webHidden/>
              </w:rPr>
              <w:instrText xml:space="preserve"> PAGEREF _Toc42269116 \h </w:instrText>
            </w:r>
            <w:r w:rsidRPr="00ED4FF3">
              <w:rPr>
                <w:noProof/>
                <w:webHidden/>
              </w:rPr>
            </w:r>
            <w:r w:rsidRPr="00ED4FF3">
              <w:rPr>
                <w:noProof/>
                <w:webHidden/>
              </w:rPr>
              <w:fldChar w:fldCharType="separate"/>
            </w:r>
            <w:r w:rsidRPr="00ED4FF3">
              <w:rPr>
                <w:noProof/>
                <w:webHidden/>
              </w:rPr>
              <w:t>83</w:t>
            </w:r>
            <w:r w:rsidRPr="00ED4FF3">
              <w:rPr>
                <w:noProof/>
                <w:webHidden/>
              </w:rPr>
              <w:fldChar w:fldCharType="end"/>
            </w:r>
          </w:hyperlink>
        </w:p>
        <w:p w:rsidR="00ED4FF3" w:rsidRPr="00ED4FF3" w:rsidRDefault="00ED4FF3">
          <w:pPr>
            <w:pStyle w:val="31"/>
            <w:rPr>
              <w:rFonts w:eastAsiaTheme="minorEastAsia"/>
              <w:noProof/>
              <w:sz w:val="22"/>
              <w:lang w:eastAsia="ru-RU"/>
            </w:rPr>
          </w:pPr>
          <w:hyperlink w:anchor="_Toc42269117" w:history="1">
            <w:r w:rsidRPr="00ED4FF3">
              <w:rPr>
                <w:rStyle w:val="aff3"/>
                <w:noProof/>
              </w:rPr>
              <w:t>6.3.13 Ожидаемый эффект</w:t>
            </w:r>
            <w:r w:rsidRPr="00ED4FF3">
              <w:rPr>
                <w:noProof/>
                <w:webHidden/>
              </w:rPr>
              <w:tab/>
            </w:r>
            <w:r w:rsidRPr="00ED4FF3">
              <w:rPr>
                <w:noProof/>
                <w:webHidden/>
              </w:rPr>
              <w:fldChar w:fldCharType="begin"/>
            </w:r>
            <w:r w:rsidRPr="00ED4FF3">
              <w:rPr>
                <w:noProof/>
                <w:webHidden/>
              </w:rPr>
              <w:instrText xml:space="preserve"> PAGEREF _Toc42269117 \h </w:instrText>
            </w:r>
            <w:r w:rsidRPr="00ED4FF3">
              <w:rPr>
                <w:noProof/>
                <w:webHidden/>
              </w:rPr>
            </w:r>
            <w:r w:rsidRPr="00ED4FF3">
              <w:rPr>
                <w:noProof/>
                <w:webHidden/>
              </w:rPr>
              <w:fldChar w:fldCharType="separate"/>
            </w:r>
            <w:r w:rsidRPr="00ED4FF3">
              <w:rPr>
                <w:noProof/>
                <w:webHidden/>
              </w:rPr>
              <w:t>84</w:t>
            </w:r>
            <w:r w:rsidRPr="00ED4FF3">
              <w:rPr>
                <w:noProof/>
                <w:webHidden/>
              </w:rPr>
              <w:fldChar w:fldCharType="end"/>
            </w:r>
          </w:hyperlink>
        </w:p>
        <w:p w:rsidR="00ED4FF3" w:rsidRPr="00ED4FF3" w:rsidRDefault="00ED4FF3">
          <w:pPr>
            <w:pStyle w:val="21"/>
            <w:rPr>
              <w:rFonts w:eastAsiaTheme="minorEastAsia"/>
              <w:b w:val="0"/>
              <w:sz w:val="22"/>
              <w:shd w:val="clear" w:color="auto" w:fill="auto"/>
              <w:lang w:eastAsia="ru-RU"/>
            </w:rPr>
          </w:pPr>
          <w:hyperlink w:anchor="_Toc42269118" w:history="1">
            <w:r w:rsidRPr="00ED4FF3">
              <w:rPr>
                <w:rStyle w:val="aff3"/>
                <w:b w:val="0"/>
              </w:rPr>
              <w:t>6.4 Выводы по разделу</w:t>
            </w:r>
            <w:r w:rsidRPr="00ED4FF3">
              <w:rPr>
                <w:b w:val="0"/>
                <w:webHidden/>
              </w:rPr>
              <w:tab/>
            </w:r>
            <w:r w:rsidRPr="00ED4FF3">
              <w:rPr>
                <w:b w:val="0"/>
                <w:webHidden/>
              </w:rPr>
              <w:fldChar w:fldCharType="begin"/>
            </w:r>
            <w:r w:rsidRPr="00ED4FF3">
              <w:rPr>
                <w:b w:val="0"/>
                <w:webHidden/>
              </w:rPr>
              <w:instrText xml:space="preserve"> PAGEREF _Toc42269118 \h </w:instrText>
            </w:r>
            <w:r w:rsidRPr="00ED4FF3">
              <w:rPr>
                <w:b w:val="0"/>
                <w:webHidden/>
              </w:rPr>
            </w:r>
            <w:r w:rsidRPr="00ED4FF3">
              <w:rPr>
                <w:b w:val="0"/>
                <w:webHidden/>
              </w:rPr>
              <w:fldChar w:fldCharType="separate"/>
            </w:r>
            <w:r w:rsidRPr="00ED4FF3">
              <w:rPr>
                <w:b w:val="0"/>
                <w:webHidden/>
              </w:rPr>
              <w:t>84</w:t>
            </w:r>
            <w:r w:rsidRPr="00ED4FF3">
              <w:rPr>
                <w:b w:val="0"/>
                <w:webHidden/>
              </w:rPr>
              <w:fldChar w:fldCharType="end"/>
            </w:r>
          </w:hyperlink>
        </w:p>
        <w:p w:rsidR="00ED4FF3" w:rsidRPr="00ED4FF3" w:rsidRDefault="00ED4FF3">
          <w:pPr>
            <w:pStyle w:val="11"/>
            <w:rPr>
              <w:rFonts w:eastAsiaTheme="minorEastAsia"/>
              <w:sz w:val="22"/>
              <w:lang w:eastAsia="ru-RU"/>
            </w:rPr>
          </w:pPr>
          <w:hyperlink w:anchor="_Toc42269119" w:history="1">
            <w:r w:rsidRPr="00ED4FF3">
              <w:rPr>
                <w:rStyle w:val="aff3"/>
              </w:rPr>
              <w:t>Заключение</w:t>
            </w:r>
            <w:r w:rsidRPr="00ED4FF3">
              <w:rPr>
                <w:webHidden/>
              </w:rPr>
              <w:tab/>
            </w:r>
            <w:r w:rsidRPr="00ED4FF3">
              <w:rPr>
                <w:webHidden/>
              </w:rPr>
              <w:fldChar w:fldCharType="begin"/>
            </w:r>
            <w:r w:rsidRPr="00ED4FF3">
              <w:rPr>
                <w:webHidden/>
              </w:rPr>
              <w:instrText xml:space="preserve"> PAGEREF _Toc42269119 \h </w:instrText>
            </w:r>
            <w:r w:rsidRPr="00ED4FF3">
              <w:rPr>
                <w:webHidden/>
              </w:rPr>
            </w:r>
            <w:r w:rsidRPr="00ED4FF3">
              <w:rPr>
                <w:webHidden/>
              </w:rPr>
              <w:fldChar w:fldCharType="separate"/>
            </w:r>
            <w:r w:rsidRPr="00ED4FF3">
              <w:rPr>
                <w:webHidden/>
              </w:rPr>
              <w:t>86</w:t>
            </w:r>
            <w:r w:rsidRPr="00ED4FF3">
              <w:rPr>
                <w:webHidden/>
              </w:rPr>
              <w:fldChar w:fldCharType="end"/>
            </w:r>
          </w:hyperlink>
        </w:p>
        <w:p w:rsidR="00ED4FF3" w:rsidRPr="00ED4FF3" w:rsidRDefault="00ED4FF3">
          <w:pPr>
            <w:pStyle w:val="11"/>
            <w:rPr>
              <w:rFonts w:eastAsiaTheme="minorEastAsia"/>
              <w:sz w:val="22"/>
              <w:lang w:eastAsia="ru-RU"/>
            </w:rPr>
          </w:pPr>
          <w:hyperlink w:anchor="_Toc42269120" w:history="1">
            <w:r w:rsidRPr="00ED4FF3">
              <w:rPr>
                <w:rStyle w:val="aff3"/>
              </w:rPr>
              <w:t>Список использованных источников</w:t>
            </w:r>
            <w:r w:rsidRPr="00ED4FF3">
              <w:rPr>
                <w:webHidden/>
              </w:rPr>
              <w:tab/>
            </w:r>
            <w:r w:rsidRPr="00ED4FF3">
              <w:rPr>
                <w:webHidden/>
              </w:rPr>
              <w:fldChar w:fldCharType="begin"/>
            </w:r>
            <w:r w:rsidRPr="00ED4FF3">
              <w:rPr>
                <w:webHidden/>
              </w:rPr>
              <w:instrText xml:space="preserve"> PAGEREF _Toc42269120 \h </w:instrText>
            </w:r>
            <w:r w:rsidRPr="00ED4FF3">
              <w:rPr>
                <w:webHidden/>
              </w:rPr>
            </w:r>
            <w:r w:rsidRPr="00ED4FF3">
              <w:rPr>
                <w:webHidden/>
              </w:rPr>
              <w:fldChar w:fldCharType="separate"/>
            </w:r>
            <w:r w:rsidRPr="00ED4FF3">
              <w:rPr>
                <w:webHidden/>
              </w:rPr>
              <w:t>87</w:t>
            </w:r>
            <w:r w:rsidRPr="00ED4FF3">
              <w:rPr>
                <w:webHidden/>
              </w:rPr>
              <w:fldChar w:fldCharType="end"/>
            </w:r>
          </w:hyperlink>
        </w:p>
        <w:p w:rsidR="00ED4FF3" w:rsidRPr="00ED4FF3" w:rsidRDefault="00ED4FF3">
          <w:pPr>
            <w:pStyle w:val="11"/>
            <w:rPr>
              <w:rFonts w:eastAsiaTheme="minorEastAsia"/>
              <w:sz w:val="22"/>
              <w:lang w:eastAsia="ru-RU"/>
            </w:rPr>
          </w:pPr>
          <w:hyperlink w:anchor="_Toc42269121" w:history="1">
            <w:r w:rsidRPr="00ED4FF3">
              <w:rPr>
                <w:rStyle w:val="aff3"/>
              </w:rPr>
              <w:t>ПРИЛОЖЕНИЕ А</w:t>
            </w:r>
            <w:r w:rsidRPr="00ED4FF3">
              <w:rPr>
                <w:webHidden/>
              </w:rPr>
              <w:tab/>
            </w:r>
            <w:r w:rsidRPr="00ED4FF3">
              <w:rPr>
                <w:webHidden/>
              </w:rPr>
              <w:fldChar w:fldCharType="begin"/>
            </w:r>
            <w:r w:rsidRPr="00ED4FF3">
              <w:rPr>
                <w:webHidden/>
              </w:rPr>
              <w:instrText xml:space="preserve"> PAGEREF _Toc42269121 \h </w:instrText>
            </w:r>
            <w:r w:rsidRPr="00ED4FF3">
              <w:rPr>
                <w:webHidden/>
              </w:rPr>
            </w:r>
            <w:r w:rsidRPr="00ED4FF3">
              <w:rPr>
                <w:webHidden/>
              </w:rPr>
              <w:fldChar w:fldCharType="separate"/>
            </w:r>
            <w:r w:rsidRPr="00ED4FF3">
              <w:rPr>
                <w:webHidden/>
              </w:rPr>
              <w:t>90</w:t>
            </w:r>
            <w:r w:rsidRPr="00ED4FF3">
              <w:rPr>
                <w:webHidden/>
              </w:rPr>
              <w:fldChar w:fldCharType="end"/>
            </w:r>
          </w:hyperlink>
        </w:p>
        <w:p w:rsidR="00862090" w:rsidRPr="00690E24" w:rsidRDefault="00D6796C" w:rsidP="00564D0C">
          <w:pPr>
            <w:pStyle w:val="11"/>
          </w:pPr>
          <w:r w:rsidRPr="00690E24">
            <w:fldChar w:fldCharType="end"/>
          </w:r>
        </w:p>
      </w:sdtContent>
    </w:sdt>
    <w:p w:rsidR="00293F58" w:rsidRDefault="00293F58" w:rsidP="00293F58"/>
    <w:p w:rsidR="00293F58" w:rsidRDefault="00293F58" w:rsidP="00293F58"/>
    <w:p w:rsidR="00E24038" w:rsidRDefault="00E24038" w:rsidP="00293F58"/>
    <w:p w:rsidR="00E24038" w:rsidRPr="009A649A" w:rsidRDefault="00E24038" w:rsidP="00293F58"/>
    <w:p w:rsidR="00E24038" w:rsidRDefault="00E24038" w:rsidP="00293F58"/>
    <w:p w:rsidR="00E24038" w:rsidRDefault="00E24038" w:rsidP="00293F58"/>
    <w:p w:rsidR="00E24038" w:rsidRDefault="00E24038" w:rsidP="00293F58"/>
    <w:p w:rsidR="00E24038" w:rsidRPr="00293F58" w:rsidRDefault="00E24038" w:rsidP="00293F58">
      <w:pPr>
        <w:sectPr w:rsidR="00E24038" w:rsidRPr="00293F58" w:rsidSect="00AF79BD">
          <w:pgSz w:w="11906" w:h="16838" w:code="9"/>
          <w:pgMar w:top="1134" w:right="424" w:bottom="851" w:left="1304" w:header="567" w:footer="709" w:gutter="0"/>
          <w:cols w:space="708"/>
          <w:docGrid w:linePitch="381"/>
        </w:sectPr>
      </w:pPr>
    </w:p>
    <w:bookmarkStart w:id="2" w:name="_Toc41741940"/>
    <w:bookmarkStart w:id="3" w:name="_Toc41742013"/>
    <w:bookmarkStart w:id="4" w:name="_Toc42269060"/>
    <w:p w:rsidR="00DB071B" w:rsidRPr="00DB071B" w:rsidRDefault="00152AA1" w:rsidP="00DB071B">
      <w:pPr>
        <w:pStyle w:val="aff"/>
        <w:outlineLvl w:val="0"/>
      </w:pPr>
      <w:r w:rsidRPr="00436E50">
        <w:rPr>
          <w:noProof/>
          <w:lang w:eastAsia="ru-RU"/>
        </w:rPr>
        <w:lastRenderedPageBreak/>
        <mc:AlternateContent>
          <mc:Choice Requires="wps">
            <w:drawing>
              <wp:anchor distT="0" distB="0" distL="114300" distR="114300" simplePos="0" relativeHeight="251778559" behindDoc="0" locked="0" layoutInCell="1" allowOverlap="1" wp14:anchorId="74661175" wp14:editId="0AB8A633">
                <wp:simplePos x="0" y="0"/>
                <wp:positionH relativeFrom="margin">
                  <wp:posOffset>6141720</wp:posOffset>
                </wp:positionH>
                <wp:positionV relativeFrom="paragraph">
                  <wp:posOffset>-290658</wp:posOffset>
                </wp:positionV>
                <wp:extent cx="234779" cy="271848"/>
                <wp:effectExtent l="0" t="0" r="13335" b="13970"/>
                <wp:wrapNone/>
                <wp:docPr id="541" name="Прямоугольник 541"/>
                <wp:cNvGraphicFramePr/>
                <a:graphic xmlns:a="http://schemas.openxmlformats.org/drawingml/2006/main">
                  <a:graphicData uri="http://schemas.microsoft.com/office/word/2010/wordprocessingShape">
                    <wps:wsp>
                      <wps:cNvSpPr/>
                      <wps:spPr>
                        <a:xfrm>
                          <a:off x="0" y="0"/>
                          <a:ext cx="234779" cy="27184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71EC77" id="Прямоугольник 541" o:spid="_x0000_s1026" style="position:absolute;margin-left:483.6pt;margin-top:-22.9pt;width:18.5pt;height:21.4pt;z-index:251778559;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" fillcolor="white [3212]" strokecolor="white [3212]" strokeweight="1pt">
                <w10:wrap anchorx="margin"/>
              </v:rect>
            </w:pict>
          </mc:Fallback>
        </mc:AlternateContent>
      </w:r>
      <w:r w:rsidR="00471ABC" w:rsidRPr="00436E50">
        <w:rPr>
          <w:noProof/>
          <w:lang w:eastAsia="ru-RU"/>
        </w:rPr>
        <mc:AlternateContent>
          <mc:Choice Requires="wpg">
            <w:drawing>
              <wp:anchor distT="0" distB="0" distL="114300" distR="114300" simplePos="0" relativeHeight="251741184" behindDoc="1" locked="1" layoutInCell="1" allowOverlap="1" wp14:anchorId="68CCB8BC" wp14:editId="10D7E5B5">
                <wp:simplePos x="0" y="0"/>
                <wp:positionH relativeFrom="page">
                  <wp:posOffset>720090</wp:posOffset>
                </wp:positionH>
                <wp:positionV relativeFrom="page">
                  <wp:posOffset>180340</wp:posOffset>
                </wp:positionV>
                <wp:extent cx="6660000" cy="10332000"/>
                <wp:effectExtent l="0" t="0" r="26670" b="31750"/>
                <wp:wrapNone/>
                <wp:docPr id="80" name="Группа 80"/>
                <wp:cNvGraphicFramePr/>
                <a:graphic xmlns:a="http://schemas.openxmlformats.org/drawingml/2006/main">
                  <a:graphicData uri="http://schemas.microsoft.com/office/word/2010/wordprocessingGroup">
                    <wpg:wgp>
                      <wpg:cNvGrpSpPr/>
                      <wpg:grpSpPr>
                        <a:xfrm>
                          <a:off x="0" y="0"/>
                          <a:ext cx="6660000" cy="10332000"/>
                          <a:chOff x="0" y="0"/>
                          <a:chExt cx="6662946" cy="10347277"/>
                        </a:xfrm>
                      </wpg:grpSpPr>
                      <wps:wsp>
                        <wps:cNvPr id="81" name="Прямая соединительная линия 81"/>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Прямая соединительная линия 82"/>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 name="Прямая соединительная линия 83"/>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Прямая соединительная линия 84"/>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Прямая соединительная линия 86"/>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 name="Прямая соединительная линия 87"/>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Прямая соединительная линия 88"/>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Прямая соединительная линия 8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 name="Прямая соединительная линия 90"/>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 name="Прямая соединительная линия 91"/>
                        <wps:cNvCnPr>
                          <a:cxnSpLocks noChangeShapeType="1"/>
                        </wps:cNvCnPr>
                        <wps:spPr bwMode="auto">
                          <a:xfrm>
                            <a:off x="1442852"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 name="Прямая соединительная линия 9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Прямая соединительная линия 95"/>
                        <wps:cNvCnPr>
                          <a:cxnSpLocks noChangeShapeType="1"/>
                        </wps:cNvCnPr>
                        <wps:spPr bwMode="auto">
                          <a:xfrm>
                            <a:off x="255320"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Прямая соединительная линия 96"/>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 name="Прямая соединительная линия 97"/>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 name="Прямая соединительная линия 98"/>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Прямая соединительная линия 99"/>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 name="Прямая соединительная линия 101"/>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 name="Прямая соединительная линия 102"/>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3" name="Прямая соединительная линия 103"/>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 name="Прямая соединительная линия 104"/>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Прямоугольник 105"/>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6" name="Надпись 516"/>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255818">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518" name="Надпись 518"/>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255818">
                              <w:pPr>
                                <w:ind w:firstLine="0"/>
                                <w:jc w:val="center"/>
                                <w:rPr>
                                  <w:rFonts w:ascii="Arial" w:hAnsi="Arial" w:cs="Arial"/>
                                  <w:sz w:val="18"/>
                                  <w:szCs w:val="18"/>
                                </w:rPr>
                              </w:pPr>
                              <w:r w:rsidRPr="0066310D">
                                <w:rPr>
                                  <w:sz w:val="18"/>
                                  <w:szCs w:val="18"/>
                                </w:rPr>
                                <w:t>Изм</w:t>
                              </w:r>
                            </w:p>
                          </w:txbxContent>
                        </wps:txbx>
                        <wps:bodyPr rot="0" vert="horz" wrap="square" lIns="18000" tIns="18000" rIns="18000" bIns="0" anchor="t" anchorCtr="0" upright="1">
                          <a:noAutofit/>
                        </wps:bodyPr>
                      </wps:wsp>
                      <wps:wsp>
                        <wps:cNvPr id="519" name="Надпись 519"/>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D4FF3" w:rsidRPr="002D0CDF" w:rsidRDefault="00ED4FF3" w:rsidP="00255818">
                              <w:pPr>
                                <w:ind w:firstLine="0"/>
                                <w:jc w:val="center"/>
                              </w:pPr>
                              <w:r w:rsidRPr="0066310D">
                                <w:rPr>
                                  <w:sz w:val="18"/>
                                  <w:szCs w:val="18"/>
                                </w:rPr>
                                <w:t>Лист</w:t>
                              </w:r>
                            </w:p>
                          </w:txbxContent>
                        </wps:txbx>
                        <wps:bodyPr rot="0" vert="horz" wrap="square" lIns="18000" tIns="18000" rIns="18000" bIns="0" anchor="t" anchorCtr="0" upright="1">
                          <a:noAutofit/>
                        </wps:bodyPr>
                      </wps:wsp>
                      <wps:wsp>
                        <wps:cNvPr id="520" name="Надпись 520"/>
                        <wps:cNvSpPr txBox="1">
                          <a:spLocks noChangeArrowheads="1"/>
                        </wps:cNvSpPr>
                        <wps:spPr bwMode="auto">
                          <a:xfrm>
                            <a:off x="593766" y="925087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255818">
                              <w:pPr>
                                <w:ind w:firstLine="0"/>
                                <w:jc w:val="center"/>
                                <w:rPr>
                                  <w:rFonts w:ascii="Arial" w:hAnsi="Arial" w:cs="Arial"/>
                                  <w:sz w:val="18"/>
                                  <w:szCs w:val="18"/>
                                </w:rPr>
                              </w:pPr>
                              <w:r w:rsidRPr="002F10C4">
                                <w:rPr>
                                  <w:sz w:val="18"/>
                                  <w:szCs w:val="18"/>
                                </w:rPr>
                                <w:t xml:space="preserve">№ </w:t>
                              </w:r>
                              <w:r w:rsidRPr="0066310D">
                                <w:rPr>
                                  <w:sz w:val="18"/>
                                  <w:szCs w:val="18"/>
                                </w:rPr>
                                <w:t>документа</w:t>
                              </w:r>
                            </w:p>
                          </w:txbxContent>
                        </wps:txbx>
                        <wps:bodyPr rot="0" vert="horz" wrap="square" lIns="18000" tIns="18000" rIns="18000" bIns="0" anchor="t" anchorCtr="0" upright="1">
                          <a:noAutofit/>
                        </wps:bodyPr>
                      </wps:wsp>
                      <wps:wsp>
                        <wps:cNvPr id="521" name="Надпись 521"/>
                        <wps:cNvSpPr txBox="1">
                          <a:spLocks noChangeArrowheads="1"/>
                        </wps:cNvSpPr>
                        <wps:spPr bwMode="auto">
                          <a:xfrm>
                            <a:off x="617517" y="9446821"/>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1A63C2" w:rsidRDefault="00ED4FF3" w:rsidP="00255818">
                              <w:pPr>
                                <w:ind w:firstLine="0"/>
                                <w:rPr>
                                  <w:rFonts w:ascii="Arial" w:hAnsi="Arial" w:cs="Arial"/>
                                  <w:sz w:val="20"/>
                                  <w:szCs w:val="20"/>
                                </w:rPr>
                              </w:pPr>
                              <w:r>
                                <w:rPr>
                                  <w:sz w:val="20"/>
                                  <w:szCs w:val="20"/>
                                </w:rPr>
                                <w:t>Завадская</w:t>
                              </w:r>
                            </w:p>
                            <w:p w:rsidR="00ED4FF3" w:rsidRPr="002D0CDF" w:rsidRDefault="00ED4FF3" w:rsidP="00255818"/>
                          </w:txbxContent>
                        </wps:txbx>
                        <wps:bodyPr rot="0" vert="horz" wrap="square" lIns="18000" tIns="0" rIns="18000" bIns="0" anchor="t" anchorCtr="0" upright="1">
                          <a:noAutofit/>
                        </wps:bodyPr>
                      </wps:wsp>
                      <wps:wsp>
                        <wps:cNvPr id="522" name="Надпись 522"/>
                        <wps:cNvSpPr txBox="1">
                          <a:spLocks noChangeArrowheads="1"/>
                        </wps:cNvSpPr>
                        <wps:spPr bwMode="auto">
                          <a:xfrm>
                            <a:off x="617517" y="960713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255818">
                              <w:pPr>
                                <w:ind w:firstLine="0"/>
                                <w:rPr>
                                  <w:rFonts w:ascii="Arial" w:hAnsi="Arial" w:cs="Arial"/>
                                  <w:sz w:val="20"/>
                                  <w:szCs w:val="20"/>
                                </w:rPr>
                              </w:pPr>
                              <w:r>
                                <w:rPr>
                                  <w:spacing w:val="-6"/>
                                  <w:sz w:val="20"/>
                                  <w:szCs w:val="20"/>
                                </w:rPr>
                                <w:t>Потапенко</w:t>
                              </w:r>
                            </w:p>
                            <w:p w:rsidR="00ED4FF3" w:rsidRDefault="00ED4FF3" w:rsidP="00255818">
                              <w:pPr>
                                <w:ind w:firstLine="0"/>
                              </w:pPr>
                            </w:p>
                          </w:txbxContent>
                        </wps:txbx>
                        <wps:bodyPr rot="0" vert="horz" wrap="square" lIns="18000" tIns="0" rIns="18000" bIns="0" anchor="t" anchorCtr="0" upright="1">
                          <a:noAutofit/>
                        </wps:bodyPr>
                      </wps:wsp>
                      <wps:wsp>
                        <wps:cNvPr id="589" name="Надпись 589"/>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255818">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255818">
                              <w:pPr>
                                <w:rPr>
                                  <w:rFonts w:ascii="Arial" w:hAnsi="Arial" w:cs="Arial"/>
                                  <w:sz w:val="20"/>
                                  <w:szCs w:val="20"/>
                                </w:rPr>
                              </w:pPr>
                            </w:p>
                          </w:txbxContent>
                        </wps:txbx>
                        <wps:bodyPr rot="0" vert="horz" wrap="square" lIns="18000" tIns="0" rIns="18000" bIns="0" anchor="t" anchorCtr="0" upright="1">
                          <a:noAutofit/>
                        </wps:bodyPr>
                      </wps:wsp>
                      <wps:wsp>
                        <wps:cNvPr id="590" name="Надпись 590"/>
                        <wps:cNvSpPr txBox="1">
                          <a:spLocks noChangeArrowheads="1"/>
                        </wps:cNvSpPr>
                        <wps:spPr bwMode="auto">
                          <a:xfrm>
                            <a:off x="1425039" y="925087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255818">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wps:txbx>
                        <wps:bodyPr rot="0" vert="horz" wrap="square" lIns="18000" tIns="18000" rIns="18000" bIns="0" anchor="t" anchorCtr="0" upright="1">
                          <a:noAutofit/>
                        </wps:bodyPr>
                      </wps:wsp>
                      <wps:wsp>
                        <wps:cNvPr id="592" name="Надпись 592"/>
                        <wps:cNvSpPr txBox="1">
                          <a:spLocks noChangeArrowheads="1"/>
                        </wps:cNvSpPr>
                        <wps:spPr bwMode="auto">
                          <a:xfrm>
                            <a:off x="1971304"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255818">
                              <w:pPr>
                                <w:ind w:firstLine="0"/>
                                <w:jc w:val="center"/>
                                <w:rPr>
                                  <w:rFonts w:ascii="Arial" w:hAnsi="Arial" w:cs="Arial"/>
                                  <w:sz w:val="18"/>
                                  <w:szCs w:val="18"/>
                                </w:rPr>
                              </w:pPr>
                              <w:r w:rsidRPr="0066310D">
                                <w:rPr>
                                  <w:sz w:val="18"/>
                                  <w:szCs w:val="18"/>
                                </w:rPr>
                                <w:t>Дата</w:t>
                              </w:r>
                            </w:p>
                          </w:txbxContent>
                        </wps:txbx>
                        <wps:bodyPr rot="0" vert="horz" wrap="square" lIns="18000" tIns="18000" rIns="18000" bIns="0" anchor="t" anchorCtr="0" upright="1">
                          <a:noAutofit/>
                        </wps:bodyPr>
                      </wps:wsp>
                      <wps:wsp>
                        <wps:cNvPr id="593" name="Надпись 593"/>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255818">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594" name="Надпись 594"/>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255818">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595" name="Надпись 595"/>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255818">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596" name="Надпись 596"/>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255818">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597" name="Надпись 597"/>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255818">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598" name="Надпись 598"/>
                        <wps:cNvSpPr txBox="1">
                          <a:spLocks noChangeArrowheads="1"/>
                        </wps:cNvSpPr>
                        <wps:spPr bwMode="auto">
                          <a:xfrm>
                            <a:off x="2339439" y="8989621"/>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255818">
                              <w:pPr>
                                <w:ind w:firstLine="0"/>
                                <w:jc w:val="center"/>
                                <w:rPr>
                                  <w:sz w:val="36"/>
                                  <w:szCs w:val="36"/>
                                </w:rPr>
                              </w:pPr>
                              <w:r w:rsidRPr="0066310D">
                                <w:rPr>
                                  <w:sz w:val="36"/>
                                  <w:szCs w:val="36"/>
                                </w:rPr>
                                <w:t>ДП 00.</w:t>
                              </w:r>
                              <w:proofErr w:type="gramStart"/>
                              <w:r w:rsidRPr="0066310D">
                                <w:rPr>
                                  <w:sz w:val="36"/>
                                  <w:szCs w:val="36"/>
                                </w:rPr>
                                <w:t>00.ПЗ</w:t>
                              </w:r>
                              <w:proofErr w:type="gramEnd"/>
                            </w:p>
                          </w:txbxContent>
                        </wps:txbx>
                        <wps:bodyPr rot="0" vert="horz" wrap="square" lIns="18000" tIns="0" rIns="18000" bIns="0" anchor="t" anchorCtr="0" upright="1">
                          <a:noAutofit/>
                        </wps:bodyPr>
                      </wps:wsp>
                      <wps:wsp>
                        <wps:cNvPr id="599" name="Надпись 599"/>
                        <wps:cNvSpPr txBox="1">
                          <a:spLocks noChangeArrowheads="1"/>
                        </wps:cNvSpPr>
                        <wps:spPr bwMode="auto">
                          <a:xfrm>
                            <a:off x="4857008" y="9797143"/>
                            <a:ext cx="1799590" cy="52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255818">
                              <w:pPr>
                                <w:ind w:firstLine="0"/>
                                <w:jc w:val="center"/>
                                <w:rPr>
                                  <w:sz w:val="36"/>
                                  <w:szCs w:val="36"/>
                                </w:rPr>
                              </w:pPr>
                              <w:r w:rsidRPr="0066310D">
                                <w:rPr>
                                  <w:sz w:val="36"/>
                                  <w:szCs w:val="36"/>
                                </w:rPr>
                                <w:t>БГТУ</w:t>
                              </w:r>
                            </w:p>
                            <w:p w:rsidR="00ED4FF3" w:rsidRPr="0066310D" w:rsidRDefault="00ED4FF3" w:rsidP="00255818">
                              <w:pPr>
                                <w:ind w:firstLine="0"/>
                                <w:jc w:val="center"/>
                                <w:rPr>
                                  <w:sz w:val="36"/>
                                  <w:szCs w:val="36"/>
                                </w:rPr>
                              </w:pPr>
                              <w:r>
                                <w:rPr>
                                  <w:sz w:val="36"/>
                                  <w:szCs w:val="36"/>
                                </w:rPr>
                                <w:t>7431909, 2020</w:t>
                              </w:r>
                            </w:p>
                          </w:txbxContent>
                        </wps:txbx>
                        <wps:bodyPr rot="0" vert="horz" wrap="square" lIns="18000" tIns="0" rIns="18000" bIns="0" anchor="t" anchorCtr="0" upright="1">
                          <a:noAutofit/>
                        </wps:bodyPr>
                      </wps:wsp>
                      <wps:wsp>
                        <wps:cNvPr id="600" name="Надпись 600"/>
                        <wps:cNvSpPr txBox="1">
                          <a:spLocks noChangeArrowheads="1"/>
                        </wps:cNvSpPr>
                        <wps:spPr bwMode="auto">
                          <a:xfrm>
                            <a:off x="2345265" y="9429949"/>
                            <a:ext cx="2519045" cy="917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C74E95">
                              <w:pPr>
                                <w:ind w:firstLine="0"/>
                                <w:jc w:val="center"/>
                                <w:rPr>
                                  <w:rFonts w:ascii="Arial" w:hAnsi="Arial" w:cs="Arial"/>
                                  <w:sz w:val="24"/>
                                  <w:szCs w:val="24"/>
                                </w:rPr>
                              </w:pPr>
                              <w:r>
                                <w:rPr>
                                  <w:sz w:val="24"/>
                                  <w:szCs w:val="24"/>
                                </w:rPr>
                                <w:t>Введение</w:t>
                              </w:r>
                            </w:p>
                          </w:txbxContent>
                        </wps:txbx>
                        <wps:bodyPr rot="0" vert="horz" wrap="square" lIns="18000" tIns="0" rIns="18000" bIns="0" anchor="ctr" anchorCtr="0" upright="1">
                          <a:noAutofit/>
                        </wps:bodyPr>
                      </wps:wsp>
                      <wps:wsp>
                        <wps:cNvPr id="601" name="Надпись 601"/>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255818">
                              <w:pPr>
                                <w:ind w:firstLine="0"/>
                                <w:rPr>
                                  <w:rFonts w:ascii="Arial" w:hAnsi="Arial" w:cs="Arial"/>
                                  <w:sz w:val="20"/>
                                  <w:szCs w:val="20"/>
                                </w:rPr>
                              </w:pPr>
                              <w:r w:rsidRPr="00BA79C2">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602" name="Надпись 602"/>
                        <wps:cNvSpPr txBox="1">
                          <a:spLocks noChangeArrowheads="1"/>
                        </wps:cNvSpPr>
                        <wps:spPr bwMode="auto">
                          <a:xfrm>
                            <a:off x="617517" y="9969335"/>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CE285D" w:rsidRDefault="00ED4FF3" w:rsidP="00C81EC4">
                              <w:pPr>
                                <w:ind w:firstLine="0"/>
                                <w:rPr>
                                  <w:sz w:val="20"/>
                                  <w:szCs w:val="20"/>
                                </w:rPr>
                              </w:pPr>
                              <w:r>
                                <w:rPr>
                                  <w:sz w:val="20"/>
                                  <w:szCs w:val="20"/>
                                </w:rPr>
                                <w:t>Савчук</w:t>
                              </w:r>
                            </w:p>
                            <w:p w:rsidR="00ED4FF3" w:rsidRPr="002D0CDF" w:rsidRDefault="00ED4FF3" w:rsidP="00C81EC4">
                              <w:pPr>
                                <w:ind w:firstLine="0"/>
                                <w:rPr>
                                  <w:rFonts w:ascii="Arial" w:hAnsi="Arial" w:cs="Arial"/>
                                  <w:sz w:val="20"/>
                                  <w:szCs w:val="20"/>
                                </w:rPr>
                              </w:pPr>
                            </w:p>
                          </w:txbxContent>
                        </wps:txbx>
                        <wps:bodyPr rot="0" vert="horz" wrap="square" lIns="18000" tIns="0" rIns="18000" bIns="0" anchor="t" anchorCtr="0" upright="1">
                          <a:noAutofit/>
                        </wps:bodyPr>
                      </wps:wsp>
                      <wps:wsp>
                        <wps:cNvPr id="603" name="Надпись 603"/>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F10C4" w:rsidRDefault="00ED4FF3" w:rsidP="00255818">
                              <w:pPr>
                                <w:ind w:firstLine="0"/>
                                <w:jc w:val="center"/>
                                <w:rPr>
                                  <w:sz w:val="18"/>
                                  <w:szCs w:val="18"/>
                                </w:rPr>
                              </w:pPr>
                              <w:r w:rsidRPr="002F10C4">
                                <w:rPr>
                                  <w:sz w:val="18"/>
                                  <w:szCs w:val="18"/>
                                </w:rPr>
                                <w:t>у</w:t>
                              </w:r>
                            </w:p>
                          </w:txbxContent>
                        </wps:txbx>
                        <wps:bodyPr rot="0" vert="horz" wrap="square" lIns="18000" tIns="18000" rIns="18000" bIns="0" anchor="t" anchorCtr="0" upright="1">
                          <a:noAutofit/>
                        </wps:bodyPr>
                      </wps:wsp>
                      <wps:wsp>
                        <wps:cNvPr id="604" name="Надпись 604"/>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255818">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605" name="Надпись 605"/>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255818">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606" name="Надпись 606"/>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255818">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s:wsp>
                        <wps:cNvPr id="607" name="Надпись 607"/>
                        <wps:cNvSpPr txBox="1">
                          <a:spLocks noChangeArrowheads="1"/>
                        </wps:cNvSpPr>
                        <wps:spPr bwMode="auto">
                          <a:xfrm>
                            <a:off x="617517" y="9785267"/>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255818">
                              <w:pPr>
                                <w:ind w:firstLine="0"/>
                                <w:rPr>
                                  <w:rFonts w:ascii="Arial" w:hAnsi="Arial" w:cs="Arial"/>
                                  <w:spacing w:val="-6"/>
                                  <w:sz w:val="20"/>
                                  <w:szCs w:val="20"/>
                                </w:rPr>
                              </w:pPr>
                            </w:p>
                            <w:p w:rsidR="00ED4FF3" w:rsidRPr="002D0CDF" w:rsidRDefault="00ED4FF3" w:rsidP="00255818">
                              <w:pPr>
                                <w:rPr>
                                  <w:rFonts w:ascii="Arial" w:hAnsi="Arial" w:cs="Arial"/>
                                  <w:sz w:val="20"/>
                                  <w:szCs w:val="20"/>
                                </w:rPr>
                              </w:pPr>
                            </w:p>
                            <w:p w:rsidR="00ED4FF3" w:rsidRPr="002D0CDF" w:rsidRDefault="00ED4FF3" w:rsidP="00255818">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CCB8BC" id="Группа 80" o:spid="_x0000_s1164" style="position:absolute;left:0;text-align:left;margin-left:56.7pt;margin-top:14.2pt;width:524.4pt;height:813.55pt;z-index:-251575296;mso-position-horizontal-relative:page;mso-position-vertical-relative:page;mso-width-relative:margin;mso-height-relative:margin" coordsize="66629,103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">
                <v:line id="Прямая соединительная линия 81" o:spid="_x0000_s1165"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Прямая соединительная линия 82" o:spid="_x0000_s1166"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"/>
                <v:line id="Прямая соединительная линия 83" o:spid="_x0000_s1167"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Прямая соединительная линия 84" o:spid="_x0000_s1168"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"/>
                <v:line id="Прямая соединительная линия 86" o:spid="_x0000_s1169"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"/>
                <v:line id="Прямая соединительная линия 87" o:spid="_x0000_s1170"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"/>
                <v:line id="Прямая соединительная линия 88" o:spid="_x0000_s1171"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line id="Прямая соединительная линия 89" o:spid="_x0000_s1172"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" strokeweight="2pt"/>
                <v:line id="Прямая соединительная линия 90" o:spid="_x0000_s1173"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" strokeweight="2pt"/>
                <v:line id="Прямая соединительная линия 91" o:spid="_x0000_s1174"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" strokeweight="2pt"/>
                <v:line id="Прямая соединительная линия 92" o:spid="_x0000_s1175"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" strokeweight="2pt"/>
                <v:line id="Прямая соединительная линия 95" o:spid="_x0000_s1176"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Прямая соединительная линия 96" o:spid="_x0000_s1177"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" strokeweight="2pt"/>
                <v:line id="Прямая соединительная линия 97" o:spid="_x0000_s1178"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" strokeweight="2pt"/>
                <v:line id="Прямая соединительная линия 98" o:spid="_x0000_s1179"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line id="Прямая соединительная линия 99" o:spid="_x0000_s1180"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"/>
                <v:line id="Прямая соединительная линия 101" o:spid="_x0000_s1181"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"/>
                <v:line id="Прямая соединительная линия 102" o:spid="_x0000_s1182"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" strokeweight="2pt"/>
                <v:line id="Прямая соединительная линия 103" o:spid="_x0000_s1183"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bqjvQAAANwAAAAPAAAAZHJzL2Rvd25yZXYueG1sRE+9CsIw&#10;EN4F3yGc4Kapi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lKG6o70AAADcAAAADwAAAAAAAAAA&#10;AAAAAAAHAgAAZHJzL2Rvd25yZXYueG1sUEsFBgAAAAADAAMAtwAAAPECAAAAAA==&#10;" strokeweight="2pt"/>
                <v:line id="Прямая соединительная линия 104" o:spid="_x0000_s1184"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rect id="Прямоугольник 105" o:spid="_x0000_s1185"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" filled="f" strokeweight="2pt"/>
                <v:shape id="Надпись 516" o:spid="_x0000_s1186"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" filled="f" stroked="f">
                  <v:textbox inset=".5mm,.5mm,.5mm,0">
                    <w:txbxContent>
                      <w:p w:rsidR="00ED4FF3" w:rsidRPr="002D0CDF" w:rsidRDefault="00ED4FF3" w:rsidP="00255818">
                        <w:pPr>
                          <w:ind w:firstLine="0"/>
                          <w:jc w:val="center"/>
                          <w:rPr>
                            <w:rFonts w:ascii="Arial" w:hAnsi="Arial" w:cs="Arial"/>
                            <w:sz w:val="18"/>
                            <w:szCs w:val="18"/>
                          </w:rPr>
                        </w:pPr>
                        <w:r w:rsidRPr="0066310D">
                          <w:rPr>
                            <w:sz w:val="18"/>
                            <w:szCs w:val="18"/>
                          </w:rPr>
                          <w:t>Листов</w:t>
                        </w:r>
                      </w:p>
                    </w:txbxContent>
                  </v:textbox>
                </v:shape>
                <v:shape id="Надпись 518" o:spid="_x0000_s1187"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" filled="f" stroked="f">
                  <v:textbox inset=".5mm,.5mm,.5mm,0">
                    <w:txbxContent>
                      <w:p w:rsidR="00ED4FF3" w:rsidRPr="002D0CDF" w:rsidRDefault="00ED4FF3" w:rsidP="00255818">
                        <w:pPr>
                          <w:ind w:firstLine="0"/>
                          <w:jc w:val="center"/>
                          <w:rPr>
                            <w:rFonts w:ascii="Arial" w:hAnsi="Arial" w:cs="Arial"/>
                            <w:sz w:val="18"/>
                            <w:szCs w:val="18"/>
                          </w:rPr>
                        </w:pPr>
                        <w:r w:rsidRPr="0066310D">
                          <w:rPr>
                            <w:sz w:val="18"/>
                            <w:szCs w:val="18"/>
                          </w:rPr>
                          <w:t>Изм</w:t>
                        </w:r>
                      </w:p>
                    </w:txbxContent>
                  </v:textbox>
                </v:shape>
                <v:shape id="Надпись 519" o:spid="_x0000_s1188"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" filled="f" stroked="f">
                  <v:textbox inset=".5mm,.5mm,.5mm,0">
                    <w:txbxContent>
                      <w:p w:rsidR="00ED4FF3" w:rsidRPr="002D0CDF" w:rsidRDefault="00ED4FF3" w:rsidP="00255818">
                        <w:pPr>
                          <w:ind w:firstLine="0"/>
                          <w:jc w:val="center"/>
                        </w:pPr>
                        <w:r w:rsidRPr="0066310D">
                          <w:rPr>
                            <w:sz w:val="18"/>
                            <w:szCs w:val="18"/>
                          </w:rPr>
                          <w:t>Лист</w:t>
                        </w:r>
                      </w:p>
                    </w:txbxContent>
                  </v:textbox>
                </v:shape>
                <v:shape id="Надпись 520" o:spid="_x0000_s1189"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" filled="f" stroked="f">
                  <v:textbox inset=".5mm,.5mm,.5mm,0">
                    <w:txbxContent>
                      <w:p w:rsidR="00ED4FF3" w:rsidRPr="002D0CDF" w:rsidRDefault="00ED4FF3" w:rsidP="00255818">
                        <w:pPr>
                          <w:ind w:firstLine="0"/>
                          <w:jc w:val="center"/>
                          <w:rPr>
                            <w:rFonts w:ascii="Arial" w:hAnsi="Arial" w:cs="Arial"/>
                            <w:sz w:val="18"/>
                            <w:szCs w:val="18"/>
                          </w:rPr>
                        </w:pPr>
                        <w:r w:rsidRPr="002F10C4">
                          <w:rPr>
                            <w:sz w:val="18"/>
                            <w:szCs w:val="18"/>
                          </w:rPr>
                          <w:t xml:space="preserve">№ </w:t>
                        </w:r>
                        <w:r w:rsidRPr="0066310D">
                          <w:rPr>
                            <w:sz w:val="18"/>
                            <w:szCs w:val="18"/>
                          </w:rPr>
                          <w:t>документа</w:t>
                        </w:r>
                      </w:p>
                    </w:txbxContent>
                  </v:textbox>
                </v:shape>
                <v:shape id="Надпись 521" o:spid="_x0000_s1190"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" filled="f" stroked="f">
                  <v:textbox inset=".5mm,0,.5mm,0">
                    <w:txbxContent>
                      <w:p w:rsidR="00ED4FF3" w:rsidRPr="001A63C2" w:rsidRDefault="00ED4FF3" w:rsidP="00255818">
                        <w:pPr>
                          <w:ind w:firstLine="0"/>
                          <w:rPr>
                            <w:rFonts w:ascii="Arial" w:hAnsi="Arial" w:cs="Arial"/>
                            <w:sz w:val="20"/>
                            <w:szCs w:val="20"/>
                          </w:rPr>
                        </w:pPr>
                        <w:r>
                          <w:rPr>
                            <w:sz w:val="20"/>
                            <w:szCs w:val="20"/>
                          </w:rPr>
                          <w:t>Завадская</w:t>
                        </w:r>
                      </w:p>
                      <w:p w:rsidR="00ED4FF3" w:rsidRPr="002D0CDF" w:rsidRDefault="00ED4FF3" w:rsidP="00255818"/>
                    </w:txbxContent>
                  </v:textbox>
                </v:shape>
                <v:shape id="Надпись 522" o:spid="_x0000_s1191"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" filled="f" stroked="f">
                  <v:textbox inset=".5mm,0,.5mm,0">
                    <w:txbxContent>
                      <w:p w:rsidR="00ED4FF3" w:rsidRPr="002D0CDF" w:rsidRDefault="00ED4FF3" w:rsidP="00255818">
                        <w:pPr>
                          <w:ind w:firstLine="0"/>
                          <w:rPr>
                            <w:rFonts w:ascii="Arial" w:hAnsi="Arial" w:cs="Arial"/>
                            <w:sz w:val="20"/>
                            <w:szCs w:val="20"/>
                          </w:rPr>
                        </w:pPr>
                        <w:r>
                          <w:rPr>
                            <w:spacing w:val="-6"/>
                            <w:sz w:val="20"/>
                            <w:szCs w:val="20"/>
                          </w:rPr>
                          <w:t>Потапенко</w:t>
                        </w:r>
                      </w:p>
                      <w:p w:rsidR="00ED4FF3" w:rsidRDefault="00ED4FF3" w:rsidP="00255818">
                        <w:pPr>
                          <w:ind w:firstLine="0"/>
                        </w:pPr>
                      </w:p>
                    </w:txbxContent>
                  </v:textbox>
                </v:shape>
                <v:shape id="Надпись 589" o:spid="_x0000_s1192"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" filled="f" stroked="f">
                  <v:textbox inset=".5mm,0,.5mm,0">
                    <w:txbxContent>
                      <w:p w:rsidR="00ED4FF3" w:rsidRPr="002D0CDF" w:rsidRDefault="00ED4FF3" w:rsidP="00255818">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255818">
                        <w:pPr>
                          <w:rPr>
                            <w:rFonts w:ascii="Arial" w:hAnsi="Arial" w:cs="Arial"/>
                            <w:sz w:val="20"/>
                            <w:szCs w:val="20"/>
                          </w:rPr>
                        </w:pPr>
                      </w:p>
                    </w:txbxContent>
                  </v:textbox>
                </v:shape>
                <v:shape id="Надпись 590" o:spid="_x0000_s1193"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" filled="f" stroked="f">
                  <v:textbox inset=".5mm,.5mm,.5mm,0">
                    <w:txbxContent>
                      <w:p w:rsidR="00ED4FF3" w:rsidRPr="002D0CDF" w:rsidRDefault="00ED4FF3" w:rsidP="00255818">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v:textbox>
                </v:shape>
                <v:shape id="Надпись 592" o:spid="_x0000_s1194"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" filled="f" stroked="f">
                  <v:textbox inset=".5mm,.5mm,.5mm,0">
                    <w:txbxContent>
                      <w:p w:rsidR="00ED4FF3" w:rsidRPr="002D0CDF" w:rsidRDefault="00ED4FF3" w:rsidP="00255818">
                        <w:pPr>
                          <w:ind w:firstLine="0"/>
                          <w:jc w:val="center"/>
                          <w:rPr>
                            <w:rFonts w:ascii="Arial" w:hAnsi="Arial" w:cs="Arial"/>
                            <w:sz w:val="18"/>
                            <w:szCs w:val="18"/>
                          </w:rPr>
                        </w:pPr>
                        <w:r w:rsidRPr="0066310D">
                          <w:rPr>
                            <w:sz w:val="18"/>
                            <w:szCs w:val="18"/>
                          </w:rPr>
                          <w:t>Дата</w:t>
                        </w:r>
                      </w:p>
                    </w:txbxContent>
                  </v:textbox>
                </v:shape>
                <v:shape id="Надпись 593" o:spid="_x0000_s1195"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" filled="f" stroked="f">
                  <v:textbox inset=".5mm,0,.5mm,0">
                    <w:txbxContent>
                      <w:p w:rsidR="00ED4FF3" w:rsidRPr="002D0CDF" w:rsidRDefault="00ED4FF3" w:rsidP="00255818">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594" o:spid="_x0000_s1196"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" filled="f" stroked="f">
                  <v:textbox inset=".5mm,0,.5mm,0">
                    <w:txbxContent>
                      <w:p w:rsidR="00ED4FF3" w:rsidRPr="002D0CDF" w:rsidRDefault="00ED4FF3" w:rsidP="00255818">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595" o:spid="_x0000_s1197"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" filled="f" stroked="f">
                  <v:textbox inset=".5mm,0,.5mm,0">
                    <w:txbxContent>
                      <w:p w:rsidR="00ED4FF3" w:rsidRPr="00AD2DCB" w:rsidRDefault="00ED4FF3" w:rsidP="00255818">
                        <w:pPr>
                          <w:ind w:firstLine="0"/>
                          <w:rPr>
                            <w:sz w:val="20"/>
                            <w:szCs w:val="20"/>
                          </w:rPr>
                        </w:pPr>
                        <w:r w:rsidRPr="00AD2DCB">
                          <w:rPr>
                            <w:sz w:val="20"/>
                            <w:szCs w:val="20"/>
                          </w:rPr>
                          <w:t>Утв.</w:t>
                        </w:r>
                      </w:p>
                    </w:txbxContent>
                  </v:textbox>
                </v:shape>
                <v:shape id="Надпись 596" o:spid="_x0000_s1198"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" filled="f" stroked="f">
                  <v:textbox inset=".5mm,.5mm,.5mm,0">
                    <w:txbxContent>
                      <w:p w:rsidR="00ED4FF3" w:rsidRPr="002D0CDF" w:rsidRDefault="00ED4FF3" w:rsidP="00255818">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597" o:spid="_x0000_s1199"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" filled="f" stroked="f">
                  <v:textbox inset=".5mm,.5mm,.5mm,0">
                    <w:txbxContent>
                      <w:p w:rsidR="00ED4FF3" w:rsidRPr="002D0CDF" w:rsidRDefault="00ED4FF3" w:rsidP="00255818">
                        <w:pPr>
                          <w:ind w:firstLine="0"/>
                          <w:jc w:val="center"/>
                          <w:rPr>
                            <w:rFonts w:ascii="Arial" w:hAnsi="Arial" w:cs="Arial"/>
                            <w:sz w:val="18"/>
                            <w:szCs w:val="18"/>
                          </w:rPr>
                        </w:pPr>
                        <w:r w:rsidRPr="0066310D">
                          <w:rPr>
                            <w:sz w:val="18"/>
                            <w:szCs w:val="18"/>
                          </w:rPr>
                          <w:t>Лист</w:t>
                        </w:r>
                      </w:p>
                    </w:txbxContent>
                  </v:textbox>
                </v:shape>
                <v:shape id="Надпись 598" o:spid="_x0000_s1200"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" filled="f" stroked="f">
                  <v:textbox inset=".5mm,0,.5mm,0">
                    <w:txbxContent>
                      <w:p w:rsidR="00ED4FF3" w:rsidRPr="0066310D" w:rsidRDefault="00ED4FF3" w:rsidP="00255818">
                        <w:pPr>
                          <w:ind w:firstLine="0"/>
                          <w:jc w:val="center"/>
                          <w:rPr>
                            <w:sz w:val="36"/>
                            <w:szCs w:val="36"/>
                          </w:rPr>
                        </w:pPr>
                        <w:r w:rsidRPr="0066310D">
                          <w:rPr>
                            <w:sz w:val="36"/>
                            <w:szCs w:val="36"/>
                          </w:rPr>
                          <w:t>ДП 00.</w:t>
                        </w:r>
                        <w:proofErr w:type="gramStart"/>
                        <w:r w:rsidRPr="0066310D">
                          <w:rPr>
                            <w:sz w:val="36"/>
                            <w:szCs w:val="36"/>
                          </w:rPr>
                          <w:t>00.ПЗ</w:t>
                        </w:r>
                        <w:proofErr w:type="gramEnd"/>
                      </w:p>
                    </w:txbxContent>
                  </v:textbox>
                </v:shape>
                <v:shape id="Надпись 599" o:spid="_x0000_s1201"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" filled="f" stroked="f">
                  <v:textbox inset=".5mm,0,.5mm,0">
                    <w:txbxContent>
                      <w:p w:rsidR="00ED4FF3" w:rsidRPr="0066310D" w:rsidRDefault="00ED4FF3" w:rsidP="00255818">
                        <w:pPr>
                          <w:ind w:firstLine="0"/>
                          <w:jc w:val="center"/>
                          <w:rPr>
                            <w:sz w:val="36"/>
                            <w:szCs w:val="36"/>
                          </w:rPr>
                        </w:pPr>
                        <w:r w:rsidRPr="0066310D">
                          <w:rPr>
                            <w:sz w:val="36"/>
                            <w:szCs w:val="36"/>
                          </w:rPr>
                          <w:t>БГТУ</w:t>
                        </w:r>
                      </w:p>
                      <w:p w:rsidR="00ED4FF3" w:rsidRPr="0066310D" w:rsidRDefault="00ED4FF3" w:rsidP="00255818">
                        <w:pPr>
                          <w:ind w:firstLine="0"/>
                          <w:jc w:val="center"/>
                          <w:rPr>
                            <w:sz w:val="36"/>
                            <w:szCs w:val="36"/>
                          </w:rPr>
                        </w:pPr>
                        <w:r>
                          <w:rPr>
                            <w:sz w:val="36"/>
                            <w:szCs w:val="36"/>
                          </w:rPr>
                          <w:t>7431909, 2020</w:t>
                        </w:r>
                      </w:p>
                    </w:txbxContent>
                  </v:textbox>
                </v:shape>
                <v:shape id="Надпись 600" o:spid="_x0000_s1202" type="#_x0000_t202" style="position:absolute;left:23452;top:94299;width:25191;height:9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" filled="f" stroked="f">
                  <v:textbox inset=".5mm,0,.5mm,0">
                    <w:txbxContent>
                      <w:p w:rsidR="00ED4FF3" w:rsidRPr="00AD2DCB" w:rsidRDefault="00ED4FF3" w:rsidP="00C74E95">
                        <w:pPr>
                          <w:ind w:firstLine="0"/>
                          <w:jc w:val="center"/>
                          <w:rPr>
                            <w:rFonts w:ascii="Arial" w:hAnsi="Arial" w:cs="Arial"/>
                            <w:sz w:val="24"/>
                            <w:szCs w:val="24"/>
                          </w:rPr>
                        </w:pPr>
                        <w:r>
                          <w:rPr>
                            <w:sz w:val="24"/>
                            <w:szCs w:val="24"/>
                          </w:rPr>
                          <w:t>Введение</w:t>
                        </w:r>
                      </w:p>
                    </w:txbxContent>
                  </v:textbox>
                </v:shape>
                <v:shape id="Надпись 601" o:spid="_x0000_s1203"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" filled="f" stroked="f">
                  <v:textbox inset=".5mm,0,.5mm,0">
                    <w:txbxContent>
                      <w:p w:rsidR="00ED4FF3" w:rsidRPr="002D0CDF" w:rsidRDefault="00ED4FF3" w:rsidP="00255818">
                        <w:pPr>
                          <w:ind w:firstLine="0"/>
                          <w:rPr>
                            <w:rFonts w:ascii="Arial" w:hAnsi="Arial" w:cs="Arial"/>
                            <w:sz w:val="20"/>
                            <w:szCs w:val="20"/>
                          </w:rPr>
                        </w:pPr>
                        <w:r w:rsidRPr="00BA79C2">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602" o:spid="_x0000_s1204"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" filled="f" stroked="f">
                  <v:textbox inset=".5mm,0,.5mm,0">
                    <w:txbxContent>
                      <w:p w:rsidR="00ED4FF3" w:rsidRPr="00CE285D" w:rsidRDefault="00ED4FF3" w:rsidP="00C81EC4">
                        <w:pPr>
                          <w:ind w:firstLine="0"/>
                          <w:rPr>
                            <w:sz w:val="20"/>
                            <w:szCs w:val="20"/>
                          </w:rPr>
                        </w:pPr>
                        <w:r>
                          <w:rPr>
                            <w:sz w:val="20"/>
                            <w:szCs w:val="20"/>
                          </w:rPr>
                          <w:t>Савчук</w:t>
                        </w:r>
                      </w:p>
                      <w:p w:rsidR="00ED4FF3" w:rsidRPr="002D0CDF" w:rsidRDefault="00ED4FF3" w:rsidP="00C81EC4">
                        <w:pPr>
                          <w:ind w:firstLine="0"/>
                          <w:rPr>
                            <w:rFonts w:ascii="Arial" w:hAnsi="Arial" w:cs="Arial"/>
                            <w:sz w:val="20"/>
                            <w:szCs w:val="20"/>
                          </w:rPr>
                        </w:pPr>
                      </w:p>
                    </w:txbxContent>
                  </v:textbox>
                </v:shape>
                <v:shape id="Надпись 603" o:spid="_x0000_s1205"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" filled="f" stroked="f">
                  <v:textbox inset=".5mm,.5mm,.5mm,0">
                    <w:txbxContent>
                      <w:p w:rsidR="00ED4FF3" w:rsidRPr="002F10C4" w:rsidRDefault="00ED4FF3" w:rsidP="00255818">
                        <w:pPr>
                          <w:ind w:firstLine="0"/>
                          <w:jc w:val="center"/>
                          <w:rPr>
                            <w:sz w:val="18"/>
                            <w:szCs w:val="18"/>
                          </w:rPr>
                        </w:pPr>
                        <w:r w:rsidRPr="002F10C4">
                          <w:rPr>
                            <w:sz w:val="18"/>
                            <w:szCs w:val="18"/>
                          </w:rPr>
                          <w:t>у</w:t>
                        </w:r>
                      </w:p>
                    </w:txbxContent>
                  </v:textbox>
                </v:shape>
                <v:shape id="Надпись 604" o:spid="_x0000_s1206"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" filled="f" stroked="f">
                  <v:textbox inset=".5mm,.5mm,.5mm,0">
                    <w:txbxContent>
                      <w:p w:rsidR="00ED4FF3" w:rsidRPr="00AD2DCB" w:rsidRDefault="00ED4FF3" w:rsidP="00255818">
                        <w:pPr>
                          <w:ind w:firstLine="0"/>
                          <w:jc w:val="center"/>
                          <w:rPr>
                            <w:sz w:val="18"/>
                            <w:szCs w:val="18"/>
                          </w:rPr>
                        </w:pPr>
                        <w:r w:rsidRPr="00AD2DCB">
                          <w:rPr>
                            <w:sz w:val="18"/>
                            <w:szCs w:val="18"/>
                          </w:rPr>
                          <w:t>1</w:t>
                        </w:r>
                      </w:p>
                    </w:txbxContent>
                  </v:textbox>
                </v:shape>
                <v:shape id="Надпись 605" o:spid="_x0000_s1207"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" filled="f" stroked="f">
                  <v:textbox inset=".5mm,.5mm,.5mm,0">
                    <w:txbxContent>
                      <w:p w:rsidR="00ED4FF3" w:rsidRPr="00AD2DCB" w:rsidRDefault="00ED4FF3" w:rsidP="00255818">
                        <w:pPr>
                          <w:ind w:firstLine="0"/>
                          <w:jc w:val="center"/>
                          <w:rPr>
                            <w:sz w:val="18"/>
                            <w:szCs w:val="18"/>
                          </w:rPr>
                        </w:pPr>
                        <w:r w:rsidRPr="00AD2DCB">
                          <w:rPr>
                            <w:sz w:val="18"/>
                            <w:szCs w:val="18"/>
                          </w:rPr>
                          <w:t>1</w:t>
                        </w:r>
                      </w:p>
                    </w:txbxContent>
                  </v:textbox>
                </v:shape>
                <v:shape id="Надпись 606" o:spid="_x0000_s1208"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" filled="f" stroked="f">
                  <v:textbox inset=".5mm,0,.5mm,0">
                    <w:txbxContent>
                      <w:p w:rsidR="00ED4FF3" w:rsidRPr="0066310D" w:rsidRDefault="00ED4FF3" w:rsidP="00255818">
                        <w:pPr>
                          <w:ind w:firstLine="0"/>
                          <w:rPr>
                            <w:sz w:val="20"/>
                            <w:szCs w:val="20"/>
                          </w:rPr>
                        </w:pPr>
                        <w:r w:rsidRPr="0066310D">
                          <w:rPr>
                            <w:sz w:val="20"/>
                            <w:szCs w:val="20"/>
                          </w:rPr>
                          <w:t>Консульт.</w:t>
                        </w:r>
                      </w:p>
                    </w:txbxContent>
                  </v:textbox>
                </v:shape>
                <v:shape id="Надпись 607" o:spid="_x0000_s1209"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" filled="f" stroked="f">
                  <v:textbox inset=".5mm,0,.5mm,0">
                    <w:txbxContent>
                      <w:p w:rsidR="00ED4FF3" w:rsidRPr="002D0CDF" w:rsidRDefault="00ED4FF3" w:rsidP="00255818">
                        <w:pPr>
                          <w:ind w:firstLine="0"/>
                          <w:rPr>
                            <w:rFonts w:ascii="Arial" w:hAnsi="Arial" w:cs="Arial"/>
                            <w:spacing w:val="-6"/>
                            <w:sz w:val="20"/>
                            <w:szCs w:val="20"/>
                          </w:rPr>
                        </w:pPr>
                      </w:p>
                      <w:p w:rsidR="00ED4FF3" w:rsidRPr="002D0CDF" w:rsidRDefault="00ED4FF3" w:rsidP="00255818">
                        <w:pPr>
                          <w:rPr>
                            <w:rFonts w:ascii="Arial" w:hAnsi="Arial" w:cs="Arial"/>
                            <w:sz w:val="20"/>
                            <w:szCs w:val="20"/>
                          </w:rPr>
                        </w:pPr>
                      </w:p>
                      <w:p w:rsidR="00ED4FF3" w:rsidRPr="002D0CDF" w:rsidRDefault="00ED4FF3" w:rsidP="00255818">
                        <w:pPr>
                          <w:rPr>
                            <w:rFonts w:ascii="Arial" w:hAnsi="Arial" w:cs="Arial"/>
                            <w:sz w:val="20"/>
                            <w:szCs w:val="20"/>
                          </w:rPr>
                        </w:pPr>
                      </w:p>
                    </w:txbxContent>
                  </v:textbox>
                </v:shape>
                <w10:wrap anchorx="page" anchory="page"/>
                <w10:anchorlock/>
              </v:group>
            </w:pict>
          </mc:Fallback>
        </mc:AlternateContent>
      </w:r>
      <w:r w:rsidR="000C4E16" w:rsidRPr="00436E50">
        <w:t>Введени</w:t>
      </w:r>
      <w:r w:rsidR="000C4E16" w:rsidRPr="00D73C12">
        <w:t>е</w:t>
      </w:r>
      <w:bookmarkEnd w:id="2"/>
      <w:bookmarkEnd w:id="3"/>
      <w:bookmarkEnd w:id="4"/>
    </w:p>
    <w:p w:rsidR="00C505B0" w:rsidRDefault="00DB071B" w:rsidP="002E2880">
      <w:pPr>
        <w:spacing w:line="245" w:lineRule="auto"/>
        <w:rPr>
          <w:bCs/>
        </w:rPr>
      </w:pPr>
      <w:r>
        <w:rPr>
          <w:bCs/>
        </w:rPr>
        <w:t xml:space="preserve">В настоящее время </w:t>
      </w:r>
      <w:r w:rsidR="002D1C78">
        <w:rPr>
          <w:bCs/>
        </w:rPr>
        <w:t xml:space="preserve">огромное влияние </w:t>
      </w:r>
      <w:r w:rsidR="000270EA">
        <w:rPr>
          <w:bCs/>
        </w:rPr>
        <w:t xml:space="preserve">оказывает </w:t>
      </w:r>
      <w:r w:rsidR="002D1C78">
        <w:rPr>
          <w:bCs/>
        </w:rPr>
        <w:t>на развитие современного обще</w:t>
      </w:r>
      <w:r w:rsidR="000270EA">
        <w:rPr>
          <w:bCs/>
        </w:rPr>
        <w:t>ст</w:t>
      </w:r>
      <w:r w:rsidR="002D1C78">
        <w:rPr>
          <w:bCs/>
        </w:rPr>
        <w:t>ва</w:t>
      </w:r>
      <w:r w:rsidR="000270EA">
        <w:rPr>
          <w:bCs/>
        </w:rPr>
        <w:t xml:space="preserve"> современные информационные технологии. Почти каждую сферу жизни человека </w:t>
      </w:r>
      <w:r w:rsidR="00105816">
        <w:rPr>
          <w:bCs/>
        </w:rPr>
        <w:t>они изменили за несколько лет. Информационные технологии значительно облегчают жизнь человека, делая ее простой и доступной.</w:t>
      </w:r>
      <w:r w:rsidR="003E6332">
        <w:rPr>
          <w:bCs/>
        </w:rPr>
        <w:t xml:space="preserve"> </w:t>
      </w:r>
    </w:p>
    <w:p w:rsidR="00105816" w:rsidRDefault="00DB2EB8" w:rsidP="00A43729">
      <w:pPr>
        <w:spacing w:line="245" w:lineRule="auto"/>
        <w:rPr>
          <w:bCs/>
        </w:rPr>
      </w:pPr>
      <w:r>
        <w:rPr>
          <w:bCs/>
        </w:rPr>
        <w:t>Сейчас</w:t>
      </w:r>
      <w:r w:rsidR="00A43729">
        <w:rPr>
          <w:bCs/>
        </w:rPr>
        <w:t xml:space="preserve"> проще и выгоднее использовать электронную книгу, чем покупать бумажную, поэтому на данный момент электронные книги являются очень популярными.</w:t>
      </w:r>
      <w:r>
        <w:rPr>
          <w:bCs/>
        </w:rPr>
        <w:t xml:space="preserve"> Но совсем недавно, такой популярности </w:t>
      </w:r>
      <w:r w:rsidR="006B4378">
        <w:rPr>
          <w:bCs/>
        </w:rPr>
        <w:t>на электронные книги не было, и </w:t>
      </w:r>
      <w:r>
        <w:rPr>
          <w:bCs/>
        </w:rPr>
        <w:t>люди покупали или обменивались бумажными книгами.</w:t>
      </w:r>
      <w:r w:rsidR="00772305">
        <w:rPr>
          <w:bCs/>
        </w:rPr>
        <w:t xml:space="preserve"> Некоторые люди все еще являются фанатами бумажных книг и не готовы переходить на электронную, собирают домашние библиотеки, приобретают популярные книги на иностранном языке.</w:t>
      </w:r>
      <w:r w:rsidR="00692E51">
        <w:rPr>
          <w:bCs/>
        </w:rPr>
        <w:t xml:space="preserve"> Но однозначно покупка бумажных книг является затратным хобби и не каждому такой вариант подойдет.</w:t>
      </w:r>
      <w:r w:rsidR="00772305">
        <w:rPr>
          <w:bCs/>
        </w:rPr>
        <w:t xml:space="preserve"> </w:t>
      </w:r>
      <w:r w:rsidR="009D3CA3">
        <w:rPr>
          <w:bCs/>
        </w:rPr>
        <w:t>При использовании электронной книги н</w:t>
      </w:r>
      <w:r w:rsidR="00AF721F">
        <w:rPr>
          <w:bCs/>
        </w:rPr>
        <w:t xml:space="preserve">екоторые люди начали замечать, что скорость восприятия и запоминаемость прочитанного материала </w:t>
      </w:r>
      <w:r w:rsidR="0016695B">
        <w:rPr>
          <w:bCs/>
        </w:rPr>
        <w:t xml:space="preserve">значительно </w:t>
      </w:r>
      <w:r w:rsidR="00AF721F">
        <w:rPr>
          <w:bCs/>
        </w:rPr>
        <w:t>хуже</w:t>
      </w:r>
      <w:r w:rsidR="009D3CA3">
        <w:rPr>
          <w:bCs/>
        </w:rPr>
        <w:t>.</w:t>
      </w:r>
    </w:p>
    <w:p w:rsidR="00541970" w:rsidRDefault="006C124D" w:rsidP="00A43729">
      <w:pPr>
        <w:spacing w:line="245" w:lineRule="auto"/>
        <w:rPr>
          <w:bCs/>
        </w:rPr>
      </w:pPr>
      <w:r>
        <w:rPr>
          <w:bCs/>
        </w:rPr>
        <w:t>Так как бумажные книги не дешевые, некоторые люди обмениваются книгами</w:t>
      </w:r>
      <w:r w:rsidR="00703CEE">
        <w:rPr>
          <w:bCs/>
        </w:rPr>
        <w:t>, ходят в библиотеки, просят почитать и отдать обратно у своих друзей и родственников</w:t>
      </w:r>
      <w:r>
        <w:rPr>
          <w:bCs/>
        </w:rPr>
        <w:t xml:space="preserve"> или отдают нуждающимся безвозмездно. </w:t>
      </w:r>
    </w:p>
    <w:p w:rsidR="00692E51" w:rsidRDefault="006B4378" w:rsidP="00A43729">
      <w:pPr>
        <w:spacing w:line="245" w:lineRule="auto"/>
        <w:rPr>
          <w:bCs/>
        </w:rPr>
      </w:pPr>
      <w:r>
        <w:rPr>
          <w:bCs/>
        </w:rPr>
        <w:t>Еще одной проблемой</w:t>
      </w:r>
      <w:r w:rsidR="00541970">
        <w:rPr>
          <w:bCs/>
        </w:rPr>
        <w:t xml:space="preserve"> бумажных книг является то, что покупатель не знает наверняка понравится данная книга или нет. В настоящее время для решения таких проблем пишут рецензии на книги. В рецензиях люди пишут о впечатлениях и удобстве данной книги, прочитав данную рецензию можно лучше понять, </w:t>
      </w:r>
      <w:r>
        <w:rPr>
          <w:bCs/>
        </w:rPr>
        <w:t>понравится</w:t>
      </w:r>
      <w:r w:rsidR="00541970">
        <w:rPr>
          <w:bCs/>
        </w:rPr>
        <w:t xml:space="preserve"> </w:t>
      </w:r>
      <w:r w:rsidR="00140A8E">
        <w:rPr>
          <w:bCs/>
        </w:rPr>
        <w:t>данная</w:t>
      </w:r>
      <w:r w:rsidR="00541970">
        <w:rPr>
          <w:bCs/>
        </w:rPr>
        <w:t xml:space="preserve"> книга или нет.</w:t>
      </w:r>
    </w:p>
    <w:p w:rsidR="00EE4B92" w:rsidRDefault="00F245BD" w:rsidP="0016695B">
      <w:r>
        <w:t>Дипломный проект</w:t>
      </w:r>
      <w:r w:rsidR="00D514F5">
        <w:t xml:space="preserve"> представляет </w:t>
      </w:r>
      <w:r>
        <w:t xml:space="preserve">собой </w:t>
      </w:r>
      <w:r w:rsidR="00140A8E">
        <w:t>веб-сайт</w:t>
      </w:r>
      <w:r w:rsidR="00D514F5">
        <w:t xml:space="preserve"> для обмена книгами, который решает финансовую проблему бумажной продукции. </w:t>
      </w:r>
      <w:r>
        <w:t xml:space="preserve">Целью данного проекта </w:t>
      </w:r>
      <w:r w:rsidR="00D819B9">
        <w:t>является предоставление</w:t>
      </w:r>
      <w:r>
        <w:t xml:space="preserve"> возможности обмена книгами</w:t>
      </w:r>
      <w:r w:rsidR="0016695B">
        <w:t xml:space="preserve"> между пользователями</w:t>
      </w:r>
      <w:r>
        <w:t xml:space="preserve"> и </w:t>
      </w:r>
      <w:r w:rsidR="00D819B9">
        <w:t>чтение рецензий на популярные книги.</w:t>
      </w:r>
    </w:p>
    <w:bookmarkStart w:id="5" w:name="_Toc41742014"/>
    <w:bookmarkStart w:id="6" w:name="_Toc42269061"/>
    <w:p w:rsidR="0013781E" w:rsidRPr="00D922D4" w:rsidRDefault="00152AA1" w:rsidP="00C2754E">
      <w:pPr>
        <w:pStyle w:val="af6"/>
        <w:spacing w:line="247" w:lineRule="auto"/>
        <w:outlineLvl w:val="0"/>
      </w:pPr>
      <w:r>
        <w:rPr>
          <w:noProof/>
          <w:lang w:eastAsia="ru-RU"/>
        </w:rPr>
        <w:lastRenderedPageBreak/>
        <mc:AlternateContent>
          <mc:Choice Requires="wps">
            <w:drawing>
              <wp:anchor distT="0" distB="0" distL="114300" distR="114300" simplePos="0" relativeHeight="251780607" behindDoc="0" locked="0" layoutInCell="1" allowOverlap="1" wp14:anchorId="45940953" wp14:editId="5B36944F">
                <wp:simplePos x="0" y="0"/>
                <wp:positionH relativeFrom="margin">
                  <wp:posOffset>6147898</wp:posOffset>
                </wp:positionH>
                <wp:positionV relativeFrom="paragraph">
                  <wp:posOffset>-284480</wp:posOffset>
                </wp:positionV>
                <wp:extent cx="234779" cy="271848"/>
                <wp:effectExtent l="0" t="0" r="13335" b="13970"/>
                <wp:wrapNone/>
                <wp:docPr id="542" name="Прямоугольник 542"/>
                <wp:cNvGraphicFramePr/>
                <a:graphic xmlns:a="http://schemas.openxmlformats.org/drawingml/2006/main">
                  <a:graphicData uri="http://schemas.microsoft.com/office/word/2010/wordprocessingShape">
                    <wps:wsp>
                      <wps:cNvSpPr/>
                      <wps:spPr>
                        <a:xfrm>
                          <a:off x="0" y="0"/>
                          <a:ext cx="234779" cy="27184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A773EF" id="Прямоугольник 542" o:spid="_x0000_s1026" style="position:absolute;margin-left:484.1pt;margin-top:-22.4pt;width:18.5pt;height:21.4pt;z-index:251780607;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" fillcolor="white [3212]" strokecolor="white [3212]" strokeweight="1pt">
                <w10:wrap anchorx="margin"/>
              </v:rect>
            </w:pict>
          </mc:Fallback>
        </mc:AlternateContent>
      </w:r>
      <w:r w:rsidR="002F2F1F" w:rsidRPr="0013781E">
        <w:rPr>
          <w:noProof/>
          <w:lang w:eastAsia="ru-RU"/>
        </w:rPr>
        <mc:AlternateContent>
          <mc:Choice Requires="wpg">
            <w:drawing>
              <wp:anchor distT="0" distB="0" distL="114300" distR="114300" simplePos="0" relativeHeight="251727872" behindDoc="1" locked="1" layoutInCell="1" allowOverlap="1" wp14:anchorId="57E48EC3" wp14:editId="7645B68A">
                <wp:simplePos x="0" y="0"/>
                <wp:positionH relativeFrom="page">
                  <wp:posOffset>720090</wp:posOffset>
                </wp:positionH>
                <wp:positionV relativeFrom="page">
                  <wp:posOffset>180340</wp:posOffset>
                </wp:positionV>
                <wp:extent cx="6660000" cy="10332000"/>
                <wp:effectExtent l="0" t="0" r="26670" b="31750"/>
                <wp:wrapNone/>
                <wp:docPr id="467" name="Группа 467"/>
                <wp:cNvGraphicFramePr/>
                <a:graphic xmlns:a="http://schemas.openxmlformats.org/drawingml/2006/main">
                  <a:graphicData uri="http://schemas.microsoft.com/office/word/2010/wordprocessingGroup">
                    <wpg:wgp>
                      <wpg:cNvGrpSpPr/>
                      <wpg:grpSpPr>
                        <a:xfrm>
                          <a:off x="0" y="0"/>
                          <a:ext cx="6660000" cy="10332000"/>
                          <a:chOff x="0" y="0"/>
                          <a:chExt cx="6662946" cy="10334945"/>
                        </a:xfrm>
                      </wpg:grpSpPr>
                      <wps:wsp>
                        <wps:cNvPr id="468" name="Прямая соединительная линия 468"/>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 name="Прямая соединительная линия 469"/>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0" name="Прямая соединительная линия 470"/>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1" name="Прямая соединительная линия 471"/>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2" name="Прямая соединительная линия 472"/>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3" name="Прямая соединительная линия 473"/>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4" name="Прямая соединительная линия 474"/>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5" name="Прямая соединительная линия 475"/>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 name="Прямая соединительная линия 476"/>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 name="Прямая соединительная линия 477"/>
                        <wps:cNvCnPr>
                          <a:cxnSpLocks noChangeShapeType="1"/>
                        </wps:cNvCnPr>
                        <wps:spPr bwMode="auto">
                          <a:xfrm>
                            <a:off x="1442852"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8" name="Прямая соединительная линия 478"/>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9" name="Прямая соединительная линия 479"/>
                        <wps:cNvCnPr>
                          <a:cxnSpLocks noChangeShapeType="1"/>
                        </wps:cNvCnPr>
                        <wps:spPr bwMode="auto">
                          <a:xfrm>
                            <a:off x="255320"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0" name="Прямая соединительная линия 480"/>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1" name="Прямая соединительная линия 481"/>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 name="Прямая соединительная линия 482"/>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 name="Прямая соединительная линия 483"/>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4" name="Прямая соединительная линия 484"/>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5" name="Прямая соединительная линия 485"/>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 name="Прямая соединительная линия 486"/>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7" name="Прямая соединительная линия 487"/>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8" name="Прямоугольник 488"/>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9" name="Надпись 489"/>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490" name="Надпись 490"/>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jc w:val="center"/>
                                <w:rPr>
                                  <w:rFonts w:ascii="Arial" w:hAnsi="Arial" w:cs="Arial"/>
                                  <w:sz w:val="18"/>
                                  <w:szCs w:val="18"/>
                                </w:rPr>
                              </w:pPr>
                              <w:r w:rsidRPr="0066310D">
                                <w:rPr>
                                  <w:sz w:val="18"/>
                                  <w:szCs w:val="18"/>
                                </w:rPr>
                                <w:t>Изм</w:t>
                              </w:r>
                            </w:p>
                          </w:txbxContent>
                        </wps:txbx>
                        <wps:bodyPr rot="0" vert="horz" wrap="square" lIns="18000" tIns="18000" rIns="18000" bIns="0" anchor="t" anchorCtr="0" upright="1">
                          <a:noAutofit/>
                        </wps:bodyPr>
                      </wps:wsp>
                      <wps:wsp>
                        <wps:cNvPr id="491" name="Надпись 491"/>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D4FF3" w:rsidRPr="002D0CDF" w:rsidRDefault="00ED4FF3" w:rsidP="00AD2DCB">
                              <w:pPr>
                                <w:ind w:firstLine="0"/>
                                <w:jc w:val="center"/>
                              </w:pPr>
                              <w:r w:rsidRPr="0066310D">
                                <w:rPr>
                                  <w:sz w:val="18"/>
                                  <w:szCs w:val="18"/>
                                </w:rPr>
                                <w:t>Лист</w:t>
                              </w:r>
                            </w:p>
                          </w:txbxContent>
                        </wps:txbx>
                        <wps:bodyPr rot="0" vert="horz" wrap="square" lIns="18000" tIns="18000" rIns="18000" bIns="0" anchor="t" anchorCtr="0" upright="1">
                          <a:noAutofit/>
                        </wps:bodyPr>
                      </wps:wsp>
                      <wps:wsp>
                        <wps:cNvPr id="492" name="Надпись 492"/>
                        <wps:cNvSpPr txBox="1">
                          <a:spLocks noChangeArrowheads="1"/>
                        </wps:cNvSpPr>
                        <wps:spPr bwMode="auto">
                          <a:xfrm>
                            <a:off x="593766" y="925087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jc w:val="center"/>
                                <w:rPr>
                                  <w:rFonts w:ascii="Arial" w:hAnsi="Arial" w:cs="Arial"/>
                                  <w:sz w:val="18"/>
                                  <w:szCs w:val="18"/>
                                </w:rPr>
                              </w:pPr>
                              <w:r w:rsidRPr="005B3AFD">
                                <w:rPr>
                                  <w:sz w:val="18"/>
                                  <w:szCs w:val="18"/>
                                </w:rPr>
                                <w:t>№</w:t>
                              </w:r>
                              <w:r w:rsidRPr="002D0CDF">
                                <w:rPr>
                                  <w:rFonts w:ascii="Arial" w:hAnsi="Arial" w:cs="Arial"/>
                                  <w:sz w:val="18"/>
                                  <w:szCs w:val="18"/>
                                </w:rPr>
                                <w:t xml:space="preserve"> </w:t>
                              </w:r>
                              <w:r w:rsidRPr="0066310D">
                                <w:rPr>
                                  <w:sz w:val="18"/>
                                  <w:szCs w:val="18"/>
                                </w:rPr>
                                <w:t>документа</w:t>
                              </w:r>
                            </w:p>
                          </w:txbxContent>
                        </wps:txbx>
                        <wps:bodyPr rot="0" vert="horz" wrap="square" lIns="18000" tIns="18000" rIns="18000" bIns="0" anchor="t" anchorCtr="0" upright="1">
                          <a:noAutofit/>
                        </wps:bodyPr>
                      </wps:wsp>
                      <wps:wsp>
                        <wps:cNvPr id="493" name="Надпись 493"/>
                        <wps:cNvSpPr txBox="1">
                          <a:spLocks noChangeArrowheads="1"/>
                        </wps:cNvSpPr>
                        <wps:spPr bwMode="auto">
                          <a:xfrm>
                            <a:off x="617517" y="9446821"/>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1A63C2" w:rsidRDefault="00ED4FF3" w:rsidP="00AD2DCB">
                              <w:pPr>
                                <w:ind w:firstLine="0"/>
                                <w:rPr>
                                  <w:rFonts w:ascii="Arial" w:hAnsi="Arial" w:cs="Arial"/>
                                  <w:sz w:val="20"/>
                                  <w:szCs w:val="20"/>
                                </w:rPr>
                              </w:pPr>
                              <w:r>
                                <w:rPr>
                                  <w:sz w:val="20"/>
                                  <w:szCs w:val="20"/>
                                </w:rPr>
                                <w:t>Завадская</w:t>
                              </w:r>
                            </w:p>
                            <w:p w:rsidR="00ED4FF3" w:rsidRPr="002D0CDF" w:rsidRDefault="00ED4FF3" w:rsidP="00AD2DCB"/>
                          </w:txbxContent>
                        </wps:txbx>
                        <wps:bodyPr rot="0" vert="horz" wrap="square" lIns="18000" tIns="0" rIns="18000" bIns="0" anchor="t" anchorCtr="0" upright="1">
                          <a:noAutofit/>
                        </wps:bodyPr>
                      </wps:wsp>
                      <wps:wsp>
                        <wps:cNvPr id="494" name="Надпись 494"/>
                        <wps:cNvSpPr txBox="1">
                          <a:spLocks noChangeArrowheads="1"/>
                        </wps:cNvSpPr>
                        <wps:spPr bwMode="auto">
                          <a:xfrm>
                            <a:off x="617517" y="960713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rPr>
                                  <w:rFonts w:ascii="Arial" w:hAnsi="Arial" w:cs="Arial"/>
                                  <w:spacing w:val="-6"/>
                                  <w:sz w:val="20"/>
                                  <w:szCs w:val="20"/>
                                </w:rPr>
                              </w:pPr>
                              <w:r>
                                <w:rPr>
                                  <w:spacing w:val="-6"/>
                                  <w:sz w:val="20"/>
                                  <w:szCs w:val="20"/>
                                </w:rPr>
                                <w:t>Потапенко</w:t>
                              </w:r>
                            </w:p>
                            <w:p w:rsidR="00ED4FF3" w:rsidRPr="002D0CDF" w:rsidRDefault="00ED4FF3" w:rsidP="00AD2DCB">
                              <w:pPr>
                                <w:ind w:firstLine="0"/>
                                <w:rPr>
                                  <w:rFonts w:ascii="Arial" w:hAnsi="Arial" w:cs="Arial"/>
                                  <w:sz w:val="20"/>
                                  <w:szCs w:val="20"/>
                                </w:rPr>
                              </w:pPr>
                            </w:p>
                            <w:p w:rsidR="00ED4FF3" w:rsidRDefault="00ED4FF3" w:rsidP="00AD2DCB">
                              <w:pPr>
                                <w:ind w:firstLine="0"/>
                              </w:pPr>
                            </w:p>
                          </w:txbxContent>
                        </wps:txbx>
                        <wps:bodyPr rot="0" vert="horz" wrap="square" lIns="18000" tIns="0" rIns="18000" bIns="0" anchor="t" anchorCtr="0" upright="1">
                          <a:noAutofit/>
                        </wps:bodyPr>
                      </wps:wsp>
                      <wps:wsp>
                        <wps:cNvPr id="495" name="Надпись 495"/>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AD2DCB">
                              <w:pPr>
                                <w:rPr>
                                  <w:rFonts w:ascii="Arial" w:hAnsi="Arial" w:cs="Arial"/>
                                  <w:sz w:val="20"/>
                                  <w:szCs w:val="20"/>
                                </w:rPr>
                              </w:pPr>
                            </w:p>
                          </w:txbxContent>
                        </wps:txbx>
                        <wps:bodyPr rot="0" vert="horz" wrap="square" lIns="18000" tIns="0" rIns="18000" bIns="0" anchor="t" anchorCtr="0" upright="1">
                          <a:noAutofit/>
                        </wps:bodyPr>
                      </wps:wsp>
                      <wps:wsp>
                        <wps:cNvPr id="496" name="Надпись 496"/>
                        <wps:cNvSpPr txBox="1">
                          <a:spLocks noChangeArrowheads="1"/>
                        </wps:cNvSpPr>
                        <wps:spPr bwMode="auto">
                          <a:xfrm>
                            <a:off x="1425039" y="925087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wps:txbx>
                        <wps:bodyPr rot="0" vert="horz" wrap="square" lIns="18000" tIns="18000" rIns="18000" bIns="0" anchor="t" anchorCtr="0" upright="1">
                          <a:noAutofit/>
                        </wps:bodyPr>
                      </wps:wsp>
                      <wps:wsp>
                        <wps:cNvPr id="497" name="Надпись 497"/>
                        <wps:cNvSpPr txBox="1">
                          <a:spLocks noChangeArrowheads="1"/>
                        </wps:cNvSpPr>
                        <wps:spPr bwMode="auto">
                          <a:xfrm>
                            <a:off x="1971304"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jc w:val="center"/>
                                <w:rPr>
                                  <w:rFonts w:ascii="Arial" w:hAnsi="Arial" w:cs="Arial"/>
                                  <w:sz w:val="18"/>
                                  <w:szCs w:val="18"/>
                                </w:rPr>
                              </w:pPr>
                              <w:r w:rsidRPr="0066310D">
                                <w:rPr>
                                  <w:sz w:val="18"/>
                                  <w:szCs w:val="18"/>
                                </w:rPr>
                                <w:t>Дата</w:t>
                              </w:r>
                            </w:p>
                          </w:txbxContent>
                        </wps:txbx>
                        <wps:bodyPr rot="0" vert="horz" wrap="square" lIns="18000" tIns="18000" rIns="18000" bIns="0" anchor="t" anchorCtr="0" upright="1">
                          <a:noAutofit/>
                        </wps:bodyPr>
                      </wps:wsp>
                      <wps:wsp>
                        <wps:cNvPr id="498" name="Надпись 498"/>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499" name="Надпись 499"/>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500" name="Надпись 500"/>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AD2DCB">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501" name="Надпись 501"/>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502" name="Надпись 502"/>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503" name="Надпись 503"/>
                        <wps:cNvSpPr txBox="1">
                          <a:spLocks noChangeArrowheads="1"/>
                        </wps:cNvSpPr>
                        <wps:spPr bwMode="auto">
                          <a:xfrm>
                            <a:off x="2339439" y="8989621"/>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AD2DCB">
                              <w:pPr>
                                <w:ind w:firstLine="0"/>
                                <w:jc w:val="center"/>
                                <w:rPr>
                                  <w:sz w:val="36"/>
                                  <w:szCs w:val="36"/>
                                </w:rPr>
                              </w:pPr>
                              <w:r>
                                <w:rPr>
                                  <w:sz w:val="36"/>
                                  <w:szCs w:val="36"/>
                                </w:rPr>
                                <w:t>ДП 01</w:t>
                              </w:r>
                              <w:r w:rsidRPr="0066310D">
                                <w:rPr>
                                  <w:sz w:val="36"/>
                                  <w:szCs w:val="36"/>
                                </w:rPr>
                                <w:t>.</w:t>
                              </w:r>
                              <w:proofErr w:type="gramStart"/>
                              <w:r w:rsidRPr="0066310D">
                                <w:rPr>
                                  <w:sz w:val="36"/>
                                  <w:szCs w:val="36"/>
                                </w:rPr>
                                <w:t>0</w:t>
                              </w:r>
                              <w:r>
                                <w:rPr>
                                  <w:sz w:val="36"/>
                                  <w:szCs w:val="36"/>
                                </w:rPr>
                                <w:t>0</w:t>
                              </w:r>
                              <w:r w:rsidRPr="0066310D">
                                <w:rPr>
                                  <w:sz w:val="36"/>
                                  <w:szCs w:val="36"/>
                                </w:rPr>
                                <w:t>.ПЗ</w:t>
                              </w:r>
                              <w:proofErr w:type="gramEnd"/>
                            </w:p>
                          </w:txbxContent>
                        </wps:txbx>
                        <wps:bodyPr rot="0" vert="horz" wrap="square" lIns="18000" tIns="0" rIns="18000" bIns="0" anchor="t" anchorCtr="0" upright="1">
                          <a:noAutofit/>
                        </wps:bodyPr>
                      </wps:wsp>
                      <wps:wsp>
                        <wps:cNvPr id="504" name="Надпись 504"/>
                        <wps:cNvSpPr txBox="1">
                          <a:spLocks noChangeArrowheads="1"/>
                        </wps:cNvSpPr>
                        <wps:spPr bwMode="auto">
                          <a:xfrm>
                            <a:off x="4857008" y="9797143"/>
                            <a:ext cx="1799590" cy="52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AD2DCB">
                              <w:pPr>
                                <w:ind w:firstLine="0"/>
                                <w:jc w:val="center"/>
                                <w:rPr>
                                  <w:sz w:val="36"/>
                                  <w:szCs w:val="36"/>
                                </w:rPr>
                              </w:pPr>
                              <w:r w:rsidRPr="0066310D">
                                <w:rPr>
                                  <w:sz w:val="36"/>
                                  <w:szCs w:val="36"/>
                                </w:rPr>
                                <w:t>БГТУ</w:t>
                              </w:r>
                            </w:p>
                            <w:p w:rsidR="00ED4FF3" w:rsidRPr="0066310D" w:rsidRDefault="00ED4FF3" w:rsidP="00AD2DCB">
                              <w:pPr>
                                <w:ind w:firstLine="0"/>
                                <w:jc w:val="center"/>
                                <w:rPr>
                                  <w:sz w:val="36"/>
                                  <w:szCs w:val="36"/>
                                </w:rPr>
                              </w:pPr>
                              <w:r>
                                <w:rPr>
                                  <w:sz w:val="36"/>
                                  <w:szCs w:val="36"/>
                                </w:rPr>
                                <w:t>7431909, 2020</w:t>
                              </w:r>
                            </w:p>
                          </w:txbxContent>
                        </wps:txbx>
                        <wps:bodyPr rot="0" vert="horz" wrap="square" lIns="18000" tIns="0" rIns="18000" bIns="0" anchor="t" anchorCtr="0" upright="1">
                          <a:noAutofit/>
                        </wps:bodyPr>
                      </wps:wsp>
                      <wps:wsp>
                        <wps:cNvPr id="505" name="Надпись 505"/>
                        <wps:cNvSpPr txBox="1">
                          <a:spLocks noChangeArrowheads="1"/>
                        </wps:cNvSpPr>
                        <wps:spPr bwMode="auto">
                          <a:xfrm>
                            <a:off x="2345265" y="9434946"/>
                            <a:ext cx="2519045" cy="89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96426C" w:rsidRDefault="00ED4FF3" w:rsidP="00C74E95">
                              <w:pPr>
                                <w:ind w:firstLine="0"/>
                                <w:jc w:val="center"/>
                                <w:rPr>
                                  <w:sz w:val="24"/>
                                  <w:szCs w:val="24"/>
                                </w:rPr>
                              </w:pPr>
                              <w:r>
                                <w:rPr>
                                  <w:sz w:val="24"/>
                                  <w:szCs w:val="24"/>
                                </w:rPr>
                                <w:t>Аналитический обзор</w:t>
                              </w:r>
                            </w:p>
                          </w:txbxContent>
                        </wps:txbx>
                        <wps:bodyPr rot="0" vert="horz" wrap="square" lIns="18000" tIns="0" rIns="18000" bIns="0" anchor="ctr" anchorCtr="0" upright="1">
                          <a:noAutofit/>
                        </wps:bodyPr>
                      </wps:wsp>
                      <wps:wsp>
                        <wps:cNvPr id="506" name="Надпись 506"/>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rPr>
                                  <w:rFonts w:ascii="Arial" w:hAnsi="Arial" w:cs="Arial"/>
                                  <w:sz w:val="20"/>
                                  <w:szCs w:val="20"/>
                                </w:rPr>
                              </w:pPr>
                              <w:r w:rsidRPr="00BA79C2">
                                <w:rPr>
                                  <w:sz w:val="20"/>
                                  <w:szCs w:val="20"/>
                                </w:rPr>
                                <w:t>Н.</w:t>
                              </w:r>
                              <w:r w:rsidRPr="002D0CDF">
                                <w:rPr>
                                  <w:rFonts w:ascii="Arial" w:hAnsi="Arial" w:cs="Arial"/>
                                  <w:sz w:val="20"/>
                                  <w:szCs w:val="20"/>
                                </w:rPr>
                                <w:t xml:space="preserve">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507" name="Надпись 507"/>
                        <wps:cNvSpPr txBox="1">
                          <a:spLocks noChangeArrowheads="1"/>
                        </wps:cNvSpPr>
                        <wps:spPr bwMode="auto">
                          <a:xfrm>
                            <a:off x="617517" y="9969335"/>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rPr>
                                  <w:rFonts w:ascii="Arial" w:hAnsi="Arial" w:cs="Arial"/>
                                  <w:spacing w:val="-6"/>
                                  <w:sz w:val="20"/>
                                  <w:szCs w:val="20"/>
                                </w:rPr>
                              </w:pPr>
                              <w:r>
                                <w:rPr>
                                  <w:spacing w:val="-6"/>
                                  <w:sz w:val="20"/>
                                  <w:szCs w:val="20"/>
                                </w:rPr>
                                <w:t>Савчук</w:t>
                              </w:r>
                            </w:p>
                            <w:p w:rsidR="00ED4FF3" w:rsidRPr="002D0CDF" w:rsidRDefault="00ED4FF3" w:rsidP="00AD2DCB">
                              <w:pPr>
                                <w:rPr>
                                  <w:rFonts w:ascii="Arial" w:hAnsi="Arial" w:cs="Arial"/>
                                  <w:sz w:val="20"/>
                                  <w:szCs w:val="20"/>
                                </w:rPr>
                              </w:pPr>
                            </w:p>
                            <w:p w:rsidR="00ED4FF3" w:rsidRPr="002D0CDF" w:rsidRDefault="00ED4FF3" w:rsidP="00AD2DCB">
                              <w:pPr>
                                <w:rPr>
                                  <w:rFonts w:ascii="Arial" w:hAnsi="Arial" w:cs="Arial"/>
                                  <w:sz w:val="20"/>
                                  <w:szCs w:val="20"/>
                                </w:rPr>
                              </w:pPr>
                            </w:p>
                          </w:txbxContent>
                        </wps:txbx>
                        <wps:bodyPr rot="0" vert="horz" wrap="square" lIns="18000" tIns="0" rIns="18000" bIns="0" anchor="t" anchorCtr="0" upright="1">
                          <a:noAutofit/>
                        </wps:bodyPr>
                      </wps:wsp>
                      <wps:wsp>
                        <wps:cNvPr id="508" name="Надпись 508"/>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AD2DCB">
                              <w:pPr>
                                <w:ind w:firstLine="0"/>
                                <w:jc w:val="center"/>
                                <w:rPr>
                                  <w:sz w:val="18"/>
                                  <w:szCs w:val="18"/>
                                </w:rPr>
                              </w:pPr>
                              <w:r w:rsidRPr="00AD2DCB">
                                <w:rPr>
                                  <w:sz w:val="18"/>
                                  <w:szCs w:val="18"/>
                                </w:rPr>
                                <w:t>у</w:t>
                              </w:r>
                            </w:p>
                          </w:txbxContent>
                        </wps:txbx>
                        <wps:bodyPr rot="0" vert="horz" wrap="square" lIns="18000" tIns="18000" rIns="18000" bIns="0" anchor="t" anchorCtr="0" upright="1">
                          <a:noAutofit/>
                        </wps:bodyPr>
                      </wps:wsp>
                      <wps:wsp>
                        <wps:cNvPr id="509" name="Надпись 509"/>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AD2DCB">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510" name="Надпись 510"/>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AD2DCB">
                              <w:pPr>
                                <w:ind w:firstLine="0"/>
                                <w:jc w:val="center"/>
                                <w:rPr>
                                  <w:sz w:val="18"/>
                                  <w:szCs w:val="18"/>
                                </w:rPr>
                              </w:pPr>
                              <w:r>
                                <w:rPr>
                                  <w:sz w:val="18"/>
                                  <w:szCs w:val="18"/>
                                </w:rPr>
                                <w:t>15</w:t>
                              </w:r>
                            </w:p>
                          </w:txbxContent>
                        </wps:txbx>
                        <wps:bodyPr rot="0" vert="horz" wrap="square" lIns="18000" tIns="18000" rIns="18000" bIns="0" anchor="t" anchorCtr="0" upright="1">
                          <a:noAutofit/>
                        </wps:bodyPr>
                      </wps:wsp>
                      <wps:wsp>
                        <wps:cNvPr id="511" name="Надпись 511"/>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AD2DCB">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s:wsp>
                        <wps:cNvPr id="512" name="Надпись 512"/>
                        <wps:cNvSpPr txBox="1">
                          <a:spLocks noChangeArrowheads="1"/>
                        </wps:cNvSpPr>
                        <wps:spPr bwMode="auto">
                          <a:xfrm>
                            <a:off x="617517" y="9785267"/>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AD2DCB">
                              <w:pPr>
                                <w:ind w:firstLine="0"/>
                                <w:rPr>
                                  <w:rFonts w:ascii="Arial" w:hAnsi="Arial" w:cs="Arial"/>
                                  <w:spacing w:val="-6"/>
                                  <w:sz w:val="20"/>
                                  <w:szCs w:val="20"/>
                                </w:rPr>
                              </w:pPr>
                            </w:p>
                            <w:p w:rsidR="00ED4FF3" w:rsidRPr="002D0CDF" w:rsidRDefault="00ED4FF3" w:rsidP="00AD2DCB">
                              <w:pPr>
                                <w:rPr>
                                  <w:rFonts w:ascii="Arial" w:hAnsi="Arial" w:cs="Arial"/>
                                  <w:sz w:val="20"/>
                                  <w:szCs w:val="20"/>
                                </w:rPr>
                              </w:pPr>
                            </w:p>
                            <w:p w:rsidR="00ED4FF3" w:rsidRPr="002D0CDF" w:rsidRDefault="00ED4FF3" w:rsidP="00AD2DCB">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7E48EC3" id="Группа 467" o:spid="_x0000_s1210" style="position:absolute;left:0;text-align:left;margin-left:56.7pt;margin-top:14.2pt;width:524.4pt;height:813.55pt;z-index:-251588608;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">
                <v:line id="Прямая соединительная линия 468" o:spid="_x0000_s1211"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" strokeweight="2pt"/>
                <v:line id="Прямая соединительная линия 469" o:spid="_x0000_s1212"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"/>
                <v:line id="Прямая соединительная линия 470" o:spid="_x0000_s1213"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" strokeweight="2pt"/>
                <v:line id="Прямая соединительная линия 471" o:spid="_x0000_s1214"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"/>
                <v:line id="Прямая соединительная линия 472" o:spid="_x0000_s1215"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"/>
                <v:line id="Прямая соединительная линия 473" o:spid="_x0000_s1216"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"/>
                <v:line id="Прямая соединительная линия 474" o:spid="_x0000_s1217"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"/>
                <v:line id="Прямая соединительная линия 475" o:spid="_x0000_s1218"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" strokeweight="2pt"/>
                <v:line id="Прямая соединительная линия 476" o:spid="_x0000_s1219"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snCwgAAANwAAAAPAAAAZHJzL2Rvd25yZXYueG1sRI9Bi8Iw&#10;FITvgv8hPMGbpsrq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CxvsnCwgAAANwAAAAPAAAA&#10;AAAAAAAAAAAAAAcCAABkcnMvZG93bnJldi54bWxQSwUGAAAAAAMAAwC3AAAA9gIAAAAA&#10;" strokeweight="2pt"/>
                <v:line id="Прямая соединительная линия 477" o:spid="_x0000_s1220"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" strokeweight="2pt"/>
                <v:line id="Прямая соединительная линия 478" o:spid="_x0000_s1221"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" strokeweight="2pt"/>
                <v:line id="Прямая соединительная линия 479" o:spid="_x0000_s1222"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" strokeweight="2pt"/>
                <v:line id="Прямая соединительная линия 480" o:spid="_x0000_s1223"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" strokeweight="2pt"/>
                <v:line id="Прямая соединительная линия 481" o:spid="_x0000_s1224"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" strokeweight="2pt"/>
                <v:line id="Прямая соединительная линия 482" o:spid="_x0000_s1225"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" strokeweight="2pt"/>
                <v:line id="Прямая соединительная линия 483" o:spid="_x0000_s1226"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"/>
                <v:line id="Прямая соединительная линия 484" o:spid="_x0000_s1227"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"/>
                <v:line id="Прямая соединительная линия 485" o:spid="_x0000_s1228"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" strokeweight="2pt"/>
                <v:line id="Прямая соединительная линия 486" o:spid="_x0000_s1229"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7nlwAAAANwAAAAPAAAAZHJzL2Rvd25yZXYueG1sRI/BCsIw&#10;EETvgv8QVvCmqaI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hGu55cAAAADcAAAADwAAAAAA&#10;AAAAAAAAAAAHAgAAZHJzL2Rvd25yZXYueG1sUEsFBgAAAAADAAMAtwAAAPQCAAAAAA==&#10;" strokeweight="2pt"/>
                <v:line id="Прямая соединительная линия 487" o:spid="_x0000_s1230"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" strokeweight="2pt"/>
                <v:rect id="Прямоугольник 488" o:spid="_x0000_s1231"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" filled="f" strokeweight="2pt"/>
                <v:shape id="Надпись 489" o:spid="_x0000_s1232"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" filled="f" stroked="f">
                  <v:textbox inset=".5mm,.5mm,.5mm,0">
                    <w:txbxContent>
                      <w:p w:rsidR="00ED4FF3" w:rsidRPr="002D0CDF" w:rsidRDefault="00ED4FF3" w:rsidP="00AD2DCB">
                        <w:pPr>
                          <w:ind w:firstLine="0"/>
                          <w:jc w:val="center"/>
                          <w:rPr>
                            <w:rFonts w:ascii="Arial" w:hAnsi="Arial" w:cs="Arial"/>
                            <w:sz w:val="18"/>
                            <w:szCs w:val="18"/>
                          </w:rPr>
                        </w:pPr>
                        <w:r w:rsidRPr="0066310D">
                          <w:rPr>
                            <w:sz w:val="18"/>
                            <w:szCs w:val="18"/>
                          </w:rPr>
                          <w:t>Листов</w:t>
                        </w:r>
                      </w:p>
                    </w:txbxContent>
                  </v:textbox>
                </v:shape>
                <v:shape id="Надпись 490" o:spid="_x0000_s1233"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" filled="f" stroked="f">
                  <v:textbox inset=".5mm,.5mm,.5mm,0">
                    <w:txbxContent>
                      <w:p w:rsidR="00ED4FF3" w:rsidRPr="002D0CDF" w:rsidRDefault="00ED4FF3" w:rsidP="00AD2DCB">
                        <w:pPr>
                          <w:ind w:firstLine="0"/>
                          <w:jc w:val="center"/>
                          <w:rPr>
                            <w:rFonts w:ascii="Arial" w:hAnsi="Arial" w:cs="Arial"/>
                            <w:sz w:val="18"/>
                            <w:szCs w:val="18"/>
                          </w:rPr>
                        </w:pPr>
                        <w:r w:rsidRPr="0066310D">
                          <w:rPr>
                            <w:sz w:val="18"/>
                            <w:szCs w:val="18"/>
                          </w:rPr>
                          <w:t>Изм</w:t>
                        </w:r>
                      </w:p>
                    </w:txbxContent>
                  </v:textbox>
                </v:shape>
                <v:shape id="Надпись 491" o:spid="_x0000_s1234"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" filled="f" stroked="f">
                  <v:textbox inset=".5mm,.5mm,.5mm,0">
                    <w:txbxContent>
                      <w:p w:rsidR="00ED4FF3" w:rsidRPr="002D0CDF" w:rsidRDefault="00ED4FF3" w:rsidP="00AD2DCB">
                        <w:pPr>
                          <w:ind w:firstLine="0"/>
                          <w:jc w:val="center"/>
                        </w:pPr>
                        <w:r w:rsidRPr="0066310D">
                          <w:rPr>
                            <w:sz w:val="18"/>
                            <w:szCs w:val="18"/>
                          </w:rPr>
                          <w:t>Лист</w:t>
                        </w:r>
                      </w:p>
                    </w:txbxContent>
                  </v:textbox>
                </v:shape>
                <v:shape id="Надпись 492" o:spid="_x0000_s1235"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" filled="f" stroked="f">
                  <v:textbox inset=".5mm,.5mm,.5mm,0">
                    <w:txbxContent>
                      <w:p w:rsidR="00ED4FF3" w:rsidRPr="002D0CDF" w:rsidRDefault="00ED4FF3" w:rsidP="00AD2DCB">
                        <w:pPr>
                          <w:ind w:firstLine="0"/>
                          <w:jc w:val="center"/>
                          <w:rPr>
                            <w:rFonts w:ascii="Arial" w:hAnsi="Arial" w:cs="Arial"/>
                            <w:sz w:val="18"/>
                            <w:szCs w:val="18"/>
                          </w:rPr>
                        </w:pPr>
                        <w:r w:rsidRPr="005B3AFD">
                          <w:rPr>
                            <w:sz w:val="18"/>
                            <w:szCs w:val="18"/>
                          </w:rPr>
                          <w:t>№</w:t>
                        </w:r>
                        <w:r w:rsidRPr="002D0CDF">
                          <w:rPr>
                            <w:rFonts w:ascii="Arial" w:hAnsi="Arial" w:cs="Arial"/>
                            <w:sz w:val="18"/>
                            <w:szCs w:val="18"/>
                          </w:rPr>
                          <w:t xml:space="preserve"> </w:t>
                        </w:r>
                        <w:r w:rsidRPr="0066310D">
                          <w:rPr>
                            <w:sz w:val="18"/>
                            <w:szCs w:val="18"/>
                          </w:rPr>
                          <w:t>документа</w:t>
                        </w:r>
                      </w:p>
                    </w:txbxContent>
                  </v:textbox>
                </v:shape>
                <v:shape id="Надпись 493" o:spid="_x0000_s1236"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" filled="f" stroked="f">
                  <v:textbox inset=".5mm,0,.5mm,0">
                    <w:txbxContent>
                      <w:p w:rsidR="00ED4FF3" w:rsidRPr="001A63C2" w:rsidRDefault="00ED4FF3" w:rsidP="00AD2DCB">
                        <w:pPr>
                          <w:ind w:firstLine="0"/>
                          <w:rPr>
                            <w:rFonts w:ascii="Arial" w:hAnsi="Arial" w:cs="Arial"/>
                            <w:sz w:val="20"/>
                            <w:szCs w:val="20"/>
                          </w:rPr>
                        </w:pPr>
                        <w:r>
                          <w:rPr>
                            <w:sz w:val="20"/>
                            <w:szCs w:val="20"/>
                          </w:rPr>
                          <w:t>Завадская</w:t>
                        </w:r>
                      </w:p>
                      <w:p w:rsidR="00ED4FF3" w:rsidRPr="002D0CDF" w:rsidRDefault="00ED4FF3" w:rsidP="00AD2DCB"/>
                    </w:txbxContent>
                  </v:textbox>
                </v:shape>
                <v:shape id="Надпись 494" o:spid="_x0000_s1237"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" filled="f" stroked="f">
                  <v:textbox inset=".5mm,0,.5mm,0">
                    <w:txbxContent>
                      <w:p w:rsidR="00ED4FF3" w:rsidRPr="002D0CDF" w:rsidRDefault="00ED4FF3" w:rsidP="00AD2DCB">
                        <w:pPr>
                          <w:ind w:firstLine="0"/>
                          <w:rPr>
                            <w:rFonts w:ascii="Arial" w:hAnsi="Arial" w:cs="Arial"/>
                            <w:spacing w:val="-6"/>
                            <w:sz w:val="20"/>
                            <w:szCs w:val="20"/>
                          </w:rPr>
                        </w:pPr>
                        <w:r>
                          <w:rPr>
                            <w:spacing w:val="-6"/>
                            <w:sz w:val="20"/>
                            <w:szCs w:val="20"/>
                          </w:rPr>
                          <w:t>Потапенко</w:t>
                        </w:r>
                      </w:p>
                      <w:p w:rsidR="00ED4FF3" w:rsidRPr="002D0CDF" w:rsidRDefault="00ED4FF3" w:rsidP="00AD2DCB">
                        <w:pPr>
                          <w:ind w:firstLine="0"/>
                          <w:rPr>
                            <w:rFonts w:ascii="Arial" w:hAnsi="Arial" w:cs="Arial"/>
                            <w:sz w:val="20"/>
                            <w:szCs w:val="20"/>
                          </w:rPr>
                        </w:pPr>
                      </w:p>
                      <w:p w:rsidR="00ED4FF3" w:rsidRDefault="00ED4FF3" w:rsidP="00AD2DCB">
                        <w:pPr>
                          <w:ind w:firstLine="0"/>
                        </w:pPr>
                      </w:p>
                    </w:txbxContent>
                  </v:textbox>
                </v:shape>
                <v:shape id="Надпись 495" o:spid="_x0000_s1238"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" filled="f" stroked="f">
                  <v:textbox inset=".5mm,0,.5mm,0">
                    <w:txbxContent>
                      <w:p w:rsidR="00ED4FF3" w:rsidRPr="002D0CDF" w:rsidRDefault="00ED4FF3" w:rsidP="00AD2DCB">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AD2DCB">
                        <w:pPr>
                          <w:rPr>
                            <w:rFonts w:ascii="Arial" w:hAnsi="Arial" w:cs="Arial"/>
                            <w:sz w:val="20"/>
                            <w:szCs w:val="20"/>
                          </w:rPr>
                        </w:pPr>
                      </w:p>
                    </w:txbxContent>
                  </v:textbox>
                </v:shape>
                <v:shape id="Надпись 496" o:spid="_x0000_s1239"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" filled="f" stroked="f">
                  <v:textbox inset=".5mm,.5mm,.5mm,0">
                    <w:txbxContent>
                      <w:p w:rsidR="00ED4FF3" w:rsidRPr="002D0CDF" w:rsidRDefault="00ED4FF3" w:rsidP="00AD2DCB">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v:textbox>
                </v:shape>
                <v:shape id="Надпись 497" o:spid="_x0000_s1240"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" filled="f" stroked="f">
                  <v:textbox inset=".5mm,.5mm,.5mm,0">
                    <w:txbxContent>
                      <w:p w:rsidR="00ED4FF3" w:rsidRPr="002D0CDF" w:rsidRDefault="00ED4FF3" w:rsidP="00AD2DCB">
                        <w:pPr>
                          <w:ind w:firstLine="0"/>
                          <w:jc w:val="center"/>
                          <w:rPr>
                            <w:rFonts w:ascii="Arial" w:hAnsi="Arial" w:cs="Arial"/>
                            <w:sz w:val="18"/>
                            <w:szCs w:val="18"/>
                          </w:rPr>
                        </w:pPr>
                        <w:r w:rsidRPr="0066310D">
                          <w:rPr>
                            <w:sz w:val="18"/>
                            <w:szCs w:val="18"/>
                          </w:rPr>
                          <w:t>Дата</w:t>
                        </w:r>
                      </w:p>
                    </w:txbxContent>
                  </v:textbox>
                </v:shape>
                <v:shape id="Надпись 498" o:spid="_x0000_s1241"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" filled="f" stroked="f">
                  <v:textbox inset=".5mm,0,.5mm,0">
                    <w:txbxContent>
                      <w:p w:rsidR="00ED4FF3" w:rsidRPr="002D0CDF" w:rsidRDefault="00ED4FF3" w:rsidP="00AD2DCB">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499" o:spid="_x0000_s1242"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" filled="f" stroked="f">
                  <v:textbox inset=".5mm,0,.5mm,0">
                    <w:txbxContent>
                      <w:p w:rsidR="00ED4FF3" w:rsidRPr="002D0CDF" w:rsidRDefault="00ED4FF3" w:rsidP="00AD2DCB">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500" o:spid="_x0000_s1243"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" filled="f" stroked="f">
                  <v:textbox inset=".5mm,0,.5mm,0">
                    <w:txbxContent>
                      <w:p w:rsidR="00ED4FF3" w:rsidRPr="00AD2DCB" w:rsidRDefault="00ED4FF3" w:rsidP="00AD2DCB">
                        <w:pPr>
                          <w:ind w:firstLine="0"/>
                          <w:rPr>
                            <w:sz w:val="20"/>
                            <w:szCs w:val="20"/>
                          </w:rPr>
                        </w:pPr>
                        <w:r w:rsidRPr="00AD2DCB">
                          <w:rPr>
                            <w:sz w:val="20"/>
                            <w:szCs w:val="20"/>
                          </w:rPr>
                          <w:t>Утв.</w:t>
                        </w:r>
                      </w:p>
                    </w:txbxContent>
                  </v:textbox>
                </v:shape>
                <v:shape id="Надпись 501" o:spid="_x0000_s1244"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" filled="f" stroked="f">
                  <v:textbox inset=".5mm,.5mm,.5mm,0">
                    <w:txbxContent>
                      <w:p w:rsidR="00ED4FF3" w:rsidRPr="002D0CDF" w:rsidRDefault="00ED4FF3" w:rsidP="00AD2DCB">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502" o:spid="_x0000_s1245"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" filled="f" stroked="f">
                  <v:textbox inset=".5mm,.5mm,.5mm,0">
                    <w:txbxContent>
                      <w:p w:rsidR="00ED4FF3" w:rsidRPr="002D0CDF" w:rsidRDefault="00ED4FF3" w:rsidP="00AD2DCB">
                        <w:pPr>
                          <w:ind w:firstLine="0"/>
                          <w:jc w:val="center"/>
                          <w:rPr>
                            <w:rFonts w:ascii="Arial" w:hAnsi="Arial" w:cs="Arial"/>
                            <w:sz w:val="18"/>
                            <w:szCs w:val="18"/>
                          </w:rPr>
                        </w:pPr>
                        <w:r w:rsidRPr="0066310D">
                          <w:rPr>
                            <w:sz w:val="18"/>
                            <w:szCs w:val="18"/>
                          </w:rPr>
                          <w:t>Лист</w:t>
                        </w:r>
                      </w:p>
                    </w:txbxContent>
                  </v:textbox>
                </v:shape>
                <v:shape id="Надпись 503" o:spid="_x0000_s1246"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" filled="f" stroked="f">
                  <v:textbox inset=".5mm,0,.5mm,0">
                    <w:txbxContent>
                      <w:p w:rsidR="00ED4FF3" w:rsidRPr="0066310D" w:rsidRDefault="00ED4FF3" w:rsidP="00AD2DCB">
                        <w:pPr>
                          <w:ind w:firstLine="0"/>
                          <w:jc w:val="center"/>
                          <w:rPr>
                            <w:sz w:val="36"/>
                            <w:szCs w:val="36"/>
                          </w:rPr>
                        </w:pPr>
                        <w:r>
                          <w:rPr>
                            <w:sz w:val="36"/>
                            <w:szCs w:val="36"/>
                          </w:rPr>
                          <w:t>ДП 01</w:t>
                        </w:r>
                        <w:r w:rsidRPr="0066310D">
                          <w:rPr>
                            <w:sz w:val="36"/>
                            <w:szCs w:val="36"/>
                          </w:rPr>
                          <w:t>.</w:t>
                        </w:r>
                        <w:proofErr w:type="gramStart"/>
                        <w:r w:rsidRPr="0066310D">
                          <w:rPr>
                            <w:sz w:val="36"/>
                            <w:szCs w:val="36"/>
                          </w:rPr>
                          <w:t>0</w:t>
                        </w:r>
                        <w:r>
                          <w:rPr>
                            <w:sz w:val="36"/>
                            <w:szCs w:val="36"/>
                          </w:rPr>
                          <w:t>0</w:t>
                        </w:r>
                        <w:r w:rsidRPr="0066310D">
                          <w:rPr>
                            <w:sz w:val="36"/>
                            <w:szCs w:val="36"/>
                          </w:rPr>
                          <w:t>.ПЗ</w:t>
                        </w:r>
                        <w:proofErr w:type="gramEnd"/>
                      </w:p>
                    </w:txbxContent>
                  </v:textbox>
                </v:shape>
                <v:shape id="Надпись 504" o:spid="_x0000_s1247"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" filled="f" stroked="f">
                  <v:textbox inset=".5mm,0,.5mm,0">
                    <w:txbxContent>
                      <w:p w:rsidR="00ED4FF3" w:rsidRPr="0066310D" w:rsidRDefault="00ED4FF3" w:rsidP="00AD2DCB">
                        <w:pPr>
                          <w:ind w:firstLine="0"/>
                          <w:jc w:val="center"/>
                          <w:rPr>
                            <w:sz w:val="36"/>
                            <w:szCs w:val="36"/>
                          </w:rPr>
                        </w:pPr>
                        <w:r w:rsidRPr="0066310D">
                          <w:rPr>
                            <w:sz w:val="36"/>
                            <w:szCs w:val="36"/>
                          </w:rPr>
                          <w:t>БГТУ</w:t>
                        </w:r>
                      </w:p>
                      <w:p w:rsidR="00ED4FF3" w:rsidRPr="0066310D" w:rsidRDefault="00ED4FF3" w:rsidP="00AD2DCB">
                        <w:pPr>
                          <w:ind w:firstLine="0"/>
                          <w:jc w:val="center"/>
                          <w:rPr>
                            <w:sz w:val="36"/>
                            <w:szCs w:val="36"/>
                          </w:rPr>
                        </w:pPr>
                        <w:r>
                          <w:rPr>
                            <w:sz w:val="36"/>
                            <w:szCs w:val="36"/>
                          </w:rPr>
                          <w:t>7431909, 2020</w:t>
                        </w:r>
                      </w:p>
                    </w:txbxContent>
                  </v:textbox>
                </v:shape>
                <v:shape id="Надпись 505" o:spid="_x0000_s1248" type="#_x0000_t202" style="position:absolute;left:23452;top:94349;width:25191;height:8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" filled="f" stroked="f">
                  <v:textbox inset=".5mm,0,.5mm,0">
                    <w:txbxContent>
                      <w:p w:rsidR="00ED4FF3" w:rsidRPr="0096426C" w:rsidRDefault="00ED4FF3" w:rsidP="00C74E95">
                        <w:pPr>
                          <w:ind w:firstLine="0"/>
                          <w:jc w:val="center"/>
                          <w:rPr>
                            <w:sz w:val="24"/>
                            <w:szCs w:val="24"/>
                          </w:rPr>
                        </w:pPr>
                        <w:r>
                          <w:rPr>
                            <w:sz w:val="24"/>
                            <w:szCs w:val="24"/>
                          </w:rPr>
                          <w:t>Аналитический обзор</w:t>
                        </w:r>
                      </w:p>
                    </w:txbxContent>
                  </v:textbox>
                </v:shape>
                <v:shape id="Надпись 506" o:spid="_x0000_s1249"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" filled="f" stroked="f">
                  <v:textbox inset=".5mm,0,.5mm,0">
                    <w:txbxContent>
                      <w:p w:rsidR="00ED4FF3" w:rsidRPr="002D0CDF" w:rsidRDefault="00ED4FF3" w:rsidP="00AD2DCB">
                        <w:pPr>
                          <w:ind w:firstLine="0"/>
                          <w:rPr>
                            <w:rFonts w:ascii="Arial" w:hAnsi="Arial" w:cs="Arial"/>
                            <w:sz w:val="20"/>
                            <w:szCs w:val="20"/>
                          </w:rPr>
                        </w:pPr>
                        <w:r w:rsidRPr="00BA79C2">
                          <w:rPr>
                            <w:sz w:val="20"/>
                            <w:szCs w:val="20"/>
                          </w:rPr>
                          <w:t>Н.</w:t>
                        </w:r>
                        <w:r w:rsidRPr="002D0CDF">
                          <w:rPr>
                            <w:rFonts w:ascii="Arial" w:hAnsi="Arial" w:cs="Arial"/>
                            <w:sz w:val="20"/>
                            <w:szCs w:val="20"/>
                          </w:rPr>
                          <w:t xml:space="preserve"> </w:t>
                        </w:r>
                        <w:r w:rsidRPr="0066310D">
                          <w:rPr>
                            <w:sz w:val="20"/>
                            <w:szCs w:val="20"/>
                          </w:rPr>
                          <w:t>контр</w:t>
                        </w:r>
                        <w:r w:rsidRPr="002D0CDF">
                          <w:rPr>
                            <w:rFonts w:ascii="Arial" w:hAnsi="Arial" w:cs="Arial"/>
                            <w:sz w:val="20"/>
                            <w:szCs w:val="20"/>
                          </w:rPr>
                          <w:t>.</w:t>
                        </w:r>
                      </w:p>
                    </w:txbxContent>
                  </v:textbox>
                </v:shape>
                <v:shape id="Надпись 507" o:spid="_x0000_s1250"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" filled="f" stroked="f">
                  <v:textbox inset=".5mm,0,.5mm,0">
                    <w:txbxContent>
                      <w:p w:rsidR="00ED4FF3" w:rsidRPr="002D0CDF" w:rsidRDefault="00ED4FF3" w:rsidP="00AD2DCB">
                        <w:pPr>
                          <w:ind w:firstLine="0"/>
                          <w:rPr>
                            <w:rFonts w:ascii="Arial" w:hAnsi="Arial" w:cs="Arial"/>
                            <w:spacing w:val="-6"/>
                            <w:sz w:val="20"/>
                            <w:szCs w:val="20"/>
                          </w:rPr>
                        </w:pPr>
                        <w:r>
                          <w:rPr>
                            <w:spacing w:val="-6"/>
                            <w:sz w:val="20"/>
                            <w:szCs w:val="20"/>
                          </w:rPr>
                          <w:t>Савчук</w:t>
                        </w:r>
                      </w:p>
                      <w:p w:rsidR="00ED4FF3" w:rsidRPr="002D0CDF" w:rsidRDefault="00ED4FF3" w:rsidP="00AD2DCB">
                        <w:pPr>
                          <w:rPr>
                            <w:rFonts w:ascii="Arial" w:hAnsi="Arial" w:cs="Arial"/>
                            <w:sz w:val="20"/>
                            <w:szCs w:val="20"/>
                          </w:rPr>
                        </w:pPr>
                      </w:p>
                      <w:p w:rsidR="00ED4FF3" w:rsidRPr="002D0CDF" w:rsidRDefault="00ED4FF3" w:rsidP="00AD2DCB">
                        <w:pPr>
                          <w:rPr>
                            <w:rFonts w:ascii="Arial" w:hAnsi="Arial" w:cs="Arial"/>
                            <w:sz w:val="20"/>
                            <w:szCs w:val="20"/>
                          </w:rPr>
                        </w:pPr>
                      </w:p>
                    </w:txbxContent>
                  </v:textbox>
                </v:shape>
                <v:shape id="Надпись 508" o:spid="_x0000_s1251"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" filled="f" stroked="f">
                  <v:textbox inset=".5mm,.5mm,.5mm,0">
                    <w:txbxContent>
                      <w:p w:rsidR="00ED4FF3" w:rsidRPr="00AD2DCB" w:rsidRDefault="00ED4FF3" w:rsidP="00AD2DCB">
                        <w:pPr>
                          <w:ind w:firstLine="0"/>
                          <w:jc w:val="center"/>
                          <w:rPr>
                            <w:sz w:val="18"/>
                            <w:szCs w:val="18"/>
                          </w:rPr>
                        </w:pPr>
                        <w:r w:rsidRPr="00AD2DCB">
                          <w:rPr>
                            <w:sz w:val="18"/>
                            <w:szCs w:val="18"/>
                          </w:rPr>
                          <w:t>у</w:t>
                        </w:r>
                      </w:p>
                    </w:txbxContent>
                  </v:textbox>
                </v:shape>
                <v:shape id="Надпись 509" o:spid="_x0000_s1252"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" filled="f" stroked="f">
                  <v:textbox inset=".5mm,.5mm,.5mm,0">
                    <w:txbxContent>
                      <w:p w:rsidR="00ED4FF3" w:rsidRPr="00AD2DCB" w:rsidRDefault="00ED4FF3" w:rsidP="00AD2DCB">
                        <w:pPr>
                          <w:ind w:firstLine="0"/>
                          <w:jc w:val="center"/>
                          <w:rPr>
                            <w:sz w:val="18"/>
                            <w:szCs w:val="18"/>
                          </w:rPr>
                        </w:pPr>
                        <w:r w:rsidRPr="00AD2DCB">
                          <w:rPr>
                            <w:sz w:val="18"/>
                            <w:szCs w:val="18"/>
                          </w:rPr>
                          <w:t>1</w:t>
                        </w:r>
                      </w:p>
                    </w:txbxContent>
                  </v:textbox>
                </v:shape>
                <v:shape id="Надпись 510" o:spid="_x0000_s1253"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" filled="f" stroked="f">
                  <v:textbox inset=".5mm,.5mm,.5mm,0">
                    <w:txbxContent>
                      <w:p w:rsidR="00ED4FF3" w:rsidRPr="00AD2DCB" w:rsidRDefault="00ED4FF3" w:rsidP="00AD2DCB">
                        <w:pPr>
                          <w:ind w:firstLine="0"/>
                          <w:jc w:val="center"/>
                          <w:rPr>
                            <w:sz w:val="18"/>
                            <w:szCs w:val="18"/>
                          </w:rPr>
                        </w:pPr>
                        <w:r>
                          <w:rPr>
                            <w:sz w:val="18"/>
                            <w:szCs w:val="18"/>
                          </w:rPr>
                          <w:t>15</w:t>
                        </w:r>
                      </w:p>
                    </w:txbxContent>
                  </v:textbox>
                </v:shape>
                <v:shape id="Надпись 511" o:spid="_x0000_s1254"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" filled="f" stroked="f">
                  <v:textbox inset=".5mm,0,.5mm,0">
                    <w:txbxContent>
                      <w:p w:rsidR="00ED4FF3" w:rsidRPr="0066310D" w:rsidRDefault="00ED4FF3" w:rsidP="00AD2DCB">
                        <w:pPr>
                          <w:ind w:firstLine="0"/>
                          <w:rPr>
                            <w:sz w:val="20"/>
                            <w:szCs w:val="20"/>
                          </w:rPr>
                        </w:pPr>
                        <w:r w:rsidRPr="0066310D">
                          <w:rPr>
                            <w:sz w:val="20"/>
                            <w:szCs w:val="20"/>
                          </w:rPr>
                          <w:t>Консульт.</w:t>
                        </w:r>
                      </w:p>
                    </w:txbxContent>
                  </v:textbox>
                </v:shape>
                <v:shape id="Надпись 512" o:spid="_x0000_s1255"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" filled="f" stroked="f">
                  <v:textbox inset=".5mm,0,.5mm,0">
                    <w:txbxContent>
                      <w:p w:rsidR="00ED4FF3" w:rsidRPr="002D0CDF" w:rsidRDefault="00ED4FF3" w:rsidP="00AD2DCB">
                        <w:pPr>
                          <w:ind w:firstLine="0"/>
                          <w:rPr>
                            <w:rFonts w:ascii="Arial" w:hAnsi="Arial" w:cs="Arial"/>
                            <w:spacing w:val="-6"/>
                            <w:sz w:val="20"/>
                            <w:szCs w:val="20"/>
                          </w:rPr>
                        </w:pPr>
                      </w:p>
                      <w:p w:rsidR="00ED4FF3" w:rsidRPr="002D0CDF" w:rsidRDefault="00ED4FF3" w:rsidP="00AD2DCB">
                        <w:pPr>
                          <w:rPr>
                            <w:rFonts w:ascii="Arial" w:hAnsi="Arial" w:cs="Arial"/>
                            <w:sz w:val="20"/>
                            <w:szCs w:val="20"/>
                          </w:rPr>
                        </w:pPr>
                      </w:p>
                      <w:p w:rsidR="00ED4FF3" w:rsidRPr="002D0CDF" w:rsidRDefault="00ED4FF3" w:rsidP="00AD2DCB">
                        <w:pPr>
                          <w:rPr>
                            <w:rFonts w:ascii="Arial" w:hAnsi="Arial" w:cs="Arial"/>
                            <w:sz w:val="20"/>
                            <w:szCs w:val="20"/>
                          </w:rPr>
                        </w:pPr>
                      </w:p>
                    </w:txbxContent>
                  </v:textbox>
                </v:shape>
                <w10:wrap anchorx="page" anchory="page"/>
                <w10:anchorlock/>
              </v:group>
            </w:pict>
          </mc:Fallback>
        </mc:AlternateContent>
      </w:r>
      <w:r w:rsidR="0013781E">
        <w:t>1</w:t>
      </w:r>
      <w:r w:rsidR="0096426C">
        <w:t> </w:t>
      </w:r>
      <w:r w:rsidR="0013781E">
        <w:t>Аналитический обзор</w:t>
      </w:r>
      <w:bookmarkEnd w:id="5"/>
      <w:bookmarkEnd w:id="6"/>
    </w:p>
    <w:p w:rsidR="0013781E" w:rsidRDefault="0096426C" w:rsidP="00C2754E">
      <w:pPr>
        <w:pStyle w:val="af7"/>
        <w:spacing w:line="247" w:lineRule="auto"/>
        <w:outlineLvl w:val="1"/>
      </w:pPr>
      <w:bookmarkStart w:id="7" w:name="_Toc41742015"/>
      <w:bookmarkStart w:id="8" w:name="_Toc42269062"/>
      <w:r>
        <w:t>1.1 А</w:t>
      </w:r>
      <w:r w:rsidRPr="0096426C">
        <w:t>нализ предметной области</w:t>
      </w:r>
      <w:bookmarkEnd w:id="7"/>
      <w:bookmarkEnd w:id="8"/>
    </w:p>
    <w:p w:rsidR="00134218" w:rsidRDefault="00134218" w:rsidP="00134218">
      <w:r>
        <w:t xml:space="preserve">Совершенствование технологий привело к тому, что в мире появилось множество электронных и технологичных устройств, специализированных на чтении </w:t>
      </w:r>
      <w:r w:rsidR="00BB5DAF">
        <w:t xml:space="preserve">литературы </w:t>
      </w:r>
      <w:r>
        <w:t xml:space="preserve">пользователем. Они успешно выполняют свою главную функцию, и многие производители сопровождают их новыми возможностями, создавая больше удобств использования для пользователей. </w:t>
      </w:r>
      <w:r w:rsidR="005D6EFD">
        <w:t>Н</w:t>
      </w:r>
      <w:r>
        <w:t>едавно считалось, что совсем скоро времена бумажных изданий закончатся, а взамен придет время электронных устройств, которыми легко и удобно пользоваться. Но такого не произошло. Причиной того стало то, что у двух вариантов есть свои преимущества и недостатки.</w:t>
      </w:r>
    </w:p>
    <w:p w:rsidR="00134218" w:rsidRDefault="00134218" w:rsidP="00134218">
      <w:r>
        <w:t>В настоящее время главным недостатком бумажных книг является высокая стоимость, а у электронных и технологических устройств ниже</w:t>
      </w:r>
      <w:r w:rsidR="004A072A">
        <w:t xml:space="preserve"> скорость восприятия и запоминаемость текста у читателя, чем у бумажной книги.</w:t>
      </w:r>
      <w:r>
        <w:t xml:space="preserve"> [1].</w:t>
      </w:r>
    </w:p>
    <w:p w:rsidR="00BA07B7" w:rsidRPr="00134218" w:rsidRDefault="004A072A" w:rsidP="00D2647F">
      <w:r>
        <w:t>Веб-сайт</w:t>
      </w:r>
      <w:r w:rsidR="00134218">
        <w:t xml:space="preserve"> «BookLover» при детальном разборе представляет собой сервис для обмена книгами, который решает финансовую проблему бумажной продукции. Основной задачей для данного сайта является предоставление возможности пользователю отдать или взять любую предлож</w:t>
      </w:r>
      <w:r w:rsidR="00D2647F">
        <w:t xml:space="preserve">енную на сайте книгу бесплатно. </w:t>
      </w:r>
      <w:r w:rsidR="00134218">
        <w:t xml:space="preserve">Также </w:t>
      </w:r>
      <w:r>
        <w:t>на сайте</w:t>
      </w:r>
      <w:r w:rsidR="00134218">
        <w:t xml:space="preserve"> </w:t>
      </w:r>
      <w:r>
        <w:t>имеется</w:t>
      </w:r>
      <w:r w:rsidR="00134218">
        <w:t xml:space="preserve"> вывод рецензий на популярные книги.</w:t>
      </w:r>
    </w:p>
    <w:p w:rsidR="0096426C" w:rsidRDefault="0096426C" w:rsidP="00C2754E">
      <w:pPr>
        <w:pStyle w:val="af8"/>
        <w:spacing w:line="247" w:lineRule="auto"/>
        <w:outlineLvl w:val="1"/>
      </w:pPr>
      <w:bookmarkStart w:id="9" w:name="_Toc41742016"/>
      <w:bookmarkStart w:id="10" w:name="_Toc42269063"/>
      <w:r>
        <w:t>1.2</w:t>
      </w:r>
      <w:r w:rsidR="00DD31DA">
        <w:t xml:space="preserve"> Обзор и анализ аналогов</w:t>
      </w:r>
      <w:bookmarkEnd w:id="9"/>
      <w:bookmarkEnd w:id="10"/>
    </w:p>
    <w:p w:rsidR="005B44BC" w:rsidRDefault="00D2647F" w:rsidP="00F24F59">
      <w:r>
        <w:t xml:space="preserve">Перед разработкой интернет-ресурса необходимо провести анализ </w:t>
      </w:r>
      <w:r w:rsidR="00450C69">
        <w:t>сайтов аналогов</w:t>
      </w:r>
      <w:r>
        <w:t xml:space="preserve">. Это позволит выявить основные плюсы </w:t>
      </w:r>
      <w:r w:rsidR="00B90321">
        <w:t>и минусы данной тематики, что в </w:t>
      </w:r>
      <w:r>
        <w:t xml:space="preserve">дальнейшем поможет предотвратить появление аналогичных ошибок при разработке данного веб-сайта. В качестве прямых </w:t>
      </w:r>
      <w:r w:rsidR="00450C69">
        <w:t>аналогов</w:t>
      </w:r>
      <w:r>
        <w:t xml:space="preserve"> были выбраны русскоязычные сайты bookcrossing.by [2</w:t>
      </w:r>
      <w:r w:rsidRPr="005D6ADE">
        <w:t>]</w:t>
      </w:r>
      <w:r>
        <w:t xml:space="preserve">, </w:t>
      </w:r>
      <w:r w:rsidRPr="00602182">
        <w:t>livelib.ru</w:t>
      </w:r>
      <w:r>
        <w:rPr>
          <w:lang w:val="en-US"/>
        </w:rPr>
        <w:t> </w:t>
      </w:r>
      <w:r w:rsidRPr="007F29D1">
        <w:t>[3]</w:t>
      </w:r>
      <w:r>
        <w:t xml:space="preserve">, а в качестве косвенных </w:t>
      </w:r>
      <w:r w:rsidRPr="00395750">
        <w:t>readrate.com/rus</w:t>
      </w:r>
      <w:r>
        <w:t> </w:t>
      </w:r>
      <w:r w:rsidRPr="007F29D1">
        <w:t>[4]</w:t>
      </w:r>
      <w:r>
        <w:t xml:space="preserve">, </w:t>
      </w:r>
      <w:r w:rsidRPr="009C3827">
        <w:t>buklya.com</w:t>
      </w:r>
      <w:r w:rsidRPr="00916B25">
        <w:t xml:space="preserve"> [5]</w:t>
      </w:r>
      <w:r>
        <w:t xml:space="preserve">, </w:t>
      </w:r>
      <w:r w:rsidRPr="00702688">
        <w:t xml:space="preserve">youla.ru </w:t>
      </w:r>
      <w:r w:rsidRPr="00916B25">
        <w:t>[6]</w:t>
      </w:r>
      <w:r w:rsidR="005B44BC">
        <w:t>.</w:t>
      </w:r>
    </w:p>
    <w:p w:rsidR="005B44BC" w:rsidRDefault="00D2647F" w:rsidP="00F24F59">
      <w:r>
        <w:t xml:space="preserve">На сайтах </w:t>
      </w:r>
      <w:r w:rsidR="00450C69">
        <w:t xml:space="preserve">аналогов </w:t>
      </w:r>
      <w:r>
        <w:t xml:space="preserve">не было найдено </w:t>
      </w:r>
      <w:r w:rsidR="00B46B6F">
        <w:t>идентичного</w:t>
      </w:r>
      <w:r>
        <w:t xml:space="preserve"> функционал</w:t>
      </w:r>
      <w:r w:rsidR="00BA2C98">
        <w:t>а</w:t>
      </w:r>
      <w:r>
        <w:t xml:space="preserve">, как у </w:t>
      </w:r>
      <w:r w:rsidR="00B46B6F">
        <w:t>сайта</w:t>
      </w:r>
      <w:r>
        <w:t xml:space="preserve"> «</w:t>
      </w:r>
      <w:r>
        <w:rPr>
          <w:lang w:val="en-US"/>
        </w:rPr>
        <w:t>BookLover</w:t>
      </w:r>
      <w:r>
        <w:t xml:space="preserve">», но имеется схожая </w:t>
      </w:r>
      <w:r w:rsidR="009E7169">
        <w:t xml:space="preserve">функциональная </w:t>
      </w:r>
      <w:r>
        <w:t xml:space="preserve">часть. Для высокой посещаемости сайта важна скорость его загрузки, при низкой скорости сайта и превышении времени ожидания </w:t>
      </w:r>
      <w:r w:rsidR="00BA2C98">
        <w:t>более трех секунд</w:t>
      </w:r>
      <w:r>
        <w:t xml:space="preserve"> высока вероятность ухода п</w:t>
      </w:r>
      <w:r w:rsidR="00731202">
        <w:t>ользователя с </w:t>
      </w:r>
      <w:r w:rsidR="009E7169">
        <w:t>сайта</w:t>
      </w:r>
      <w:r w:rsidR="005B44BC">
        <w:t>.</w:t>
      </w:r>
      <w:r w:rsidR="002902B2">
        <w:t xml:space="preserve"> Также важен контент, он должен быть актуальным и постоянно обновляться</w:t>
      </w:r>
      <w:r w:rsidR="00731202">
        <w:t>.</w:t>
      </w:r>
    </w:p>
    <w:p w:rsidR="005B44BC" w:rsidRDefault="00D2647F" w:rsidP="00F24F59">
      <w:r>
        <w:t>Анализироваться будет дизайн с точки зрения удобства пользования и визуального восприятия, функционал</w:t>
      </w:r>
      <w:r w:rsidR="004402D8">
        <w:t>ьная составляющая</w:t>
      </w:r>
      <w:r w:rsidR="00731202">
        <w:t>, скорость загрузки сайта и </w:t>
      </w:r>
      <w:r>
        <w:t xml:space="preserve">адаптивность. Нахождение </w:t>
      </w:r>
      <w:r w:rsidR="00450C69">
        <w:t xml:space="preserve">аналогов </w:t>
      </w:r>
      <w:r>
        <w:t xml:space="preserve">проводится с использованием поисковых систем </w:t>
      </w:r>
      <w:r>
        <w:rPr>
          <w:color w:val="000000" w:themeColor="text1"/>
          <w:szCs w:val="28"/>
          <w:lang w:val="en-US"/>
        </w:rPr>
        <w:t>Google</w:t>
      </w:r>
      <w:r w:rsidRPr="006D536A">
        <w:rPr>
          <w:color w:val="000000" w:themeColor="text1"/>
          <w:szCs w:val="28"/>
        </w:rPr>
        <w:t xml:space="preserve"> </w:t>
      </w:r>
      <w:r>
        <w:rPr>
          <w:color w:val="000000" w:themeColor="text1"/>
          <w:szCs w:val="28"/>
        </w:rPr>
        <w:t xml:space="preserve">и Яндекс. Оценка скорости загрузки происходит с помощью </w:t>
      </w:r>
      <w:r w:rsidRPr="009802A9">
        <w:t>сервиса «PageSpeed Insights»</w:t>
      </w:r>
      <w:r>
        <w:t> </w:t>
      </w:r>
      <w:r w:rsidRPr="00F8198E">
        <w:t>[7].</w:t>
      </w:r>
    </w:p>
    <w:p w:rsidR="00F24F59" w:rsidRDefault="005B44BC" w:rsidP="005B44BC">
      <w:r>
        <w:br w:type="page"/>
      </w:r>
    </w:p>
    <w:p w:rsidR="00F24F59" w:rsidRPr="005B44BC" w:rsidRDefault="00BC55C0" w:rsidP="005B44BC">
      <w:pPr>
        <w:pStyle w:val="af8"/>
        <w:outlineLvl w:val="2"/>
        <w:rPr>
          <w:shd w:val="clear" w:color="auto" w:fill="FFFFFF"/>
        </w:rPr>
      </w:pPr>
      <w:bookmarkStart w:id="11" w:name="_Toc41742017"/>
      <w:bookmarkStart w:id="12" w:name="_Toc42269064"/>
      <w:r>
        <w:rPr>
          <w:shd w:val="clear" w:color="auto" w:fill="FFFFFF"/>
        </w:rPr>
        <w:lastRenderedPageBreak/>
        <w:t xml:space="preserve">1.2.1 </w:t>
      </w:r>
      <w:r w:rsidR="00F24F59">
        <w:t>Интернет-</w:t>
      </w:r>
      <w:r w:rsidR="00F83058">
        <w:t>ресурс bookcrossing.by</w:t>
      </w:r>
      <w:bookmarkEnd w:id="11"/>
      <w:bookmarkEnd w:id="12"/>
    </w:p>
    <w:p w:rsidR="00BE4566" w:rsidRPr="00BE4566" w:rsidRDefault="00F83058" w:rsidP="00BE4566">
      <w:pPr>
        <w:rPr>
          <w:lang w:eastAsia="ru-RU"/>
        </w:rPr>
      </w:pPr>
      <w:r>
        <w:t>Скриншот главной страницы представлен на рисунке 1.1.</w:t>
      </w:r>
    </w:p>
    <w:p w:rsidR="002F2F1F" w:rsidRPr="0055792A" w:rsidRDefault="00F83058" w:rsidP="002F2F1F">
      <w:pPr>
        <w:pStyle w:val="a7"/>
      </w:pPr>
      <w:r>
        <w:rPr>
          <w:noProof/>
          <w:lang w:eastAsia="ru-RU"/>
        </w:rPr>
        <w:drawing>
          <wp:inline distT="0" distB="0" distL="0" distR="0" wp14:anchorId="6B78B4F5" wp14:editId="10C2F958">
            <wp:extent cx="6372225" cy="3241078"/>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3241078"/>
                    </a:xfrm>
                    <a:prstGeom prst="rect">
                      <a:avLst/>
                    </a:prstGeom>
                  </pic:spPr>
                </pic:pic>
              </a:graphicData>
            </a:graphic>
          </wp:inline>
        </w:drawing>
      </w:r>
    </w:p>
    <w:p w:rsidR="002F2F1F" w:rsidRDefault="002F2F1F" w:rsidP="002F2F1F">
      <w:pPr>
        <w:pStyle w:val="a8"/>
        <w:rPr>
          <w:rFonts w:eastAsia="Times New Roman"/>
          <w:lang w:eastAsia="ru-RU"/>
        </w:rPr>
      </w:pPr>
      <w:r w:rsidRPr="0055792A">
        <w:t>Рис</w:t>
      </w:r>
      <w:r>
        <w:t>унок</w:t>
      </w:r>
      <w:r w:rsidRPr="0055792A">
        <w:t xml:space="preserve"> 1.</w:t>
      </w:r>
      <w:r>
        <w:t>1</w:t>
      </w:r>
      <w:r w:rsidRPr="0055792A">
        <w:t xml:space="preserve"> </w:t>
      </w:r>
      <w:r>
        <w:t>–</w:t>
      </w:r>
      <w:r w:rsidR="001015AF" w:rsidRPr="001015AF">
        <w:t xml:space="preserve"> </w:t>
      </w:r>
      <w:r w:rsidR="001015AF">
        <w:t>Главная страница</w:t>
      </w:r>
      <w:r>
        <w:t xml:space="preserve"> </w:t>
      </w:r>
      <w:r w:rsidR="00F83058" w:rsidRPr="0055792A">
        <w:t>«</w:t>
      </w:r>
      <w:r w:rsidR="00F83058">
        <w:t>bookcrossing.by</w:t>
      </w:r>
      <w:r w:rsidR="00F83058" w:rsidRPr="0055792A">
        <w:rPr>
          <w:rFonts w:eastAsia="Times New Roman"/>
          <w:lang w:eastAsia="ru-RU"/>
        </w:rPr>
        <w:t>»</w:t>
      </w:r>
    </w:p>
    <w:p w:rsidR="00F83058" w:rsidRDefault="00F83058" w:rsidP="00F83058">
      <w:pPr>
        <w:rPr>
          <w:lang w:eastAsia="ru-RU"/>
        </w:rPr>
      </w:pPr>
      <w:r>
        <w:rPr>
          <w:lang w:eastAsia="ru-RU"/>
        </w:rPr>
        <w:t>Навигационная панель и логотип находятся на привычном всем месте и выделен темной полосой на светлом фоне. Интерфейс всего сайта простой и интуитивно понятный.</w:t>
      </w:r>
      <w:r w:rsidRPr="002A7CE6">
        <w:rPr>
          <w:lang w:eastAsia="ru-RU"/>
        </w:rPr>
        <w:t xml:space="preserve"> </w:t>
      </w:r>
      <w:r>
        <w:rPr>
          <w:lang w:eastAsia="ru-RU"/>
        </w:rPr>
        <w:t>Во внешнем виде не прослеживается дизайнерской концепции. Плохо структурирована страница «Книги</w:t>
      </w:r>
      <w:r w:rsidR="00A404FB">
        <w:rPr>
          <w:lang w:eastAsia="ru-RU"/>
        </w:rPr>
        <w:t>»</w:t>
      </w:r>
      <w:r>
        <w:rPr>
          <w:lang w:eastAsia="ru-RU"/>
        </w:rPr>
        <w:t>, карточки книг в выборке не сгруппированы и выведены в столбец, что увеличивает размер страницы и имеется лишняя пустота на странице (рисунок 1.2).</w:t>
      </w:r>
    </w:p>
    <w:p w:rsidR="0035584C" w:rsidRDefault="00F83058" w:rsidP="00E40630">
      <w:pPr>
        <w:pStyle w:val="a7"/>
        <w:rPr>
          <w:spacing w:val="-4"/>
        </w:rPr>
      </w:pPr>
      <w:r>
        <w:rPr>
          <w:noProof/>
          <w:lang w:eastAsia="ru-RU"/>
        </w:rPr>
        <w:drawing>
          <wp:inline distT="0" distB="0" distL="0" distR="0" wp14:anchorId="22E44C75" wp14:editId="2B55F3C8">
            <wp:extent cx="6032665" cy="3055389"/>
            <wp:effectExtent l="0" t="0" r="635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86622" cy="3082717"/>
                    </a:xfrm>
                    <a:prstGeom prst="rect">
                      <a:avLst/>
                    </a:prstGeom>
                  </pic:spPr>
                </pic:pic>
              </a:graphicData>
            </a:graphic>
          </wp:inline>
        </w:drawing>
      </w:r>
    </w:p>
    <w:p w:rsidR="004E1E04" w:rsidRDefault="004E1E04" w:rsidP="004E1E04">
      <w:pPr>
        <w:pStyle w:val="a8"/>
        <w:rPr>
          <w:rFonts w:eastAsia="Times New Roman"/>
          <w:lang w:eastAsia="ru-RU"/>
        </w:rPr>
      </w:pPr>
      <w:r w:rsidRPr="0055792A">
        <w:t>Рис</w:t>
      </w:r>
      <w:r>
        <w:t>унок</w:t>
      </w:r>
      <w:r w:rsidRPr="0055792A">
        <w:t xml:space="preserve"> 1.</w:t>
      </w:r>
      <w:r w:rsidR="00570B9A">
        <w:t>2</w:t>
      </w:r>
      <w:r w:rsidRPr="0055792A">
        <w:t xml:space="preserve"> </w:t>
      </w:r>
      <w:r>
        <w:t>–</w:t>
      </w:r>
      <w:r w:rsidR="001015AF">
        <w:t xml:space="preserve"> Страница</w:t>
      </w:r>
      <w:r w:rsidR="00570B9A">
        <w:t xml:space="preserve"> профиля</w:t>
      </w:r>
      <w:r w:rsidR="00E40630">
        <w:t xml:space="preserve"> </w:t>
      </w:r>
      <w:r w:rsidR="00F83058" w:rsidRPr="0055792A">
        <w:t>«</w:t>
      </w:r>
      <w:r w:rsidR="00F83058">
        <w:t>bookcrossing.by</w:t>
      </w:r>
      <w:r w:rsidR="00F83058" w:rsidRPr="0055792A">
        <w:rPr>
          <w:rFonts w:eastAsia="Times New Roman"/>
          <w:lang w:eastAsia="ru-RU"/>
        </w:rPr>
        <w:t>»</w:t>
      </w:r>
    </w:p>
    <w:p w:rsidR="00570B9A" w:rsidRDefault="005F3312" w:rsidP="00E20CAA">
      <w:pPr>
        <w:rPr>
          <w:lang w:eastAsia="ru-RU"/>
        </w:rPr>
      </w:pPr>
      <w:r>
        <w:rPr>
          <w:lang w:eastAsia="ru-RU"/>
        </w:rPr>
        <w:lastRenderedPageBreak/>
        <w:t>Основные цвета сайта хорошо подобраны, для некликабельных акцентных блоков используется темно синий цвет, а для точечного акцента оранжевый (рисунок 1.3).</w:t>
      </w:r>
      <w:r w:rsidRPr="002A7CE6">
        <w:rPr>
          <w:lang w:eastAsia="ru-RU"/>
        </w:rPr>
        <w:t xml:space="preserve"> </w:t>
      </w:r>
      <w:r>
        <w:rPr>
          <w:lang w:eastAsia="ru-RU"/>
        </w:rPr>
        <w:t xml:space="preserve">Логотип сайта является </w:t>
      </w:r>
      <w:r w:rsidR="005A0FFD">
        <w:rPr>
          <w:lang w:eastAsia="ru-RU"/>
        </w:rPr>
        <w:t>текстово-графическим</w:t>
      </w:r>
      <w:r w:rsidR="000C7353">
        <w:rPr>
          <w:lang w:eastAsia="ru-RU"/>
        </w:rPr>
        <w:t>. Это делает его простым и </w:t>
      </w:r>
      <w:r>
        <w:rPr>
          <w:lang w:eastAsia="ru-RU"/>
        </w:rPr>
        <w:t>запоминающимся. Логотип представлен в бело-оранжевых цветах, что дает хороший контраст на темно синем фоне навигационной панели (рисунок 1.4).</w:t>
      </w:r>
    </w:p>
    <w:p w:rsidR="005F3312" w:rsidRDefault="005F3312" w:rsidP="005F3312">
      <w:pPr>
        <w:pStyle w:val="a7"/>
        <w:rPr>
          <w:lang w:eastAsia="ru-RU"/>
        </w:rPr>
      </w:pPr>
      <w:r>
        <w:rPr>
          <w:noProof/>
          <w:lang w:eastAsia="ru-RU"/>
        </w:rPr>
        <w:drawing>
          <wp:inline distT="0" distB="0" distL="0" distR="0" wp14:anchorId="1B75F9E1" wp14:editId="17FFE563">
            <wp:extent cx="3849444" cy="1733797"/>
            <wp:effectExtent l="0" t="0" r="0" b="0"/>
            <wp:docPr id="193" name="Рисунок 1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5390" cy="1777011"/>
                    </a:xfrm>
                    <a:prstGeom prst="rect">
                      <a:avLst/>
                    </a:prstGeom>
                    <a:noFill/>
                    <a:ln>
                      <a:noFill/>
                    </a:ln>
                  </pic:spPr>
                </pic:pic>
              </a:graphicData>
            </a:graphic>
          </wp:inline>
        </w:drawing>
      </w:r>
    </w:p>
    <w:p w:rsidR="005F3312" w:rsidRDefault="005F3312" w:rsidP="005F3312">
      <w:pPr>
        <w:pStyle w:val="a8"/>
        <w:rPr>
          <w:rFonts w:eastAsia="Times New Roman"/>
          <w:lang w:eastAsia="ru-RU"/>
        </w:rPr>
      </w:pPr>
      <w:r w:rsidRPr="0055792A">
        <w:t>Рис</w:t>
      </w:r>
      <w:r w:rsidR="00CA471C">
        <w:t>унок 1</w:t>
      </w:r>
      <w:r w:rsidRPr="0055792A">
        <w:t>.</w:t>
      </w:r>
      <w:r>
        <w:t>3</w:t>
      </w:r>
      <w:r w:rsidRPr="0055792A">
        <w:t xml:space="preserve"> </w:t>
      </w:r>
      <w:r>
        <w:t xml:space="preserve">– Основные цвета </w:t>
      </w:r>
      <w:r w:rsidRPr="0055792A">
        <w:t>«</w:t>
      </w:r>
      <w:r>
        <w:t>bookcrossing.by</w:t>
      </w:r>
      <w:r w:rsidRPr="0055792A">
        <w:rPr>
          <w:rFonts w:eastAsia="Times New Roman"/>
          <w:lang w:eastAsia="ru-RU"/>
        </w:rPr>
        <w:t>»</w:t>
      </w:r>
    </w:p>
    <w:p w:rsidR="005F3312" w:rsidRDefault="005F3312" w:rsidP="005F3312">
      <w:pPr>
        <w:pStyle w:val="a7"/>
        <w:rPr>
          <w:lang w:eastAsia="ru-RU"/>
        </w:rPr>
      </w:pPr>
      <w:r>
        <w:rPr>
          <w:noProof/>
          <w:lang w:eastAsia="ru-RU"/>
        </w:rPr>
        <w:drawing>
          <wp:inline distT="0" distB="0" distL="0" distR="0" wp14:anchorId="4F0FC6BA" wp14:editId="2B47BD84">
            <wp:extent cx="2514600" cy="1121673"/>
            <wp:effectExtent l="0" t="0" r="0" b="2540"/>
            <wp:docPr id="192" name="Рисунок 192" descr="Fram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ram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8619" cy="1127926"/>
                    </a:xfrm>
                    <a:prstGeom prst="rect">
                      <a:avLst/>
                    </a:prstGeom>
                    <a:noFill/>
                    <a:ln>
                      <a:noFill/>
                    </a:ln>
                  </pic:spPr>
                </pic:pic>
              </a:graphicData>
            </a:graphic>
          </wp:inline>
        </w:drawing>
      </w:r>
    </w:p>
    <w:p w:rsidR="005F3312" w:rsidRDefault="005F3312" w:rsidP="005F3312">
      <w:pPr>
        <w:pStyle w:val="a8"/>
        <w:rPr>
          <w:rFonts w:eastAsia="Times New Roman"/>
          <w:lang w:eastAsia="ru-RU"/>
        </w:rPr>
      </w:pPr>
      <w:r w:rsidRPr="0055792A">
        <w:t>Рис</w:t>
      </w:r>
      <w:r w:rsidR="00CA471C">
        <w:t>унок 1</w:t>
      </w:r>
      <w:r w:rsidRPr="0055792A">
        <w:t>.</w:t>
      </w:r>
      <w:r>
        <w:t>4</w:t>
      </w:r>
      <w:r w:rsidRPr="0055792A">
        <w:t xml:space="preserve"> </w:t>
      </w:r>
      <w:r>
        <w:t xml:space="preserve">– Логотип </w:t>
      </w:r>
      <w:r w:rsidRPr="0055792A">
        <w:t>«</w:t>
      </w:r>
      <w:r>
        <w:t>bookcrossing.by</w:t>
      </w:r>
      <w:r w:rsidRPr="0055792A">
        <w:rPr>
          <w:rFonts w:eastAsia="Times New Roman"/>
          <w:lang w:eastAsia="ru-RU"/>
        </w:rPr>
        <w:t>»</w:t>
      </w:r>
    </w:p>
    <w:p w:rsidR="00CA471C" w:rsidRDefault="00CA471C" w:rsidP="00CA471C">
      <w:pPr>
        <w:rPr>
          <w:lang w:eastAsia="ru-RU"/>
        </w:rPr>
      </w:pPr>
      <w:r>
        <w:rPr>
          <w:lang w:eastAsia="ru-RU"/>
        </w:rPr>
        <w:t>При анализе функционала были выявлены следующие преимущества:</w:t>
      </w:r>
    </w:p>
    <w:p w:rsidR="00CA471C" w:rsidRPr="00435F63" w:rsidRDefault="00CA471C" w:rsidP="00CA471C">
      <w:pPr>
        <w:pStyle w:val="a1"/>
        <w:numPr>
          <w:ilvl w:val="0"/>
          <w:numId w:val="3"/>
        </w:numPr>
        <w:rPr>
          <w:lang w:eastAsia="ru-RU"/>
        </w:rPr>
      </w:pPr>
      <w:r>
        <w:rPr>
          <w:lang w:eastAsia="ru-RU"/>
        </w:rPr>
        <w:t>регистрация пользователя через социальные сети</w:t>
      </w:r>
      <w:r w:rsidRPr="00F713B4">
        <w:rPr>
          <w:lang w:eastAsia="ru-RU"/>
        </w:rPr>
        <w:t>;</w:t>
      </w:r>
    </w:p>
    <w:p w:rsidR="00CA471C" w:rsidRPr="00F713B4" w:rsidRDefault="00CA471C" w:rsidP="00CA471C">
      <w:pPr>
        <w:pStyle w:val="a1"/>
        <w:numPr>
          <w:ilvl w:val="0"/>
          <w:numId w:val="3"/>
        </w:numPr>
        <w:rPr>
          <w:lang w:eastAsia="ru-RU"/>
        </w:rPr>
      </w:pPr>
      <w:r>
        <w:rPr>
          <w:lang w:eastAsia="ru-RU"/>
        </w:rPr>
        <w:t>регистрация своей личной книги</w:t>
      </w:r>
      <w:r>
        <w:rPr>
          <w:lang w:val="en-US" w:eastAsia="ru-RU"/>
        </w:rPr>
        <w:t>;</w:t>
      </w:r>
    </w:p>
    <w:p w:rsidR="00CA471C" w:rsidRDefault="00CA471C" w:rsidP="00CA471C">
      <w:pPr>
        <w:pStyle w:val="a1"/>
        <w:numPr>
          <w:ilvl w:val="0"/>
          <w:numId w:val="3"/>
        </w:numPr>
        <w:rPr>
          <w:lang w:eastAsia="ru-RU"/>
        </w:rPr>
      </w:pPr>
      <w:r>
        <w:rPr>
          <w:lang w:eastAsia="ru-RU"/>
        </w:rPr>
        <w:t>возможность участвовать в обсуждении тем на форуме</w:t>
      </w:r>
      <w:r w:rsidRPr="00341DA5">
        <w:rPr>
          <w:lang w:eastAsia="ru-RU"/>
        </w:rPr>
        <w:t>;</w:t>
      </w:r>
    </w:p>
    <w:p w:rsidR="00CA471C" w:rsidRPr="00341DA5" w:rsidRDefault="00CA471C" w:rsidP="00CA471C">
      <w:pPr>
        <w:pStyle w:val="a1"/>
        <w:numPr>
          <w:ilvl w:val="0"/>
          <w:numId w:val="3"/>
        </w:numPr>
        <w:rPr>
          <w:lang w:eastAsia="ru-RU"/>
        </w:rPr>
      </w:pPr>
      <w:r>
        <w:rPr>
          <w:lang w:eastAsia="ru-RU"/>
        </w:rPr>
        <w:t>просмотр путешествия книги</w:t>
      </w:r>
      <w:r>
        <w:rPr>
          <w:lang w:val="en-US" w:eastAsia="ru-RU"/>
        </w:rPr>
        <w:t>;</w:t>
      </w:r>
    </w:p>
    <w:p w:rsidR="00CA471C" w:rsidRDefault="00CA471C" w:rsidP="00CA471C">
      <w:pPr>
        <w:pStyle w:val="a1"/>
        <w:numPr>
          <w:ilvl w:val="0"/>
          <w:numId w:val="3"/>
        </w:numPr>
        <w:rPr>
          <w:lang w:eastAsia="ru-RU"/>
        </w:rPr>
      </w:pPr>
      <w:r>
        <w:rPr>
          <w:lang w:eastAsia="ru-RU"/>
        </w:rPr>
        <w:t>возможность просмотра «безопасных полок» в Беларуси</w:t>
      </w:r>
      <w:r w:rsidRPr="00CE736C">
        <w:rPr>
          <w:lang w:eastAsia="ru-RU"/>
        </w:rPr>
        <w:t>;</w:t>
      </w:r>
    </w:p>
    <w:p w:rsidR="00CA471C" w:rsidRPr="00BD0ECB" w:rsidRDefault="00CA471C" w:rsidP="00CA471C">
      <w:pPr>
        <w:pStyle w:val="a1"/>
        <w:numPr>
          <w:ilvl w:val="0"/>
          <w:numId w:val="3"/>
        </w:numPr>
        <w:rPr>
          <w:lang w:eastAsia="ru-RU"/>
        </w:rPr>
      </w:pPr>
      <w:r>
        <w:rPr>
          <w:lang w:eastAsia="ru-RU"/>
        </w:rPr>
        <w:t>обратная связь</w:t>
      </w:r>
      <w:r>
        <w:rPr>
          <w:lang w:val="en-US" w:eastAsia="ru-RU"/>
        </w:rPr>
        <w:t>.</w:t>
      </w:r>
    </w:p>
    <w:p w:rsidR="00CA471C" w:rsidRPr="00EF1D0F" w:rsidRDefault="00CA471C" w:rsidP="00CA471C">
      <w:pPr>
        <w:rPr>
          <w:lang w:eastAsia="ru-RU"/>
        </w:rPr>
      </w:pPr>
      <w:r>
        <w:rPr>
          <w:lang w:eastAsia="ru-RU"/>
        </w:rPr>
        <w:t>Также были найдены и недостатки в функционале интернет-ресурса</w:t>
      </w:r>
      <w:r w:rsidRPr="00EF1D0F">
        <w:rPr>
          <w:lang w:eastAsia="ru-RU"/>
        </w:rPr>
        <w:t>:</w:t>
      </w:r>
    </w:p>
    <w:p w:rsidR="00CA471C" w:rsidRPr="009B30E1" w:rsidRDefault="00CA471C" w:rsidP="00CA471C">
      <w:pPr>
        <w:pStyle w:val="a1"/>
        <w:numPr>
          <w:ilvl w:val="0"/>
          <w:numId w:val="3"/>
        </w:numPr>
        <w:rPr>
          <w:lang w:eastAsia="ru-RU"/>
        </w:rPr>
      </w:pPr>
      <w:r>
        <w:rPr>
          <w:lang w:eastAsia="ru-RU"/>
        </w:rPr>
        <w:t>некоторые пояснения к формам или блокам написаны на английском</w:t>
      </w:r>
      <w:r w:rsidRPr="009B30E1">
        <w:rPr>
          <w:lang w:eastAsia="ru-RU"/>
        </w:rPr>
        <w:t>;</w:t>
      </w:r>
    </w:p>
    <w:p w:rsidR="00CA471C" w:rsidRDefault="00CA471C" w:rsidP="00CA471C">
      <w:pPr>
        <w:pStyle w:val="a1"/>
        <w:numPr>
          <w:ilvl w:val="0"/>
          <w:numId w:val="3"/>
        </w:numPr>
        <w:rPr>
          <w:lang w:eastAsia="ru-RU"/>
        </w:rPr>
      </w:pPr>
      <w:r>
        <w:rPr>
          <w:lang w:eastAsia="ru-RU"/>
        </w:rPr>
        <w:t>из четырех вариантов социальных сетей для регистрации</w:t>
      </w:r>
      <w:r w:rsidR="000C7353">
        <w:rPr>
          <w:lang w:eastAsia="ru-RU"/>
        </w:rPr>
        <w:t xml:space="preserve"> пользователя</w:t>
      </w:r>
      <w:r>
        <w:rPr>
          <w:lang w:eastAsia="ru-RU"/>
        </w:rPr>
        <w:t xml:space="preserve"> работает только один.</w:t>
      </w:r>
    </w:p>
    <w:p w:rsidR="00CA471C" w:rsidRDefault="00CA471C" w:rsidP="00CA471C">
      <w:pPr>
        <w:rPr>
          <w:lang w:eastAsia="ru-RU"/>
        </w:rPr>
      </w:pPr>
      <w:r>
        <w:rPr>
          <w:lang w:eastAsia="ru-RU"/>
        </w:rPr>
        <w:t>Оценка скорости загрузки главной страницы для компьютерной версии сайта составляет 74, а для мобильной версии 34. Поскольку больше половины потенциальных пользователей будут заходить через мобильное устройство, высока вероятность ухода с данного сайта из-за низкой скорости загрузки.</w:t>
      </w:r>
    </w:p>
    <w:p w:rsidR="005F3312" w:rsidRPr="005210D6" w:rsidRDefault="00CA471C" w:rsidP="005210D6">
      <w:pPr>
        <w:rPr>
          <w:lang w:eastAsia="ru-RU"/>
        </w:rPr>
      </w:pPr>
      <w:r>
        <w:rPr>
          <w:lang w:eastAsia="ru-RU"/>
        </w:rPr>
        <w:t xml:space="preserve">Все страницы данного </w:t>
      </w:r>
      <w:r w:rsidR="005210D6">
        <w:rPr>
          <w:lang w:eastAsia="ru-RU"/>
        </w:rPr>
        <w:t>веб-сайта</w:t>
      </w:r>
      <w:r>
        <w:rPr>
          <w:lang w:eastAsia="ru-RU"/>
        </w:rPr>
        <w:t xml:space="preserve"> адаптивными как для мобильных устройств, так и для планшетов.</w:t>
      </w:r>
      <w:r w:rsidR="005210D6">
        <w:rPr>
          <w:lang w:eastAsia="ru-RU"/>
        </w:rPr>
        <w:t xml:space="preserve"> </w:t>
      </w:r>
      <w:r>
        <w:rPr>
          <w:lang w:eastAsia="ru-RU"/>
        </w:rPr>
        <w:t xml:space="preserve">Говоря о результатах анализа данного веб-ресурса можно сказать, что </w:t>
      </w:r>
      <w:r w:rsidR="00625D94">
        <w:rPr>
          <w:lang w:eastAsia="ru-RU"/>
        </w:rPr>
        <w:t>контент сайта</w:t>
      </w:r>
      <w:r>
        <w:rPr>
          <w:lang w:eastAsia="ru-RU"/>
        </w:rPr>
        <w:t xml:space="preserve"> давно не обновляли. На </w:t>
      </w:r>
      <w:r w:rsidR="00625D94">
        <w:rPr>
          <w:lang w:eastAsia="ru-RU"/>
        </w:rPr>
        <w:t>веб-сайте</w:t>
      </w:r>
      <w:r>
        <w:rPr>
          <w:lang w:eastAsia="ru-RU"/>
        </w:rPr>
        <w:t xml:space="preserve"> находится устаревшая информация. Дизайн сайта сдержанный, но и не пр</w:t>
      </w:r>
      <w:r w:rsidR="00625D94">
        <w:rPr>
          <w:lang w:eastAsia="ru-RU"/>
        </w:rPr>
        <w:t>ивлекательный. Имеются ошибки в </w:t>
      </w:r>
      <w:r>
        <w:rPr>
          <w:lang w:eastAsia="ru-RU"/>
        </w:rPr>
        <w:t>юзабилити</w:t>
      </w:r>
      <w:r w:rsidR="00906C9E">
        <w:rPr>
          <w:lang w:eastAsia="ru-RU"/>
        </w:rPr>
        <w:t>, функционале</w:t>
      </w:r>
      <w:r>
        <w:rPr>
          <w:lang w:eastAsia="ru-RU"/>
        </w:rPr>
        <w:t xml:space="preserve"> и построении логики страниц.</w:t>
      </w:r>
    </w:p>
    <w:p w:rsidR="00BC55C0" w:rsidRPr="00881AF3" w:rsidRDefault="00BC55C0" w:rsidP="00BC55C0">
      <w:pPr>
        <w:pStyle w:val="af8"/>
        <w:outlineLvl w:val="2"/>
        <w:rPr>
          <w:shd w:val="clear" w:color="auto" w:fill="FFFFFF"/>
        </w:rPr>
      </w:pPr>
      <w:bookmarkStart w:id="13" w:name="_Toc41742018"/>
      <w:bookmarkStart w:id="14" w:name="_Toc42269065"/>
      <w:r>
        <w:rPr>
          <w:shd w:val="clear" w:color="auto" w:fill="FFFFFF"/>
        </w:rPr>
        <w:lastRenderedPageBreak/>
        <w:t xml:space="preserve">1.2.2 </w:t>
      </w:r>
      <w:r w:rsidR="00AF559C">
        <w:t xml:space="preserve">Интернет-ресурс </w:t>
      </w:r>
      <w:r w:rsidR="00AF559C" w:rsidRPr="00602182">
        <w:t>livelib.ru</w:t>
      </w:r>
      <w:bookmarkEnd w:id="13"/>
      <w:bookmarkEnd w:id="14"/>
    </w:p>
    <w:p w:rsidR="00BE4566" w:rsidRPr="00BE4566" w:rsidRDefault="00BE4566" w:rsidP="00BE4566">
      <w:pPr>
        <w:rPr>
          <w:lang w:eastAsia="ru-RU"/>
        </w:rPr>
      </w:pPr>
      <w:r>
        <w:rPr>
          <w:lang w:eastAsia="ru-RU"/>
        </w:rPr>
        <w:t>Скриншот главной страни</w:t>
      </w:r>
      <w:r w:rsidR="00AF559C">
        <w:rPr>
          <w:lang w:eastAsia="ru-RU"/>
        </w:rPr>
        <w:t xml:space="preserve">цы представлен ниже </w:t>
      </w:r>
      <w:r w:rsidR="00AF559C">
        <w:t xml:space="preserve">на рисунке </w:t>
      </w:r>
      <w:r w:rsidR="00AF559C">
        <w:rPr>
          <w:lang w:eastAsia="ru-RU"/>
        </w:rPr>
        <w:t>1.5</w:t>
      </w:r>
      <w:r w:rsidR="00F36491">
        <w:rPr>
          <w:lang w:eastAsia="ru-RU"/>
        </w:rPr>
        <w:t>.</w:t>
      </w:r>
    </w:p>
    <w:p w:rsidR="002F2F1F" w:rsidRPr="0055792A" w:rsidRDefault="00AF559C" w:rsidP="002F2F1F">
      <w:pPr>
        <w:pStyle w:val="a7"/>
      </w:pPr>
      <w:r>
        <w:rPr>
          <w:noProof/>
          <w:lang w:eastAsia="ru-RU"/>
        </w:rPr>
        <w:drawing>
          <wp:inline distT="0" distB="0" distL="0" distR="0" wp14:anchorId="7A3E32A9" wp14:editId="3F2A8910">
            <wp:extent cx="6237487" cy="3158836"/>
            <wp:effectExtent l="0" t="0" r="0" b="381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82632" cy="3181699"/>
                    </a:xfrm>
                    <a:prstGeom prst="rect">
                      <a:avLst/>
                    </a:prstGeom>
                  </pic:spPr>
                </pic:pic>
              </a:graphicData>
            </a:graphic>
          </wp:inline>
        </w:drawing>
      </w:r>
    </w:p>
    <w:p w:rsidR="002F2F1F" w:rsidRPr="0055792A" w:rsidRDefault="002F2F1F" w:rsidP="002F2F1F">
      <w:pPr>
        <w:pStyle w:val="a8"/>
      </w:pPr>
      <w:r>
        <w:t>Рисунок</w:t>
      </w:r>
      <w:r w:rsidRPr="0055792A">
        <w:t xml:space="preserve"> 1.</w:t>
      </w:r>
      <w:r w:rsidR="00AF559C">
        <w:t>5</w:t>
      </w:r>
      <w:r w:rsidR="00E40630">
        <w:t xml:space="preserve"> </w:t>
      </w:r>
      <w:r>
        <w:t>–</w:t>
      </w:r>
      <w:r w:rsidRPr="0055792A">
        <w:t xml:space="preserve"> </w:t>
      </w:r>
      <w:r w:rsidR="00AF559C">
        <w:t xml:space="preserve">Главная страница </w:t>
      </w:r>
      <w:r w:rsidR="00AF559C" w:rsidRPr="0055792A">
        <w:t>«</w:t>
      </w:r>
      <w:r w:rsidR="00AF559C" w:rsidRPr="00602182">
        <w:t>livelib.ru</w:t>
      </w:r>
      <w:r w:rsidR="00AF559C" w:rsidRPr="0055792A">
        <w:rPr>
          <w:rFonts w:eastAsia="Times New Roman"/>
          <w:lang w:eastAsia="ru-RU"/>
        </w:rPr>
        <w:t>»</w:t>
      </w:r>
    </w:p>
    <w:p w:rsidR="00A13A50" w:rsidRDefault="00AF559C" w:rsidP="002F2F1F">
      <w:pPr>
        <w:rPr>
          <w:color w:val="000000" w:themeColor="text1"/>
          <w:szCs w:val="28"/>
        </w:rPr>
      </w:pPr>
      <w:r>
        <w:t>Сайт простой и удобный в использовании, используется интуитивно понятный интерфейс. Все страницы сайта выдержаны в едином стиле. Д</w:t>
      </w:r>
      <w:r w:rsidR="00906C9E">
        <w:t xml:space="preserve">остаточно воздуха между блоками, </w:t>
      </w:r>
      <w:r>
        <w:t>что дает возможность долго пользоваться сайтом и не вызывает чувство усталости</w:t>
      </w:r>
      <w:r w:rsidR="00721E7C">
        <w:t>. Все кликабельные элементы выделены</w:t>
      </w:r>
      <w:r w:rsidR="00A93212">
        <w:t xml:space="preserve"> и изменяют свой внешний вид при наведении и клике кнопкой мыши.</w:t>
      </w:r>
      <w:r>
        <w:t xml:space="preserve"> </w:t>
      </w:r>
      <w:r w:rsidR="008A4F17">
        <w:t>(рисунок 1</w:t>
      </w:r>
      <w:r>
        <w:t>.6)</w:t>
      </w:r>
      <w:r w:rsidR="00A13A50">
        <w:rPr>
          <w:color w:val="000000" w:themeColor="text1"/>
          <w:szCs w:val="28"/>
        </w:rPr>
        <w:t>.</w:t>
      </w:r>
    </w:p>
    <w:p w:rsidR="001015AF" w:rsidRDefault="00AF559C" w:rsidP="001015AF">
      <w:pPr>
        <w:pStyle w:val="a7"/>
        <w:rPr>
          <w:color w:val="000000" w:themeColor="text1"/>
          <w:szCs w:val="28"/>
        </w:rPr>
      </w:pPr>
      <w:r>
        <w:rPr>
          <w:noProof/>
          <w:lang w:eastAsia="ru-RU"/>
        </w:rPr>
        <w:drawing>
          <wp:inline distT="0" distB="0" distL="0" distR="0" wp14:anchorId="5DD8F477" wp14:editId="67276846">
            <wp:extent cx="6341241" cy="3360717"/>
            <wp:effectExtent l="0" t="0" r="254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67" r="1970"/>
                    <a:stretch/>
                  </pic:blipFill>
                  <pic:spPr bwMode="auto">
                    <a:xfrm>
                      <a:off x="0" y="0"/>
                      <a:ext cx="6400247" cy="3391989"/>
                    </a:xfrm>
                    <a:prstGeom prst="rect">
                      <a:avLst/>
                    </a:prstGeom>
                    <a:ln>
                      <a:noFill/>
                    </a:ln>
                    <a:extLst>
                      <a:ext uri="{53640926-AAD7-44D8-BBD7-CCE9431645EC}">
                        <a14:shadowObscured xmlns:a14="http://schemas.microsoft.com/office/drawing/2010/main"/>
                      </a:ext>
                    </a:extLst>
                  </pic:spPr>
                </pic:pic>
              </a:graphicData>
            </a:graphic>
          </wp:inline>
        </w:drawing>
      </w:r>
      <w:r w:rsidR="00A13A50">
        <w:rPr>
          <w:color w:val="000000" w:themeColor="text1"/>
          <w:szCs w:val="28"/>
        </w:rPr>
        <w:t xml:space="preserve"> </w:t>
      </w:r>
    </w:p>
    <w:p w:rsidR="00A93212" w:rsidRPr="00A93212" w:rsidRDefault="00F36491" w:rsidP="00A93212">
      <w:pPr>
        <w:pStyle w:val="a8"/>
        <w:rPr>
          <w:rFonts w:eastAsia="Times New Roman"/>
          <w:lang w:eastAsia="ru-RU"/>
        </w:rPr>
      </w:pPr>
      <w:r>
        <w:t>Рисунок</w:t>
      </w:r>
      <w:r w:rsidRPr="0055792A">
        <w:t xml:space="preserve"> 1.</w:t>
      </w:r>
      <w:r w:rsidR="00AF559C">
        <w:t>6</w:t>
      </w:r>
      <w:r w:rsidR="001015AF">
        <w:t xml:space="preserve"> </w:t>
      </w:r>
      <w:r>
        <w:t>–</w:t>
      </w:r>
      <w:r w:rsidRPr="0055792A">
        <w:t xml:space="preserve"> </w:t>
      </w:r>
      <w:r w:rsidR="00AF559C">
        <w:t xml:space="preserve">Страница с описанием книги </w:t>
      </w:r>
      <w:r w:rsidR="00AF559C" w:rsidRPr="0055792A">
        <w:t>«</w:t>
      </w:r>
      <w:r w:rsidR="00AF559C" w:rsidRPr="00602182">
        <w:t>livelib.ru</w:t>
      </w:r>
      <w:r w:rsidR="00AF559C" w:rsidRPr="0055792A">
        <w:rPr>
          <w:rFonts w:eastAsia="Times New Roman"/>
          <w:lang w:eastAsia="ru-RU"/>
        </w:rPr>
        <w:t>»</w:t>
      </w:r>
    </w:p>
    <w:p w:rsidR="00AF559C" w:rsidRDefault="00AF559C" w:rsidP="00AF559C">
      <w:r>
        <w:lastRenderedPageBreak/>
        <w:t>Акцентными цветами является голубой и зеленый, они в меру привлекают на себя внимание и не выбиваются из общего дизайна сайта. Основные цвета сайта хорошо подобраны для долгой работы на сайте, они не вызывают раздражение, но достаточно заметные, чтобы обр</w:t>
      </w:r>
      <w:r w:rsidR="008A4F17">
        <w:t>атить на них внимание (рисунок 1</w:t>
      </w:r>
      <w:r>
        <w:t>.7).</w:t>
      </w:r>
    </w:p>
    <w:p w:rsidR="00712D0C" w:rsidRDefault="00AF559C" w:rsidP="00AF559C">
      <w:r>
        <w:t>Логотип сайта является текстово-графическим и состоит из надписи «</w:t>
      </w:r>
      <w:r w:rsidRPr="00602182">
        <w:t>livelib</w:t>
      </w:r>
      <w:r>
        <w:t>», что означает живая библиотека, и графического элемента в виде развернутой книги. Логотип простой, но в то же время совре</w:t>
      </w:r>
      <w:r w:rsidR="008A4F17">
        <w:t>менный и запоминаемый (рисунок 1</w:t>
      </w:r>
      <w:r>
        <w:t>.8</w:t>
      </w:r>
      <w:r w:rsidR="008A4F17">
        <w:t>)</w:t>
      </w:r>
      <w:r w:rsidR="00712D0C">
        <w:t>.</w:t>
      </w:r>
    </w:p>
    <w:p w:rsidR="008A4F17" w:rsidRDefault="008A4F17" w:rsidP="008A4F17">
      <w:pPr>
        <w:pStyle w:val="a7"/>
      </w:pPr>
      <w:r>
        <w:rPr>
          <w:noProof/>
          <w:lang w:eastAsia="ru-RU"/>
        </w:rPr>
        <w:drawing>
          <wp:inline distT="0" distB="0" distL="0" distR="0" wp14:anchorId="6DD8269C" wp14:editId="184E1F11">
            <wp:extent cx="3630810" cy="1626919"/>
            <wp:effectExtent l="0" t="0" r="8255" b="0"/>
            <wp:docPr id="197" name="Рисунок 197" descr="Fram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m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6345" cy="1719017"/>
                    </a:xfrm>
                    <a:prstGeom prst="rect">
                      <a:avLst/>
                    </a:prstGeom>
                    <a:noFill/>
                    <a:ln>
                      <a:noFill/>
                    </a:ln>
                  </pic:spPr>
                </pic:pic>
              </a:graphicData>
            </a:graphic>
          </wp:inline>
        </w:drawing>
      </w:r>
    </w:p>
    <w:p w:rsidR="008A4F17" w:rsidRDefault="008A4F17" w:rsidP="008A4F17">
      <w:pPr>
        <w:pStyle w:val="a8"/>
        <w:rPr>
          <w:rFonts w:eastAsia="Times New Roman"/>
          <w:lang w:eastAsia="ru-RU"/>
        </w:rPr>
      </w:pPr>
      <w:r w:rsidRPr="0055792A">
        <w:t>Рис</w:t>
      </w:r>
      <w:r>
        <w:t>унок 1</w:t>
      </w:r>
      <w:r w:rsidRPr="0055792A">
        <w:t>.</w:t>
      </w:r>
      <w:r>
        <w:t>7</w:t>
      </w:r>
      <w:r w:rsidRPr="0055792A">
        <w:t xml:space="preserve"> </w:t>
      </w:r>
      <w:r>
        <w:t xml:space="preserve">– Основные цвета сайта </w:t>
      </w:r>
      <w:r w:rsidRPr="0055792A">
        <w:t>«</w:t>
      </w:r>
      <w:r w:rsidRPr="00602182">
        <w:t>livelib.ru</w:t>
      </w:r>
      <w:r w:rsidRPr="0055792A">
        <w:rPr>
          <w:rFonts w:eastAsia="Times New Roman"/>
          <w:lang w:eastAsia="ru-RU"/>
        </w:rPr>
        <w:t>»</w:t>
      </w:r>
    </w:p>
    <w:p w:rsidR="008A4F17" w:rsidRDefault="008A4F17" w:rsidP="008A4F17">
      <w:pPr>
        <w:pStyle w:val="a7"/>
      </w:pPr>
      <w:r>
        <w:rPr>
          <w:noProof/>
          <w:lang w:eastAsia="ru-RU"/>
        </w:rPr>
        <w:drawing>
          <wp:inline distT="0" distB="0" distL="0" distR="0" wp14:anchorId="080A9457" wp14:editId="18E973D2">
            <wp:extent cx="2173185" cy="436115"/>
            <wp:effectExtent l="0" t="0" r="0" b="2540"/>
            <wp:docPr id="196" name="Рисунок 196" descr="Fram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ram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22589" cy="446029"/>
                    </a:xfrm>
                    <a:prstGeom prst="rect">
                      <a:avLst/>
                    </a:prstGeom>
                    <a:noFill/>
                    <a:ln>
                      <a:noFill/>
                    </a:ln>
                  </pic:spPr>
                </pic:pic>
              </a:graphicData>
            </a:graphic>
          </wp:inline>
        </w:drawing>
      </w:r>
    </w:p>
    <w:p w:rsidR="008A4F17" w:rsidRDefault="008A4F17" w:rsidP="008A4F17">
      <w:pPr>
        <w:pStyle w:val="a8"/>
        <w:rPr>
          <w:rFonts w:eastAsia="Times New Roman"/>
          <w:lang w:eastAsia="ru-RU"/>
        </w:rPr>
      </w:pPr>
      <w:r w:rsidRPr="0055792A">
        <w:t>Рис</w:t>
      </w:r>
      <w:r>
        <w:t>унок 1</w:t>
      </w:r>
      <w:r w:rsidRPr="0055792A">
        <w:t>.</w:t>
      </w:r>
      <w:r>
        <w:t>8</w:t>
      </w:r>
      <w:r w:rsidRPr="0055792A">
        <w:t xml:space="preserve"> </w:t>
      </w:r>
      <w:r>
        <w:t xml:space="preserve">– Логотип </w:t>
      </w:r>
      <w:r w:rsidRPr="0055792A">
        <w:t>«</w:t>
      </w:r>
      <w:r w:rsidRPr="00602182">
        <w:t>livelib.ru</w:t>
      </w:r>
      <w:r w:rsidRPr="0055792A">
        <w:rPr>
          <w:rFonts w:eastAsia="Times New Roman"/>
          <w:lang w:eastAsia="ru-RU"/>
        </w:rPr>
        <w:t>»</w:t>
      </w:r>
    </w:p>
    <w:p w:rsidR="008A4F17" w:rsidRDefault="008A4F17" w:rsidP="008A4F17">
      <w:pPr>
        <w:rPr>
          <w:lang w:eastAsia="ru-RU"/>
        </w:rPr>
      </w:pPr>
      <w:r>
        <w:rPr>
          <w:lang w:eastAsia="ru-RU"/>
        </w:rPr>
        <w:t>При анализе функционала были выявлены следующие преимущества:</w:t>
      </w:r>
    </w:p>
    <w:p w:rsidR="008A4F17" w:rsidRPr="00435F63" w:rsidRDefault="008A4F17" w:rsidP="008A4F17">
      <w:pPr>
        <w:pStyle w:val="a1"/>
        <w:numPr>
          <w:ilvl w:val="0"/>
          <w:numId w:val="3"/>
        </w:numPr>
        <w:rPr>
          <w:lang w:eastAsia="ru-RU"/>
        </w:rPr>
      </w:pPr>
      <w:r>
        <w:rPr>
          <w:lang w:eastAsia="ru-RU"/>
        </w:rPr>
        <w:t>регистрация пользователя через социальные сети</w:t>
      </w:r>
      <w:r w:rsidRPr="00F713B4">
        <w:rPr>
          <w:lang w:eastAsia="ru-RU"/>
        </w:rPr>
        <w:t>;</w:t>
      </w:r>
    </w:p>
    <w:p w:rsidR="008A4F17" w:rsidRPr="00F713B4" w:rsidRDefault="008A4F17" w:rsidP="008A4F17">
      <w:pPr>
        <w:pStyle w:val="a1"/>
        <w:numPr>
          <w:ilvl w:val="0"/>
          <w:numId w:val="3"/>
        </w:numPr>
        <w:rPr>
          <w:lang w:eastAsia="ru-RU"/>
        </w:rPr>
      </w:pPr>
      <w:r>
        <w:rPr>
          <w:lang w:eastAsia="ru-RU"/>
        </w:rPr>
        <w:t>расширенный поиск книг</w:t>
      </w:r>
      <w:r>
        <w:rPr>
          <w:lang w:val="en-US" w:eastAsia="ru-RU"/>
        </w:rPr>
        <w:t>;</w:t>
      </w:r>
    </w:p>
    <w:p w:rsidR="008A4F17" w:rsidRDefault="008A4F17" w:rsidP="008A4F17">
      <w:pPr>
        <w:pStyle w:val="a1"/>
        <w:numPr>
          <w:ilvl w:val="0"/>
          <w:numId w:val="3"/>
        </w:numPr>
        <w:rPr>
          <w:lang w:eastAsia="ru-RU"/>
        </w:rPr>
      </w:pPr>
      <w:r>
        <w:rPr>
          <w:lang w:eastAsia="ru-RU"/>
        </w:rPr>
        <w:t>вывод статистики</w:t>
      </w:r>
      <w:r w:rsidR="00EF312B">
        <w:rPr>
          <w:lang w:eastAsia="ru-RU"/>
        </w:rPr>
        <w:t xml:space="preserve"> действий</w:t>
      </w:r>
      <w:r>
        <w:rPr>
          <w:lang w:eastAsia="ru-RU"/>
        </w:rPr>
        <w:t xml:space="preserve"> пользователя в личном кабинете по нескольким критериям</w:t>
      </w:r>
      <w:r w:rsidR="00EF312B">
        <w:rPr>
          <w:lang w:eastAsia="ru-RU"/>
        </w:rPr>
        <w:t xml:space="preserve"> за определенный период времени</w:t>
      </w:r>
      <w:r w:rsidRPr="00341DA5">
        <w:rPr>
          <w:lang w:eastAsia="ru-RU"/>
        </w:rPr>
        <w:t>;</w:t>
      </w:r>
    </w:p>
    <w:p w:rsidR="008A4F17" w:rsidRPr="00B96C65" w:rsidRDefault="008A4F17" w:rsidP="008A4F17">
      <w:pPr>
        <w:pStyle w:val="a1"/>
        <w:numPr>
          <w:ilvl w:val="0"/>
          <w:numId w:val="3"/>
        </w:numPr>
        <w:rPr>
          <w:lang w:eastAsia="ru-RU"/>
        </w:rPr>
      </w:pPr>
      <w:r>
        <w:rPr>
          <w:lang w:eastAsia="ru-RU"/>
        </w:rPr>
        <w:t>переписка внутри интернет-ресурса</w:t>
      </w:r>
      <w:r>
        <w:rPr>
          <w:lang w:val="en-US" w:eastAsia="ru-RU"/>
        </w:rPr>
        <w:t>;</w:t>
      </w:r>
    </w:p>
    <w:p w:rsidR="008A4F17" w:rsidRPr="00341DA5" w:rsidRDefault="008A4F17" w:rsidP="008A4F17">
      <w:pPr>
        <w:pStyle w:val="a1"/>
        <w:numPr>
          <w:ilvl w:val="0"/>
          <w:numId w:val="3"/>
        </w:numPr>
        <w:rPr>
          <w:lang w:eastAsia="ru-RU"/>
        </w:rPr>
      </w:pPr>
      <w:r>
        <w:rPr>
          <w:lang w:eastAsia="ru-RU"/>
        </w:rPr>
        <w:t>редактирование профиля пользователя</w:t>
      </w:r>
      <w:r>
        <w:rPr>
          <w:lang w:val="en-US" w:eastAsia="ru-RU"/>
        </w:rPr>
        <w:t>;</w:t>
      </w:r>
    </w:p>
    <w:p w:rsidR="008A4F17" w:rsidRDefault="008A4F17" w:rsidP="008A4F17">
      <w:pPr>
        <w:pStyle w:val="a1"/>
        <w:numPr>
          <w:ilvl w:val="0"/>
          <w:numId w:val="3"/>
        </w:numPr>
        <w:rPr>
          <w:lang w:eastAsia="ru-RU"/>
        </w:rPr>
      </w:pPr>
      <w:r>
        <w:rPr>
          <w:lang w:eastAsia="ru-RU"/>
        </w:rPr>
        <w:t>участие в конкурсах</w:t>
      </w:r>
      <w:r w:rsidRPr="00CE736C">
        <w:rPr>
          <w:lang w:eastAsia="ru-RU"/>
        </w:rPr>
        <w:t>;</w:t>
      </w:r>
    </w:p>
    <w:p w:rsidR="008A4F17" w:rsidRPr="003D21F3" w:rsidRDefault="008A4F17" w:rsidP="008A4F17">
      <w:pPr>
        <w:pStyle w:val="a1"/>
        <w:numPr>
          <w:ilvl w:val="0"/>
          <w:numId w:val="3"/>
        </w:numPr>
        <w:rPr>
          <w:lang w:eastAsia="ru-RU"/>
        </w:rPr>
      </w:pPr>
      <w:r>
        <w:rPr>
          <w:lang w:eastAsia="ru-RU"/>
        </w:rPr>
        <w:t>фильтр для поиска на каждом разделе сайта</w:t>
      </w:r>
      <w:r w:rsidRPr="003D21F3">
        <w:rPr>
          <w:lang w:eastAsia="ru-RU"/>
        </w:rPr>
        <w:t>;</w:t>
      </w:r>
    </w:p>
    <w:p w:rsidR="008A4F17" w:rsidRDefault="008A4F17" w:rsidP="008A4F17">
      <w:pPr>
        <w:pStyle w:val="a1"/>
        <w:numPr>
          <w:ilvl w:val="0"/>
          <w:numId w:val="3"/>
        </w:numPr>
        <w:rPr>
          <w:lang w:eastAsia="ru-RU"/>
        </w:rPr>
      </w:pPr>
      <w:r>
        <w:rPr>
          <w:lang w:eastAsia="ru-RU"/>
        </w:rPr>
        <w:t>есть страницы с описание издателей</w:t>
      </w:r>
      <w:r w:rsidRPr="003D21F3">
        <w:rPr>
          <w:lang w:eastAsia="ru-RU"/>
        </w:rPr>
        <w:t>;</w:t>
      </w:r>
    </w:p>
    <w:p w:rsidR="008A4F17" w:rsidRPr="00BD0ECB" w:rsidRDefault="008A4F17" w:rsidP="008A4F17">
      <w:pPr>
        <w:pStyle w:val="a1"/>
        <w:numPr>
          <w:ilvl w:val="0"/>
          <w:numId w:val="3"/>
        </w:numPr>
        <w:rPr>
          <w:lang w:eastAsia="ru-RU"/>
        </w:rPr>
      </w:pPr>
      <w:r>
        <w:rPr>
          <w:lang w:eastAsia="ru-RU"/>
        </w:rPr>
        <w:t>добавление объявления о</w:t>
      </w:r>
      <w:r w:rsidR="009653B6">
        <w:rPr>
          <w:lang w:eastAsia="ru-RU"/>
        </w:rPr>
        <w:t>б</w:t>
      </w:r>
      <w:r>
        <w:rPr>
          <w:lang w:eastAsia="ru-RU"/>
        </w:rPr>
        <w:t xml:space="preserve"> о</w:t>
      </w:r>
      <w:r w:rsidR="005876D9">
        <w:rPr>
          <w:lang w:eastAsia="ru-RU"/>
        </w:rPr>
        <w:t>бмене, продаже, покупке, дарении</w:t>
      </w:r>
      <w:r>
        <w:rPr>
          <w:lang w:eastAsia="ru-RU"/>
        </w:rPr>
        <w:t xml:space="preserve"> к рецензии.</w:t>
      </w:r>
    </w:p>
    <w:p w:rsidR="008A4F17" w:rsidRDefault="008A4F17" w:rsidP="008A4F17">
      <w:pPr>
        <w:rPr>
          <w:lang w:eastAsia="ru-RU"/>
        </w:rPr>
      </w:pPr>
      <w:r>
        <w:rPr>
          <w:lang w:eastAsia="ru-RU"/>
        </w:rPr>
        <w:t>Недостатков в функционале данного интернет-ресурса было не найдено.</w:t>
      </w:r>
    </w:p>
    <w:p w:rsidR="008A4F17" w:rsidRDefault="008A4F17" w:rsidP="008A4F17">
      <w:pPr>
        <w:rPr>
          <w:lang w:eastAsia="ru-RU"/>
        </w:rPr>
      </w:pPr>
      <w:r>
        <w:rPr>
          <w:lang w:eastAsia="ru-RU"/>
        </w:rPr>
        <w:t xml:space="preserve">Оценка скорости загрузки главной страницы для компьютерной версии сайта составляет 39, а для мобильной версии 19, что является достаточно низкими показателями. При пользовании сайтом на компьютерном устройстве была заметна высокая продолжительность загрузки контента. Поскольку больше половины потенциальных пользователей будут заходить через мобильное устройство, высока вероятность ухода с данного сайта из-за низкой скорости загрузки. </w:t>
      </w:r>
    </w:p>
    <w:p w:rsidR="009653B6" w:rsidRDefault="008A4F17" w:rsidP="009653B6">
      <w:pPr>
        <w:rPr>
          <w:lang w:eastAsia="ru-RU"/>
        </w:rPr>
      </w:pPr>
      <w:r>
        <w:rPr>
          <w:lang w:eastAsia="ru-RU"/>
        </w:rPr>
        <w:t>Все страницы данного сайта являются адаптивными как для мобильных устройств, так и для планшетов.</w:t>
      </w:r>
    </w:p>
    <w:p w:rsidR="0054511F" w:rsidRPr="0054511F" w:rsidRDefault="008A4F17" w:rsidP="005876D9">
      <w:r>
        <w:t xml:space="preserve">В целом сайт производит приятное впечатление, внешний вид аккуратный, нет броских элементов, отвлекающих внимание пользователя. Все шрифты, цвета </w:t>
      </w:r>
      <w:r>
        <w:lastRenderedPageBreak/>
        <w:t>и изображения хорошо гармонируют. Сайт наполнен большим количеством актуальной информации. Кроме этого он удобен в использовании. Все основные функции для пользователя присутствуют.</w:t>
      </w:r>
    </w:p>
    <w:p w:rsidR="00BC55C0" w:rsidRPr="00BC55C0" w:rsidRDefault="00BC55C0" w:rsidP="00BC55C0">
      <w:pPr>
        <w:pStyle w:val="af8"/>
        <w:outlineLvl w:val="2"/>
        <w:rPr>
          <w:shd w:val="clear" w:color="auto" w:fill="FFFFFF"/>
        </w:rPr>
      </w:pPr>
      <w:bookmarkStart w:id="15" w:name="_Toc41742019"/>
      <w:bookmarkStart w:id="16" w:name="_Toc42269066"/>
      <w:r>
        <w:rPr>
          <w:shd w:val="clear" w:color="auto" w:fill="FFFFFF"/>
        </w:rPr>
        <w:t xml:space="preserve">1.2.3 </w:t>
      </w:r>
      <w:r w:rsidR="008A4F17">
        <w:t xml:space="preserve">Интернет-ресурс </w:t>
      </w:r>
      <w:r w:rsidR="008A4F17" w:rsidRPr="00395750">
        <w:t>readrate.com/rus</w:t>
      </w:r>
      <w:bookmarkEnd w:id="15"/>
      <w:bookmarkEnd w:id="16"/>
    </w:p>
    <w:p w:rsidR="00A80AE3" w:rsidRDefault="006A58B2" w:rsidP="00E20CAA">
      <w:pPr>
        <w:rPr>
          <w:color w:val="000000" w:themeColor="text1"/>
          <w:szCs w:val="28"/>
        </w:rPr>
      </w:pPr>
      <w:r>
        <w:t>Скриншот главной страницы представлен на рисунке 1.9</w:t>
      </w:r>
      <w:r w:rsidR="00223872">
        <w:rPr>
          <w:color w:val="000000" w:themeColor="text1"/>
          <w:szCs w:val="28"/>
        </w:rPr>
        <w:t xml:space="preserve">. </w:t>
      </w:r>
    </w:p>
    <w:p w:rsidR="00A80AE3" w:rsidRDefault="006A58B2" w:rsidP="0079313A">
      <w:pPr>
        <w:pStyle w:val="a7"/>
        <w:rPr>
          <w:color w:val="000000" w:themeColor="text1"/>
          <w:szCs w:val="28"/>
        </w:rPr>
      </w:pPr>
      <w:r>
        <w:rPr>
          <w:noProof/>
          <w:lang w:eastAsia="ru-RU"/>
        </w:rPr>
        <w:drawing>
          <wp:inline distT="0" distB="0" distL="0" distR="0" wp14:anchorId="4F0D0B31" wp14:editId="427330B7">
            <wp:extent cx="6227685" cy="3158836"/>
            <wp:effectExtent l="0" t="0" r="1905"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42491" cy="3166346"/>
                    </a:xfrm>
                    <a:prstGeom prst="rect">
                      <a:avLst/>
                    </a:prstGeom>
                  </pic:spPr>
                </pic:pic>
              </a:graphicData>
            </a:graphic>
          </wp:inline>
        </w:drawing>
      </w:r>
    </w:p>
    <w:p w:rsidR="00A80AE3" w:rsidRPr="0079313A" w:rsidRDefault="00A80AE3" w:rsidP="0079313A">
      <w:pPr>
        <w:pStyle w:val="a8"/>
      </w:pPr>
      <w:r>
        <w:t>Рисунок</w:t>
      </w:r>
      <w:r w:rsidRPr="0055792A">
        <w:t xml:space="preserve"> 1.</w:t>
      </w:r>
      <w:r w:rsidR="006A58B2">
        <w:t>9</w:t>
      </w:r>
      <w:r w:rsidR="0079313A">
        <w:t xml:space="preserve"> </w:t>
      </w:r>
      <w:r>
        <w:t>–</w:t>
      </w:r>
      <w:r w:rsidRPr="0055792A">
        <w:t xml:space="preserve"> </w:t>
      </w:r>
      <w:r w:rsidR="006A58B2">
        <w:t xml:space="preserve">Главная страница </w:t>
      </w:r>
      <w:r w:rsidR="006A58B2" w:rsidRPr="0055792A">
        <w:t>«</w:t>
      </w:r>
      <w:r w:rsidR="006A58B2" w:rsidRPr="00395750">
        <w:t>readrate.com/rus</w:t>
      </w:r>
      <w:r w:rsidR="006A58B2" w:rsidRPr="0055792A">
        <w:rPr>
          <w:rFonts w:eastAsia="Times New Roman"/>
          <w:lang w:eastAsia="ru-RU"/>
        </w:rPr>
        <w:t>»</w:t>
      </w:r>
    </w:p>
    <w:p w:rsidR="006A58B2" w:rsidRDefault="006A58B2" w:rsidP="006A58B2">
      <w:pPr>
        <w:rPr>
          <w:noProof/>
          <w:lang w:eastAsia="ru-RU"/>
        </w:rPr>
      </w:pPr>
      <w:r>
        <w:t>Сайт простой, но имеет много мелких блоков с большим объемом текста, что вынуждает пользователя задуматься над тем, что представлено на сайте. Фоном сайта является белый и светло-серый цвета. Эти цвета чередуются, что помогает визуально группировать содержимое сайта. В целом интерфейс достаточно удобный, пр</w:t>
      </w:r>
      <w:r w:rsidR="00E74D58">
        <w:t>и долгом чтении текста на сайте</w:t>
      </w:r>
      <w:r>
        <w:t xml:space="preserve"> глаза не должн</w:t>
      </w:r>
      <w:r w:rsidR="00E74D58">
        <w:t>ы уставать, так как на сайте не </w:t>
      </w:r>
      <w:r>
        <w:t xml:space="preserve">используют черный цвет для текста, разработчики заменили его на </w:t>
      </w:r>
      <w:r w:rsidR="006D3430">
        <w:t>темно-</w:t>
      </w:r>
      <w:r>
        <w:t>серый.</w:t>
      </w:r>
      <w:r w:rsidRPr="00C85656">
        <w:t xml:space="preserve"> </w:t>
      </w:r>
      <w:r w:rsidR="00DB7402">
        <w:t>На </w:t>
      </w:r>
      <w:r>
        <w:t xml:space="preserve">некоторых страницах расположение определенных блоков не типично для пользователя, что может запутать </w:t>
      </w:r>
      <w:r w:rsidR="00E74D58">
        <w:t>его</w:t>
      </w:r>
      <w:r>
        <w:t xml:space="preserve"> (рисунок 1.10)</w:t>
      </w:r>
      <w:r>
        <w:rPr>
          <w:noProof/>
          <w:lang w:eastAsia="ru-RU"/>
        </w:rPr>
        <w:t>.</w:t>
      </w:r>
    </w:p>
    <w:p w:rsidR="00A80AE3" w:rsidRDefault="006A58B2" w:rsidP="0079313A">
      <w:pPr>
        <w:pStyle w:val="a7"/>
        <w:rPr>
          <w:color w:val="000000" w:themeColor="text1"/>
          <w:szCs w:val="28"/>
        </w:rPr>
      </w:pPr>
      <w:r>
        <w:rPr>
          <w:noProof/>
          <w:lang w:eastAsia="ru-RU"/>
        </w:rPr>
        <w:drawing>
          <wp:inline distT="0" distB="0" distL="0" distR="0" wp14:anchorId="5820B51F" wp14:editId="79D13B87">
            <wp:extent cx="6003542" cy="1911928"/>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450" r="6204" b="44866"/>
                    <a:stretch/>
                  </pic:blipFill>
                  <pic:spPr bwMode="auto">
                    <a:xfrm>
                      <a:off x="0" y="0"/>
                      <a:ext cx="6086241" cy="1938265"/>
                    </a:xfrm>
                    <a:prstGeom prst="rect">
                      <a:avLst/>
                    </a:prstGeom>
                    <a:ln>
                      <a:noFill/>
                    </a:ln>
                    <a:extLst>
                      <a:ext uri="{53640926-AAD7-44D8-BBD7-CCE9431645EC}">
                        <a14:shadowObscured xmlns:a14="http://schemas.microsoft.com/office/drawing/2010/main"/>
                      </a:ext>
                    </a:extLst>
                  </pic:spPr>
                </pic:pic>
              </a:graphicData>
            </a:graphic>
          </wp:inline>
        </w:drawing>
      </w:r>
    </w:p>
    <w:p w:rsidR="00A80AE3" w:rsidRDefault="00A80AE3" w:rsidP="0079313A">
      <w:pPr>
        <w:pStyle w:val="a8"/>
      </w:pPr>
      <w:r>
        <w:t>Рисунок</w:t>
      </w:r>
      <w:r w:rsidRPr="0055792A">
        <w:t xml:space="preserve"> 1.</w:t>
      </w:r>
      <w:r w:rsidR="006A58B2">
        <w:t>10</w:t>
      </w:r>
      <w:r w:rsidR="0079313A">
        <w:t xml:space="preserve"> </w:t>
      </w:r>
      <w:r>
        <w:t>–</w:t>
      </w:r>
      <w:r w:rsidRPr="0055792A">
        <w:t xml:space="preserve"> </w:t>
      </w:r>
      <w:r w:rsidR="0071153D">
        <w:t>Фрагмент страницы</w:t>
      </w:r>
      <w:r w:rsidR="006A58B2">
        <w:t xml:space="preserve"> с описанием книги </w:t>
      </w:r>
      <w:r w:rsidR="006A58B2" w:rsidRPr="0055792A">
        <w:t>«</w:t>
      </w:r>
      <w:r w:rsidR="006A58B2" w:rsidRPr="00395750">
        <w:t>readrate.com/rus</w:t>
      </w:r>
      <w:r w:rsidR="006A58B2" w:rsidRPr="0055792A">
        <w:rPr>
          <w:rFonts w:eastAsia="Times New Roman"/>
          <w:lang w:eastAsia="ru-RU"/>
        </w:rPr>
        <w:t>»</w:t>
      </w:r>
    </w:p>
    <w:p w:rsidR="006A58B2" w:rsidRPr="00B73192" w:rsidRDefault="006A58B2" w:rsidP="006A58B2">
      <w:pPr>
        <w:rPr>
          <w:lang w:eastAsia="ru-RU"/>
        </w:rPr>
      </w:pPr>
      <w:r>
        <w:rPr>
          <w:lang w:eastAsia="ru-RU"/>
        </w:rPr>
        <w:lastRenderedPageBreak/>
        <w:t>Основными цветами для дизайна сайта выступают разные оттенки красного. Такой цвет безусловно будет пр</w:t>
      </w:r>
      <w:r w:rsidR="00B93C5D">
        <w:rPr>
          <w:lang w:eastAsia="ru-RU"/>
        </w:rPr>
        <w:t>ивлекать внимание пользователя. И</w:t>
      </w:r>
      <w:r>
        <w:rPr>
          <w:lang w:eastAsia="ru-RU"/>
        </w:rPr>
        <w:t>з-за того, что этот цвет не является чистым цветом</w:t>
      </w:r>
      <w:r w:rsidR="000C3C5D">
        <w:rPr>
          <w:lang w:eastAsia="ru-RU"/>
        </w:rPr>
        <w:t xml:space="preserve"> и данного цвета на страницах сайта небольшое количество</w:t>
      </w:r>
      <w:r>
        <w:rPr>
          <w:lang w:eastAsia="ru-RU"/>
        </w:rPr>
        <w:t>, он не будет вызывать раздражение, так как красный цвет считается агрессивным</w:t>
      </w:r>
      <w:r w:rsidRPr="00B73192">
        <w:rPr>
          <w:lang w:eastAsia="ru-RU"/>
        </w:rPr>
        <w:t xml:space="preserve"> (</w:t>
      </w:r>
      <w:r>
        <w:rPr>
          <w:lang w:eastAsia="ru-RU"/>
        </w:rPr>
        <w:t>рисунок 1.11</w:t>
      </w:r>
      <w:r w:rsidRPr="00B73192">
        <w:rPr>
          <w:lang w:eastAsia="ru-RU"/>
        </w:rPr>
        <w:t>)</w:t>
      </w:r>
      <w:r>
        <w:rPr>
          <w:lang w:eastAsia="ru-RU"/>
        </w:rPr>
        <w:t>.</w:t>
      </w:r>
    </w:p>
    <w:p w:rsidR="006A58B2" w:rsidRDefault="006A58B2" w:rsidP="006A58B2">
      <w:pPr>
        <w:pStyle w:val="a7"/>
      </w:pPr>
      <w:r>
        <w:rPr>
          <w:noProof/>
          <w:lang w:eastAsia="ru-RU"/>
        </w:rPr>
        <w:drawing>
          <wp:inline distT="0" distB="0" distL="0" distR="0" wp14:anchorId="6AE59F01" wp14:editId="0611D809">
            <wp:extent cx="3752010" cy="1686296"/>
            <wp:effectExtent l="0" t="0" r="1270" b="9525"/>
            <wp:docPr id="200" name="Рисунок 200" descr="Fram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ram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3473" cy="1718414"/>
                    </a:xfrm>
                    <a:prstGeom prst="rect">
                      <a:avLst/>
                    </a:prstGeom>
                    <a:noFill/>
                    <a:ln>
                      <a:noFill/>
                    </a:ln>
                  </pic:spPr>
                </pic:pic>
              </a:graphicData>
            </a:graphic>
          </wp:inline>
        </w:drawing>
      </w:r>
    </w:p>
    <w:p w:rsidR="006A58B2" w:rsidRDefault="006A58B2" w:rsidP="006A58B2">
      <w:pPr>
        <w:pStyle w:val="a8"/>
        <w:rPr>
          <w:rFonts w:eastAsia="Times New Roman"/>
          <w:lang w:eastAsia="ru-RU"/>
        </w:rPr>
      </w:pPr>
      <w:r w:rsidRPr="0055792A">
        <w:t>Рис</w:t>
      </w:r>
      <w:r>
        <w:t>унок 1</w:t>
      </w:r>
      <w:r w:rsidRPr="0055792A">
        <w:t>.</w:t>
      </w:r>
      <w:r>
        <w:t>11</w:t>
      </w:r>
      <w:r w:rsidRPr="0055792A">
        <w:t xml:space="preserve"> </w:t>
      </w:r>
      <w:r>
        <w:t xml:space="preserve">– Цвета интернет-ресурса </w:t>
      </w:r>
      <w:r w:rsidRPr="0055792A">
        <w:t>«</w:t>
      </w:r>
      <w:r w:rsidRPr="00395750">
        <w:t>readrate.com/rus</w:t>
      </w:r>
      <w:r w:rsidRPr="0055792A">
        <w:rPr>
          <w:rFonts w:eastAsia="Times New Roman"/>
          <w:lang w:eastAsia="ru-RU"/>
        </w:rPr>
        <w:t>»</w:t>
      </w:r>
    </w:p>
    <w:p w:rsidR="006A58B2" w:rsidRDefault="006A58B2" w:rsidP="006A58B2">
      <w:r>
        <w:t>Логотип сайта является смешанным, он состоит из названия, лозунга и графического элемента. Такой вид логотипа дает большую вероятность запоминаемости, но не является кратким и броским (рисунок 1.12).</w:t>
      </w:r>
    </w:p>
    <w:p w:rsidR="006A58B2" w:rsidRDefault="006A58B2" w:rsidP="006A58B2">
      <w:pPr>
        <w:pStyle w:val="a7"/>
      </w:pPr>
      <w:r>
        <w:rPr>
          <w:noProof/>
          <w:lang w:eastAsia="ru-RU"/>
        </w:rPr>
        <w:drawing>
          <wp:inline distT="0" distB="0" distL="0" distR="0" wp14:anchorId="75998FAF" wp14:editId="1F2A122E">
            <wp:extent cx="2218870" cy="608965"/>
            <wp:effectExtent l="0" t="0" r="0" b="635"/>
            <wp:docPr id="199" name="Рисунок 199" descr="Fram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ram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2689" cy="634713"/>
                    </a:xfrm>
                    <a:prstGeom prst="rect">
                      <a:avLst/>
                    </a:prstGeom>
                    <a:noFill/>
                    <a:ln>
                      <a:noFill/>
                    </a:ln>
                  </pic:spPr>
                </pic:pic>
              </a:graphicData>
            </a:graphic>
          </wp:inline>
        </w:drawing>
      </w:r>
    </w:p>
    <w:p w:rsidR="006A58B2" w:rsidRDefault="006A58B2" w:rsidP="006A58B2">
      <w:pPr>
        <w:pStyle w:val="a8"/>
        <w:rPr>
          <w:rFonts w:eastAsia="Times New Roman"/>
          <w:lang w:eastAsia="ru-RU"/>
        </w:rPr>
      </w:pPr>
      <w:r w:rsidRPr="0055792A">
        <w:t>Рис</w:t>
      </w:r>
      <w:r>
        <w:t>унок 1</w:t>
      </w:r>
      <w:r w:rsidRPr="0055792A">
        <w:t>.</w:t>
      </w:r>
      <w:r>
        <w:t>12</w:t>
      </w:r>
      <w:r w:rsidRPr="0055792A">
        <w:t xml:space="preserve"> </w:t>
      </w:r>
      <w:r>
        <w:t xml:space="preserve">– Логотип </w:t>
      </w:r>
      <w:r w:rsidRPr="0055792A">
        <w:t>«</w:t>
      </w:r>
      <w:r w:rsidRPr="00395750">
        <w:t>readrate.com/rus</w:t>
      </w:r>
      <w:r w:rsidRPr="0055792A">
        <w:rPr>
          <w:rFonts w:eastAsia="Times New Roman"/>
          <w:lang w:eastAsia="ru-RU"/>
        </w:rPr>
        <w:t>»</w:t>
      </w:r>
    </w:p>
    <w:p w:rsidR="006A58B2" w:rsidRPr="0056522F" w:rsidRDefault="006A58B2" w:rsidP="006A58B2">
      <w:pPr>
        <w:rPr>
          <w:lang w:eastAsia="ru-RU"/>
        </w:rPr>
      </w:pPr>
      <w:r>
        <w:rPr>
          <w:lang w:eastAsia="ru-RU"/>
        </w:rPr>
        <w:t xml:space="preserve">Данный </w:t>
      </w:r>
      <w:r w:rsidR="00921B55">
        <w:t xml:space="preserve">аналог </w:t>
      </w:r>
      <w:r>
        <w:rPr>
          <w:lang w:eastAsia="ru-RU"/>
        </w:rPr>
        <w:t xml:space="preserve">является косвенным, так как не содержит в себе ключевого функционала, но схож тематикой и частью функционала. При </w:t>
      </w:r>
      <w:r w:rsidR="00B93C5D">
        <w:rPr>
          <w:lang w:eastAsia="ru-RU"/>
        </w:rPr>
        <w:t xml:space="preserve">разборе </w:t>
      </w:r>
      <w:r w:rsidR="00921B55">
        <w:t xml:space="preserve">аналога </w:t>
      </w:r>
      <w:r w:rsidR="00B93C5D">
        <w:rPr>
          <w:lang w:eastAsia="ru-RU"/>
        </w:rPr>
        <w:t>были выявлены</w:t>
      </w:r>
      <w:r>
        <w:rPr>
          <w:lang w:eastAsia="ru-RU"/>
        </w:rPr>
        <w:t xml:space="preserve"> следующие преимущества в функционале: </w:t>
      </w:r>
    </w:p>
    <w:p w:rsidR="006A58B2" w:rsidRPr="00435F63" w:rsidRDefault="006A58B2" w:rsidP="006A58B2">
      <w:pPr>
        <w:pStyle w:val="a1"/>
        <w:numPr>
          <w:ilvl w:val="0"/>
          <w:numId w:val="3"/>
        </w:numPr>
        <w:rPr>
          <w:lang w:eastAsia="ru-RU"/>
        </w:rPr>
      </w:pPr>
      <w:r>
        <w:rPr>
          <w:lang w:eastAsia="ru-RU"/>
        </w:rPr>
        <w:t>регистрация пользователя через социальные сети</w:t>
      </w:r>
      <w:r w:rsidRPr="00F713B4">
        <w:rPr>
          <w:lang w:eastAsia="ru-RU"/>
        </w:rPr>
        <w:t>;</w:t>
      </w:r>
    </w:p>
    <w:p w:rsidR="006A58B2" w:rsidRPr="00F713B4" w:rsidRDefault="006A58B2" w:rsidP="006A58B2">
      <w:pPr>
        <w:pStyle w:val="a1"/>
        <w:numPr>
          <w:ilvl w:val="0"/>
          <w:numId w:val="3"/>
        </w:numPr>
        <w:rPr>
          <w:lang w:eastAsia="ru-RU"/>
        </w:rPr>
      </w:pPr>
      <w:r>
        <w:rPr>
          <w:lang w:eastAsia="ru-RU"/>
        </w:rPr>
        <w:t>расширенный поиск книг</w:t>
      </w:r>
      <w:r>
        <w:rPr>
          <w:lang w:val="en-US" w:eastAsia="ru-RU"/>
        </w:rPr>
        <w:t>;</w:t>
      </w:r>
    </w:p>
    <w:p w:rsidR="006A58B2" w:rsidRDefault="006A58B2" w:rsidP="006A58B2">
      <w:pPr>
        <w:pStyle w:val="a1"/>
        <w:numPr>
          <w:ilvl w:val="0"/>
          <w:numId w:val="3"/>
        </w:numPr>
        <w:rPr>
          <w:lang w:eastAsia="ru-RU"/>
        </w:rPr>
      </w:pPr>
      <w:r>
        <w:rPr>
          <w:lang w:eastAsia="ru-RU"/>
        </w:rPr>
        <w:t>вывод статистики пользователя в личном кабинете</w:t>
      </w:r>
      <w:r w:rsidRPr="00341DA5">
        <w:rPr>
          <w:lang w:eastAsia="ru-RU"/>
        </w:rPr>
        <w:t>;</w:t>
      </w:r>
    </w:p>
    <w:p w:rsidR="006A58B2" w:rsidRPr="00341DA5" w:rsidRDefault="006A58B2" w:rsidP="006A58B2">
      <w:pPr>
        <w:pStyle w:val="a1"/>
        <w:numPr>
          <w:ilvl w:val="0"/>
          <w:numId w:val="3"/>
        </w:numPr>
        <w:rPr>
          <w:lang w:eastAsia="ru-RU"/>
        </w:rPr>
      </w:pPr>
      <w:r>
        <w:rPr>
          <w:lang w:eastAsia="ru-RU"/>
        </w:rPr>
        <w:t>редактирование профиля пользователя</w:t>
      </w:r>
      <w:r>
        <w:rPr>
          <w:lang w:val="en-US" w:eastAsia="ru-RU"/>
        </w:rPr>
        <w:t>;</w:t>
      </w:r>
    </w:p>
    <w:p w:rsidR="006A58B2" w:rsidRDefault="006A58B2" w:rsidP="006A58B2">
      <w:pPr>
        <w:pStyle w:val="a1"/>
        <w:numPr>
          <w:ilvl w:val="0"/>
          <w:numId w:val="3"/>
        </w:numPr>
        <w:rPr>
          <w:lang w:eastAsia="ru-RU"/>
        </w:rPr>
      </w:pPr>
      <w:r>
        <w:rPr>
          <w:lang w:eastAsia="ru-RU"/>
        </w:rPr>
        <w:t>просмотр и создание коллекций книг</w:t>
      </w:r>
      <w:r w:rsidRPr="00CE736C">
        <w:rPr>
          <w:lang w:eastAsia="ru-RU"/>
        </w:rPr>
        <w:t>;</w:t>
      </w:r>
    </w:p>
    <w:p w:rsidR="006A58B2" w:rsidRDefault="006A58B2" w:rsidP="006A58B2">
      <w:pPr>
        <w:pStyle w:val="a1"/>
        <w:numPr>
          <w:ilvl w:val="0"/>
          <w:numId w:val="3"/>
        </w:numPr>
        <w:rPr>
          <w:lang w:eastAsia="ru-RU"/>
        </w:rPr>
      </w:pPr>
      <w:r>
        <w:rPr>
          <w:lang w:eastAsia="ru-RU"/>
        </w:rPr>
        <w:t>рейтинговая оценка книги</w:t>
      </w:r>
      <w:r>
        <w:rPr>
          <w:lang w:val="en-US" w:eastAsia="ru-RU"/>
        </w:rPr>
        <w:t>;</w:t>
      </w:r>
    </w:p>
    <w:p w:rsidR="006A58B2" w:rsidRDefault="006A58B2" w:rsidP="006A58B2">
      <w:pPr>
        <w:pStyle w:val="a1"/>
        <w:numPr>
          <w:ilvl w:val="0"/>
          <w:numId w:val="3"/>
        </w:numPr>
        <w:rPr>
          <w:lang w:eastAsia="ru-RU"/>
        </w:rPr>
      </w:pPr>
      <w:r>
        <w:rPr>
          <w:lang w:eastAsia="ru-RU"/>
        </w:rPr>
        <w:t>наличие книжных новостей</w:t>
      </w:r>
      <w:r>
        <w:rPr>
          <w:lang w:val="en-US" w:eastAsia="ru-RU"/>
        </w:rPr>
        <w:t>;</w:t>
      </w:r>
    </w:p>
    <w:p w:rsidR="006A58B2" w:rsidRDefault="006A58B2" w:rsidP="006A58B2">
      <w:pPr>
        <w:pStyle w:val="a1"/>
        <w:numPr>
          <w:ilvl w:val="0"/>
          <w:numId w:val="3"/>
        </w:numPr>
        <w:rPr>
          <w:lang w:eastAsia="ru-RU"/>
        </w:rPr>
      </w:pPr>
      <w:r>
        <w:rPr>
          <w:lang w:eastAsia="ru-RU"/>
        </w:rPr>
        <w:t>вывод способов прочтения книги</w:t>
      </w:r>
      <w:r>
        <w:rPr>
          <w:lang w:val="en-US" w:eastAsia="ru-RU"/>
        </w:rPr>
        <w:t>;</w:t>
      </w:r>
    </w:p>
    <w:p w:rsidR="006A58B2" w:rsidRDefault="006A58B2" w:rsidP="006A58B2">
      <w:pPr>
        <w:pStyle w:val="a1"/>
        <w:numPr>
          <w:ilvl w:val="0"/>
          <w:numId w:val="3"/>
        </w:numPr>
        <w:rPr>
          <w:lang w:eastAsia="ru-RU"/>
        </w:rPr>
      </w:pPr>
      <w:r>
        <w:rPr>
          <w:lang w:eastAsia="ru-RU"/>
        </w:rPr>
        <w:t>написание и просмотр отзывов и цитат.</w:t>
      </w:r>
    </w:p>
    <w:p w:rsidR="006A58B2" w:rsidRDefault="006A58B2" w:rsidP="006A58B2">
      <w:pPr>
        <w:rPr>
          <w:lang w:eastAsia="ru-RU"/>
        </w:rPr>
      </w:pPr>
      <w:r>
        <w:rPr>
          <w:lang w:eastAsia="ru-RU"/>
        </w:rPr>
        <w:t xml:space="preserve">На данном </w:t>
      </w:r>
      <w:r w:rsidR="006E322E">
        <w:rPr>
          <w:lang w:eastAsia="ru-RU"/>
        </w:rPr>
        <w:t>сайте</w:t>
      </w:r>
      <w:r>
        <w:rPr>
          <w:lang w:eastAsia="ru-RU"/>
        </w:rPr>
        <w:t xml:space="preserve"> недостатков в функционале не было найдено.</w:t>
      </w:r>
    </w:p>
    <w:p w:rsidR="006A58B2" w:rsidRDefault="006A58B2" w:rsidP="006A58B2">
      <w:pPr>
        <w:rPr>
          <w:lang w:eastAsia="ru-RU"/>
        </w:rPr>
      </w:pPr>
      <w:r>
        <w:rPr>
          <w:lang w:eastAsia="ru-RU"/>
        </w:rPr>
        <w:t>Оценка скорости загрузки главной страницы сайт</w:t>
      </w:r>
      <w:r w:rsidR="001B6179">
        <w:rPr>
          <w:lang w:eastAsia="ru-RU"/>
        </w:rPr>
        <w:t>а</w:t>
      </w:r>
      <w:r>
        <w:rPr>
          <w:lang w:eastAsia="ru-RU"/>
        </w:rPr>
        <w:t xml:space="preserve"> для мобильных устройств является 29, а для компьютерных устройств 84. Показатель для компьютерных устройств неплохой, однако при использован</w:t>
      </w:r>
      <w:r w:rsidR="001B6179">
        <w:rPr>
          <w:lang w:eastAsia="ru-RU"/>
        </w:rPr>
        <w:t>ии данного интернет-ресурса была замечена</w:t>
      </w:r>
      <w:r>
        <w:rPr>
          <w:lang w:eastAsia="ru-RU"/>
        </w:rPr>
        <w:t xml:space="preserve"> низкая скорость загрузки.</w:t>
      </w:r>
    </w:p>
    <w:p w:rsidR="000C3C5D" w:rsidRPr="0055792A" w:rsidRDefault="006A58B2" w:rsidP="000C3C5D">
      <w:pPr>
        <w:rPr>
          <w:lang w:eastAsia="ru-RU"/>
        </w:rPr>
      </w:pPr>
      <w:r>
        <w:rPr>
          <w:lang w:eastAsia="ru-RU"/>
        </w:rPr>
        <w:t>Все страницы данного сайта являются адаптивными как для мобильных устройств, так и для планшетов.</w:t>
      </w:r>
    </w:p>
    <w:p w:rsidR="00BC55C0" w:rsidRPr="00BC55C0" w:rsidRDefault="00BC55C0" w:rsidP="00BC55C0">
      <w:pPr>
        <w:pStyle w:val="af8"/>
        <w:outlineLvl w:val="2"/>
        <w:rPr>
          <w:shd w:val="clear" w:color="auto" w:fill="FFFFFF"/>
        </w:rPr>
      </w:pPr>
      <w:bookmarkStart w:id="17" w:name="_Toc41742020"/>
      <w:bookmarkStart w:id="18" w:name="_Toc42269067"/>
      <w:r>
        <w:rPr>
          <w:shd w:val="clear" w:color="auto" w:fill="FFFFFF"/>
        </w:rPr>
        <w:lastRenderedPageBreak/>
        <w:t xml:space="preserve">1.2.4 </w:t>
      </w:r>
      <w:r w:rsidR="006A58B2">
        <w:t xml:space="preserve">Интернет-ресурс </w:t>
      </w:r>
      <w:r w:rsidR="006A58B2" w:rsidRPr="009C3827">
        <w:t>buklya.com</w:t>
      </w:r>
      <w:bookmarkEnd w:id="17"/>
      <w:bookmarkEnd w:id="18"/>
    </w:p>
    <w:p w:rsidR="0001017D" w:rsidRDefault="006A58B2" w:rsidP="002A183A">
      <w:pPr>
        <w:spacing w:line="242" w:lineRule="auto"/>
        <w:rPr>
          <w:color w:val="000000" w:themeColor="text1"/>
          <w:szCs w:val="28"/>
        </w:rPr>
      </w:pPr>
      <w:r>
        <w:t>Скриншот главной страницы представлен на рисунке 1.13</w:t>
      </w:r>
      <w:r w:rsidR="0001017D">
        <w:rPr>
          <w:color w:val="000000" w:themeColor="text1"/>
          <w:szCs w:val="28"/>
        </w:rPr>
        <w:t>.</w:t>
      </w:r>
    </w:p>
    <w:p w:rsidR="006343D0" w:rsidRPr="006343D0" w:rsidRDefault="006A58B2" w:rsidP="006343D0">
      <w:pPr>
        <w:pStyle w:val="a7"/>
      </w:pPr>
      <w:r>
        <w:rPr>
          <w:noProof/>
          <w:lang w:eastAsia="ru-RU"/>
        </w:rPr>
        <w:drawing>
          <wp:inline distT="0" distB="0" distL="0" distR="0" wp14:anchorId="2C082DE1" wp14:editId="50D4C8EF">
            <wp:extent cx="6367448" cy="3253839"/>
            <wp:effectExtent l="0" t="0" r="0" b="381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2151" cy="3271572"/>
                    </a:xfrm>
                    <a:prstGeom prst="rect">
                      <a:avLst/>
                    </a:prstGeom>
                  </pic:spPr>
                </pic:pic>
              </a:graphicData>
            </a:graphic>
          </wp:inline>
        </w:drawing>
      </w:r>
    </w:p>
    <w:p w:rsidR="0001017D" w:rsidRPr="00184788" w:rsidRDefault="0001017D" w:rsidP="0079313A">
      <w:pPr>
        <w:pStyle w:val="a8"/>
      </w:pPr>
      <w:r>
        <w:t>Рисунок</w:t>
      </w:r>
      <w:r w:rsidRPr="0055792A">
        <w:t xml:space="preserve"> 1.</w:t>
      </w:r>
      <w:r w:rsidR="00BB5AEF">
        <w:t>1</w:t>
      </w:r>
      <w:r w:rsidR="006A58B2">
        <w:t>3</w:t>
      </w:r>
      <w:r w:rsidR="0079313A">
        <w:t xml:space="preserve"> </w:t>
      </w:r>
      <w:r>
        <w:t>–</w:t>
      </w:r>
      <w:r w:rsidRPr="0055792A">
        <w:t xml:space="preserve"> </w:t>
      </w:r>
      <w:r w:rsidR="006A58B2">
        <w:t xml:space="preserve">Главная страница </w:t>
      </w:r>
      <w:r w:rsidR="006A58B2" w:rsidRPr="0055792A">
        <w:t>«</w:t>
      </w:r>
      <w:r w:rsidR="006A58B2" w:rsidRPr="009C3827">
        <w:t>buklya.com</w:t>
      </w:r>
      <w:r w:rsidR="006A58B2" w:rsidRPr="0055792A">
        <w:rPr>
          <w:rFonts w:eastAsia="Times New Roman"/>
          <w:lang w:eastAsia="ru-RU"/>
        </w:rPr>
        <w:t>»</w:t>
      </w:r>
    </w:p>
    <w:p w:rsidR="002D76A5" w:rsidRPr="002D76A5" w:rsidRDefault="006A58B2" w:rsidP="002D76A5">
      <w:pPr>
        <w:spacing w:line="242" w:lineRule="auto"/>
      </w:pPr>
      <w:r>
        <w:rPr>
          <w:lang w:eastAsia="ru-RU"/>
        </w:rPr>
        <w:t xml:space="preserve">Навигационные элементы сайта находятся на привычном месте. Интерфейс всего сайта простой и интуитивно понятный. </w:t>
      </w:r>
      <w:r>
        <w:t xml:space="preserve">Интерфейс удобный, при долгом чтении текста на сайте, глаза не должны уставать, так как черный цвет </w:t>
      </w:r>
      <w:r w:rsidR="00B00D07">
        <w:t>для текста был заменен на темно-</w:t>
      </w:r>
      <w:r>
        <w:t>серый</w:t>
      </w:r>
      <w:r w:rsidR="00102AFA">
        <w:t>, а фоновым цветом является белый</w:t>
      </w:r>
      <w:r w:rsidR="002D76A5">
        <w:t xml:space="preserve">. </w:t>
      </w:r>
      <w:r w:rsidR="00102AFA">
        <w:t>Сайт выглядит современным и наполнен актуальной и новой информацией</w:t>
      </w:r>
      <w:r>
        <w:t xml:space="preserve"> (рисунок 1.14).</w:t>
      </w:r>
    </w:p>
    <w:p w:rsidR="00026F8E" w:rsidRDefault="006A58B2" w:rsidP="0079313A">
      <w:pPr>
        <w:pStyle w:val="a7"/>
        <w:rPr>
          <w:lang w:val="en-US"/>
        </w:rPr>
      </w:pPr>
      <w:r>
        <w:rPr>
          <w:noProof/>
          <w:lang w:eastAsia="ru-RU"/>
        </w:rPr>
        <w:drawing>
          <wp:inline distT="0" distB="0" distL="0" distR="0" wp14:anchorId="0E2D5B82" wp14:editId="7D1C462A">
            <wp:extent cx="6307704" cy="3206338"/>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3123" cy="3254841"/>
                    </a:xfrm>
                    <a:prstGeom prst="rect">
                      <a:avLst/>
                    </a:prstGeom>
                  </pic:spPr>
                </pic:pic>
              </a:graphicData>
            </a:graphic>
          </wp:inline>
        </w:drawing>
      </w:r>
    </w:p>
    <w:p w:rsidR="002D76A5" w:rsidRPr="002D76A5" w:rsidRDefault="00026F8E" w:rsidP="002D76A5">
      <w:pPr>
        <w:pStyle w:val="a8"/>
        <w:rPr>
          <w:rFonts w:eastAsia="Times New Roman"/>
          <w:lang w:eastAsia="ru-RU"/>
        </w:rPr>
      </w:pPr>
      <w:r>
        <w:t>Рисунок</w:t>
      </w:r>
      <w:r w:rsidRPr="006A58B2">
        <w:t xml:space="preserve"> 1.1</w:t>
      </w:r>
      <w:r w:rsidR="006A58B2">
        <w:t>4</w:t>
      </w:r>
      <w:r w:rsidR="0079313A" w:rsidRPr="006A58B2">
        <w:t xml:space="preserve"> </w:t>
      </w:r>
      <w:r w:rsidRPr="006A58B2">
        <w:t xml:space="preserve">– </w:t>
      </w:r>
      <w:r w:rsidR="006A58B2">
        <w:t xml:space="preserve">Страница рецензии </w:t>
      </w:r>
      <w:r w:rsidR="006A58B2" w:rsidRPr="0055792A">
        <w:t>«</w:t>
      </w:r>
      <w:r w:rsidR="006A58B2" w:rsidRPr="009C3827">
        <w:t>buklya.com</w:t>
      </w:r>
      <w:r w:rsidR="006A58B2" w:rsidRPr="0055792A">
        <w:rPr>
          <w:rFonts w:eastAsia="Times New Roman"/>
          <w:lang w:eastAsia="ru-RU"/>
        </w:rPr>
        <w:t>»</w:t>
      </w:r>
    </w:p>
    <w:p w:rsidR="006A58B2" w:rsidRDefault="006A58B2" w:rsidP="00B00D07">
      <w:pPr>
        <w:rPr>
          <w:lang w:eastAsia="ru-RU"/>
        </w:rPr>
      </w:pPr>
      <w:r>
        <w:rPr>
          <w:lang w:eastAsia="ru-RU"/>
        </w:rPr>
        <w:lastRenderedPageBreak/>
        <w:t xml:space="preserve">Ключевым цветом интернет-ресурса является голубой. Данный цвет выглядит привлекательно и заметно </w:t>
      </w:r>
      <w:r w:rsidR="00B42588">
        <w:rPr>
          <w:lang w:eastAsia="ru-RU"/>
        </w:rPr>
        <w:t>на белом фоне.</w:t>
      </w:r>
      <w:r w:rsidR="00E66D81">
        <w:rPr>
          <w:lang w:eastAsia="ru-RU"/>
        </w:rPr>
        <w:t xml:space="preserve"> </w:t>
      </w:r>
      <w:r w:rsidR="00690081">
        <w:rPr>
          <w:lang w:eastAsia="ru-RU"/>
        </w:rPr>
        <w:t>На сайте</w:t>
      </w:r>
      <w:r w:rsidR="00D110A7">
        <w:rPr>
          <w:lang w:eastAsia="ru-RU"/>
        </w:rPr>
        <w:t xml:space="preserve"> есть</w:t>
      </w:r>
      <w:r w:rsidR="00690081">
        <w:rPr>
          <w:lang w:eastAsia="ru-RU"/>
        </w:rPr>
        <w:t xml:space="preserve"> в достаточной</w:t>
      </w:r>
      <w:r w:rsidR="00D110A7">
        <w:rPr>
          <w:lang w:eastAsia="ru-RU"/>
        </w:rPr>
        <w:t xml:space="preserve"> степени</w:t>
      </w:r>
      <w:r w:rsidR="00690081">
        <w:rPr>
          <w:lang w:eastAsia="ru-RU"/>
        </w:rPr>
        <w:t xml:space="preserve"> </w:t>
      </w:r>
      <w:r>
        <w:rPr>
          <w:lang w:eastAsia="ru-RU"/>
        </w:rPr>
        <w:t>свободного пространства между блоками. При наведении на кликабельные элементы сайта голубой цвет увеличивает насыщенность, что не выбивается из общей концепции дизайна и является заметным и приятным (рисунок 1.15).</w:t>
      </w:r>
    </w:p>
    <w:p w:rsidR="006A58B2" w:rsidRDefault="006A58B2" w:rsidP="006A58B2">
      <w:pPr>
        <w:pStyle w:val="a7"/>
      </w:pPr>
      <w:r>
        <w:rPr>
          <w:noProof/>
          <w:lang w:eastAsia="ru-RU"/>
        </w:rPr>
        <w:drawing>
          <wp:inline distT="0" distB="0" distL="0" distR="0" wp14:anchorId="40BCC573" wp14:editId="24EFA0EC">
            <wp:extent cx="3646313" cy="1638794"/>
            <wp:effectExtent l="0" t="0" r="0" b="0"/>
            <wp:docPr id="204" name="Рисунок 204" descr="Fram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ram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7311" cy="1747108"/>
                    </a:xfrm>
                    <a:prstGeom prst="rect">
                      <a:avLst/>
                    </a:prstGeom>
                    <a:noFill/>
                    <a:ln>
                      <a:noFill/>
                    </a:ln>
                  </pic:spPr>
                </pic:pic>
              </a:graphicData>
            </a:graphic>
          </wp:inline>
        </w:drawing>
      </w:r>
    </w:p>
    <w:p w:rsidR="006A58B2" w:rsidRDefault="006A58B2" w:rsidP="006A58B2">
      <w:pPr>
        <w:pStyle w:val="a8"/>
        <w:rPr>
          <w:rFonts w:eastAsia="Times New Roman"/>
          <w:lang w:eastAsia="ru-RU"/>
        </w:rPr>
      </w:pPr>
      <w:r w:rsidRPr="0055792A">
        <w:t>Рис</w:t>
      </w:r>
      <w:r>
        <w:t>унок 1</w:t>
      </w:r>
      <w:r w:rsidRPr="0055792A">
        <w:t>.</w:t>
      </w:r>
      <w:r>
        <w:t>15</w:t>
      </w:r>
      <w:r w:rsidRPr="0055792A">
        <w:t xml:space="preserve"> </w:t>
      </w:r>
      <w:r>
        <w:t xml:space="preserve">– Цвета интернет-ресурса </w:t>
      </w:r>
      <w:r w:rsidRPr="0055792A">
        <w:t>«</w:t>
      </w:r>
      <w:r w:rsidRPr="009C3827">
        <w:t>buklya.com</w:t>
      </w:r>
      <w:r w:rsidRPr="0055792A">
        <w:rPr>
          <w:rFonts w:eastAsia="Times New Roman"/>
          <w:lang w:eastAsia="ru-RU"/>
        </w:rPr>
        <w:t>»</w:t>
      </w:r>
    </w:p>
    <w:p w:rsidR="006A58B2" w:rsidRDefault="006A58B2" w:rsidP="006A58B2">
      <w:r>
        <w:t>Логотип сайта является текстово-графическим, он состоит из названия и графического элемента.</w:t>
      </w:r>
      <w:r w:rsidR="000E75B0">
        <w:t xml:space="preserve"> Графический элемент содержит в себе рисунок пера, что ясно дает понять тематику данного сайта.</w:t>
      </w:r>
      <w:r>
        <w:t xml:space="preserve"> Такой вариант логотипа является легко запоминаемым (рисунок 1.16).</w:t>
      </w:r>
    </w:p>
    <w:p w:rsidR="006A58B2" w:rsidRDefault="006A58B2" w:rsidP="006A58B2">
      <w:pPr>
        <w:pStyle w:val="a7"/>
      </w:pPr>
      <w:r>
        <w:rPr>
          <w:noProof/>
          <w:lang w:eastAsia="ru-RU"/>
        </w:rPr>
        <w:drawing>
          <wp:inline distT="0" distB="0" distL="0" distR="0" wp14:anchorId="17FD56E7" wp14:editId="6CFB953C">
            <wp:extent cx="2161309" cy="480291"/>
            <wp:effectExtent l="0" t="0" r="0" b="0"/>
            <wp:docPr id="203" name="Рисунок 203" descr="Fram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ram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85796" cy="485733"/>
                    </a:xfrm>
                    <a:prstGeom prst="rect">
                      <a:avLst/>
                    </a:prstGeom>
                    <a:noFill/>
                    <a:ln>
                      <a:noFill/>
                    </a:ln>
                  </pic:spPr>
                </pic:pic>
              </a:graphicData>
            </a:graphic>
          </wp:inline>
        </w:drawing>
      </w:r>
    </w:p>
    <w:p w:rsidR="006A58B2" w:rsidRDefault="006A58B2" w:rsidP="006A58B2">
      <w:pPr>
        <w:pStyle w:val="a8"/>
        <w:rPr>
          <w:rFonts w:eastAsia="Times New Roman"/>
          <w:lang w:eastAsia="ru-RU"/>
        </w:rPr>
      </w:pPr>
      <w:r w:rsidRPr="0055792A">
        <w:t>Рис</w:t>
      </w:r>
      <w:r>
        <w:t>унок 1</w:t>
      </w:r>
      <w:r w:rsidRPr="0055792A">
        <w:t>.</w:t>
      </w:r>
      <w:r>
        <w:t>16</w:t>
      </w:r>
      <w:r w:rsidRPr="0055792A">
        <w:t xml:space="preserve"> </w:t>
      </w:r>
      <w:r>
        <w:t xml:space="preserve">– Логотип </w:t>
      </w:r>
      <w:r w:rsidRPr="0055792A">
        <w:t>«</w:t>
      </w:r>
      <w:r w:rsidRPr="009C3827">
        <w:t>buklya.com</w:t>
      </w:r>
      <w:r w:rsidRPr="0055792A">
        <w:rPr>
          <w:rFonts w:eastAsia="Times New Roman"/>
          <w:lang w:eastAsia="ru-RU"/>
        </w:rPr>
        <w:t>»</w:t>
      </w:r>
    </w:p>
    <w:p w:rsidR="006A58B2" w:rsidRPr="0056522F" w:rsidRDefault="006A58B2" w:rsidP="006A58B2">
      <w:pPr>
        <w:rPr>
          <w:lang w:eastAsia="ru-RU"/>
        </w:rPr>
      </w:pPr>
      <w:r>
        <w:rPr>
          <w:lang w:eastAsia="ru-RU"/>
        </w:rPr>
        <w:t xml:space="preserve">Данный </w:t>
      </w:r>
      <w:r w:rsidR="00921B55">
        <w:rPr>
          <w:lang w:eastAsia="ru-RU"/>
        </w:rPr>
        <w:t>аналог</w:t>
      </w:r>
      <w:r>
        <w:rPr>
          <w:lang w:eastAsia="ru-RU"/>
        </w:rPr>
        <w:t xml:space="preserve"> является косвенным, так как не содержит в себе ключевого функционала, но схож тематикой и частью функционала. При </w:t>
      </w:r>
      <w:r w:rsidR="003F2F77">
        <w:rPr>
          <w:lang w:eastAsia="ru-RU"/>
        </w:rPr>
        <w:t xml:space="preserve">разборе </w:t>
      </w:r>
      <w:r w:rsidR="00921B55">
        <w:rPr>
          <w:lang w:eastAsia="ru-RU"/>
        </w:rPr>
        <w:t>аналога</w:t>
      </w:r>
      <w:r w:rsidR="003F2F77">
        <w:rPr>
          <w:lang w:eastAsia="ru-RU"/>
        </w:rPr>
        <w:t xml:space="preserve"> были выявлены</w:t>
      </w:r>
      <w:r>
        <w:rPr>
          <w:lang w:eastAsia="ru-RU"/>
        </w:rPr>
        <w:t xml:space="preserve"> следующие преимущества в функционале: </w:t>
      </w:r>
    </w:p>
    <w:p w:rsidR="006A58B2" w:rsidRPr="00F713B4" w:rsidRDefault="006A58B2" w:rsidP="003F2F77">
      <w:pPr>
        <w:pStyle w:val="a1"/>
        <w:ind w:left="-141" w:firstLine="850"/>
        <w:rPr>
          <w:lang w:eastAsia="ru-RU"/>
        </w:rPr>
      </w:pPr>
      <w:r>
        <w:rPr>
          <w:lang w:eastAsia="ru-RU"/>
        </w:rPr>
        <w:t>расширенный поиск книг</w:t>
      </w:r>
      <w:r w:rsidRPr="006A58B2">
        <w:rPr>
          <w:lang w:val="en-US" w:eastAsia="ru-RU"/>
        </w:rPr>
        <w:t>;</w:t>
      </w:r>
    </w:p>
    <w:p w:rsidR="006A58B2" w:rsidRDefault="006A58B2" w:rsidP="003F2F77">
      <w:pPr>
        <w:pStyle w:val="a1"/>
        <w:ind w:left="-141" w:firstLine="850"/>
        <w:rPr>
          <w:lang w:eastAsia="ru-RU"/>
        </w:rPr>
      </w:pPr>
      <w:r>
        <w:rPr>
          <w:lang w:eastAsia="ru-RU"/>
        </w:rPr>
        <w:t>просмотр и добавление своих литературных произведений</w:t>
      </w:r>
      <w:r w:rsidRPr="00CE736C">
        <w:rPr>
          <w:lang w:eastAsia="ru-RU"/>
        </w:rPr>
        <w:t>;</w:t>
      </w:r>
    </w:p>
    <w:p w:rsidR="006A58B2" w:rsidRPr="00ED4140" w:rsidRDefault="006A58B2" w:rsidP="003F2F77">
      <w:pPr>
        <w:pStyle w:val="a1"/>
        <w:ind w:left="-141" w:firstLine="850"/>
        <w:rPr>
          <w:lang w:eastAsia="ru-RU"/>
        </w:rPr>
      </w:pPr>
      <w:r>
        <w:rPr>
          <w:lang w:eastAsia="ru-RU"/>
        </w:rPr>
        <w:t>наличие меток</w:t>
      </w:r>
      <w:r w:rsidRPr="006A58B2">
        <w:rPr>
          <w:lang w:val="en-US" w:eastAsia="ru-RU"/>
        </w:rPr>
        <w:t>;</w:t>
      </w:r>
    </w:p>
    <w:p w:rsidR="006A58B2" w:rsidRDefault="006A58B2" w:rsidP="003F2F77">
      <w:pPr>
        <w:pStyle w:val="a1"/>
        <w:ind w:left="-141" w:firstLine="850"/>
        <w:rPr>
          <w:lang w:eastAsia="ru-RU"/>
        </w:rPr>
      </w:pPr>
      <w:r>
        <w:rPr>
          <w:lang w:eastAsia="ru-RU"/>
        </w:rPr>
        <w:t>наличие книжных новостей</w:t>
      </w:r>
      <w:r w:rsidRPr="006A58B2">
        <w:rPr>
          <w:lang w:val="en-US" w:eastAsia="ru-RU"/>
        </w:rPr>
        <w:t>;</w:t>
      </w:r>
    </w:p>
    <w:p w:rsidR="006A58B2" w:rsidRDefault="006A58B2" w:rsidP="003F2F77">
      <w:pPr>
        <w:pStyle w:val="a1"/>
        <w:ind w:left="-141" w:firstLine="850"/>
        <w:rPr>
          <w:lang w:eastAsia="ru-RU"/>
        </w:rPr>
      </w:pPr>
      <w:r>
        <w:rPr>
          <w:lang w:eastAsia="ru-RU"/>
        </w:rPr>
        <w:t>написание и просмотр комментариев.</w:t>
      </w:r>
    </w:p>
    <w:p w:rsidR="006A58B2" w:rsidRDefault="006A58B2" w:rsidP="003F2F77">
      <w:pPr>
        <w:pStyle w:val="a1"/>
        <w:numPr>
          <w:ilvl w:val="0"/>
          <w:numId w:val="0"/>
        </w:numPr>
        <w:ind w:firstLine="850"/>
        <w:rPr>
          <w:lang w:eastAsia="ru-RU"/>
        </w:rPr>
      </w:pPr>
      <w:r>
        <w:rPr>
          <w:lang w:eastAsia="ru-RU"/>
        </w:rPr>
        <w:t>Недостатки в функционале:</w:t>
      </w:r>
    </w:p>
    <w:p w:rsidR="006A58B2" w:rsidRPr="00F713B4" w:rsidRDefault="006A58B2" w:rsidP="003F2F77">
      <w:pPr>
        <w:pStyle w:val="a1"/>
        <w:ind w:left="-141" w:firstLine="850"/>
        <w:rPr>
          <w:lang w:eastAsia="ru-RU"/>
        </w:rPr>
      </w:pPr>
      <w:r>
        <w:rPr>
          <w:lang w:eastAsia="ru-RU"/>
        </w:rPr>
        <w:t>отсутствие карточки книги</w:t>
      </w:r>
      <w:r w:rsidRPr="006A58B2">
        <w:rPr>
          <w:lang w:val="en-US" w:eastAsia="ru-RU"/>
        </w:rPr>
        <w:t>;</w:t>
      </w:r>
    </w:p>
    <w:p w:rsidR="006A58B2" w:rsidRDefault="006A58B2" w:rsidP="003F2F77">
      <w:pPr>
        <w:pStyle w:val="a1"/>
        <w:ind w:left="-141" w:firstLine="850"/>
        <w:rPr>
          <w:lang w:eastAsia="ru-RU"/>
        </w:rPr>
      </w:pPr>
      <w:r>
        <w:rPr>
          <w:lang w:eastAsia="ru-RU"/>
        </w:rPr>
        <w:t>нет предложенных вариантов приобретения книги</w:t>
      </w:r>
      <w:r w:rsidRPr="00CE736C">
        <w:rPr>
          <w:lang w:eastAsia="ru-RU"/>
        </w:rPr>
        <w:t>;</w:t>
      </w:r>
    </w:p>
    <w:p w:rsidR="006A58B2" w:rsidRDefault="006A58B2" w:rsidP="003F2F77">
      <w:pPr>
        <w:pStyle w:val="a1"/>
        <w:ind w:left="-141" w:firstLine="850"/>
        <w:rPr>
          <w:lang w:eastAsia="ru-RU"/>
        </w:rPr>
      </w:pPr>
      <w:r>
        <w:rPr>
          <w:lang w:eastAsia="ru-RU"/>
        </w:rPr>
        <w:t>отсутствие регистрации</w:t>
      </w:r>
      <w:r w:rsidRPr="006A58B2">
        <w:rPr>
          <w:lang w:val="en-US" w:eastAsia="ru-RU"/>
        </w:rPr>
        <w:t>.</w:t>
      </w:r>
    </w:p>
    <w:p w:rsidR="006A58B2" w:rsidRDefault="006A58B2" w:rsidP="006A58B2">
      <w:pPr>
        <w:rPr>
          <w:lang w:eastAsia="ru-RU"/>
        </w:rPr>
      </w:pPr>
      <w:r>
        <w:rPr>
          <w:lang w:eastAsia="ru-RU"/>
        </w:rPr>
        <w:t>Оценка скорости загрузки главной страницы для компьютерной версии сайта составляет 74, а для мобильной версии 35. Оценка загрузки главной страницы для мобильных устройств слишком мала, есть вероятность понижения посещаемости сайта из-за данной причины. При анализе сайта было замечено явное увеличение скорости загрузки для мобильных устройств.</w:t>
      </w:r>
    </w:p>
    <w:p w:rsidR="00F20593" w:rsidRPr="00A6352E" w:rsidRDefault="006A58B2" w:rsidP="00F20593">
      <w:pPr>
        <w:rPr>
          <w:lang w:eastAsia="ru-RU"/>
        </w:rPr>
      </w:pPr>
      <w:r w:rsidRPr="00AE62F8">
        <w:t>Все страницы данного сайта являются адаптивными как для мобильных устройств, так и для планшетов</w:t>
      </w:r>
      <w:r>
        <w:rPr>
          <w:lang w:eastAsia="ru-RU"/>
        </w:rPr>
        <w:t>.</w:t>
      </w:r>
    </w:p>
    <w:p w:rsidR="00BC55C0" w:rsidRPr="00BC55C0" w:rsidRDefault="00BC55C0" w:rsidP="00BC55C0">
      <w:pPr>
        <w:pStyle w:val="af8"/>
        <w:outlineLvl w:val="2"/>
        <w:rPr>
          <w:shd w:val="clear" w:color="auto" w:fill="FFFFFF"/>
        </w:rPr>
      </w:pPr>
      <w:bookmarkStart w:id="19" w:name="_Toc41742021"/>
      <w:bookmarkStart w:id="20" w:name="_Toc42269068"/>
      <w:r>
        <w:rPr>
          <w:shd w:val="clear" w:color="auto" w:fill="FFFFFF"/>
        </w:rPr>
        <w:lastRenderedPageBreak/>
        <w:t xml:space="preserve">1.2.5 </w:t>
      </w:r>
      <w:r w:rsidR="0014343C">
        <w:t xml:space="preserve">Интернет-ресурс </w:t>
      </w:r>
      <w:r w:rsidR="0014343C" w:rsidRPr="00702688">
        <w:t>youla.ru</w:t>
      </w:r>
      <w:bookmarkEnd w:id="19"/>
      <w:bookmarkEnd w:id="20"/>
    </w:p>
    <w:p w:rsidR="00E20CAA" w:rsidRPr="002D4EE3" w:rsidRDefault="0014343C" w:rsidP="00E20CAA">
      <w:r>
        <w:t>Скриншот главной страницы представлен на рисунке 1.17</w:t>
      </w:r>
      <w:r w:rsidR="00E20CAA">
        <w:t>.</w:t>
      </w:r>
    </w:p>
    <w:p w:rsidR="002F2F1F" w:rsidRPr="0055792A" w:rsidRDefault="0014343C" w:rsidP="002F2F1F">
      <w:pPr>
        <w:pStyle w:val="a7"/>
      </w:pPr>
      <w:r>
        <w:rPr>
          <w:noProof/>
          <w:lang w:eastAsia="ru-RU"/>
        </w:rPr>
        <w:drawing>
          <wp:inline distT="0" distB="0" distL="0" distR="0" wp14:anchorId="0A991D48" wp14:editId="2F04F7A6">
            <wp:extent cx="6103349" cy="3024000"/>
            <wp:effectExtent l="0" t="0" r="0" b="508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03349" cy="3024000"/>
                    </a:xfrm>
                    <a:prstGeom prst="rect">
                      <a:avLst/>
                    </a:prstGeom>
                  </pic:spPr>
                </pic:pic>
              </a:graphicData>
            </a:graphic>
          </wp:inline>
        </w:drawing>
      </w:r>
    </w:p>
    <w:p w:rsidR="0014343C" w:rsidRDefault="0014343C" w:rsidP="0014343C">
      <w:pPr>
        <w:pStyle w:val="a8"/>
        <w:rPr>
          <w:rFonts w:eastAsia="Times New Roman"/>
          <w:lang w:eastAsia="ru-RU"/>
        </w:rPr>
      </w:pPr>
      <w:r w:rsidRPr="0055792A">
        <w:t>Рис</w:t>
      </w:r>
      <w:r>
        <w:t>унок 1</w:t>
      </w:r>
      <w:r w:rsidRPr="0055792A">
        <w:t>.</w:t>
      </w:r>
      <w:r>
        <w:t>17</w:t>
      </w:r>
      <w:r w:rsidRPr="0055792A">
        <w:t xml:space="preserve"> </w:t>
      </w:r>
      <w:r>
        <w:t xml:space="preserve">– Главная страница </w:t>
      </w:r>
      <w:r w:rsidRPr="0055792A">
        <w:t>«</w:t>
      </w:r>
      <w:r w:rsidRPr="00702688">
        <w:t>youla.ru</w:t>
      </w:r>
      <w:r w:rsidRPr="0055792A">
        <w:rPr>
          <w:rFonts w:eastAsia="Times New Roman"/>
          <w:lang w:eastAsia="ru-RU"/>
        </w:rPr>
        <w:t>»</w:t>
      </w:r>
    </w:p>
    <w:p w:rsidR="00E01B1E" w:rsidRDefault="0014343C" w:rsidP="002F2F1F">
      <w:pPr>
        <w:rPr>
          <w:color w:val="000000" w:themeColor="text1"/>
          <w:szCs w:val="28"/>
        </w:rPr>
      </w:pPr>
      <w:r>
        <w:t xml:space="preserve">На данном </w:t>
      </w:r>
      <w:r w:rsidR="00617CD3">
        <w:t>веб-сайте</w:t>
      </w:r>
      <w:r>
        <w:t xml:space="preserve"> создан интуитивно понятный интерфейс. Сайт выглядит современно, сдержано и удобно. Все страницы сайта выдержаны в едином стиле. Достаточно воздуха между блоками что дает возможность долго пользоваться сайтом и не вызывает чувство усталости (рисунок 1.18).</w:t>
      </w:r>
    </w:p>
    <w:p w:rsidR="00E01B1E" w:rsidRDefault="0014343C" w:rsidP="00757689">
      <w:pPr>
        <w:pStyle w:val="a7"/>
        <w:rPr>
          <w:color w:val="000000" w:themeColor="text1"/>
          <w:szCs w:val="28"/>
          <w:lang w:val="en-US"/>
        </w:rPr>
      </w:pPr>
      <w:r>
        <w:rPr>
          <w:noProof/>
          <w:lang w:eastAsia="ru-RU"/>
        </w:rPr>
        <w:drawing>
          <wp:inline distT="0" distB="0" distL="0" distR="0" wp14:anchorId="6C9D6063" wp14:editId="6C87A1EF">
            <wp:extent cx="5565443" cy="3708000"/>
            <wp:effectExtent l="0" t="0" r="0" b="698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064" r="12790"/>
                    <a:stretch/>
                  </pic:blipFill>
                  <pic:spPr bwMode="auto">
                    <a:xfrm>
                      <a:off x="0" y="0"/>
                      <a:ext cx="5565443" cy="3708000"/>
                    </a:xfrm>
                    <a:prstGeom prst="rect">
                      <a:avLst/>
                    </a:prstGeom>
                    <a:ln>
                      <a:noFill/>
                    </a:ln>
                    <a:extLst>
                      <a:ext uri="{53640926-AAD7-44D8-BBD7-CCE9431645EC}">
                        <a14:shadowObscured xmlns:a14="http://schemas.microsoft.com/office/drawing/2010/main"/>
                      </a:ext>
                    </a:extLst>
                  </pic:spPr>
                </pic:pic>
              </a:graphicData>
            </a:graphic>
          </wp:inline>
        </w:drawing>
      </w:r>
    </w:p>
    <w:p w:rsidR="00E01B1E" w:rsidRDefault="0014343C" w:rsidP="00E01B1E">
      <w:pPr>
        <w:pStyle w:val="a8"/>
        <w:rPr>
          <w:rFonts w:eastAsia="Times New Roman"/>
          <w:lang w:eastAsia="ru-RU"/>
        </w:rPr>
      </w:pPr>
      <w:r w:rsidRPr="0055792A">
        <w:t>Рис</w:t>
      </w:r>
      <w:r w:rsidR="00806DB6">
        <w:t>унок 1</w:t>
      </w:r>
      <w:r w:rsidRPr="0055792A">
        <w:t>.</w:t>
      </w:r>
      <w:r>
        <w:t>18</w:t>
      </w:r>
      <w:r w:rsidRPr="0055792A">
        <w:t xml:space="preserve"> </w:t>
      </w:r>
      <w:r>
        <w:t xml:space="preserve">– Страница поиска </w:t>
      </w:r>
      <w:r w:rsidRPr="0055792A">
        <w:t>«</w:t>
      </w:r>
      <w:r w:rsidRPr="00702688">
        <w:t>youla.ru</w:t>
      </w:r>
      <w:r w:rsidRPr="0055792A">
        <w:rPr>
          <w:rFonts w:eastAsia="Times New Roman"/>
          <w:lang w:eastAsia="ru-RU"/>
        </w:rPr>
        <w:t>»</w:t>
      </w:r>
    </w:p>
    <w:p w:rsidR="001829D1" w:rsidRDefault="001829D1" w:rsidP="001829D1">
      <w:r>
        <w:lastRenderedPageBreak/>
        <w:t>В</w:t>
      </w:r>
      <w:r w:rsidR="00AE62F8">
        <w:t xml:space="preserve"> дизайне используются светлые па</w:t>
      </w:r>
      <w:r>
        <w:t xml:space="preserve">стельные тона зеленого, фиолетового, синего, розового, оранжевого и голубого, данные цвета в настоящий момент </w:t>
      </w:r>
      <w:r w:rsidR="00F13204">
        <w:t>считаются</w:t>
      </w:r>
      <w:r>
        <w:t xml:space="preserve"> модными и современными. Они также достаточно акцентные, чтобы на них обратить внимание, и достаточно бледные, при использовании прозрачности, чтобы они не выбивались из общей концепции дизайна (рисунок 1.19).</w:t>
      </w:r>
    </w:p>
    <w:p w:rsidR="001829D1" w:rsidRDefault="002755E5" w:rsidP="001829D1">
      <w:pPr>
        <w:pStyle w:val="a7"/>
      </w:pPr>
      <w:r>
        <w:rPr>
          <w:noProof/>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5pt;height:190.5pt">
            <v:imagedata r:id="rId27" o:title="Frame 12"/>
          </v:shape>
        </w:pict>
      </w:r>
    </w:p>
    <w:p w:rsidR="001829D1" w:rsidRDefault="001829D1" w:rsidP="001829D1">
      <w:pPr>
        <w:pStyle w:val="a8"/>
        <w:rPr>
          <w:rFonts w:eastAsia="Times New Roman"/>
          <w:lang w:eastAsia="ru-RU"/>
        </w:rPr>
      </w:pPr>
      <w:r w:rsidRPr="0055792A">
        <w:t>Рис</w:t>
      </w:r>
      <w:r>
        <w:t>унок 1</w:t>
      </w:r>
      <w:r w:rsidRPr="0055792A">
        <w:t>.</w:t>
      </w:r>
      <w:r>
        <w:t>19</w:t>
      </w:r>
      <w:r w:rsidRPr="0055792A">
        <w:t xml:space="preserve"> </w:t>
      </w:r>
      <w:r>
        <w:t xml:space="preserve">– Основные цвета сайта </w:t>
      </w:r>
      <w:r w:rsidRPr="0055792A">
        <w:t>«</w:t>
      </w:r>
      <w:r w:rsidRPr="00702688">
        <w:t>youla.ru</w:t>
      </w:r>
      <w:r w:rsidRPr="0055792A">
        <w:rPr>
          <w:rFonts w:eastAsia="Times New Roman"/>
          <w:lang w:eastAsia="ru-RU"/>
        </w:rPr>
        <w:t>»</w:t>
      </w:r>
    </w:p>
    <w:p w:rsidR="001829D1" w:rsidRDefault="001829D1" w:rsidP="001829D1">
      <w:r>
        <w:t xml:space="preserve">Логотип сайта является текстово-графическим и состоит из надписи «юла» и графического элемента в виде </w:t>
      </w:r>
      <w:r w:rsidR="00C87C39">
        <w:t>стилизованной юлы</w:t>
      </w:r>
      <w:r>
        <w:t>. Логотип простой, но в то же время современный и запоминаемый (рисунок 1.20).</w:t>
      </w:r>
    </w:p>
    <w:p w:rsidR="001829D1" w:rsidRDefault="001829D1" w:rsidP="001829D1">
      <w:pPr>
        <w:pStyle w:val="a7"/>
      </w:pPr>
      <w:r>
        <w:rPr>
          <w:noProof/>
          <w:lang w:eastAsia="ru-RU"/>
        </w:rPr>
        <w:drawing>
          <wp:inline distT="0" distB="0" distL="0" distR="0" wp14:anchorId="2A5C444A" wp14:editId="30B4851A">
            <wp:extent cx="1612232" cy="694500"/>
            <wp:effectExtent l="0" t="0" r="762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17570" cy="696799"/>
                    </a:xfrm>
                    <a:prstGeom prst="rect">
                      <a:avLst/>
                    </a:prstGeom>
                  </pic:spPr>
                </pic:pic>
              </a:graphicData>
            </a:graphic>
          </wp:inline>
        </w:drawing>
      </w:r>
    </w:p>
    <w:p w:rsidR="001829D1" w:rsidRDefault="001829D1" w:rsidP="001829D1">
      <w:pPr>
        <w:pStyle w:val="a8"/>
        <w:rPr>
          <w:rFonts w:eastAsia="Times New Roman"/>
          <w:lang w:eastAsia="ru-RU"/>
        </w:rPr>
      </w:pPr>
      <w:r w:rsidRPr="0055792A">
        <w:t>Рис</w:t>
      </w:r>
      <w:r>
        <w:t>унок 1</w:t>
      </w:r>
      <w:r w:rsidRPr="0055792A">
        <w:t>.</w:t>
      </w:r>
      <w:r>
        <w:t>20</w:t>
      </w:r>
      <w:r w:rsidRPr="0055792A">
        <w:t xml:space="preserve"> </w:t>
      </w:r>
      <w:r>
        <w:t xml:space="preserve">– Логотип </w:t>
      </w:r>
      <w:r w:rsidRPr="0055792A">
        <w:t>«</w:t>
      </w:r>
      <w:r w:rsidRPr="00702688">
        <w:t>youla.ru</w:t>
      </w:r>
      <w:r w:rsidRPr="0055792A">
        <w:rPr>
          <w:rFonts w:eastAsia="Times New Roman"/>
          <w:lang w:eastAsia="ru-RU"/>
        </w:rPr>
        <w:t>»</w:t>
      </w:r>
    </w:p>
    <w:p w:rsidR="001829D1" w:rsidRDefault="001829D1" w:rsidP="001829D1">
      <w:pPr>
        <w:rPr>
          <w:lang w:eastAsia="ru-RU"/>
        </w:rPr>
      </w:pPr>
      <w:r>
        <w:rPr>
          <w:lang w:eastAsia="ru-RU"/>
        </w:rPr>
        <w:t xml:space="preserve">Данный </w:t>
      </w:r>
      <w:r w:rsidR="0081497B">
        <w:rPr>
          <w:lang w:eastAsia="ru-RU"/>
        </w:rPr>
        <w:t>аналог</w:t>
      </w:r>
      <w:r>
        <w:rPr>
          <w:lang w:eastAsia="ru-RU"/>
        </w:rPr>
        <w:t xml:space="preserve"> является косвенным, так как не содержит в себе ключевого функционала, но схож тематикой и частью функционала. При анализе функционала были выявлены следующие преимущества:</w:t>
      </w:r>
    </w:p>
    <w:p w:rsidR="001829D1" w:rsidRPr="00435F63" w:rsidRDefault="001829D1" w:rsidP="001829D1">
      <w:pPr>
        <w:pStyle w:val="a1"/>
        <w:numPr>
          <w:ilvl w:val="0"/>
          <w:numId w:val="3"/>
        </w:numPr>
        <w:rPr>
          <w:lang w:eastAsia="ru-RU"/>
        </w:rPr>
      </w:pPr>
      <w:r>
        <w:rPr>
          <w:lang w:eastAsia="ru-RU"/>
        </w:rPr>
        <w:t>регистрация пользователя через социальные сети</w:t>
      </w:r>
      <w:r w:rsidRPr="00F713B4">
        <w:rPr>
          <w:lang w:eastAsia="ru-RU"/>
        </w:rPr>
        <w:t>;</w:t>
      </w:r>
    </w:p>
    <w:p w:rsidR="001829D1" w:rsidRDefault="001829D1" w:rsidP="001829D1">
      <w:pPr>
        <w:pStyle w:val="a1"/>
        <w:numPr>
          <w:ilvl w:val="0"/>
          <w:numId w:val="3"/>
        </w:numPr>
        <w:rPr>
          <w:lang w:eastAsia="ru-RU"/>
        </w:rPr>
      </w:pPr>
      <w:r>
        <w:rPr>
          <w:lang w:eastAsia="ru-RU"/>
        </w:rPr>
        <w:t>вывод статистики</w:t>
      </w:r>
      <w:r w:rsidR="00AA0D80">
        <w:rPr>
          <w:lang w:eastAsia="ru-RU"/>
        </w:rPr>
        <w:t xml:space="preserve"> действий</w:t>
      </w:r>
      <w:r>
        <w:rPr>
          <w:lang w:eastAsia="ru-RU"/>
        </w:rPr>
        <w:t xml:space="preserve"> пользователя в личном кабинете по нескольким критериям</w:t>
      </w:r>
      <w:r w:rsidRPr="00341DA5">
        <w:rPr>
          <w:lang w:eastAsia="ru-RU"/>
        </w:rPr>
        <w:t>;</w:t>
      </w:r>
    </w:p>
    <w:p w:rsidR="001829D1" w:rsidRPr="004D4E6F" w:rsidRDefault="001829D1" w:rsidP="001829D1">
      <w:pPr>
        <w:pStyle w:val="a1"/>
        <w:numPr>
          <w:ilvl w:val="0"/>
          <w:numId w:val="3"/>
        </w:numPr>
        <w:rPr>
          <w:lang w:eastAsia="ru-RU"/>
        </w:rPr>
      </w:pPr>
      <w:r>
        <w:rPr>
          <w:lang w:eastAsia="ru-RU"/>
        </w:rPr>
        <w:t>переписка внутри интернет-ресурса</w:t>
      </w:r>
      <w:r>
        <w:rPr>
          <w:lang w:val="en-US" w:eastAsia="ru-RU"/>
        </w:rPr>
        <w:t>;</w:t>
      </w:r>
    </w:p>
    <w:p w:rsidR="001829D1" w:rsidRPr="00B96C65" w:rsidRDefault="001829D1" w:rsidP="001829D1">
      <w:pPr>
        <w:pStyle w:val="a1"/>
        <w:numPr>
          <w:ilvl w:val="0"/>
          <w:numId w:val="3"/>
        </w:numPr>
        <w:rPr>
          <w:lang w:eastAsia="ru-RU"/>
        </w:rPr>
      </w:pPr>
      <w:r>
        <w:rPr>
          <w:lang w:eastAsia="ru-RU"/>
        </w:rPr>
        <w:t>возможность добавлять объявления в закладки</w:t>
      </w:r>
      <w:r w:rsidR="00EA75A6" w:rsidRPr="00EA75A6">
        <w:rPr>
          <w:lang w:eastAsia="ru-RU"/>
        </w:rPr>
        <w:t>;</w:t>
      </w:r>
    </w:p>
    <w:p w:rsidR="001829D1" w:rsidRPr="00341DA5" w:rsidRDefault="001829D1" w:rsidP="001829D1">
      <w:pPr>
        <w:pStyle w:val="a1"/>
        <w:numPr>
          <w:ilvl w:val="0"/>
          <w:numId w:val="3"/>
        </w:numPr>
        <w:rPr>
          <w:lang w:eastAsia="ru-RU"/>
        </w:rPr>
      </w:pPr>
      <w:r>
        <w:rPr>
          <w:lang w:eastAsia="ru-RU"/>
        </w:rPr>
        <w:t>редактирование профиля пользователя</w:t>
      </w:r>
      <w:r>
        <w:rPr>
          <w:lang w:val="en-US" w:eastAsia="ru-RU"/>
        </w:rPr>
        <w:t>;</w:t>
      </w:r>
    </w:p>
    <w:p w:rsidR="001829D1" w:rsidRDefault="001829D1" w:rsidP="001829D1">
      <w:pPr>
        <w:pStyle w:val="a1"/>
        <w:numPr>
          <w:ilvl w:val="0"/>
          <w:numId w:val="3"/>
        </w:numPr>
        <w:rPr>
          <w:lang w:eastAsia="ru-RU"/>
        </w:rPr>
      </w:pPr>
      <w:r>
        <w:rPr>
          <w:lang w:eastAsia="ru-RU"/>
        </w:rPr>
        <w:t>расширенный фильтр для поиска на каждом разделе сайта</w:t>
      </w:r>
      <w:r w:rsidRPr="003D21F3">
        <w:rPr>
          <w:lang w:eastAsia="ru-RU"/>
        </w:rPr>
        <w:t>;</w:t>
      </w:r>
    </w:p>
    <w:p w:rsidR="001829D1" w:rsidRPr="005B2AD2" w:rsidRDefault="001829D1" w:rsidP="001829D1">
      <w:pPr>
        <w:pStyle w:val="a1"/>
        <w:numPr>
          <w:ilvl w:val="0"/>
          <w:numId w:val="3"/>
        </w:numPr>
        <w:rPr>
          <w:lang w:eastAsia="ru-RU"/>
        </w:rPr>
      </w:pPr>
      <w:r>
        <w:rPr>
          <w:lang w:eastAsia="ru-RU"/>
        </w:rPr>
        <w:t>расширенная форма подачи объявления</w:t>
      </w:r>
      <w:r>
        <w:rPr>
          <w:lang w:val="en-US" w:eastAsia="ru-RU"/>
        </w:rPr>
        <w:t>;</w:t>
      </w:r>
    </w:p>
    <w:p w:rsidR="001829D1" w:rsidRPr="00944BCD" w:rsidRDefault="001829D1" w:rsidP="001829D1">
      <w:pPr>
        <w:pStyle w:val="a1"/>
        <w:numPr>
          <w:ilvl w:val="0"/>
          <w:numId w:val="3"/>
        </w:numPr>
        <w:rPr>
          <w:lang w:eastAsia="ru-RU"/>
        </w:rPr>
      </w:pPr>
      <w:r>
        <w:rPr>
          <w:lang w:eastAsia="ru-RU"/>
        </w:rPr>
        <w:t>осуществление сделки внутри ресурса</w:t>
      </w:r>
      <w:r>
        <w:rPr>
          <w:lang w:val="en-US" w:eastAsia="ru-RU"/>
        </w:rPr>
        <w:t>;</w:t>
      </w:r>
    </w:p>
    <w:p w:rsidR="001829D1" w:rsidRPr="003D21F3" w:rsidRDefault="001829D1" w:rsidP="001829D1">
      <w:pPr>
        <w:pStyle w:val="a1"/>
        <w:numPr>
          <w:ilvl w:val="0"/>
          <w:numId w:val="3"/>
        </w:numPr>
        <w:rPr>
          <w:lang w:eastAsia="ru-RU"/>
        </w:rPr>
      </w:pPr>
      <w:r>
        <w:rPr>
          <w:lang w:eastAsia="ru-RU"/>
        </w:rPr>
        <w:t>геолокация пользователя</w:t>
      </w:r>
      <w:r>
        <w:rPr>
          <w:lang w:val="en-US" w:eastAsia="ru-RU"/>
        </w:rPr>
        <w:t>;</w:t>
      </w:r>
    </w:p>
    <w:p w:rsidR="001829D1" w:rsidRPr="00BD0ECB" w:rsidRDefault="001829D1" w:rsidP="001829D1">
      <w:pPr>
        <w:pStyle w:val="a1"/>
        <w:numPr>
          <w:ilvl w:val="0"/>
          <w:numId w:val="3"/>
        </w:numPr>
        <w:rPr>
          <w:lang w:eastAsia="ru-RU"/>
        </w:rPr>
      </w:pPr>
      <w:r>
        <w:rPr>
          <w:lang w:eastAsia="ru-RU"/>
        </w:rPr>
        <w:t>добавление объявления о</w:t>
      </w:r>
      <w:r w:rsidR="00EA75A6">
        <w:rPr>
          <w:lang w:eastAsia="ru-RU"/>
        </w:rPr>
        <w:t>б</w:t>
      </w:r>
      <w:r>
        <w:rPr>
          <w:lang w:eastAsia="ru-RU"/>
        </w:rPr>
        <w:t xml:space="preserve"> обмене, продаж</w:t>
      </w:r>
      <w:r w:rsidR="00EA75A6">
        <w:rPr>
          <w:lang w:eastAsia="ru-RU"/>
        </w:rPr>
        <w:t>е, покупке, дарении</w:t>
      </w:r>
      <w:r>
        <w:rPr>
          <w:lang w:eastAsia="ru-RU"/>
        </w:rPr>
        <w:t xml:space="preserve"> к рецензии.</w:t>
      </w:r>
    </w:p>
    <w:p w:rsidR="001829D1" w:rsidRDefault="001829D1" w:rsidP="001829D1">
      <w:pPr>
        <w:rPr>
          <w:lang w:eastAsia="ru-RU"/>
        </w:rPr>
      </w:pPr>
      <w:r>
        <w:rPr>
          <w:lang w:eastAsia="ru-RU"/>
        </w:rPr>
        <w:t xml:space="preserve">Недостатков в функционале по выбранной тематике данного </w:t>
      </w:r>
      <w:r w:rsidR="007774C0">
        <w:rPr>
          <w:lang w:eastAsia="ru-RU"/>
        </w:rPr>
        <w:t>сайта</w:t>
      </w:r>
      <w:r>
        <w:rPr>
          <w:lang w:eastAsia="ru-RU"/>
        </w:rPr>
        <w:t xml:space="preserve"> не найдено.</w:t>
      </w:r>
    </w:p>
    <w:p w:rsidR="00CA7A3D" w:rsidRDefault="001829D1" w:rsidP="00CA7A3D">
      <w:pPr>
        <w:rPr>
          <w:lang w:eastAsia="ru-RU"/>
        </w:rPr>
      </w:pPr>
      <w:r>
        <w:rPr>
          <w:lang w:eastAsia="ru-RU"/>
        </w:rPr>
        <w:lastRenderedPageBreak/>
        <w:t xml:space="preserve">Оценка скорости загрузки главной страницы для компьютерной версии сайта составляет 38, а для мобильной версии 15, что является достаточно низкими показателями. </w:t>
      </w:r>
      <w:r w:rsidR="00E451BB">
        <w:rPr>
          <w:lang w:eastAsia="ru-RU"/>
        </w:rPr>
        <w:t>Однако п</w:t>
      </w:r>
      <w:r>
        <w:rPr>
          <w:lang w:eastAsia="ru-RU"/>
        </w:rPr>
        <w:t>ри пользовании сайтом на компьютерном устройстве</w:t>
      </w:r>
      <w:r w:rsidRPr="00704A4A">
        <w:rPr>
          <w:lang w:eastAsia="ru-RU"/>
        </w:rPr>
        <w:t xml:space="preserve"> </w:t>
      </w:r>
      <w:r>
        <w:rPr>
          <w:lang w:eastAsia="ru-RU"/>
        </w:rPr>
        <w:t>не была заметна высокая продолжительность загрузки контента. У данного интернет-ресурса есть приложения для разных платформ мобильных устройств, что может оправдать бездействие разработчиков на данный показатель.</w:t>
      </w:r>
    </w:p>
    <w:p w:rsidR="001829D1" w:rsidRPr="001829D1" w:rsidRDefault="001829D1" w:rsidP="001829D1">
      <w:pPr>
        <w:rPr>
          <w:lang w:eastAsia="ru-RU"/>
        </w:rPr>
      </w:pPr>
      <w:r>
        <w:rPr>
          <w:lang w:eastAsia="ru-RU"/>
        </w:rPr>
        <w:t>Все страницы данного сайта являются адаптивными как для мобильных устройств, так и для планшетов.</w:t>
      </w:r>
    </w:p>
    <w:p w:rsidR="00E20CAA" w:rsidRPr="0055792A" w:rsidRDefault="00D5139D" w:rsidP="00CA7A3D">
      <w:pPr>
        <w:pStyle w:val="af8"/>
        <w:jc w:val="both"/>
        <w:outlineLvl w:val="1"/>
      </w:pPr>
      <w:bookmarkStart w:id="21" w:name="_Toc41742022"/>
      <w:bookmarkStart w:id="22" w:name="_Toc42269069"/>
      <w:r>
        <w:t>1.3</w:t>
      </w:r>
      <w:r w:rsidR="00E20CAA" w:rsidRPr="0055792A">
        <w:t xml:space="preserve"> </w:t>
      </w:r>
      <w:r w:rsidR="0071764B">
        <w:t>Выбор стиля дизайна и техн</w:t>
      </w:r>
      <w:r w:rsidR="006F50EA">
        <w:t xml:space="preserve">ологий для решения поставленной </w:t>
      </w:r>
      <w:r w:rsidR="0071764B">
        <w:t>задачи</w:t>
      </w:r>
      <w:bookmarkEnd w:id="21"/>
      <w:bookmarkEnd w:id="22"/>
    </w:p>
    <w:p w:rsidR="0030715F" w:rsidRDefault="0030715F" w:rsidP="0030715F">
      <w:r>
        <w:t xml:space="preserve">В результате проведенного анализа </w:t>
      </w:r>
      <w:r w:rsidR="004A3BB2">
        <w:t xml:space="preserve">веб-сайтов </w:t>
      </w:r>
      <w:r w:rsidR="0081497B">
        <w:t xml:space="preserve">аналогов </w:t>
      </w:r>
      <w:r>
        <w:t>было принято решение ис</w:t>
      </w:r>
      <w:r w:rsidR="004D7CEF">
        <w:t>пользовать классический стиль с </w:t>
      </w:r>
      <w:r>
        <w:t xml:space="preserve">элементами </w:t>
      </w:r>
      <w:r w:rsidR="004D7CEF">
        <w:t xml:space="preserve">стиля </w:t>
      </w:r>
      <w:r>
        <w:t>метро. В интернет-ресурсе «</w:t>
      </w:r>
      <w:r>
        <w:rPr>
          <w:lang w:val="en-US"/>
        </w:rPr>
        <w:t>BookLover</w:t>
      </w:r>
      <w:r>
        <w:t>» много функциональных возможностей, поэтому лучшим вариантом будет классический стиль, где навигационные панели находятся в привычном для всех месте и не заставят пользователя задуматься. Карточки объявлений и рецензий на страницах с расширенным поиском лучше выполнить в стиле метро. Иерархическая размерность текста должна быть</w:t>
      </w:r>
      <w:r w:rsidR="004D7CEF">
        <w:t xml:space="preserve"> обязательно во всех стилях, она</w:t>
      </w:r>
      <w:r>
        <w:t xml:space="preserve"> позволяет структурировать текстовую информацию и помогает пользователю в </w:t>
      </w:r>
      <w:r w:rsidR="004D7CEF">
        <w:t>поиске. По цветовой палитре было</w:t>
      </w:r>
      <w:r>
        <w:t xml:space="preserve"> принято решение использовать оттенки черного для текстов, белый фон, а акцентным цветом выбрать ярко желтый цвет, который привлекает внимание и не вызывает раздражение при правильных пропорциях количества цвета на страницах.</w:t>
      </w:r>
    </w:p>
    <w:p w:rsidR="0030715F" w:rsidRDefault="0030715F" w:rsidP="0030715F">
      <w:r>
        <w:t xml:space="preserve">Анализ </w:t>
      </w:r>
      <w:r w:rsidR="0081497B">
        <w:t xml:space="preserve">сайтов аналогов </w:t>
      </w:r>
      <w:r>
        <w:t>позволит обнаружить минимальный необходимый набор функциональных возможностей. На основе выявленного набора был проведен разбор имеющихся технологий разработки интернет-ресурсов. В результате были выделены необходимые технологии, которые больше всех остальных подходили для разработки веб-сайта «</w:t>
      </w:r>
      <w:r>
        <w:rPr>
          <w:lang w:val="en-US"/>
        </w:rPr>
        <w:t>BookLover</w:t>
      </w:r>
      <w:r>
        <w:t>»</w:t>
      </w:r>
      <w:r w:rsidRPr="005339AC">
        <w:t>.</w:t>
      </w:r>
    </w:p>
    <w:p w:rsidR="0030715F" w:rsidRPr="000F663B" w:rsidRDefault="0030715F" w:rsidP="0030715F">
      <w:r>
        <w:t xml:space="preserve">Основы страниц создаются с </w:t>
      </w:r>
      <w:r w:rsidRPr="00DE683F">
        <w:t>помощью стандартизирова</w:t>
      </w:r>
      <w:r>
        <w:t>нного</w:t>
      </w:r>
      <w:r w:rsidRPr="00DE683F">
        <w:t xml:space="preserve"> язык</w:t>
      </w:r>
      <w:r>
        <w:t>а</w:t>
      </w:r>
      <w:r w:rsidRPr="00DE683F">
        <w:t xml:space="preserve"> разметки</w:t>
      </w:r>
      <w:r>
        <w:t xml:space="preserve"> </w:t>
      </w:r>
      <w:r>
        <w:rPr>
          <w:lang w:val="en-US"/>
        </w:rPr>
        <w:t>HTML</w:t>
      </w:r>
      <w:r w:rsidRPr="00DE683F">
        <w:t xml:space="preserve">5. </w:t>
      </w:r>
      <w:r w:rsidRPr="000F663B">
        <w:t>HTML (HyperText Markup Language) представляет язык разметки гипертекста, используемый преимущественно для создани</w:t>
      </w:r>
      <w:r w:rsidR="00025A17">
        <w:t>я документов в сети интернет. В </w:t>
      </w:r>
      <w:r w:rsidRPr="000F663B">
        <w:t xml:space="preserve">2014 году </w:t>
      </w:r>
      <w:r w:rsidR="00025A17">
        <w:t>была завершена работа над новым</w:t>
      </w:r>
      <w:r w:rsidRPr="000F663B">
        <w:t xml:space="preserve"> стандартом </w:t>
      </w:r>
      <w:r w:rsidR="00A45C98">
        <w:t>–</w:t>
      </w:r>
      <w:r w:rsidRPr="000F663B">
        <w:t xml:space="preserve"> HTML5, который фактически произвел революцию, </w:t>
      </w:r>
      <w:r w:rsidR="00E451BB">
        <w:t>привнеся в HTML много нового, а </w:t>
      </w:r>
      <w:r w:rsidRPr="000F663B">
        <w:t>именно:</w:t>
      </w:r>
    </w:p>
    <w:p w:rsidR="0030715F" w:rsidRDefault="0030715F" w:rsidP="0030715F">
      <w:pPr>
        <w:pStyle w:val="a1"/>
        <w:numPr>
          <w:ilvl w:val="0"/>
          <w:numId w:val="3"/>
        </w:numPr>
      </w:pPr>
      <w:r>
        <w:t>HTML5 определяет алгоритм парсинга для создания структуры DOM</w:t>
      </w:r>
      <w:r w:rsidRPr="00352D81">
        <w:t>;</w:t>
      </w:r>
    </w:p>
    <w:p w:rsidR="0030715F" w:rsidRDefault="0030715F" w:rsidP="0030715F">
      <w:pPr>
        <w:pStyle w:val="a1"/>
        <w:numPr>
          <w:ilvl w:val="0"/>
          <w:numId w:val="3"/>
        </w:numPr>
      </w:pPr>
      <w:r>
        <w:t>добавление новых элементов и тегов</w:t>
      </w:r>
      <w:r w:rsidRPr="00352D81">
        <w:t>;</w:t>
      </w:r>
    </w:p>
    <w:p w:rsidR="0030715F" w:rsidRDefault="0030715F" w:rsidP="0030715F">
      <w:pPr>
        <w:pStyle w:val="a1"/>
        <w:numPr>
          <w:ilvl w:val="0"/>
          <w:numId w:val="3"/>
        </w:numPr>
      </w:pPr>
      <w:r>
        <w:t>переопределение правил и семанти</w:t>
      </w:r>
      <w:r w:rsidR="00EE5CC0">
        <w:t xml:space="preserve">ки существовавших элементов </w:t>
      </w:r>
      <w:r>
        <w:t>HTML.</w:t>
      </w:r>
    </w:p>
    <w:p w:rsidR="0030715F" w:rsidRPr="00F1235C" w:rsidRDefault="0030715F" w:rsidP="0030715F">
      <w:r w:rsidRPr="00F1235C">
        <w:t>HTML 5 применяется преимущественно в двух значениях:</w:t>
      </w:r>
    </w:p>
    <w:p w:rsidR="0030715F" w:rsidRPr="00F1235C" w:rsidRDefault="0030715F" w:rsidP="0030715F">
      <w:pPr>
        <w:pStyle w:val="a1"/>
        <w:numPr>
          <w:ilvl w:val="0"/>
          <w:numId w:val="3"/>
        </w:numPr>
      </w:pPr>
      <w:r w:rsidRPr="00F1235C">
        <w:t>HTML 5 как обновленный язык разметки гипертекста, некоторое развитие предыдущей версии HTML 4</w:t>
      </w:r>
      <w:r w:rsidRPr="00F22C0D">
        <w:t>;</w:t>
      </w:r>
    </w:p>
    <w:p w:rsidR="00425155" w:rsidRDefault="0030715F" w:rsidP="00425155">
      <w:pPr>
        <w:pStyle w:val="a1"/>
        <w:numPr>
          <w:ilvl w:val="0"/>
          <w:numId w:val="3"/>
        </w:numPr>
      </w:pPr>
      <w:r w:rsidRPr="00F1235C">
        <w:t>HTML 5 как мощная платформа для создания веб-приложений, которая включает не только непосредственно язык разметки гипертекста, обновленный HTML, но и язык программирования JavaScript и каскадные таблицы стилей CSS 3.</w:t>
      </w:r>
    </w:p>
    <w:p w:rsidR="00425155" w:rsidRPr="00F1235C" w:rsidRDefault="0030715F" w:rsidP="00425155">
      <w:r w:rsidRPr="00F1235C">
        <w:t>HTML5 применяется также для со</w:t>
      </w:r>
      <w:r w:rsidR="00F0285F">
        <w:t>здания мобильных приложений под </w:t>
      </w:r>
      <w:r w:rsidRPr="00F1235C">
        <w:t>Android, iOS, Windows Mobile и даже для создания десктопных приложений для обычных компьютеров</w:t>
      </w:r>
      <w:r>
        <w:t> </w:t>
      </w:r>
      <w:r w:rsidR="000B34F6">
        <w:t>[8</w:t>
      </w:r>
      <w:r w:rsidRPr="00CB1F6F">
        <w:t>]</w:t>
      </w:r>
      <w:r w:rsidRPr="00F1235C">
        <w:t>.</w:t>
      </w:r>
    </w:p>
    <w:p w:rsidR="0030715F" w:rsidRDefault="0030715F" w:rsidP="00EE5CC0">
      <w:r>
        <w:lastRenderedPageBreak/>
        <w:t xml:space="preserve">Для того, чтобы придать </w:t>
      </w:r>
      <w:r w:rsidRPr="004861A0">
        <w:t xml:space="preserve">элементам сайта дизайнерский внешний вид и некое единообразие необходимо использовать каскадную таблицу стилей CSS. CSS </w:t>
      </w:r>
      <w:r>
        <w:t xml:space="preserve">– </w:t>
      </w:r>
      <w:r w:rsidRPr="004861A0">
        <w:t xml:space="preserve">это формальный язык, служащий для описания оформления внешнего вида документа, созданного с использованием языка разметки (HTML, XHTML, XML). Назначение CSS </w:t>
      </w:r>
      <w:r>
        <w:t xml:space="preserve">– </w:t>
      </w:r>
      <w:r w:rsidRPr="004861A0">
        <w:t>отделять то, что задает внешний вид страницы, от ее содержания. Если документ создан только с использованием HTML, то в нем определяется не только каждый элемент, но и способ его отображения (цв</w:t>
      </w:r>
      <w:r w:rsidR="00F0285F">
        <w:t>ет, шрифт, положение блока и т. </w:t>
      </w:r>
      <w:r w:rsidRPr="004861A0">
        <w:t>д.).</w:t>
      </w:r>
      <w:r w:rsidR="000E4568">
        <w:t> </w:t>
      </w:r>
      <w:r w:rsidRPr="004861A0">
        <w:t>Если же подключены каскадные таблицы стилей, то HTML описывает только очередность объектов. А за все их свойства отвечает CSS. В HTML достаточно прописывать класс, не перечисляя все стили.</w:t>
      </w:r>
    </w:p>
    <w:p w:rsidR="0030715F" w:rsidRDefault="0030715F" w:rsidP="0030715F">
      <w:r>
        <w:t>Преимущества данной технологии:</w:t>
      </w:r>
    </w:p>
    <w:p w:rsidR="0030715F" w:rsidRPr="00B66F6A" w:rsidRDefault="0030715F" w:rsidP="0030715F">
      <w:pPr>
        <w:pStyle w:val="a1"/>
        <w:numPr>
          <w:ilvl w:val="0"/>
          <w:numId w:val="3"/>
        </w:numPr>
        <w:rPr>
          <w:lang w:eastAsia="ru-RU"/>
        </w:rPr>
      </w:pPr>
      <w:r w:rsidRPr="00B66F6A">
        <w:rPr>
          <w:lang w:eastAsia="ru-RU"/>
        </w:rPr>
        <w:t>обеспечивает относительно простую и быструю разработку, потому что однажды созданное оформление можно применять ко многим страницам;</w:t>
      </w:r>
    </w:p>
    <w:p w:rsidR="0030715F" w:rsidRPr="00B66F6A" w:rsidRDefault="0030715F" w:rsidP="0030715F">
      <w:pPr>
        <w:pStyle w:val="a1"/>
        <w:numPr>
          <w:ilvl w:val="0"/>
          <w:numId w:val="3"/>
        </w:numPr>
        <w:rPr>
          <w:lang w:eastAsia="ru-RU"/>
        </w:rPr>
      </w:pPr>
      <w:r w:rsidRPr="00B66F6A">
        <w:rPr>
          <w:lang w:eastAsia="ru-RU"/>
        </w:rPr>
        <w:t>повышает гибкость и удобство редактирования;</w:t>
      </w:r>
    </w:p>
    <w:p w:rsidR="0030715F" w:rsidRPr="00B66F6A" w:rsidRDefault="0030715F" w:rsidP="0030715F">
      <w:pPr>
        <w:pStyle w:val="a1"/>
        <w:numPr>
          <w:ilvl w:val="0"/>
          <w:numId w:val="3"/>
        </w:numPr>
        <w:rPr>
          <w:lang w:eastAsia="ru-RU"/>
        </w:rPr>
      </w:pPr>
      <w:r w:rsidRPr="00B66F6A">
        <w:rPr>
          <w:lang w:eastAsia="ru-RU"/>
        </w:rPr>
        <w:t>делает код более простым, снижая повторяемость элементов;</w:t>
      </w:r>
    </w:p>
    <w:p w:rsidR="0030715F" w:rsidRPr="00B66F6A" w:rsidRDefault="0030715F" w:rsidP="0030715F">
      <w:pPr>
        <w:pStyle w:val="a1"/>
        <w:numPr>
          <w:ilvl w:val="0"/>
          <w:numId w:val="3"/>
        </w:numPr>
        <w:rPr>
          <w:lang w:eastAsia="ru-RU"/>
        </w:rPr>
      </w:pPr>
      <w:r w:rsidRPr="00B66F6A">
        <w:rPr>
          <w:lang w:eastAsia="ru-RU"/>
        </w:rPr>
        <w:t>ускоряет время загрузки, потому что CSS может кэшироваться при первом открытии, а в последующих считываются только структура и данные;</w:t>
      </w:r>
    </w:p>
    <w:p w:rsidR="0030715F" w:rsidRPr="00B66F6A" w:rsidRDefault="0030715F" w:rsidP="0030715F">
      <w:pPr>
        <w:pStyle w:val="a1"/>
        <w:numPr>
          <w:ilvl w:val="0"/>
          <w:numId w:val="3"/>
        </w:numPr>
        <w:rPr>
          <w:lang w:eastAsia="ru-RU"/>
        </w:rPr>
      </w:pPr>
      <w:r w:rsidRPr="00B66F6A">
        <w:rPr>
          <w:lang w:eastAsia="ru-RU"/>
        </w:rPr>
        <w:t>увеличивает количество визуальных решений для представления содержимого</w:t>
      </w:r>
      <w:r>
        <w:rPr>
          <w:lang w:eastAsia="ru-RU"/>
        </w:rPr>
        <w:t xml:space="preserve"> на страницах сайта</w:t>
      </w:r>
      <w:r w:rsidRPr="00B66F6A">
        <w:rPr>
          <w:lang w:eastAsia="ru-RU"/>
        </w:rPr>
        <w:t>;</w:t>
      </w:r>
    </w:p>
    <w:p w:rsidR="0030715F" w:rsidRPr="00B66F6A" w:rsidRDefault="0030715F" w:rsidP="0030715F">
      <w:pPr>
        <w:pStyle w:val="a1"/>
        <w:numPr>
          <w:ilvl w:val="0"/>
          <w:numId w:val="3"/>
        </w:numPr>
        <w:rPr>
          <w:lang w:eastAsia="ru-RU"/>
        </w:rPr>
      </w:pPr>
      <w:r w:rsidRPr="00B66F6A">
        <w:rPr>
          <w:lang w:eastAsia="ru-RU"/>
        </w:rPr>
        <w:t>обеспечивает возможность легко применять к</w:t>
      </w:r>
      <w:r>
        <w:rPr>
          <w:lang w:eastAsia="ru-RU"/>
        </w:rPr>
        <w:t xml:space="preserve"> одному документу разные стили, </w:t>
      </w:r>
      <w:r w:rsidRPr="00B66F6A">
        <w:rPr>
          <w:lang w:eastAsia="ru-RU"/>
        </w:rPr>
        <w:t>например, создавать адаптированную версию для мобильных устройств или спе</w:t>
      </w:r>
      <w:r>
        <w:rPr>
          <w:lang w:eastAsia="ru-RU"/>
        </w:rPr>
        <w:t>циальные стили для слабовидящих</w:t>
      </w:r>
      <w:r>
        <w:rPr>
          <w:lang w:val="en-US" w:eastAsia="ru-RU"/>
        </w:rPr>
        <w:t> </w:t>
      </w:r>
      <w:r w:rsidR="000B34F6">
        <w:rPr>
          <w:lang w:eastAsia="ru-RU"/>
        </w:rPr>
        <w:t>[9</w:t>
      </w:r>
      <w:r w:rsidRPr="00FB4765">
        <w:rPr>
          <w:lang w:eastAsia="ru-RU"/>
        </w:rPr>
        <w:t>]</w:t>
      </w:r>
      <w:r>
        <w:rPr>
          <w:lang w:eastAsia="ru-RU"/>
        </w:rPr>
        <w:t>.</w:t>
      </w:r>
    </w:p>
    <w:p w:rsidR="0030715F" w:rsidRDefault="0030715F" w:rsidP="0030715F">
      <w:r>
        <w:t xml:space="preserve">Для хорошей работы сайта и высоких показателей посещаемости сайт должен быть адаптивным. Адаптивность можно настроить самостоятельно с помощью медиазапросов, но этот процесс трудоемкий. Для того, чтобы подобное не допустить лучшим вариантом будет использование фреймворка </w:t>
      </w:r>
      <w:r w:rsidRPr="00B36297">
        <w:rPr>
          <w:shd w:val="clear" w:color="auto" w:fill="FFFFFF"/>
        </w:rPr>
        <w:t>Bootstrap</w:t>
      </w:r>
      <w:r>
        <w:rPr>
          <w:shd w:val="clear" w:color="auto" w:fill="FFFFFF"/>
        </w:rPr>
        <w:t> 4. Данный фреймворк дает не только возможность легко настроить адаптивность сайта, но и хранит в себе большое количество готовых классов, стиле</w:t>
      </w:r>
      <w:r w:rsidR="00AD19B7">
        <w:rPr>
          <w:shd w:val="clear" w:color="auto" w:fill="FFFFFF"/>
        </w:rPr>
        <w:t>й и т.д., что является одним из </w:t>
      </w:r>
      <w:r>
        <w:rPr>
          <w:shd w:val="clear" w:color="auto" w:fill="FFFFFF"/>
        </w:rPr>
        <w:t>основных преимуществ данного фреймворка</w:t>
      </w:r>
      <w:r w:rsidRPr="00B31467">
        <w:t xml:space="preserve">. Bootstrap </w:t>
      </w:r>
      <w:r>
        <w:t xml:space="preserve">– </w:t>
      </w:r>
      <w:r w:rsidRPr="00B31467">
        <w:t>это открытый и бесплатный HTML, CSS и JS фреймворк, который используется веб-разработчиками для быстрой вёрстки адаптивных дизайнов сайтов и веб-приложений. Основная область его применения – это разработка frontend сайтов и интерфейсов админок. Среди аналогичных систем (Foundation, UIkit, Semantic UI, InK и др.) фреймворк Bootstrap является самым популярным</w:t>
      </w:r>
      <w:r>
        <w:t> </w:t>
      </w:r>
      <w:r w:rsidR="000B34F6">
        <w:t>[10</w:t>
      </w:r>
      <w:r w:rsidRPr="00B31467">
        <w:t>].</w:t>
      </w:r>
    </w:p>
    <w:p w:rsidR="0030715F" w:rsidRDefault="0030715F" w:rsidP="0030715F">
      <w:pPr>
        <w:rPr>
          <w:shd w:val="clear" w:color="auto" w:fill="FFFFFF"/>
        </w:rPr>
      </w:pPr>
      <w:r>
        <w:rPr>
          <w:shd w:val="clear" w:color="auto" w:fill="FFFFFF"/>
        </w:rPr>
        <w:t>И</w:t>
      </w:r>
      <w:r w:rsidRPr="00B36297">
        <w:rPr>
          <w:shd w:val="clear" w:color="auto" w:fill="FFFFFF"/>
        </w:rPr>
        <w:t xml:space="preserve">нтерактивность сайта создаётся с помощью языка программирования </w:t>
      </w:r>
      <w:r w:rsidRPr="00B36297">
        <w:rPr>
          <w:shd w:val="clear" w:color="auto" w:fill="FFFFFF"/>
          <w:lang w:val="en-US"/>
        </w:rPr>
        <w:t>Java</w:t>
      </w:r>
      <w:r>
        <w:rPr>
          <w:shd w:val="clear" w:color="auto" w:fill="FFFFFF"/>
        </w:rPr>
        <w:t> </w:t>
      </w:r>
      <w:r w:rsidRPr="00B36297">
        <w:rPr>
          <w:shd w:val="clear" w:color="auto" w:fill="FFFFFF"/>
          <w:lang w:val="en-US"/>
        </w:rPr>
        <w:t>Script</w:t>
      </w:r>
      <w:r w:rsidRPr="00B36297">
        <w:rPr>
          <w:shd w:val="clear" w:color="auto" w:fill="FFFFFF"/>
        </w:rPr>
        <w:t xml:space="preserve"> и библиотеки </w:t>
      </w:r>
      <w:r w:rsidRPr="00B36297">
        <w:rPr>
          <w:shd w:val="clear" w:color="auto" w:fill="FFFFFF"/>
          <w:lang w:val="en-US"/>
        </w:rPr>
        <w:t>jQuery</w:t>
      </w:r>
      <w:r w:rsidRPr="00C55292">
        <w:rPr>
          <w:shd w:val="clear" w:color="auto" w:fill="FFFFFF"/>
        </w:rPr>
        <w:t>.</w:t>
      </w:r>
      <w:r>
        <w:rPr>
          <w:shd w:val="clear" w:color="auto" w:fill="FFFFFF"/>
        </w:rPr>
        <w:t xml:space="preserve"> </w:t>
      </w:r>
    </w:p>
    <w:p w:rsidR="00016063" w:rsidRPr="00DA12E5" w:rsidRDefault="00AD19B7" w:rsidP="00016063">
      <w:r>
        <w:rPr>
          <w:shd w:val="clear" w:color="auto" w:fill="FFFFFF"/>
        </w:rPr>
        <w:t xml:space="preserve">JavaScript </w:t>
      </w:r>
      <w:r>
        <w:t xml:space="preserve">– </w:t>
      </w:r>
      <w:hyperlink r:id="rId29" w:tooltip="Мультипарадигменное программирование" w:history="1">
        <w:r w:rsidR="0030715F" w:rsidRPr="00195FBA">
          <w:rPr>
            <w:shd w:val="clear" w:color="auto" w:fill="FFFFFF"/>
          </w:rPr>
          <w:t>мультипарадигменный</w:t>
        </w:r>
      </w:hyperlink>
      <w:r w:rsidR="0030715F">
        <w:rPr>
          <w:shd w:val="clear" w:color="auto" w:fill="FFFFFF"/>
        </w:rPr>
        <w:t xml:space="preserve"> </w:t>
      </w:r>
      <w:hyperlink r:id="rId30" w:tooltip="Язык программирования" w:history="1">
        <w:r w:rsidR="0030715F" w:rsidRPr="00195FBA">
          <w:rPr>
            <w:shd w:val="clear" w:color="auto" w:fill="FFFFFF"/>
          </w:rPr>
          <w:t>язык программирования</w:t>
        </w:r>
      </w:hyperlink>
      <w:r>
        <w:rPr>
          <w:shd w:val="clear" w:color="auto" w:fill="FFFFFF"/>
        </w:rPr>
        <w:t xml:space="preserve">. Поддерживает </w:t>
      </w:r>
      <w:hyperlink r:id="rId31" w:tooltip="Объектно-ориентированное программирование" w:history="1">
        <w:r w:rsidR="0030715F" w:rsidRPr="00195FBA">
          <w:rPr>
            <w:shd w:val="clear" w:color="auto" w:fill="FFFFFF"/>
          </w:rPr>
          <w:t>объектно-ориентированный</w:t>
        </w:r>
      </w:hyperlink>
      <w:r>
        <w:rPr>
          <w:shd w:val="clear" w:color="auto" w:fill="FFFFFF"/>
        </w:rPr>
        <w:t xml:space="preserve">, </w:t>
      </w:r>
      <w:hyperlink r:id="rId32" w:tooltip="Императивное программирование" w:history="1">
        <w:r w:rsidR="0030715F" w:rsidRPr="00195FBA">
          <w:rPr>
            <w:shd w:val="clear" w:color="auto" w:fill="FFFFFF"/>
          </w:rPr>
          <w:t>императивный</w:t>
        </w:r>
      </w:hyperlink>
      <w:r>
        <w:rPr>
          <w:shd w:val="clear" w:color="auto" w:fill="FFFFFF"/>
        </w:rPr>
        <w:t xml:space="preserve"> и </w:t>
      </w:r>
      <w:hyperlink r:id="rId33" w:tooltip="Функциональное программирование" w:history="1">
        <w:r w:rsidR="0030715F" w:rsidRPr="00195FBA">
          <w:rPr>
            <w:shd w:val="clear" w:color="auto" w:fill="FFFFFF"/>
          </w:rPr>
          <w:t>функциональный</w:t>
        </w:r>
      </w:hyperlink>
      <w:r>
        <w:rPr>
          <w:shd w:val="clear" w:color="auto" w:fill="FFFFFF"/>
        </w:rPr>
        <w:t xml:space="preserve"> </w:t>
      </w:r>
      <w:r w:rsidR="0030715F" w:rsidRPr="00195FBA">
        <w:rPr>
          <w:shd w:val="clear" w:color="auto" w:fill="FFFFFF"/>
        </w:rPr>
        <w:t>стили.</w:t>
      </w:r>
      <w:r w:rsidR="0030715F">
        <w:rPr>
          <w:shd w:val="clear" w:color="auto" w:fill="FFFFFF"/>
        </w:rPr>
        <w:t xml:space="preserve"> Является реализацией стандарта </w:t>
      </w:r>
      <w:hyperlink r:id="rId34" w:tooltip="ECMAScript" w:history="1">
        <w:r w:rsidR="0030715F" w:rsidRPr="00195FBA">
          <w:rPr>
            <w:shd w:val="clear" w:color="auto" w:fill="FFFFFF"/>
          </w:rPr>
          <w:t>ECMAScript</w:t>
        </w:r>
      </w:hyperlink>
      <w:r w:rsidR="0030715F" w:rsidRPr="00195FBA">
        <w:rPr>
          <w:shd w:val="clear" w:color="auto" w:fill="FFFFFF"/>
        </w:rPr>
        <w:t>.</w:t>
      </w:r>
      <w:r w:rsidR="0030715F">
        <w:rPr>
          <w:shd w:val="clear" w:color="auto" w:fill="FFFFFF"/>
        </w:rPr>
        <w:t xml:space="preserve"> </w:t>
      </w:r>
      <w:r w:rsidR="0030715F" w:rsidRPr="003F79ED">
        <w:t>JavaScript используется в клиентской части веб-приложений: клиент-серверных программ, в котором клиентом</w:t>
      </w:r>
      <w:r>
        <w:t xml:space="preserve"> является</w:t>
      </w:r>
      <w:r w:rsidR="00DF4E06">
        <w:t xml:space="preserve"> браузер, а </w:t>
      </w:r>
      <w:r>
        <w:t>сервером </w:t>
      </w:r>
      <w:r w:rsidR="000B34F6">
        <w:t>–</w:t>
      </w:r>
      <w:r>
        <w:t> </w:t>
      </w:r>
      <w:r w:rsidR="0030715F" w:rsidRPr="003F79ED">
        <w:t>веб-сервер, имеющих распределённую между сервером и клиентом логику. Обмен информацией в веб-приложениях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кроссплатформенными сервисами</w:t>
      </w:r>
      <w:r>
        <w:t xml:space="preserve">. JavaScript используется в </w:t>
      </w:r>
      <w:hyperlink r:id="rId35" w:tooltip="AJAX" w:history="1">
        <w:r w:rsidR="0030715F" w:rsidRPr="00C97F68">
          <w:t>AJAX</w:t>
        </w:r>
      </w:hyperlink>
      <w:r w:rsidR="0030715F" w:rsidRPr="00C97F68">
        <w:t xml:space="preserve">, популярном подходе </w:t>
      </w:r>
      <w:r w:rsidR="0030715F" w:rsidRPr="00C97F68">
        <w:lastRenderedPageBreak/>
        <w:t>к построению интерактивных пользовательских интерфейсов веб-приложений, заключающемся в «фоновом» асинхронном обмене данными браузера с веб-сервером. В результате, при обновлении данных веб-страница не перезагружается полностью и</w:t>
      </w:r>
      <w:r>
        <w:t xml:space="preserve"> </w:t>
      </w:r>
      <w:r w:rsidR="0030715F" w:rsidRPr="00C97F68">
        <w:t>интерфейс веб-приложения становится быстрее</w:t>
      </w:r>
      <w:r w:rsidR="0030715F">
        <w:rPr>
          <w:lang w:val="en-US"/>
        </w:rPr>
        <w:t> </w:t>
      </w:r>
      <w:r w:rsidR="000B34F6">
        <w:t>[11</w:t>
      </w:r>
      <w:r w:rsidR="0030715F" w:rsidRPr="0042055B">
        <w:t>]</w:t>
      </w:r>
      <w:r w:rsidR="0030715F" w:rsidRPr="00C97F68">
        <w:t>.</w:t>
      </w:r>
    </w:p>
    <w:p w:rsidR="0030715F" w:rsidRPr="0042055B" w:rsidRDefault="0030715F" w:rsidP="0030715F">
      <w:r w:rsidRPr="00DA12E5">
        <w:rPr>
          <w:lang w:val="en-US"/>
        </w:rPr>
        <w:t>jQuery</w:t>
      </w:r>
      <w:r w:rsidRPr="00DA12E5">
        <w:t xml:space="preserve"> </w:t>
      </w:r>
      <w:r>
        <w:t xml:space="preserve">– </w:t>
      </w:r>
      <w:hyperlink r:id="rId36" w:tooltip="Библиотека JavaScript" w:history="1">
        <w:r w:rsidRPr="009F0178">
          <w:t>набор</w:t>
        </w:r>
        <w:r w:rsidRPr="00DA12E5">
          <w:t xml:space="preserve"> </w:t>
        </w:r>
        <w:r w:rsidRPr="009F0178">
          <w:t>функций</w:t>
        </w:r>
        <w:r w:rsidRPr="00DA12E5">
          <w:t xml:space="preserve"> </w:t>
        </w:r>
        <w:r w:rsidRPr="00DA12E5">
          <w:rPr>
            <w:lang w:val="en-US"/>
          </w:rPr>
          <w:t>JavaScript</w:t>
        </w:r>
      </w:hyperlink>
      <w:r w:rsidRPr="00DA12E5">
        <w:t xml:space="preserve">, </w:t>
      </w:r>
      <w:r w:rsidRPr="009F0178">
        <w:t>фокусирующийся</w:t>
      </w:r>
      <w:r w:rsidRPr="00DA12E5">
        <w:t xml:space="preserve"> </w:t>
      </w:r>
      <w:r w:rsidRPr="009F0178">
        <w:t>на</w:t>
      </w:r>
      <w:r w:rsidRPr="00DA12E5">
        <w:t xml:space="preserve"> </w:t>
      </w:r>
      <w:r w:rsidRPr="009F0178">
        <w:t>взаимодействии</w:t>
      </w:r>
      <w:r w:rsidRPr="00DA12E5">
        <w:t xml:space="preserve"> </w:t>
      </w:r>
      <w:hyperlink r:id="rId37" w:tooltip="JavaScript" w:history="1">
        <w:r w:rsidRPr="00DA12E5">
          <w:rPr>
            <w:lang w:val="en-US"/>
          </w:rPr>
          <w:t>JavaScript</w:t>
        </w:r>
      </w:hyperlink>
      <w:r w:rsidRPr="00DA12E5">
        <w:t xml:space="preserve"> </w:t>
      </w:r>
      <w:r w:rsidRPr="009F0178">
        <w:t>и</w:t>
      </w:r>
      <w:r>
        <w:t xml:space="preserve"> </w:t>
      </w:r>
      <w:hyperlink r:id="rId38" w:tooltip="HTML" w:history="1">
        <w:r w:rsidRPr="00DA12E5">
          <w:rPr>
            <w:lang w:val="en-US"/>
          </w:rPr>
          <w:t>HTML</w:t>
        </w:r>
      </w:hyperlink>
      <w:r w:rsidRPr="00DA12E5">
        <w:t xml:space="preserve">. </w:t>
      </w:r>
      <w:r w:rsidRPr="009F0178">
        <w:t>Библиотека jQuery помогает легко получать доступ к любому элементу </w:t>
      </w:r>
      <w:hyperlink r:id="rId39" w:tooltip="Document Object Model" w:history="1">
        <w:r w:rsidRPr="009F0178">
          <w:t>DOM</w:t>
        </w:r>
      </w:hyperlink>
      <w:r w:rsidRPr="009F0178">
        <w:t>, обращаться к атрибутам и содержимому элементов </w:t>
      </w:r>
      <w:hyperlink r:id="rId40" w:tooltip="Document Object Model" w:history="1">
        <w:r w:rsidRPr="009F0178">
          <w:t>DOM</w:t>
        </w:r>
      </w:hyperlink>
      <w:r w:rsidRPr="009F0178">
        <w:t>, манипулировать ими. Также библиотека jQuery предоставляет удобный</w:t>
      </w:r>
      <w:r>
        <w:t xml:space="preserve"> </w:t>
      </w:r>
      <w:hyperlink r:id="rId41" w:tooltip="Интерфейс программирования приложений" w:history="1">
        <w:r w:rsidRPr="009F0178">
          <w:t>API</w:t>
        </w:r>
      </w:hyperlink>
      <w:r>
        <w:t xml:space="preserve"> </w:t>
      </w:r>
      <w:r w:rsidRPr="009F0178">
        <w:t>для работы с </w:t>
      </w:r>
      <w:hyperlink r:id="rId42" w:tooltip="AJAX" w:history="1">
        <w:r w:rsidRPr="009F0178">
          <w:t>AJAX</w:t>
        </w:r>
      </w:hyperlink>
      <w:r w:rsidRPr="009F0178">
        <w:t xml:space="preserve">. </w:t>
      </w:r>
      <w:r>
        <w:t xml:space="preserve">Точно так же, как </w:t>
      </w:r>
      <w:hyperlink r:id="rId43" w:tooltip="CSS" w:history="1">
        <w:r w:rsidRPr="009F0178">
          <w:t>CSS</w:t>
        </w:r>
      </w:hyperlink>
      <w:r>
        <w:t xml:space="preserve"> </w:t>
      </w:r>
      <w:r w:rsidRPr="009F0178">
        <w:t>отделяет визуализацию от структуры HTML, JQuery отделяет поведение от структуры HTML. Библиотека jQuery содержит функциональность, полезную для максимально широкого круга задач. Тем не менее, разработчиками библиотеки не ставилась задача совмещения в jQuery функций, которые подошли бы всюду, поскольку это</w:t>
      </w:r>
      <w:r>
        <w:t xml:space="preserve"> привело бы к большому коду, бо</w:t>
      </w:r>
      <w:r w:rsidRPr="009F0178">
        <w:t>льшая часть которого не востребована. Поэтому была реализована архитектура компактного универсального ядра библиотеки и плагинов. Это позволяет собрать для ресурса именно ту JavaScript-функциональность, которая на нём была бы востребована</w:t>
      </w:r>
      <w:r>
        <w:rPr>
          <w:lang w:val="en-US"/>
        </w:rPr>
        <w:t> </w:t>
      </w:r>
      <w:r w:rsidRPr="0042055B">
        <w:t>[</w:t>
      </w:r>
      <w:r w:rsidR="000B34F6">
        <w:t>12</w:t>
      </w:r>
      <w:r w:rsidRPr="0042055B">
        <w:t>].</w:t>
      </w:r>
    </w:p>
    <w:p w:rsidR="0030715F" w:rsidRDefault="0030715F" w:rsidP="0030715F">
      <w:r>
        <w:t xml:space="preserve">Вся функциональная часть разработана на </w:t>
      </w:r>
      <w:r w:rsidRPr="00D322A3">
        <w:t>PHP</w:t>
      </w:r>
      <w:r w:rsidRPr="003D356B">
        <w:t>.</w:t>
      </w:r>
      <w:r w:rsidRPr="00D322A3">
        <w:t xml:space="preserve"> PHP </w:t>
      </w:r>
      <w:r>
        <w:t xml:space="preserve">– </w:t>
      </w:r>
      <w:r w:rsidRPr="00D322A3">
        <w:t>скриптовый язык общего назначения, интенсивно применяемый д</w:t>
      </w:r>
      <w:r w:rsidR="00016063">
        <w:t>ля разработки веб-приложений. В </w:t>
      </w:r>
      <w:r w:rsidRPr="00D322A3">
        <w:t>настоящее время поддержи</w:t>
      </w:r>
      <w:r w:rsidR="00016063">
        <w:t xml:space="preserve">вается подавляющим большинством </w:t>
      </w:r>
      <w:hyperlink r:id="rId44" w:tooltip="Хостинг" w:history="1">
        <w:r w:rsidRPr="00D322A3">
          <w:t>хостинг-провайдеров</w:t>
        </w:r>
      </w:hyperlink>
      <w:r w:rsidRPr="00D322A3">
        <w:t> и является одним из лидеров среди языков, применяющихся для создания динамических веб-сайтов. В области веб-программирования, в частности серверной части, PHP </w:t>
      </w:r>
      <w:r>
        <w:t xml:space="preserve">– </w:t>
      </w:r>
      <w:r w:rsidRPr="00D322A3">
        <w:t>один из популярных </w:t>
      </w:r>
      <w:hyperlink r:id="rId45" w:tooltip="Скриптовый язык" w:history="1">
        <w:r w:rsidRPr="00D322A3">
          <w:t>сценарных языков</w:t>
        </w:r>
      </w:hyperlink>
      <w:r>
        <w:rPr>
          <w:lang w:val="en-US"/>
        </w:rPr>
        <w:t> </w:t>
      </w:r>
      <w:r w:rsidR="000B34F6">
        <w:t>[13</w:t>
      </w:r>
      <w:r w:rsidRPr="00D322A3">
        <w:t>].</w:t>
      </w:r>
    </w:p>
    <w:p w:rsidR="0030715F" w:rsidRPr="00F31375" w:rsidRDefault="0030715F" w:rsidP="0030715F">
      <w:pPr>
        <w:rPr>
          <w:shd w:val="clear" w:color="auto" w:fill="FFFFFF"/>
        </w:rPr>
      </w:pPr>
      <w:r>
        <w:t xml:space="preserve">База данных для интернет-ресурса создается в СУБД </w:t>
      </w:r>
      <w:r w:rsidRPr="00661476">
        <w:rPr>
          <w:shd w:val="clear" w:color="auto" w:fill="FFFFFF"/>
          <w:lang w:val="en-US"/>
        </w:rPr>
        <w:t>MySQL</w:t>
      </w:r>
      <w:r>
        <w:rPr>
          <w:shd w:val="clear" w:color="auto" w:fill="FFFFFF"/>
        </w:rPr>
        <w:t xml:space="preserve"> с использованием веб-приложения </w:t>
      </w:r>
      <w:r>
        <w:rPr>
          <w:shd w:val="clear" w:color="auto" w:fill="FFFFFF"/>
          <w:lang w:val="en-US"/>
        </w:rPr>
        <w:t>PHPMyAdmin</w:t>
      </w:r>
      <w:r w:rsidRPr="00F31375">
        <w:rPr>
          <w:shd w:val="clear" w:color="auto" w:fill="FFFFFF"/>
        </w:rPr>
        <w:t>.</w:t>
      </w:r>
    </w:p>
    <w:p w:rsidR="0030715F" w:rsidRPr="00636753" w:rsidRDefault="0030715F" w:rsidP="0030715F">
      <w:r w:rsidRPr="004E4FEE">
        <w:t>MySQL это система управления реляционными базами данны</w:t>
      </w:r>
      <w:r>
        <w:t xml:space="preserve">х с открытым исходным кодом </w:t>
      </w:r>
      <w:r w:rsidRPr="004E4FEE">
        <w:t>с моделью клиент-сервер. </w:t>
      </w:r>
      <w:hyperlink r:id="rId46" w:tgtFrame="_blank" w:history="1">
        <w:r>
          <w:t>СУ</w:t>
        </w:r>
        <w:r w:rsidRPr="004E4FEE">
          <w:t>БД</w:t>
        </w:r>
      </w:hyperlink>
      <w:r w:rsidRPr="004E4FEE">
        <w:t> </w:t>
      </w:r>
      <w:r>
        <w:t xml:space="preserve">– </w:t>
      </w:r>
      <w:r w:rsidRPr="004E4FEE">
        <w:t xml:space="preserve">это программное обеспечение или служба, используемая для создания и управления базами данных на основе реляционной модели. База данных </w:t>
      </w:r>
      <w:r>
        <w:t xml:space="preserve">– </w:t>
      </w:r>
      <w:r w:rsidRPr="004E4FEE">
        <w:t>это просто набор структурированных данных</w:t>
      </w:r>
      <w:r>
        <w:t> </w:t>
      </w:r>
      <w:r w:rsidR="000421C6">
        <w:t>[14</w:t>
      </w:r>
      <w:r w:rsidRPr="004E4FEE">
        <w:t>].</w:t>
      </w:r>
      <w:r w:rsidRPr="00E811F7">
        <w:t xml:space="preserve"> </w:t>
      </w:r>
    </w:p>
    <w:p w:rsidR="002F2F1F" w:rsidRPr="00E66DFD" w:rsidRDefault="0030715F" w:rsidP="0030715F">
      <w:r>
        <w:rPr>
          <w:shd w:val="clear" w:color="auto" w:fill="FFFFFF"/>
          <w:lang w:val="en-US"/>
        </w:rPr>
        <w:t>PHP</w:t>
      </w:r>
      <w:r w:rsidRPr="00FE026D">
        <w:rPr>
          <w:shd w:val="clear" w:color="auto" w:fill="FFFFFF"/>
          <w:lang w:val="en-US"/>
        </w:rPr>
        <w:t>MyAdmin</w:t>
      </w:r>
      <w:r w:rsidRPr="00FE026D">
        <w:rPr>
          <w:shd w:val="clear" w:color="auto" w:fill="FFFFFF"/>
        </w:rPr>
        <w:t xml:space="preserve"> </w:t>
      </w:r>
      <w:r>
        <w:t xml:space="preserve">– </w:t>
      </w:r>
      <w:hyperlink r:id="rId47" w:tooltip="Веб-приложение" w:history="1">
        <w:r w:rsidRPr="00636753">
          <w:t>веб-приложение</w:t>
        </w:r>
      </w:hyperlink>
      <w:r>
        <w:t xml:space="preserve"> с открытым кодом, написанное на </w:t>
      </w:r>
      <w:r w:rsidRPr="00636753">
        <w:t>языке</w:t>
      </w:r>
      <w:r>
        <w:t xml:space="preserve"> </w:t>
      </w:r>
      <w:hyperlink r:id="rId48" w:tooltip="PHP" w:history="1">
        <w:r w:rsidRPr="00636753">
          <w:t>PHP</w:t>
        </w:r>
      </w:hyperlink>
      <w:r>
        <w:t xml:space="preserve"> </w:t>
      </w:r>
      <w:r w:rsidRPr="00636753">
        <w:t>и представляющее собой веб-интерфейс для администрирования</w:t>
      </w:r>
      <w:r w:rsidRPr="000A6828">
        <w:t xml:space="preserve"> </w:t>
      </w:r>
      <w:hyperlink r:id="rId49" w:tooltip="Система управления базами данных" w:history="1">
        <w:r w:rsidRPr="00636753">
          <w:t>СУБД</w:t>
        </w:r>
      </w:hyperlink>
      <w:r w:rsidRPr="000A6828">
        <w:t xml:space="preserve"> </w:t>
      </w:r>
      <w:hyperlink r:id="rId50" w:tooltip="MySQL" w:history="1">
        <w:r w:rsidRPr="00636753">
          <w:t>MySQL</w:t>
        </w:r>
      </w:hyperlink>
      <w:r w:rsidRPr="00636753">
        <w:t>. PHPMyAdmin позволяет через</w:t>
      </w:r>
      <w:r w:rsidRPr="000A6828">
        <w:t xml:space="preserve"> </w:t>
      </w:r>
      <w:hyperlink r:id="rId51" w:tooltip="Браузер" w:history="1">
        <w:r w:rsidRPr="00636753">
          <w:t>браузер</w:t>
        </w:r>
      </w:hyperlink>
      <w:r w:rsidRPr="000A6828">
        <w:t xml:space="preserve"> </w:t>
      </w:r>
      <w:r w:rsidRPr="00636753">
        <w:t>и не только осуществлять администрирование сервера MySQL, запускать команды</w:t>
      </w:r>
      <w:r w:rsidRPr="000A6828">
        <w:t xml:space="preserve"> </w:t>
      </w:r>
      <w:hyperlink r:id="rId52" w:tooltip="SQL" w:history="1">
        <w:r w:rsidRPr="00636753">
          <w:t>SQL</w:t>
        </w:r>
      </w:hyperlink>
      <w:r w:rsidRPr="000A6828">
        <w:t xml:space="preserve"> </w:t>
      </w:r>
      <w:r w:rsidRPr="00636753">
        <w:t>и просматривать содержимое таблиц и баз данных. Приложение пользуется большой популярностью у веб-разработчиков, так как позволяет управлять СУБД MySQL без непосредственного ввода SQL команд</w:t>
      </w:r>
      <w:r w:rsidR="000421C6">
        <w:t xml:space="preserve"> [15</w:t>
      </w:r>
      <w:r w:rsidRPr="000A6828">
        <w:t>]</w:t>
      </w:r>
      <w:r w:rsidRPr="00636753">
        <w:t>.</w:t>
      </w:r>
    </w:p>
    <w:p w:rsidR="00F3198B" w:rsidRDefault="00D5139D" w:rsidP="00924637">
      <w:pPr>
        <w:pStyle w:val="af8"/>
        <w:outlineLvl w:val="1"/>
      </w:pPr>
      <w:bookmarkStart w:id="23" w:name="_Toc41742023"/>
      <w:bookmarkStart w:id="24" w:name="_Toc42269070"/>
      <w:r>
        <w:t>1.4</w:t>
      </w:r>
      <w:r w:rsidR="00F3198B">
        <w:t xml:space="preserve"> Вывод по разделу</w:t>
      </w:r>
      <w:bookmarkEnd w:id="23"/>
      <w:bookmarkEnd w:id="24"/>
    </w:p>
    <w:p w:rsidR="00DC5FDA" w:rsidRDefault="0030715F" w:rsidP="00DC5FDA">
      <w:r>
        <w:t xml:space="preserve">Изучив </w:t>
      </w:r>
      <w:r w:rsidR="00790524">
        <w:t>веб-сайты</w:t>
      </w:r>
      <w:r>
        <w:t xml:space="preserve"> схожей тематикой и функционалом можно сделать вывод, что </w:t>
      </w:r>
      <w:r w:rsidR="00003D80">
        <w:t>веб-сайт «</w:t>
      </w:r>
      <w:r w:rsidR="00003D80">
        <w:rPr>
          <w:lang w:val="en-US"/>
        </w:rPr>
        <w:t>BookLover</w:t>
      </w:r>
      <w:r w:rsidR="00003D80">
        <w:t>»</w:t>
      </w:r>
      <w:r>
        <w:t xml:space="preserve"> должен придерживаться классическому стилю, но возможно отклонени</w:t>
      </w:r>
      <w:r w:rsidR="00003D80">
        <w:t>е в сторону</w:t>
      </w:r>
      <w:r w:rsidR="00A322C3">
        <w:t xml:space="preserve"> стиля метро</w:t>
      </w:r>
      <w:r>
        <w:t>. При разработке дизайна необходимо создать удобный и интуитивно понятный интерфейс.</w:t>
      </w:r>
      <w:r w:rsidR="00DC5FDA">
        <w:t xml:space="preserve"> А также необходимо добиться хорошей читабельности больших блоков теста на сайте.</w:t>
      </w:r>
      <w:r>
        <w:t xml:space="preserve"> Необходимо основываться на выводах, сделанными при анализе </w:t>
      </w:r>
      <w:r w:rsidR="0081497B">
        <w:t>сайтов аналогов</w:t>
      </w:r>
      <w:r>
        <w:t>, учитывать их преимущества и избегать появления недостатков в интерфейс</w:t>
      </w:r>
      <w:r w:rsidR="003525CC">
        <w:t>е</w:t>
      </w:r>
      <w:r>
        <w:t xml:space="preserve"> и функционале.</w:t>
      </w:r>
    </w:p>
    <w:p w:rsidR="0030715F" w:rsidRDefault="001C3B1B" w:rsidP="0030715F">
      <w:r>
        <w:lastRenderedPageBreak/>
        <w:t>Выполнив анализ</w:t>
      </w:r>
      <w:r w:rsidR="0030715F">
        <w:t xml:space="preserve">, можно сказать, что прямых белорусских </w:t>
      </w:r>
      <w:r w:rsidR="0081497B">
        <w:t>сайтов аналогов</w:t>
      </w:r>
      <w:r w:rsidR="0030715F">
        <w:t xml:space="preserve"> для данного проекта в сети интернет очень мало, что говорит о том, что качественных сервисов в сети почти нет. При анализе было выявлено, что весь нужный функционал для пользователя не находится на одном из </w:t>
      </w:r>
      <w:r w:rsidR="0081497B">
        <w:t>сайтов аналогов</w:t>
      </w:r>
      <w:r w:rsidR="0030715F">
        <w:t xml:space="preserve">, только какая-либо </w:t>
      </w:r>
      <w:r w:rsidR="006D30D5">
        <w:t xml:space="preserve">функциональная </w:t>
      </w:r>
      <w:r w:rsidR="0030715F">
        <w:t>часть.</w:t>
      </w:r>
    </w:p>
    <w:p w:rsidR="00471ABC" w:rsidRDefault="0030715F" w:rsidP="00AE0491">
      <w:r>
        <w:t>Таким образом правильно построенная логика страниц и функционала, интуитивно понятный интерфейс, хорошо подобранные пропорции количества ключевых цветов на страницах и иерархическая размерность текстов является основой успешного результата при создании интернет-ресурса «</w:t>
      </w:r>
      <w:r>
        <w:rPr>
          <w:lang w:val="en-US"/>
        </w:rPr>
        <w:t>BookLover</w:t>
      </w:r>
      <w:r>
        <w:t>»</w:t>
      </w:r>
      <w:r w:rsidRPr="008169B3">
        <w:t>.</w:t>
      </w:r>
    </w:p>
    <w:p w:rsidR="00AE0491" w:rsidRDefault="00AE0491" w:rsidP="00AE0491">
      <w:pPr>
        <w:pStyle w:val="a1"/>
        <w:numPr>
          <w:ilvl w:val="0"/>
          <w:numId w:val="0"/>
        </w:numPr>
      </w:pPr>
    </w:p>
    <w:p w:rsidR="006D50B2" w:rsidRDefault="006D50B2" w:rsidP="00AE0491">
      <w:pPr>
        <w:pStyle w:val="a1"/>
        <w:numPr>
          <w:ilvl w:val="0"/>
          <w:numId w:val="0"/>
        </w:numPr>
      </w:pPr>
    </w:p>
    <w:p w:rsidR="006D50B2" w:rsidRPr="00EB7DB3" w:rsidRDefault="006D50B2" w:rsidP="00AE0491">
      <w:pPr>
        <w:pStyle w:val="a1"/>
        <w:numPr>
          <w:ilvl w:val="0"/>
          <w:numId w:val="0"/>
        </w:numPr>
        <w:sectPr w:rsidR="006D50B2" w:rsidRPr="00EB7DB3" w:rsidSect="00053FCD">
          <w:pgSz w:w="11906" w:h="16838"/>
          <w:pgMar w:top="1134" w:right="567" w:bottom="851" w:left="1304" w:header="709" w:footer="709" w:gutter="0"/>
          <w:cols w:space="708"/>
          <w:docGrid w:linePitch="381"/>
        </w:sectPr>
      </w:pPr>
    </w:p>
    <w:bookmarkStart w:id="25" w:name="_Toc42269071"/>
    <w:p w:rsidR="007C671A" w:rsidRPr="00D922D4" w:rsidRDefault="00152AA1" w:rsidP="007C671A">
      <w:pPr>
        <w:pStyle w:val="af6"/>
        <w:spacing w:line="247" w:lineRule="auto"/>
        <w:outlineLvl w:val="0"/>
      </w:pPr>
      <w:r>
        <w:rPr>
          <w:noProof/>
          <w:lang w:eastAsia="ru-RU"/>
        </w:rPr>
        <w:lastRenderedPageBreak/>
        <mc:AlternateContent>
          <mc:Choice Requires="wps">
            <w:drawing>
              <wp:anchor distT="0" distB="0" distL="114300" distR="114300" simplePos="0" relativeHeight="251782655" behindDoc="0" locked="0" layoutInCell="1" allowOverlap="1" wp14:anchorId="18631575" wp14:editId="2C3AE945">
                <wp:simplePos x="0" y="0"/>
                <wp:positionH relativeFrom="column">
                  <wp:posOffset>6177743</wp:posOffset>
                </wp:positionH>
                <wp:positionV relativeFrom="paragraph">
                  <wp:posOffset>-392430</wp:posOffset>
                </wp:positionV>
                <wp:extent cx="259028" cy="271848"/>
                <wp:effectExtent l="0" t="0" r="27305" b="13970"/>
                <wp:wrapNone/>
                <wp:docPr id="543" name="Прямоугольник 543"/>
                <wp:cNvGraphicFramePr/>
                <a:graphic xmlns:a="http://schemas.openxmlformats.org/drawingml/2006/main">
                  <a:graphicData uri="http://schemas.microsoft.com/office/word/2010/wordprocessingShape">
                    <wps:wsp>
                      <wps:cNvSpPr/>
                      <wps:spPr>
                        <a:xfrm>
                          <a:off x="0" y="0"/>
                          <a:ext cx="259028" cy="27184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6F171C" id="Прямоугольник 543" o:spid="_x0000_s1026" style="position:absolute;margin-left:486.45pt;margin-top:-30.9pt;width:20.4pt;height:21.4pt;z-index:2517826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" fillcolor="white [3212]" strokecolor="white [3212]" strokeweight="1pt"/>
            </w:pict>
          </mc:Fallback>
        </mc:AlternateContent>
      </w:r>
      <w:r w:rsidR="0096426C" w:rsidRPr="0013781E">
        <w:rPr>
          <w:noProof/>
          <w:lang w:eastAsia="ru-RU"/>
        </w:rPr>
        <mc:AlternateContent>
          <mc:Choice Requires="wpg">
            <w:drawing>
              <wp:anchor distT="0" distB="0" distL="114300" distR="114300" simplePos="0" relativeHeight="251729920" behindDoc="1" locked="1" layoutInCell="1" allowOverlap="1" wp14:anchorId="6B13C5A5" wp14:editId="70923304">
                <wp:simplePos x="0" y="0"/>
                <wp:positionH relativeFrom="page">
                  <wp:posOffset>701040</wp:posOffset>
                </wp:positionH>
                <wp:positionV relativeFrom="page">
                  <wp:posOffset>94615</wp:posOffset>
                </wp:positionV>
                <wp:extent cx="6659880" cy="10331450"/>
                <wp:effectExtent l="0" t="0" r="26670" b="31750"/>
                <wp:wrapNone/>
                <wp:docPr id="1" name="Группа 1"/>
                <wp:cNvGraphicFramePr/>
                <a:graphic xmlns:a="http://schemas.openxmlformats.org/drawingml/2006/main">
                  <a:graphicData uri="http://schemas.microsoft.com/office/word/2010/wordprocessingGroup">
                    <wpg:wgp>
                      <wpg:cNvGrpSpPr/>
                      <wpg:grpSpPr>
                        <a:xfrm>
                          <a:off x="0" y="0"/>
                          <a:ext cx="6659880" cy="10331450"/>
                          <a:chOff x="0" y="0"/>
                          <a:chExt cx="6662946" cy="10334945"/>
                        </a:xfrm>
                      </wpg:grpSpPr>
                      <wps:wsp>
                        <wps:cNvPr id="2" name="Прямая соединительная линия 2"/>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 name="Прямая соединительная линия 3"/>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 name="Прямая соединительная линия 4"/>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Прямая соединительная линия 5"/>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 name="Прямая соединительная линия 7"/>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Прямая соединительная линия 8"/>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 name="Прямая соединительная линия 9"/>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 name="Прямая соединительная линия 10"/>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Прямая соединительная линия 11"/>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Прямая соединительная линия 12"/>
                        <wps:cNvCnPr>
                          <a:cxnSpLocks noChangeShapeType="1"/>
                        </wps:cNvCnPr>
                        <wps:spPr bwMode="auto">
                          <a:xfrm>
                            <a:off x="1442852"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Прямая соединительная линия 13"/>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Прямая соединительная линия 14"/>
                        <wps:cNvCnPr>
                          <a:cxnSpLocks noChangeShapeType="1"/>
                        </wps:cNvCnPr>
                        <wps:spPr bwMode="auto">
                          <a:xfrm>
                            <a:off x="255320"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Прямая соединительная линия 15"/>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Прямая соединительная линия 16"/>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Прямая соединительная линия 17"/>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Прямая соединительная линия 18"/>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 name="Прямая соединительная линия 19"/>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 name="Прямая соединительная линия 20"/>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Прямая соединительная линия 21"/>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Прямая соединительная линия 22"/>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Прямоугольник 23"/>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Надпись 24"/>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96426C">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25" name="Надпись 25"/>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96426C">
                              <w:pPr>
                                <w:ind w:firstLine="0"/>
                                <w:jc w:val="center"/>
                                <w:rPr>
                                  <w:rFonts w:ascii="Arial" w:hAnsi="Arial" w:cs="Arial"/>
                                  <w:sz w:val="18"/>
                                  <w:szCs w:val="18"/>
                                </w:rPr>
                              </w:pPr>
                              <w:r w:rsidRPr="0066310D">
                                <w:rPr>
                                  <w:sz w:val="18"/>
                                  <w:szCs w:val="18"/>
                                </w:rPr>
                                <w:t>Изм</w:t>
                              </w:r>
                            </w:p>
                          </w:txbxContent>
                        </wps:txbx>
                        <wps:bodyPr rot="0" vert="horz" wrap="square" lIns="18000" tIns="18000" rIns="18000" bIns="0" anchor="t" anchorCtr="0" upright="1">
                          <a:noAutofit/>
                        </wps:bodyPr>
                      </wps:wsp>
                      <wps:wsp>
                        <wps:cNvPr id="26" name="Надпись 26"/>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D4FF3" w:rsidRPr="002D0CDF" w:rsidRDefault="00ED4FF3" w:rsidP="0096426C">
                              <w:pPr>
                                <w:ind w:firstLine="0"/>
                                <w:jc w:val="center"/>
                              </w:pPr>
                              <w:r w:rsidRPr="0066310D">
                                <w:rPr>
                                  <w:sz w:val="18"/>
                                  <w:szCs w:val="18"/>
                                </w:rPr>
                                <w:t>Лист</w:t>
                              </w:r>
                            </w:p>
                          </w:txbxContent>
                        </wps:txbx>
                        <wps:bodyPr rot="0" vert="horz" wrap="square" lIns="18000" tIns="18000" rIns="18000" bIns="0" anchor="t" anchorCtr="0" upright="1">
                          <a:noAutofit/>
                        </wps:bodyPr>
                      </wps:wsp>
                      <wps:wsp>
                        <wps:cNvPr id="27" name="Надпись 27"/>
                        <wps:cNvSpPr txBox="1">
                          <a:spLocks noChangeArrowheads="1"/>
                        </wps:cNvSpPr>
                        <wps:spPr bwMode="auto">
                          <a:xfrm>
                            <a:off x="593766" y="925087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96426C">
                              <w:pPr>
                                <w:ind w:firstLine="0"/>
                                <w:jc w:val="center"/>
                                <w:rPr>
                                  <w:rFonts w:ascii="Arial" w:hAnsi="Arial" w:cs="Arial"/>
                                  <w:sz w:val="18"/>
                                  <w:szCs w:val="18"/>
                                </w:rPr>
                              </w:pPr>
                              <w:r w:rsidRPr="00C97D71">
                                <w:rPr>
                                  <w:sz w:val="18"/>
                                  <w:szCs w:val="18"/>
                                </w:rPr>
                                <w:t xml:space="preserve">№ </w:t>
                              </w:r>
                              <w:r w:rsidRPr="0066310D">
                                <w:rPr>
                                  <w:sz w:val="18"/>
                                  <w:szCs w:val="18"/>
                                </w:rPr>
                                <w:t>документа</w:t>
                              </w:r>
                            </w:p>
                          </w:txbxContent>
                        </wps:txbx>
                        <wps:bodyPr rot="0" vert="horz" wrap="square" lIns="18000" tIns="18000" rIns="18000" bIns="0" anchor="t" anchorCtr="0" upright="1">
                          <a:noAutofit/>
                        </wps:bodyPr>
                      </wps:wsp>
                      <wps:wsp>
                        <wps:cNvPr id="28" name="Надпись 28"/>
                        <wps:cNvSpPr txBox="1">
                          <a:spLocks noChangeArrowheads="1"/>
                        </wps:cNvSpPr>
                        <wps:spPr bwMode="auto">
                          <a:xfrm>
                            <a:off x="617517" y="9446821"/>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1A63C2" w:rsidRDefault="00ED4FF3" w:rsidP="0096426C">
                              <w:pPr>
                                <w:ind w:firstLine="0"/>
                                <w:rPr>
                                  <w:rFonts w:ascii="Arial" w:hAnsi="Arial" w:cs="Arial"/>
                                  <w:sz w:val="20"/>
                                  <w:szCs w:val="20"/>
                                </w:rPr>
                              </w:pPr>
                              <w:r>
                                <w:rPr>
                                  <w:sz w:val="20"/>
                                  <w:szCs w:val="20"/>
                                </w:rPr>
                                <w:t>Завадская</w:t>
                              </w:r>
                            </w:p>
                            <w:p w:rsidR="00ED4FF3" w:rsidRPr="002D0CDF" w:rsidRDefault="00ED4FF3" w:rsidP="0096426C"/>
                          </w:txbxContent>
                        </wps:txbx>
                        <wps:bodyPr rot="0" vert="horz" wrap="square" lIns="18000" tIns="0" rIns="18000" bIns="0" anchor="t" anchorCtr="0" upright="1">
                          <a:noAutofit/>
                        </wps:bodyPr>
                      </wps:wsp>
                      <wps:wsp>
                        <wps:cNvPr id="29" name="Надпись 29"/>
                        <wps:cNvSpPr txBox="1">
                          <a:spLocks noChangeArrowheads="1"/>
                        </wps:cNvSpPr>
                        <wps:spPr bwMode="auto">
                          <a:xfrm>
                            <a:off x="617517" y="960713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96426C">
                              <w:pPr>
                                <w:ind w:firstLine="0"/>
                                <w:rPr>
                                  <w:rFonts w:ascii="Arial" w:hAnsi="Arial" w:cs="Arial"/>
                                  <w:spacing w:val="-6"/>
                                  <w:sz w:val="20"/>
                                  <w:szCs w:val="20"/>
                                </w:rPr>
                              </w:pPr>
                              <w:r>
                                <w:rPr>
                                  <w:spacing w:val="-6"/>
                                  <w:sz w:val="20"/>
                                  <w:szCs w:val="20"/>
                                </w:rPr>
                                <w:t>Потапенко</w:t>
                              </w:r>
                            </w:p>
                            <w:p w:rsidR="00ED4FF3" w:rsidRPr="002D0CDF" w:rsidRDefault="00ED4FF3" w:rsidP="0096426C">
                              <w:pPr>
                                <w:ind w:firstLine="0"/>
                                <w:rPr>
                                  <w:rFonts w:ascii="Arial" w:hAnsi="Arial" w:cs="Arial"/>
                                  <w:sz w:val="20"/>
                                  <w:szCs w:val="20"/>
                                </w:rPr>
                              </w:pPr>
                            </w:p>
                            <w:p w:rsidR="00ED4FF3" w:rsidRDefault="00ED4FF3" w:rsidP="0096426C">
                              <w:pPr>
                                <w:ind w:firstLine="0"/>
                              </w:pPr>
                            </w:p>
                          </w:txbxContent>
                        </wps:txbx>
                        <wps:bodyPr rot="0" vert="horz" wrap="square" lIns="18000" tIns="0" rIns="18000" bIns="0" anchor="t" anchorCtr="0" upright="1">
                          <a:noAutofit/>
                        </wps:bodyPr>
                      </wps:wsp>
                      <wps:wsp>
                        <wps:cNvPr id="30" name="Надпись 30"/>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96426C">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96426C">
                              <w:pPr>
                                <w:rPr>
                                  <w:rFonts w:ascii="Arial" w:hAnsi="Arial" w:cs="Arial"/>
                                  <w:sz w:val="20"/>
                                  <w:szCs w:val="20"/>
                                </w:rPr>
                              </w:pPr>
                            </w:p>
                          </w:txbxContent>
                        </wps:txbx>
                        <wps:bodyPr rot="0" vert="horz" wrap="square" lIns="18000" tIns="0" rIns="18000" bIns="0" anchor="t" anchorCtr="0" upright="1">
                          <a:noAutofit/>
                        </wps:bodyPr>
                      </wps:wsp>
                      <wps:wsp>
                        <wps:cNvPr id="31" name="Надпись 31"/>
                        <wps:cNvSpPr txBox="1">
                          <a:spLocks noChangeArrowheads="1"/>
                        </wps:cNvSpPr>
                        <wps:spPr bwMode="auto">
                          <a:xfrm>
                            <a:off x="1425039" y="925087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96426C">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wps:txbx>
                        <wps:bodyPr rot="0" vert="horz" wrap="square" lIns="18000" tIns="18000" rIns="18000" bIns="0" anchor="t" anchorCtr="0" upright="1">
                          <a:noAutofit/>
                        </wps:bodyPr>
                      </wps:wsp>
                      <wps:wsp>
                        <wps:cNvPr id="32" name="Надпись 32"/>
                        <wps:cNvSpPr txBox="1">
                          <a:spLocks noChangeArrowheads="1"/>
                        </wps:cNvSpPr>
                        <wps:spPr bwMode="auto">
                          <a:xfrm>
                            <a:off x="1971304"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96426C">
                              <w:pPr>
                                <w:ind w:firstLine="0"/>
                                <w:jc w:val="center"/>
                                <w:rPr>
                                  <w:rFonts w:ascii="Arial" w:hAnsi="Arial" w:cs="Arial"/>
                                  <w:sz w:val="18"/>
                                  <w:szCs w:val="18"/>
                                </w:rPr>
                              </w:pPr>
                              <w:r w:rsidRPr="0066310D">
                                <w:rPr>
                                  <w:sz w:val="18"/>
                                  <w:szCs w:val="18"/>
                                </w:rPr>
                                <w:t>Дата</w:t>
                              </w:r>
                            </w:p>
                          </w:txbxContent>
                        </wps:txbx>
                        <wps:bodyPr rot="0" vert="horz" wrap="square" lIns="18000" tIns="18000" rIns="18000" bIns="0" anchor="t" anchorCtr="0" upright="1">
                          <a:noAutofit/>
                        </wps:bodyPr>
                      </wps:wsp>
                      <wps:wsp>
                        <wps:cNvPr id="33" name="Надпись 33"/>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96426C">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34" name="Надпись 34"/>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96426C">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35" name="Надпись 35"/>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96426C">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36" name="Надпись 36"/>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96426C">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37" name="Надпись 37"/>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96426C">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38" name="Надпись 38"/>
                        <wps:cNvSpPr txBox="1">
                          <a:spLocks noChangeArrowheads="1"/>
                        </wps:cNvSpPr>
                        <wps:spPr bwMode="auto">
                          <a:xfrm>
                            <a:off x="2339439" y="8989621"/>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96426C">
                              <w:pPr>
                                <w:ind w:firstLine="0"/>
                                <w:jc w:val="center"/>
                                <w:rPr>
                                  <w:sz w:val="36"/>
                                  <w:szCs w:val="36"/>
                                </w:rPr>
                              </w:pPr>
                              <w:r>
                                <w:rPr>
                                  <w:sz w:val="36"/>
                                  <w:szCs w:val="36"/>
                                </w:rPr>
                                <w:t>ДП 02</w:t>
                              </w:r>
                              <w:r w:rsidRPr="0066310D">
                                <w:rPr>
                                  <w:sz w:val="36"/>
                                  <w:szCs w:val="36"/>
                                </w:rPr>
                                <w:t>.</w:t>
                              </w:r>
                              <w:proofErr w:type="gramStart"/>
                              <w:r w:rsidRPr="0066310D">
                                <w:rPr>
                                  <w:sz w:val="36"/>
                                  <w:szCs w:val="36"/>
                                </w:rPr>
                                <w:t>0</w:t>
                              </w:r>
                              <w:r>
                                <w:rPr>
                                  <w:sz w:val="36"/>
                                  <w:szCs w:val="36"/>
                                </w:rPr>
                                <w:t>0</w:t>
                              </w:r>
                              <w:r w:rsidRPr="0066310D">
                                <w:rPr>
                                  <w:sz w:val="36"/>
                                  <w:szCs w:val="36"/>
                                </w:rPr>
                                <w:t>.ПЗ</w:t>
                              </w:r>
                              <w:proofErr w:type="gramEnd"/>
                            </w:p>
                          </w:txbxContent>
                        </wps:txbx>
                        <wps:bodyPr rot="0" vert="horz" wrap="square" lIns="18000" tIns="0" rIns="18000" bIns="0" anchor="t" anchorCtr="0" upright="1">
                          <a:noAutofit/>
                        </wps:bodyPr>
                      </wps:wsp>
                      <wps:wsp>
                        <wps:cNvPr id="39" name="Надпись 39"/>
                        <wps:cNvSpPr txBox="1">
                          <a:spLocks noChangeArrowheads="1"/>
                        </wps:cNvSpPr>
                        <wps:spPr bwMode="auto">
                          <a:xfrm>
                            <a:off x="4857008" y="9797143"/>
                            <a:ext cx="1799590" cy="52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96426C">
                              <w:pPr>
                                <w:ind w:firstLine="0"/>
                                <w:jc w:val="center"/>
                                <w:rPr>
                                  <w:sz w:val="36"/>
                                  <w:szCs w:val="36"/>
                                </w:rPr>
                              </w:pPr>
                              <w:r w:rsidRPr="0066310D">
                                <w:rPr>
                                  <w:sz w:val="36"/>
                                  <w:szCs w:val="36"/>
                                </w:rPr>
                                <w:t>БГТУ</w:t>
                              </w:r>
                            </w:p>
                            <w:p w:rsidR="00ED4FF3" w:rsidRPr="0066310D" w:rsidRDefault="00ED4FF3" w:rsidP="001B4655">
                              <w:pPr>
                                <w:ind w:firstLine="0"/>
                                <w:jc w:val="center"/>
                                <w:rPr>
                                  <w:sz w:val="36"/>
                                  <w:szCs w:val="36"/>
                                </w:rPr>
                              </w:pPr>
                              <w:r>
                                <w:rPr>
                                  <w:sz w:val="36"/>
                                  <w:szCs w:val="36"/>
                                </w:rPr>
                                <w:t>7431909, 2020</w:t>
                              </w:r>
                            </w:p>
                            <w:p w:rsidR="00ED4FF3" w:rsidRPr="0066310D" w:rsidRDefault="00ED4FF3" w:rsidP="001B4655">
                              <w:pPr>
                                <w:ind w:firstLine="0"/>
                                <w:jc w:val="center"/>
                                <w:rPr>
                                  <w:sz w:val="36"/>
                                  <w:szCs w:val="36"/>
                                </w:rPr>
                              </w:pPr>
                            </w:p>
                          </w:txbxContent>
                        </wps:txbx>
                        <wps:bodyPr rot="0" vert="horz" wrap="square" lIns="18000" tIns="0" rIns="18000" bIns="0" anchor="t" anchorCtr="0" upright="1">
                          <a:noAutofit/>
                        </wps:bodyPr>
                      </wps:wsp>
                      <wps:wsp>
                        <wps:cNvPr id="40" name="Надпись 40"/>
                        <wps:cNvSpPr txBox="1">
                          <a:spLocks noChangeArrowheads="1"/>
                        </wps:cNvSpPr>
                        <wps:spPr bwMode="auto">
                          <a:xfrm>
                            <a:off x="2345265" y="9446358"/>
                            <a:ext cx="2519045" cy="885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C74E95">
                              <w:pPr>
                                <w:suppressAutoHyphens/>
                                <w:ind w:firstLine="0"/>
                                <w:jc w:val="center"/>
                                <w:rPr>
                                  <w:rFonts w:ascii="Arial" w:hAnsi="Arial" w:cs="Arial"/>
                                  <w:sz w:val="24"/>
                                  <w:szCs w:val="24"/>
                                </w:rPr>
                              </w:pPr>
                              <w:r>
                                <w:rPr>
                                  <w:sz w:val="24"/>
                                  <w:szCs w:val="24"/>
                                </w:rPr>
                                <w:t>Проектирование</w:t>
                              </w:r>
                            </w:p>
                          </w:txbxContent>
                        </wps:txbx>
                        <wps:bodyPr rot="0" vert="horz" wrap="square" lIns="18000" tIns="0" rIns="18000" bIns="0" anchor="ctr" anchorCtr="0" upright="1">
                          <a:noAutofit/>
                        </wps:bodyPr>
                      </wps:wsp>
                      <wps:wsp>
                        <wps:cNvPr id="41" name="Надпись 41"/>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96426C">
                              <w:pPr>
                                <w:ind w:firstLine="0"/>
                                <w:rPr>
                                  <w:rFonts w:ascii="Arial" w:hAnsi="Arial" w:cs="Arial"/>
                                  <w:sz w:val="20"/>
                                  <w:szCs w:val="20"/>
                                </w:rPr>
                              </w:pPr>
                              <w:r w:rsidRPr="00BA79C2">
                                <w:rPr>
                                  <w:sz w:val="20"/>
                                  <w:szCs w:val="20"/>
                                </w:rPr>
                                <w:t>Н.</w:t>
                              </w:r>
                              <w:r w:rsidRPr="002D0CDF">
                                <w:rPr>
                                  <w:rFonts w:ascii="Arial" w:hAnsi="Arial" w:cs="Arial"/>
                                  <w:sz w:val="20"/>
                                  <w:szCs w:val="20"/>
                                </w:rPr>
                                <w:t xml:space="preserve">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42" name="Надпись 42"/>
                        <wps:cNvSpPr txBox="1">
                          <a:spLocks noChangeArrowheads="1"/>
                        </wps:cNvSpPr>
                        <wps:spPr bwMode="auto">
                          <a:xfrm>
                            <a:off x="617517" y="9969335"/>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96426C">
                              <w:pPr>
                                <w:ind w:firstLine="0"/>
                                <w:rPr>
                                  <w:rFonts w:ascii="Arial" w:hAnsi="Arial" w:cs="Arial"/>
                                  <w:spacing w:val="-6"/>
                                  <w:sz w:val="20"/>
                                  <w:szCs w:val="20"/>
                                </w:rPr>
                              </w:pPr>
                              <w:r>
                                <w:rPr>
                                  <w:spacing w:val="-6"/>
                                  <w:sz w:val="20"/>
                                  <w:szCs w:val="20"/>
                                </w:rPr>
                                <w:t>Савчук</w:t>
                              </w:r>
                            </w:p>
                            <w:p w:rsidR="00ED4FF3" w:rsidRPr="002D0CDF" w:rsidRDefault="00ED4FF3" w:rsidP="0096426C">
                              <w:pPr>
                                <w:rPr>
                                  <w:rFonts w:ascii="Arial" w:hAnsi="Arial" w:cs="Arial"/>
                                  <w:sz w:val="20"/>
                                  <w:szCs w:val="20"/>
                                </w:rPr>
                              </w:pPr>
                            </w:p>
                            <w:p w:rsidR="00ED4FF3" w:rsidRPr="002D0CDF" w:rsidRDefault="00ED4FF3" w:rsidP="0096426C">
                              <w:pPr>
                                <w:rPr>
                                  <w:rFonts w:ascii="Arial" w:hAnsi="Arial" w:cs="Arial"/>
                                  <w:sz w:val="20"/>
                                  <w:szCs w:val="20"/>
                                </w:rPr>
                              </w:pPr>
                            </w:p>
                          </w:txbxContent>
                        </wps:txbx>
                        <wps:bodyPr rot="0" vert="horz" wrap="square" lIns="18000" tIns="0" rIns="18000" bIns="0" anchor="t" anchorCtr="0" upright="1">
                          <a:noAutofit/>
                        </wps:bodyPr>
                      </wps:wsp>
                      <wps:wsp>
                        <wps:cNvPr id="43" name="Надпись 43"/>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96426C">
                              <w:pPr>
                                <w:ind w:firstLine="0"/>
                                <w:jc w:val="center"/>
                                <w:rPr>
                                  <w:sz w:val="18"/>
                                  <w:szCs w:val="18"/>
                                </w:rPr>
                              </w:pPr>
                              <w:r w:rsidRPr="00AD2DCB">
                                <w:rPr>
                                  <w:sz w:val="18"/>
                                  <w:szCs w:val="18"/>
                                </w:rPr>
                                <w:t>у</w:t>
                              </w:r>
                            </w:p>
                          </w:txbxContent>
                        </wps:txbx>
                        <wps:bodyPr rot="0" vert="horz" wrap="square" lIns="18000" tIns="18000" rIns="18000" bIns="0" anchor="t" anchorCtr="0" upright="1">
                          <a:noAutofit/>
                        </wps:bodyPr>
                      </wps:wsp>
                      <wps:wsp>
                        <wps:cNvPr id="44" name="Надпись 44"/>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96426C">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54" name="Надпись 5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96426C">
                              <w:pPr>
                                <w:ind w:firstLine="0"/>
                                <w:jc w:val="center"/>
                                <w:rPr>
                                  <w:sz w:val="18"/>
                                  <w:szCs w:val="18"/>
                                </w:rPr>
                              </w:pPr>
                              <w:r>
                                <w:rPr>
                                  <w:sz w:val="18"/>
                                  <w:szCs w:val="18"/>
                                </w:rPr>
                                <w:t>11</w:t>
                              </w:r>
                            </w:p>
                          </w:txbxContent>
                        </wps:txbx>
                        <wps:bodyPr rot="0" vert="horz" wrap="square" lIns="18000" tIns="18000" rIns="18000" bIns="0" anchor="t" anchorCtr="0" upright="1">
                          <a:noAutofit/>
                        </wps:bodyPr>
                      </wps:wsp>
                      <wps:wsp>
                        <wps:cNvPr id="55" name="Надпись 5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96426C">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s:wsp>
                        <wps:cNvPr id="56" name="Надпись 56"/>
                        <wps:cNvSpPr txBox="1">
                          <a:spLocks noChangeArrowheads="1"/>
                        </wps:cNvSpPr>
                        <wps:spPr bwMode="auto">
                          <a:xfrm>
                            <a:off x="617517" y="9785267"/>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96426C">
                              <w:pPr>
                                <w:ind w:firstLine="0"/>
                                <w:rPr>
                                  <w:rFonts w:ascii="Arial" w:hAnsi="Arial" w:cs="Arial"/>
                                  <w:spacing w:val="-6"/>
                                  <w:sz w:val="20"/>
                                  <w:szCs w:val="20"/>
                                </w:rPr>
                              </w:pPr>
                            </w:p>
                            <w:p w:rsidR="00ED4FF3" w:rsidRPr="002D0CDF" w:rsidRDefault="00ED4FF3" w:rsidP="0096426C">
                              <w:pPr>
                                <w:rPr>
                                  <w:rFonts w:ascii="Arial" w:hAnsi="Arial" w:cs="Arial"/>
                                  <w:sz w:val="20"/>
                                  <w:szCs w:val="20"/>
                                </w:rPr>
                              </w:pPr>
                            </w:p>
                            <w:p w:rsidR="00ED4FF3" w:rsidRPr="002D0CDF" w:rsidRDefault="00ED4FF3" w:rsidP="0096426C">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B13C5A5" id="Группа 1" o:spid="_x0000_s1256" style="position:absolute;left:0;text-align:left;margin-left:55.2pt;margin-top:7.45pt;width:524.4pt;height:813.5pt;z-index:-251586560;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">
                <v:line id="Прямая соединительная линия 2" o:spid="_x0000_s125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" strokeweight="2pt"/>
                <v:line id="Прямая соединительная линия 3" o:spid="_x0000_s125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"/>
                <v:line id="Прямая соединительная линия 4" o:spid="_x0000_s125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Прямая соединительная линия 5" o:spid="_x0000_s126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line id="Прямая соединительная линия 7" o:spid="_x0000_s126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v:line id="Прямая соединительная линия 8" o:spid="_x0000_s126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"/>
                <v:line id="Прямая соединительная линия 9" o:spid="_x0000_s126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"/>
                <v:line id="Прямая соединительная линия 10" o:spid="_x0000_s126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Прямая соединительная линия 11" o:spid="_x0000_s126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Прямая соединительная линия 12" o:spid="_x0000_s1266"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Прямая соединительная линия 13" o:spid="_x0000_s126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Прямая соединительная линия 14" o:spid="_x0000_s1268"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Прямая соединительная линия 15" o:spid="_x0000_s126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Прямая соединительная линия 16" o:spid="_x0000_s127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Прямая соединительная линия 17" o:spid="_x0000_s127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Прямая соединительная линия 18" o:spid="_x0000_s127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eO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2DlFxlAL/8AAAD//wMAUEsBAi0AFAAGAAgAAAAhANvh9svuAAAAhQEAABMAAAAAAAAA&#10;AAAAAAAAAAAAAFtDb250ZW50X1R5cGVzXS54bWxQSwECLQAUAAYACAAAACEAWvQsW78AAAAVAQAA&#10;CwAAAAAAAAAAAAAAAAAfAQAAX3JlbHMvLnJlbHNQSwECLQAUAAYACAAAACEARVcHjsYAAADbAAAA&#10;DwAAAAAAAAAAAAAAAAAHAgAAZHJzL2Rvd25yZXYueG1sUEsFBgAAAAADAAMAtwAAAPoCAAAAAA==&#10;"/>
                <v:line id="Прямая соединительная линия 19" o:spid="_x0000_s127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"/>
                <v:line id="Прямая соединительная линия 20" o:spid="_x0000_s127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Прямая соединительная линия 21" o:spid="_x0000_s127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Прямая соединительная линия 22" o:spid="_x0000_s127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rect id="Прямоугольник 23" o:spid="_x0000_s127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" filled="f" strokeweight="2pt"/>
                <v:shape id="Надпись 24" o:spid="_x0000_s127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" filled="f" stroked="f">
                  <v:textbox inset=".5mm,.5mm,.5mm,0">
                    <w:txbxContent>
                      <w:p w:rsidR="00ED4FF3" w:rsidRPr="002D0CDF" w:rsidRDefault="00ED4FF3" w:rsidP="0096426C">
                        <w:pPr>
                          <w:ind w:firstLine="0"/>
                          <w:jc w:val="center"/>
                          <w:rPr>
                            <w:rFonts w:ascii="Arial" w:hAnsi="Arial" w:cs="Arial"/>
                            <w:sz w:val="18"/>
                            <w:szCs w:val="18"/>
                          </w:rPr>
                        </w:pPr>
                        <w:r w:rsidRPr="0066310D">
                          <w:rPr>
                            <w:sz w:val="18"/>
                            <w:szCs w:val="18"/>
                          </w:rPr>
                          <w:t>Листов</w:t>
                        </w:r>
                      </w:p>
                    </w:txbxContent>
                  </v:textbox>
                </v:shape>
                <v:shape id="Надпись 25" o:spid="_x0000_s127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" filled="f" stroked="f">
                  <v:textbox inset=".5mm,.5mm,.5mm,0">
                    <w:txbxContent>
                      <w:p w:rsidR="00ED4FF3" w:rsidRPr="002D0CDF" w:rsidRDefault="00ED4FF3" w:rsidP="0096426C">
                        <w:pPr>
                          <w:ind w:firstLine="0"/>
                          <w:jc w:val="center"/>
                          <w:rPr>
                            <w:rFonts w:ascii="Arial" w:hAnsi="Arial" w:cs="Arial"/>
                            <w:sz w:val="18"/>
                            <w:szCs w:val="18"/>
                          </w:rPr>
                        </w:pPr>
                        <w:r w:rsidRPr="0066310D">
                          <w:rPr>
                            <w:sz w:val="18"/>
                            <w:szCs w:val="18"/>
                          </w:rPr>
                          <w:t>Изм</w:t>
                        </w:r>
                      </w:p>
                    </w:txbxContent>
                  </v:textbox>
                </v:shape>
                <v:shape id="Надпись 26" o:spid="_x0000_s128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" filled="f" stroked="f">
                  <v:textbox inset=".5mm,.5mm,.5mm,0">
                    <w:txbxContent>
                      <w:p w:rsidR="00ED4FF3" w:rsidRPr="002D0CDF" w:rsidRDefault="00ED4FF3" w:rsidP="0096426C">
                        <w:pPr>
                          <w:ind w:firstLine="0"/>
                          <w:jc w:val="center"/>
                        </w:pPr>
                        <w:r w:rsidRPr="0066310D">
                          <w:rPr>
                            <w:sz w:val="18"/>
                            <w:szCs w:val="18"/>
                          </w:rPr>
                          <w:t>Лист</w:t>
                        </w:r>
                      </w:p>
                    </w:txbxContent>
                  </v:textbox>
                </v:shape>
                <v:shape id="Надпись 27" o:spid="_x0000_s1281"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" filled="f" stroked="f">
                  <v:textbox inset=".5mm,.5mm,.5mm,0">
                    <w:txbxContent>
                      <w:p w:rsidR="00ED4FF3" w:rsidRPr="002D0CDF" w:rsidRDefault="00ED4FF3" w:rsidP="0096426C">
                        <w:pPr>
                          <w:ind w:firstLine="0"/>
                          <w:jc w:val="center"/>
                          <w:rPr>
                            <w:rFonts w:ascii="Arial" w:hAnsi="Arial" w:cs="Arial"/>
                            <w:sz w:val="18"/>
                            <w:szCs w:val="18"/>
                          </w:rPr>
                        </w:pPr>
                        <w:r w:rsidRPr="00C97D71">
                          <w:rPr>
                            <w:sz w:val="18"/>
                            <w:szCs w:val="18"/>
                          </w:rPr>
                          <w:t xml:space="preserve">№ </w:t>
                        </w:r>
                        <w:r w:rsidRPr="0066310D">
                          <w:rPr>
                            <w:sz w:val="18"/>
                            <w:szCs w:val="18"/>
                          </w:rPr>
                          <w:t>документа</w:t>
                        </w:r>
                      </w:p>
                    </w:txbxContent>
                  </v:textbox>
                </v:shape>
                <v:shape id="Надпись 28" o:spid="_x0000_s1282"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" filled="f" stroked="f">
                  <v:textbox inset=".5mm,0,.5mm,0">
                    <w:txbxContent>
                      <w:p w:rsidR="00ED4FF3" w:rsidRPr="001A63C2" w:rsidRDefault="00ED4FF3" w:rsidP="0096426C">
                        <w:pPr>
                          <w:ind w:firstLine="0"/>
                          <w:rPr>
                            <w:rFonts w:ascii="Arial" w:hAnsi="Arial" w:cs="Arial"/>
                            <w:sz w:val="20"/>
                            <w:szCs w:val="20"/>
                          </w:rPr>
                        </w:pPr>
                        <w:r>
                          <w:rPr>
                            <w:sz w:val="20"/>
                            <w:szCs w:val="20"/>
                          </w:rPr>
                          <w:t>Завадская</w:t>
                        </w:r>
                      </w:p>
                      <w:p w:rsidR="00ED4FF3" w:rsidRPr="002D0CDF" w:rsidRDefault="00ED4FF3" w:rsidP="0096426C"/>
                    </w:txbxContent>
                  </v:textbox>
                </v:shape>
                <v:shape id="Надпись 29" o:spid="_x0000_s1283"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" filled="f" stroked="f">
                  <v:textbox inset=".5mm,0,.5mm,0">
                    <w:txbxContent>
                      <w:p w:rsidR="00ED4FF3" w:rsidRPr="002D0CDF" w:rsidRDefault="00ED4FF3" w:rsidP="0096426C">
                        <w:pPr>
                          <w:ind w:firstLine="0"/>
                          <w:rPr>
                            <w:rFonts w:ascii="Arial" w:hAnsi="Arial" w:cs="Arial"/>
                            <w:spacing w:val="-6"/>
                            <w:sz w:val="20"/>
                            <w:szCs w:val="20"/>
                          </w:rPr>
                        </w:pPr>
                        <w:r>
                          <w:rPr>
                            <w:spacing w:val="-6"/>
                            <w:sz w:val="20"/>
                            <w:szCs w:val="20"/>
                          </w:rPr>
                          <w:t>Потапенко</w:t>
                        </w:r>
                      </w:p>
                      <w:p w:rsidR="00ED4FF3" w:rsidRPr="002D0CDF" w:rsidRDefault="00ED4FF3" w:rsidP="0096426C">
                        <w:pPr>
                          <w:ind w:firstLine="0"/>
                          <w:rPr>
                            <w:rFonts w:ascii="Arial" w:hAnsi="Arial" w:cs="Arial"/>
                            <w:sz w:val="20"/>
                            <w:szCs w:val="20"/>
                          </w:rPr>
                        </w:pPr>
                      </w:p>
                      <w:p w:rsidR="00ED4FF3" w:rsidRDefault="00ED4FF3" w:rsidP="0096426C">
                        <w:pPr>
                          <w:ind w:firstLine="0"/>
                        </w:pPr>
                      </w:p>
                    </w:txbxContent>
                  </v:textbox>
                </v:shape>
                <v:shape id="Надпись 30" o:spid="_x0000_s128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" filled="f" stroked="f">
                  <v:textbox inset=".5mm,0,.5mm,0">
                    <w:txbxContent>
                      <w:p w:rsidR="00ED4FF3" w:rsidRPr="002D0CDF" w:rsidRDefault="00ED4FF3" w:rsidP="0096426C">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96426C">
                        <w:pPr>
                          <w:rPr>
                            <w:rFonts w:ascii="Arial" w:hAnsi="Arial" w:cs="Arial"/>
                            <w:sz w:val="20"/>
                            <w:szCs w:val="20"/>
                          </w:rPr>
                        </w:pPr>
                      </w:p>
                    </w:txbxContent>
                  </v:textbox>
                </v:shape>
                <v:shape id="Надпись 31" o:spid="_x0000_s1285"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" filled="f" stroked="f">
                  <v:textbox inset=".5mm,.5mm,.5mm,0">
                    <w:txbxContent>
                      <w:p w:rsidR="00ED4FF3" w:rsidRPr="002D0CDF" w:rsidRDefault="00ED4FF3" w:rsidP="0096426C">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v:textbox>
                </v:shape>
                <v:shape id="Надпись 32" o:spid="_x0000_s1286"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" filled="f" stroked="f">
                  <v:textbox inset=".5mm,.5mm,.5mm,0">
                    <w:txbxContent>
                      <w:p w:rsidR="00ED4FF3" w:rsidRPr="002D0CDF" w:rsidRDefault="00ED4FF3" w:rsidP="0096426C">
                        <w:pPr>
                          <w:ind w:firstLine="0"/>
                          <w:jc w:val="center"/>
                          <w:rPr>
                            <w:rFonts w:ascii="Arial" w:hAnsi="Arial" w:cs="Arial"/>
                            <w:sz w:val="18"/>
                            <w:szCs w:val="18"/>
                          </w:rPr>
                        </w:pPr>
                        <w:r w:rsidRPr="0066310D">
                          <w:rPr>
                            <w:sz w:val="18"/>
                            <w:szCs w:val="18"/>
                          </w:rPr>
                          <w:t>Дата</w:t>
                        </w:r>
                      </w:p>
                    </w:txbxContent>
                  </v:textbox>
                </v:shape>
                <v:shape id="Надпись 33" o:spid="_x0000_s128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" filled="f" stroked="f">
                  <v:textbox inset=".5mm,0,.5mm,0">
                    <w:txbxContent>
                      <w:p w:rsidR="00ED4FF3" w:rsidRPr="002D0CDF" w:rsidRDefault="00ED4FF3" w:rsidP="0096426C">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34" o:spid="_x0000_s128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" filled="f" stroked="f">
                  <v:textbox inset=".5mm,0,.5mm,0">
                    <w:txbxContent>
                      <w:p w:rsidR="00ED4FF3" w:rsidRPr="002D0CDF" w:rsidRDefault="00ED4FF3" w:rsidP="0096426C">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35" o:spid="_x0000_s128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" filled="f" stroked="f">
                  <v:textbox inset=".5mm,0,.5mm,0">
                    <w:txbxContent>
                      <w:p w:rsidR="00ED4FF3" w:rsidRPr="00AD2DCB" w:rsidRDefault="00ED4FF3" w:rsidP="0096426C">
                        <w:pPr>
                          <w:ind w:firstLine="0"/>
                          <w:rPr>
                            <w:sz w:val="20"/>
                            <w:szCs w:val="20"/>
                          </w:rPr>
                        </w:pPr>
                        <w:r w:rsidRPr="00AD2DCB">
                          <w:rPr>
                            <w:sz w:val="20"/>
                            <w:szCs w:val="20"/>
                          </w:rPr>
                          <w:t>Утв.</w:t>
                        </w:r>
                      </w:p>
                    </w:txbxContent>
                  </v:textbox>
                </v:shape>
                <v:shape id="Надпись 36" o:spid="_x0000_s129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" filled="f" stroked="f">
                  <v:textbox inset=".5mm,.5mm,.5mm,0">
                    <w:txbxContent>
                      <w:p w:rsidR="00ED4FF3" w:rsidRPr="002D0CDF" w:rsidRDefault="00ED4FF3" w:rsidP="0096426C">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37" o:spid="_x0000_s129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" filled="f" stroked="f">
                  <v:textbox inset=".5mm,.5mm,.5mm,0">
                    <w:txbxContent>
                      <w:p w:rsidR="00ED4FF3" w:rsidRPr="002D0CDF" w:rsidRDefault="00ED4FF3" w:rsidP="0096426C">
                        <w:pPr>
                          <w:ind w:firstLine="0"/>
                          <w:jc w:val="center"/>
                          <w:rPr>
                            <w:rFonts w:ascii="Arial" w:hAnsi="Arial" w:cs="Arial"/>
                            <w:sz w:val="18"/>
                            <w:szCs w:val="18"/>
                          </w:rPr>
                        </w:pPr>
                        <w:r w:rsidRPr="0066310D">
                          <w:rPr>
                            <w:sz w:val="18"/>
                            <w:szCs w:val="18"/>
                          </w:rPr>
                          <w:t>Лист</w:t>
                        </w:r>
                      </w:p>
                    </w:txbxContent>
                  </v:textbox>
                </v:shape>
                <v:shape id="Надпись 38" o:spid="_x0000_s1292"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" filled="f" stroked="f">
                  <v:textbox inset=".5mm,0,.5mm,0">
                    <w:txbxContent>
                      <w:p w:rsidR="00ED4FF3" w:rsidRPr="0066310D" w:rsidRDefault="00ED4FF3" w:rsidP="0096426C">
                        <w:pPr>
                          <w:ind w:firstLine="0"/>
                          <w:jc w:val="center"/>
                          <w:rPr>
                            <w:sz w:val="36"/>
                            <w:szCs w:val="36"/>
                          </w:rPr>
                        </w:pPr>
                        <w:r>
                          <w:rPr>
                            <w:sz w:val="36"/>
                            <w:szCs w:val="36"/>
                          </w:rPr>
                          <w:t>ДП 02</w:t>
                        </w:r>
                        <w:r w:rsidRPr="0066310D">
                          <w:rPr>
                            <w:sz w:val="36"/>
                            <w:szCs w:val="36"/>
                          </w:rPr>
                          <w:t>.</w:t>
                        </w:r>
                        <w:proofErr w:type="gramStart"/>
                        <w:r w:rsidRPr="0066310D">
                          <w:rPr>
                            <w:sz w:val="36"/>
                            <w:szCs w:val="36"/>
                          </w:rPr>
                          <w:t>0</w:t>
                        </w:r>
                        <w:r>
                          <w:rPr>
                            <w:sz w:val="36"/>
                            <w:szCs w:val="36"/>
                          </w:rPr>
                          <w:t>0</w:t>
                        </w:r>
                        <w:r w:rsidRPr="0066310D">
                          <w:rPr>
                            <w:sz w:val="36"/>
                            <w:szCs w:val="36"/>
                          </w:rPr>
                          <w:t>.ПЗ</w:t>
                        </w:r>
                        <w:proofErr w:type="gramEnd"/>
                      </w:p>
                    </w:txbxContent>
                  </v:textbox>
                </v:shape>
                <v:shape id="Надпись 39" o:spid="_x0000_s1293"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" filled="f" stroked="f">
                  <v:textbox inset=".5mm,0,.5mm,0">
                    <w:txbxContent>
                      <w:p w:rsidR="00ED4FF3" w:rsidRPr="0066310D" w:rsidRDefault="00ED4FF3" w:rsidP="0096426C">
                        <w:pPr>
                          <w:ind w:firstLine="0"/>
                          <w:jc w:val="center"/>
                          <w:rPr>
                            <w:sz w:val="36"/>
                            <w:szCs w:val="36"/>
                          </w:rPr>
                        </w:pPr>
                        <w:r w:rsidRPr="0066310D">
                          <w:rPr>
                            <w:sz w:val="36"/>
                            <w:szCs w:val="36"/>
                          </w:rPr>
                          <w:t>БГТУ</w:t>
                        </w:r>
                      </w:p>
                      <w:p w:rsidR="00ED4FF3" w:rsidRPr="0066310D" w:rsidRDefault="00ED4FF3" w:rsidP="001B4655">
                        <w:pPr>
                          <w:ind w:firstLine="0"/>
                          <w:jc w:val="center"/>
                          <w:rPr>
                            <w:sz w:val="36"/>
                            <w:szCs w:val="36"/>
                          </w:rPr>
                        </w:pPr>
                        <w:r>
                          <w:rPr>
                            <w:sz w:val="36"/>
                            <w:szCs w:val="36"/>
                          </w:rPr>
                          <w:t>7431909, 2020</w:t>
                        </w:r>
                      </w:p>
                      <w:p w:rsidR="00ED4FF3" w:rsidRPr="0066310D" w:rsidRDefault="00ED4FF3" w:rsidP="001B4655">
                        <w:pPr>
                          <w:ind w:firstLine="0"/>
                          <w:jc w:val="center"/>
                          <w:rPr>
                            <w:sz w:val="36"/>
                            <w:szCs w:val="36"/>
                          </w:rPr>
                        </w:pPr>
                      </w:p>
                    </w:txbxContent>
                  </v:textbox>
                </v:shape>
                <v:shape id="Надпись 40" o:spid="_x0000_s1294" type="#_x0000_t202" style="position:absolute;left:23452;top:94463;width:25191;height:8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" filled="f" stroked="f">
                  <v:textbox inset=".5mm,0,.5mm,0">
                    <w:txbxContent>
                      <w:p w:rsidR="00ED4FF3" w:rsidRPr="00AD2DCB" w:rsidRDefault="00ED4FF3" w:rsidP="00C74E95">
                        <w:pPr>
                          <w:suppressAutoHyphens/>
                          <w:ind w:firstLine="0"/>
                          <w:jc w:val="center"/>
                          <w:rPr>
                            <w:rFonts w:ascii="Arial" w:hAnsi="Arial" w:cs="Arial"/>
                            <w:sz w:val="24"/>
                            <w:szCs w:val="24"/>
                          </w:rPr>
                        </w:pPr>
                        <w:r>
                          <w:rPr>
                            <w:sz w:val="24"/>
                            <w:szCs w:val="24"/>
                          </w:rPr>
                          <w:t>Проектирование</w:t>
                        </w:r>
                      </w:p>
                    </w:txbxContent>
                  </v:textbox>
                </v:shape>
                <v:shape id="Надпись 41" o:spid="_x0000_s129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" filled="f" stroked="f">
                  <v:textbox inset=".5mm,0,.5mm,0">
                    <w:txbxContent>
                      <w:p w:rsidR="00ED4FF3" w:rsidRPr="002D0CDF" w:rsidRDefault="00ED4FF3" w:rsidP="0096426C">
                        <w:pPr>
                          <w:ind w:firstLine="0"/>
                          <w:rPr>
                            <w:rFonts w:ascii="Arial" w:hAnsi="Arial" w:cs="Arial"/>
                            <w:sz w:val="20"/>
                            <w:szCs w:val="20"/>
                          </w:rPr>
                        </w:pPr>
                        <w:r w:rsidRPr="00BA79C2">
                          <w:rPr>
                            <w:sz w:val="20"/>
                            <w:szCs w:val="20"/>
                          </w:rPr>
                          <w:t>Н.</w:t>
                        </w:r>
                        <w:r w:rsidRPr="002D0CDF">
                          <w:rPr>
                            <w:rFonts w:ascii="Arial" w:hAnsi="Arial" w:cs="Arial"/>
                            <w:sz w:val="20"/>
                            <w:szCs w:val="20"/>
                          </w:rPr>
                          <w:t xml:space="preserve"> </w:t>
                        </w:r>
                        <w:r w:rsidRPr="0066310D">
                          <w:rPr>
                            <w:sz w:val="20"/>
                            <w:szCs w:val="20"/>
                          </w:rPr>
                          <w:t>контр</w:t>
                        </w:r>
                        <w:r w:rsidRPr="002D0CDF">
                          <w:rPr>
                            <w:rFonts w:ascii="Arial" w:hAnsi="Arial" w:cs="Arial"/>
                            <w:sz w:val="20"/>
                            <w:szCs w:val="20"/>
                          </w:rPr>
                          <w:t>.</w:t>
                        </w:r>
                      </w:p>
                    </w:txbxContent>
                  </v:textbox>
                </v:shape>
                <v:shape id="Надпись 42" o:spid="_x0000_s1296"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" filled="f" stroked="f">
                  <v:textbox inset=".5mm,0,.5mm,0">
                    <w:txbxContent>
                      <w:p w:rsidR="00ED4FF3" w:rsidRPr="002D0CDF" w:rsidRDefault="00ED4FF3" w:rsidP="0096426C">
                        <w:pPr>
                          <w:ind w:firstLine="0"/>
                          <w:rPr>
                            <w:rFonts w:ascii="Arial" w:hAnsi="Arial" w:cs="Arial"/>
                            <w:spacing w:val="-6"/>
                            <w:sz w:val="20"/>
                            <w:szCs w:val="20"/>
                          </w:rPr>
                        </w:pPr>
                        <w:r>
                          <w:rPr>
                            <w:spacing w:val="-6"/>
                            <w:sz w:val="20"/>
                            <w:szCs w:val="20"/>
                          </w:rPr>
                          <w:t>Савчук</w:t>
                        </w:r>
                      </w:p>
                      <w:p w:rsidR="00ED4FF3" w:rsidRPr="002D0CDF" w:rsidRDefault="00ED4FF3" w:rsidP="0096426C">
                        <w:pPr>
                          <w:rPr>
                            <w:rFonts w:ascii="Arial" w:hAnsi="Arial" w:cs="Arial"/>
                            <w:sz w:val="20"/>
                            <w:szCs w:val="20"/>
                          </w:rPr>
                        </w:pPr>
                      </w:p>
                      <w:p w:rsidR="00ED4FF3" w:rsidRPr="002D0CDF" w:rsidRDefault="00ED4FF3" w:rsidP="0096426C">
                        <w:pPr>
                          <w:rPr>
                            <w:rFonts w:ascii="Arial" w:hAnsi="Arial" w:cs="Arial"/>
                            <w:sz w:val="20"/>
                            <w:szCs w:val="20"/>
                          </w:rPr>
                        </w:pPr>
                      </w:p>
                    </w:txbxContent>
                  </v:textbox>
                </v:shape>
                <v:shape id="Надпись 43" o:spid="_x0000_s129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" filled="f" stroked="f">
                  <v:textbox inset=".5mm,.5mm,.5mm,0">
                    <w:txbxContent>
                      <w:p w:rsidR="00ED4FF3" w:rsidRPr="00AD2DCB" w:rsidRDefault="00ED4FF3" w:rsidP="0096426C">
                        <w:pPr>
                          <w:ind w:firstLine="0"/>
                          <w:jc w:val="center"/>
                          <w:rPr>
                            <w:sz w:val="18"/>
                            <w:szCs w:val="18"/>
                          </w:rPr>
                        </w:pPr>
                        <w:r w:rsidRPr="00AD2DCB">
                          <w:rPr>
                            <w:sz w:val="18"/>
                            <w:szCs w:val="18"/>
                          </w:rPr>
                          <w:t>у</w:t>
                        </w:r>
                      </w:p>
                    </w:txbxContent>
                  </v:textbox>
                </v:shape>
                <v:shape id="Надпись 44" o:spid="_x0000_s129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" filled="f" stroked="f">
                  <v:textbox inset=".5mm,.5mm,.5mm,0">
                    <w:txbxContent>
                      <w:p w:rsidR="00ED4FF3" w:rsidRPr="00AD2DCB" w:rsidRDefault="00ED4FF3" w:rsidP="0096426C">
                        <w:pPr>
                          <w:ind w:firstLine="0"/>
                          <w:jc w:val="center"/>
                          <w:rPr>
                            <w:sz w:val="18"/>
                            <w:szCs w:val="18"/>
                          </w:rPr>
                        </w:pPr>
                        <w:r w:rsidRPr="00AD2DCB">
                          <w:rPr>
                            <w:sz w:val="18"/>
                            <w:szCs w:val="18"/>
                          </w:rPr>
                          <w:t>1</w:t>
                        </w:r>
                      </w:p>
                    </w:txbxContent>
                  </v:textbox>
                </v:shape>
                <v:shape id="Надпись 54" o:spid="_x0000_s129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" filled="f" stroked="f">
                  <v:textbox inset=".5mm,.5mm,.5mm,0">
                    <w:txbxContent>
                      <w:p w:rsidR="00ED4FF3" w:rsidRPr="00AD2DCB" w:rsidRDefault="00ED4FF3" w:rsidP="0096426C">
                        <w:pPr>
                          <w:ind w:firstLine="0"/>
                          <w:jc w:val="center"/>
                          <w:rPr>
                            <w:sz w:val="18"/>
                            <w:szCs w:val="18"/>
                          </w:rPr>
                        </w:pPr>
                        <w:r>
                          <w:rPr>
                            <w:sz w:val="18"/>
                            <w:szCs w:val="18"/>
                          </w:rPr>
                          <w:t>11</w:t>
                        </w:r>
                      </w:p>
                    </w:txbxContent>
                  </v:textbox>
                </v:shape>
                <v:shape id="Надпись 55" o:spid="_x0000_s130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" filled="f" stroked="f">
                  <v:textbox inset=".5mm,0,.5mm,0">
                    <w:txbxContent>
                      <w:p w:rsidR="00ED4FF3" w:rsidRPr="0066310D" w:rsidRDefault="00ED4FF3" w:rsidP="0096426C">
                        <w:pPr>
                          <w:ind w:firstLine="0"/>
                          <w:rPr>
                            <w:sz w:val="20"/>
                            <w:szCs w:val="20"/>
                          </w:rPr>
                        </w:pPr>
                        <w:r w:rsidRPr="0066310D">
                          <w:rPr>
                            <w:sz w:val="20"/>
                            <w:szCs w:val="20"/>
                          </w:rPr>
                          <w:t>Консульт.</w:t>
                        </w:r>
                      </w:p>
                    </w:txbxContent>
                  </v:textbox>
                </v:shape>
                <v:shape id="Надпись 56" o:spid="_x0000_s1301"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" filled="f" stroked="f">
                  <v:textbox inset=".5mm,0,.5mm,0">
                    <w:txbxContent>
                      <w:p w:rsidR="00ED4FF3" w:rsidRPr="002D0CDF" w:rsidRDefault="00ED4FF3" w:rsidP="0096426C">
                        <w:pPr>
                          <w:ind w:firstLine="0"/>
                          <w:rPr>
                            <w:rFonts w:ascii="Arial" w:hAnsi="Arial" w:cs="Arial"/>
                            <w:spacing w:val="-6"/>
                            <w:sz w:val="20"/>
                            <w:szCs w:val="20"/>
                          </w:rPr>
                        </w:pPr>
                      </w:p>
                      <w:p w:rsidR="00ED4FF3" w:rsidRPr="002D0CDF" w:rsidRDefault="00ED4FF3" w:rsidP="0096426C">
                        <w:pPr>
                          <w:rPr>
                            <w:rFonts w:ascii="Arial" w:hAnsi="Arial" w:cs="Arial"/>
                            <w:sz w:val="20"/>
                            <w:szCs w:val="20"/>
                          </w:rPr>
                        </w:pPr>
                      </w:p>
                      <w:p w:rsidR="00ED4FF3" w:rsidRPr="002D0CDF" w:rsidRDefault="00ED4FF3" w:rsidP="0096426C">
                        <w:pPr>
                          <w:rPr>
                            <w:rFonts w:ascii="Arial" w:hAnsi="Arial" w:cs="Arial"/>
                            <w:sz w:val="20"/>
                            <w:szCs w:val="20"/>
                          </w:rPr>
                        </w:pPr>
                      </w:p>
                    </w:txbxContent>
                  </v:textbox>
                </v:shape>
                <w10:wrap anchorx="page" anchory="page"/>
                <w10:anchorlock/>
              </v:group>
            </w:pict>
          </mc:Fallback>
        </mc:AlternateContent>
      </w:r>
      <w:r w:rsidR="003D5FFE">
        <w:rPr>
          <w:noProof/>
          <w:lang w:eastAsia="ru-RU"/>
        </w:rPr>
        <mc:AlternateContent>
          <mc:Choice Requires="wps">
            <w:drawing>
              <wp:anchor distT="0" distB="0" distL="114300" distR="114300" simplePos="0" relativeHeight="251587584" behindDoc="1" locked="0" layoutInCell="1" allowOverlap="1" wp14:anchorId="33BC05D5" wp14:editId="4F388D13">
                <wp:simplePos x="0" y="0"/>
                <wp:positionH relativeFrom="page">
                  <wp:posOffset>648335</wp:posOffset>
                </wp:positionH>
                <wp:positionV relativeFrom="page">
                  <wp:posOffset>9613265</wp:posOffset>
                </wp:positionV>
                <wp:extent cx="6659880" cy="0"/>
                <wp:effectExtent l="635" t="2540" r="0" b="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C84A4AE" id="Прямая соединительная линия 6" o:spid="_x0000_s1026" style="position:absolute;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" stroked="f">
                <w10:wrap anchorx="page" anchory="page"/>
              </v:line>
            </w:pict>
          </mc:Fallback>
        </mc:AlternateContent>
      </w:r>
      <w:r w:rsidR="00E67D4E">
        <w:t>2</w:t>
      </w:r>
      <w:r w:rsidR="00E67D4E" w:rsidRPr="007C671A">
        <w:t xml:space="preserve"> </w:t>
      </w:r>
      <w:r w:rsidR="00E67D4E">
        <w:t>Проектирование</w:t>
      </w:r>
      <w:bookmarkEnd w:id="25"/>
    </w:p>
    <w:p w:rsidR="0096426C" w:rsidRPr="00343520" w:rsidRDefault="0096426C" w:rsidP="00343520">
      <w:pPr>
        <w:pStyle w:val="af7"/>
        <w:outlineLvl w:val="1"/>
      </w:pPr>
      <w:bookmarkStart w:id="26" w:name="_Toc41742024"/>
      <w:bookmarkStart w:id="27" w:name="_Toc42269072"/>
      <w:r w:rsidRPr="00343520">
        <w:t>2.1 Цели</w:t>
      </w:r>
      <w:r w:rsidR="00D26599">
        <w:t>,</w:t>
      </w:r>
      <w:r w:rsidRPr="00343520">
        <w:t xml:space="preserve"> задачи</w:t>
      </w:r>
      <w:r w:rsidR="00D26599">
        <w:t>,</w:t>
      </w:r>
      <w:r w:rsidR="0058211A">
        <w:t xml:space="preserve"> целевая аудитория</w:t>
      </w:r>
      <w:bookmarkEnd w:id="26"/>
      <w:bookmarkEnd w:id="27"/>
    </w:p>
    <w:p w:rsidR="00AE0491" w:rsidRDefault="00AE0491" w:rsidP="00CA668B">
      <w:r>
        <w:t xml:space="preserve">Целью данного проекта является создание </w:t>
      </w:r>
      <w:r w:rsidR="00D013AC">
        <w:t>веб-</w:t>
      </w:r>
      <w:r w:rsidR="00CA668B">
        <w:t xml:space="preserve">сайта, </w:t>
      </w:r>
      <w:r w:rsidR="00CA668B" w:rsidRPr="00CA668B">
        <w:t>где пользователи могут безвозмездно отдавать и брать бумажные книги</w:t>
      </w:r>
      <w:r>
        <w:t>, с помощью специального счетчика, который обеспечивает честное пользование данным ресурсом, а также просматривать, комментировать и добавлять в закладки рецензии на популярные книги.</w:t>
      </w:r>
      <w:r w:rsidR="00D366F7">
        <w:t xml:space="preserve"> </w:t>
      </w:r>
      <w:r>
        <w:t>Соответственно еще одной целью проекта является объединение функциональных преимуществ и возможностей данной тематики в одном проекте для большего удобства пользования посетителями сайта.</w:t>
      </w:r>
      <w:r w:rsidR="009B0EEF" w:rsidRPr="009B0EEF">
        <w:t xml:space="preserve"> </w:t>
      </w:r>
      <w:r w:rsidR="009B0EEF">
        <w:t xml:space="preserve">Бизнес-целью </w:t>
      </w:r>
      <w:r w:rsidR="00D013AC">
        <w:t>веб-сайта</w:t>
      </w:r>
      <w:r w:rsidR="009B0EEF">
        <w:t xml:space="preserve"> является получение дохода по партнерской программе с интернет-магазинами книжных</w:t>
      </w:r>
      <w:r w:rsidR="0042577D">
        <w:t xml:space="preserve"> или электронных</w:t>
      </w:r>
      <w:r w:rsidR="009B0EEF">
        <w:t xml:space="preserve"> продукций.</w:t>
      </w:r>
    </w:p>
    <w:p w:rsidR="00AE0491" w:rsidRDefault="00AE0491" w:rsidP="00AE0491">
      <w:r>
        <w:t xml:space="preserve">Таким образом, основываясь на целях данного </w:t>
      </w:r>
      <w:r w:rsidR="0042577D">
        <w:t>сайта</w:t>
      </w:r>
      <w:r>
        <w:t>, выделены следующие основные задачи, которые решает веб-сайт «</w:t>
      </w:r>
      <w:r>
        <w:rPr>
          <w:lang w:val="en-US"/>
        </w:rPr>
        <w:t>BookLover</w:t>
      </w:r>
      <w:r>
        <w:t>»:</w:t>
      </w:r>
    </w:p>
    <w:p w:rsidR="00AE0491" w:rsidRDefault="0042577D" w:rsidP="00AE0491">
      <w:pPr>
        <w:pStyle w:val="a1"/>
        <w:numPr>
          <w:ilvl w:val="0"/>
          <w:numId w:val="3"/>
        </w:numPr>
      </w:pPr>
      <w:r>
        <w:t>предоставлени</w:t>
      </w:r>
      <w:r w:rsidR="009C319E">
        <w:t>е</w:t>
      </w:r>
      <w:r w:rsidR="00AE0491">
        <w:t xml:space="preserve"> интуитивно понятного интерфейса</w:t>
      </w:r>
      <w:r w:rsidR="00AE0491">
        <w:rPr>
          <w:lang w:val="en-US"/>
        </w:rPr>
        <w:t>;</w:t>
      </w:r>
    </w:p>
    <w:p w:rsidR="00AE0491" w:rsidRDefault="00AE0491" w:rsidP="00AE0491">
      <w:pPr>
        <w:pStyle w:val="a1"/>
        <w:numPr>
          <w:ilvl w:val="0"/>
          <w:numId w:val="3"/>
        </w:numPr>
      </w:pPr>
      <w:r>
        <w:t>простая и удобная навигация на сайте</w:t>
      </w:r>
      <w:r w:rsidRPr="00C43756">
        <w:t>;</w:t>
      </w:r>
    </w:p>
    <w:p w:rsidR="00AE0491" w:rsidRDefault="00AE0491" w:rsidP="00AE0491">
      <w:pPr>
        <w:pStyle w:val="a1"/>
        <w:numPr>
          <w:ilvl w:val="0"/>
          <w:numId w:val="3"/>
        </w:numPr>
      </w:pPr>
      <w:r>
        <w:t>создание уникального и удобного дизайна</w:t>
      </w:r>
      <w:r w:rsidRPr="00C43756">
        <w:t>;</w:t>
      </w:r>
    </w:p>
    <w:p w:rsidR="00AE0491" w:rsidRDefault="00AE0491" w:rsidP="00AE0491">
      <w:pPr>
        <w:pStyle w:val="a1"/>
        <w:numPr>
          <w:ilvl w:val="0"/>
          <w:numId w:val="3"/>
        </w:numPr>
      </w:pPr>
      <w:r>
        <w:t>регистрация и авторизация пользователей</w:t>
      </w:r>
      <w:r>
        <w:rPr>
          <w:lang w:val="en-US"/>
        </w:rPr>
        <w:t>;</w:t>
      </w:r>
    </w:p>
    <w:p w:rsidR="00AE0491" w:rsidRDefault="00AE0491" w:rsidP="00AE0491">
      <w:pPr>
        <w:pStyle w:val="a1"/>
        <w:numPr>
          <w:ilvl w:val="0"/>
          <w:numId w:val="3"/>
        </w:numPr>
      </w:pPr>
      <w:r>
        <w:t>личный кабинет с возможность</w:t>
      </w:r>
      <w:r w:rsidR="009C319E">
        <w:t>ю</w:t>
      </w:r>
      <w:r>
        <w:t xml:space="preserve"> редактирования данных пользователя</w:t>
      </w:r>
      <w:r w:rsidRPr="00C43756">
        <w:t>;</w:t>
      </w:r>
    </w:p>
    <w:p w:rsidR="00AE0491" w:rsidRDefault="00AE0491" w:rsidP="00AE0491">
      <w:pPr>
        <w:pStyle w:val="a1"/>
        <w:numPr>
          <w:ilvl w:val="0"/>
          <w:numId w:val="3"/>
        </w:numPr>
      </w:pPr>
      <w:r>
        <w:t>организация фильтра для поиска необходимого объявления или рецензии</w:t>
      </w:r>
      <w:r w:rsidRPr="00C43756">
        <w:t>;</w:t>
      </w:r>
    </w:p>
    <w:p w:rsidR="00AE0491" w:rsidRDefault="00AE0491" w:rsidP="00AE0491">
      <w:pPr>
        <w:pStyle w:val="a1"/>
        <w:numPr>
          <w:ilvl w:val="0"/>
          <w:numId w:val="3"/>
        </w:numPr>
      </w:pPr>
      <w:r>
        <w:t>предоставление актуальных объявлений и рецензий</w:t>
      </w:r>
      <w:r w:rsidRPr="00C43756">
        <w:t>;</w:t>
      </w:r>
    </w:p>
    <w:p w:rsidR="00AE0491" w:rsidRDefault="009C319E" w:rsidP="00AE0491">
      <w:pPr>
        <w:pStyle w:val="a1"/>
        <w:numPr>
          <w:ilvl w:val="0"/>
          <w:numId w:val="3"/>
        </w:numPr>
      </w:pPr>
      <w:r>
        <w:t>добавление и удаление</w:t>
      </w:r>
      <w:r w:rsidR="00AE0491">
        <w:t xml:space="preserve"> комментариев к рецензиям</w:t>
      </w:r>
      <w:r w:rsidR="00AE0491" w:rsidRPr="00C43756">
        <w:t>;</w:t>
      </w:r>
    </w:p>
    <w:p w:rsidR="00AE0491" w:rsidRDefault="00AE0491" w:rsidP="00AE0491">
      <w:pPr>
        <w:pStyle w:val="a1"/>
        <w:numPr>
          <w:ilvl w:val="0"/>
          <w:numId w:val="3"/>
        </w:numPr>
      </w:pPr>
      <w:r>
        <w:t>реализация понятной и удобной формы подачи объявления</w:t>
      </w:r>
      <w:r w:rsidRPr="00C43756">
        <w:t>;</w:t>
      </w:r>
    </w:p>
    <w:p w:rsidR="00AE0491" w:rsidRDefault="009C319E" w:rsidP="00AE0491">
      <w:pPr>
        <w:pStyle w:val="a1"/>
        <w:numPr>
          <w:ilvl w:val="0"/>
          <w:numId w:val="3"/>
        </w:numPr>
      </w:pPr>
      <w:r>
        <w:t>возможность добавления</w:t>
      </w:r>
      <w:r w:rsidR="00AE0491">
        <w:t xml:space="preserve"> рецензии в закладки</w:t>
      </w:r>
      <w:r w:rsidR="00AE0491" w:rsidRPr="00C43756">
        <w:t>;</w:t>
      </w:r>
    </w:p>
    <w:p w:rsidR="00AE0491" w:rsidRDefault="00C07CF7" w:rsidP="00AE0491">
      <w:pPr>
        <w:pStyle w:val="a1"/>
        <w:numPr>
          <w:ilvl w:val="0"/>
          <w:numId w:val="3"/>
        </w:numPr>
      </w:pPr>
      <w:r>
        <w:t xml:space="preserve">отправление запроса </w:t>
      </w:r>
      <w:r w:rsidR="00AE0491">
        <w:t>на объявление</w:t>
      </w:r>
      <w:r w:rsidR="00AE0491">
        <w:rPr>
          <w:lang w:val="en-US"/>
        </w:rPr>
        <w:t>;</w:t>
      </w:r>
    </w:p>
    <w:p w:rsidR="00AE0491" w:rsidRDefault="00C07CF7" w:rsidP="00AE0491">
      <w:pPr>
        <w:pStyle w:val="a1"/>
        <w:numPr>
          <w:ilvl w:val="0"/>
          <w:numId w:val="3"/>
        </w:numPr>
      </w:pPr>
      <w:r>
        <w:t>отправление ответа</w:t>
      </w:r>
      <w:r w:rsidR="00AE0491">
        <w:t xml:space="preserve"> на один из запросов на объявление</w:t>
      </w:r>
      <w:r w:rsidR="00AE0491" w:rsidRPr="00C43756">
        <w:t>;</w:t>
      </w:r>
    </w:p>
    <w:p w:rsidR="00AE0491" w:rsidRDefault="00AE0491" w:rsidP="00AE0491">
      <w:pPr>
        <w:pStyle w:val="a1"/>
        <w:numPr>
          <w:ilvl w:val="0"/>
          <w:numId w:val="3"/>
        </w:numPr>
      </w:pPr>
      <w:r>
        <w:t>обратная связь пользователя с администратором сайта</w:t>
      </w:r>
      <w:r w:rsidRPr="00C43756">
        <w:t>;</w:t>
      </w:r>
    </w:p>
    <w:p w:rsidR="00AE0491" w:rsidRDefault="00AE0491" w:rsidP="00AE0491">
      <w:pPr>
        <w:pStyle w:val="a1"/>
        <w:numPr>
          <w:ilvl w:val="0"/>
          <w:numId w:val="3"/>
        </w:numPr>
      </w:pPr>
      <w:r>
        <w:t>наличие административной панели с доступом к разным функциональным возможностям в зависимости от уровня доступа администратора</w:t>
      </w:r>
      <w:r w:rsidR="002E6D76">
        <w:t xml:space="preserve"> (главный администратор или редактор)</w:t>
      </w:r>
      <w:r>
        <w:t>.</w:t>
      </w:r>
    </w:p>
    <w:p w:rsidR="00967DDF" w:rsidRDefault="00A96400" w:rsidP="00967DDF">
      <w:r w:rsidRPr="0081505F">
        <w:t xml:space="preserve">Целевая аудитория </w:t>
      </w:r>
      <w:r>
        <w:t xml:space="preserve">– </w:t>
      </w:r>
      <w:r w:rsidRPr="0081505F">
        <w:t>это пользователи, объединенные в группы по характеризующим их общим признакам</w:t>
      </w:r>
      <w:r w:rsidR="00B639A7">
        <w:t xml:space="preserve"> (пол, возраст, образование, предпочтения и интересы и так далее)</w:t>
      </w:r>
      <w:r w:rsidRPr="0081505F">
        <w:t xml:space="preserve">, на которую рассчитан данный </w:t>
      </w:r>
      <w:r w:rsidR="00A97D9F">
        <w:t>веб-сайт</w:t>
      </w:r>
      <w:r w:rsidRPr="0081505F">
        <w:t>. Причем, целевая аудитория включает в себя не только существ</w:t>
      </w:r>
      <w:r w:rsidR="00DE2386">
        <w:t>ующих пользователей сайта, но и </w:t>
      </w:r>
      <w:r w:rsidRPr="0081505F">
        <w:t xml:space="preserve">потенциальных пользователей, которых сайт стремиться привлечь в будущем. Главная ценность целевой аудитории </w:t>
      </w:r>
      <w:r>
        <w:t xml:space="preserve">– </w:t>
      </w:r>
      <w:r w:rsidRPr="0081505F">
        <w:t>это то, что п</w:t>
      </w:r>
      <w:r w:rsidR="00DE2386">
        <w:t>редставители выбранной группы с </w:t>
      </w:r>
      <w:r w:rsidRPr="0081505F">
        <w:t>большой долей вероятности захотят воспользоваться данным</w:t>
      </w:r>
      <w:r>
        <w:t xml:space="preserve"> </w:t>
      </w:r>
      <w:r w:rsidR="00DE2386">
        <w:t>веб-сайтом</w:t>
      </w:r>
      <w:r>
        <w:t> </w:t>
      </w:r>
      <w:r w:rsidR="000421C6">
        <w:t>[16</w:t>
      </w:r>
      <w:r w:rsidRPr="0081505F">
        <w:t>].</w:t>
      </w:r>
    </w:p>
    <w:p w:rsidR="00DE2386" w:rsidRDefault="00DE2386" w:rsidP="00DE2386">
      <w:r>
        <w:br w:type="page"/>
      </w:r>
    </w:p>
    <w:p w:rsidR="00A96400" w:rsidRPr="004368BF" w:rsidRDefault="00A96400" w:rsidP="00E96701">
      <w:r>
        <w:lastRenderedPageBreak/>
        <w:t xml:space="preserve">Для определения целевой аудитории стоит </w:t>
      </w:r>
      <w:r w:rsidR="00E96701">
        <w:t>следовать списку, состоящему из </w:t>
      </w:r>
      <w:r>
        <w:t>следующих пунктов</w:t>
      </w:r>
      <w:r w:rsidRPr="004368BF">
        <w:t>:</w:t>
      </w:r>
    </w:p>
    <w:p w:rsidR="00A96400" w:rsidRDefault="00A96400" w:rsidP="00A96400">
      <w:pPr>
        <w:pStyle w:val="a1"/>
        <w:numPr>
          <w:ilvl w:val="0"/>
          <w:numId w:val="3"/>
        </w:numPr>
      </w:pPr>
      <w:r>
        <w:t>пол</w:t>
      </w:r>
      <w:r>
        <w:rPr>
          <w:lang w:val="en-US"/>
        </w:rPr>
        <w:t>;</w:t>
      </w:r>
    </w:p>
    <w:p w:rsidR="00A96400" w:rsidRDefault="00A96400" w:rsidP="00A96400">
      <w:pPr>
        <w:pStyle w:val="a1"/>
        <w:numPr>
          <w:ilvl w:val="0"/>
          <w:numId w:val="3"/>
        </w:numPr>
      </w:pPr>
      <w:r>
        <w:t>возраст</w:t>
      </w:r>
      <w:r>
        <w:rPr>
          <w:lang w:val="en-US"/>
        </w:rPr>
        <w:t>;</w:t>
      </w:r>
    </w:p>
    <w:p w:rsidR="00A96400" w:rsidRDefault="00A96400" w:rsidP="00A96400">
      <w:pPr>
        <w:pStyle w:val="a1"/>
        <w:numPr>
          <w:ilvl w:val="0"/>
          <w:numId w:val="3"/>
        </w:numPr>
      </w:pPr>
      <w:r>
        <w:t>образование</w:t>
      </w:r>
      <w:r>
        <w:rPr>
          <w:lang w:val="en-US"/>
        </w:rPr>
        <w:t>;</w:t>
      </w:r>
    </w:p>
    <w:p w:rsidR="00A96400" w:rsidRDefault="00A96400" w:rsidP="00A96400">
      <w:pPr>
        <w:pStyle w:val="a1"/>
        <w:numPr>
          <w:ilvl w:val="0"/>
          <w:numId w:val="3"/>
        </w:numPr>
      </w:pPr>
      <w:r>
        <w:t>предпочтения и интересы</w:t>
      </w:r>
      <w:r>
        <w:rPr>
          <w:lang w:val="en-US"/>
        </w:rPr>
        <w:t>;</w:t>
      </w:r>
    </w:p>
    <w:p w:rsidR="00A96400" w:rsidRDefault="00A96400" w:rsidP="00A96400">
      <w:pPr>
        <w:pStyle w:val="a1"/>
        <w:numPr>
          <w:ilvl w:val="0"/>
          <w:numId w:val="3"/>
        </w:numPr>
      </w:pPr>
      <w:r>
        <w:t>социальный и семейный статус</w:t>
      </w:r>
      <w:r>
        <w:rPr>
          <w:lang w:val="en-US"/>
        </w:rPr>
        <w:t>;</w:t>
      </w:r>
    </w:p>
    <w:p w:rsidR="00A96400" w:rsidRDefault="00A96400" w:rsidP="00A96400">
      <w:pPr>
        <w:pStyle w:val="a1"/>
        <w:numPr>
          <w:ilvl w:val="0"/>
          <w:numId w:val="3"/>
        </w:numPr>
      </w:pPr>
      <w:r>
        <w:t>профессия, место работы, должность, род деятельности и уровень дохода</w:t>
      </w:r>
      <w:r w:rsidRPr="00F42FED">
        <w:t>;</w:t>
      </w:r>
    </w:p>
    <w:p w:rsidR="00A96400" w:rsidRDefault="00A96400" w:rsidP="00A96400">
      <w:pPr>
        <w:pStyle w:val="a1"/>
        <w:numPr>
          <w:ilvl w:val="0"/>
          <w:numId w:val="3"/>
        </w:numPr>
      </w:pPr>
      <w:r>
        <w:t>география проживания</w:t>
      </w:r>
      <w:r>
        <w:rPr>
          <w:lang w:val="en-US"/>
        </w:rPr>
        <w:t>.</w:t>
      </w:r>
    </w:p>
    <w:p w:rsidR="00072214" w:rsidRDefault="00A96400" w:rsidP="00072214">
      <w:r>
        <w:t>Целевой аудиторией веб-сайта «</w:t>
      </w:r>
      <w:r>
        <w:rPr>
          <w:lang w:val="en-US"/>
        </w:rPr>
        <w:t>BookLover</w:t>
      </w:r>
      <w:r w:rsidR="00E96701">
        <w:t>» являются мужчины и женщины в возрасте от 16 до 5</w:t>
      </w:r>
      <w:r>
        <w:t>0 лет, со средним и высшим образованием, желающие узнавать что-то новое</w:t>
      </w:r>
      <w:r w:rsidR="00A16402">
        <w:t xml:space="preserve"> и готовые отдать свои книги безвозмездно</w:t>
      </w:r>
      <w:r>
        <w:t>, уровень дохода должен</w:t>
      </w:r>
      <w:r w:rsidR="00A16402">
        <w:t xml:space="preserve"> быть</w:t>
      </w:r>
      <w:r>
        <w:t xml:space="preserve"> не ниже среднего, проживающие на территории Беларуси с доступом к почтовому отделению, с городской транспортной связью либо со своим транспортным средством. Остальные показатели значения не имеют</w:t>
      </w:r>
      <w:r w:rsidR="00ED33FD">
        <w:t>.</w:t>
      </w:r>
      <w:bookmarkStart w:id="28" w:name="_Toc514760491"/>
    </w:p>
    <w:p w:rsidR="00087B69" w:rsidRPr="00072214" w:rsidRDefault="00087B69" w:rsidP="00072214">
      <w:r>
        <w:t xml:space="preserve">Формирование профилей пользователей поспособствует создать интернет-ресурс более нацеленным на потребности ключевой аудитории. </w:t>
      </w:r>
      <w:r>
        <w:rPr>
          <w:szCs w:val="28"/>
        </w:rPr>
        <w:t>Пользователи</w:t>
      </w:r>
      <w:r w:rsidRPr="00E50542">
        <w:rPr>
          <w:szCs w:val="28"/>
        </w:rPr>
        <w:t xml:space="preserve"> являются основой проектирования, потому что структура сайта и интерфейс полностью ориентируются на их цели, ожидания, критерии выбора </w:t>
      </w:r>
      <w:r>
        <w:rPr>
          <w:szCs w:val="28"/>
        </w:rPr>
        <w:t>веб-сайта</w:t>
      </w:r>
      <w:r w:rsidR="00315658">
        <w:rPr>
          <w:szCs w:val="28"/>
        </w:rPr>
        <w:t>, а также опыт в </w:t>
      </w:r>
      <w:r>
        <w:rPr>
          <w:szCs w:val="28"/>
        </w:rPr>
        <w:t>пользовании сети-интернет</w:t>
      </w:r>
      <w:r w:rsidRPr="00E50542">
        <w:rPr>
          <w:szCs w:val="28"/>
        </w:rPr>
        <w:t xml:space="preserve"> и компьютера. </w:t>
      </w:r>
      <w:r>
        <w:rPr>
          <w:szCs w:val="28"/>
        </w:rPr>
        <w:t>Профили пользователей являются вымышленными персонажами, которые имеют какую-либо цель, которую они могут осуществить на веб-сайте «</w:t>
      </w:r>
      <w:r>
        <w:rPr>
          <w:szCs w:val="28"/>
          <w:lang w:val="en-US"/>
        </w:rPr>
        <w:t>BookLover</w:t>
      </w:r>
      <w:r>
        <w:rPr>
          <w:szCs w:val="28"/>
        </w:rPr>
        <w:t>». Для выделения пользовательских профилей необходимо сгруппировать функциональные возможности данного продукта, определить места взаимодействия между пользователями, составить пользовательские сценарии для каждого профиля.</w:t>
      </w:r>
    </w:p>
    <w:p w:rsidR="00087B69" w:rsidRDefault="00E83E75" w:rsidP="005C4AB7">
      <w:pPr>
        <w:rPr>
          <w:szCs w:val="28"/>
        </w:rPr>
      </w:pPr>
      <w:r>
        <w:rPr>
          <w:szCs w:val="28"/>
        </w:rPr>
        <w:t xml:space="preserve">На веб-сайте </w:t>
      </w:r>
      <w:r w:rsidR="00087B69">
        <w:rPr>
          <w:szCs w:val="28"/>
        </w:rPr>
        <w:t>«</w:t>
      </w:r>
      <w:r w:rsidR="00087B69">
        <w:rPr>
          <w:szCs w:val="28"/>
          <w:lang w:val="en-US"/>
        </w:rPr>
        <w:t>BookLover</w:t>
      </w:r>
      <w:r w:rsidR="00087B69">
        <w:rPr>
          <w:szCs w:val="28"/>
        </w:rPr>
        <w:t>» выделяются следующие персонажи:</w:t>
      </w:r>
    </w:p>
    <w:p w:rsidR="00087B69" w:rsidRDefault="00087B69" w:rsidP="00087B69">
      <w:pPr>
        <w:pStyle w:val="a1"/>
        <w:numPr>
          <w:ilvl w:val="0"/>
          <w:numId w:val="3"/>
        </w:numPr>
        <w:spacing w:line="235" w:lineRule="auto"/>
      </w:pPr>
      <w:r w:rsidRPr="009746DB">
        <w:rPr>
          <w:szCs w:val="28"/>
        </w:rPr>
        <w:t>незарегистрированный пользователь (гость)</w:t>
      </w:r>
      <w:r w:rsidRPr="009746DB">
        <w:t>;</w:t>
      </w:r>
    </w:p>
    <w:p w:rsidR="00A674E6" w:rsidRDefault="00087B69" w:rsidP="00C31BCD">
      <w:pPr>
        <w:pStyle w:val="a1"/>
        <w:numPr>
          <w:ilvl w:val="0"/>
          <w:numId w:val="3"/>
        </w:numPr>
        <w:spacing w:line="235" w:lineRule="auto"/>
      </w:pPr>
      <w:r>
        <w:t>авторизованный пользователь;</w:t>
      </w:r>
    </w:p>
    <w:p w:rsidR="00C31BCD" w:rsidRPr="00C31BCD" w:rsidRDefault="00C31BCD" w:rsidP="00C31BCD">
      <w:pPr>
        <w:pStyle w:val="a1"/>
        <w:numPr>
          <w:ilvl w:val="0"/>
          <w:numId w:val="3"/>
        </w:numPr>
        <w:spacing w:line="235" w:lineRule="auto"/>
      </w:pPr>
      <w:r>
        <w:t>случайный пользователь</w:t>
      </w:r>
      <w:r w:rsidR="00833C7A">
        <w:t>.</w:t>
      </w:r>
    </w:p>
    <w:p w:rsidR="00652366" w:rsidRDefault="00072214" w:rsidP="00E43AAD">
      <w:pPr>
        <w:pStyle w:val="afb"/>
        <w:spacing w:line="233" w:lineRule="auto"/>
        <w:outlineLvl w:val="2"/>
      </w:pPr>
      <w:bookmarkStart w:id="29" w:name="_Toc41742025"/>
      <w:bookmarkStart w:id="30" w:name="_Toc42269073"/>
      <w:r>
        <w:t>2.1</w:t>
      </w:r>
      <w:r w:rsidR="0064239A" w:rsidRPr="0055792A">
        <w:t xml:space="preserve">.1 </w:t>
      </w:r>
      <w:bookmarkEnd w:id="28"/>
      <w:r w:rsidR="00652366">
        <w:t>Профиль пользователя №</w:t>
      </w:r>
      <w:r w:rsidR="00A9053A">
        <w:t> </w:t>
      </w:r>
      <w:r w:rsidR="00652366">
        <w:t>1</w:t>
      </w:r>
      <w:bookmarkEnd w:id="29"/>
      <w:bookmarkEnd w:id="30"/>
    </w:p>
    <w:p w:rsidR="00652366" w:rsidRDefault="00833C7A" w:rsidP="00833C7A">
      <w:r>
        <w:t>Первый профиль – это описание незарегистрированного пользователя сайта. Для интернет-ресурса «</w:t>
      </w:r>
      <w:r>
        <w:rPr>
          <w:lang w:val="en-US"/>
        </w:rPr>
        <w:t>BookLover</w:t>
      </w:r>
      <w:r>
        <w:t>» один из основных персонажей выглядит следующим образом (таблица 2.1).</w:t>
      </w:r>
    </w:p>
    <w:p w:rsidR="00652366" w:rsidRDefault="00652366" w:rsidP="00B76408">
      <w:pPr>
        <w:pStyle w:val="a1"/>
        <w:numPr>
          <w:ilvl w:val="0"/>
          <w:numId w:val="0"/>
        </w:numPr>
        <w:spacing w:before="280" w:after="280" w:line="235" w:lineRule="auto"/>
      </w:pPr>
      <w:r>
        <w:t xml:space="preserve">Таблица 2.1 – </w:t>
      </w:r>
      <w:r w:rsidR="00833C7A">
        <w:t>Описание основного профиля пользователя Валентина Сидаренко</w:t>
      </w:r>
    </w:p>
    <w:tbl>
      <w:tblPr>
        <w:tblW w:w="98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7023"/>
      </w:tblGrid>
      <w:tr w:rsidR="00652366" w:rsidRPr="00A9053A" w:rsidTr="00BF64C2">
        <w:tc>
          <w:tcPr>
            <w:tcW w:w="2830" w:type="dxa"/>
            <w:tcBorders>
              <w:top w:val="single" w:sz="4" w:space="0" w:color="000000"/>
              <w:left w:val="single" w:sz="4" w:space="0" w:color="000000"/>
              <w:bottom w:val="single" w:sz="4" w:space="0" w:color="000000"/>
              <w:right w:val="single" w:sz="4" w:space="0" w:color="000000"/>
            </w:tcBorders>
            <w:vAlign w:val="center"/>
          </w:tcPr>
          <w:p w:rsidR="00652366" w:rsidRPr="00A9053A" w:rsidRDefault="00652366" w:rsidP="00B76408">
            <w:pPr>
              <w:pStyle w:val="afff4"/>
              <w:spacing w:before="0" w:line="235" w:lineRule="auto"/>
              <w:jc w:val="center"/>
            </w:pPr>
            <w:r w:rsidRPr="00A9053A">
              <w:t>Критерий социально-</w:t>
            </w:r>
            <w:r w:rsidR="00A9053A" w:rsidRPr="00A9053A">
              <w:br/>
            </w:r>
            <w:r w:rsidRPr="00A9053A">
              <w:t xml:space="preserve">демографической </w:t>
            </w:r>
            <w:r w:rsidR="00A9053A" w:rsidRPr="00A9053A">
              <w:br/>
            </w:r>
            <w:r w:rsidRPr="00A9053A">
              <w:t xml:space="preserve">характеристики </w:t>
            </w:r>
            <w:r w:rsidR="00A9053A">
              <w:br/>
            </w:r>
            <w:r w:rsidRPr="00A9053A">
              <w:t xml:space="preserve">профиля </w:t>
            </w:r>
            <w:r w:rsidR="00BF64C2">
              <w:br/>
            </w:r>
            <w:r w:rsidRPr="00A9053A">
              <w:t>пользователя</w:t>
            </w:r>
          </w:p>
        </w:tc>
        <w:tc>
          <w:tcPr>
            <w:tcW w:w="7023" w:type="dxa"/>
            <w:tcBorders>
              <w:top w:val="single" w:sz="4" w:space="0" w:color="000000"/>
              <w:left w:val="single" w:sz="4" w:space="0" w:color="000000"/>
              <w:bottom w:val="single" w:sz="4" w:space="0" w:color="000000"/>
              <w:right w:val="single" w:sz="4" w:space="0" w:color="000000"/>
            </w:tcBorders>
            <w:vAlign w:val="center"/>
          </w:tcPr>
          <w:p w:rsidR="00652366" w:rsidRPr="00A9053A" w:rsidRDefault="00652366" w:rsidP="00B76408">
            <w:pPr>
              <w:pStyle w:val="afff4"/>
              <w:spacing w:before="0" w:line="235" w:lineRule="auto"/>
              <w:jc w:val="center"/>
            </w:pPr>
            <w:r w:rsidRPr="00A9053A">
              <w:t>Социально-демографическая характеристика профиля пользователя</w:t>
            </w:r>
          </w:p>
        </w:tc>
      </w:tr>
      <w:tr w:rsidR="00A9053A" w:rsidRPr="00A9053A" w:rsidTr="00BF64C2">
        <w:tc>
          <w:tcPr>
            <w:tcW w:w="2830" w:type="dxa"/>
            <w:tcBorders>
              <w:top w:val="single" w:sz="4" w:space="0" w:color="000000"/>
              <w:left w:val="single" w:sz="4" w:space="0" w:color="000000"/>
              <w:bottom w:val="single" w:sz="4" w:space="0" w:color="000000"/>
              <w:right w:val="single" w:sz="4" w:space="0" w:color="000000"/>
            </w:tcBorders>
            <w:vAlign w:val="center"/>
          </w:tcPr>
          <w:p w:rsidR="00A9053A" w:rsidRPr="00A9053A" w:rsidRDefault="00A9053A" w:rsidP="00B76408">
            <w:pPr>
              <w:pStyle w:val="afff4"/>
              <w:spacing w:before="0" w:line="235" w:lineRule="auto"/>
              <w:jc w:val="center"/>
              <w:rPr>
                <w:lang w:val="en-US"/>
              </w:rPr>
            </w:pPr>
            <w:r w:rsidRPr="00A9053A">
              <w:rPr>
                <w:lang w:val="en-US"/>
              </w:rPr>
              <w:t>1</w:t>
            </w:r>
          </w:p>
        </w:tc>
        <w:tc>
          <w:tcPr>
            <w:tcW w:w="7023" w:type="dxa"/>
            <w:tcBorders>
              <w:top w:val="single" w:sz="4" w:space="0" w:color="000000"/>
              <w:left w:val="single" w:sz="4" w:space="0" w:color="000000"/>
              <w:bottom w:val="single" w:sz="4" w:space="0" w:color="000000"/>
              <w:right w:val="single" w:sz="4" w:space="0" w:color="000000"/>
            </w:tcBorders>
            <w:vAlign w:val="center"/>
          </w:tcPr>
          <w:p w:rsidR="00A9053A" w:rsidRPr="00A9053A" w:rsidRDefault="00A9053A" w:rsidP="00B76408">
            <w:pPr>
              <w:pStyle w:val="afff4"/>
              <w:spacing w:before="0" w:line="235" w:lineRule="auto"/>
              <w:jc w:val="center"/>
              <w:rPr>
                <w:lang w:val="en-US"/>
              </w:rPr>
            </w:pPr>
            <w:r w:rsidRPr="00A9053A">
              <w:rPr>
                <w:lang w:val="en-US"/>
              </w:rPr>
              <w:t>2</w:t>
            </w:r>
          </w:p>
        </w:tc>
      </w:tr>
      <w:tr w:rsidR="00652366" w:rsidRPr="00A9053A" w:rsidTr="00924F45">
        <w:tc>
          <w:tcPr>
            <w:tcW w:w="2830" w:type="dxa"/>
            <w:tcBorders>
              <w:top w:val="single" w:sz="4" w:space="0" w:color="000000"/>
              <w:left w:val="single" w:sz="4" w:space="0" w:color="000000"/>
              <w:bottom w:val="single" w:sz="4" w:space="0" w:color="000000"/>
              <w:right w:val="single" w:sz="4" w:space="0" w:color="000000"/>
            </w:tcBorders>
          </w:tcPr>
          <w:p w:rsidR="00652366" w:rsidRPr="00A9053A" w:rsidRDefault="00652366" w:rsidP="00B76408">
            <w:pPr>
              <w:pStyle w:val="afff4"/>
              <w:spacing w:before="0" w:line="235" w:lineRule="auto"/>
              <w:jc w:val="both"/>
            </w:pPr>
            <w:r w:rsidRPr="00A9053A">
              <w:t>Фамилия</w:t>
            </w:r>
          </w:p>
        </w:tc>
        <w:tc>
          <w:tcPr>
            <w:tcW w:w="7023" w:type="dxa"/>
            <w:tcBorders>
              <w:top w:val="single" w:sz="4" w:space="0" w:color="000000"/>
              <w:left w:val="single" w:sz="4" w:space="0" w:color="000000"/>
              <w:bottom w:val="single" w:sz="4" w:space="0" w:color="000000"/>
              <w:right w:val="single" w:sz="4" w:space="0" w:color="000000"/>
            </w:tcBorders>
          </w:tcPr>
          <w:p w:rsidR="00652366" w:rsidRPr="00A9053A" w:rsidRDefault="00745F85" w:rsidP="00B76408">
            <w:pPr>
              <w:pStyle w:val="afff4"/>
              <w:spacing w:before="0" w:line="235" w:lineRule="auto"/>
              <w:jc w:val="both"/>
            </w:pPr>
            <w:r>
              <w:t>Сидаренко</w:t>
            </w:r>
          </w:p>
        </w:tc>
      </w:tr>
      <w:tr w:rsidR="00652366" w:rsidRPr="00A9053A" w:rsidTr="00924F45">
        <w:tc>
          <w:tcPr>
            <w:tcW w:w="2830" w:type="dxa"/>
            <w:tcBorders>
              <w:top w:val="single" w:sz="4" w:space="0" w:color="000000"/>
              <w:left w:val="single" w:sz="4" w:space="0" w:color="000000"/>
              <w:bottom w:val="nil"/>
              <w:right w:val="single" w:sz="4" w:space="0" w:color="000000"/>
            </w:tcBorders>
          </w:tcPr>
          <w:p w:rsidR="00652366" w:rsidRPr="00A9053A" w:rsidRDefault="00652366" w:rsidP="00B76408">
            <w:pPr>
              <w:pStyle w:val="afff4"/>
              <w:spacing w:before="0" w:line="235" w:lineRule="auto"/>
              <w:jc w:val="both"/>
            </w:pPr>
            <w:r w:rsidRPr="00A9053A">
              <w:t>Имя</w:t>
            </w:r>
          </w:p>
        </w:tc>
        <w:tc>
          <w:tcPr>
            <w:tcW w:w="7023" w:type="dxa"/>
            <w:tcBorders>
              <w:top w:val="single" w:sz="4" w:space="0" w:color="000000"/>
              <w:left w:val="single" w:sz="4" w:space="0" w:color="000000"/>
              <w:bottom w:val="nil"/>
              <w:right w:val="single" w:sz="4" w:space="0" w:color="000000"/>
            </w:tcBorders>
          </w:tcPr>
          <w:p w:rsidR="00652366" w:rsidRPr="00A9053A" w:rsidRDefault="00745F85" w:rsidP="00B76408">
            <w:pPr>
              <w:pStyle w:val="afff4"/>
              <w:spacing w:before="0" w:line="235" w:lineRule="auto"/>
              <w:jc w:val="both"/>
            </w:pPr>
            <w:r>
              <w:t>Валентина</w:t>
            </w:r>
          </w:p>
        </w:tc>
      </w:tr>
    </w:tbl>
    <w:p w:rsidR="00AD1DF1" w:rsidRDefault="00AD1DF1" w:rsidP="00AD1DF1">
      <w:pPr>
        <w:spacing w:before="280" w:after="280"/>
        <w:ind w:firstLine="0"/>
      </w:pPr>
      <w:r>
        <w:lastRenderedPageBreak/>
        <w:t>Продолжение таблицы 2.1</w:t>
      </w:r>
    </w:p>
    <w:tbl>
      <w:tblPr>
        <w:tblW w:w="98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7023"/>
      </w:tblGrid>
      <w:tr w:rsidR="00AB5E95" w:rsidRPr="00A9053A" w:rsidTr="00BF64C2">
        <w:tc>
          <w:tcPr>
            <w:tcW w:w="2830" w:type="dxa"/>
            <w:tcBorders>
              <w:top w:val="single" w:sz="4" w:space="0" w:color="000000"/>
              <w:left w:val="single" w:sz="4" w:space="0" w:color="000000"/>
              <w:bottom w:val="single" w:sz="4" w:space="0" w:color="000000"/>
              <w:right w:val="single" w:sz="4" w:space="0" w:color="000000"/>
            </w:tcBorders>
          </w:tcPr>
          <w:p w:rsidR="00AB5E95" w:rsidRPr="00A9053A" w:rsidRDefault="00924F45" w:rsidP="00924F45">
            <w:pPr>
              <w:pStyle w:val="afff4"/>
              <w:spacing w:before="0" w:line="235" w:lineRule="auto"/>
              <w:jc w:val="center"/>
            </w:pPr>
            <w:r>
              <w:t>1</w:t>
            </w:r>
          </w:p>
        </w:tc>
        <w:tc>
          <w:tcPr>
            <w:tcW w:w="7023" w:type="dxa"/>
            <w:tcBorders>
              <w:top w:val="single" w:sz="4" w:space="0" w:color="000000"/>
              <w:left w:val="single" w:sz="4" w:space="0" w:color="000000"/>
              <w:bottom w:val="single" w:sz="4" w:space="0" w:color="000000"/>
              <w:right w:val="single" w:sz="4" w:space="0" w:color="000000"/>
            </w:tcBorders>
          </w:tcPr>
          <w:p w:rsidR="00AB5E95" w:rsidRPr="00A9053A" w:rsidRDefault="00924F45" w:rsidP="00924F45">
            <w:pPr>
              <w:pStyle w:val="afff4"/>
              <w:spacing w:before="0" w:line="235" w:lineRule="auto"/>
              <w:jc w:val="center"/>
            </w:pPr>
            <w:r>
              <w:t>2</w:t>
            </w:r>
          </w:p>
        </w:tc>
      </w:tr>
      <w:tr w:rsidR="00924F45" w:rsidRPr="00A9053A" w:rsidTr="00BF64C2">
        <w:tc>
          <w:tcPr>
            <w:tcW w:w="2830" w:type="dxa"/>
            <w:tcBorders>
              <w:top w:val="single" w:sz="4" w:space="0" w:color="000000"/>
              <w:left w:val="single" w:sz="4" w:space="0" w:color="000000"/>
              <w:bottom w:val="single" w:sz="4" w:space="0" w:color="000000"/>
              <w:right w:val="single" w:sz="4" w:space="0" w:color="000000"/>
            </w:tcBorders>
          </w:tcPr>
          <w:p w:rsidR="00924F45" w:rsidRPr="00A9053A" w:rsidRDefault="00924F45" w:rsidP="00924F45">
            <w:pPr>
              <w:pStyle w:val="afff4"/>
              <w:spacing w:before="0" w:line="235" w:lineRule="auto"/>
              <w:jc w:val="both"/>
            </w:pPr>
            <w:r w:rsidRPr="00A9053A">
              <w:t>Возраст</w:t>
            </w:r>
          </w:p>
        </w:tc>
        <w:tc>
          <w:tcPr>
            <w:tcW w:w="7023" w:type="dxa"/>
            <w:tcBorders>
              <w:top w:val="single" w:sz="4" w:space="0" w:color="000000"/>
              <w:left w:val="single" w:sz="4" w:space="0" w:color="000000"/>
              <w:bottom w:val="single" w:sz="4" w:space="0" w:color="000000"/>
              <w:right w:val="single" w:sz="4" w:space="0" w:color="000000"/>
            </w:tcBorders>
          </w:tcPr>
          <w:p w:rsidR="00924F45" w:rsidRPr="00A9053A" w:rsidRDefault="00924F45" w:rsidP="00924F45">
            <w:pPr>
              <w:pStyle w:val="afff4"/>
              <w:spacing w:before="0" w:line="235" w:lineRule="auto"/>
              <w:jc w:val="both"/>
            </w:pPr>
            <w:r>
              <w:t>28</w:t>
            </w:r>
            <w:r w:rsidRPr="00A9053A">
              <w:t xml:space="preserve"> лет</w:t>
            </w:r>
          </w:p>
        </w:tc>
      </w:tr>
      <w:tr w:rsidR="00924F45" w:rsidRPr="00A9053A" w:rsidTr="00BF64C2">
        <w:tc>
          <w:tcPr>
            <w:tcW w:w="2830" w:type="dxa"/>
            <w:tcBorders>
              <w:top w:val="single" w:sz="4" w:space="0" w:color="000000"/>
              <w:left w:val="single" w:sz="4" w:space="0" w:color="000000"/>
              <w:bottom w:val="single" w:sz="4" w:space="0" w:color="000000"/>
              <w:right w:val="single" w:sz="4" w:space="0" w:color="000000"/>
            </w:tcBorders>
          </w:tcPr>
          <w:p w:rsidR="00924F45" w:rsidRPr="00A9053A" w:rsidRDefault="00924F45" w:rsidP="00924F45">
            <w:pPr>
              <w:pStyle w:val="afff4"/>
              <w:spacing w:before="0" w:line="235" w:lineRule="auto"/>
              <w:jc w:val="both"/>
            </w:pPr>
            <w:r w:rsidRPr="00A9053A">
              <w:t>Имя</w:t>
            </w:r>
          </w:p>
        </w:tc>
        <w:tc>
          <w:tcPr>
            <w:tcW w:w="7023" w:type="dxa"/>
            <w:tcBorders>
              <w:top w:val="single" w:sz="4" w:space="0" w:color="000000"/>
              <w:left w:val="single" w:sz="4" w:space="0" w:color="000000"/>
              <w:bottom w:val="single" w:sz="4" w:space="0" w:color="000000"/>
              <w:right w:val="single" w:sz="4" w:space="0" w:color="000000"/>
            </w:tcBorders>
          </w:tcPr>
          <w:p w:rsidR="00924F45" w:rsidRPr="00A9053A" w:rsidRDefault="00924F45" w:rsidP="00924F45">
            <w:pPr>
              <w:pStyle w:val="afff4"/>
              <w:spacing w:before="0" w:line="235" w:lineRule="auto"/>
              <w:jc w:val="both"/>
            </w:pPr>
            <w:r>
              <w:t>Валентина</w:t>
            </w:r>
          </w:p>
        </w:tc>
      </w:tr>
      <w:tr w:rsidR="00924F45" w:rsidRPr="00A9053A" w:rsidTr="00BF64C2">
        <w:tc>
          <w:tcPr>
            <w:tcW w:w="2830" w:type="dxa"/>
            <w:tcBorders>
              <w:top w:val="single" w:sz="4" w:space="0" w:color="000000"/>
              <w:left w:val="single" w:sz="4" w:space="0" w:color="000000"/>
              <w:bottom w:val="single" w:sz="4" w:space="0" w:color="000000"/>
              <w:right w:val="single" w:sz="4" w:space="0" w:color="000000"/>
            </w:tcBorders>
          </w:tcPr>
          <w:p w:rsidR="00924F45" w:rsidRPr="00A9053A" w:rsidRDefault="00924F45" w:rsidP="00924F45">
            <w:pPr>
              <w:pStyle w:val="afff4"/>
              <w:spacing w:before="0" w:line="235" w:lineRule="auto"/>
              <w:jc w:val="both"/>
            </w:pPr>
            <w:r w:rsidRPr="00A9053A">
              <w:t>Место жительства</w:t>
            </w:r>
          </w:p>
        </w:tc>
        <w:tc>
          <w:tcPr>
            <w:tcW w:w="7023" w:type="dxa"/>
            <w:tcBorders>
              <w:top w:val="single" w:sz="4" w:space="0" w:color="000000"/>
              <w:left w:val="single" w:sz="4" w:space="0" w:color="000000"/>
              <w:bottom w:val="single" w:sz="4" w:space="0" w:color="000000"/>
              <w:right w:val="single" w:sz="4" w:space="0" w:color="000000"/>
            </w:tcBorders>
          </w:tcPr>
          <w:p w:rsidR="00924F45" w:rsidRPr="00A9053A" w:rsidRDefault="00924F45" w:rsidP="00924F45">
            <w:pPr>
              <w:pStyle w:val="afff4"/>
              <w:spacing w:before="0" w:line="235" w:lineRule="auto"/>
              <w:jc w:val="both"/>
            </w:pPr>
            <w:r>
              <w:t>Беларусь, Минская область, г. Минск</w:t>
            </w:r>
          </w:p>
        </w:tc>
      </w:tr>
      <w:tr w:rsidR="00924F45" w:rsidRPr="00A9053A" w:rsidTr="00BF64C2">
        <w:tc>
          <w:tcPr>
            <w:tcW w:w="2830" w:type="dxa"/>
            <w:tcBorders>
              <w:top w:val="single" w:sz="4" w:space="0" w:color="000000"/>
              <w:left w:val="single" w:sz="4" w:space="0" w:color="000000"/>
              <w:bottom w:val="single" w:sz="4" w:space="0" w:color="000000"/>
              <w:right w:val="single" w:sz="4" w:space="0" w:color="000000"/>
            </w:tcBorders>
          </w:tcPr>
          <w:p w:rsidR="00924F45" w:rsidRPr="00A9053A" w:rsidRDefault="00924F45" w:rsidP="00924F45">
            <w:pPr>
              <w:pStyle w:val="afff4"/>
              <w:spacing w:before="0" w:line="235" w:lineRule="auto"/>
              <w:jc w:val="both"/>
            </w:pPr>
            <w:r w:rsidRPr="00A9053A">
              <w:t>Род занятий</w:t>
            </w:r>
          </w:p>
        </w:tc>
        <w:tc>
          <w:tcPr>
            <w:tcW w:w="7023" w:type="dxa"/>
            <w:tcBorders>
              <w:top w:val="single" w:sz="4" w:space="0" w:color="000000"/>
              <w:left w:val="single" w:sz="4" w:space="0" w:color="000000"/>
              <w:bottom w:val="single" w:sz="4" w:space="0" w:color="000000"/>
              <w:right w:val="single" w:sz="4" w:space="0" w:color="000000"/>
            </w:tcBorders>
          </w:tcPr>
          <w:p w:rsidR="00924F45" w:rsidRPr="00A9053A" w:rsidRDefault="00924F45" w:rsidP="00924F45">
            <w:pPr>
              <w:pStyle w:val="afff4"/>
              <w:spacing w:before="0" w:line="235" w:lineRule="auto"/>
              <w:jc w:val="both"/>
            </w:pPr>
            <w:r>
              <w:t>Главный бухгалтер</w:t>
            </w:r>
          </w:p>
        </w:tc>
      </w:tr>
      <w:tr w:rsidR="00924F45" w:rsidRPr="00A9053A" w:rsidTr="008B5FA9">
        <w:tc>
          <w:tcPr>
            <w:tcW w:w="2830" w:type="dxa"/>
            <w:tcBorders>
              <w:top w:val="single" w:sz="4" w:space="0" w:color="000000"/>
              <w:left w:val="single" w:sz="4" w:space="0" w:color="000000"/>
              <w:bottom w:val="single" w:sz="4" w:space="0" w:color="000000"/>
              <w:right w:val="single" w:sz="4" w:space="0" w:color="000000"/>
            </w:tcBorders>
          </w:tcPr>
          <w:p w:rsidR="00924F45" w:rsidRPr="00A9053A" w:rsidRDefault="00924F45" w:rsidP="00924F45">
            <w:pPr>
              <w:pStyle w:val="afff4"/>
              <w:spacing w:before="0" w:line="235" w:lineRule="auto"/>
              <w:jc w:val="both"/>
            </w:pPr>
            <w:r w:rsidRPr="00A9053A">
              <w:t>Информация</w:t>
            </w:r>
          </w:p>
        </w:tc>
        <w:tc>
          <w:tcPr>
            <w:tcW w:w="7023" w:type="dxa"/>
            <w:tcBorders>
              <w:top w:val="single" w:sz="4" w:space="0" w:color="000000"/>
              <w:left w:val="single" w:sz="4" w:space="0" w:color="000000"/>
              <w:bottom w:val="single" w:sz="4" w:space="0" w:color="000000"/>
              <w:right w:val="single" w:sz="4" w:space="0" w:color="000000"/>
            </w:tcBorders>
          </w:tcPr>
          <w:p w:rsidR="00924F45" w:rsidRPr="00A9053A" w:rsidRDefault="00924F45" w:rsidP="00924F45">
            <w:pPr>
              <w:pStyle w:val="afff4"/>
              <w:spacing w:before="0" w:line="235" w:lineRule="auto"/>
              <w:jc w:val="both"/>
            </w:pPr>
            <w:r>
              <w:t>Валентина очень ответственная, эрудированная, легко концентрируется на поставленной задаче. Имеет большую домашнюю библиотеку. Не любит брать работу на дом, поэтому старается делать свою работу качественно и в срок</w:t>
            </w:r>
          </w:p>
        </w:tc>
      </w:tr>
      <w:tr w:rsidR="00924F45" w:rsidRPr="00A9053A" w:rsidTr="008B5FA9">
        <w:tc>
          <w:tcPr>
            <w:tcW w:w="2830" w:type="dxa"/>
            <w:tcBorders>
              <w:top w:val="single" w:sz="4" w:space="0" w:color="000000"/>
              <w:left w:val="single" w:sz="4" w:space="0" w:color="000000"/>
              <w:bottom w:val="nil"/>
              <w:right w:val="single" w:sz="4" w:space="0" w:color="000000"/>
            </w:tcBorders>
          </w:tcPr>
          <w:p w:rsidR="00924F45" w:rsidRPr="00A9053A" w:rsidRDefault="00924F45" w:rsidP="00924F45">
            <w:pPr>
              <w:pStyle w:val="afff4"/>
              <w:spacing w:before="0" w:line="235" w:lineRule="auto"/>
              <w:jc w:val="both"/>
            </w:pPr>
            <w:r w:rsidRPr="00A9053A">
              <w:t>Интернет-активность</w:t>
            </w:r>
          </w:p>
        </w:tc>
        <w:tc>
          <w:tcPr>
            <w:tcW w:w="7023" w:type="dxa"/>
            <w:tcBorders>
              <w:top w:val="single" w:sz="4" w:space="0" w:color="000000"/>
              <w:left w:val="single" w:sz="4" w:space="0" w:color="000000"/>
              <w:bottom w:val="nil"/>
              <w:right w:val="single" w:sz="4" w:space="0" w:color="000000"/>
            </w:tcBorders>
          </w:tcPr>
          <w:p w:rsidR="00924F45" w:rsidRPr="00A9053A" w:rsidRDefault="00924F45" w:rsidP="00924F45">
            <w:pPr>
              <w:pStyle w:val="afff4"/>
              <w:spacing w:before="0" w:line="235" w:lineRule="auto"/>
              <w:jc w:val="both"/>
            </w:pPr>
            <w:r>
              <w:t>Высокая</w:t>
            </w:r>
          </w:p>
        </w:tc>
      </w:tr>
      <w:tr w:rsidR="00924F45" w:rsidRPr="00A9053A" w:rsidTr="00BF64C2">
        <w:tc>
          <w:tcPr>
            <w:tcW w:w="2830" w:type="dxa"/>
            <w:tcBorders>
              <w:top w:val="single" w:sz="4" w:space="0" w:color="000000"/>
              <w:left w:val="single" w:sz="4" w:space="0" w:color="000000"/>
              <w:bottom w:val="single" w:sz="4" w:space="0" w:color="000000"/>
              <w:right w:val="single" w:sz="4" w:space="0" w:color="000000"/>
            </w:tcBorders>
          </w:tcPr>
          <w:p w:rsidR="00E85522" w:rsidRDefault="00E85522" w:rsidP="00924F45">
            <w:pPr>
              <w:pStyle w:val="afff4"/>
              <w:spacing w:before="0" w:line="235" w:lineRule="auto"/>
              <w:jc w:val="both"/>
            </w:pPr>
            <w:r>
              <w:t>Повседневная</w:t>
            </w:r>
          </w:p>
          <w:p w:rsidR="00924F45" w:rsidRPr="00A9053A" w:rsidRDefault="00924F45" w:rsidP="00924F45">
            <w:pPr>
              <w:pStyle w:val="afff4"/>
              <w:spacing w:before="0" w:line="235" w:lineRule="auto"/>
              <w:jc w:val="both"/>
            </w:pPr>
            <w:r w:rsidRPr="00A9053A">
              <w:t>деятельность</w:t>
            </w:r>
          </w:p>
        </w:tc>
        <w:tc>
          <w:tcPr>
            <w:tcW w:w="7023" w:type="dxa"/>
            <w:tcBorders>
              <w:top w:val="single" w:sz="4" w:space="0" w:color="000000"/>
              <w:left w:val="single" w:sz="4" w:space="0" w:color="000000"/>
              <w:bottom w:val="single" w:sz="4" w:space="0" w:color="000000"/>
              <w:right w:val="single" w:sz="4" w:space="0" w:color="000000"/>
            </w:tcBorders>
          </w:tcPr>
          <w:p w:rsidR="00924F45" w:rsidRPr="00BF64C2" w:rsidRDefault="00924F45" w:rsidP="00924F45">
            <w:pPr>
              <w:pStyle w:val="afff4"/>
              <w:spacing w:before="0" w:line="235" w:lineRule="auto"/>
              <w:jc w:val="both"/>
            </w:pPr>
            <w:r>
              <w:t>Вне рабочего времени Валентина иногда занимается вязанием. Увлекается классической литературой, любит смотреть документальные фильмы, читать научно-популярную литературу. Пополняет домашнюю библиотекой новыми книгами</w:t>
            </w:r>
          </w:p>
        </w:tc>
      </w:tr>
      <w:tr w:rsidR="00924F45" w:rsidRPr="00A9053A" w:rsidTr="00BF64C2">
        <w:tc>
          <w:tcPr>
            <w:tcW w:w="2830" w:type="dxa"/>
            <w:tcBorders>
              <w:top w:val="single" w:sz="4" w:space="0" w:color="000000"/>
              <w:left w:val="single" w:sz="4" w:space="0" w:color="000000"/>
              <w:bottom w:val="single" w:sz="4" w:space="0" w:color="000000"/>
              <w:right w:val="single" w:sz="4" w:space="0" w:color="000000"/>
            </w:tcBorders>
          </w:tcPr>
          <w:p w:rsidR="00E85522" w:rsidRDefault="00E85522" w:rsidP="00924F45">
            <w:pPr>
              <w:pStyle w:val="afff4"/>
              <w:spacing w:before="0"/>
              <w:jc w:val="both"/>
            </w:pPr>
            <w:r>
              <w:t>Техническая</w:t>
            </w:r>
          </w:p>
          <w:p w:rsidR="00924F45" w:rsidRPr="00A9053A" w:rsidRDefault="00924F45" w:rsidP="00924F45">
            <w:pPr>
              <w:pStyle w:val="afff4"/>
              <w:spacing w:before="0"/>
              <w:jc w:val="both"/>
            </w:pPr>
            <w:r w:rsidRPr="00A9053A">
              <w:t>подготовка</w:t>
            </w:r>
          </w:p>
        </w:tc>
        <w:tc>
          <w:tcPr>
            <w:tcW w:w="7023" w:type="dxa"/>
            <w:tcBorders>
              <w:top w:val="single" w:sz="4" w:space="0" w:color="000000"/>
              <w:left w:val="single" w:sz="4" w:space="0" w:color="000000"/>
              <w:bottom w:val="single" w:sz="4" w:space="0" w:color="000000"/>
              <w:right w:val="single" w:sz="4" w:space="0" w:color="000000"/>
            </w:tcBorders>
          </w:tcPr>
          <w:p w:rsidR="00924F45" w:rsidRPr="00A9053A" w:rsidRDefault="00924F45" w:rsidP="00924F45">
            <w:pPr>
              <w:pStyle w:val="afff4"/>
              <w:spacing w:before="0"/>
              <w:jc w:val="both"/>
            </w:pPr>
            <w:r w:rsidRPr="00A9053A">
              <w:t>Пользуется как ноутбуком, так и мобильным телефоном</w:t>
            </w:r>
            <w:r>
              <w:t>, в закладках новостные порталы, книжные онлайн магазины, есть аккаунты в различных социальных сетях</w:t>
            </w:r>
          </w:p>
        </w:tc>
      </w:tr>
      <w:tr w:rsidR="00924F45" w:rsidRPr="00A9053A" w:rsidTr="00BF64C2">
        <w:tc>
          <w:tcPr>
            <w:tcW w:w="2830" w:type="dxa"/>
            <w:tcBorders>
              <w:top w:val="single" w:sz="4" w:space="0" w:color="000000"/>
              <w:left w:val="single" w:sz="4" w:space="0" w:color="000000"/>
              <w:bottom w:val="single" w:sz="4" w:space="0" w:color="000000"/>
              <w:right w:val="single" w:sz="4" w:space="0" w:color="000000"/>
            </w:tcBorders>
          </w:tcPr>
          <w:p w:rsidR="00924F45" w:rsidRPr="00A9053A" w:rsidRDefault="00924F45" w:rsidP="00924F45">
            <w:pPr>
              <w:pStyle w:val="afff4"/>
              <w:spacing w:before="0"/>
              <w:jc w:val="both"/>
            </w:pPr>
            <w:r w:rsidRPr="00A9053A">
              <w:t>Цели пользователя</w:t>
            </w:r>
          </w:p>
        </w:tc>
        <w:tc>
          <w:tcPr>
            <w:tcW w:w="7023" w:type="dxa"/>
            <w:tcBorders>
              <w:top w:val="single" w:sz="4" w:space="0" w:color="000000"/>
              <w:left w:val="single" w:sz="4" w:space="0" w:color="000000"/>
              <w:bottom w:val="single" w:sz="4" w:space="0" w:color="000000"/>
              <w:right w:val="single" w:sz="4" w:space="0" w:color="000000"/>
            </w:tcBorders>
          </w:tcPr>
          <w:p w:rsidR="00924F45" w:rsidRPr="00A9053A" w:rsidRDefault="00924F45" w:rsidP="00924F45">
            <w:pPr>
              <w:pStyle w:val="afff4"/>
              <w:spacing w:before="0"/>
              <w:jc w:val="both"/>
            </w:pPr>
            <w:r>
              <w:t>Найти новую книгу для пополнения домашней библиотеки</w:t>
            </w:r>
          </w:p>
        </w:tc>
      </w:tr>
      <w:tr w:rsidR="00924F45" w:rsidRPr="00A9053A" w:rsidTr="00BF64C2">
        <w:tc>
          <w:tcPr>
            <w:tcW w:w="2830" w:type="dxa"/>
            <w:tcBorders>
              <w:top w:val="single" w:sz="4" w:space="0" w:color="000000"/>
              <w:left w:val="single" w:sz="4" w:space="0" w:color="000000"/>
              <w:bottom w:val="single" w:sz="4" w:space="0" w:color="000000"/>
              <w:right w:val="single" w:sz="4" w:space="0" w:color="000000"/>
            </w:tcBorders>
          </w:tcPr>
          <w:p w:rsidR="00924F45" w:rsidRPr="00A9053A" w:rsidRDefault="00924F45" w:rsidP="00924F45">
            <w:pPr>
              <w:pStyle w:val="afff4"/>
              <w:spacing w:before="0"/>
              <w:jc w:val="both"/>
            </w:pPr>
            <w:r w:rsidRPr="00A9053A">
              <w:t>Задачи</w:t>
            </w:r>
          </w:p>
        </w:tc>
        <w:tc>
          <w:tcPr>
            <w:tcW w:w="7023" w:type="dxa"/>
            <w:tcBorders>
              <w:top w:val="single" w:sz="4" w:space="0" w:color="000000"/>
              <w:left w:val="single" w:sz="4" w:space="0" w:color="000000"/>
              <w:bottom w:val="single" w:sz="4" w:space="0" w:color="000000"/>
              <w:right w:val="single" w:sz="4" w:space="0" w:color="000000"/>
            </w:tcBorders>
          </w:tcPr>
          <w:p w:rsidR="00924F45" w:rsidRPr="00A9053A" w:rsidRDefault="00924F45" w:rsidP="00924F45">
            <w:pPr>
              <w:pStyle w:val="afff4"/>
              <w:spacing w:before="0"/>
              <w:jc w:val="both"/>
            </w:pPr>
            <w:r>
              <w:t>Зарегистрироваться, прочитать правила пользования сайтом. Подать объявление своей книги. Пройти модерацию объявления. Выбрать в фильтре необходимый жанр книги на странице с обменом книгами. Выбрать подходящую книгу. Отправить заявку. Получить ответ. Связаться с владельцем книги и договориться о способе передачи</w:t>
            </w:r>
          </w:p>
        </w:tc>
      </w:tr>
      <w:tr w:rsidR="00924F45" w:rsidRPr="00A9053A" w:rsidTr="00BF64C2">
        <w:tc>
          <w:tcPr>
            <w:tcW w:w="2830" w:type="dxa"/>
            <w:tcBorders>
              <w:top w:val="single" w:sz="4" w:space="0" w:color="000000"/>
              <w:left w:val="single" w:sz="4" w:space="0" w:color="000000"/>
              <w:bottom w:val="single" w:sz="4" w:space="0" w:color="000000"/>
              <w:right w:val="single" w:sz="4" w:space="0" w:color="000000"/>
            </w:tcBorders>
          </w:tcPr>
          <w:p w:rsidR="00924F45" w:rsidRPr="00A9053A" w:rsidRDefault="00924F45" w:rsidP="00924F45">
            <w:pPr>
              <w:pStyle w:val="afff4"/>
              <w:spacing w:before="0"/>
              <w:jc w:val="both"/>
            </w:pPr>
            <w:r w:rsidRPr="00A9053A">
              <w:t>Требования к сайту</w:t>
            </w:r>
          </w:p>
        </w:tc>
        <w:tc>
          <w:tcPr>
            <w:tcW w:w="7023" w:type="dxa"/>
            <w:tcBorders>
              <w:top w:val="single" w:sz="4" w:space="0" w:color="000000"/>
              <w:left w:val="single" w:sz="4" w:space="0" w:color="000000"/>
              <w:bottom w:val="single" w:sz="4" w:space="0" w:color="000000"/>
              <w:right w:val="single" w:sz="4" w:space="0" w:color="000000"/>
            </w:tcBorders>
          </w:tcPr>
          <w:p w:rsidR="00924F45" w:rsidRPr="00A9053A" w:rsidRDefault="00924F45" w:rsidP="00924F45">
            <w:pPr>
              <w:pStyle w:val="afff4"/>
              <w:spacing w:before="0"/>
              <w:jc w:val="both"/>
            </w:pPr>
            <w:r>
              <w:t>Удобный дизайн, наличие подробного фильтра для поиска необходимой книги, наличие мобильной версии сайта</w:t>
            </w:r>
          </w:p>
        </w:tc>
      </w:tr>
    </w:tbl>
    <w:p w:rsidR="00924F45" w:rsidRPr="00924F45" w:rsidRDefault="009D1D9A" w:rsidP="00924F45">
      <w:pPr>
        <w:pStyle w:val="af4"/>
        <w:spacing w:line="242" w:lineRule="auto"/>
      </w:pPr>
      <w:r>
        <w:t xml:space="preserve">После составления профиля пользователя составляется сценарий действий данного пользователя на сайте. Валентина узнала про сайт </w:t>
      </w:r>
      <w:r w:rsidR="00771524">
        <w:t>через поисковую машину</w:t>
      </w:r>
      <w:r>
        <w:t xml:space="preserve">. Зашла на главную страницу. Зашла </w:t>
      </w:r>
      <w:r w:rsidR="00924F45">
        <w:t>в</w:t>
      </w:r>
      <w:r>
        <w:t xml:space="preserve"> раздел с объявлениями, через фильтр нашла необхо</w:t>
      </w:r>
      <w:r w:rsidR="00924F45">
        <w:t>димую книгу. Для отправки заявки</w:t>
      </w:r>
      <w:r>
        <w:t xml:space="preserve"> на обмен на странице появилось уведомление, что это могут сделать только авторизированные пользователи, зарегистрировалась.</w:t>
      </w:r>
      <w:r w:rsidR="00771524">
        <w:t xml:space="preserve"> Снова перешла на </w:t>
      </w:r>
      <w:r w:rsidR="006D5FE4">
        <w:t>страницу с необходимым объявлением. Появилось уведомление, что она это сделать не мож</w:t>
      </w:r>
      <w:r w:rsidR="00517A5B">
        <w:t>ет, так как у нее 0 баллов.</w:t>
      </w:r>
      <w:r w:rsidR="006D5FE4">
        <w:t xml:space="preserve"> Перешла на страницу с правилами пользования сайтом, </w:t>
      </w:r>
      <w:r w:rsidR="00517A5B">
        <w:t>узнала,</w:t>
      </w:r>
      <w:r w:rsidR="006D5FE4">
        <w:t xml:space="preserve"> как получить баллы.</w:t>
      </w:r>
      <w:r w:rsidR="00517A5B">
        <w:t xml:space="preserve"> Подала объявление своей книги. Объявление прошло модерацию.</w:t>
      </w:r>
      <w:r>
        <w:t xml:space="preserve"> Перешла к найденному</w:t>
      </w:r>
      <w:r w:rsidR="005F52D1">
        <w:t xml:space="preserve"> раннее</w:t>
      </w:r>
      <w:r>
        <w:t xml:space="preserve"> объявлению, отправила заявку. В личном кабинете </w:t>
      </w:r>
      <w:r w:rsidR="005F52D1">
        <w:t>узнала, что владелец выбрал ее в качестве нового владельца книги. Владелец связался с ней через социальные сети</w:t>
      </w:r>
      <w:r>
        <w:t>. Договорилась о передаче книги. Получила книгу.</w:t>
      </w:r>
    </w:p>
    <w:p w:rsidR="007A4991" w:rsidRDefault="00072214" w:rsidP="00FF439D">
      <w:pPr>
        <w:pStyle w:val="afb"/>
        <w:spacing w:line="247" w:lineRule="auto"/>
        <w:outlineLvl w:val="2"/>
      </w:pPr>
      <w:bookmarkStart w:id="31" w:name="_Toc41742026"/>
      <w:bookmarkStart w:id="32" w:name="_Toc42269074"/>
      <w:r>
        <w:lastRenderedPageBreak/>
        <w:t>2.1</w:t>
      </w:r>
      <w:r w:rsidR="007A4991">
        <w:t>.2</w:t>
      </w:r>
      <w:r w:rsidR="007A4991" w:rsidRPr="0055792A">
        <w:t xml:space="preserve"> </w:t>
      </w:r>
      <w:r w:rsidR="007A4991">
        <w:t>Профиль пользователя №</w:t>
      </w:r>
      <w:r w:rsidR="003E6A60">
        <w:t> </w:t>
      </w:r>
      <w:r w:rsidR="007A4991">
        <w:t>2</w:t>
      </w:r>
      <w:bookmarkEnd w:id="31"/>
      <w:bookmarkEnd w:id="32"/>
    </w:p>
    <w:p w:rsidR="00D6297E" w:rsidRDefault="00D6297E" w:rsidP="00D6297E">
      <w:r>
        <w:t>Второй профиль – это описание зарегистрированного основного пользователя сайта. Для интернет-ресурса «</w:t>
      </w:r>
      <w:r>
        <w:rPr>
          <w:lang w:val="en-US"/>
        </w:rPr>
        <w:t>BookLover</w:t>
      </w:r>
      <w:r>
        <w:t>» один из основных персонажей выглядит следующим образом (таблица 2.2).</w:t>
      </w:r>
    </w:p>
    <w:p w:rsidR="007A4991" w:rsidRDefault="007A4991" w:rsidP="0085659F">
      <w:pPr>
        <w:pStyle w:val="a1"/>
        <w:numPr>
          <w:ilvl w:val="0"/>
          <w:numId w:val="0"/>
        </w:numPr>
        <w:spacing w:before="280" w:after="280" w:line="245" w:lineRule="auto"/>
      </w:pPr>
      <w:r>
        <w:t xml:space="preserve">Таблица 2.2 – Описание основного профиля пользователя </w:t>
      </w:r>
      <w:r w:rsidR="00A06713">
        <w:t>Евгения Капронова</w:t>
      </w:r>
    </w:p>
    <w:tbl>
      <w:tblPr>
        <w:tblW w:w="98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7023"/>
      </w:tblGrid>
      <w:tr w:rsidR="007A4991" w:rsidRPr="003E6A60" w:rsidTr="00BF64C2">
        <w:tc>
          <w:tcPr>
            <w:tcW w:w="2830" w:type="dxa"/>
            <w:tcBorders>
              <w:top w:val="single" w:sz="4" w:space="0" w:color="000000"/>
              <w:left w:val="single" w:sz="4" w:space="0" w:color="000000"/>
              <w:bottom w:val="single" w:sz="4" w:space="0" w:color="000000"/>
              <w:right w:val="single" w:sz="4" w:space="0" w:color="000000"/>
            </w:tcBorders>
            <w:vAlign w:val="center"/>
          </w:tcPr>
          <w:p w:rsidR="007A4991" w:rsidRPr="003E6A60" w:rsidRDefault="007A4991" w:rsidP="00D4473D">
            <w:pPr>
              <w:pStyle w:val="afff4"/>
              <w:spacing w:before="0"/>
              <w:jc w:val="center"/>
            </w:pPr>
            <w:r w:rsidRPr="003E6A60">
              <w:t>Критерий социально-</w:t>
            </w:r>
            <w:r w:rsidR="00BF64C2" w:rsidRPr="003E6A60">
              <w:br/>
            </w:r>
            <w:r w:rsidRPr="003E6A60">
              <w:t xml:space="preserve">демографической </w:t>
            </w:r>
            <w:r w:rsidR="00BF64C2" w:rsidRPr="003E6A60">
              <w:br/>
            </w:r>
            <w:r w:rsidRPr="003E6A60">
              <w:t xml:space="preserve">характеристики </w:t>
            </w:r>
            <w:r w:rsidR="00BF64C2" w:rsidRPr="003E6A60">
              <w:br/>
            </w:r>
            <w:r w:rsidRPr="003E6A60">
              <w:t xml:space="preserve">профиля </w:t>
            </w:r>
            <w:r w:rsidR="00BF64C2" w:rsidRPr="003E6A60">
              <w:br/>
            </w:r>
            <w:r w:rsidRPr="003E6A60">
              <w:t>пользователя</w:t>
            </w:r>
          </w:p>
        </w:tc>
        <w:tc>
          <w:tcPr>
            <w:tcW w:w="7023" w:type="dxa"/>
            <w:tcBorders>
              <w:top w:val="single" w:sz="4" w:space="0" w:color="000000"/>
              <w:left w:val="single" w:sz="4" w:space="0" w:color="000000"/>
              <w:bottom w:val="single" w:sz="4" w:space="0" w:color="000000"/>
              <w:right w:val="single" w:sz="4" w:space="0" w:color="000000"/>
            </w:tcBorders>
            <w:vAlign w:val="center"/>
          </w:tcPr>
          <w:p w:rsidR="007A4991" w:rsidRPr="003E6A60" w:rsidRDefault="007A4991" w:rsidP="00D4473D">
            <w:pPr>
              <w:pStyle w:val="afff4"/>
              <w:spacing w:before="0"/>
              <w:jc w:val="center"/>
            </w:pPr>
            <w:r w:rsidRPr="003E6A60">
              <w:t>Социально-демографическая характеристика профиля пользователя</w:t>
            </w:r>
          </w:p>
        </w:tc>
      </w:tr>
      <w:tr w:rsidR="00BF64C2" w:rsidRPr="003E6A60" w:rsidTr="00BF64C2">
        <w:tc>
          <w:tcPr>
            <w:tcW w:w="2830" w:type="dxa"/>
            <w:tcBorders>
              <w:top w:val="single" w:sz="4" w:space="0" w:color="000000"/>
              <w:left w:val="single" w:sz="4" w:space="0" w:color="000000"/>
              <w:bottom w:val="single" w:sz="4" w:space="0" w:color="000000"/>
              <w:right w:val="single" w:sz="4" w:space="0" w:color="000000"/>
            </w:tcBorders>
            <w:vAlign w:val="center"/>
          </w:tcPr>
          <w:p w:rsidR="00BF64C2" w:rsidRPr="003E6A60" w:rsidRDefault="00BF64C2" w:rsidP="00D4473D">
            <w:pPr>
              <w:pStyle w:val="afff4"/>
              <w:spacing w:before="0"/>
              <w:jc w:val="center"/>
            </w:pPr>
            <w:r w:rsidRPr="003E6A60">
              <w:t>1</w:t>
            </w:r>
          </w:p>
        </w:tc>
        <w:tc>
          <w:tcPr>
            <w:tcW w:w="7023" w:type="dxa"/>
            <w:tcBorders>
              <w:top w:val="single" w:sz="4" w:space="0" w:color="000000"/>
              <w:left w:val="single" w:sz="4" w:space="0" w:color="000000"/>
              <w:bottom w:val="single" w:sz="4" w:space="0" w:color="000000"/>
              <w:right w:val="single" w:sz="4" w:space="0" w:color="000000"/>
            </w:tcBorders>
            <w:vAlign w:val="center"/>
          </w:tcPr>
          <w:p w:rsidR="00BF64C2" w:rsidRPr="003E6A60" w:rsidRDefault="00BF64C2" w:rsidP="00D4473D">
            <w:pPr>
              <w:pStyle w:val="afff4"/>
              <w:spacing w:before="0"/>
              <w:jc w:val="center"/>
            </w:pPr>
            <w:r w:rsidRPr="003E6A60">
              <w:t>2</w:t>
            </w:r>
          </w:p>
        </w:tc>
      </w:tr>
      <w:tr w:rsidR="007A4991" w:rsidRPr="003E6A60" w:rsidTr="00BF64C2">
        <w:tc>
          <w:tcPr>
            <w:tcW w:w="2830" w:type="dxa"/>
            <w:tcBorders>
              <w:top w:val="single" w:sz="4" w:space="0" w:color="000000"/>
              <w:left w:val="single" w:sz="4" w:space="0" w:color="000000"/>
              <w:bottom w:val="single" w:sz="4" w:space="0" w:color="000000"/>
              <w:right w:val="single" w:sz="4" w:space="0" w:color="000000"/>
            </w:tcBorders>
          </w:tcPr>
          <w:p w:rsidR="007A4991" w:rsidRPr="003E6A60" w:rsidRDefault="007A4991" w:rsidP="00D4473D">
            <w:pPr>
              <w:pStyle w:val="afff4"/>
              <w:spacing w:before="0"/>
              <w:jc w:val="both"/>
            </w:pPr>
            <w:r w:rsidRPr="003E6A60">
              <w:t>Фамилия</w:t>
            </w:r>
          </w:p>
        </w:tc>
        <w:tc>
          <w:tcPr>
            <w:tcW w:w="7023" w:type="dxa"/>
            <w:tcBorders>
              <w:top w:val="single" w:sz="4" w:space="0" w:color="000000"/>
              <w:left w:val="single" w:sz="4" w:space="0" w:color="000000"/>
              <w:bottom w:val="single" w:sz="4" w:space="0" w:color="000000"/>
              <w:right w:val="single" w:sz="4" w:space="0" w:color="000000"/>
            </w:tcBorders>
          </w:tcPr>
          <w:p w:rsidR="007A4991" w:rsidRPr="003E6A60" w:rsidRDefault="002A67E1" w:rsidP="00D4473D">
            <w:pPr>
              <w:pStyle w:val="afff4"/>
              <w:spacing w:before="0"/>
              <w:jc w:val="both"/>
            </w:pPr>
            <w:r>
              <w:t>Капронов</w:t>
            </w:r>
          </w:p>
        </w:tc>
      </w:tr>
      <w:tr w:rsidR="007A4991" w:rsidRPr="003E6A60" w:rsidTr="00BF64C2">
        <w:tc>
          <w:tcPr>
            <w:tcW w:w="2830" w:type="dxa"/>
            <w:tcBorders>
              <w:top w:val="single" w:sz="4" w:space="0" w:color="000000"/>
              <w:left w:val="single" w:sz="4" w:space="0" w:color="000000"/>
              <w:bottom w:val="single" w:sz="4" w:space="0" w:color="000000"/>
              <w:right w:val="single" w:sz="4" w:space="0" w:color="000000"/>
            </w:tcBorders>
          </w:tcPr>
          <w:p w:rsidR="007A4991" w:rsidRPr="003E6A60" w:rsidRDefault="007A4991" w:rsidP="00D4473D">
            <w:pPr>
              <w:pStyle w:val="afff4"/>
              <w:spacing w:before="0"/>
              <w:jc w:val="both"/>
            </w:pPr>
            <w:r w:rsidRPr="003E6A60">
              <w:t>Имя</w:t>
            </w:r>
          </w:p>
        </w:tc>
        <w:tc>
          <w:tcPr>
            <w:tcW w:w="7023" w:type="dxa"/>
            <w:tcBorders>
              <w:top w:val="single" w:sz="4" w:space="0" w:color="000000"/>
              <w:left w:val="single" w:sz="4" w:space="0" w:color="000000"/>
              <w:bottom w:val="single" w:sz="4" w:space="0" w:color="000000"/>
              <w:right w:val="single" w:sz="4" w:space="0" w:color="000000"/>
            </w:tcBorders>
          </w:tcPr>
          <w:p w:rsidR="007A4991" w:rsidRPr="003E6A60" w:rsidRDefault="002A67E1" w:rsidP="00D4473D">
            <w:pPr>
              <w:pStyle w:val="afff4"/>
              <w:spacing w:before="0"/>
              <w:jc w:val="both"/>
            </w:pPr>
            <w:r>
              <w:t>Евгений</w:t>
            </w:r>
          </w:p>
        </w:tc>
      </w:tr>
      <w:tr w:rsidR="007A4991" w:rsidRPr="003E6A60" w:rsidTr="00BF64C2">
        <w:tc>
          <w:tcPr>
            <w:tcW w:w="2830" w:type="dxa"/>
            <w:tcBorders>
              <w:top w:val="single" w:sz="4" w:space="0" w:color="000000"/>
              <w:left w:val="single" w:sz="4" w:space="0" w:color="000000"/>
              <w:bottom w:val="single" w:sz="4" w:space="0" w:color="000000"/>
              <w:right w:val="single" w:sz="4" w:space="0" w:color="000000"/>
            </w:tcBorders>
          </w:tcPr>
          <w:p w:rsidR="007A4991" w:rsidRPr="003E6A60" w:rsidRDefault="007A4991" w:rsidP="00D4473D">
            <w:pPr>
              <w:pStyle w:val="afff4"/>
              <w:spacing w:before="0"/>
              <w:jc w:val="both"/>
            </w:pPr>
            <w:r w:rsidRPr="003E6A60">
              <w:t>Возраст</w:t>
            </w:r>
          </w:p>
        </w:tc>
        <w:tc>
          <w:tcPr>
            <w:tcW w:w="7023" w:type="dxa"/>
            <w:tcBorders>
              <w:top w:val="single" w:sz="4" w:space="0" w:color="000000"/>
              <w:left w:val="single" w:sz="4" w:space="0" w:color="000000"/>
              <w:bottom w:val="single" w:sz="4" w:space="0" w:color="000000"/>
              <w:right w:val="single" w:sz="4" w:space="0" w:color="000000"/>
            </w:tcBorders>
          </w:tcPr>
          <w:p w:rsidR="007A4991" w:rsidRPr="003E6A60" w:rsidRDefault="002A67E1" w:rsidP="00D4473D">
            <w:pPr>
              <w:pStyle w:val="afff4"/>
              <w:spacing w:before="0"/>
              <w:jc w:val="both"/>
            </w:pPr>
            <w:r>
              <w:t>2</w:t>
            </w:r>
            <w:r w:rsidR="007A4991" w:rsidRPr="003E6A60">
              <w:t>2 года</w:t>
            </w:r>
          </w:p>
        </w:tc>
      </w:tr>
      <w:tr w:rsidR="007A4991" w:rsidRPr="003E6A60" w:rsidTr="003E6A60">
        <w:tc>
          <w:tcPr>
            <w:tcW w:w="2830" w:type="dxa"/>
            <w:tcBorders>
              <w:top w:val="single" w:sz="4" w:space="0" w:color="000000"/>
              <w:left w:val="single" w:sz="4" w:space="0" w:color="000000"/>
              <w:bottom w:val="single" w:sz="4" w:space="0" w:color="000000"/>
              <w:right w:val="single" w:sz="4" w:space="0" w:color="000000"/>
            </w:tcBorders>
          </w:tcPr>
          <w:p w:rsidR="007A4991" w:rsidRPr="003E6A60" w:rsidRDefault="007A4991" w:rsidP="00D4473D">
            <w:pPr>
              <w:pStyle w:val="afff4"/>
              <w:spacing w:before="0"/>
              <w:jc w:val="both"/>
            </w:pPr>
            <w:r w:rsidRPr="003E6A60">
              <w:t>Место жительства</w:t>
            </w:r>
          </w:p>
        </w:tc>
        <w:tc>
          <w:tcPr>
            <w:tcW w:w="7023" w:type="dxa"/>
            <w:tcBorders>
              <w:top w:val="single" w:sz="4" w:space="0" w:color="000000"/>
              <w:left w:val="single" w:sz="4" w:space="0" w:color="000000"/>
              <w:bottom w:val="single" w:sz="4" w:space="0" w:color="000000"/>
              <w:right w:val="single" w:sz="4" w:space="0" w:color="000000"/>
            </w:tcBorders>
          </w:tcPr>
          <w:p w:rsidR="007A4991" w:rsidRPr="003E6A60" w:rsidRDefault="002A67E1" w:rsidP="00D4473D">
            <w:pPr>
              <w:pStyle w:val="afff4"/>
              <w:spacing w:before="0"/>
              <w:jc w:val="both"/>
            </w:pPr>
            <w:r>
              <w:t>Беларусь, Минская область, п. Радошковичи</w:t>
            </w:r>
          </w:p>
        </w:tc>
      </w:tr>
      <w:tr w:rsidR="007A4991" w:rsidRPr="003E6A60" w:rsidTr="003E6A60">
        <w:tc>
          <w:tcPr>
            <w:tcW w:w="2830" w:type="dxa"/>
            <w:tcBorders>
              <w:top w:val="single" w:sz="4" w:space="0" w:color="000000"/>
              <w:left w:val="single" w:sz="4" w:space="0" w:color="000000"/>
              <w:bottom w:val="nil"/>
              <w:right w:val="single" w:sz="4" w:space="0" w:color="000000"/>
            </w:tcBorders>
          </w:tcPr>
          <w:p w:rsidR="007A4991" w:rsidRPr="003E6A60" w:rsidRDefault="007A4991" w:rsidP="00D4473D">
            <w:pPr>
              <w:pStyle w:val="afff4"/>
              <w:spacing w:before="0"/>
              <w:jc w:val="both"/>
            </w:pPr>
            <w:r w:rsidRPr="003E6A60">
              <w:t>Род занятий</w:t>
            </w:r>
          </w:p>
        </w:tc>
        <w:tc>
          <w:tcPr>
            <w:tcW w:w="7023" w:type="dxa"/>
            <w:tcBorders>
              <w:top w:val="single" w:sz="4" w:space="0" w:color="000000"/>
              <w:left w:val="single" w:sz="4" w:space="0" w:color="000000"/>
              <w:bottom w:val="nil"/>
              <w:right w:val="single" w:sz="4" w:space="0" w:color="000000"/>
            </w:tcBorders>
          </w:tcPr>
          <w:p w:rsidR="00BF64C2" w:rsidRPr="003E6A60" w:rsidRDefault="00ED6B06" w:rsidP="00D4473D">
            <w:pPr>
              <w:pStyle w:val="afff4"/>
              <w:spacing w:before="0"/>
              <w:jc w:val="both"/>
            </w:pPr>
            <w:r>
              <w:t>Фрилансер</w:t>
            </w:r>
          </w:p>
        </w:tc>
      </w:tr>
      <w:tr w:rsidR="007A4991" w:rsidRPr="002825FE" w:rsidTr="003E6A60">
        <w:tc>
          <w:tcPr>
            <w:tcW w:w="2830" w:type="dxa"/>
            <w:tcBorders>
              <w:top w:val="single" w:sz="4" w:space="0" w:color="auto"/>
              <w:left w:val="single" w:sz="4" w:space="0" w:color="000000"/>
              <w:bottom w:val="single" w:sz="4" w:space="0" w:color="000000"/>
              <w:right w:val="single" w:sz="4" w:space="0" w:color="000000"/>
            </w:tcBorders>
          </w:tcPr>
          <w:p w:rsidR="007A4991" w:rsidRPr="00E26EE5" w:rsidRDefault="007A4991" w:rsidP="00D4473D">
            <w:pPr>
              <w:pStyle w:val="afff4"/>
              <w:spacing w:before="0"/>
              <w:jc w:val="both"/>
            </w:pPr>
            <w:r w:rsidRPr="00E26EE5">
              <w:t>Информация</w:t>
            </w:r>
          </w:p>
        </w:tc>
        <w:tc>
          <w:tcPr>
            <w:tcW w:w="7023" w:type="dxa"/>
            <w:tcBorders>
              <w:top w:val="single" w:sz="4" w:space="0" w:color="auto"/>
              <w:left w:val="single" w:sz="4" w:space="0" w:color="000000"/>
              <w:bottom w:val="single" w:sz="4" w:space="0" w:color="000000"/>
              <w:right w:val="single" w:sz="4" w:space="0" w:color="000000"/>
            </w:tcBorders>
          </w:tcPr>
          <w:p w:rsidR="007A4991" w:rsidRPr="00E26EE5" w:rsidRDefault="00ED6B06" w:rsidP="007A4991">
            <w:pPr>
              <w:pStyle w:val="afff4"/>
              <w:spacing w:before="0"/>
              <w:jc w:val="both"/>
            </w:pPr>
            <w:r>
              <w:t xml:space="preserve">Евгений домосед. Студент 4 курса. </w:t>
            </w:r>
          </w:p>
        </w:tc>
      </w:tr>
      <w:tr w:rsidR="007A4991" w:rsidRPr="002825FE" w:rsidTr="00BF64C2">
        <w:tc>
          <w:tcPr>
            <w:tcW w:w="2830" w:type="dxa"/>
            <w:tcBorders>
              <w:top w:val="single" w:sz="4" w:space="0" w:color="000000"/>
              <w:left w:val="single" w:sz="4" w:space="0" w:color="000000"/>
              <w:bottom w:val="single" w:sz="4" w:space="0" w:color="000000"/>
              <w:right w:val="single" w:sz="4" w:space="0" w:color="000000"/>
            </w:tcBorders>
          </w:tcPr>
          <w:p w:rsidR="007A4991" w:rsidRPr="00E26EE5" w:rsidRDefault="007A4991" w:rsidP="00D4473D">
            <w:pPr>
              <w:pStyle w:val="afff4"/>
              <w:spacing w:before="0"/>
              <w:jc w:val="both"/>
            </w:pPr>
            <w:r w:rsidRPr="00E26EE5">
              <w:t>Интернет-активность</w:t>
            </w:r>
          </w:p>
        </w:tc>
        <w:tc>
          <w:tcPr>
            <w:tcW w:w="7023" w:type="dxa"/>
            <w:tcBorders>
              <w:top w:val="single" w:sz="4" w:space="0" w:color="000000"/>
              <w:left w:val="single" w:sz="4" w:space="0" w:color="000000"/>
              <w:bottom w:val="single" w:sz="4" w:space="0" w:color="000000"/>
              <w:right w:val="single" w:sz="4" w:space="0" w:color="000000"/>
            </w:tcBorders>
          </w:tcPr>
          <w:p w:rsidR="007A4991" w:rsidRPr="00E26EE5" w:rsidRDefault="007A4991" w:rsidP="00D4473D">
            <w:pPr>
              <w:pStyle w:val="afff4"/>
              <w:spacing w:before="0"/>
              <w:jc w:val="both"/>
            </w:pPr>
            <w:r>
              <w:t>Высокая</w:t>
            </w:r>
          </w:p>
        </w:tc>
      </w:tr>
      <w:tr w:rsidR="007A4991" w:rsidRPr="002825FE" w:rsidTr="00BF64C2">
        <w:tc>
          <w:tcPr>
            <w:tcW w:w="2830" w:type="dxa"/>
            <w:tcBorders>
              <w:top w:val="single" w:sz="4" w:space="0" w:color="000000"/>
              <w:left w:val="single" w:sz="4" w:space="0" w:color="000000"/>
              <w:bottom w:val="single" w:sz="4" w:space="0" w:color="000000"/>
              <w:right w:val="single" w:sz="4" w:space="0" w:color="000000"/>
            </w:tcBorders>
          </w:tcPr>
          <w:p w:rsidR="00E85522" w:rsidRDefault="00E85522" w:rsidP="00D4473D">
            <w:pPr>
              <w:pStyle w:val="afff4"/>
              <w:spacing w:before="0"/>
              <w:jc w:val="both"/>
            </w:pPr>
            <w:r>
              <w:t>Повседневная</w:t>
            </w:r>
          </w:p>
          <w:p w:rsidR="007A4991" w:rsidRPr="00E26EE5" w:rsidRDefault="007A4991" w:rsidP="00D4473D">
            <w:pPr>
              <w:pStyle w:val="afff4"/>
              <w:spacing w:before="0"/>
              <w:jc w:val="both"/>
            </w:pPr>
            <w:r w:rsidRPr="00E26EE5">
              <w:t>деятельность</w:t>
            </w:r>
          </w:p>
        </w:tc>
        <w:tc>
          <w:tcPr>
            <w:tcW w:w="7023" w:type="dxa"/>
            <w:tcBorders>
              <w:top w:val="single" w:sz="4" w:space="0" w:color="000000"/>
              <w:left w:val="single" w:sz="4" w:space="0" w:color="000000"/>
              <w:bottom w:val="single" w:sz="4" w:space="0" w:color="000000"/>
              <w:right w:val="single" w:sz="4" w:space="0" w:color="000000"/>
            </w:tcBorders>
          </w:tcPr>
          <w:p w:rsidR="007A4991" w:rsidRPr="00E26EE5" w:rsidRDefault="00ED6B06" w:rsidP="007A4991">
            <w:pPr>
              <w:pStyle w:val="afff4"/>
              <w:spacing w:before="0"/>
              <w:jc w:val="both"/>
            </w:pPr>
            <w:r>
              <w:t>Увлекается компьютерными играми и книгами, которые связаны с пиратами и морем. В школьное время увлекался историей.</w:t>
            </w:r>
            <w:r w:rsidR="00557ACE">
              <w:t xml:space="preserve"> Любит читать бумажные книги, но не готов тратить на них много денег</w:t>
            </w:r>
            <w:r w:rsidR="00B5478B">
              <w:t>, поэтому все же предпочитает электронные книги</w:t>
            </w:r>
          </w:p>
        </w:tc>
      </w:tr>
      <w:tr w:rsidR="007A4991" w:rsidRPr="002825FE" w:rsidTr="00BF64C2">
        <w:tc>
          <w:tcPr>
            <w:tcW w:w="2830" w:type="dxa"/>
            <w:tcBorders>
              <w:top w:val="single" w:sz="4" w:space="0" w:color="000000"/>
              <w:left w:val="single" w:sz="4" w:space="0" w:color="000000"/>
              <w:bottom w:val="single" w:sz="4" w:space="0" w:color="000000"/>
              <w:right w:val="single" w:sz="4" w:space="0" w:color="000000"/>
            </w:tcBorders>
          </w:tcPr>
          <w:p w:rsidR="00E85522" w:rsidRDefault="00E85522" w:rsidP="00D4473D">
            <w:pPr>
              <w:pStyle w:val="afff4"/>
              <w:spacing w:before="0"/>
              <w:jc w:val="both"/>
            </w:pPr>
            <w:r>
              <w:t>Техническая</w:t>
            </w:r>
          </w:p>
          <w:p w:rsidR="007A4991" w:rsidRPr="00E26EE5" w:rsidRDefault="007A4991" w:rsidP="00D4473D">
            <w:pPr>
              <w:pStyle w:val="afff4"/>
              <w:spacing w:before="0"/>
              <w:jc w:val="both"/>
            </w:pPr>
            <w:r w:rsidRPr="00E26EE5">
              <w:t>подготовка</w:t>
            </w:r>
          </w:p>
        </w:tc>
        <w:tc>
          <w:tcPr>
            <w:tcW w:w="7023" w:type="dxa"/>
            <w:tcBorders>
              <w:top w:val="single" w:sz="4" w:space="0" w:color="000000"/>
              <w:left w:val="single" w:sz="4" w:space="0" w:color="000000"/>
              <w:bottom w:val="single" w:sz="4" w:space="0" w:color="000000"/>
              <w:right w:val="single" w:sz="4" w:space="0" w:color="000000"/>
            </w:tcBorders>
          </w:tcPr>
          <w:p w:rsidR="007A4991" w:rsidRPr="00E26EE5" w:rsidRDefault="00B5478B" w:rsidP="007A4991">
            <w:pPr>
              <w:pStyle w:val="afff4"/>
              <w:spacing w:before="0"/>
              <w:jc w:val="both"/>
            </w:pPr>
            <w:r w:rsidRPr="00E26EE5">
              <w:t>Пользуется</w:t>
            </w:r>
            <w:r>
              <w:t xml:space="preserve"> всеми видами техники, имеющей доступ к интернету. Однако чаще всего компьютером. Имеет </w:t>
            </w:r>
            <w:r>
              <w:br/>
              <w:t>аккаунты во всех популярных социальных сетях</w:t>
            </w:r>
          </w:p>
        </w:tc>
      </w:tr>
      <w:tr w:rsidR="007A4991" w:rsidRPr="002825FE" w:rsidTr="00BF64C2">
        <w:tc>
          <w:tcPr>
            <w:tcW w:w="2830" w:type="dxa"/>
            <w:tcBorders>
              <w:top w:val="single" w:sz="4" w:space="0" w:color="000000"/>
              <w:left w:val="single" w:sz="4" w:space="0" w:color="000000"/>
              <w:bottom w:val="single" w:sz="4" w:space="0" w:color="000000"/>
              <w:right w:val="single" w:sz="4" w:space="0" w:color="000000"/>
            </w:tcBorders>
          </w:tcPr>
          <w:p w:rsidR="007A4991" w:rsidRPr="00E26EE5" w:rsidRDefault="007A4991" w:rsidP="00D4473D">
            <w:pPr>
              <w:pStyle w:val="afff4"/>
              <w:spacing w:before="0"/>
              <w:jc w:val="both"/>
            </w:pPr>
            <w:r w:rsidRPr="00E26EE5">
              <w:t>Цели пользователя</w:t>
            </w:r>
          </w:p>
        </w:tc>
        <w:tc>
          <w:tcPr>
            <w:tcW w:w="7023" w:type="dxa"/>
            <w:tcBorders>
              <w:top w:val="single" w:sz="4" w:space="0" w:color="000000"/>
              <w:left w:val="single" w:sz="4" w:space="0" w:color="000000"/>
              <w:bottom w:val="single" w:sz="4" w:space="0" w:color="000000"/>
              <w:right w:val="single" w:sz="4" w:space="0" w:color="000000"/>
            </w:tcBorders>
          </w:tcPr>
          <w:p w:rsidR="007A4991" w:rsidRPr="00E26EE5" w:rsidRDefault="00B5478B" w:rsidP="00D4473D">
            <w:pPr>
              <w:pStyle w:val="afff4"/>
              <w:spacing w:before="0"/>
              <w:jc w:val="both"/>
            </w:pPr>
            <w:r>
              <w:t>Найти рецензию на исторические книги</w:t>
            </w:r>
            <w:r w:rsidR="00D63FBF">
              <w:t xml:space="preserve"> с ссылками на покупку или </w:t>
            </w:r>
            <w:r>
              <w:t>скачивание электронной книги</w:t>
            </w:r>
          </w:p>
        </w:tc>
      </w:tr>
      <w:tr w:rsidR="007A4991" w:rsidRPr="002825FE" w:rsidTr="00BF64C2">
        <w:tc>
          <w:tcPr>
            <w:tcW w:w="2830" w:type="dxa"/>
            <w:tcBorders>
              <w:top w:val="single" w:sz="4" w:space="0" w:color="000000"/>
              <w:left w:val="single" w:sz="4" w:space="0" w:color="000000"/>
              <w:bottom w:val="single" w:sz="4" w:space="0" w:color="000000"/>
              <w:right w:val="single" w:sz="4" w:space="0" w:color="000000"/>
            </w:tcBorders>
          </w:tcPr>
          <w:p w:rsidR="007A4991" w:rsidRPr="00E26EE5" w:rsidRDefault="007A4991" w:rsidP="00D4473D">
            <w:pPr>
              <w:pStyle w:val="afff4"/>
              <w:spacing w:before="0"/>
              <w:jc w:val="both"/>
            </w:pPr>
            <w:r w:rsidRPr="00E26EE5">
              <w:t>Задачи</w:t>
            </w:r>
          </w:p>
        </w:tc>
        <w:tc>
          <w:tcPr>
            <w:tcW w:w="7023" w:type="dxa"/>
            <w:tcBorders>
              <w:top w:val="single" w:sz="4" w:space="0" w:color="000000"/>
              <w:left w:val="single" w:sz="4" w:space="0" w:color="000000"/>
              <w:bottom w:val="single" w:sz="4" w:space="0" w:color="000000"/>
              <w:right w:val="single" w:sz="4" w:space="0" w:color="000000"/>
            </w:tcBorders>
          </w:tcPr>
          <w:p w:rsidR="007A4991" w:rsidRPr="007F1A74" w:rsidRDefault="00D63FBF" w:rsidP="00722D62">
            <w:pPr>
              <w:pStyle w:val="afff4"/>
              <w:spacing w:before="0"/>
              <w:jc w:val="both"/>
              <w:rPr>
                <w:spacing w:val="2"/>
              </w:rPr>
            </w:pPr>
            <w:r>
              <w:t>Авторизоваться, выбрать в фильтре необходимый жанр. Выбрать подходящую рецензию. Просмотреть рецензию. Найти рецензию с ссылкой на электронную книгу. Добавит</w:t>
            </w:r>
            <w:r w:rsidR="00E85522">
              <w:t>ь в закладки. Перейти по ссылке</w:t>
            </w:r>
          </w:p>
        </w:tc>
      </w:tr>
      <w:tr w:rsidR="007A4991" w:rsidRPr="002825FE" w:rsidTr="00BF64C2">
        <w:tc>
          <w:tcPr>
            <w:tcW w:w="2830" w:type="dxa"/>
            <w:tcBorders>
              <w:top w:val="single" w:sz="4" w:space="0" w:color="000000"/>
              <w:left w:val="single" w:sz="4" w:space="0" w:color="000000"/>
              <w:bottom w:val="single" w:sz="4" w:space="0" w:color="000000"/>
              <w:right w:val="single" w:sz="4" w:space="0" w:color="000000"/>
            </w:tcBorders>
          </w:tcPr>
          <w:p w:rsidR="007A4991" w:rsidRPr="00E26EE5" w:rsidRDefault="007A4991" w:rsidP="00D4473D">
            <w:pPr>
              <w:pStyle w:val="afff4"/>
              <w:spacing w:before="0"/>
              <w:jc w:val="both"/>
            </w:pPr>
            <w:r w:rsidRPr="00E26EE5">
              <w:t>Потребности</w:t>
            </w:r>
          </w:p>
        </w:tc>
        <w:tc>
          <w:tcPr>
            <w:tcW w:w="7023" w:type="dxa"/>
            <w:tcBorders>
              <w:top w:val="single" w:sz="4" w:space="0" w:color="000000"/>
              <w:left w:val="single" w:sz="4" w:space="0" w:color="000000"/>
              <w:bottom w:val="single" w:sz="4" w:space="0" w:color="000000"/>
              <w:right w:val="single" w:sz="4" w:space="0" w:color="000000"/>
            </w:tcBorders>
          </w:tcPr>
          <w:p w:rsidR="007A4991" w:rsidRPr="00E26EE5" w:rsidRDefault="00D63FBF" w:rsidP="00722D62">
            <w:pPr>
              <w:pStyle w:val="afff4"/>
              <w:spacing w:before="0"/>
              <w:jc w:val="both"/>
            </w:pPr>
            <w:r>
              <w:t>Найти необходимую актуальную рецензию на историческую книгу</w:t>
            </w:r>
          </w:p>
        </w:tc>
      </w:tr>
      <w:tr w:rsidR="007A4991" w:rsidRPr="002825FE" w:rsidTr="00BF64C2">
        <w:tc>
          <w:tcPr>
            <w:tcW w:w="2830" w:type="dxa"/>
            <w:tcBorders>
              <w:top w:val="single" w:sz="4" w:space="0" w:color="000000"/>
              <w:left w:val="single" w:sz="4" w:space="0" w:color="000000"/>
              <w:bottom w:val="single" w:sz="4" w:space="0" w:color="000000"/>
              <w:right w:val="single" w:sz="4" w:space="0" w:color="000000"/>
            </w:tcBorders>
          </w:tcPr>
          <w:p w:rsidR="007A4991" w:rsidRPr="00E26EE5" w:rsidRDefault="007A4991" w:rsidP="00D4473D">
            <w:pPr>
              <w:pStyle w:val="afff4"/>
              <w:spacing w:before="0"/>
              <w:jc w:val="both"/>
            </w:pPr>
            <w:r w:rsidRPr="00E26EE5">
              <w:t>Требования к сайту</w:t>
            </w:r>
          </w:p>
        </w:tc>
        <w:tc>
          <w:tcPr>
            <w:tcW w:w="7023" w:type="dxa"/>
            <w:tcBorders>
              <w:top w:val="single" w:sz="4" w:space="0" w:color="000000"/>
              <w:left w:val="single" w:sz="4" w:space="0" w:color="000000"/>
              <w:bottom w:val="single" w:sz="4" w:space="0" w:color="000000"/>
              <w:right w:val="single" w:sz="4" w:space="0" w:color="000000"/>
            </w:tcBorders>
          </w:tcPr>
          <w:p w:rsidR="007A4991" w:rsidRPr="00E26EE5" w:rsidRDefault="004E1183" w:rsidP="00D4473D">
            <w:pPr>
              <w:pStyle w:val="afff4"/>
              <w:spacing w:before="0"/>
              <w:jc w:val="both"/>
            </w:pPr>
            <w:r>
              <w:t>Удобный дизайн, наличие подробного фильтра для поиска необходимой рецензии, высокая скорость загрузки страницы</w:t>
            </w:r>
          </w:p>
        </w:tc>
      </w:tr>
    </w:tbl>
    <w:p w:rsidR="007A4991" w:rsidRDefault="004E1183" w:rsidP="004E1183">
      <w:pPr>
        <w:pStyle w:val="af4"/>
      </w:pPr>
      <w:r>
        <w:t>После составления профиля пользователя составляется сценарий действий данного пользователя на сайте. Евгений давно пользуется данным интернет-ресурсом. Зашел на сайт через закладки браузера. Попал на главную страницу. Зашел на страницу авторизации, авторизовался, зашел на страницу с рецензиями. В фильтре выбрал нужный жанр. Нашел необходимую рецензию, добавил в закладки.</w:t>
      </w:r>
    </w:p>
    <w:p w:rsidR="007A4991" w:rsidRDefault="00072214" w:rsidP="00FF439D">
      <w:pPr>
        <w:pStyle w:val="afb"/>
        <w:spacing w:line="247" w:lineRule="auto"/>
        <w:outlineLvl w:val="2"/>
      </w:pPr>
      <w:bookmarkStart w:id="33" w:name="_Toc41742027"/>
      <w:bookmarkStart w:id="34" w:name="_Toc42269075"/>
      <w:r>
        <w:lastRenderedPageBreak/>
        <w:t>2.1</w:t>
      </w:r>
      <w:r w:rsidR="00722D62">
        <w:t>.3</w:t>
      </w:r>
      <w:r w:rsidR="007A4991" w:rsidRPr="0055792A">
        <w:t xml:space="preserve"> </w:t>
      </w:r>
      <w:r w:rsidR="00722D62">
        <w:t>Профиль пользователя №</w:t>
      </w:r>
      <w:r w:rsidR="003E6A60">
        <w:t> </w:t>
      </w:r>
      <w:r w:rsidR="00722D62">
        <w:t>3</w:t>
      </w:r>
      <w:bookmarkEnd w:id="33"/>
      <w:bookmarkEnd w:id="34"/>
    </w:p>
    <w:p w:rsidR="007A4991" w:rsidRPr="00A06713" w:rsidRDefault="00A06713" w:rsidP="00A06713">
      <w:r w:rsidRPr="00382582">
        <w:rPr>
          <w:spacing w:val="-4"/>
        </w:rPr>
        <w:t xml:space="preserve">Третий профиль – это описание пользователя, который случайно попал на </w:t>
      </w:r>
      <w:r>
        <w:rPr>
          <w:spacing w:val="-4"/>
        </w:rPr>
        <w:t>сайт</w:t>
      </w:r>
      <w:r w:rsidRPr="00382582">
        <w:rPr>
          <w:spacing w:val="-4"/>
        </w:rPr>
        <w:t xml:space="preserve"> (второстепенный персонаж)</w:t>
      </w:r>
      <w:r>
        <w:rPr>
          <w:spacing w:val="-4"/>
        </w:rPr>
        <w:t>.</w:t>
      </w:r>
      <w:r>
        <w:t xml:space="preserve"> Для интернет-ресурса «</w:t>
      </w:r>
      <w:r>
        <w:rPr>
          <w:lang w:val="en-US"/>
        </w:rPr>
        <w:t>BookLover</w:t>
      </w:r>
      <w:r>
        <w:t>» второстепенный персонаж выглядит следующим образом (таблица 2.3).</w:t>
      </w:r>
    </w:p>
    <w:p w:rsidR="007A4991" w:rsidRDefault="00722D62" w:rsidP="007A4991">
      <w:pPr>
        <w:pStyle w:val="a1"/>
        <w:numPr>
          <w:ilvl w:val="0"/>
          <w:numId w:val="0"/>
        </w:numPr>
        <w:spacing w:before="280" w:after="280"/>
      </w:pPr>
      <w:r>
        <w:t>Таблица 2.3</w:t>
      </w:r>
      <w:r w:rsidR="007A4991">
        <w:t xml:space="preserve"> – Описание основного профиля пользователя </w:t>
      </w:r>
      <w:r w:rsidR="00A06713">
        <w:t>Андрея</w:t>
      </w:r>
      <w:r w:rsidR="007A4991">
        <w:t xml:space="preserve"> </w:t>
      </w:r>
      <w:r w:rsidR="00A06713">
        <w:t>Метиновича</w:t>
      </w:r>
    </w:p>
    <w:tbl>
      <w:tblPr>
        <w:tblW w:w="98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5"/>
        <w:gridCol w:w="6768"/>
      </w:tblGrid>
      <w:tr w:rsidR="007A4991" w:rsidRPr="002825FE" w:rsidTr="00D4473D">
        <w:tc>
          <w:tcPr>
            <w:tcW w:w="3085" w:type="dxa"/>
            <w:tcBorders>
              <w:top w:val="single" w:sz="4" w:space="0" w:color="000000"/>
              <w:left w:val="single" w:sz="4" w:space="0" w:color="000000"/>
              <w:bottom w:val="single" w:sz="4" w:space="0" w:color="000000"/>
              <w:right w:val="single" w:sz="4" w:space="0" w:color="000000"/>
            </w:tcBorders>
            <w:vAlign w:val="center"/>
          </w:tcPr>
          <w:p w:rsidR="007A4991" w:rsidRPr="00377DC6" w:rsidRDefault="007A4991" w:rsidP="003E6A60">
            <w:pPr>
              <w:pStyle w:val="afff4"/>
              <w:spacing w:before="0" w:line="238" w:lineRule="auto"/>
              <w:jc w:val="center"/>
            </w:pPr>
            <w:r w:rsidRPr="00377DC6">
              <w:t xml:space="preserve">Критерий социально-демографической </w:t>
            </w:r>
            <w:r w:rsidR="00C97D71">
              <w:br/>
            </w:r>
            <w:r w:rsidRPr="00377DC6">
              <w:t xml:space="preserve">характеристики </w:t>
            </w:r>
            <w:r w:rsidR="00C97D71">
              <w:br/>
            </w:r>
            <w:r w:rsidRPr="00377DC6">
              <w:t>профиля пользователя</w:t>
            </w:r>
          </w:p>
        </w:tc>
        <w:tc>
          <w:tcPr>
            <w:tcW w:w="6768" w:type="dxa"/>
            <w:tcBorders>
              <w:top w:val="single" w:sz="4" w:space="0" w:color="000000"/>
              <w:left w:val="single" w:sz="4" w:space="0" w:color="000000"/>
              <w:bottom w:val="single" w:sz="4" w:space="0" w:color="000000"/>
              <w:right w:val="single" w:sz="4" w:space="0" w:color="000000"/>
            </w:tcBorders>
            <w:vAlign w:val="center"/>
          </w:tcPr>
          <w:p w:rsidR="007A4991" w:rsidRPr="00377DC6" w:rsidRDefault="007A4991" w:rsidP="003E6A60">
            <w:pPr>
              <w:pStyle w:val="afff4"/>
              <w:spacing w:before="0" w:line="238" w:lineRule="auto"/>
              <w:jc w:val="center"/>
            </w:pPr>
            <w:r w:rsidRPr="00377DC6">
              <w:t>Социально-демографическая характеристика профиля пользователя</w:t>
            </w:r>
          </w:p>
        </w:tc>
      </w:tr>
      <w:tr w:rsidR="007A4991" w:rsidRPr="002825FE" w:rsidTr="00D4473D">
        <w:tc>
          <w:tcPr>
            <w:tcW w:w="3085" w:type="dxa"/>
            <w:tcBorders>
              <w:top w:val="single" w:sz="4" w:space="0" w:color="000000"/>
              <w:left w:val="single" w:sz="4" w:space="0" w:color="000000"/>
              <w:bottom w:val="single" w:sz="4" w:space="0" w:color="000000"/>
              <w:right w:val="single" w:sz="4" w:space="0" w:color="000000"/>
            </w:tcBorders>
          </w:tcPr>
          <w:p w:rsidR="007A4991" w:rsidRPr="00E26EE5" w:rsidRDefault="007A4991" w:rsidP="003E6A60">
            <w:pPr>
              <w:pStyle w:val="afff4"/>
              <w:spacing w:before="0" w:line="238" w:lineRule="auto"/>
              <w:jc w:val="both"/>
            </w:pPr>
            <w:r w:rsidRPr="00E26EE5">
              <w:t>Фамилия</w:t>
            </w:r>
          </w:p>
        </w:tc>
        <w:tc>
          <w:tcPr>
            <w:tcW w:w="6768" w:type="dxa"/>
            <w:tcBorders>
              <w:top w:val="single" w:sz="4" w:space="0" w:color="000000"/>
              <w:left w:val="single" w:sz="4" w:space="0" w:color="000000"/>
              <w:bottom w:val="single" w:sz="4" w:space="0" w:color="000000"/>
              <w:right w:val="single" w:sz="4" w:space="0" w:color="000000"/>
            </w:tcBorders>
          </w:tcPr>
          <w:p w:rsidR="007A4991" w:rsidRPr="00E26EE5" w:rsidRDefault="00662CB9" w:rsidP="003E6A60">
            <w:pPr>
              <w:pStyle w:val="afff4"/>
              <w:spacing w:before="0" w:line="238" w:lineRule="auto"/>
              <w:jc w:val="both"/>
            </w:pPr>
            <w:r>
              <w:t>Метинович</w:t>
            </w:r>
          </w:p>
        </w:tc>
      </w:tr>
      <w:tr w:rsidR="007A4991" w:rsidRPr="002825FE" w:rsidTr="00D4473D">
        <w:tc>
          <w:tcPr>
            <w:tcW w:w="3085" w:type="dxa"/>
            <w:tcBorders>
              <w:top w:val="single" w:sz="4" w:space="0" w:color="000000"/>
              <w:left w:val="single" w:sz="4" w:space="0" w:color="000000"/>
              <w:bottom w:val="single" w:sz="4" w:space="0" w:color="000000"/>
              <w:right w:val="single" w:sz="4" w:space="0" w:color="000000"/>
            </w:tcBorders>
          </w:tcPr>
          <w:p w:rsidR="007A4991" w:rsidRPr="00E26EE5" w:rsidRDefault="007A4991" w:rsidP="003E6A60">
            <w:pPr>
              <w:pStyle w:val="afff4"/>
              <w:spacing w:before="0" w:line="238" w:lineRule="auto"/>
              <w:jc w:val="both"/>
            </w:pPr>
            <w:r w:rsidRPr="00E26EE5">
              <w:t>Имя</w:t>
            </w:r>
          </w:p>
        </w:tc>
        <w:tc>
          <w:tcPr>
            <w:tcW w:w="6768" w:type="dxa"/>
            <w:tcBorders>
              <w:top w:val="single" w:sz="4" w:space="0" w:color="000000"/>
              <w:left w:val="single" w:sz="4" w:space="0" w:color="000000"/>
              <w:bottom w:val="single" w:sz="4" w:space="0" w:color="000000"/>
              <w:right w:val="single" w:sz="4" w:space="0" w:color="000000"/>
            </w:tcBorders>
          </w:tcPr>
          <w:p w:rsidR="007A4991" w:rsidRPr="00E26EE5" w:rsidRDefault="00E55458" w:rsidP="003E6A60">
            <w:pPr>
              <w:pStyle w:val="afff4"/>
              <w:spacing w:before="0" w:line="238" w:lineRule="auto"/>
              <w:jc w:val="both"/>
            </w:pPr>
            <w:r>
              <w:t>Андрей</w:t>
            </w:r>
          </w:p>
        </w:tc>
      </w:tr>
      <w:tr w:rsidR="007A4991" w:rsidRPr="002825FE" w:rsidTr="00D4473D">
        <w:tc>
          <w:tcPr>
            <w:tcW w:w="3085" w:type="dxa"/>
            <w:tcBorders>
              <w:top w:val="single" w:sz="4" w:space="0" w:color="000000"/>
              <w:left w:val="single" w:sz="4" w:space="0" w:color="000000"/>
              <w:bottom w:val="single" w:sz="4" w:space="0" w:color="000000"/>
              <w:right w:val="single" w:sz="4" w:space="0" w:color="000000"/>
            </w:tcBorders>
          </w:tcPr>
          <w:p w:rsidR="007A4991" w:rsidRPr="00E26EE5" w:rsidRDefault="007A4991" w:rsidP="003E6A60">
            <w:pPr>
              <w:pStyle w:val="afff4"/>
              <w:spacing w:before="0" w:line="238" w:lineRule="auto"/>
              <w:jc w:val="both"/>
            </w:pPr>
            <w:r w:rsidRPr="00E26EE5">
              <w:t>Возраст</w:t>
            </w:r>
          </w:p>
        </w:tc>
        <w:tc>
          <w:tcPr>
            <w:tcW w:w="6768" w:type="dxa"/>
            <w:tcBorders>
              <w:top w:val="single" w:sz="4" w:space="0" w:color="000000"/>
              <w:left w:val="single" w:sz="4" w:space="0" w:color="000000"/>
              <w:bottom w:val="single" w:sz="4" w:space="0" w:color="000000"/>
              <w:right w:val="single" w:sz="4" w:space="0" w:color="000000"/>
            </w:tcBorders>
          </w:tcPr>
          <w:p w:rsidR="007A4991" w:rsidRPr="00E26EE5" w:rsidRDefault="00662CB9" w:rsidP="003E6A60">
            <w:pPr>
              <w:pStyle w:val="afff4"/>
              <w:spacing w:before="0" w:line="238" w:lineRule="auto"/>
              <w:jc w:val="both"/>
            </w:pPr>
            <w:r>
              <w:t>16</w:t>
            </w:r>
            <w:r w:rsidR="007A4991" w:rsidRPr="00E26EE5">
              <w:t xml:space="preserve"> лет</w:t>
            </w:r>
          </w:p>
        </w:tc>
      </w:tr>
      <w:tr w:rsidR="007A4991" w:rsidRPr="002825FE" w:rsidTr="00D4473D">
        <w:tc>
          <w:tcPr>
            <w:tcW w:w="3085" w:type="dxa"/>
            <w:tcBorders>
              <w:top w:val="single" w:sz="4" w:space="0" w:color="000000"/>
              <w:left w:val="single" w:sz="4" w:space="0" w:color="000000"/>
              <w:bottom w:val="single" w:sz="4" w:space="0" w:color="000000"/>
              <w:right w:val="single" w:sz="4" w:space="0" w:color="000000"/>
            </w:tcBorders>
          </w:tcPr>
          <w:p w:rsidR="007A4991" w:rsidRPr="00E26EE5" w:rsidRDefault="007A4991" w:rsidP="003E6A60">
            <w:pPr>
              <w:pStyle w:val="afff4"/>
              <w:spacing w:before="0" w:line="238" w:lineRule="auto"/>
              <w:jc w:val="both"/>
            </w:pPr>
            <w:r w:rsidRPr="00E26EE5">
              <w:t>Место жительства</w:t>
            </w:r>
          </w:p>
        </w:tc>
        <w:tc>
          <w:tcPr>
            <w:tcW w:w="6768" w:type="dxa"/>
            <w:tcBorders>
              <w:top w:val="single" w:sz="4" w:space="0" w:color="000000"/>
              <w:left w:val="single" w:sz="4" w:space="0" w:color="000000"/>
              <w:bottom w:val="single" w:sz="4" w:space="0" w:color="000000"/>
              <w:right w:val="single" w:sz="4" w:space="0" w:color="000000"/>
            </w:tcBorders>
          </w:tcPr>
          <w:p w:rsidR="007A4991" w:rsidRPr="00E26EE5" w:rsidRDefault="00662CB9" w:rsidP="003E6A60">
            <w:pPr>
              <w:pStyle w:val="afff4"/>
              <w:spacing w:before="0" w:line="238" w:lineRule="auto"/>
              <w:jc w:val="both"/>
            </w:pPr>
            <w:r>
              <w:t>Беларусь, Гомельская область, г. Гомель</w:t>
            </w:r>
          </w:p>
        </w:tc>
      </w:tr>
      <w:tr w:rsidR="007A4991" w:rsidRPr="002825FE" w:rsidTr="00D4473D">
        <w:tc>
          <w:tcPr>
            <w:tcW w:w="3085" w:type="dxa"/>
            <w:tcBorders>
              <w:top w:val="single" w:sz="4" w:space="0" w:color="000000"/>
              <w:left w:val="single" w:sz="4" w:space="0" w:color="000000"/>
              <w:bottom w:val="single" w:sz="4" w:space="0" w:color="000000"/>
              <w:right w:val="single" w:sz="4" w:space="0" w:color="000000"/>
            </w:tcBorders>
          </w:tcPr>
          <w:p w:rsidR="007A4991" w:rsidRPr="00E26EE5" w:rsidRDefault="007A4991" w:rsidP="003E6A60">
            <w:pPr>
              <w:pStyle w:val="afff4"/>
              <w:spacing w:before="0" w:line="238" w:lineRule="auto"/>
              <w:jc w:val="both"/>
            </w:pPr>
            <w:r w:rsidRPr="00E26EE5">
              <w:t>Род занятий</w:t>
            </w:r>
          </w:p>
        </w:tc>
        <w:tc>
          <w:tcPr>
            <w:tcW w:w="6768" w:type="dxa"/>
            <w:tcBorders>
              <w:top w:val="single" w:sz="4" w:space="0" w:color="000000"/>
              <w:left w:val="single" w:sz="4" w:space="0" w:color="000000"/>
              <w:bottom w:val="single" w:sz="4" w:space="0" w:color="000000"/>
              <w:right w:val="single" w:sz="4" w:space="0" w:color="000000"/>
            </w:tcBorders>
          </w:tcPr>
          <w:p w:rsidR="00E55458" w:rsidRPr="00E55458" w:rsidRDefault="00662CB9" w:rsidP="003E6A60">
            <w:pPr>
              <w:pStyle w:val="afff4"/>
              <w:spacing w:before="0" w:line="238" w:lineRule="auto"/>
              <w:jc w:val="both"/>
            </w:pPr>
            <w:r>
              <w:t>Школьник</w:t>
            </w:r>
          </w:p>
        </w:tc>
      </w:tr>
      <w:tr w:rsidR="007A4991" w:rsidRPr="002825FE" w:rsidTr="00D4473D">
        <w:tc>
          <w:tcPr>
            <w:tcW w:w="3085" w:type="dxa"/>
            <w:tcBorders>
              <w:top w:val="single" w:sz="4" w:space="0" w:color="000000"/>
              <w:left w:val="single" w:sz="4" w:space="0" w:color="000000"/>
              <w:bottom w:val="single" w:sz="4" w:space="0" w:color="000000"/>
              <w:right w:val="single" w:sz="4" w:space="0" w:color="000000"/>
            </w:tcBorders>
          </w:tcPr>
          <w:p w:rsidR="007A4991" w:rsidRPr="00E26EE5" w:rsidRDefault="007A4991" w:rsidP="003E6A60">
            <w:pPr>
              <w:pStyle w:val="afff4"/>
              <w:spacing w:before="0" w:line="238" w:lineRule="auto"/>
              <w:jc w:val="both"/>
            </w:pPr>
            <w:r w:rsidRPr="00E26EE5">
              <w:t>Информация</w:t>
            </w:r>
          </w:p>
        </w:tc>
        <w:tc>
          <w:tcPr>
            <w:tcW w:w="6768" w:type="dxa"/>
            <w:tcBorders>
              <w:top w:val="single" w:sz="4" w:space="0" w:color="000000"/>
              <w:left w:val="single" w:sz="4" w:space="0" w:color="000000"/>
              <w:bottom w:val="single" w:sz="4" w:space="0" w:color="000000"/>
              <w:right w:val="single" w:sz="4" w:space="0" w:color="000000"/>
            </w:tcBorders>
          </w:tcPr>
          <w:p w:rsidR="007A4991" w:rsidRPr="00E26EE5" w:rsidRDefault="00662CB9" w:rsidP="003E6A60">
            <w:pPr>
              <w:pStyle w:val="afff4"/>
              <w:spacing w:before="0"/>
              <w:jc w:val="both"/>
            </w:pPr>
            <w:r>
              <w:t>Андрей ходит в школу, подрабатывает репетиторством для школьников 5-6 классов. Очень смышленый парень. Все свои желания в плане покупок осуществляет за свои заработанные деньги</w:t>
            </w:r>
          </w:p>
        </w:tc>
      </w:tr>
      <w:tr w:rsidR="007A4991" w:rsidRPr="002825FE" w:rsidTr="00D4473D">
        <w:tc>
          <w:tcPr>
            <w:tcW w:w="3085" w:type="dxa"/>
            <w:tcBorders>
              <w:top w:val="single" w:sz="4" w:space="0" w:color="000000"/>
              <w:left w:val="single" w:sz="4" w:space="0" w:color="000000"/>
              <w:bottom w:val="single" w:sz="4" w:space="0" w:color="000000"/>
              <w:right w:val="single" w:sz="4" w:space="0" w:color="000000"/>
            </w:tcBorders>
          </w:tcPr>
          <w:p w:rsidR="007A4991" w:rsidRPr="00E26EE5" w:rsidRDefault="007A4991" w:rsidP="003E6A60">
            <w:pPr>
              <w:pStyle w:val="afff4"/>
              <w:spacing w:before="0" w:line="238" w:lineRule="auto"/>
              <w:jc w:val="both"/>
            </w:pPr>
            <w:r w:rsidRPr="00E26EE5">
              <w:t>Интернет-активность</w:t>
            </w:r>
          </w:p>
        </w:tc>
        <w:tc>
          <w:tcPr>
            <w:tcW w:w="6768" w:type="dxa"/>
            <w:tcBorders>
              <w:top w:val="single" w:sz="4" w:space="0" w:color="000000"/>
              <w:left w:val="single" w:sz="4" w:space="0" w:color="000000"/>
              <w:bottom w:val="single" w:sz="4" w:space="0" w:color="000000"/>
              <w:right w:val="single" w:sz="4" w:space="0" w:color="000000"/>
            </w:tcBorders>
          </w:tcPr>
          <w:p w:rsidR="007A4991" w:rsidRPr="00E26EE5" w:rsidRDefault="00662CB9" w:rsidP="003E6A60">
            <w:pPr>
              <w:pStyle w:val="afff4"/>
              <w:spacing w:before="0"/>
              <w:jc w:val="both"/>
            </w:pPr>
            <w:r>
              <w:t>Средняя</w:t>
            </w:r>
          </w:p>
        </w:tc>
      </w:tr>
      <w:tr w:rsidR="007A4991" w:rsidRPr="002825FE" w:rsidTr="00D4473D">
        <w:tc>
          <w:tcPr>
            <w:tcW w:w="3085" w:type="dxa"/>
            <w:tcBorders>
              <w:top w:val="single" w:sz="4" w:space="0" w:color="000000"/>
              <w:left w:val="single" w:sz="4" w:space="0" w:color="000000"/>
              <w:bottom w:val="single" w:sz="4" w:space="0" w:color="000000"/>
              <w:right w:val="single" w:sz="4" w:space="0" w:color="000000"/>
            </w:tcBorders>
          </w:tcPr>
          <w:p w:rsidR="00E85522" w:rsidRDefault="00E85522" w:rsidP="003E6A60">
            <w:pPr>
              <w:pStyle w:val="afff4"/>
              <w:spacing w:before="0" w:line="238" w:lineRule="auto"/>
              <w:jc w:val="both"/>
            </w:pPr>
            <w:r>
              <w:t>Повседневная</w:t>
            </w:r>
          </w:p>
          <w:p w:rsidR="007A4991" w:rsidRPr="00E26EE5" w:rsidRDefault="007A4991" w:rsidP="003E6A60">
            <w:pPr>
              <w:pStyle w:val="afff4"/>
              <w:spacing w:before="0" w:line="238" w:lineRule="auto"/>
              <w:jc w:val="both"/>
            </w:pPr>
            <w:r w:rsidRPr="00E26EE5">
              <w:t>деятельность</w:t>
            </w:r>
          </w:p>
        </w:tc>
        <w:tc>
          <w:tcPr>
            <w:tcW w:w="6768" w:type="dxa"/>
            <w:tcBorders>
              <w:top w:val="single" w:sz="4" w:space="0" w:color="000000"/>
              <w:left w:val="single" w:sz="4" w:space="0" w:color="000000"/>
              <w:bottom w:val="single" w:sz="4" w:space="0" w:color="000000"/>
              <w:right w:val="single" w:sz="4" w:space="0" w:color="000000"/>
            </w:tcBorders>
          </w:tcPr>
          <w:p w:rsidR="007A4991" w:rsidRPr="00E55458" w:rsidRDefault="005801F5" w:rsidP="003E6A60">
            <w:pPr>
              <w:pStyle w:val="afff4"/>
              <w:spacing w:before="0"/>
              <w:jc w:val="both"/>
            </w:pPr>
            <w:r>
              <w:t>Хорошист в школе, увлекается спортом, любит классическую литературу. К покупкам относится очень тщательно и осознанно. Перед покупкой проверит все детали, прочитает отзывы на разных источников</w:t>
            </w:r>
          </w:p>
        </w:tc>
      </w:tr>
      <w:tr w:rsidR="007A4991" w:rsidRPr="002825FE" w:rsidTr="00D4473D">
        <w:tc>
          <w:tcPr>
            <w:tcW w:w="3085" w:type="dxa"/>
            <w:tcBorders>
              <w:top w:val="single" w:sz="4" w:space="0" w:color="000000"/>
              <w:left w:val="single" w:sz="4" w:space="0" w:color="000000"/>
              <w:bottom w:val="single" w:sz="4" w:space="0" w:color="000000"/>
              <w:right w:val="single" w:sz="4" w:space="0" w:color="000000"/>
            </w:tcBorders>
          </w:tcPr>
          <w:p w:rsidR="00E85522" w:rsidRDefault="007A4991" w:rsidP="003E6A60">
            <w:pPr>
              <w:pStyle w:val="afff4"/>
              <w:spacing w:before="0" w:line="238" w:lineRule="auto"/>
              <w:jc w:val="both"/>
            </w:pPr>
            <w:r w:rsidRPr="00E26EE5">
              <w:t>Тех</w:t>
            </w:r>
            <w:r w:rsidR="00E85522">
              <w:t>ническая</w:t>
            </w:r>
          </w:p>
          <w:p w:rsidR="007A4991" w:rsidRPr="00E26EE5" w:rsidRDefault="007A4991" w:rsidP="003E6A60">
            <w:pPr>
              <w:pStyle w:val="afff4"/>
              <w:spacing w:before="0" w:line="238" w:lineRule="auto"/>
              <w:jc w:val="both"/>
            </w:pPr>
            <w:r w:rsidRPr="00E26EE5">
              <w:t>подготовка</w:t>
            </w:r>
          </w:p>
        </w:tc>
        <w:tc>
          <w:tcPr>
            <w:tcW w:w="6768" w:type="dxa"/>
            <w:tcBorders>
              <w:top w:val="single" w:sz="4" w:space="0" w:color="000000"/>
              <w:left w:val="single" w:sz="4" w:space="0" w:color="000000"/>
              <w:bottom w:val="single" w:sz="4" w:space="0" w:color="000000"/>
              <w:right w:val="single" w:sz="4" w:space="0" w:color="000000"/>
            </w:tcBorders>
          </w:tcPr>
          <w:p w:rsidR="007A4991" w:rsidRPr="00E26EE5" w:rsidRDefault="005801F5" w:rsidP="003E6A60">
            <w:pPr>
              <w:pStyle w:val="afff4"/>
              <w:spacing w:before="0"/>
              <w:jc w:val="both"/>
            </w:pPr>
            <w:r w:rsidRPr="00E26EE5">
              <w:t>Пользуется</w:t>
            </w:r>
            <w:r>
              <w:t xml:space="preserve"> всеми видами техники, имеющей доступ к интернету. Однако чаще всего телефоном. Имеет </w:t>
            </w:r>
            <w:r>
              <w:br/>
              <w:t>аккаунты во всех популярных социальных сетях</w:t>
            </w:r>
          </w:p>
        </w:tc>
      </w:tr>
      <w:tr w:rsidR="007A4991" w:rsidRPr="002825FE" w:rsidTr="00D4473D">
        <w:tc>
          <w:tcPr>
            <w:tcW w:w="3085" w:type="dxa"/>
            <w:tcBorders>
              <w:top w:val="single" w:sz="4" w:space="0" w:color="000000"/>
              <w:left w:val="single" w:sz="4" w:space="0" w:color="000000"/>
              <w:bottom w:val="single" w:sz="4" w:space="0" w:color="000000"/>
              <w:right w:val="single" w:sz="4" w:space="0" w:color="000000"/>
            </w:tcBorders>
          </w:tcPr>
          <w:p w:rsidR="007A4991" w:rsidRPr="00E26EE5" w:rsidRDefault="007A4991" w:rsidP="003E6A60">
            <w:pPr>
              <w:pStyle w:val="afff4"/>
              <w:spacing w:before="0" w:line="238" w:lineRule="auto"/>
              <w:jc w:val="both"/>
            </w:pPr>
            <w:r w:rsidRPr="00E26EE5">
              <w:t>Цели пользователя</w:t>
            </w:r>
          </w:p>
        </w:tc>
        <w:tc>
          <w:tcPr>
            <w:tcW w:w="6768" w:type="dxa"/>
            <w:tcBorders>
              <w:top w:val="single" w:sz="4" w:space="0" w:color="000000"/>
              <w:left w:val="single" w:sz="4" w:space="0" w:color="000000"/>
              <w:bottom w:val="single" w:sz="4" w:space="0" w:color="000000"/>
              <w:right w:val="single" w:sz="4" w:space="0" w:color="000000"/>
            </w:tcBorders>
          </w:tcPr>
          <w:p w:rsidR="007A4991" w:rsidRPr="00E26EE5" w:rsidRDefault="005801F5" w:rsidP="003E6A60">
            <w:pPr>
              <w:pStyle w:val="afff4"/>
              <w:spacing w:before="0"/>
              <w:jc w:val="both"/>
            </w:pPr>
            <w:r>
              <w:t>Найти рецензию на определенную книгу</w:t>
            </w:r>
          </w:p>
        </w:tc>
      </w:tr>
      <w:tr w:rsidR="007A4991" w:rsidRPr="002825FE" w:rsidTr="00D4473D">
        <w:tc>
          <w:tcPr>
            <w:tcW w:w="3085" w:type="dxa"/>
            <w:tcBorders>
              <w:top w:val="single" w:sz="4" w:space="0" w:color="000000"/>
              <w:left w:val="single" w:sz="4" w:space="0" w:color="000000"/>
              <w:bottom w:val="single" w:sz="4" w:space="0" w:color="000000"/>
              <w:right w:val="single" w:sz="4" w:space="0" w:color="000000"/>
            </w:tcBorders>
          </w:tcPr>
          <w:p w:rsidR="007A4991" w:rsidRPr="00E26EE5" w:rsidRDefault="007A4991" w:rsidP="003E6A60">
            <w:pPr>
              <w:pStyle w:val="afff4"/>
              <w:spacing w:before="0" w:line="238" w:lineRule="auto"/>
              <w:jc w:val="both"/>
            </w:pPr>
            <w:r w:rsidRPr="00E26EE5">
              <w:t>Задачи</w:t>
            </w:r>
          </w:p>
        </w:tc>
        <w:tc>
          <w:tcPr>
            <w:tcW w:w="6768" w:type="dxa"/>
            <w:tcBorders>
              <w:top w:val="single" w:sz="4" w:space="0" w:color="000000"/>
              <w:left w:val="single" w:sz="4" w:space="0" w:color="000000"/>
              <w:bottom w:val="single" w:sz="4" w:space="0" w:color="000000"/>
              <w:right w:val="single" w:sz="4" w:space="0" w:color="000000"/>
            </w:tcBorders>
          </w:tcPr>
          <w:p w:rsidR="007A4991" w:rsidRPr="00E26EE5" w:rsidRDefault="005801F5" w:rsidP="003E6A60">
            <w:pPr>
              <w:pStyle w:val="afff4"/>
              <w:spacing w:before="0"/>
              <w:jc w:val="both"/>
            </w:pPr>
            <w:r>
              <w:t>Найти с помощью фильтра на странице рецензию на определенную книгу</w:t>
            </w:r>
          </w:p>
        </w:tc>
      </w:tr>
      <w:tr w:rsidR="007A4991" w:rsidRPr="002825FE" w:rsidTr="00D4473D">
        <w:tc>
          <w:tcPr>
            <w:tcW w:w="3085" w:type="dxa"/>
            <w:tcBorders>
              <w:top w:val="single" w:sz="4" w:space="0" w:color="000000"/>
              <w:left w:val="single" w:sz="4" w:space="0" w:color="000000"/>
              <w:bottom w:val="single" w:sz="4" w:space="0" w:color="000000"/>
              <w:right w:val="single" w:sz="4" w:space="0" w:color="000000"/>
            </w:tcBorders>
          </w:tcPr>
          <w:p w:rsidR="007A4991" w:rsidRPr="00E26EE5" w:rsidRDefault="007A4991" w:rsidP="003E6A60">
            <w:pPr>
              <w:pStyle w:val="afff4"/>
              <w:spacing w:before="0" w:line="238" w:lineRule="auto"/>
              <w:jc w:val="both"/>
            </w:pPr>
            <w:r w:rsidRPr="00E26EE5">
              <w:t>Потребности</w:t>
            </w:r>
          </w:p>
        </w:tc>
        <w:tc>
          <w:tcPr>
            <w:tcW w:w="6768" w:type="dxa"/>
            <w:tcBorders>
              <w:top w:val="single" w:sz="4" w:space="0" w:color="000000"/>
              <w:left w:val="single" w:sz="4" w:space="0" w:color="000000"/>
              <w:bottom w:val="single" w:sz="4" w:space="0" w:color="000000"/>
              <w:right w:val="single" w:sz="4" w:space="0" w:color="000000"/>
            </w:tcBorders>
          </w:tcPr>
          <w:p w:rsidR="007A4991" w:rsidRPr="00E26EE5" w:rsidRDefault="005801F5" w:rsidP="003E6A60">
            <w:pPr>
              <w:pStyle w:val="afff4"/>
              <w:spacing w:before="0"/>
              <w:jc w:val="both"/>
            </w:pPr>
            <w:r>
              <w:t>Как можно проще и быстро найти необходимый материал</w:t>
            </w:r>
          </w:p>
        </w:tc>
      </w:tr>
      <w:tr w:rsidR="007A4991" w:rsidRPr="002825FE" w:rsidTr="00D4473D">
        <w:tc>
          <w:tcPr>
            <w:tcW w:w="3085" w:type="dxa"/>
            <w:tcBorders>
              <w:top w:val="single" w:sz="4" w:space="0" w:color="000000"/>
              <w:left w:val="single" w:sz="4" w:space="0" w:color="000000"/>
              <w:bottom w:val="single" w:sz="4" w:space="0" w:color="000000"/>
              <w:right w:val="single" w:sz="4" w:space="0" w:color="000000"/>
            </w:tcBorders>
          </w:tcPr>
          <w:p w:rsidR="007A4991" w:rsidRPr="00E26EE5" w:rsidRDefault="007A4991" w:rsidP="003E6A60">
            <w:pPr>
              <w:pStyle w:val="afff4"/>
              <w:spacing w:before="0" w:line="238" w:lineRule="auto"/>
              <w:jc w:val="both"/>
            </w:pPr>
            <w:r w:rsidRPr="00E26EE5">
              <w:t>Требования к сайту</w:t>
            </w:r>
          </w:p>
        </w:tc>
        <w:tc>
          <w:tcPr>
            <w:tcW w:w="6768" w:type="dxa"/>
            <w:tcBorders>
              <w:top w:val="single" w:sz="4" w:space="0" w:color="000000"/>
              <w:left w:val="single" w:sz="4" w:space="0" w:color="000000"/>
              <w:bottom w:val="single" w:sz="4" w:space="0" w:color="000000"/>
              <w:right w:val="single" w:sz="4" w:space="0" w:color="000000"/>
            </w:tcBorders>
          </w:tcPr>
          <w:p w:rsidR="007A4991" w:rsidRPr="00E55458" w:rsidRDefault="005801F5" w:rsidP="003E6A60">
            <w:pPr>
              <w:pStyle w:val="afff4"/>
              <w:spacing w:before="0"/>
              <w:jc w:val="both"/>
            </w:pPr>
            <w:r>
              <w:t>Удобный дизайн, быстрая скорость загрузки страницы, наличие подробного фильтра для поиска необходимой рецензии, отсутствие необходимости регистрации для просмотра рецензий</w:t>
            </w:r>
          </w:p>
        </w:tc>
      </w:tr>
    </w:tbl>
    <w:p w:rsidR="005801F5" w:rsidRPr="00290D55" w:rsidRDefault="005801F5" w:rsidP="005801F5">
      <w:pPr>
        <w:pStyle w:val="af4"/>
      </w:pPr>
      <w:r>
        <w:t xml:space="preserve">Андрей наткнулся на сайт с помощью поисковой системы, когда искал рецензию на определенную книгу, попал сразу на рецензию </w:t>
      </w:r>
      <w:r w:rsidR="003B48D2">
        <w:t>книги</w:t>
      </w:r>
      <w:r>
        <w:t>, прочитал. Запомнил существование данного веб-сайта. При повторной необходимости найти рецензию на книгу. Вспомнил про сайт. Зашел через поисковую систему на главную страницу. Перешел на страницу р</w:t>
      </w:r>
      <w:r w:rsidR="002A3CAE">
        <w:t>ецензий с фильтром для поиска, в</w:t>
      </w:r>
      <w:r>
        <w:t>вел название книги. Перешел на рецензию, прочитал. Захотел добавить в закладки. Перешел на страницу регистрации, зарегистрировался. Зашел на рецензию. Добавил в закладки.</w:t>
      </w:r>
    </w:p>
    <w:p w:rsidR="0064239A" w:rsidRDefault="00072214" w:rsidP="002A3CAE">
      <w:pPr>
        <w:pStyle w:val="af8"/>
        <w:outlineLvl w:val="1"/>
      </w:pPr>
      <w:bookmarkStart w:id="35" w:name="_Toc41742028"/>
      <w:bookmarkStart w:id="36" w:name="_Toc42269076"/>
      <w:r>
        <w:lastRenderedPageBreak/>
        <w:t>2.2</w:t>
      </w:r>
      <w:r w:rsidR="0064239A">
        <w:t xml:space="preserve"> </w:t>
      </w:r>
      <w:r>
        <w:t>Функционал</w:t>
      </w:r>
      <w:r w:rsidR="00C27BE1">
        <w:t xml:space="preserve"> проекта</w:t>
      </w:r>
      <w:bookmarkEnd w:id="35"/>
      <w:bookmarkEnd w:id="36"/>
    </w:p>
    <w:p w:rsidR="00214353" w:rsidRPr="00C81FEB" w:rsidRDefault="00AF7384" w:rsidP="00AF7384">
      <w:r>
        <w:t xml:space="preserve">Основываясь на поставленных целях данного проекта можно выделить необходимый функционал. </w:t>
      </w:r>
      <w:r w:rsidR="00214353">
        <w:t xml:space="preserve">Авторизированный как </w:t>
      </w:r>
      <w:r w:rsidR="0083169A">
        <w:t xml:space="preserve">администратор </w:t>
      </w:r>
      <w:r w:rsidR="00214353">
        <w:t>пользователь может</w:t>
      </w:r>
      <w:r w:rsidR="00214353" w:rsidRPr="00C81FEB">
        <w:t>:</w:t>
      </w:r>
    </w:p>
    <w:p w:rsidR="00214353" w:rsidRDefault="00214353" w:rsidP="00214353">
      <w:pPr>
        <w:pStyle w:val="a1"/>
        <w:numPr>
          <w:ilvl w:val="0"/>
          <w:numId w:val="3"/>
        </w:numPr>
      </w:pPr>
      <w:r>
        <w:t xml:space="preserve">работать с социальными сетями сайта (добавлять, </w:t>
      </w:r>
      <w:r w:rsidR="00EA0A43">
        <w:t>редактировать</w:t>
      </w:r>
      <w:r>
        <w:t>, удалять, просматривать)</w:t>
      </w:r>
      <w:r w:rsidRPr="00900B6E">
        <w:t>;</w:t>
      </w:r>
    </w:p>
    <w:p w:rsidR="00214353" w:rsidRDefault="00214353" w:rsidP="00214353">
      <w:pPr>
        <w:pStyle w:val="a1"/>
        <w:numPr>
          <w:ilvl w:val="0"/>
          <w:numId w:val="3"/>
        </w:numPr>
      </w:pPr>
      <w:r>
        <w:t>работать с рецензиями (</w:t>
      </w:r>
      <w:r w:rsidR="00EA0A43">
        <w:t>добавлять</w:t>
      </w:r>
      <w:r>
        <w:t xml:space="preserve">, </w:t>
      </w:r>
      <w:r w:rsidR="00EA0A43">
        <w:t>редактировать</w:t>
      </w:r>
      <w:r>
        <w:t>,</w:t>
      </w:r>
      <w:r w:rsidRPr="00A75637">
        <w:t xml:space="preserve"> </w:t>
      </w:r>
      <w:r>
        <w:t>удалять</w:t>
      </w:r>
      <w:r w:rsidRPr="00A75637">
        <w:t xml:space="preserve">, </w:t>
      </w:r>
      <w:r>
        <w:t>просматривать)</w:t>
      </w:r>
      <w:r w:rsidRPr="00900B6E">
        <w:t>;</w:t>
      </w:r>
    </w:p>
    <w:p w:rsidR="00214353" w:rsidRDefault="00214353" w:rsidP="00214353">
      <w:pPr>
        <w:pStyle w:val="a1"/>
        <w:numPr>
          <w:ilvl w:val="0"/>
          <w:numId w:val="3"/>
        </w:numPr>
      </w:pPr>
      <w:r>
        <w:t>работать с кодом для аналитики сайта (редактировать)</w:t>
      </w:r>
      <w:r w:rsidRPr="00900B6E">
        <w:t>;</w:t>
      </w:r>
    </w:p>
    <w:p w:rsidR="00214353" w:rsidRDefault="00214353" w:rsidP="00214353">
      <w:pPr>
        <w:pStyle w:val="a1"/>
        <w:numPr>
          <w:ilvl w:val="0"/>
          <w:numId w:val="3"/>
        </w:numPr>
      </w:pPr>
      <w:r>
        <w:t>работать с комментариями (просматривать, удалять)</w:t>
      </w:r>
      <w:r w:rsidRPr="00900B6E">
        <w:t>;</w:t>
      </w:r>
    </w:p>
    <w:p w:rsidR="00214353" w:rsidRDefault="00214353" w:rsidP="00214353">
      <w:pPr>
        <w:pStyle w:val="a1"/>
        <w:numPr>
          <w:ilvl w:val="0"/>
          <w:numId w:val="3"/>
        </w:numPr>
      </w:pPr>
      <w:r>
        <w:t>работать с объявлениями (просматривать, проверять</w:t>
      </w:r>
      <w:r w:rsidRPr="00D54C2E">
        <w:t xml:space="preserve">, </w:t>
      </w:r>
      <w:r>
        <w:t>менять видимость)</w:t>
      </w:r>
      <w:r w:rsidRPr="00900B6E">
        <w:t>;</w:t>
      </w:r>
    </w:p>
    <w:p w:rsidR="00214353" w:rsidRDefault="00214353" w:rsidP="00214353">
      <w:pPr>
        <w:pStyle w:val="a1"/>
        <w:numPr>
          <w:ilvl w:val="0"/>
          <w:numId w:val="3"/>
        </w:numPr>
      </w:pPr>
      <w:r>
        <w:t>работать с пользователями (просматривать, блокировать)</w:t>
      </w:r>
      <w:r w:rsidRPr="00900B6E">
        <w:t>;</w:t>
      </w:r>
    </w:p>
    <w:p w:rsidR="00214353" w:rsidRDefault="00214353" w:rsidP="00214353">
      <w:pPr>
        <w:pStyle w:val="a1"/>
        <w:numPr>
          <w:ilvl w:val="0"/>
          <w:numId w:val="3"/>
        </w:numPr>
      </w:pPr>
      <w:r>
        <w:t>работать с администраторами (добавлять, просматривать, редактировать)</w:t>
      </w:r>
      <w:r w:rsidRPr="00900B6E">
        <w:t>;</w:t>
      </w:r>
    </w:p>
    <w:p w:rsidR="00214353" w:rsidRDefault="00214353" w:rsidP="00214353">
      <w:pPr>
        <w:pStyle w:val="a1"/>
        <w:numPr>
          <w:ilvl w:val="0"/>
          <w:numId w:val="3"/>
        </w:numPr>
      </w:pPr>
      <w:r>
        <w:t>работать с данными партнеров (удалять, добавлять, редактировать)</w:t>
      </w:r>
      <w:r w:rsidRPr="00BB290B">
        <w:t>;</w:t>
      </w:r>
    </w:p>
    <w:p w:rsidR="00214353" w:rsidRDefault="00E63B3F" w:rsidP="00214353">
      <w:r>
        <w:t>Авторизированный как р</w:t>
      </w:r>
      <w:r w:rsidR="003830C9">
        <w:t>едактор</w:t>
      </w:r>
      <w:r w:rsidR="00214353">
        <w:t xml:space="preserve"> может работать с рецензиями (</w:t>
      </w:r>
      <w:r w:rsidR="00DF4E74">
        <w:t>добавлять</w:t>
      </w:r>
      <w:r w:rsidR="00214353">
        <w:t xml:space="preserve">, </w:t>
      </w:r>
      <w:r w:rsidR="00DF4E74">
        <w:t>редактировать</w:t>
      </w:r>
      <w:r w:rsidR="00214353">
        <w:t>,</w:t>
      </w:r>
      <w:r w:rsidR="00214353" w:rsidRPr="00A75637">
        <w:t xml:space="preserve"> </w:t>
      </w:r>
      <w:r w:rsidR="00214353">
        <w:t>удалять</w:t>
      </w:r>
      <w:r w:rsidR="00214353" w:rsidRPr="00A75637">
        <w:t xml:space="preserve">, </w:t>
      </w:r>
      <w:r w:rsidR="00214353">
        <w:t>просматривать), а также добавлять</w:t>
      </w:r>
      <w:r w:rsidR="00DF4E74">
        <w:t>, редактировать или удалять</w:t>
      </w:r>
      <w:r w:rsidR="00214353">
        <w:t xml:space="preserve"> данные партнера к рецензии.</w:t>
      </w:r>
    </w:p>
    <w:p w:rsidR="00214353" w:rsidRDefault="00214353" w:rsidP="00214353">
      <w:r>
        <w:t>Неавторизированный пользователь может:</w:t>
      </w:r>
    </w:p>
    <w:p w:rsidR="00214353" w:rsidRPr="008C0093" w:rsidRDefault="00214353" w:rsidP="00214353">
      <w:pPr>
        <w:pStyle w:val="a1"/>
        <w:numPr>
          <w:ilvl w:val="0"/>
          <w:numId w:val="3"/>
        </w:numPr>
      </w:pPr>
      <w:r>
        <w:t>просматривать объявления и рецензии</w:t>
      </w:r>
      <w:r>
        <w:rPr>
          <w:lang w:val="en-US"/>
        </w:rPr>
        <w:t>;</w:t>
      </w:r>
    </w:p>
    <w:p w:rsidR="00214353" w:rsidRDefault="00214353" w:rsidP="00214353">
      <w:pPr>
        <w:pStyle w:val="a1"/>
        <w:numPr>
          <w:ilvl w:val="0"/>
          <w:numId w:val="3"/>
        </w:numPr>
      </w:pPr>
      <w:r>
        <w:t>регистрироваться на сайте</w:t>
      </w:r>
      <w:r>
        <w:rPr>
          <w:lang w:val="en-US"/>
        </w:rPr>
        <w:t>;</w:t>
      </w:r>
    </w:p>
    <w:p w:rsidR="00214353" w:rsidRDefault="00214353" w:rsidP="00214353">
      <w:pPr>
        <w:pStyle w:val="a1"/>
        <w:numPr>
          <w:ilvl w:val="0"/>
          <w:numId w:val="3"/>
        </w:numPr>
      </w:pPr>
      <w:r>
        <w:t>читать комментарии к рецензиям</w:t>
      </w:r>
      <w:r>
        <w:rPr>
          <w:lang w:val="en-US"/>
        </w:rPr>
        <w:t>;</w:t>
      </w:r>
    </w:p>
    <w:p w:rsidR="00214353" w:rsidRPr="00610DB0" w:rsidRDefault="00214353" w:rsidP="00214353">
      <w:pPr>
        <w:pStyle w:val="a1"/>
        <w:numPr>
          <w:ilvl w:val="0"/>
          <w:numId w:val="3"/>
        </w:numPr>
      </w:pPr>
      <w:r>
        <w:t>использовать обратную связь</w:t>
      </w:r>
      <w:r>
        <w:rPr>
          <w:lang w:val="en-US"/>
        </w:rPr>
        <w:t>.</w:t>
      </w:r>
    </w:p>
    <w:p w:rsidR="00214353" w:rsidRDefault="00214353" w:rsidP="00214353">
      <w:r>
        <w:t>Авторизированный пользователь может выполнять все что может неавторизированный пользователь и:</w:t>
      </w:r>
    </w:p>
    <w:p w:rsidR="00214353" w:rsidRPr="00A96400" w:rsidRDefault="00214353" w:rsidP="00214353">
      <w:pPr>
        <w:pStyle w:val="a1"/>
        <w:numPr>
          <w:ilvl w:val="0"/>
          <w:numId w:val="3"/>
        </w:numPr>
      </w:pPr>
      <w:r>
        <w:t>отправлять заявку на объявление</w:t>
      </w:r>
      <w:r>
        <w:rPr>
          <w:lang w:val="en-US"/>
        </w:rPr>
        <w:t>;</w:t>
      </w:r>
    </w:p>
    <w:p w:rsidR="00214353" w:rsidRPr="008C0093" w:rsidRDefault="00214353" w:rsidP="00214353">
      <w:pPr>
        <w:pStyle w:val="a1"/>
        <w:numPr>
          <w:ilvl w:val="0"/>
          <w:numId w:val="3"/>
        </w:numPr>
      </w:pPr>
      <w:r>
        <w:t>отвечать на заявки к объявлению</w:t>
      </w:r>
      <w:r w:rsidRPr="00A96400">
        <w:t>;</w:t>
      </w:r>
    </w:p>
    <w:p w:rsidR="00214353" w:rsidRPr="005C119A" w:rsidRDefault="00214353" w:rsidP="00214353">
      <w:pPr>
        <w:pStyle w:val="a1"/>
        <w:numPr>
          <w:ilvl w:val="0"/>
          <w:numId w:val="3"/>
        </w:numPr>
      </w:pPr>
      <w:r>
        <w:t>авторизоваться на сайте</w:t>
      </w:r>
      <w:r>
        <w:rPr>
          <w:lang w:val="en-US"/>
        </w:rPr>
        <w:t>;</w:t>
      </w:r>
    </w:p>
    <w:p w:rsidR="00214353" w:rsidRDefault="00214353" w:rsidP="00214353">
      <w:pPr>
        <w:pStyle w:val="a1"/>
        <w:numPr>
          <w:ilvl w:val="0"/>
          <w:numId w:val="3"/>
        </w:numPr>
      </w:pPr>
      <w:r>
        <w:t>работать с объявлениями (добавлять, удалять, редактировать)</w:t>
      </w:r>
      <w:r w:rsidRPr="005C119A">
        <w:t>;</w:t>
      </w:r>
    </w:p>
    <w:p w:rsidR="00214353" w:rsidRPr="005C119A" w:rsidRDefault="00214353" w:rsidP="00214353">
      <w:pPr>
        <w:pStyle w:val="a1"/>
        <w:numPr>
          <w:ilvl w:val="0"/>
          <w:numId w:val="3"/>
        </w:numPr>
      </w:pPr>
      <w:r>
        <w:t>комментировать рецензии</w:t>
      </w:r>
      <w:r>
        <w:rPr>
          <w:lang w:val="en-US"/>
        </w:rPr>
        <w:t>;</w:t>
      </w:r>
    </w:p>
    <w:p w:rsidR="00214353" w:rsidRDefault="00214353" w:rsidP="00214353">
      <w:pPr>
        <w:pStyle w:val="a1"/>
        <w:numPr>
          <w:ilvl w:val="0"/>
          <w:numId w:val="3"/>
        </w:numPr>
      </w:pPr>
      <w:r>
        <w:t>добавлять рецензии в закладки</w:t>
      </w:r>
      <w:r>
        <w:rPr>
          <w:lang w:val="en-US"/>
        </w:rPr>
        <w:t>;</w:t>
      </w:r>
    </w:p>
    <w:p w:rsidR="00214353" w:rsidRDefault="00214353" w:rsidP="00CC3F2D">
      <w:pPr>
        <w:pStyle w:val="a1"/>
        <w:numPr>
          <w:ilvl w:val="0"/>
          <w:numId w:val="3"/>
        </w:numPr>
      </w:pPr>
      <w:r>
        <w:t>работать с личным кабинетом (изменять данные).</w:t>
      </w:r>
    </w:p>
    <w:p w:rsidR="00214353" w:rsidRPr="00214353" w:rsidRDefault="00CC3F2D" w:rsidP="002A3CAE">
      <w:pPr>
        <w:pStyle w:val="af8"/>
        <w:outlineLvl w:val="1"/>
      </w:pPr>
      <w:bookmarkStart w:id="37" w:name="_Toc41742029"/>
      <w:bookmarkStart w:id="38" w:name="_Toc42269077"/>
      <w:r>
        <w:t>2.3 Информационная архитектура</w:t>
      </w:r>
      <w:bookmarkEnd w:id="37"/>
      <w:bookmarkEnd w:id="38"/>
    </w:p>
    <w:p w:rsidR="00AD2CC7" w:rsidRDefault="00AD2CC7" w:rsidP="00AD2CC7">
      <w:r>
        <w:rPr>
          <w:shd w:val="clear" w:color="auto" w:fill="FFFFFF"/>
        </w:rPr>
        <w:t>Диаграмма вариантов использования (сценариев поведения, прецедентов) является исходным концептуальным представлением системы в процессе ее проектирования и разработки. Данная диаграмма состоит из актеров, вариантов использования и отношений между ними. При построении диаграммы могут использоваться также общие элементы нотации: примечания и механизмы расширения.</w:t>
      </w:r>
    </w:p>
    <w:p w:rsidR="001C7F56" w:rsidRDefault="001C7F56" w:rsidP="00AD2CC7">
      <w:r>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r w:rsidRPr="00D11C16">
        <w:t xml:space="preserve"> </w:t>
      </w:r>
      <w:r>
        <w:t>При моделировании системы с помощью диаграммы прецедентов стремятся:</w:t>
      </w:r>
    </w:p>
    <w:p w:rsidR="001C7F56" w:rsidRDefault="001C7F56" w:rsidP="00B76408">
      <w:pPr>
        <w:pStyle w:val="a1"/>
        <w:numPr>
          <w:ilvl w:val="0"/>
          <w:numId w:val="3"/>
        </w:numPr>
        <w:spacing w:line="242" w:lineRule="auto"/>
      </w:pPr>
      <w:r w:rsidRPr="00442A20">
        <w:t>чётко о</w:t>
      </w:r>
      <w:r>
        <w:t>тделить систему от её окружения;</w:t>
      </w:r>
    </w:p>
    <w:p w:rsidR="001C7F56" w:rsidRDefault="001C7F56" w:rsidP="00B76408">
      <w:pPr>
        <w:pStyle w:val="a1"/>
        <w:numPr>
          <w:ilvl w:val="0"/>
          <w:numId w:val="3"/>
        </w:numPr>
        <w:spacing w:line="242" w:lineRule="auto"/>
      </w:pPr>
      <w:r w:rsidRPr="00442A20">
        <w:t>определить действующих лиц (актёров),</w:t>
      </w:r>
      <w:r>
        <w:t xml:space="preserve"> их взаимодействие с системой и </w:t>
      </w:r>
      <w:r w:rsidRPr="00442A20">
        <w:t>ожи</w:t>
      </w:r>
      <w:r w:rsidR="00C97D71">
        <w:t>даемую функциональность системы</w:t>
      </w:r>
      <w:r w:rsidR="00761A88" w:rsidRPr="00761A88">
        <w:t xml:space="preserve"> [</w:t>
      </w:r>
      <w:r w:rsidR="00761A88" w:rsidRPr="00C97D71">
        <w:t>1</w:t>
      </w:r>
      <w:r w:rsidR="000421C6">
        <w:t>7</w:t>
      </w:r>
      <w:r w:rsidR="00761A88" w:rsidRPr="00C97D71">
        <w:t>]</w:t>
      </w:r>
      <w:r w:rsidR="00C97D71">
        <w:t>.</w:t>
      </w:r>
    </w:p>
    <w:p w:rsidR="007F0E7C" w:rsidRPr="00B14980" w:rsidRDefault="00B14980" w:rsidP="00B76408">
      <w:pPr>
        <w:spacing w:line="242" w:lineRule="auto"/>
      </w:pPr>
      <w:r w:rsidRPr="00B14980">
        <w:lastRenderedPageBreak/>
        <w:t>Н</w:t>
      </w:r>
      <w:r w:rsidR="001C7F56" w:rsidRPr="00B14980">
        <w:t>ефункциональные требования при составлени</w:t>
      </w:r>
      <w:r w:rsidR="00331718">
        <w:t>и модели прецедентов опускаются</w:t>
      </w:r>
      <w:r w:rsidR="001C7F56" w:rsidRPr="00B14980">
        <w:t xml:space="preserve">. Всего присутствует </w:t>
      </w:r>
      <w:r w:rsidRPr="00B14980">
        <w:t>три</w:t>
      </w:r>
      <w:r w:rsidR="001C7F56" w:rsidRPr="00B14980">
        <w:t xml:space="preserve"> </w:t>
      </w:r>
      <w:r w:rsidR="00331718">
        <w:t xml:space="preserve">главных </w:t>
      </w:r>
      <w:r w:rsidR="001C7F56" w:rsidRPr="00B14980">
        <w:t>действующих лица (актёра): гость</w:t>
      </w:r>
      <w:r w:rsidRPr="00B14980">
        <w:t>, авторизованный пользователь</w:t>
      </w:r>
      <w:r w:rsidR="001C7F56" w:rsidRPr="00B14980">
        <w:t xml:space="preserve"> и авторизированный</w:t>
      </w:r>
      <w:r w:rsidRPr="00B14980">
        <w:t xml:space="preserve"> как администратор</w:t>
      </w:r>
      <w:r w:rsidR="001C7F56" w:rsidRPr="00B14980">
        <w:t xml:space="preserve"> пользователь. Это означает, что взаимодействие человека с системой осуществляется различными способами (предполагая различные роли)</w:t>
      </w:r>
      <w:r w:rsidR="007F0E7C" w:rsidRPr="00B14980">
        <w:t>.</w:t>
      </w:r>
      <w:r w:rsidR="00BB32B7">
        <w:t xml:space="preserve"> Для данного интернет-ресурса был выделен еще один дополнительный акт</w:t>
      </w:r>
      <w:r w:rsidR="00BB32B7" w:rsidRPr="00B14980">
        <w:t>ё</w:t>
      </w:r>
      <w:r w:rsidR="00BB32B7">
        <w:t>р (автор рецензий).</w:t>
      </w:r>
      <w:r w:rsidR="007F0E7C" w:rsidRPr="00B14980">
        <w:t xml:space="preserve"> </w:t>
      </w:r>
    </w:p>
    <w:p w:rsidR="00915519" w:rsidRDefault="00755774" w:rsidP="00B76408">
      <w:pPr>
        <w:spacing w:line="242" w:lineRule="auto"/>
      </w:pPr>
      <w:r>
        <w:t>Диаграммы</w:t>
      </w:r>
      <w:r w:rsidR="00915519" w:rsidRPr="006D3191">
        <w:t xml:space="preserve"> </w:t>
      </w:r>
      <w:r w:rsidR="007F0E7C" w:rsidRPr="006D3191">
        <w:t xml:space="preserve">вариантов </w:t>
      </w:r>
      <w:r w:rsidR="00915519" w:rsidRPr="006D3191">
        <w:t>использования</w:t>
      </w:r>
      <w:r>
        <w:t xml:space="preserve"> для пользователя и администратора</w:t>
      </w:r>
      <w:r w:rsidR="00915519" w:rsidRPr="006D3191">
        <w:t xml:space="preserve"> </w:t>
      </w:r>
      <w:r>
        <w:t>веб-сайта представлены</w:t>
      </w:r>
      <w:r w:rsidR="00CF3832">
        <w:t xml:space="preserve"> </w:t>
      </w:r>
      <w:r w:rsidR="00797368">
        <w:t xml:space="preserve">на </w:t>
      </w:r>
      <w:r>
        <w:t>плакатах</w:t>
      </w:r>
      <w:r w:rsidR="0099721C">
        <w:t xml:space="preserve"> ДП 05</w:t>
      </w:r>
      <w:r w:rsidR="008440DB">
        <w:t>.00 РР</w:t>
      </w:r>
      <w:r w:rsidR="0099721C">
        <w:t xml:space="preserve"> и ДП 06</w:t>
      </w:r>
      <w:r>
        <w:t>.00 РР соответственно</w:t>
      </w:r>
      <w:r w:rsidR="008440DB">
        <w:t>.</w:t>
      </w:r>
    </w:p>
    <w:p w:rsidR="0064239A" w:rsidRDefault="007F0E7C" w:rsidP="00B76408">
      <w:pPr>
        <w:shd w:val="clear" w:color="auto" w:fill="FFFFFF"/>
        <w:spacing w:line="242" w:lineRule="auto"/>
        <w:rPr>
          <w:rFonts w:eastAsia="Times New Roman"/>
          <w:color w:val="000000" w:themeColor="text1"/>
          <w:spacing w:val="-4"/>
          <w:szCs w:val="28"/>
          <w:lang w:eastAsia="ru-RU"/>
        </w:rPr>
      </w:pPr>
      <w:r w:rsidRPr="00B14980">
        <w:rPr>
          <w:rFonts w:eastAsia="Times New Roman"/>
          <w:color w:val="000000" w:themeColor="text1"/>
          <w:spacing w:val="-4"/>
          <w:szCs w:val="28"/>
          <w:lang w:eastAsia="ru-RU"/>
        </w:rPr>
        <w:t xml:space="preserve">Из диаграммы </w:t>
      </w:r>
      <w:r w:rsidR="0064239A" w:rsidRPr="00B14980">
        <w:rPr>
          <w:rFonts w:eastAsia="Times New Roman"/>
          <w:color w:val="000000" w:themeColor="text1"/>
          <w:spacing w:val="-4"/>
          <w:szCs w:val="28"/>
          <w:lang w:eastAsia="ru-RU"/>
        </w:rPr>
        <w:t xml:space="preserve">видно, что актерами являются обычный </w:t>
      </w:r>
      <w:r w:rsidR="002F7E65" w:rsidRPr="00B14980">
        <w:rPr>
          <w:rFonts w:eastAsia="Times New Roman"/>
          <w:color w:val="000000" w:themeColor="text1"/>
          <w:spacing w:val="-4"/>
          <w:szCs w:val="28"/>
          <w:lang w:eastAsia="ru-RU"/>
        </w:rPr>
        <w:t>гость</w:t>
      </w:r>
      <w:r w:rsidR="00B76408" w:rsidRPr="00B14980">
        <w:rPr>
          <w:rFonts w:eastAsia="Times New Roman"/>
          <w:color w:val="000000" w:themeColor="text1"/>
          <w:spacing w:val="-4"/>
          <w:szCs w:val="28"/>
          <w:lang w:eastAsia="ru-RU"/>
        </w:rPr>
        <w:t>, авторизованный пользователь</w:t>
      </w:r>
      <w:r w:rsidR="00A97A8F">
        <w:rPr>
          <w:rFonts w:eastAsia="Times New Roman"/>
          <w:color w:val="000000" w:themeColor="text1"/>
          <w:spacing w:val="-4"/>
          <w:szCs w:val="28"/>
          <w:lang w:eastAsia="ru-RU"/>
        </w:rPr>
        <w:t>, супер-</w:t>
      </w:r>
      <w:r w:rsidR="0064239A" w:rsidRPr="00B14980">
        <w:rPr>
          <w:rFonts w:eastAsia="Times New Roman"/>
          <w:color w:val="000000" w:themeColor="text1"/>
          <w:spacing w:val="-4"/>
          <w:szCs w:val="28"/>
          <w:lang w:eastAsia="ru-RU"/>
        </w:rPr>
        <w:t>администратор</w:t>
      </w:r>
      <w:r w:rsidR="00A97A8F">
        <w:rPr>
          <w:rFonts w:eastAsia="Times New Roman"/>
          <w:color w:val="000000" w:themeColor="text1"/>
          <w:spacing w:val="-4"/>
          <w:szCs w:val="28"/>
          <w:lang w:eastAsia="ru-RU"/>
        </w:rPr>
        <w:t xml:space="preserve"> и администратор с ограниченными возможностями (автор рецензий)</w:t>
      </w:r>
      <w:r w:rsidR="0064239A" w:rsidRPr="00B14980">
        <w:rPr>
          <w:rFonts w:eastAsia="Times New Roman"/>
          <w:color w:val="000000" w:themeColor="text1"/>
          <w:spacing w:val="-4"/>
          <w:szCs w:val="28"/>
          <w:lang w:eastAsia="ru-RU"/>
        </w:rPr>
        <w:t>.</w:t>
      </w:r>
      <w:r w:rsidR="009111D6" w:rsidRPr="00B14980">
        <w:rPr>
          <w:rFonts w:eastAsia="Times New Roman"/>
          <w:color w:val="000000" w:themeColor="text1"/>
          <w:spacing w:val="-4"/>
          <w:szCs w:val="28"/>
          <w:lang w:eastAsia="ru-RU"/>
        </w:rPr>
        <w:t xml:space="preserve"> </w:t>
      </w:r>
      <w:r w:rsidR="00B76408" w:rsidRPr="00B14980">
        <w:rPr>
          <w:rFonts w:eastAsia="Times New Roman"/>
          <w:color w:val="000000" w:themeColor="text1"/>
          <w:spacing w:val="-4"/>
          <w:szCs w:val="28"/>
          <w:lang w:eastAsia="ru-RU"/>
        </w:rPr>
        <w:t>Гость</w:t>
      </w:r>
      <w:r w:rsidR="00B14980" w:rsidRPr="00B14980">
        <w:rPr>
          <w:rFonts w:eastAsia="Times New Roman"/>
          <w:color w:val="000000" w:themeColor="text1"/>
          <w:spacing w:val="-4"/>
          <w:szCs w:val="28"/>
          <w:lang w:eastAsia="ru-RU"/>
        </w:rPr>
        <w:t xml:space="preserve"> и авторизованный пользователь</w:t>
      </w:r>
      <w:r w:rsidR="00B14980">
        <w:rPr>
          <w:rFonts w:eastAsia="Times New Roman"/>
          <w:color w:val="000000" w:themeColor="text1"/>
          <w:spacing w:val="-4"/>
          <w:szCs w:val="28"/>
          <w:lang w:eastAsia="ru-RU"/>
        </w:rPr>
        <w:t xml:space="preserve"> могут</w:t>
      </w:r>
      <w:r w:rsidR="0064239A" w:rsidRPr="00B14980">
        <w:rPr>
          <w:rFonts w:eastAsia="Times New Roman"/>
          <w:color w:val="000000" w:themeColor="text1"/>
          <w:spacing w:val="-4"/>
          <w:szCs w:val="28"/>
          <w:lang w:eastAsia="ru-RU"/>
        </w:rPr>
        <w:t xml:space="preserve"> просматривать информацию на </w:t>
      </w:r>
      <w:r w:rsidR="00996DC8">
        <w:rPr>
          <w:rFonts w:eastAsia="Times New Roman"/>
          <w:color w:val="000000" w:themeColor="text1"/>
          <w:spacing w:val="-4"/>
          <w:szCs w:val="28"/>
          <w:lang w:eastAsia="ru-RU"/>
        </w:rPr>
        <w:t>сайте,</w:t>
      </w:r>
      <w:r w:rsidR="00B14980">
        <w:rPr>
          <w:rFonts w:eastAsia="Times New Roman"/>
          <w:color w:val="000000" w:themeColor="text1"/>
          <w:spacing w:val="-4"/>
          <w:szCs w:val="28"/>
          <w:lang w:eastAsia="ru-RU"/>
        </w:rPr>
        <w:t xml:space="preserve"> воспользоваться </w:t>
      </w:r>
      <w:r w:rsidR="00996DC8">
        <w:rPr>
          <w:rFonts w:eastAsia="Times New Roman"/>
          <w:color w:val="000000" w:themeColor="text1"/>
          <w:spacing w:val="-4"/>
          <w:szCs w:val="28"/>
          <w:lang w:eastAsia="ru-RU"/>
        </w:rPr>
        <w:t>фильтром для поиска</w:t>
      </w:r>
      <w:r w:rsidR="00F331FA">
        <w:rPr>
          <w:rFonts w:eastAsia="Times New Roman"/>
          <w:color w:val="000000" w:themeColor="text1"/>
          <w:spacing w:val="-4"/>
          <w:szCs w:val="28"/>
          <w:lang w:eastAsia="ru-RU"/>
        </w:rPr>
        <w:t>, а также использовать обратную связь с администратором</w:t>
      </w:r>
      <w:r w:rsidR="0064239A" w:rsidRPr="00B14980">
        <w:rPr>
          <w:rFonts w:eastAsia="Times New Roman"/>
          <w:color w:val="000000" w:themeColor="text1"/>
          <w:spacing w:val="-4"/>
          <w:szCs w:val="28"/>
          <w:lang w:eastAsia="ru-RU"/>
        </w:rPr>
        <w:t>.</w:t>
      </w:r>
      <w:r w:rsidR="009111D6" w:rsidRPr="00B14980">
        <w:rPr>
          <w:rFonts w:eastAsia="Times New Roman"/>
          <w:color w:val="000000" w:themeColor="text1"/>
          <w:spacing w:val="-4"/>
          <w:szCs w:val="28"/>
          <w:lang w:eastAsia="ru-RU"/>
        </w:rPr>
        <w:t xml:space="preserve"> </w:t>
      </w:r>
      <w:r w:rsidR="0064239A" w:rsidRPr="00B14980">
        <w:rPr>
          <w:rFonts w:eastAsia="Times New Roman"/>
          <w:color w:val="000000" w:themeColor="text1"/>
          <w:spacing w:val="-4"/>
          <w:szCs w:val="28"/>
          <w:lang w:eastAsia="ru-RU"/>
        </w:rPr>
        <w:t xml:space="preserve">Администратор же должен сразу авторизоваться, после чего он может </w:t>
      </w:r>
      <w:r w:rsidR="009111D6" w:rsidRPr="00B14980">
        <w:rPr>
          <w:rFonts w:eastAsia="Times New Roman"/>
          <w:color w:val="000000" w:themeColor="text1"/>
          <w:spacing w:val="-4"/>
          <w:szCs w:val="28"/>
          <w:lang w:eastAsia="ru-RU"/>
        </w:rPr>
        <w:t xml:space="preserve">добавлять, удалять и редактировать </w:t>
      </w:r>
      <w:r w:rsidR="0064239A" w:rsidRPr="00B14980">
        <w:rPr>
          <w:rFonts w:eastAsia="Times New Roman"/>
          <w:color w:val="000000" w:themeColor="text1"/>
          <w:spacing w:val="-4"/>
          <w:szCs w:val="28"/>
          <w:lang w:eastAsia="ru-RU"/>
        </w:rPr>
        <w:t>информацию на сайте.</w:t>
      </w:r>
      <w:r w:rsidR="00F331FA">
        <w:rPr>
          <w:rFonts w:eastAsia="Times New Roman"/>
          <w:color w:val="000000" w:themeColor="text1"/>
          <w:spacing w:val="-4"/>
          <w:szCs w:val="28"/>
          <w:lang w:eastAsia="ru-RU"/>
        </w:rPr>
        <w:t xml:space="preserve"> После авторизации пользователь</w:t>
      </w:r>
      <w:r w:rsidR="00B76408" w:rsidRPr="00B14980">
        <w:rPr>
          <w:rFonts w:eastAsia="Times New Roman"/>
          <w:color w:val="000000" w:themeColor="text1"/>
          <w:spacing w:val="-4"/>
          <w:szCs w:val="28"/>
          <w:lang w:eastAsia="ru-RU"/>
        </w:rPr>
        <w:t xml:space="preserve"> становится авторизованным пользователем. Он по-прежнему имеет все те же возможности, но теперь может перейти</w:t>
      </w:r>
      <w:r w:rsidR="00473183">
        <w:rPr>
          <w:rFonts w:eastAsia="Times New Roman"/>
          <w:color w:val="000000" w:themeColor="text1"/>
          <w:spacing w:val="-4"/>
          <w:szCs w:val="28"/>
          <w:lang w:eastAsia="ru-RU"/>
        </w:rPr>
        <w:t xml:space="preserve"> взаимодействовать с </w:t>
      </w:r>
      <w:r w:rsidR="00AD388F">
        <w:rPr>
          <w:rFonts w:eastAsia="Times New Roman"/>
          <w:color w:val="000000" w:themeColor="text1"/>
          <w:spacing w:val="-4"/>
          <w:szCs w:val="28"/>
          <w:lang w:eastAsia="ru-RU"/>
        </w:rPr>
        <w:t>информацией</w:t>
      </w:r>
      <w:r w:rsidR="00473183">
        <w:rPr>
          <w:rFonts w:eastAsia="Times New Roman"/>
          <w:color w:val="000000" w:themeColor="text1"/>
          <w:spacing w:val="-4"/>
          <w:szCs w:val="28"/>
          <w:lang w:eastAsia="ru-RU"/>
        </w:rPr>
        <w:t xml:space="preserve"> на сайте, об</w:t>
      </w:r>
      <w:r w:rsidR="00AD388F">
        <w:rPr>
          <w:rFonts w:eastAsia="Times New Roman"/>
          <w:color w:val="000000" w:themeColor="text1"/>
          <w:spacing w:val="-4"/>
          <w:szCs w:val="28"/>
          <w:lang w:eastAsia="ru-RU"/>
        </w:rPr>
        <w:t>ъявлениями других пользователей и личным кабинетом</w:t>
      </w:r>
      <w:r w:rsidR="00B76408" w:rsidRPr="00B14980">
        <w:rPr>
          <w:rFonts w:eastAsia="Times New Roman"/>
          <w:color w:val="000000" w:themeColor="text1"/>
          <w:spacing w:val="-4"/>
          <w:szCs w:val="28"/>
          <w:lang w:eastAsia="ru-RU"/>
        </w:rPr>
        <w:t>.</w:t>
      </w:r>
    </w:p>
    <w:p w:rsidR="00A532B2" w:rsidRPr="0055792A" w:rsidRDefault="00A532B2" w:rsidP="00A532B2">
      <w:pPr>
        <w:pStyle w:val="af8"/>
        <w:outlineLvl w:val="1"/>
      </w:pPr>
      <w:bookmarkStart w:id="39" w:name="_Toc41742030"/>
      <w:bookmarkStart w:id="40" w:name="_Toc42269078"/>
      <w:r w:rsidRPr="0055792A">
        <w:t>2.</w:t>
      </w:r>
      <w:r>
        <w:t>4</w:t>
      </w:r>
      <w:r w:rsidRPr="0055792A">
        <w:t xml:space="preserve"> </w:t>
      </w:r>
      <w:r>
        <w:t>Проектирование базы данных</w:t>
      </w:r>
      <w:bookmarkEnd w:id="39"/>
      <w:bookmarkEnd w:id="40"/>
    </w:p>
    <w:p w:rsidR="002323B6" w:rsidRDefault="002323B6" w:rsidP="002323B6">
      <w:pPr>
        <w:spacing w:line="235" w:lineRule="auto"/>
      </w:pPr>
      <w:r w:rsidRPr="007B5B9C">
        <w:rPr>
          <w:bCs/>
        </w:rPr>
        <w:t>База данных сайта MySQL</w:t>
      </w:r>
      <w:r>
        <w:t xml:space="preserve"> </w:t>
      </w:r>
      <w:r w:rsidRPr="007B5B9C">
        <w:t>– это система, предназначенная для хранения и обработки информации. Комплекс таблиц, взаимосвязанных между собой, для доступа к которым применяется система управления базами данных (СУБД) MySQL.</w:t>
      </w:r>
    </w:p>
    <w:p w:rsidR="002323B6" w:rsidRDefault="002323B6" w:rsidP="002323B6">
      <w:pPr>
        <w:spacing w:line="235" w:lineRule="auto"/>
        <w:rPr>
          <w:lang w:eastAsia="ru-RU"/>
        </w:rPr>
      </w:pPr>
      <w:r>
        <w:rPr>
          <w:lang w:eastAsia="ru-RU"/>
        </w:rPr>
        <w:t>Структура базы данных для интернет-ресурса «</w:t>
      </w:r>
      <w:r>
        <w:rPr>
          <w:lang w:val="en-US" w:eastAsia="ru-RU"/>
        </w:rPr>
        <w:t>BookLover</w:t>
      </w:r>
      <w:r w:rsidR="0099721C">
        <w:rPr>
          <w:lang w:eastAsia="ru-RU"/>
        </w:rPr>
        <w:t>» приведена на чертеже ДП 04</w:t>
      </w:r>
      <w:r>
        <w:rPr>
          <w:lang w:eastAsia="ru-RU"/>
        </w:rPr>
        <w:t>.00 С1. База данных имеет 26 взаимосвязанных между собой таблиц, база данных приведена к третьей нормальной форме.</w:t>
      </w:r>
    </w:p>
    <w:p w:rsidR="002323B6" w:rsidRDefault="002323B6" w:rsidP="002323B6">
      <w:pPr>
        <w:spacing w:line="235" w:lineRule="auto"/>
        <w:rPr>
          <w:lang w:eastAsia="ru-RU"/>
        </w:rPr>
      </w:pPr>
      <w:r>
        <w:t>Исходя из схемы базы данных можно выделить несколько основных таблиц: «</w:t>
      </w:r>
      <w:r w:rsidR="00842272">
        <w:rPr>
          <w:lang w:val="en-US"/>
        </w:rPr>
        <w:t>interchange</w:t>
      </w:r>
      <w:r>
        <w:t>», «</w:t>
      </w:r>
      <w:r w:rsidR="00842272">
        <w:rPr>
          <w:lang w:val="en-US"/>
        </w:rPr>
        <w:t>user</w:t>
      </w:r>
      <w:r>
        <w:t>», «</w:t>
      </w:r>
      <w:r>
        <w:rPr>
          <w:lang w:val="en-US"/>
        </w:rPr>
        <w:t>review</w:t>
      </w:r>
      <w:r>
        <w:t>»</w:t>
      </w:r>
      <w:r w:rsidRPr="0003006B">
        <w:t>.</w:t>
      </w:r>
      <w:r>
        <w:t xml:space="preserve"> Для каждой из таблиц создан свой первичный ключ, в качестве которого выступает </w:t>
      </w:r>
      <w:r w:rsidR="001D5494">
        <w:t>уникальный идентификатор</w:t>
      </w:r>
      <w:r>
        <w:t>. Таким образом база данных позволяет понять, как будут связаны между собой таблицы и их содержимое на сайте.</w:t>
      </w:r>
    </w:p>
    <w:p w:rsidR="002323B6" w:rsidRDefault="002323B6" w:rsidP="002323B6">
      <w:pPr>
        <w:spacing w:line="238" w:lineRule="auto"/>
      </w:pPr>
      <w:r w:rsidRPr="00BC0601">
        <w:t xml:space="preserve">Задачей таблицы </w:t>
      </w:r>
      <w:r w:rsidR="00842272">
        <w:t>«</w:t>
      </w:r>
      <w:r>
        <w:rPr>
          <w:lang w:val="en-US"/>
        </w:rPr>
        <w:t>interchange</w:t>
      </w:r>
      <w:r w:rsidR="00842272">
        <w:t>»</w:t>
      </w:r>
      <w:r>
        <w:t xml:space="preserve"> является хранение объявлений</w:t>
      </w:r>
      <w:r w:rsidRPr="00BC0601">
        <w:t>.</w:t>
      </w:r>
      <w:r>
        <w:t xml:space="preserve"> Поля таблицы, их типы, связи на</w:t>
      </w:r>
      <w:r w:rsidR="002A3CAE">
        <w:t>значения описаны в таблице 2.4</w:t>
      </w:r>
      <w:r>
        <w:t>.</w:t>
      </w:r>
    </w:p>
    <w:p w:rsidR="002323B6" w:rsidRPr="00842272" w:rsidRDefault="002A3CAE" w:rsidP="002323B6">
      <w:pPr>
        <w:pStyle w:val="a1"/>
        <w:numPr>
          <w:ilvl w:val="0"/>
          <w:numId w:val="0"/>
        </w:numPr>
        <w:spacing w:before="280" w:after="280"/>
      </w:pPr>
      <w:r>
        <w:t>Таблица 2.4</w:t>
      </w:r>
      <w:r w:rsidR="002323B6">
        <w:t xml:space="preserve"> – Описание таблицы </w:t>
      </w:r>
      <w:r w:rsidR="00842272">
        <w:t>«</w:t>
      </w:r>
      <w:r w:rsidR="002323B6">
        <w:rPr>
          <w:lang w:val="en-US"/>
        </w:rPr>
        <w:t>interchange</w:t>
      </w:r>
      <w:r w:rsidR="00842272">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135"/>
        <w:gridCol w:w="1666"/>
        <w:gridCol w:w="1865"/>
        <w:gridCol w:w="4359"/>
      </w:tblGrid>
      <w:tr w:rsidR="002323B6" w:rsidRPr="002825FE" w:rsidTr="00D81F49">
        <w:trPr>
          <w:trHeight w:val="363"/>
        </w:trPr>
        <w:tc>
          <w:tcPr>
            <w:tcW w:w="1065" w:type="pct"/>
            <w:tcBorders>
              <w:top w:val="single" w:sz="4" w:space="0" w:color="000000"/>
              <w:left w:val="single" w:sz="4" w:space="0" w:color="000000"/>
              <w:bottom w:val="single" w:sz="4" w:space="0" w:color="000000"/>
              <w:right w:val="single" w:sz="4" w:space="0" w:color="000000"/>
            </w:tcBorders>
            <w:vAlign w:val="center"/>
          </w:tcPr>
          <w:p w:rsidR="002323B6" w:rsidRPr="00377DC6" w:rsidRDefault="002323B6" w:rsidP="00D81F49">
            <w:pPr>
              <w:pStyle w:val="afff4"/>
              <w:spacing w:before="0"/>
              <w:jc w:val="center"/>
            </w:pPr>
            <w:r>
              <w:t>Поле</w:t>
            </w:r>
          </w:p>
        </w:tc>
        <w:tc>
          <w:tcPr>
            <w:tcW w:w="831" w:type="pct"/>
            <w:tcBorders>
              <w:top w:val="single" w:sz="4" w:space="0" w:color="000000"/>
              <w:left w:val="single" w:sz="4" w:space="0" w:color="000000"/>
              <w:bottom w:val="single" w:sz="4" w:space="0" w:color="000000"/>
              <w:right w:val="single" w:sz="4" w:space="0" w:color="000000"/>
            </w:tcBorders>
            <w:vAlign w:val="center"/>
          </w:tcPr>
          <w:p w:rsidR="002323B6" w:rsidRPr="00377DC6" w:rsidRDefault="002323B6" w:rsidP="00D81F49">
            <w:pPr>
              <w:pStyle w:val="afff4"/>
              <w:spacing w:before="0"/>
              <w:jc w:val="center"/>
            </w:pPr>
            <w:r>
              <w:t>Тип</w:t>
            </w:r>
          </w:p>
        </w:tc>
        <w:tc>
          <w:tcPr>
            <w:tcW w:w="930" w:type="pct"/>
            <w:tcBorders>
              <w:top w:val="single" w:sz="4" w:space="0" w:color="000000"/>
              <w:left w:val="single" w:sz="4" w:space="0" w:color="000000"/>
              <w:bottom w:val="single" w:sz="4" w:space="0" w:color="000000"/>
              <w:right w:val="single" w:sz="4" w:space="0" w:color="000000"/>
            </w:tcBorders>
          </w:tcPr>
          <w:p w:rsidR="002323B6" w:rsidRPr="00377DC6" w:rsidRDefault="002323B6" w:rsidP="00D81F49">
            <w:pPr>
              <w:pStyle w:val="afff4"/>
              <w:spacing w:before="0"/>
              <w:jc w:val="center"/>
            </w:pPr>
            <w:r>
              <w:t>Связь</w:t>
            </w:r>
          </w:p>
        </w:tc>
        <w:tc>
          <w:tcPr>
            <w:tcW w:w="2174" w:type="pct"/>
            <w:tcBorders>
              <w:top w:val="single" w:sz="4" w:space="0" w:color="000000"/>
              <w:left w:val="single" w:sz="4" w:space="0" w:color="000000"/>
              <w:bottom w:val="single" w:sz="4" w:space="0" w:color="000000"/>
              <w:right w:val="single" w:sz="4" w:space="0" w:color="000000"/>
            </w:tcBorders>
          </w:tcPr>
          <w:p w:rsidR="002323B6" w:rsidRPr="00377DC6" w:rsidRDefault="002323B6" w:rsidP="00D81F49">
            <w:pPr>
              <w:pStyle w:val="afff4"/>
              <w:spacing w:before="0"/>
              <w:jc w:val="center"/>
            </w:pPr>
            <w:r>
              <w:t>Назначение</w:t>
            </w:r>
          </w:p>
        </w:tc>
      </w:tr>
      <w:tr w:rsidR="002323B6" w:rsidRPr="002825FE" w:rsidTr="00D81F49">
        <w:trPr>
          <w:trHeight w:val="363"/>
        </w:trPr>
        <w:tc>
          <w:tcPr>
            <w:tcW w:w="1065" w:type="pct"/>
            <w:tcBorders>
              <w:top w:val="single" w:sz="4" w:space="0" w:color="000000"/>
              <w:left w:val="single" w:sz="4" w:space="0" w:color="000000"/>
              <w:bottom w:val="single" w:sz="4" w:space="0" w:color="000000"/>
              <w:right w:val="single" w:sz="4" w:space="0" w:color="000000"/>
            </w:tcBorders>
            <w:vAlign w:val="center"/>
          </w:tcPr>
          <w:p w:rsidR="002323B6" w:rsidRDefault="002323B6" w:rsidP="00D81F49">
            <w:pPr>
              <w:pStyle w:val="afff4"/>
              <w:spacing w:before="0"/>
              <w:jc w:val="center"/>
            </w:pPr>
            <w:r>
              <w:t>1</w:t>
            </w:r>
          </w:p>
        </w:tc>
        <w:tc>
          <w:tcPr>
            <w:tcW w:w="831" w:type="pct"/>
            <w:tcBorders>
              <w:top w:val="single" w:sz="4" w:space="0" w:color="000000"/>
              <w:left w:val="single" w:sz="4" w:space="0" w:color="000000"/>
              <w:bottom w:val="single" w:sz="4" w:space="0" w:color="000000"/>
              <w:right w:val="single" w:sz="4" w:space="0" w:color="000000"/>
            </w:tcBorders>
            <w:vAlign w:val="center"/>
          </w:tcPr>
          <w:p w:rsidR="002323B6" w:rsidRDefault="002323B6" w:rsidP="00D81F49">
            <w:pPr>
              <w:pStyle w:val="afff4"/>
              <w:spacing w:before="0"/>
              <w:jc w:val="center"/>
            </w:pPr>
            <w:r>
              <w:t>2</w:t>
            </w:r>
          </w:p>
        </w:tc>
        <w:tc>
          <w:tcPr>
            <w:tcW w:w="930" w:type="pct"/>
            <w:tcBorders>
              <w:top w:val="single" w:sz="4" w:space="0" w:color="000000"/>
              <w:left w:val="single" w:sz="4" w:space="0" w:color="000000"/>
              <w:bottom w:val="single" w:sz="4" w:space="0" w:color="000000"/>
              <w:right w:val="single" w:sz="4" w:space="0" w:color="000000"/>
            </w:tcBorders>
          </w:tcPr>
          <w:p w:rsidR="002323B6" w:rsidRDefault="002323B6" w:rsidP="00D81F49">
            <w:pPr>
              <w:pStyle w:val="afff4"/>
              <w:spacing w:before="0"/>
              <w:jc w:val="center"/>
            </w:pPr>
            <w:r>
              <w:t>3</w:t>
            </w:r>
          </w:p>
        </w:tc>
        <w:tc>
          <w:tcPr>
            <w:tcW w:w="2174" w:type="pct"/>
            <w:tcBorders>
              <w:top w:val="single" w:sz="4" w:space="0" w:color="000000"/>
              <w:left w:val="single" w:sz="4" w:space="0" w:color="000000"/>
              <w:bottom w:val="single" w:sz="4" w:space="0" w:color="000000"/>
              <w:right w:val="single" w:sz="4" w:space="0" w:color="000000"/>
            </w:tcBorders>
          </w:tcPr>
          <w:p w:rsidR="002323B6" w:rsidRDefault="002323B6" w:rsidP="00D81F49">
            <w:pPr>
              <w:pStyle w:val="afff4"/>
              <w:spacing w:before="0"/>
              <w:jc w:val="center"/>
            </w:pPr>
            <w:r>
              <w:t>4</w:t>
            </w:r>
          </w:p>
        </w:tc>
      </w:tr>
      <w:tr w:rsidR="002323B6" w:rsidRPr="002825FE" w:rsidTr="00D81F49">
        <w:trPr>
          <w:trHeight w:val="363"/>
        </w:trPr>
        <w:tc>
          <w:tcPr>
            <w:tcW w:w="1065" w:type="pct"/>
            <w:tcBorders>
              <w:top w:val="single" w:sz="4" w:space="0" w:color="000000"/>
              <w:left w:val="single" w:sz="4" w:space="0" w:color="000000"/>
              <w:bottom w:val="single" w:sz="4" w:space="0" w:color="000000"/>
              <w:right w:val="single" w:sz="4" w:space="0" w:color="000000"/>
            </w:tcBorders>
          </w:tcPr>
          <w:p w:rsidR="002323B6" w:rsidRPr="002A3CAE" w:rsidRDefault="002323B6" w:rsidP="00D81F49">
            <w:pPr>
              <w:pStyle w:val="afff4"/>
              <w:spacing w:before="0"/>
              <w:jc w:val="both"/>
            </w:pPr>
            <w:r>
              <w:rPr>
                <w:lang w:val="en-US"/>
              </w:rPr>
              <w:t>id</w:t>
            </w:r>
          </w:p>
        </w:tc>
        <w:tc>
          <w:tcPr>
            <w:tcW w:w="831" w:type="pct"/>
            <w:tcBorders>
              <w:top w:val="single" w:sz="4" w:space="0" w:color="000000"/>
              <w:left w:val="single" w:sz="4" w:space="0" w:color="000000"/>
              <w:bottom w:val="single" w:sz="4" w:space="0" w:color="000000"/>
              <w:right w:val="single" w:sz="4" w:space="0" w:color="000000"/>
            </w:tcBorders>
          </w:tcPr>
          <w:p w:rsidR="002323B6" w:rsidRPr="00A536A3" w:rsidRDefault="002323B6" w:rsidP="00D81F49">
            <w:pPr>
              <w:pStyle w:val="afff4"/>
              <w:spacing w:before="0"/>
              <w:jc w:val="both"/>
            </w:pPr>
            <w:r>
              <w:rPr>
                <w:lang w:val="en-US"/>
              </w:rPr>
              <w:t>int</w:t>
            </w:r>
            <w:r>
              <w:t xml:space="preserve"> </w:t>
            </w:r>
          </w:p>
        </w:tc>
        <w:tc>
          <w:tcPr>
            <w:tcW w:w="930" w:type="pct"/>
            <w:tcBorders>
              <w:top w:val="single" w:sz="4" w:space="0" w:color="000000"/>
              <w:left w:val="single" w:sz="4" w:space="0" w:color="000000"/>
              <w:bottom w:val="single" w:sz="4" w:space="0" w:color="000000"/>
              <w:right w:val="single" w:sz="4" w:space="0" w:color="000000"/>
            </w:tcBorders>
          </w:tcPr>
          <w:p w:rsidR="002323B6" w:rsidRPr="00E26EE5" w:rsidRDefault="002323B6" w:rsidP="00D81F49">
            <w:pPr>
              <w:pStyle w:val="afff4"/>
              <w:spacing w:before="0"/>
              <w:jc w:val="both"/>
            </w:pPr>
            <w:r>
              <w:t>нет</w:t>
            </w:r>
          </w:p>
        </w:tc>
        <w:tc>
          <w:tcPr>
            <w:tcW w:w="2174" w:type="pct"/>
            <w:tcBorders>
              <w:top w:val="single" w:sz="4" w:space="0" w:color="000000"/>
              <w:left w:val="single" w:sz="4" w:space="0" w:color="000000"/>
              <w:bottom w:val="single" w:sz="4" w:space="0" w:color="000000"/>
              <w:right w:val="single" w:sz="4" w:space="0" w:color="000000"/>
            </w:tcBorders>
          </w:tcPr>
          <w:p w:rsidR="002323B6" w:rsidRPr="00D13943" w:rsidRDefault="00C31AE8" w:rsidP="00D81F49">
            <w:pPr>
              <w:pStyle w:val="afff4"/>
              <w:spacing w:before="0"/>
              <w:jc w:val="both"/>
            </w:pPr>
            <w:r>
              <w:t>Уникальный </w:t>
            </w:r>
            <w:r w:rsidR="002323B6">
              <w:t>идентификатор (</w:t>
            </w:r>
            <w:r w:rsidR="002323B6">
              <w:rPr>
                <w:lang w:val="en-US"/>
              </w:rPr>
              <w:t>auto</w:t>
            </w:r>
            <w:r w:rsidR="002323B6" w:rsidRPr="002A3CAE">
              <w:t>_</w:t>
            </w:r>
            <w:r w:rsidR="002323B6">
              <w:rPr>
                <w:lang w:val="en-US"/>
              </w:rPr>
              <w:t>increment</w:t>
            </w:r>
            <w:r w:rsidR="002323B6">
              <w:t>)</w:t>
            </w:r>
          </w:p>
        </w:tc>
      </w:tr>
      <w:tr w:rsidR="002323B6" w:rsidRPr="00A536A3" w:rsidTr="00D81F49">
        <w:trPr>
          <w:trHeight w:val="363"/>
        </w:trPr>
        <w:tc>
          <w:tcPr>
            <w:tcW w:w="1065" w:type="pct"/>
            <w:tcBorders>
              <w:top w:val="single" w:sz="4" w:space="0" w:color="000000"/>
              <w:left w:val="single" w:sz="4" w:space="0" w:color="000000"/>
              <w:bottom w:val="single" w:sz="4" w:space="0" w:color="000000"/>
              <w:right w:val="single" w:sz="4" w:space="0" w:color="000000"/>
            </w:tcBorders>
          </w:tcPr>
          <w:p w:rsidR="002323B6" w:rsidRPr="002A3CAE" w:rsidRDefault="002323B6" w:rsidP="00D81F49">
            <w:pPr>
              <w:pStyle w:val="afff4"/>
              <w:spacing w:before="0"/>
              <w:jc w:val="both"/>
            </w:pPr>
            <w:r>
              <w:rPr>
                <w:lang w:val="en-US"/>
              </w:rPr>
              <w:t>id</w:t>
            </w:r>
            <w:r w:rsidRPr="002A3CAE">
              <w:t>_</w:t>
            </w:r>
            <w:r>
              <w:rPr>
                <w:lang w:val="en-US"/>
              </w:rPr>
              <w:t>user</w:t>
            </w:r>
          </w:p>
        </w:tc>
        <w:tc>
          <w:tcPr>
            <w:tcW w:w="831" w:type="pct"/>
            <w:tcBorders>
              <w:top w:val="single" w:sz="4" w:space="0" w:color="000000"/>
              <w:left w:val="single" w:sz="4" w:space="0" w:color="000000"/>
              <w:bottom w:val="single" w:sz="4" w:space="0" w:color="000000"/>
              <w:right w:val="single" w:sz="4" w:space="0" w:color="000000"/>
            </w:tcBorders>
          </w:tcPr>
          <w:p w:rsidR="002323B6" w:rsidRPr="00A536A3" w:rsidRDefault="002323B6" w:rsidP="00D81F49">
            <w:pPr>
              <w:pStyle w:val="afff4"/>
              <w:spacing w:before="0"/>
              <w:jc w:val="both"/>
            </w:pPr>
            <w:r>
              <w:rPr>
                <w:lang w:val="en-US"/>
              </w:rPr>
              <w:t>int</w:t>
            </w:r>
          </w:p>
        </w:tc>
        <w:tc>
          <w:tcPr>
            <w:tcW w:w="930" w:type="pct"/>
            <w:tcBorders>
              <w:top w:val="single" w:sz="4" w:space="0" w:color="000000"/>
              <w:left w:val="single" w:sz="4" w:space="0" w:color="000000"/>
              <w:bottom w:val="single" w:sz="4" w:space="0" w:color="000000"/>
              <w:right w:val="single" w:sz="4" w:space="0" w:color="000000"/>
            </w:tcBorders>
          </w:tcPr>
          <w:p w:rsidR="002323B6" w:rsidRPr="00E26EE5" w:rsidRDefault="002323B6" w:rsidP="00D81F49">
            <w:pPr>
              <w:pStyle w:val="afff4"/>
              <w:spacing w:before="0"/>
              <w:jc w:val="both"/>
            </w:pPr>
            <w:r>
              <w:rPr>
                <w:lang w:val="en-US"/>
              </w:rPr>
              <w:t>user</w:t>
            </w:r>
            <w:r w:rsidRPr="00B934D4">
              <w:t xml:space="preserve"> (</w:t>
            </w:r>
            <w:r>
              <w:rPr>
                <w:lang w:val="en-US"/>
              </w:rPr>
              <w:t>id</w:t>
            </w:r>
            <w:r w:rsidRPr="00B934D4">
              <w:t>)</w:t>
            </w:r>
          </w:p>
        </w:tc>
        <w:tc>
          <w:tcPr>
            <w:tcW w:w="2174" w:type="pct"/>
            <w:tcBorders>
              <w:top w:val="single" w:sz="4" w:space="0" w:color="000000"/>
              <w:left w:val="single" w:sz="4" w:space="0" w:color="000000"/>
              <w:bottom w:val="single" w:sz="4" w:space="0" w:color="000000"/>
              <w:right w:val="single" w:sz="4" w:space="0" w:color="000000"/>
            </w:tcBorders>
          </w:tcPr>
          <w:p w:rsidR="002323B6" w:rsidRPr="002B4952" w:rsidRDefault="002323B6" w:rsidP="00D81F49">
            <w:pPr>
              <w:pStyle w:val="afff4"/>
              <w:spacing w:before="0"/>
              <w:jc w:val="both"/>
            </w:pPr>
            <w:r>
              <w:t>Идентификатор</w:t>
            </w:r>
            <w:r w:rsidRPr="002A3CAE">
              <w:t xml:space="preserve"> </w:t>
            </w:r>
            <w:r>
              <w:t>отправителя</w:t>
            </w:r>
          </w:p>
        </w:tc>
      </w:tr>
      <w:tr w:rsidR="002323B6" w:rsidRPr="00A536A3" w:rsidTr="00D81F49">
        <w:trPr>
          <w:trHeight w:val="363"/>
        </w:trPr>
        <w:tc>
          <w:tcPr>
            <w:tcW w:w="1065" w:type="pct"/>
            <w:tcBorders>
              <w:top w:val="single" w:sz="4" w:space="0" w:color="000000"/>
              <w:left w:val="single" w:sz="4" w:space="0" w:color="000000"/>
              <w:bottom w:val="single" w:sz="4" w:space="0" w:color="000000"/>
              <w:right w:val="single" w:sz="4" w:space="0" w:color="000000"/>
            </w:tcBorders>
          </w:tcPr>
          <w:p w:rsidR="002323B6" w:rsidRPr="00A536A3" w:rsidRDefault="002323B6" w:rsidP="00D81F49">
            <w:pPr>
              <w:pStyle w:val="afff4"/>
              <w:spacing w:before="0"/>
              <w:jc w:val="both"/>
            </w:pPr>
            <w:r>
              <w:rPr>
                <w:lang w:val="en-US"/>
              </w:rPr>
              <w:t>book_author</w:t>
            </w:r>
          </w:p>
        </w:tc>
        <w:tc>
          <w:tcPr>
            <w:tcW w:w="831" w:type="pct"/>
            <w:tcBorders>
              <w:top w:val="single" w:sz="4" w:space="0" w:color="000000"/>
              <w:left w:val="single" w:sz="4" w:space="0" w:color="000000"/>
              <w:bottom w:val="single" w:sz="4" w:space="0" w:color="000000"/>
              <w:right w:val="single" w:sz="4" w:space="0" w:color="000000"/>
            </w:tcBorders>
          </w:tcPr>
          <w:p w:rsidR="002323B6" w:rsidRPr="00A536A3" w:rsidRDefault="002323B6" w:rsidP="00D81F49">
            <w:pPr>
              <w:pStyle w:val="afff4"/>
              <w:spacing w:before="0"/>
              <w:jc w:val="both"/>
            </w:pPr>
            <w:r>
              <w:rPr>
                <w:lang w:val="en-US"/>
              </w:rPr>
              <w:t>varchar</w:t>
            </w:r>
            <w:r>
              <w:t>(255</w:t>
            </w:r>
            <w:r w:rsidRPr="00A536A3">
              <w:t>)</w:t>
            </w:r>
          </w:p>
        </w:tc>
        <w:tc>
          <w:tcPr>
            <w:tcW w:w="930" w:type="pct"/>
            <w:tcBorders>
              <w:top w:val="single" w:sz="4" w:space="0" w:color="000000"/>
              <w:left w:val="single" w:sz="4" w:space="0" w:color="000000"/>
              <w:bottom w:val="single" w:sz="4" w:space="0" w:color="000000"/>
              <w:right w:val="single" w:sz="4" w:space="0" w:color="000000"/>
            </w:tcBorders>
          </w:tcPr>
          <w:p w:rsidR="002323B6" w:rsidRPr="00A536A3" w:rsidRDefault="002323B6" w:rsidP="00D81F49">
            <w:pPr>
              <w:pStyle w:val="afff4"/>
              <w:spacing w:before="0"/>
              <w:jc w:val="both"/>
            </w:pPr>
            <w:r>
              <w:t>нет</w:t>
            </w:r>
          </w:p>
        </w:tc>
        <w:tc>
          <w:tcPr>
            <w:tcW w:w="2174" w:type="pct"/>
            <w:tcBorders>
              <w:top w:val="single" w:sz="4" w:space="0" w:color="000000"/>
              <w:left w:val="single" w:sz="4" w:space="0" w:color="000000"/>
              <w:bottom w:val="single" w:sz="4" w:space="0" w:color="000000"/>
              <w:right w:val="single" w:sz="4" w:space="0" w:color="000000"/>
            </w:tcBorders>
          </w:tcPr>
          <w:p w:rsidR="002323B6" w:rsidRPr="00540CEF" w:rsidRDefault="002323B6" w:rsidP="00D81F49">
            <w:pPr>
              <w:pStyle w:val="afff4"/>
              <w:spacing w:before="0"/>
              <w:jc w:val="both"/>
            </w:pPr>
            <w:r>
              <w:rPr>
                <w:spacing w:val="-4"/>
              </w:rPr>
              <w:t>Автор книги</w:t>
            </w:r>
          </w:p>
        </w:tc>
      </w:tr>
      <w:tr w:rsidR="002323B6" w:rsidRPr="00540CEF" w:rsidTr="003830C9">
        <w:trPr>
          <w:trHeight w:val="363"/>
        </w:trPr>
        <w:tc>
          <w:tcPr>
            <w:tcW w:w="1065" w:type="pct"/>
            <w:tcBorders>
              <w:top w:val="single" w:sz="4" w:space="0" w:color="000000"/>
              <w:left w:val="single" w:sz="4" w:space="0" w:color="000000"/>
              <w:bottom w:val="single" w:sz="4" w:space="0" w:color="000000"/>
              <w:right w:val="single" w:sz="4" w:space="0" w:color="000000"/>
            </w:tcBorders>
          </w:tcPr>
          <w:p w:rsidR="002323B6" w:rsidRPr="00A536A3" w:rsidRDefault="002323B6" w:rsidP="00D81F49">
            <w:pPr>
              <w:pStyle w:val="afff4"/>
              <w:spacing w:before="0"/>
              <w:jc w:val="both"/>
            </w:pPr>
            <w:r>
              <w:rPr>
                <w:lang w:val="en-US"/>
              </w:rPr>
              <w:t>book_name</w:t>
            </w:r>
          </w:p>
        </w:tc>
        <w:tc>
          <w:tcPr>
            <w:tcW w:w="831" w:type="pct"/>
            <w:tcBorders>
              <w:top w:val="single" w:sz="4" w:space="0" w:color="000000"/>
              <w:left w:val="single" w:sz="4" w:space="0" w:color="000000"/>
              <w:bottom w:val="single" w:sz="4" w:space="0" w:color="000000"/>
              <w:right w:val="single" w:sz="4" w:space="0" w:color="000000"/>
            </w:tcBorders>
          </w:tcPr>
          <w:p w:rsidR="002323B6" w:rsidRPr="00A536A3" w:rsidRDefault="002323B6" w:rsidP="00D81F49">
            <w:pPr>
              <w:pStyle w:val="afff4"/>
              <w:spacing w:before="0"/>
              <w:jc w:val="both"/>
            </w:pPr>
            <w:r>
              <w:rPr>
                <w:lang w:val="en-US"/>
              </w:rPr>
              <w:t>varchar</w:t>
            </w:r>
            <w:r>
              <w:t>(255</w:t>
            </w:r>
            <w:r w:rsidRPr="00A536A3">
              <w:t>)</w:t>
            </w:r>
          </w:p>
        </w:tc>
        <w:tc>
          <w:tcPr>
            <w:tcW w:w="930" w:type="pct"/>
            <w:tcBorders>
              <w:top w:val="single" w:sz="4" w:space="0" w:color="000000"/>
              <w:left w:val="single" w:sz="4" w:space="0" w:color="000000"/>
              <w:bottom w:val="single" w:sz="4" w:space="0" w:color="000000"/>
              <w:right w:val="single" w:sz="4" w:space="0" w:color="000000"/>
            </w:tcBorders>
          </w:tcPr>
          <w:p w:rsidR="002323B6" w:rsidRPr="00A536A3" w:rsidRDefault="002323B6" w:rsidP="00D81F49">
            <w:pPr>
              <w:pStyle w:val="afff4"/>
              <w:spacing w:before="0"/>
              <w:jc w:val="both"/>
            </w:pPr>
            <w:r>
              <w:t>нет</w:t>
            </w:r>
          </w:p>
        </w:tc>
        <w:tc>
          <w:tcPr>
            <w:tcW w:w="2174" w:type="pct"/>
            <w:tcBorders>
              <w:top w:val="single" w:sz="4" w:space="0" w:color="000000"/>
              <w:left w:val="single" w:sz="4" w:space="0" w:color="000000"/>
              <w:bottom w:val="single" w:sz="4" w:space="0" w:color="000000"/>
              <w:right w:val="single" w:sz="4" w:space="0" w:color="000000"/>
            </w:tcBorders>
          </w:tcPr>
          <w:p w:rsidR="002323B6" w:rsidRPr="00A536A3" w:rsidRDefault="002323B6" w:rsidP="00D81F49">
            <w:pPr>
              <w:pStyle w:val="afff4"/>
              <w:spacing w:before="0"/>
              <w:jc w:val="both"/>
              <w:rPr>
                <w:spacing w:val="-4"/>
              </w:rPr>
            </w:pPr>
            <w:r>
              <w:rPr>
                <w:spacing w:val="-4"/>
              </w:rPr>
              <w:t>Наименование книги</w:t>
            </w:r>
          </w:p>
        </w:tc>
      </w:tr>
      <w:tr w:rsidR="003830C9" w:rsidRPr="00540CEF" w:rsidTr="00EA0A43">
        <w:trPr>
          <w:trHeight w:val="363"/>
        </w:trPr>
        <w:tc>
          <w:tcPr>
            <w:tcW w:w="1065" w:type="pct"/>
            <w:tcBorders>
              <w:top w:val="single" w:sz="4" w:space="0" w:color="000000"/>
              <w:left w:val="single" w:sz="4" w:space="0" w:color="000000"/>
              <w:bottom w:val="single" w:sz="4" w:space="0" w:color="000000"/>
              <w:right w:val="single" w:sz="4" w:space="0" w:color="000000"/>
            </w:tcBorders>
          </w:tcPr>
          <w:p w:rsidR="003830C9" w:rsidRPr="009E1D0D" w:rsidRDefault="003830C9" w:rsidP="003830C9">
            <w:pPr>
              <w:pStyle w:val="afff4"/>
              <w:spacing w:before="0"/>
              <w:jc w:val="both"/>
              <w:rPr>
                <w:lang w:val="en-US"/>
              </w:rPr>
            </w:pPr>
            <w:r>
              <w:rPr>
                <w:lang w:val="en-US"/>
              </w:rPr>
              <w:t>book_quality</w:t>
            </w:r>
          </w:p>
        </w:tc>
        <w:tc>
          <w:tcPr>
            <w:tcW w:w="831" w:type="pct"/>
            <w:tcBorders>
              <w:top w:val="single" w:sz="4" w:space="0" w:color="000000"/>
              <w:left w:val="single" w:sz="4" w:space="0" w:color="000000"/>
              <w:bottom w:val="single" w:sz="4" w:space="0" w:color="000000"/>
              <w:right w:val="single" w:sz="4" w:space="0" w:color="000000"/>
            </w:tcBorders>
          </w:tcPr>
          <w:p w:rsidR="003830C9" w:rsidRPr="009E1D0D" w:rsidRDefault="003830C9" w:rsidP="003830C9">
            <w:pPr>
              <w:pStyle w:val="afff4"/>
              <w:spacing w:before="0"/>
              <w:jc w:val="both"/>
              <w:rPr>
                <w:lang w:val="en-US"/>
              </w:rPr>
            </w:pPr>
            <w:r>
              <w:rPr>
                <w:lang w:val="en-US"/>
              </w:rPr>
              <w:t>int</w:t>
            </w:r>
          </w:p>
        </w:tc>
        <w:tc>
          <w:tcPr>
            <w:tcW w:w="930" w:type="pct"/>
            <w:tcBorders>
              <w:top w:val="single" w:sz="4" w:space="0" w:color="000000"/>
              <w:left w:val="single" w:sz="4" w:space="0" w:color="000000"/>
              <w:bottom w:val="single" w:sz="4" w:space="0" w:color="000000"/>
              <w:right w:val="single" w:sz="4" w:space="0" w:color="000000"/>
            </w:tcBorders>
          </w:tcPr>
          <w:p w:rsidR="003830C9" w:rsidRPr="00540CEF" w:rsidRDefault="003830C9" w:rsidP="003830C9">
            <w:pPr>
              <w:pStyle w:val="afff4"/>
              <w:spacing w:before="0"/>
              <w:jc w:val="both"/>
              <w:rPr>
                <w:lang w:val="en-US"/>
              </w:rPr>
            </w:pPr>
            <w:r>
              <w:t>нет</w:t>
            </w:r>
          </w:p>
        </w:tc>
        <w:tc>
          <w:tcPr>
            <w:tcW w:w="2174" w:type="pct"/>
            <w:tcBorders>
              <w:top w:val="single" w:sz="4" w:space="0" w:color="000000"/>
              <w:left w:val="single" w:sz="4" w:space="0" w:color="000000"/>
              <w:bottom w:val="single" w:sz="4" w:space="0" w:color="000000"/>
              <w:right w:val="single" w:sz="4" w:space="0" w:color="000000"/>
            </w:tcBorders>
          </w:tcPr>
          <w:p w:rsidR="003830C9" w:rsidRPr="00B934D4" w:rsidRDefault="003830C9" w:rsidP="003830C9">
            <w:pPr>
              <w:pStyle w:val="afff4"/>
              <w:spacing w:before="0"/>
              <w:jc w:val="both"/>
            </w:pPr>
            <w:r>
              <w:t>Дата и время публикации проекта</w:t>
            </w:r>
          </w:p>
        </w:tc>
      </w:tr>
      <w:tr w:rsidR="001D5494" w:rsidRPr="00540CEF" w:rsidTr="00EA0A43">
        <w:trPr>
          <w:trHeight w:val="363"/>
        </w:trPr>
        <w:tc>
          <w:tcPr>
            <w:tcW w:w="1065" w:type="pct"/>
            <w:tcBorders>
              <w:top w:val="single" w:sz="4" w:space="0" w:color="000000"/>
              <w:left w:val="single" w:sz="4" w:space="0" w:color="000000"/>
              <w:bottom w:val="nil"/>
              <w:right w:val="single" w:sz="4" w:space="0" w:color="000000"/>
            </w:tcBorders>
          </w:tcPr>
          <w:p w:rsidR="001D5494" w:rsidRPr="00A536A3" w:rsidRDefault="001D5494" w:rsidP="001D5494">
            <w:pPr>
              <w:pStyle w:val="afff4"/>
              <w:spacing w:before="0"/>
              <w:jc w:val="both"/>
            </w:pPr>
            <w:r>
              <w:rPr>
                <w:lang w:val="en-US"/>
              </w:rPr>
              <w:t>id</w:t>
            </w:r>
            <w:r w:rsidRPr="00A536A3">
              <w:t>_</w:t>
            </w:r>
            <w:r>
              <w:rPr>
                <w:lang w:val="en-US"/>
              </w:rPr>
              <w:t>genre</w:t>
            </w:r>
          </w:p>
        </w:tc>
        <w:tc>
          <w:tcPr>
            <w:tcW w:w="831" w:type="pct"/>
            <w:tcBorders>
              <w:top w:val="single" w:sz="4" w:space="0" w:color="000000"/>
              <w:left w:val="single" w:sz="4" w:space="0" w:color="000000"/>
              <w:bottom w:val="nil"/>
              <w:right w:val="single" w:sz="4" w:space="0" w:color="000000"/>
            </w:tcBorders>
          </w:tcPr>
          <w:p w:rsidR="001D5494" w:rsidRPr="00540CEF" w:rsidRDefault="001D5494" w:rsidP="001D5494">
            <w:pPr>
              <w:pStyle w:val="afff4"/>
              <w:spacing w:before="0"/>
              <w:jc w:val="both"/>
              <w:rPr>
                <w:lang w:val="en-US"/>
              </w:rPr>
            </w:pPr>
            <w:r>
              <w:rPr>
                <w:lang w:val="en-US"/>
              </w:rPr>
              <w:t>int</w:t>
            </w:r>
          </w:p>
        </w:tc>
        <w:tc>
          <w:tcPr>
            <w:tcW w:w="930" w:type="pct"/>
            <w:tcBorders>
              <w:top w:val="single" w:sz="4" w:space="0" w:color="000000"/>
              <w:left w:val="single" w:sz="4" w:space="0" w:color="000000"/>
              <w:bottom w:val="nil"/>
              <w:right w:val="single" w:sz="4" w:space="0" w:color="000000"/>
            </w:tcBorders>
          </w:tcPr>
          <w:p w:rsidR="001D5494" w:rsidRPr="00B934D4" w:rsidRDefault="001D5494" w:rsidP="001D5494">
            <w:pPr>
              <w:pStyle w:val="afff4"/>
              <w:spacing w:before="0"/>
              <w:jc w:val="both"/>
            </w:pPr>
            <w:r>
              <w:rPr>
                <w:lang w:val="en-US"/>
              </w:rPr>
              <w:t>genre</w:t>
            </w:r>
            <w:r w:rsidRPr="00B934D4">
              <w:t xml:space="preserve"> (</w:t>
            </w:r>
            <w:r>
              <w:rPr>
                <w:lang w:val="en-US"/>
              </w:rPr>
              <w:t>id</w:t>
            </w:r>
            <w:r w:rsidRPr="00B934D4">
              <w:t>)</w:t>
            </w:r>
          </w:p>
        </w:tc>
        <w:tc>
          <w:tcPr>
            <w:tcW w:w="2174" w:type="pct"/>
            <w:tcBorders>
              <w:top w:val="single" w:sz="4" w:space="0" w:color="000000"/>
              <w:left w:val="single" w:sz="4" w:space="0" w:color="000000"/>
              <w:bottom w:val="nil"/>
              <w:right w:val="single" w:sz="4" w:space="0" w:color="000000"/>
            </w:tcBorders>
          </w:tcPr>
          <w:p w:rsidR="001D5494" w:rsidRPr="00E26EE5" w:rsidRDefault="001D5494" w:rsidP="001D5494">
            <w:pPr>
              <w:pStyle w:val="afff4"/>
              <w:spacing w:before="0"/>
              <w:jc w:val="both"/>
            </w:pPr>
            <w:r>
              <w:t>Идентификатор жанра книги</w:t>
            </w:r>
          </w:p>
        </w:tc>
      </w:tr>
    </w:tbl>
    <w:p w:rsidR="00B007B3" w:rsidRDefault="002A3CAE" w:rsidP="00B007B3">
      <w:pPr>
        <w:spacing w:before="280" w:after="280"/>
        <w:ind w:firstLine="0"/>
      </w:pPr>
      <w:r>
        <w:lastRenderedPageBreak/>
        <w:t>Продолжение таблицы 2.4</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135"/>
        <w:gridCol w:w="1666"/>
        <w:gridCol w:w="1865"/>
        <w:gridCol w:w="4359"/>
      </w:tblGrid>
      <w:tr w:rsidR="002323B6" w:rsidRPr="00A536A3" w:rsidTr="00D81F49">
        <w:trPr>
          <w:trHeight w:val="363"/>
        </w:trPr>
        <w:tc>
          <w:tcPr>
            <w:tcW w:w="1065" w:type="pct"/>
            <w:tcBorders>
              <w:top w:val="single" w:sz="4" w:space="0" w:color="000000"/>
              <w:left w:val="single" w:sz="4" w:space="0" w:color="000000"/>
              <w:bottom w:val="single" w:sz="4" w:space="0" w:color="000000"/>
              <w:right w:val="single" w:sz="4" w:space="0" w:color="000000"/>
            </w:tcBorders>
          </w:tcPr>
          <w:p w:rsidR="002323B6" w:rsidRPr="009212C9" w:rsidRDefault="002323B6" w:rsidP="00D81F49">
            <w:pPr>
              <w:pStyle w:val="afff4"/>
              <w:spacing w:before="0"/>
              <w:jc w:val="center"/>
            </w:pPr>
            <w:r>
              <w:t>1</w:t>
            </w:r>
          </w:p>
        </w:tc>
        <w:tc>
          <w:tcPr>
            <w:tcW w:w="831" w:type="pct"/>
            <w:tcBorders>
              <w:top w:val="single" w:sz="4" w:space="0" w:color="000000"/>
              <w:left w:val="single" w:sz="4" w:space="0" w:color="000000"/>
              <w:bottom w:val="single" w:sz="4" w:space="0" w:color="000000"/>
              <w:right w:val="single" w:sz="4" w:space="0" w:color="000000"/>
            </w:tcBorders>
          </w:tcPr>
          <w:p w:rsidR="002323B6" w:rsidRPr="009212C9" w:rsidRDefault="002323B6" w:rsidP="00D81F49">
            <w:pPr>
              <w:pStyle w:val="afff4"/>
              <w:spacing w:before="0"/>
              <w:jc w:val="center"/>
            </w:pPr>
            <w:r>
              <w:t>2</w:t>
            </w:r>
          </w:p>
        </w:tc>
        <w:tc>
          <w:tcPr>
            <w:tcW w:w="930" w:type="pct"/>
            <w:tcBorders>
              <w:top w:val="single" w:sz="4" w:space="0" w:color="000000"/>
              <w:left w:val="single" w:sz="4" w:space="0" w:color="000000"/>
              <w:bottom w:val="single" w:sz="4" w:space="0" w:color="000000"/>
              <w:right w:val="single" w:sz="4" w:space="0" w:color="000000"/>
            </w:tcBorders>
          </w:tcPr>
          <w:p w:rsidR="002323B6" w:rsidRPr="009212C9" w:rsidRDefault="002323B6" w:rsidP="00D81F49">
            <w:pPr>
              <w:pStyle w:val="afff4"/>
              <w:spacing w:before="0"/>
              <w:jc w:val="center"/>
            </w:pPr>
            <w:r>
              <w:t>3</w:t>
            </w:r>
          </w:p>
        </w:tc>
        <w:tc>
          <w:tcPr>
            <w:tcW w:w="2174" w:type="pct"/>
            <w:tcBorders>
              <w:top w:val="single" w:sz="4" w:space="0" w:color="000000"/>
              <w:left w:val="single" w:sz="4" w:space="0" w:color="000000"/>
              <w:bottom w:val="single" w:sz="4" w:space="0" w:color="000000"/>
              <w:right w:val="single" w:sz="4" w:space="0" w:color="000000"/>
            </w:tcBorders>
          </w:tcPr>
          <w:p w:rsidR="002323B6" w:rsidRPr="00B934D4" w:rsidRDefault="002323B6" w:rsidP="00D81F49">
            <w:pPr>
              <w:pStyle w:val="afff4"/>
              <w:spacing w:before="0"/>
              <w:jc w:val="center"/>
            </w:pPr>
            <w:r>
              <w:t>4</w:t>
            </w:r>
          </w:p>
        </w:tc>
      </w:tr>
      <w:tr w:rsidR="001D5494" w:rsidRPr="00A536A3" w:rsidTr="00D81F49">
        <w:trPr>
          <w:trHeight w:val="363"/>
        </w:trPr>
        <w:tc>
          <w:tcPr>
            <w:tcW w:w="1065" w:type="pct"/>
            <w:tcBorders>
              <w:top w:val="single" w:sz="4" w:space="0" w:color="000000"/>
              <w:left w:val="single" w:sz="4" w:space="0" w:color="000000"/>
              <w:bottom w:val="single" w:sz="4" w:space="0" w:color="000000"/>
              <w:right w:val="single" w:sz="4" w:space="0" w:color="000000"/>
            </w:tcBorders>
          </w:tcPr>
          <w:p w:rsidR="001D5494" w:rsidRPr="00A536A3" w:rsidRDefault="001D5494" w:rsidP="001D5494">
            <w:pPr>
              <w:pStyle w:val="afff4"/>
              <w:spacing w:before="0"/>
              <w:jc w:val="both"/>
            </w:pPr>
            <w:r>
              <w:rPr>
                <w:lang w:val="en-US"/>
              </w:rPr>
              <w:t>id_city</w:t>
            </w:r>
          </w:p>
        </w:tc>
        <w:tc>
          <w:tcPr>
            <w:tcW w:w="831" w:type="pct"/>
            <w:tcBorders>
              <w:top w:val="single" w:sz="4" w:space="0" w:color="000000"/>
              <w:left w:val="single" w:sz="4" w:space="0" w:color="000000"/>
              <w:bottom w:val="single" w:sz="4" w:space="0" w:color="000000"/>
              <w:right w:val="single" w:sz="4" w:space="0" w:color="000000"/>
            </w:tcBorders>
          </w:tcPr>
          <w:p w:rsidR="001D5494" w:rsidRPr="00A536A3" w:rsidRDefault="001D5494" w:rsidP="001D5494">
            <w:pPr>
              <w:pStyle w:val="afff4"/>
              <w:spacing w:before="0"/>
              <w:jc w:val="both"/>
            </w:pPr>
            <w:r>
              <w:rPr>
                <w:lang w:val="en-US"/>
              </w:rPr>
              <w:t>int</w:t>
            </w:r>
          </w:p>
        </w:tc>
        <w:tc>
          <w:tcPr>
            <w:tcW w:w="930" w:type="pct"/>
            <w:tcBorders>
              <w:top w:val="single" w:sz="4" w:space="0" w:color="000000"/>
              <w:left w:val="single" w:sz="4" w:space="0" w:color="000000"/>
              <w:bottom w:val="single" w:sz="4" w:space="0" w:color="000000"/>
              <w:right w:val="single" w:sz="4" w:space="0" w:color="000000"/>
            </w:tcBorders>
          </w:tcPr>
          <w:p w:rsidR="001D5494" w:rsidRPr="00E26EE5" w:rsidRDefault="001D5494" w:rsidP="001D5494">
            <w:pPr>
              <w:pStyle w:val="afff4"/>
              <w:spacing w:before="0"/>
              <w:jc w:val="both"/>
            </w:pPr>
            <w:r>
              <w:rPr>
                <w:lang w:val="en-US"/>
              </w:rPr>
              <w:t>city</w:t>
            </w:r>
            <w:r w:rsidRPr="00B934D4">
              <w:t xml:space="preserve"> (</w:t>
            </w:r>
            <w:r>
              <w:rPr>
                <w:lang w:val="en-US"/>
              </w:rPr>
              <w:t>id</w:t>
            </w:r>
            <w:r w:rsidRPr="00B934D4">
              <w:t>)</w:t>
            </w:r>
          </w:p>
        </w:tc>
        <w:tc>
          <w:tcPr>
            <w:tcW w:w="2174" w:type="pct"/>
            <w:tcBorders>
              <w:top w:val="single" w:sz="4" w:space="0" w:color="000000"/>
              <w:left w:val="single" w:sz="4" w:space="0" w:color="000000"/>
              <w:bottom w:val="single" w:sz="4" w:space="0" w:color="000000"/>
              <w:right w:val="single" w:sz="4" w:space="0" w:color="000000"/>
            </w:tcBorders>
          </w:tcPr>
          <w:p w:rsidR="001D5494" w:rsidRPr="00E26EE5" w:rsidRDefault="001D5494" w:rsidP="001D5494">
            <w:pPr>
              <w:pStyle w:val="afff4"/>
              <w:spacing w:before="0"/>
              <w:jc w:val="both"/>
            </w:pPr>
            <w:r>
              <w:t>Идентификатор города, в котором находится книга</w:t>
            </w:r>
          </w:p>
        </w:tc>
      </w:tr>
      <w:tr w:rsidR="001D5494" w:rsidRPr="002825FE" w:rsidTr="00D81F49">
        <w:trPr>
          <w:trHeight w:val="363"/>
        </w:trPr>
        <w:tc>
          <w:tcPr>
            <w:tcW w:w="1065" w:type="pct"/>
            <w:tcBorders>
              <w:top w:val="single" w:sz="4" w:space="0" w:color="000000"/>
              <w:left w:val="single" w:sz="4" w:space="0" w:color="000000"/>
              <w:bottom w:val="single" w:sz="4" w:space="0" w:color="000000"/>
              <w:right w:val="single" w:sz="4" w:space="0" w:color="000000"/>
            </w:tcBorders>
          </w:tcPr>
          <w:p w:rsidR="001D5494" w:rsidRPr="009E1D0D" w:rsidRDefault="001D5494" w:rsidP="001D5494">
            <w:pPr>
              <w:pStyle w:val="afff4"/>
              <w:spacing w:before="0"/>
              <w:jc w:val="both"/>
              <w:rPr>
                <w:lang w:val="en-US"/>
              </w:rPr>
            </w:pPr>
            <w:r>
              <w:rPr>
                <w:lang w:val="en-US"/>
              </w:rPr>
              <w:t>notice</w:t>
            </w:r>
          </w:p>
        </w:tc>
        <w:tc>
          <w:tcPr>
            <w:tcW w:w="831" w:type="pct"/>
            <w:tcBorders>
              <w:top w:val="single" w:sz="4" w:space="0" w:color="000000"/>
              <w:left w:val="single" w:sz="4" w:space="0" w:color="000000"/>
              <w:bottom w:val="single" w:sz="4" w:space="0" w:color="000000"/>
              <w:right w:val="single" w:sz="4" w:space="0" w:color="000000"/>
            </w:tcBorders>
          </w:tcPr>
          <w:p w:rsidR="001D5494" w:rsidRPr="00540CEF" w:rsidRDefault="001D5494" w:rsidP="001D5494">
            <w:pPr>
              <w:pStyle w:val="afff4"/>
              <w:spacing w:before="0"/>
              <w:jc w:val="both"/>
              <w:rPr>
                <w:lang w:val="en-US"/>
              </w:rPr>
            </w:pPr>
            <w:r>
              <w:rPr>
                <w:lang w:val="en-US"/>
              </w:rPr>
              <w:t>text</w:t>
            </w:r>
          </w:p>
        </w:tc>
        <w:tc>
          <w:tcPr>
            <w:tcW w:w="930" w:type="pct"/>
            <w:tcBorders>
              <w:top w:val="single" w:sz="4" w:space="0" w:color="000000"/>
              <w:left w:val="single" w:sz="4" w:space="0" w:color="000000"/>
              <w:bottom w:val="single" w:sz="4" w:space="0" w:color="000000"/>
              <w:right w:val="single" w:sz="4" w:space="0" w:color="000000"/>
            </w:tcBorders>
          </w:tcPr>
          <w:p w:rsidR="001D5494" w:rsidRPr="00E26EE5" w:rsidRDefault="001D5494" w:rsidP="001D5494">
            <w:pPr>
              <w:pStyle w:val="afff4"/>
              <w:spacing w:before="0"/>
              <w:jc w:val="both"/>
            </w:pPr>
            <w:r>
              <w:t>нет</w:t>
            </w:r>
          </w:p>
        </w:tc>
        <w:tc>
          <w:tcPr>
            <w:tcW w:w="2174" w:type="pct"/>
            <w:tcBorders>
              <w:top w:val="single" w:sz="4" w:space="0" w:color="000000"/>
              <w:left w:val="single" w:sz="4" w:space="0" w:color="000000"/>
              <w:bottom w:val="single" w:sz="4" w:space="0" w:color="000000"/>
              <w:right w:val="single" w:sz="4" w:space="0" w:color="000000"/>
            </w:tcBorders>
          </w:tcPr>
          <w:p w:rsidR="001D5494" w:rsidRPr="00E26EE5" w:rsidRDefault="001D5494" w:rsidP="001D5494">
            <w:pPr>
              <w:pStyle w:val="afff4"/>
              <w:spacing w:before="0"/>
              <w:jc w:val="both"/>
            </w:pPr>
            <w:r>
              <w:t>Описание объявления</w:t>
            </w:r>
          </w:p>
        </w:tc>
      </w:tr>
      <w:tr w:rsidR="001D5494" w:rsidRPr="002825FE" w:rsidTr="00D81F49">
        <w:trPr>
          <w:trHeight w:val="363"/>
        </w:trPr>
        <w:tc>
          <w:tcPr>
            <w:tcW w:w="1065" w:type="pct"/>
            <w:tcBorders>
              <w:top w:val="single" w:sz="4" w:space="0" w:color="000000"/>
              <w:left w:val="single" w:sz="4" w:space="0" w:color="000000"/>
              <w:bottom w:val="single" w:sz="4" w:space="0" w:color="000000"/>
              <w:right w:val="single" w:sz="4" w:space="0" w:color="000000"/>
            </w:tcBorders>
          </w:tcPr>
          <w:p w:rsidR="001D5494" w:rsidRPr="009E1D0D" w:rsidRDefault="001D5494" w:rsidP="001D5494">
            <w:pPr>
              <w:pStyle w:val="afff4"/>
              <w:spacing w:before="0"/>
              <w:jc w:val="both"/>
              <w:rPr>
                <w:lang w:val="en-US"/>
              </w:rPr>
            </w:pPr>
            <w:r>
              <w:rPr>
                <w:lang w:val="en-US"/>
              </w:rPr>
              <w:t>date_publication</w:t>
            </w:r>
          </w:p>
        </w:tc>
        <w:tc>
          <w:tcPr>
            <w:tcW w:w="831" w:type="pct"/>
            <w:tcBorders>
              <w:top w:val="single" w:sz="4" w:space="0" w:color="000000"/>
              <w:left w:val="single" w:sz="4" w:space="0" w:color="000000"/>
              <w:bottom w:val="single" w:sz="4" w:space="0" w:color="000000"/>
              <w:right w:val="single" w:sz="4" w:space="0" w:color="000000"/>
            </w:tcBorders>
          </w:tcPr>
          <w:p w:rsidR="001D5494" w:rsidRPr="00540CEF" w:rsidRDefault="001D5494" w:rsidP="001D5494">
            <w:pPr>
              <w:pStyle w:val="afff4"/>
              <w:spacing w:before="0"/>
              <w:jc w:val="both"/>
              <w:rPr>
                <w:lang w:val="en-US"/>
              </w:rPr>
            </w:pPr>
            <w:r>
              <w:rPr>
                <w:lang w:val="en-US"/>
              </w:rPr>
              <w:t>datetime</w:t>
            </w:r>
          </w:p>
        </w:tc>
        <w:tc>
          <w:tcPr>
            <w:tcW w:w="930" w:type="pct"/>
            <w:tcBorders>
              <w:top w:val="single" w:sz="4" w:space="0" w:color="000000"/>
              <w:left w:val="single" w:sz="4" w:space="0" w:color="000000"/>
              <w:bottom w:val="single" w:sz="4" w:space="0" w:color="000000"/>
              <w:right w:val="single" w:sz="4" w:space="0" w:color="000000"/>
            </w:tcBorders>
          </w:tcPr>
          <w:p w:rsidR="001D5494" w:rsidRPr="00E26EE5" w:rsidRDefault="001D5494" w:rsidP="001D5494">
            <w:pPr>
              <w:pStyle w:val="afff4"/>
              <w:spacing w:before="0"/>
              <w:jc w:val="both"/>
            </w:pPr>
            <w:r>
              <w:t>нет</w:t>
            </w:r>
          </w:p>
        </w:tc>
        <w:tc>
          <w:tcPr>
            <w:tcW w:w="2174" w:type="pct"/>
            <w:tcBorders>
              <w:top w:val="single" w:sz="4" w:space="0" w:color="000000"/>
              <w:left w:val="single" w:sz="4" w:space="0" w:color="000000"/>
              <w:bottom w:val="single" w:sz="4" w:space="0" w:color="000000"/>
              <w:right w:val="single" w:sz="4" w:space="0" w:color="000000"/>
            </w:tcBorders>
          </w:tcPr>
          <w:p w:rsidR="001D5494" w:rsidRPr="00B51028" w:rsidRDefault="001D5494" w:rsidP="001D5494">
            <w:pPr>
              <w:pStyle w:val="afff4"/>
              <w:spacing w:before="0"/>
              <w:jc w:val="both"/>
              <w:rPr>
                <w:spacing w:val="4"/>
              </w:rPr>
            </w:pPr>
            <w:r>
              <w:rPr>
                <w:spacing w:val="4"/>
              </w:rPr>
              <w:t>Дата обновления</w:t>
            </w:r>
          </w:p>
        </w:tc>
      </w:tr>
      <w:tr w:rsidR="001D5494" w:rsidRPr="002825FE" w:rsidTr="00D81F49">
        <w:trPr>
          <w:trHeight w:val="363"/>
        </w:trPr>
        <w:tc>
          <w:tcPr>
            <w:tcW w:w="1065" w:type="pct"/>
            <w:tcBorders>
              <w:top w:val="single" w:sz="4" w:space="0" w:color="000000"/>
              <w:left w:val="single" w:sz="4" w:space="0" w:color="000000"/>
              <w:bottom w:val="single" w:sz="4" w:space="0" w:color="000000"/>
              <w:right w:val="single" w:sz="4" w:space="0" w:color="000000"/>
            </w:tcBorders>
          </w:tcPr>
          <w:p w:rsidR="001D5494" w:rsidRPr="00375BB6" w:rsidRDefault="001D5494" w:rsidP="001D5494">
            <w:pPr>
              <w:pStyle w:val="afff4"/>
              <w:spacing w:before="0"/>
              <w:jc w:val="both"/>
              <w:rPr>
                <w:lang w:val="en-US"/>
              </w:rPr>
            </w:pPr>
            <w:r>
              <w:rPr>
                <w:lang w:val="en-US"/>
              </w:rPr>
              <w:t>id</w:t>
            </w:r>
            <w:r w:rsidRPr="00D13943">
              <w:t>_</w:t>
            </w:r>
            <w:r>
              <w:rPr>
                <w:lang w:val="en-US"/>
              </w:rPr>
              <w:t>visibility</w:t>
            </w:r>
          </w:p>
        </w:tc>
        <w:tc>
          <w:tcPr>
            <w:tcW w:w="831" w:type="pct"/>
            <w:tcBorders>
              <w:top w:val="single" w:sz="4" w:space="0" w:color="000000"/>
              <w:left w:val="single" w:sz="4" w:space="0" w:color="000000"/>
              <w:bottom w:val="single" w:sz="4" w:space="0" w:color="000000"/>
              <w:right w:val="single" w:sz="4" w:space="0" w:color="000000"/>
            </w:tcBorders>
          </w:tcPr>
          <w:p w:rsidR="001D5494" w:rsidRPr="00E55458" w:rsidRDefault="001D5494" w:rsidP="001D5494">
            <w:pPr>
              <w:pStyle w:val="afff4"/>
              <w:spacing w:before="0"/>
              <w:jc w:val="both"/>
            </w:pPr>
            <w:r>
              <w:rPr>
                <w:lang w:val="en-US"/>
              </w:rPr>
              <w:t>int</w:t>
            </w:r>
          </w:p>
        </w:tc>
        <w:tc>
          <w:tcPr>
            <w:tcW w:w="930" w:type="pct"/>
            <w:tcBorders>
              <w:top w:val="single" w:sz="4" w:space="0" w:color="000000"/>
              <w:left w:val="single" w:sz="4" w:space="0" w:color="000000"/>
              <w:bottom w:val="single" w:sz="4" w:space="0" w:color="000000"/>
              <w:right w:val="single" w:sz="4" w:space="0" w:color="000000"/>
            </w:tcBorders>
          </w:tcPr>
          <w:p w:rsidR="001D5494" w:rsidRPr="003D6125" w:rsidRDefault="001D5494" w:rsidP="001D5494">
            <w:pPr>
              <w:pStyle w:val="afff4"/>
              <w:spacing w:before="0"/>
              <w:jc w:val="both"/>
              <w:rPr>
                <w:lang w:val="en-US"/>
              </w:rPr>
            </w:pPr>
            <w:r>
              <w:rPr>
                <w:lang w:val="en-US"/>
              </w:rPr>
              <w:t>visibility</w:t>
            </w:r>
            <w:r w:rsidRPr="003D6125">
              <w:rPr>
                <w:lang w:val="en-US"/>
              </w:rPr>
              <w:t xml:space="preserve"> (</w:t>
            </w:r>
            <w:r>
              <w:rPr>
                <w:lang w:val="en-US"/>
              </w:rPr>
              <w:t>id</w:t>
            </w:r>
            <w:r w:rsidRPr="003D6125">
              <w:rPr>
                <w:lang w:val="en-US"/>
              </w:rPr>
              <w:t>)</w:t>
            </w:r>
          </w:p>
        </w:tc>
        <w:tc>
          <w:tcPr>
            <w:tcW w:w="2174" w:type="pct"/>
            <w:tcBorders>
              <w:top w:val="single" w:sz="4" w:space="0" w:color="000000"/>
              <w:left w:val="single" w:sz="4" w:space="0" w:color="000000"/>
              <w:bottom w:val="single" w:sz="4" w:space="0" w:color="000000"/>
              <w:right w:val="single" w:sz="4" w:space="0" w:color="000000"/>
            </w:tcBorders>
          </w:tcPr>
          <w:p w:rsidR="001D5494" w:rsidRPr="00FD7325" w:rsidRDefault="001D5494" w:rsidP="001D5494">
            <w:pPr>
              <w:pStyle w:val="afff4"/>
              <w:spacing w:before="0"/>
              <w:jc w:val="both"/>
              <w:rPr>
                <w:spacing w:val="4"/>
              </w:rPr>
            </w:pPr>
            <w:r w:rsidRPr="00FD7325">
              <w:rPr>
                <w:spacing w:val="4"/>
              </w:rPr>
              <w:t xml:space="preserve">Идентификатор </w:t>
            </w:r>
            <w:r>
              <w:rPr>
                <w:spacing w:val="4"/>
              </w:rPr>
              <w:t>видимости</w:t>
            </w:r>
          </w:p>
        </w:tc>
      </w:tr>
    </w:tbl>
    <w:p w:rsidR="002323B6" w:rsidRDefault="002323B6" w:rsidP="002323B6">
      <w:pPr>
        <w:spacing w:before="280" w:line="245" w:lineRule="auto"/>
      </w:pPr>
      <w:r>
        <w:t>В данной таблице все поля, кроме уникального идентификатора, даты обновления и идентификатора видимости пользователь вводит сам. Идентификатор видимости и дата обновления меняются при модерации, выбора получателя и завершения передачи. Данные, которые пользователь вводит сам, может редактировать, когда объявление находится на этапе модерации и повторной модерации для исправления найденных нарушений администратором.</w:t>
      </w:r>
    </w:p>
    <w:p w:rsidR="00842272" w:rsidRDefault="00842272" w:rsidP="00842272">
      <w:pPr>
        <w:spacing w:line="238" w:lineRule="auto"/>
      </w:pPr>
      <w:r w:rsidRPr="00BC0601">
        <w:t xml:space="preserve">Задачей таблицы </w:t>
      </w:r>
      <w:r>
        <w:t>«</w:t>
      </w:r>
      <w:r>
        <w:rPr>
          <w:lang w:val="en-US"/>
        </w:rPr>
        <w:t>user</w:t>
      </w:r>
      <w:r>
        <w:t>» является хранение данных зарегистрированных пользователей</w:t>
      </w:r>
      <w:r w:rsidRPr="00BC0601">
        <w:t>.</w:t>
      </w:r>
      <w:r>
        <w:t xml:space="preserve"> Поля таблицы, их типы, связи назначения описаны в таблице 2.5.</w:t>
      </w:r>
    </w:p>
    <w:p w:rsidR="00842272" w:rsidRPr="00174573" w:rsidRDefault="00174573" w:rsidP="00842272">
      <w:pPr>
        <w:pStyle w:val="a1"/>
        <w:numPr>
          <w:ilvl w:val="0"/>
          <w:numId w:val="0"/>
        </w:numPr>
        <w:spacing w:before="280" w:after="280"/>
      </w:pPr>
      <w:r>
        <w:t>Таблица 2.</w:t>
      </w:r>
      <w:r w:rsidRPr="002755E5">
        <w:t>5</w:t>
      </w:r>
      <w:r w:rsidR="00842272">
        <w:t xml:space="preserve"> – Описание таблицы </w:t>
      </w:r>
      <w:r>
        <w:t>«</w:t>
      </w:r>
      <w:r>
        <w:rPr>
          <w:lang w:val="en-US"/>
        </w:rPr>
        <w:t>user</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135"/>
        <w:gridCol w:w="1666"/>
        <w:gridCol w:w="1865"/>
        <w:gridCol w:w="4359"/>
      </w:tblGrid>
      <w:tr w:rsidR="00842272" w:rsidRPr="002825FE" w:rsidTr="001972EF">
        <w:trPr>
          <w:trHeight w:val="363"/>
        </w:trPr>
        <w:tc>
          <w:tcPr>
            <w:tcW w:w="1065" w:type="pct"/>
            <w:vAlign w:val="center"/>
          </w:tcPr>
          <w:p w:rsidR="00842272" w:rsidRPr="00377DC6" w:rsidRDefault="00842272" w:rsidP="004F40F2">
            <w:pPr>
              <w:pStyle w:val="afff4"/>
              <w:spacing w:before="0"/>
              <w:jc w:val="center"/>
            </w:pPr>
            <w:r>
              <w:t>Поле</w:t>
            </w:r>
          </w:p>
        </w:tc>
        <w:tc>
          <w:tcPr>
            <w:tcW w:w="831" w:type="pct"/>
            <w:vAlign w:val="center"/>
          </w:tcPr>
          <w:p w:rsidR="00842272" w:rsidRPr="00377DC6" w:rsidRDefault="00842272" w:rsidP="004F40F2">
            <w:pPr>
              <w:pStyle w:val="afff4"/>
              <w:spacing w:before="0"/>
              <w:jc w:val="center"/>
            </w:pPr>
            <w:r>
              <w:t>Тип</w:t>
            </w:r>
          </w:p>
        </w:tc>
        <w:tc>
          <w:tcPr>
            <w:tcW w:w="930" w:type="pct"/>
          </w:tcPr>
          <w:p w:rsidR="00842272" w:rsidRPr="00377DC6" w:rsidRDefault="00842272" w:rsidP="004F40F2">
            <w:pPr>
              <w:pStyle w:val="afff4"/>
              <w:spacing w:before="0"/>
              <w:jc w:val="center"/>
            </w:pPr>
            <w:r>
              <w:t>Связь</w:t>
            </w:r>
          </w:p>
        </w:tc>
        <w:tc>
          <w:tcPr>
            <w:tcW w:w="2174" w:type="pct"/>
          </w:tcPr>
          <w:p w:rsidR="00842272" w:rsidRPr="00377DC6" w:rsidRDefault="00842272" w:rsidP="004F40F2">
            <w:pPr>
              <w:pStyle w:val="afff4"/>
              <w:spacing w:before="0"/>
              <w:jc w:val="center"/>
            </w:pPr>
            <w:r>
              <w:t>Назначение</w:t>
            </w:r>
          </w:p>
        </w:tc>
      </w:tr>
      <w:tr w:rsidR="00842272" w:rsidRPr="002825FE" w:rsidTr="001972EF">
        <w:trPr>
          <w:trHeight w:val="363"/>
        </w:trPr>
        <w:tc>
          <w:tcPr>
            <w:tcW w:w="1065" w:type="pct"/>
          </w:tcPr>
          <w:p w:rsidR="00842272" w:rsidRPr="002A3CAE" w:rsidRDefault="00842272" w:rsidP="004F40F2">
            <w:pPr>
              <w:pStyle w:val="afff4"/>
              <w:spacing w:before="0"/>
              <w:jc w:val="both"/>
            </w:pPr>
            <w:r>
              <w:rPr>
                <w:lang w:val="en-US"/>
              </w:rPr>
              <w:t>id</w:t>
            </w:r>
          </w:p>
        </w:tc>
        <w:tc>
          <w:tcPr>
            <w:tcW w:w="831" w:type="pct"/>
          </w:tcPr>
          <w:p w:rsidR="00842272" w:rsidRPr="00A536A3" w:rsidRDefault="00842272" w:rsidP="004F40F2">
            <w:pPr>
              <w:pStyle w:val="afff4"/>
              <w:spacing w:before="0"/>
              <w:jc w:val="both"/>
            </w:pPr>
            <w:r>
              <w:rPr>
                <w:lang w:val="en-US"/>
              </w:rPr>
              <w:t>int</w:t>
            </w:r>
            <w:r>
              <w:t xml:space="preserve"> </w:t>
            </w:r>
          </w:p>
        </w:tc>
        <w:tc>
          <w:tcPr>
            <w:tcW w:w="930" w:type="pct"/>
          </w:tcPr>
          <w:p w:rsidR="00842272" w:rsidRPr="00E26EE5" w:rsidRDefault="00842272" w:rsidP="004F40F2">
            <w:pPr>
              <w:pStyle w:val="afff4"/>
              <w:spacing w:before="0"/>
              <w:jc w:val="both"/>
            </w:pPr>
            <w:r>
              <w:t>нет</w:t>
            </w:r>
          </w:p>
        </w:tc>
        <w:tc>
          <w:tcPr>
            <w:tcW w:w="2174" w:type="pct"/>
          </w:tcPr>
          <w:p w:rsidR="00842272" w:rsidRPr="00D13943" w:rsidRDefault="00842272" w:rsidP="004F40F2">
            <w:pPr>
              <w:pStyle w:val="afff4"/>
              <w:spacing w:before="0"/>
              <w:jc w:val="both"/>
            </w:pPr>
            <w:r>
              <w:t>Уникальный идентификатор (</w:t>
            </w:r>
            <w:r>
              <w:rPr>
                <w:lang w:val="en-US"/>
              </w:rPr>
              <w:t>auto</w:t>
            </w:r>
            <w:r w:rsidRPr="002A3CAE">
              <w:t>_</w:t>
            </w:r>
            <w:r>
              <w:rPr>
                <w:lang w:val="en-US"/>
              </w:rPr>
              <w:t>increment</w:t>
            </w:r>
            <w:r>
              <w:t>)</w:t>
            </w:r>
          </w:p>
        </w:tc>
      </w:tr>
      <w:tr w:rsidR="00842272" w:rsidRPr="00A536A3" w:rsidTr="001972EF">
        <w:trPr>
          <w:trHeight w:val="363"/>
        </w:trPr>
        <w:tc>
          <w:tcPr>
            <w:tcW w:w="1065" w:type="pct"/>
          </w:tcPr>
          <w:p w:rsidR="00842272" w:rsidRPr="002A3CAE" w:rsidRDefault="00174573" w:rsidP="00174573">
            <w:pPr>
              <w:pStyle w:val="afff4"/>
              <w:spacing w:before="0"/>
              <w:jc w:val="both"/>
            </w:pPr>
            <w:r>
              <w:rPr>
                <w:lang w:val="en-US"/>
              </w:rPr>
              <w:t>name</w:t>
            </w:r>
          </w:p>
        </w:tc>
        <w:tc>
          <w:tcPr>
            <w:tcW w:w="831" w:type="pct"/>
          </w:tcPr>
          <w:p w:rsidR="00842272" w:rsidRPr="00A536A3" w:rsidRDefault="00842272" w:rsidP="004F40F2">
            <w:pPr>
              <w:pStyle w:val="afff4"/>
              <w:spacing w:before="0"/>
              <w:jc w:val="both"/>
            </w:pPr>
            <w:r>
              <w:rPr>
                <w:lang w:val="en-US"/>
              </w:rPr>
              <w:t>int</w:t>
            </w:r>
          </w:p>
        </w:tc>
        <w:tc>
          <w:tcPr>
            <w:tcW w:w="930" w:type="pct"/>
          </w:tcPr>
          <w:p w:rsidR="00842272" w:rsidRPr="00E26EE5" w:rsidRDefault="009C78BD" w:rsidP="004F40F2">
            <w:pPr>
              <w:pStyle w:val="afff4"/>
              <w:spacing w:before="0"/>
              <w:jc w:val="both"/>
            </w:pPr>
            <w:r>
              <w:t>нет</w:t>
            </w:r>
          </w:p>
        </w:tc>
        <w:tc>
          <w:tcPr>
            <w:tcW w:w="2174" w:type="pct"/>
          </w:tcPr>
          <w:p w:rsidR="00842272" w:rsidRPr="002B4952" w:rsidRDefault="009C78BD" w:rsidP="004F40F2">
            <w:pPr>
              <w:pStyle w:val="afff4"/>
              <w:spacing w:before="0"/>
              <w:jc w:val="both"/>
            </w:pPr>
            <w:r>
              <w:t>Имя пользователя</w:t>
            </w:r>
          </w:p>
        </w:tc>
      </w:tr>
      <w:tr w:rsidR="009C78BD" w:rsidRPr="00A536A3" w:rsidTr="001972EF">
        <w:trPr>
          <w:trHeight w:val="363"/>
        </w:trPr>
        <w:tc>
          <w:tcPr>
            <w:tcW w:w="1065" w:type="pct"/>
          </w:tcPr>
          <w:p w:rsidR="009C78BD" w:rsidRPr="00A536A3" w:rsidRDefault="009C78BD" w:rsidP="009C78BD">
            <w:pPr>
              <w:pStyle w:val="afff4"/>
              <w:spacing w:before="0"/>
              <w:jc w:val="both"/>
            </w:pPr>
            <w:r>
              <w:rPr>
                <w:lang w:val="en-US"/>
              </w:rPr>
              <w:t>surname</w:t>
            </w:r>
          </w:p>
        </w:tc>
        <w:tc>
          <w:tcPr>
            <w:tcW w:w="831" w:type="pct"/>
          </w:tcPr>
          <w:p w:rsidR="009C78BD" w:rsidRPr="00A536A3" w:rsidRDefault="009C78BD" w:rsidP="009C78BD">
            <w:pPr>
              <w:pStyle w:val="afff4"/>
              <w:spacing w:before="0"/>
              <w:jc w:val="both"/>
            </w:pPr>
            <w:r>
              <w:rPr>
                <w:lang w:val="en-US"/>
              </w:rPr>
              <w:t>varchar</w:t>
            </w:r>
            <w:r>
              <w:t>(255</w:t>
            </w:r>
            <w:r w:rsidRPr="00A536A3">
              <w:t>)</w:t>
            </w:r>
          </w:p>
        </w:tc>
        <w:tc>
          <w:tcPr>
            <w:tcW w:w="930" w:type="pct"/>
          </w:tcPr>
          <w:p w:rsidR="009C78BD" w:rsidRPr="00A536A3" w:rsidRDefault="009C78BD" w:rsidP="009C78BD">
            <w:pPr>
              <w:pStyle w:val="afff4"/>
              <w:spacing w:before="0"/>
              <w:jc w:val="both"/>
            </w:pPr>
            <w:r>
              <w:t>нет</w:t>
            </w:r>
          </w:p>
        </w:tc>
        <w:tc>
          <w:tcPr>
            <w:tcW w:w="2174" w:type="pct"/>
          </w:tcPr>
          <w:p w:rsidR="009C78BD" w:rsidRPr="002B4952" w:rsidRDefault="009C78BD" w:rsidP="009C78BD">
            <w:pPr>
              <w:pStyle w:val="afff4"/>
              <w:spacing w:before="0"/>
              <w:jc w:val="both"/>
            </w:pPr>
            <w:r>
              <w:t>Фамилия пользователя</w:t>
            </w:r>
          </w:p>
        </w:tc>
      </w:tr>
      <w:tr w:rsidR="009C78BD" w:rsidRPr="00540CEF" w:rsidTr="001972EF">
        <w:trPr>
          <w:trHeight w:val="363"/>
        </w:trPr>
        <w:tc>
          <w:tcPr>
            <w:tcW w:w="1065" w:type="pct"/>
          </w:tcPr>
          <w:p w:rsidR="009C78BD" w:rsidRPr="00174573" w:rsidRDefault="009C78BD" w:rsidP="009C78BD">
            <w:pPr>
              <w:pStyle w:val="afff4"/>
              <w:spacing w:before="0"/>
              <w:jc w:val="both"/>
              <w:rPr>
                <w:lang w:val="en-US"/>
              </w:rPr>
            </w:pPr>
            <w:r>
              <w:rPr>
                <w:lang w:val="en-US"/>
              </w:rPr>
              <w:t>email</w:t>
            </w:r>
          </w:p>
        </w:tc>
        <w:tc>
          <w:tcPr>
            <w:tcW w:w="831" w:type="pct"/>
          </w:tcPr>
          <w:p w:rsidR="009C78BD" w:rsidRPr="00A536A3" w:rsidRDefault="009C78BD" w:rsidP="009C78BD">
            <w:pPr>
              <w:pStyle w:val="afff4"/>
              <w:spacing w:before="0"/>
              <w:jc w:val="both"/>
            </w:pPr>
            <w:r>
              <w:rPr>
                <w:lang w:val="en-US"/>
              </w:rPr>
              <w:t>varchar</w:t>
            </w:r>
            <w:r>
              <w:t>(255</w:t>
            </w:r>
            <w:r w:rsidRPr="00A536A3">
              <w:t>)</w:t>
            </w:r>
          </w:p>
        </w:tc>
        <w:tc>
          <w:tcPr>
            <w:tcW w:w="930" w:type="pct"/>
          </w:tcPr>
          <w:p w:rsidR="009C78BD" w:rsidRPr="00A536A3" w:rsidRDefault="009C78BD" w:rsidP="009C78BD">
            <w:pPr>
              <w:pStyle w:val="afff4"/>
              <w:spacing w:before="0"/>
              <w:jc w:val="both"/>
            </w:pPr>
            <w:r>
              <w:t>нет</w:t>
            </w:r>
          </w:p>
        </w:tc>
        <w:tc>
          <w:tcPr>
            <w:tcW w:w="2174" w:type="pct"/>
          </w:tcPr>
          <w:p w:rsidR="009C78BD" w:rsidRPr="002B4952" w:rsidRDefault="009C78BD" w:rsidP="009C78BD">
            <w:pPr>
              <w:pStyle w:val="afff4"/>
              <w:spacing w:before="0"/>
              <w:jc w:val="both"/>
            </w:pPr>
            <w:r>
              <w:t>Почта пользователя</w:t>
            </w:r>
          </w:p>
        </w:tc>
      </w:tr>
      <w:tr w:rsidR="009C78BD" w:rsidRPr="00540CEF" w:rsidTr="001972EF">
        <w:trPr>
          <w:trHeight w:val="363"/>
        </w:trPr>
        <w:tc>
          <w:tcPr>
            <w:tcW w:w="1065" w:type="pct"/>
          </w:tcPr>
          <w:p w:rsidR="009C78BD" w:rsidRDefault="009C78BD" w:rsidP="009C78BD">
            <w:pPr>
              <w:pStyle w:val="afff4"/>
              <w:spacing w:before="0"/>
              <w:jc w:val="both"/>
              <w:rPr>
                <w:lang w:val="en-US"/>
              </w:rPr>
            </w:pPr>
            <w:r>
              <w:rPr>
                <w:lang w:val="en-US"/>
              </w:rPr>
              <w:t>password</w:t>
            </w:r>
          </w:p>
        </w:tc>
        <w:tc>
          <w:tcPr>
            <w:tcW w:w="831" w:type="pct"/>
          </w:tcPr>
          <w:p w:rsidR="009C78BD" w:rsidRPr="00A536A3" w:rsidRDefault="009C78BD" w:rsidP="009C78BD">
            <w:pPr>
              <w:pStyle w:val="afff4"/>
              <w:spacing w:before="0"/>
              <w:jc w:val="both"/>
            </w:pPr>
            <w:r>
              <w:rPr>
                <w:lang w:val="en-US"/>
              </w:rPr>
              <w:t>varchar</w:t>
            </w:r>
            <w:r>
              <w:t>(255</w:t>
            </w:r>
            <w:r w:rsidRPr="00A536A3">
              <w:t>)</w:t>
            </w:r>
          </w:p>
        </w:tc>
        <w:tc>
          <w:tcPr>
            <w:tcW w:w="930" w:type="pct"/>
          </w:tcPr>
          <w:p w:rsidR="009C78BD" w:rsidRDefault="009C78BD" w:rsidP="009C78BD">
            <w:pPr>
              <w:pStyle w:val="afff4"/>
              <w:spacing w:before="0"/>
              <w:jc w:val="both"/>
            </w:pPr>
            <w:r>
              <w:t>нет</w:t>
            </w:r>
          </w:p>
        </w:tc>
        <w:tc>
          <w:tcPr>
            <w:tcW w:w="2174" w:type="pct"/>
          </w:tcPr>
          <w:p w:rsidR="009C78BD" w:rsidRPr="002B4952" w:rsidRDefault="009C78BD" w:rsidP="009C78BD">
            <w:pPr>
              <w:pStyle w:val="afff4"/>
              <w:spacing w:before="0"/>
              <w:jc w:val="both"/>
            </w:pPr>
            <w:r>
              <w:t>Пароль пользователя</w:t>
            </w:r>
          </w:p>
        </w:tc>
      </w:tr>
      <w:tr w:rsidR="009C78BD" w:rsidRPr="00540CEF" w:rsidTr="001972EF">
        <w:trPr>
          <w:trHeight w:val="363"/>
        </w:trPr>
        <w:tc>
          <w:tcPr>
            <w:tcW w:w="1065" w:type="pct"/>
          </w:tcPr>
          <w:p w:rsidR="009C78BD" w:rsidRDefault="009C78BD" w:rsidP="009C78BD">
            <w:pPr>
              <w:pStyle w:val="afff4"/>
              <w:spacing w:before="0"/>
              <w:jc w:val="both"/>
              <w:rPr>
                <w:lang w:val="en-US"/>
              </w:rPr>
            </w:pPr>
            <w:r>
              <w:rPr>
                <w:lang w:val="en-US"/>
              </w:rPr>
              <w:t>photo</w:t>
            </w:r>
          </w:p>
        </w:tc>
        <w:tc>
          <w:tcPr>
            <w:tcW w:w="831" w:type="pct"/>
          </w:tcPr>
          <w:p w:rsidR="009C78BD" w:rsidRPr="00A536A3" w:rsidRDefault="009C78BD" w:rsidP="009C78BD">
            <w:pPr>
              <w:pStyle w:val="afff4"/>
              <w:spacing w:before="0"/>
              <w:jc w:val="both"/>
            </w:pPr>
            <w:r>
              <w:rPr>
                <w:lang w:val="en-US"/>
              </w:rPr>
              <w:t>varchar</w:t>
            </w:r>
            <w:r>
              <w:t>(255</w:t>
            </w:r>
            <w:r w:rsidRPr="00A536A3">
              <w:t>)</w:t>
            </w:r>
          </w:p>
        </w:tc>
        <w:tc>
          <w:tcPr>
            <w:tcW w:w="930" w:type="pct"/>
          </w:tcPr>
          <w:p w:rsidR="009C78BD" w:rsidRDefault="009C78BD" w:rsidP="009C78BD">
            <w:pPr>
              <w:pStyle w:val="afff4"/>
              <w:spacing w:before="0"/>
              <w:jc w:val="both"/>
            </w:pPr>
            <w:r>
              <w:t>нет</w:t>
            </w:r>
          </w:p>
        </w:tc>
        <w:tc>
          <w:tcPr>
            <w:tcW w:w="2174" w:type="pct"/>
          </w:tcPr>
          <w:p w:rsidR="009C78BD" w:rsidRPr="002B4952" w:rsidRDefault="009C78BD" w:rsidP="009C78BD">
            <w:pPr>
              <w:pStyle w:val="afff4"/>
              <w:spacing w:before="0"/>
              <w:jc w:val="both"/>
            </w:pPr>
            <w:r>
              <w:rPr>
                <w:lang w:val="en-US"/>
              </w:rPr>
              <w:t>Url</w:t>
            </w:r>
            <w:r>
              <w:t xml:space="preserve"> на фото пользователя</w:t>
            </w:r>
          </w:p>
        </w:tc>
      </w:tr>
      <w:tr w:rsidR="009C78BD" w:rsidRPr="00540CEF" w:rsidTr="001972EF">
        <w:trPr>
          <w:trHeight w:val="363"/>
        </w:trPr>
        <w:tc>
          <w:tcPr>
            <w:tcW w:w="1065" w:type="pct"/>
          </w:tcPr>
          <w:p w:rsidR="009C78BD" w:rsidRDefault="009C78BD" w:rsidP="009C78BD">
            <w:pPr>
              <w:pStyle w:val="afff4"/>
              <w:spacing w:before="0"/>
              <w:jc w:val="both"/>
              <w:rPr>
                <w:lang w:val="en-US"/>
              </w:rPr>
            </w:pPr>
            <w:r>
              <w:rPr>
                <w:lang w:val="en-US"/>
              </w:rPr>
              <w:t>id_city</w:t>
            </w:r>
          </w:p>
        </w:tc>
        <w:tc>
          <w:tcPr>
            <w:tcW w:w="831" w:type="pct"/>
          </w:tcPr>
          <w:p w:rsidR="009C78BD" w:rsidRDefault="009C78BD" w:rsidP="009C78BD">
            <w:pPr>
              <w:pStyle w:val="afff4"/>
              <w:spacing w:before="0"/>
              <w:jc w:val="both"/>
              <w:rPr>
                <w:lang w:val="en-US"/>
              </w:rPr>
            </w:pPr>
            <w:r>
              <w:rPr>
                <w:lang w:val="en-US"/>
              </w:rPr>
              <w:t>int</w:t>
            </w:r>
          </w:p>
        </w:tc>
        <w:tc>
          <w:tcPr>
            <w:tcW w:w="930" w:type="pct"/>
          </w:tcPr>
          <w:p w:rsidR="009C78BD" w:rsidRPr="009C78BD" w:rsidRDefault="009C78BD" w:rsidP="009C78BD">
            <w:pPr>
              <w:pStyle w:val="afff4"/>
              <w:spacing w:before="0"/>
              <w:jc w:val="both"/>
              <w:rPr>
                <w:lang w:val="en-US"/>
              </w:rPr>
            </w:pPr>
            <w:r>
              <w:rPr>
                <w:lang w:val="en-US"/>
              </w:rPr>
              <w:t>city (id)</w:t>
            </w:r>
          </w:p>
        </w:tc>
        <w:tc>
          <w:tcPr>
            <w:tcW w:w="2174" w:type="pct"/>
          </w:tcPr>
          <w:p w:rsidR="009C78BD" w:rsidRDefault="005D70D4" w:rsidP="009C78BD">
            <w:pPr>
              <w:pStyle w:val="afff4"/>
              <w:spacing w:before="0"/>
              <w:jc w:val="both"/>
              <w:rPr>
                <w:spacing w:val="-4"/>
              </w:rPr>
            </w:pPr>
            <w:r>
              <w:rPr>
                <w:spacing w:val="-4"/>
              </w:rPr>
              <w:t>Идентификатор города</w:t>
            </w:r>
          </w:p>
        </w:tc>
      </w:tr>
      <w:tr w:rsidR="005D70D4" w:rsidRPr="00540CEF" w:rsidTr="001972EF">
        <w:trPr>
          <w:trHeight w:val="363"/>
        </w:trPr>
        <w:tc>
          <w:tcPr>
            <w:tcW w:w="1065" w:type="pct"/>
          </w:tcPr>
          <w:p w:rsidR="005D70D4" w:rsidRDefault="005D70D4" w:rsidP="005D70D4">
            <w:pPr>
              <w:pStyle w:val="afff4"/>
              <w:spacing w:before="0"/>
              <w:jc w:val="both"/>
              <w:rPr>
                <w:lang w:val="en-US"/>
              </w:rPr>
            </w:pPr>
            <w:r>
              <w:rPr>
                <w:lang w:val="en-US"/>
              </w:rPr>
              <w:t>phone</w:t>
            </w:r>
          </w:p>
        </w:tc>
        <w:tc>
          <w:tcPr>
            <w:tcW w:w="831" w:type="pct"/>
          </w:tcPr>
          <w:p w:rsidR="005D70D4" w:rsidRPr="00A536A3" w:rsidRDefault="005D70D4" w:rsidP="005D70D4">
            <w:pPr>
              <w:pStyle w:val="afff4"/>
              <w:spacing w:before="0"/>
              <w:jc w:val="both"/>
            </w:pPr>
            <w:r>
              <w:rPr>
                <w:lang w:val="en-US"/>
              </w:rPr>
              <w:t>varchar</w:t>
            </w:r>
            <w:r>
              <w:t>(255</w:t>
            </w:r>
            <w:r w:rsidRPr="00A536A3">
              <w:t>)</w:t>
            </w:r>
          </w:p>
        </w:tc>
        <w:tc>
          <w:tcPr>
            <w:tcW w:w="930" w:type="pct"/>
          </w:tcPr>
          <w:p w:rsidR="005D70D4" w:rsidRDefault="005D70D4" w:rsidP="005D70D4">
            <w:pPr>
              <w:pStyle w:val="afff4"/>
              <w:spacing w:before="0"/>
              <w:jc w:val="both"/>
            </w:pPr>
            <w:r>
              <w:t>нет</w:t>
            </w:r>
          </w:p>
        </w:tc>
        <w:tc>
          <w:tcPr>
            <w:tcW w:w="2174" w:type="pct"/>
          </w:tcPr>
          <w:p w:rsidR="005D70D4" w:rsidRPr="002B4952" w:rsidRDefault="005D70D4" w:rsidP="005D70D4">
            <w:pPr>
              <w:pStyle w:val="afff4"/>
              <w:spacing w:before="0"/>
              <w:jc w:val="both"/>
            </w:pPr>
            <w:r>
              <w:t>Номер телефона пользователя</w:t>
            </w:r>
          </w:p>
        </w:tc>
      </w:tr>
      <w:tr w:rsidR="005D70D4" w:rsidRPr="00540CEF" w:rsidTr="001972EF">
        <w:trPr>
          <w:trHeight w:val="363"/>
        </w:trPr>
        <w:tc>
          <w:tcPr>
            <w:tcW w:w="1065" w:type="pct"/>
          </w:tcPr>
          <w:p w:rsidR="005D70D4" w:rsidRDefault="005D70D4" w:rsidP="005D70D4">
            <w:pPr>
              <w:pStyle w:val="afff4"/>
              <w:spacing w:before="0"/>
              <w:jc w:val="both"/>
              <w:rPr>
                <w:lang w:val="en-US"/>
              </w:rPr>
            </w:pPr>
            <w:r>
              <w:rPr>
                <w:lang w:val="en-US"/>
              </w:rPr>
              <w:t>score</w:t>
            </w:r>
          </w:p>
        </w:tc>
        <w:tc>
          <w:tcPr>
            <w:tcW w:w="831" w:type="pct"/>
          </w:tcPr>
          <w:p w:rsidR="005D70D4" w:rsidRDefault="005D70D4" w:rsidP="005D70D4">
            <w:pPr>
              <w:pStyle w:val="afff4"/>
              <w:spacing w:before="0"/>
              <w:jc w:val="both"/>
              <w:rPr>
                <w:lang w:val="en-US"/>
              </w:rPr>
            </w:pPr>
            <w:r>
              <w:rPr>
                <w:lang w:val="en-US"/>
              </w:rPr>
              <w:t>int</w:t>
            </w:r>
          </w:p>
        </w:tc>
        <w:tc>
          <w:tcPr>
            <w:tcW w:w="930" w:type="pct"/>
          </w:tcPr>
          <w:p w:rsidR="005D70D4" w:rsidRDefault="005D70D4" w:rsidP="005D70D4">
            <w:pPr>
              <w:pStyle w:val="afff4"/>
              <w:spacing w:before="0"/>
              <w:jc w:val="both"/>
            </w:pPr>
            <w:r>
              <w:t>нет</w:t>
            </w:r>
          </w:p>
        </w:tc>
        <w:tc>
          <w:tcPr>
            <w:tcW w:w="2174" w:type="pct"/>
          </w:tcPr>
          <w:p w:rsidR="005D70D4" w:rsidRPr="002B4952" w:rsidRDefault="00A42CAC" w:rsidP="005D70D4">
            <w:pPr>
              <w:pStyle w:val="afff4"/>
              <w:spacing w:before="0"/>
              <w:jc w:val="both"/>
            </w:pPr>
            <w:r>
              <w:t>Количество баллов</w:t>
            </w:r>
            <w:r w:rsidR="005D70D4">
              <w:t xml:space="preserve"> пользователя</w:t>
            </w:r>
          </w:p>
        </w:tc>
      </w:tr>
      <w:tr w:rsidR="005D70D4" w:rsidRPr="00540CEF" w:rsidTr="001972EF">
        <w:trPr>
          <w:trHeight w:val="363"/>
        </w:trPr>
        <w:tc>
          <w:tcPr>
            <w:tcW w:w="1065" w:type="pct"/>
          </w:tcPr>
          <w:p w:rsidR="005D70D4" w:rsidRDefault="005D70D4" w:rsidP="005D70D4">
            <w:pPr>
              <w:pStyle w:val="afff4"/>
              <w:spacing w:before="0"/>
              <w:jc w:val="both"/>
              <w:rPr>
                <w:lang w:val="en-US"/>
              </w:rPr>
            </w:pPr>
            <w:r>
              <w:rPr>
                <w:lang w:val="en-US"/>
              </w:rPr>
              <w:t>isAdmin</w:t>
            </w:r>
          </w:p>
        </w:tc>
        <w:tc>
          <w:tcPr>
            <w:tcW w:w="831" w:type="pct"/>
          </w:tcPr>
          <w:p w:rsidR="005D70D4" w:rsidRDefault="005D70D4" w:rsidP="005D70D4">
            <w:pPr>
              <w:pStyle w:val="afff4"/>
              <w:spacing w:before="0"/>
              <w:jc w:val="both"/>
              <w:rPr>
                <w:lang w:val="en-US"/>
              </w:rPr>
            </w:pPr>
            <w:r>
              <w:rPr>
                <w:lang w:val="en-US"/>
              </w:rPr>
              <w:t>int</w:t>
            </w:r>
          </w:p>
        </w:tc>
        <w:tc>
          <w:tcPr>
            <w:tcW w:w="930" w:type="pct"/>
          </w:tcPr>
          <w:p w:rsidR="005D70D4" w:rsidRDefault="005D70D4" w:rsidP="005D70D4">
            <w:pPr>
              <w:pStyle w:val="afff4"/>
              <w:spacing w:before="0"/>
              <w:jc w:val="both"/>
            </w:pPr>
            <w:r>
              <w:t>нет</w:t>
            </w:r>
          </w:p>
        </w:tc>
        <w:tc>
          <w:tcPr>
            <w:tcW w:w="2174" w:type="pct"/>
          </w:tcPr>
          <w:p w:rsidR="005D70D4" w:rsidRPr="00A2198A" w:rsidRDefault="00A2198A" w:rsidP="005D70D4">
            <w:pPr>
              <w:pStyle w:val="afff4"/>
              <w:spacing w:before="0"/>
              <w:jc w:val="both"/>
              <w:rPr>
                <w:spacing w:val="-4"/>
              </w:rPr>
            </w:pPr>
            <w:r>
              <w:rPr>
                <w:spacing w:val="-4"/>
              </w:rPr>
              <w:t>Статус пользователя</w:t>
            </w:r>
          </w:p>
        </w:tc>
      </w:tr>
    </w:tbl>
    <w:p w:rsidR="001972EF" w:rsidRDefault="005D70D4" w:rsidP="001972EF">
      <w:pPr>
        <w:spacing w:before="280" w:line="245" w:lineRule="auto"/>
      </w:pPr>
      <w:r>
        <w:t xml:space="preserve">В данной таблице все поля, кроме уникального идентификатора, </w:t>
      </w:r>
      <w:r w:rsidR="00A2198A">
        <w:t xml:space="preserve">статуса пользователя и </w:t>
      </w:r>
      <w:r w:rsidR="00A42CAC">
        <w:t>количество баллов</w:t>
      </w:r>
      <w:r w:rsidR="00862876">
        <w:t xml:space="preserve"> </w:t>
      </w:r>
      <w:r>
        <w:t xml:space="preserve">пользователь </w:t>
      </w:r>
      <w:r w:rsidR="006E4023">
        <w:t>заполняет</w:t>
      </w:r>
      <w:r>
        <w:t xml:space="preserve"> сам</w:t>
      </w:r>
      <w:r w:rsidR="00862876">
        <w:t xml:space="preserve"> при регистрации</w:t>
      </w:r>
      <w:r>
        <w:t xml:space="preserve">. </w:t>
      </w:r>
      <w:r w:rsidR="00A2198A">
        <w:t xml:space="preserve">Статус пользователя </w:t>
      </w:r>
      <w:r w:rsidR="00A42CAC">
        <w:t xml:space="preserve">и количество баллов </w:t>
      </w:r>
      <w:r w:rsidR="00A2198A">
        <w:t>всегда выставляется 0, если пользователь регистрируется на сайте сам</w:t>
      </w:r>
      <w:r>
        <w:t>. Данные, которые пользователь вводит сам</w:t>
      </w:r>
      <w:r w:rsidR="006E4023">
        <w:t xml:space="preserve"> при регистрации</w:t>
      </w:r>
      <w:r>
        <w:t>, может редактировать</w:t>
      </w:r>
      <w:r w:rsidR="00A42CAC">
        <w:t xml:space="preserve"> на странице «Личный профиль»</w:t>
      </w:r>
      <w:r w:rsidR="006E4023">
        <w:t>, пароль пользователь может изменить только при правильном вводе старого пароля для подтверждения</w:t>
      </w:r>
      <w:r w:rsidR="00A42CAC">
        <w:t xml:space="preserve">. </w:t>
      </w:r>
      <w:r w:rsidR="001972EF">
        <w:t>Если администратор сайта создает нового администратора или редактора, тогда статус пользователя выставляется 1.</w:t>
      </w:r>
    </w:p>
    <w:p w:rsidR="000A4AFF" w:rsidRDefault="009A60D4" w:rsidP="000A4AFF">
      <w:pPr>
        <w:spacing w:line="238" w:lineRule="auto"/>
      </w:pPr>
      <w:r w:rsidRPr="00BC0601">
        <w:t xml:space="preserve">Задачей таблицы </w:t>
      </w:r>
      <w:r>
        <w:t>«</w:t>
      </w:r>
      <w:r>
        <w:rPr>
          <w:lang w:val="en-US"/>
        </w:rPr>
        <w:t>review</w:t>
      </w:r>
      <w:r>
        <w:t>» является хранение рецензий</w:t>
      </w:r>
      <w:r w:rsidRPr="00BC0601">
        <w:t>.</w:t>
      </w:r>
      <w:r>
        <w:t xml:space="preserve"> Поля таблицы, их типы, связи назначения описаны в таблице 2.6.</w:t>
      </w:r>
    </w:p>
    <w:p w:rsidR="009A60D4" w:rsidRPr="00174573" w:rsidRDefault="009A60D4" w:rsidP="009A60D4">
      <w:pPr>
        <w:pStyle w:val="a1"/>
        <w:numPr>
          <w:ilvl w:val="0"/>
          <w:numId w:val="0"/>
        </w:numPr>
        <w:spacing w:before="280" w:after="280"/>
      </w:pPr>
      <w:r>
        <w:lastRenderedPageBreak/>
        <w:t>Таблица 2.6 – Описание таблицы «</w:t>
      </w:r>
      <w:r>
        <w:rPr>
          <w:lang w:val="en-US"/>
        </w:rPr>
        <w:t>review</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135"/>
        <w:gridCol w:w="1666"/>
        <w:gridCol w:w="1865"/>
        <w:gridCol w:w="4359"/>
      </w:tblGrid>
      <w:tr w:rsidR="009A60D4" w:rsidRPr="002825FE" w:rsidTr="004F40F2">
        <w:trPr>
          <w:trHeight w:val="363"/>
        </w:trPr>
        <w:tc>
          <w:tcPr>
            <w:tcW w:w="1065" w:type="pct"/>
            <w:vAlign w:val="center"/>
          </w:tcPr>
          <w:p w:rsidR="009A60D4" w:rsidRPr="00377DC6" w:rsidRDefault="009A60D4" w:rsidP="004F40F2">
            <w:pPr>
              <w:pStyle w:val="afff4"/>
              <w:spacing w:before="0"/>
              <w:jc w:val="center"/>
            </w:pPr>
            <w:r>
              <w:t>Поле</w:t>
            </w:r>
          </w:p>
        </w:tc>
        <w:tc>
          <w:tcPr>
            <w:tcW w:w="831" w:type="pct"/>
            <w:vAlign w:val="center"/>
          </w:tcPr>
          <w:p w:rsidR="009A60D4" w:rsidRPr="00377DC6" w:rsidRDefault="009A60D4" w:rsidP="004F40F2">
            <w:pPr>
              <w:pStyle w:val="afff4"/>
              <w:spacing w:before="0"/>
              <w:jc w:val="center"/>
            </w:pPr>
            <w:r>
              <w:t>Тип</w:t>
            </w:r>
          </w:p>
        </w:tc>
        <w:tc>
          <w:tcPr>
            <w:tcW w:w="930" w:type="pct"/>
          </w:tcPr>
          <w:p w:rsidR="009A60D4" w:rsidRPr="00377DC6" w:rsidRDefault="009A60D4" w:rsidP="004F40F2">
            <w:pPr>
              <w:pStyle w:val="afff4"/>
              <w:spacing w:before="0"/>
              <w:jc w:val="center"/>
            </w:pPr>
            <w:r>
              <w:t>Связь</w:t>
            </w:r>
          </w:p>
        </w:tc>
        <w:tc>
          <w:tcPr>
            <w:tcW w:w="2174" w:type="pct"/>
          </w:tcPr>
          <w:p w:rsidR="009A60D4" w:rsidRPr="00377DC6" w:rsidRDefault="009A60D4" w:rsidP="004F40F2">
            <w:pPr>
              <w:pStyle w:val="afff4"/>
              <w:spacing w:before="0"/>
              <w:jc w:val="center"/>
            </w:pPr>
            <w:r>
              <w:t>Назначение</w:t>
            </w:r>
          </w:p>
        </w:tc>
      </w:tr>
      <w:tr w:rsidR="009A60D4" w:rsidRPr="002825FE" w:rsidTr="004F40F2">
        <w:trPr>
          <w:trHeight w:val="363"/>
        </w:trPr>
        <w:tc>
          <w:tcPr>
            <w:tcW w:w="1065" w:type="pct"/>
          </w:tcPr>
          <w:p w:rsidR="009A60D4" w:rsidRPr="002A3CAE" w:rsidRDefault="009A60D4" w:rsidP="004F40F2">
            <w:pPr>
              <w:pStyle w:val="afff4"/>
              <w:spacing w:before="0"/>
              <w:jc w:val="both"/>
            </w:pPr>
            <w:r>
              <w:rPr>
                <w:lang w:val="en-US"/>
              </w:rPr>
              <w:t>id</w:t>
            </w:r>
          </w:p>
        </w:tc>
        <w:tc>
          <w:tcPr>
            <w:tcW w:w="831" w:type="pct"/>
          </w:tcPr>
          <w:p w:rsidR="009A60D4" w:rsidRPr="00A536A3" w:rsidRDefault="009A60D4" w:rsidP="004F40F2">
            <w:pPr>
              <w:pStyle w:val="afff4"/>
              <w:spacing w:before="0"/>
              <w:jc w:val="both"/>
            </w:pPr>
            <w:r>
              <w:rPr>
                <w:lang w:val="en-US"/>
              </w:rPr>
              <w:t>int</w:t>
            </w:r>
            <w:r>
              <w:t xml:space="preserve"> </w:t>
            </w:r>
          </w:p>
        </w:tc>
        <w:tc>
          <w:tcPr>
            <w:tcW w:w="930" w:type="pct"/>
          </w:tcPr>
          <w:p w:rsidR="009A60D4" w:rsidRPr="00E26EE5" w:rsidRDefault="009A60D4" w:rsidP="004F40F2">
            <w:pPr>
              <w:pStyle w:val="afff4"/>
              <w:spacing w:before="0"/>
              <w:jc w:val="both"/>
            </w:pPr>
            <w:r>
              <w:t>нет</w:t>
            </w:r>
          </w:p>
        </w:tc>
        <w:tc>
          <w:tcPr>
            <w:tcW w:w="2174" w:type="pct"/>
          </w:tcPr>
          <w:p w:rsidR="009A60D4" w:rsidRPr="00D13943" w:rsidRDefault="009A60D4" w:rsidP="004F40F2">
            <w:pPr>
              <w:pStyle w:val="afff4"/>
              <w:spacing w:before="0"/>
              <w:jc w:val="both"/>
            </w:pPr>
            <w:r>
              <w:t>Уникальный идентификатор (</w:t>
            </w:r>
            <w:r>
              <w:rPr>
                <w:lang w:val="en-US"/>
              </w:rPr>
              <w:t>auto</w:t>
            </w:r>
            <w:r w:rsidRPr="002A3CAE">
              <w:t>_</w:t>
            </w:r>
            <w:r>
              <w:rPr>
                <w:lang w:val="en-US"/>
              </w:rPr>
              <w:t>increment</w:t>
            </w:r>
            <w:r>
              <w:t>)</w:t>
            </w:r>
          </w:p>
        </w:tc>
      </w:tr>
      <w:tr w:rsidR="009A60D4" w:rsidRPr="00A536A3" w:rsidTr="004F40F2">
        <w:trPr>
          <w:trHeight w:val="363"/>
        </w:trPr>
        <w:tc>
          <w:tcPr>
            <w:tcW w:w="1065" w:type="pct"/>
          </w:tcPr>
          <w:p w:rsidR="009A60D4" w:rsidRPr="00A536A3" w:rsidRDefault="009A60D4" w:rsidP="009A60D4">
            <w:pPr>
              <w:pStyle w:val="afff4"/>
              <w:spacing w:before="0"/>
              <w:jc w:val="both"/>
            </w:pPr>
            <w:r>
              <w:rPr>
                <w:lang w:val="en-US"/>
              </w:rPr>
              <w:t>book_author</w:t>
            </w:r>
          </w:p>
        </w:tc>
        <w:tc>
          <w:tcPr>
            <w:tcW w:w="831" w:type="pct"/>
          </w:tcPr>
          <w:p w:rsidR="009A60D4" w:rsidRPr="00A536A3" w:rsidRDefault="007B09D9" w:rsidP="009A60D4">
            <w:pPr>
              <w:pStyle w:val="afff4"/>
              <w:spacing w:before="0"/>
              <w:jc w:val="both"/>
            </w:pPr>
            <w:r>
              <w:rPr>
                <w:lang w:val="en-US"/>
              </w:rPr>
              <w:t>varchar</w:t>
            </w:r>
            <w:r>
              <w:t>(255</w:t>
            </w:r>
            <w:r w:rsidRPr="00A536A3">
              <w:t>)</w:t>
            </w:r>
          </w:p>
        </w:tc>
        <w:tc>
          <w:tcPr>
            <w:tcW w:w="930" w:type="pct"/>
          </w:tcPr>
          <w:p w:rsidR="009A60D4" w:rsidRPr="00E26EE5" w:rsidRDefault="009A60D4" w:rsidP="009A60D4">
            <w:pPr>
              <w:pStyle w:val="afff4"/>
              <w:spacing w:before="0"/>
              <w:jc w:val="both"/>
            </w:pPr>
            <w:r>
              <w:t>нет</w:t>
            </w:r>
          </w:p>
        </w:tc>
        <w:tc>
          <w:tcPr>
            <w:tcW w:w="2174" w:type="pct"/>
          </w:tcPr>
          <w:p w:rsidR="009A60D4" w:rsidRPr="002B4952" w:rsidRDefault="007B09D9" w:rsidP="009A60D4">
            <w:pPr>
              <w:pStyle w:val="afff4"/>
              <w:spacing w:before="0"/>
              <w:jc w:val="both"/>
            </w:pPr>
            <w:r>
              <w:t>Автор книги</w:t>
            </w:r>
          </w:p>
        </w:tc>
      </w:tr>
      <w:tr w:rsidR="009A60D4" w:rsidRPr="00A536A3" w:rsidTr="004F40F2">
        <w:trPr>
          <w:trHeight w:val="363"/>
        </w:trPr>
        <w:tc>
          <w:tcPr>
            <w:tcW w:w="1065" w:type="pct"/>
          </w:tcPr>
          <w:p w:rsidR="009A60D4" w:rsidRPr="00A536A3" w:rsidRDefault="009A60D4" w:rsidP="009A60D4">
            <w:pPr>
              <w:pStyle w:val="afff4"/>
              <w:spacing w:before="0"/>
              <w:jc w:val="both"/>
            </w:pPr>
            <w:r>
              <w:rPr>
                <w:lang w:val="en-US"/>
              </w:rPr>
              <w:t>book_name</w:t>
            </w:r>
          </w:p>
        </w:tc>
        <w:tc>
          <w:tcPr>
            <w:tcW w:w="831" w:type="pct"/>
          </w:tcPr>
          <w:p w:rsidR="009A60D4" w:rsidRPr="00A536A3" w:rsidRDefault="009A60D4" w:rsidP="009A60D4">
            <w:pPr>
              <w:pStyle w:val="afff4"/>
              <w:spacing w:before="0"/>
              <w:jc w:val="both"/>
            </w:pPr>
            <w:r>
              <w:rPr>
                <w:lang w:val="en-US"/>
              </w:rPr>
              <w:t>varchar</w:t>
            </w:r>
            <w:r>
              <w:t>(255</w:t>
            </w:r>
            <w:r w:rsidRPr="00A536A3">
              <w:t>)</w:t>
            </w:r>
          </w:p>
        </w:tc>
        <w:tc>
          <w:tcPr>
            <w:tcW w:w="930" w:type="pct"/>
          </w:tcPr>
          <w:p w:rsidR="009A60D4" w:rsidRPr="00A536A3" w:rsidRDefault="009A60D4" w:rsidP="009A60D4">
            <w:pPr>
              <w:pStyle w:val="afff4"/>
              <w:spacing w:before="0"/>
              <w:jc w:val="both"/>
            </w:pPr>
            <w:r>
              <w:t>нет</w:t>
            </w:r>
          </w:p>
        </w:tc>
        <w:tc>
          <w:tcPr>
            <w:tcW w:w="2174" w:type="pct"/>
          </w:tcPr>
          <w:p w:rsidR="009A60D4" w:rsidRPr="002B4952" w:rsidRDefault="007B09D9" w:rsidP="009A60D4">
            <w:pPr>
              <w:pStyle w:val="afff4"/>
              <w:spacing w:before="0"/>
              <w:jc w:val="both"/>
            </w:pPr>
            <w:r>
              <w:t>Наименование книги</w:t>
            </w:r>
          </w:p>
        </w:tc>
      </w:tr>
      <w:tr w:rsidR="009A60D4" w:rsidRPr="00540CEF" w:rsidTr="004F40F2">
        <w:trPr>
          <w:trHeight w:val="363"/>
        </w:trPr>
        <w:tc>
          <w:tcPr>
            <w:tcW w:w="1065" w:type="pct"/>
          </w:tcPr>
          <w:p w:rsidR="009A60D4" w:rsidRPr="009A60D4" w:rsidRDefault="009A60D4" w:rsidP="009A60D4">
            <w:pPr>
              <w:pStyle w:val="afff4"/>
              <w:spacing w:before="0"/>
              <w:jc w:val="both"/>
              <w:rPr>
                <w:lang w:val="en-US"/>
              </w:rPr>
            </w:pPr>
            <w:r>
              <w:rPr>
                <w:lang w:val="en-US"/>
              </w:rPr>
              <w:t>date_publication</w:t>
            </w:r>
          </w:p>
        </w:tc>
        <w:tc>
          <w:tcPr>
            <w:tcW w:w="831" w:type="pct"/>
          </w:tcPr>
          <w:p w:rsidR="009A60D4" w:rsidRPr="00A536A3" w:rsidRDefault="007B09D9" w:rsidP="009A60D4">
            <w:pPr>
              <w:pStyle w:val="afff4"/>
              <w:spacing w:before="0"/>
              <w:jc w:val="both"/>
            </w:pPr>
            <w:r>
              <w:rPr>
                <w:lang w:val="en-US"/>
              </w:rPr>
              <w:t>date</w:t>
            </w:r>
          </w:p>
        </w:tc>
        <w:tc>
          <w:tcPr>
            <w:tcW w:w="930" w:type="pct"/>
          </w:tcPr>
          <w:p w:rsidR="009A60D4" w:rsidRPr="00A536A3" w:rsidRDefault="009A60D4" w:rsidP="009A60D4">
            <w:pPr>
              <w:pStyle w:val="afff4"/>
              <w:spacing w:before="0"/>
              <w:jc w:val="both"/>
            </w:pPr>
            <w:r>
              <w:t>нет</w:t>
            </w:r>
          </w:p>
        </w:tc>
        <w:tc>
          <w:tcPr>
            <w:tcW w:w="2174" w:type="pct"/>
          </w:tcPr>
          <w:p w:rsidR="009A60D4" w:rsidRPr="002B4952" w:rsidRDefault="007B09D9" w:rsidP="009A60D4">
            <w:pPr>
              <w:pStyle w:val="afff4"/>
              <w:spacing w:before="0"/>
              <w:jc w:val="both"/>
            </w:pPr>
            <w:r>
              <w:t>Дата публикации</w:t>
            </w:r>
          </w:p>
        </w:tc>
      </w:tr>
      <w:tr w:rsidR="009A60D4" w:rsidRPr="00540CEF" w:rsidTr="004F40F2">
        <w:trPr>
          <w:trHeight w:val="363"/>
        </w:trPr>
        <w:tc>
          <w:tcPr>
            <w:tcW w:w="1065" w:type="pct"/>
          </w:tcPr>
          <w:p w:rsidR="009A60D4" w:rsidRDefault="009A60D4" w:rsidP="009A60D4">
            <w:pPr>
              <w:pStyle w:val="afff4"/>
              <w:spacing w:before="0"/>
              <w:jc w:val="both"/>
              <w:rPr>
                <w:lang w:val="en-US"/>
              </w:rPr>
            </w:pPr>
            <w:r>
              <w:rPr>
                <w:lang w:val="en-US"/>
              </w:rPr>
              <w:t>review</w:t>
            </w:r>
          </w:p>
        </w:tc>
        <w:tc>
          <w:tcPr>
            <w:tcW w:w="831" w:type="pct"/>
          </w:tcPr>
          <w:p w:rsidR="009A60D4" w:rsidRPr="00A536A3" w:rsidRDefault="007B09D9" w:rsidP="009A60D4">
            <w:pPr>
              <w:pStyle w:val="afff4"/>
              <w:spacing w:before="0"/>
              <w:jc w:val="both"/>
            </w:pPr>
            <w:r>
              <w:rPr>
                <w:lang w:val="en-US"/>
              </w:rPr>
              <w:t>text</w:t>
            </w:r>
          </w:p>
        </w:tc>
        <w:tc>
          <w:tcPr>
            <w:tcW w:w="930" w:type="pct"/>
          </w:tcPr>
          <w:p w:rsidR="009A60D4" w:rsidRDefault="009A60D4" w:rsidP="009A60D4">
            <w:pPr>
              <w:pStyle w:val="afff4"/>
              <w:spacing w:before="0"/>
              <w:jc w:val="both"/>
            </w:pPr>
            <w:r>
              <w:t>нет</w:t>
            </w:r>
          </w:p>
        </w:tc>
        <w:tc>
          <w:tcPr>
            <w:tcW w:w="2174" w:type="pct"/>
          </w:tcPr>
          <w:p w:rsidR="009A60D4" w:rsidRPr="002B4952" w:rsidRDefault="007B09D9" w:rsidP="009A60D4">
            <w:pPr>
              <w:pStyle w:val="afff4"/>
              <w:spacing w:before="0"/>
              <w:jc w:val="both"/>
            </w:pPr>
            <w:r>
              <w:t>Текст рецензии</w:t>
            </w:r>
          </w:p>
        </w:tc>
      </w:tr>
      <w:tr w:rsidR="009A60D4" w:rsidRPr="00540CEF" w:rsidTr="004F40F2">
        <w:trPr>
          <w:trHeight w:val="363"/>
        </w:trPr>
        <w:tc>
          <w:tcPr>
            <w:tcW w:w="1065" w:type="pct"/>
          </w:tcPr>
          <w:p w:rsidR="009A60D4" w:rsidRDefault="009A60D4" w:rsidP="009A60D4">
            <w:pPr>
              <w:pStyle w:val="afff4"/>
              <w:spacing w:before="0"/>
              <w:jc w:val="both"/>
              <w:rPr>
                <w:lang w:val="en-US"/>
              </w:rPr>
            </w:pPr>
            <w:r>
              <w:rPr>
                <w:lang w:val="en-US"/>
              </w:rPr>
              <w:t>id_user</w:t>
            </w:r>
          </w:p>
        </w:tc>
        <w:tc>
          <w:tcPr>
            <w:tcW w:w="831" w:type="pct"/>
          </w:tcPr>
          <w:p w:rsidR="009A60D4" w:rsidRPr="00A536A3" w:rsidRDefault="009A60D4" w:rsidP="009A60D4">
            <w:pPr>
              <w:pStyle w:val="afff4"/>
              <w:spacing w:before="0"/>
              <w:jc w:val="both"/>
            </w:pPr>
            <w:r>
              <w:rPr>
                <w:lang w:val="en-US"/>
              </w:rPr>
              <w:t>int</w:t>
            </w:r>
          </w:p>
        </w:tc>
        <w:tc>
          <w:tcPr>
            <w:tcW w:w="930" w:type="pct"/>
          </w:tcPr>
          <w:p w:rsidR="009A60D4" w:rsidRDefault="007B09D9" w:rsidP="009A60D4">
            <w:pPr>
              <w:pStyle w:val="afff4"/>
              <w:spacing w:before="0"/>
              <w:jc w:val="both"/>
            </w:pPr>
            <w:r>
              <w:rPr>
                <w:lang w:val="en-US"/>
              </w:rPr>
              <w:t>user</w:t>
            </w:r>
            <w:r w:rsidRPr="00B934D4">
              <w:t xml:space="preserve"> (</w:t>
            </w:r>
            <w:r>
              <w:rPr>
                <w:lang w:val="en-US"/>
              </w:rPr>
              <w:t>id</w:t>
            </w:r>
            <w:r w:rsidRPr="00B934D4">
              <w:t>)</w:t>
            </w:r>
          </w:p>
        </w:tc>
        <w:tc>
          <w:tcPr>
            <w:tcW w:w="2174" w:type="pct"/>
          </w:tcPr>
          <w:p w:rsidR="009A60D4" w:rsidRPr="002B4952" w:rsidRDefault="007B09D9" w:rsidP="009A60D4">
            <w:pPr>
              <w:pStyle w:val="afff4"/>
              <w:spacing w:before="0"/>
              <w:jc w:val="both"/>
            </w:pPr>
            <w:r>
              <w:t>Идентификатор</w:t>
            </w:r>
            <w:r w:rsidRPr="002A3CAE">
              <w:t xml:space="preserve"> </w:t>
            </w:r>
            <w:r>
              <w:t>отправителя</w:t>
            </w:r>
          </w:p>
        </w:tc>
      </w:tr>
      <w:tr w:rsidR="009A60D4" w:rsidRPr="00540CEF" w:rsidTr="004F40F2">
        <w:trPr>
          <w:trHeight w:val="363"/>
        </w:trPr>
        <w:tc>
          <w:tcPr>
            <w:tcW w:w="1065" w:type="pct"/>
          </w:tcPr>
          <w:p w:rsidR="009A60D4" w:rsidRDefault="009A60D4" w:rsidP="009A60D4">
            <w:pPr>
              <w:pStyle w:val="afff4"/>
              <w:spacing w:before="0"/>
              <w:jc w:val="both"/>
              <w:rPr>
                <w:lang w:val="en-US"/>
              </w:rPr>
            </w:pPr>
            <w:r>
              <w:rPr>
                <w:lang w:val="en-US"/>
              </w:rPr>
              <w:t>id_genre</w:t>
            </w:r>
          </w:p>
        </w:tc>
        <w:tc>
          <w:tcPr>
            <w:tcW w:w="831" w:type="pct"/>
          </w:tcPr>
          <w:p w:rsidR="009A60D4" w:rsidRDefault="009A60D4" w:rsidP="009A60D4">
            <w:pPr>
              <w:pStyle w:val="afff4"/>
              <w:spacing w:before="0"/>
              <w:jc w:val="both"/>
              <w:rPr>
                <w:lang w:val="en-US"/>
              </w:rPr>
            </w:pPr>
            <w:r>
              <w:rPr>
                <w:lang w:val="en-US"/>
              </w:rPr>
              <w:t>int</w:t>
            </w:r>
          </w:p>
        </w:tc>
        <w:tc>
          <w:tcPr>
            <w:tcW w:w="930" w:type="pct"/>
          </w:tcPr>
          <w:p w:rsidR="009A60D4" w:rsidRPr="009C78BD" w:rsidRDefault="007B09D9" w:rsidP="009A60D4">
            <w:pPr>
              <w:pStyle w:val="afff4"/>
              <w:spacing w:before="0"/>
              <w:jc w:val="both"/>
              <w:rPr>
                <w:lang w:val="en-US"/>
              </w:rPr>
            </w:pPr>
            <w:r>
              <w:rPr>
                <w:lang w:val="en-US"/>
              </w:rPr>
              <w:t>genre</w:t>
            </w:r>
            <w:r w:rsidR="009A60D4">
              <w:rPr>
                <w:lang w:val="en-US"/>
              </w:rPr>
              <w:t xml:space="preserve"> (id)</w:t>
            </w:r>
          </w:p>
        </w:tc>
        <w:tc>
          <w:tcPr>
            <w:tcW w:w="2174" w:type="pct"/>
          </w:tcPr>
          <w:p w:rsidR="009A60D4" w:rsidRDefault="007B09D9" w:rsidP="007B09D9">
            <w:pPr>
              <w:pStyle w:val="afff4"/>
              <w:spacing w:before="0"/>
              <w:jc w:val="both"/>
              <w:rPr>
                <w:spacing w:val="-4"/>
              </w:rPr>
            </w:pPr>
            <w:r>
              <w:t>Идентификатор</w:t>
            </w:r>
            <w:r w:rsidRPr="002A3CAE">
              <w:t xml:space="preserve"> </w:t>
            </w:r>
            <w:r>
              <w:t>жанра</w:t>
            </w:r>
          </w:p>
        </w:tc>
      </w:tr>
    </w:tbl>
    <w:p w:rsidR="001972EF" w:rsidRDefault="007B09D9" w:rsidP="00C41E89">
      <w:pPr>
        <w:spacing w:before="280" w:line="245" w:lineRule="auto"/>
      </w:pPr>
      <w:r>
        <w:t xml:space="preserve">В данной таблице все поля, кроме уникального идентификатора, </w:t>
      </w:r>
      <w:r w:rsidR="00AC03FA">
        <w:t>даты публикации и идентификатора отправителя редактор или администратор</w:t>
      </w:r>
      <w:r>
        <w:t xml:space="preserve"> вводит сам при </w:t>
      </w:r>
      <w:r w:rsidR="00AC03FA">
        <w:t>добавлении рецензии</w:t>
      </w:r>
      <w:r>
        <w:t xml:space="preserve">. </w:t>
      </w:r>
      <w:r w:rsidR="00DD608F">
        <w:t>Дата публикации, и</w:t>
      </w:r>
      <w:r w:rsidR="00AC03FA">
        <w:t>дентификатор отправителя</w:t>
      </w:r>
      <w:r w:rsidR="00DD608F">
        <w:t xml:space="preserve"> и уникальный идентификатор выставляются автоматически.</w:t>
      </w:r>
      <w:r>
        <w:t xml:space="preserve"> Данные, которые пользователь вводит сам, может редактировать </w:t>
      </w:r>
      <w:r w:rsidR="00AF46C6">
        <w:t>при редактировании рецензии</w:t>
      </w:r>
      <w:r>
        <w:t xml:space="preserve">. </w:t>
      </w:r>
      <w:r w:rsidR="00AF46C6">
        <w:t>Данные в эту таблицу редактор или администратор могут добавлять, редактировать или удалять.</w:t>
      </w:r>
    </w:p>
    <w:p w:rsidR="00A532B2" w:rsidRPr="002323B6" w:rsidRDefault="00956C23" w:rsidP="002323B6">
      <w:pPr>
        <w:rPr>
          <w:spacing w:val="-2"/>
        </w:rPr>
      </w:pPr>
      <w:r>
        <w:rPr>
          <w:spacing w:val="-2"/>
        </w:rPr>
        <w:t>Веб-сайт</w:t>
      </w:r>
      <w:r w:rsidR="002323B6" w:rsidRPr="009101E7">
        <w:rPr>
          <w:spacing w:val="-2"/>
        </w:rPr>
        <w:t xml:space="preserve"> «</w:t>
      </w:r>
      <w:r w:rsidR="002323B6">
        <w:rPr>
          <w:spacing w:val="-2"/>
          <w:lang w:val="en-US"/>
        </w:rPr>
        <w:t>BookLover</w:t>
      </w:r>
      <w:r w:rsidR="002323B6" w:rsidRPr="009101E7">
        <w:rPr>
          <w:spacing w:val="-2"/>
        </w:rPr>
        <w:t xml:space="preserve">» предполагает наличие административной панели, с помощью которой администратор может </w:t>
      </w:r>
      <w:r w:rsidR="002323B6">
        <w:rPr>
          <w:spacing w:val="-2"/>
        </w:rPr>
        <w:t xml:space="preserve">просматривать </w:t>
      </w:r>
      <w:r>
        <w:rPr>
          <w:spacing w:val="-2"/>
        </w:rPr>
        <w:t>информацию, а также редактировать ее или удалять.</w:t>
      </w:r>
    </w:p>
    <w:p w:rsidR="0064239A" w:rsidRPr="0055792A" w:rsidRDefault="0064239A" w:rsidP="00343520">
      <w:pPr>
        <w:pStyle w:val="af8"/>
        <w:outlineLvl w:val="1"/>
      </w:pPr>
      <w:bookmarkStart w:id="41" w:name="_Toc512249982"/>
      <w:bookmarkStart w:id="42" w:name="_Toc514760495"/>
      <w:bookmarkStart w:id="43" w:name="_Toc41742031"/>
      <w:bookmarkStart w:id="44" w:name="_Toc42269079"/>
      <w:r w:rsidRPr="0055792A">
        <w:t>2.</w:t>
      </w:r>
      <w:r w:rsidR="007C4C74">
        <w:t>5</w:t>
      </w:r>
      <w:r w:rsidRPr="0055792A">
        <w:t xml:space="preserve"> </w:t>
      </w:r>
      <w:bookmarkEnd w:id="41"/>
      <w:bookmarkEnd w:id="42"/>
      <w:r>
        <w:t>Структурная схема</w:t>
      </w:r>
      <w:bookmarkEnd w:id="43"/>
      <w:bookmarkEnd w:id="44"/>
    </w:p>
    <w:p w:rsidR="00F56A7E" w:rsidRDefault="0064239A" w:rsidP="00B76408">
      <w:pPr>
        <w:spacing w:line="242" w:lineRule="auto"/>
        <w:rPr>
          <w:color w:val="000000" w:themeColor="text1"/>
          <w:szCs w:val="28"/>
        </w:rPr>
      </w:pPr>
      <w:r w:rsidRPr="0055792A">
        <w:rPr>
          <w:color w:val="000000" w:themeColor="text1"/>
          <w:szCs w:val="28"/>
        </w:rPr>
        <w:t xml:space="preserve">Прежде чем приступить к написанию кода и созданию веб-станиц, </w:t>
      </w:r>
      <w:r w:rsidR="008D28D7">
        <w:rPr>
          <w:color w:val="000000" w:themeColor="text1"/>
          <w:szCs w:val="28"/>
        </w:rPr>
        <w:t>необходимо разработать структурную схему данного сайта</w:t>
      </w:r>
      <w:r w:rsidR="00F56A7E">
        <w:rPr>
          <w:color w:val="000000" w:themeColor="text1"/>
          <w:szCs w:val="28"/>
        </w:rPr>
        <w:t>.</w:t>
      </w:r>
    </w:p>
    <w:p w:rsidR="00971376" w:rsidRDefault="00971376" w:rsidP="00B76408">
      <w:pPr>
        <w:spacing w:line="242" w:lineRule="auto"/>
      </w:pPr>
      <w:r>
        <w:t xml:space="preserve">Проанализировав </w:t>
      </w:r>
      <w:r w:rsidR="004F7052">
        <w:t xml:space="preserve">поставленные </w:t>
      </w:r>
      <w:r>
        <w:t xml:space="preserve">задачи и целевую аудиторию </w:t>
      </w:r>
      <w:r w:rsidR="00DA490A">
        <w:t>веб-сайта</w:t>
      </w:r>
      <w:r>
        <w:t xml:space="preserve">, была составлена </w:t>
      </w:r>
      <w:r w:rsidR="00F56A7E">
        <w:t>структурная</w:t>
      </w:r>
      <w:r>
        <w:t xml:space="preserve"> схема сайта. </w:t>
      </w:r>
      <w:r w:rsidR="00DA490A">
        <w:t>Данная с</w:t>
      </w:r>
      <w:r w:rsidR="004F7052">
        <w:t xml:space="preserve">хема была создана с помощью онлайн-приложения </w:t>
      </w:r>
      <w:r w:rsidR="004F7052" w:rsidRPr="00D8524E">
        <w:t>creately.com</w:t>
      </w:r>
      <w:r w:rsidR="0028636B">
        <w:t>.</w:t>
      </w:r>
    </w:p>
    <w:p w:rsidR="009111D6" w:rsidRPr="00B14980" w:rsidRDefault="00971376" w:rsidP="00B14980">
      <w:pPr>
        <w:spacing w:line="238" w:lineRule="auto"/>
        <w:rPr>
          <w:color w:val="000000" w:themeColor="text1"/>
          <w:spacing w:val="-4"/>
          <w:szCs w:val="28"/>
        </w:rPr>
      </w:pPr>
      <w:r w:rsidRPr="00B14980">
        <w:rPr>
          <w:spacing w:val="-4"/>
        </w:rPr>
        <w:t>В структурной схеме отражены страницы, которы</w:t>
      </w:r>
      <w:r w:rsidR="006B479F" w:rsidRPr="00B14980">
        <w:rPr>
          <w:spacing w:val="-4"/>
        </w:rPr>
        <w:t>е будут</w:t>
      </w:r>
      <w:r w:rsidR="00DA490A">
        <w:rPr>
          <w:spacing w:val="-4"/>
        </w:rPr>
        <w:t xml:space="preserve"> присутствовать на веб-сайте</w:t>
      </w:r>
      <w:r w:rsidR="00D51D78" w:rsidRPr="00B14980">
        <w:rPr>
          <w:spacing w:val="-4"/>
        </w:rPr>
        <w:t xml:space="preserve">. Структурные схемы </w:t>
      </w:r>
      <w:r w:rsidR="006E0C04">
        <w:rPr>
          <w:spacing w:val="-4"/>
        </w:rPr>
        <w:t>сайт</w:t>
      </w:r>
      <w:r w:rsidR="00D51D78" w:rsidRPr="00B14980">
        <w:rPr>
          <w:spacing w:val="-4"/>
        </w:rPr>
        <w:t xml:space="preserve"> и админ</w:t>
      </w:r>
      <w:r w:rsidR="007B77E1">
        <w:rPr>
          <w:spacing w:val="-4"/>
        </w:rPr>
        <w:t>истративно</w:t>
      </w:r>
      <w:r w:rsidR="00C31AE8">
        <w:rPr>
          <w:spacing w:val="-4"/>
        </w:rPr>
        <w:t xml:space="preserve">й панели представлены на </w:t>
      </w:r>
      <w:r w:rsidR="00335660">
        <w:rPr>
          <w:spacing w:val="-4"/>
        </w:rPr>
        <w:t>чертеже ДП 01.00 С1</w:t>
      </w:r>
      <w:r w:rsidR="00D51D78" w:rsidRPr="00B14980">
        <w:rPr>
          <w:spacing w:val="-4"/>
        </w:rPr>
        <w:t>.</w:t>
      </w:r>
      <w:r w:rsidR="00B14980" w:rsidRPr="00B14980">
        <w:rPr>
          <w:spacing w:val="-4"/>
        </w:rPr>
        <w:t xml:space="preserve"> </w:t>
      </w:r>
      <w:r w:rsidR="000F6508" w:rsidRPr="00B14980">
        <w:rPr>
          <w:color w:val="000000" w:themeColor="text1"/>
          <w:spacing w:val="-4"/>
          <w:szCs w:val="28"/>
        </w:rPr>
        <w:t>Из структурной схемы видно, что у</w:t>
      </w:r>
      <w:r w:rsidR="00E30F2B" w:rsidRPr="00B14980">
        <w:rPr>
          <w:color w:val="000000" w:themeColor="text1"/>
          <w:spacing w:val="-4"/>
          <w:szCs w:val="28"/>
        </w:rPr>
        <w:t xml:space="preserve"> </w:t>
      </w:r>
      <w:r w:rsidR="0028636B">
        <w:rPr>
          <w:color w:val="000000" w:themeColor="text1"/>
          <w:spacing w:val="-4"/>
          <w:szCs w:val="28"/>
        </w:rPr>
        <w:t xml:space="preserve">сайта </w:t>
      </w:r>
      <w:r w:rsidR="009111D6" w:rsidRPr="00B14980">
        <w:rPr>
          <w:color w:val="000000" w:themeColor="text1"/>
          <w:spacing w:val="-4"/>
          <w:szCs w:val="28"/>
        </w:rPr>
        <w:t xml:space="preserve">есть </w:t>
      </w:r>
      <w:r w:rsidR="0028636B">
        <w:rPr>
          <w:color w:val="000000" w:themeColor="text1"/>
          <w:spacing w:val="-4"/>
          <w:szCs w:val="28"/>
        </w:rPr>
        <w:t>пять основных</w:t>
      </w:r>
      <w:r w:rsidR="00E30F2B" w:rsidRPr="00B14980">
        <w:rPr>
          <w:color w:val="000000" w:themeColor="text1"/>
          <w:spacing w:val="-4"/>
          <w:szCs w:val="28"/>
        </w:rPr>
        <w:t xml:space="preserve"> навигационны</w:t>
      </w:r>
      <w:r w:rsidR="0028636B">
        <w:rPr>
          <w:color w:val="000000" w:themeColor="text1"/>
          <w:spacing w:val="-4"/>
          <w:szCs w:val="28"/>
        </w:rPr>
        <w:t>х</w:t>
      </w:r>
      <w:r w:rsidR="009111D6" w:rsidRPr="00B14980">
        <w:rPr>
          <w:color w:val="000000" w:themeColor="text1"/>
          <w:spacing w:val="-4"/>
          <w:szCs w:val="28"/>
        </w:rPr>
        <w:t xml:space="preserve"> </w:t>
      </w:r>
      <w:r w:rsidR="00EC3BFB" w:rsidRPr="00B14980">
        <w:rPr>
          <w:color w:val="000000" w:themeColor="text1"/>
          <w:spacing w:val="-4"/>
          <w:szCs w:val="28"/>
        </w:rPr>
        <w:t>страниц</w:t>
      </w:r>
      <w:r w:rsidR="00E30F2B" w:rsidRPr="00B14980">
        <w:rPr>
          <w:color w:val="000000" w:themeColor="text1"/>
          <w:spacing w:val="-4"/>
          <w:szCs w:val="28"/>
        </w:rPr>
        <w:t>, которые расположены в главно</w:t>
      </w:r>
      <w:r w:rsidR="00761A88" w:rsidRPr="00B14980">
        <w:rPr>
          <w:color w:val="000000" w:themeColor="text1"/>
          <w:spacing w:val="-4"/>
          <w:szCs w:val="28"/>
        </w:rPr>
        <w:t>м</w:t>
      </w:r>
      <w:r w:rsidR="00E30F2B" w:rsidRPr="00B14980">
        <w:rPr>
          <w:color w:val="000000" w:themeColor="text1"/>
          <w:spacing w:val="-4"/>
          <w:szCs w:val="28"/>
        </w:rPr>
        <w:t xml:space="preserve"> меню</w:t>
      </w:r>
      <w:r w:rsidR="009111D6" w:rsidRPr="00B14980">
        <w:rPr>
          <w:color w:val="000000" w:themeColor="text1"/>
          <w:spacing w:val="-4"/>
          <w:szCs w:val="28"/>
        </w:rPr>
        <w:t>:</w:t>
      </w:r>
    </w:p>
    <w:p w:rsidR="009111D6" w:rsidRPr="0055792A" w:rsidRDefault="002F7E65" w:rsidP="00B14980">
      <w:pPr>
        <w:pStyle w:val="a1"/>
      </w:pPr>
      <w:r>
        <w:t>«</w:t>
      </w:r>
      <w:r w:rsidR="009111D6">
        <w:t>Главная</w:t>
      </w:r>
      <w:r>
        <w:t>»;</w:t>
      </w:r>
    </w:p>
    <w:p w:rsidR="009111D6" w:rsidRDefault="002F7E65" w:rsidP="00B14980">
      <w:pPr>
        <w:pStyle w:val="a1"/>
      </w:pPr>
      <w:r>
        <w:t>«</w:t>
      </w:r>
      <w:r w:rsidR="0028636B">
        <w:t>Рецензии</w:t>
      </w:r>
      <w:r>
        <w:t>»;</w:t>
      </w:r>
    </w:p>
    <w:p w:rsidR="009111D6" w:rsidRPr="00FD5B72" w:rsidRDefault="002F7E65" w:rsidP="00B14980">
      <w:pPr>
        <w:pStyle w:val="a1"/>
      </w:pPr>
      <w:r>
        <w:t>«</w:t>
      </w:r>
      <w:r w:rsidR="0028636B">
        <w:t>Обмен книгами</w:t>
      </w:r>
      <w:r>
        <w:t>»;</w:t>
      </w:r>
    </w:p>
    <w:p w:rsidR="009111D6" w:rsidRDefault="002F7E65" w:rsidP="00B14980">
      <w:pPr>
        <w:pStyle w:val="a1"/>
      </w:pPr>
      <w:r>
        <w:t>«</w:t>
      </w:r>
      <w:r w:rsidR="0028636B">
        <w:t>Контакты</w:t>
      </w:r>
      <w:r>
        <w:t>»;</w:t>
      </w:r>
    </w:p>
    <w:p w:rsidR="00597FDA" w:rsidRDefault="00D51D78" w:rsidP="00597FDA">
      <w:pPr>
        <w:pStyle w:val="a1"/>
      </w:pPr>
      <w:r>
        <w:t>«</w:t>
      </w:r>
      <w:r w:rsidR="0028636B">
        <w:t>Войти».</w:t>
      </w:r>
    </w:p>
    <w:p w:rsidR="00FF2B3B" w:rsidRPr="0055792A" w:rsidRDefault="00597FDA" w:rsidP="00FF2B3B">
      <w:pPr>
        <w:spacing w:line="238" w:lineRule="auto"/>
      </w:pPr>
      <w:r w:rsidRPr="009111D6">
        <w:t xml:space="preserve">Страница «Главная» используется для </w:t>
      </w:r>
      <w:r>
        <w:t>отображения новинок в разделах с рецензиями и объявлениями для обмена книгами</w:t>
      </w:r>
      <w:r w:rsidR="00FF2B3B">
        <w:t xml:space="preserve"> и логотипов партнеров</w:t>
      </w:r>
      <w:r>
        <w:t>. Страницы «Рецензии» и «Обмен</w:t>
      </w:r>
      <w:r w:rsidR="0015011B">
        <w:t xml:space="preserve"> книгами» имеют схожую структуру</w:t>
      </w:r>
      <w:r>
        <w:t xml:space="preserve"> страницы. Они имеют фильтр для удобного поиска и вывод соответст</w:t>
      </w:r>
      <w:r w:rsidR="0058488F">
        <w:t xml:space="preserve">вующих карточек с описанием. На </w:t>
      </w:r>
      <w:r>
        <w:t>странице «Контакты» расположен блок с обратной связью. Страница «Войти» содержит в себе форму для ввода соотве</w:t>
      </w:r>
      <w:r w:rsidR="0015011B">
        <w:t xml:space="preserve">тствующих полей для авторизации, </w:t>
      </w:r>
      <w:r>
        <w:t xml:space="preserve">на данной </w:t>
      </w:r>
      <w:r>
        <w:lastRenderedPageBreak/>
        <w:t>странице есть ссылка на ст</w:t>
      </w:r>
      <w:r w:rsidR="0015011B">
        <w:t xml:space="preserve">раницу с регистрацией на случай, </w:t>
      </w:r>
      <w:r w:rsidR="0058488F">
        <w:t>если пользователь не </w:t>
      </w:r>
      <w:r>
        <w:t>регистрировался ранее.</w:t>
      </w:r>
    </w:p>
    <w:p w:rsidR="007C4C74" w:rsidRDefault="00E30F2B" w:rsidP="00B14980">
      <w:pPr>
        <w:rPr>
          <w:color w:val="000000" w:themeColor="text1"/>
          <w:szCs w:val="28"/>
        </w:rPr>
      </w:pPr>
      <w:r>
        <w:rPr>
          <w:color w:val="000000" w:themeColor="text1"/>
          <w:szCs w:val="28"/>
        </w:rPr>
        <w:t>Помимо основных страниц</w:t>
      </w:r>
      <w:r w:rsidR="007C4C74">
        <w:rPr>
          <w:color w:val="000000" w:themeColor="text1"/>
          <w:szCs w:val="28"/>
        </w:rPr>
        <w:t xml:space="preserve"> </w:t>
      </w:r>
      <w:r>
        <w:rPr>
          <w:color w:val="000000" w:themeColor="text1"/>
          <w:szCs w:val="28"/>
        </w:rPr>
        <w:t>на</w:t>
      </w:r>
      <w:r w:rsidR="007C4C74">
        <w:rPr>
          <w:color w:val="000000" w:themeColor="text1"/>
          <w:szCs w:val="28"/>
        </w:rPr>
        <w:t xml:space="preserve"> </w:t>
      </w:r>
      <w:r w:rsidR="00A82D34">
        <w:rPr>
          <w:color w:val="000000" w:themeColor="text1"/>
          <w:szCs w:val="28"/>
        </w:rPr>
        <w:t>сайте</w:t>
      </w:r>
      <w:r w:rsidR="007C4C74">
        <w:rPr>
          <w:color w:val="000000" w:themeColor="text1"/>
          <w:szCs w:val="28"/>
        </w:rPr>
        <w:t xml:space="preserve"> имеются </w:t>
      </w:r>
      <w:r w:rsidR="00C978EB">
        <w:rPr>
          <w:color w:val="000000" w:themeColor="text1"/>
          <w:szCs w:val="28"/>
        </w:rPr>
        <w:t>страницы</w:t>
      </w:r>
      <w:r w:rsidR="0073773D">
        <w:rPr>
          <w:color w:val="000000" w:themeColor="text1"/>
          <w:szCs w:val="28"/>
        </w:rPr>
        <w:t xml:space="preserve"> личного кабинета</w:t>
      </w:r>
      <w:r w:rsidR="007C4C74">
        <w:rPr>
          <w:color w:val="000000" w:themeColor="text1"/>
          <w:szCs w:val="28"/>
        </w:rPr>
        <w:t>:</w:t>
      </w:r>
    </w:p>
    <w:p w:rsidR="007C4C74" w:rsidRDefault="007C4C74" w:rsidP="00B14980">
      <w:pPr>
        <w:pStyle w:val="a1"/>
      </w:pPr>
      <w:r>
        <w:t>«</w:t>
      </w:r>
      <w:r w:rsidR="00C978EB">
        <w:t>Личный кабинет</w:t>
      </w:r>
      <w:r>
        <w:t>»;</w:t>
      </w:r>
    </w:p>
    <w:p w:rsidR="007C4C74" w:rsidRDefault="007C4C74" w:rsidP="00B14980">
      <w:pPr>
        <w:pStyle w:val="a1"/>
      </w:pPr>
      <w:r>
        <w:t>«</w:t>
      </w:r>
      <w:r w:rsidR="00C978EB">
        <w:t>Мои книги»</w:t>
      </w:r>
      <w:r>
        <w:t>;</w:t>
      </w:r>
    </w:p>
    <w:p w:rsidR="00E30F2B" w:rsidRDefault="007C4C74" w:rsidP="00B14980">
      <w:pPr>
        <w:pStyle w:val="a1"/>
      </w:pPr>
      <w:r>
        <w:t>«</w:t>
      </w:r>
      <w:r w:rsidR="00C978EB">
        <w:t>Заявки на обмен</w:t>
      </w:r>
      <w:r>
        <w:t>»;</w:t>
      </w:r>
    </w:p>
    <w:p w:rsidR="007C4C74" w:rsidRDefault="007C4C74" w:rsidP="00B14980">
      <w:pPr>
        <w:pStyle w:val="a1"/>
      </w:pPr>
      <w:r>
        <w:t>«</w:t>
      </w:r>
      <w:r w:rsidR="00C978EB">
        <w:t>Закладки</w:t>
      </w:r>
      <w:r>
        <w:t>»;</w:t>
      </w:r>
    </w:p>
    <w:p w:rsidR="007C4C74" w:rsidRDefault="007C4C74" w:rsidP="0073773D">
      <w:pPr>
        <w:pStyle w:val="a1"/>
      </w:pPr>
      <w:r>
        <w:t>«</w:t>
      </w:r>
      <w:r w:rsidR="00C978EB">
        <w:t>Добавление объявления</w:t>
      </w:r>
      <w:r w:rsidR="0073773D">
        <w:t>».</w:t>
      </w:r>
      <w:r w:rsidR="0073773D">
        <w:tab/>
      </w:r>
    </w:p>
    <w:p w:rsidR="007C4C74" w:rsidRDefault="00F81AA0" w:rsidP="00B14980">
      <w:r>
        <w:t xml:space="preserve">На сайте </w:t>
      </w:r>
      <w:r w:rsidR="00120E1D">
        <w:t xml:space="preserve">также </w:t>
      </w:r>
      <w:r>
        <w:t>есть</w:t>
      </w:r>
      <w:r w:rsidR="007C4C74">
        <w:t xml:space="preserve"> страницы административной панели:</w:t>
      </w:r>
    </w:p>
    <w:p w:rsidR="007C4C74" w:rsidRDefault="007C4C74" w:rsidP="00B14980">
      <w:pPr>
        <w:pStyle w:val="a1"/>
      </w:pPr>
      <w:r>
        <w:t>«</w:t>
      </w:r>
      <w:r w:rsidR="00C978EB">
        <w:t>Социальные сети</w:t>
      </w:r>
      <w:r>
        <w:t>»;</w:t>
      </w:r>
    </w:p>
    <w:p w:rsidR="00B14980" w:rsidRDefault="00B14980" w:rsidP="00B14980">
      <w:pPr>
        <w:pStyle w:val="a1"/>
      </w:pPr>
      <w:r>
        <w:t>«</w:t>
      </w:r>
      <w:r w:rsidR="00C978EB">
        <w:t>Рецензии</w:t>
      </w:r>
      <w:r>
        <w:t>»;</w:t>
      </w:r>
    </w:p>
    <w:p w:rsidR="0073773D" w:rsidRDefault="0073773D" w:rsidP="0073773D">
      <w:pPr>
        <w:pStyle w:val="a1"/>
      </w:pPr>
      <w:r>
        <w:t>«Добавить рецензию»;</w:t>
      </w:r>
    </w:p>
    <w:p w:rsidR="00B14980" w:rsidRDefault="00B14980" w:rsidP="00B14980">
      <w:pPr>
        <w:pStyle w:val="a1"/>
      </w:pPr>
      <w:r>
        <w:t>«</w:t>
      </w:r>
      <w:r w:rsidR="00C978EB">
        <w:t>Аналитика</w:t>
      </w:r>
      <w:r>
        <w:t>»;</w:t>
      </w:r>
    </w:p>
    <w:p w:rsidR="007C4C74" w:rsidRDefault="007C4C74" w:rsidP="00B14980">
      <w:pPr>
        <w:pStyle w:val="a1"/>
      </w:pPr>
      <w:r>
        <w:t>«</w:t>
      </w:r>
      <w:r w:rsidR="00C978EB">
        <w:t>Комментарии</w:t>
      </w:r>
      <w:r>
        <w:t>»;</w:t>
      </w:r>
    </w:p>
    <w:p w:rsidR="00120E1D" w:rsidRDefault="00120E1D" w:rsidP="00B14980">
      <w:pPr>
        <w:pStyle w:val="a1"/>
      </w:pPr>
      <w:r>
        <w:t>«</w:t>
      </w:r>
      <w:r w:rsidR="00C978EB">
        <w:t>Объявления</w:t>
      </w:r>
      <w:r>
        <w:t>»;</w:t>
      </w:r>
    </w:p>
    <w:p w:rsidR="00B14980" w:rsidRDefault="00B14980" w:rsidP="00B14980">
      <w:pPr>
        <w:pStyle w:val="a1"/>
      </w:pPr>
      <w:r>
        <w:t>«</w:t>
      </w:r>
      <w:r w:rsidR="00C978EB">
        <w:t>Пользователи</w:t>
      </w:r>
      <w:r>
        <w:t>»;</w:t>
      </w:r>
    </w:p>
    <w:p w:rsidR="00B14980" w:rsidRPr="000A5824" w:rsidRDefault="00B14980" w:rsidP="00B14980">
      <w:pPr>
        <w:pStyle w:val="a1"/>
      </w:pPr>
      <w:r>
        <w:t>«</w:t>
      </w:r>
      <w:r w:rsidR="00C978EB">
        <w:t>Администраторы»</w:t>
      </w:r>
      <w:r w:rsidR="00C978EB">
        <w:rPr>
          <w:lang w:val="en-US"/>
        </w:rPr>
        <w:t>;</w:t>
      </w:r>
    </w:p>
    <w:p w:rsidR="000A5824" w:rsidRPr="000A5824" w:rsidRDefault="000A5824" w:rsidP="00B14980">
      <w:pPr>
        <w:pStyle w:val="a1"/>
      </w:pPr>
      <w:r>
        <w:t>«Добавить администратора»</w:t>
      </w:r>
      <w:r>
        <w:rPr>
          <w:lang w:val="en-US"/>
        </w:rPr>
        <w:t>;</w:t>
      </w:r>
    </w:p>
    <w:p w:rsidR="000A5824" w:rsidRPr="00C978EB" w:rsidRDefault="000A5824" w:rsidP="000A5824">
      <w:pPr>
        <w:pStyle w:val="a1"/>
      </w:pPr>
      <w:r>
        <w:t>«Редактировать администратора»</w:t>
      </w:r>
      <w:r>
        <w:rPr>
          <w:lang w:val="en-US"/>
        </w:rPr>
        <w:t>;</w:t>
      </w:r>
    </w:p>
    <w:p w:rsidR="00C978EB" w:rsidRDefault="00C978EB" w:rsidP="00B14980">
      <w:pPr>
        <w:pStyle w:val="a1"/>
      </w:pPr>
      <w:r>
        <w:t>«Партнеры».</w:t>
      </w:r>
    </w:p>
    <w:p w:rsidR="00343520" w:rsidRDefault="00D14C76" w:rsidP="001B5672">
      <w:pPr>
        <w:pStyle w:val="af8"/>
        <w:outlineLvl w:val="1"/>
      </w:pPr>
      <w:bookmarkStart w:id="45" w:name="_Toc41742032"/>
      <w:bookmarkStart w:id="46" w:name="_Toc42269080"/>
      <w:r>
        <w:t>2.6</w:t>
      </w:r>
      <w:r w:rsidR="00343520" w:rsidRPr="00343520">
        <w:t xml:space="preserve"> Проектирование блок-схем</w:t>
      </w:r>
      <w:bookmarkEnd w:id="45"/>
      <w:bookmarkEnd w:id="46"/>
    </w:p>
    <w:p w:rsidR="00D96C13" w:rsidRPr="00D06F28" w:rsidRDefault="00D96C13" w:rsidP="00761A88">
      <w:pPr>
        <w:widowControl w:val="0"/>
        <w:rPr>
          <w:shd w:val="clear" w:color="auto" w:fill="FFFFFF"/>
        </w:rPr>
      </w:pPr>
      <w:r w:rsidRPr="00AD2B83">
        <w:rPr>
          <w:bCs/>
          <w:szCs w:val="28"/>
          <w:shd w:val="clear" w:color="auto" w:fill="FFFFFF"/>
        </w:rPr>
        <w:t>Блок-схема</w:t>
      </w:r>
      <w:r w:rsidRPr="00AD2B83">
        <w:rPr>
          <w:szCs w:val="28"/>
          <w:shd w:val="clear" w:color="auto" w:fill="FFFFFF"/>
        </w:rPr>
        <w:t> </w:t>
      </w:r>
      <w:r w:rsidR="00A441D2">
        <w:rPr>
          <w:szCs w:val="28"/>
          <w:shd w:val="clear" w:color="auto" w:fill="FFFFFF"/>
        </w:rPr>
        <w:t>–</w:t>
      </w:r>
      <w:r w:rsidRPr="00AD2B83">
        <w:rPr>
          <w:szCs w:val="28"/>
          <w:shd w:val="clear" w:color="auto" w:fill="FFFFFF"/>
        </w:rPr>
        <w:t xml:space="preserve"> распространенный тип схем (</w:t>
      </w:r>
      <w:r w:rsidRPr="00AD2B83">
        <w:rPr>
          <w:iCs/>
          <w:szCs w:val="28"/>
          <w:shd w:val="clear" w:color="auto" w:fill="FFFFFF"/>
        </w:rPr>
        <w:t>графических </w:t>
      </w:r>
      <w:hyperlink r:id="rId53" w:tooltip="Модель" w:history="1">
        <w:r w:rsidRPr="00AD2B83">
          <w:rPr>
            <w:rStyle w:val="aff3"/>
            <w:iCs/>
            <w:color w:val="auto"/>
            <w:szCs w:val="28"/>
            <w:u w:val="none"/>
            <w:shd w:val="clear" w:color="auto" w:fill="FFFFFF"/>
          </w:rPr>
          <w:t>моделей</w:t>
        </w:r>
      </w:hyperlink>
      <w:r w:rsidRPr="00AD2B83">
        <w:rPr>
          <w:szCs w:val="28"/>
          <w:shd w:val="clear" w:color="auto" w:fill="FFFFFF"/>
        </w:rPr>
        <w:t xml:space="preserve">), </w:t>
      </w:r>
      <w:r w:rsidR="00E24C3B">
        <w:rPr>
          <w:szCs w:val="28"/>
          <w:shd w:val="clear" w:color="auto" w:fill="FFFFFF"/>
        </w:rPr>
        <w:t>способ графического представления алгоритма, в котором шаги изображаются в виде блоков различной форм, соединенной между собой</w:t>
      </w:r>
      <w:r w:rsidR="00761A88" w:rsidRPr="00761A88">
        <w:rPr>
          <w:szCs w:val="28"/>
          <w:shd w:val="clear" w:color="auto" w:fill="FFFFFF"/>
        </w:rPr>
        <w:t xml:space="preserve"> [</w:t>
      </w:r>
      <w:r w:rsidR="000421C6">
        <w:rPr>
          <w:szCs w:val="28"/>
          <w:shd w:val="clear" w:color="auto" w:fill="FFFFFF"/>
        </w:rPr>
        <w:t>18</w:t>
      </w:r>
      <w:r w:rsidR="00761A88" w:rsidRPr="00D06F28">
        <w:rPr>
          <w:szCs w:val="28"/>
          <w:shd w:val="clear" w:color="auto" w:fill="FFFFFF"/>
        </w:rPr>
        <w:t>]</w:t>
      </w:r>
      <w:r w:rsidR="00C97D71">
        <w:rPr>
          <w:szCs w:val="28"/>
          <w:shd w:val="clear" w:color="auto" w:fill="FFFFFF"/>
        </w:rPr>
        <w:t>.</w:t>
      </w:r>
    </w:p>
    <w:p w:rsidR="009A0493" w:rsidRDefault="00F47317" w:rsidP="00FF1D15">
      <w:pPr>
        <w:spacing w:line="242" w:lineRule="auto"/>
      </w:pPr>
      <w:r>
        <w:rPr>
          <w:shd w:val="clear" w:color="auto" w:fill="FFFFFF"/>
        </w:rPr>
        <w:t>Таким образом в</w:t>
      </w:r>
      <w:r w:rsidR="00465906">
        <w:rPr>
          <w:shd w:val="clear" w:color="auto" w:fill="FFFFFF"/>
        </w:rPr>
        <w:t xml:space="preserve"> рамках данного проекта были</w:t>
      </w:r>
      <w:r w:rsidR="0064239A">
        <w:rPr>
          <w:shd w:val="clear" w:color="auto" w:fill="FFFFFF"/>
        </w:rPr>
        <w:t xml:space="preserve"> разработан</w:t>
      </w:r>
      <w:r w:rsidR="00465906">
        <w:rPr>
          <w:shd w:val="clear" w:color="auto" w:fill="FFFFFF"/>
        </w:rPr>
        <w:t>ы блок-схемы, описывающие процесс</w:t>
      </w:r>
      <w:r w:rsidR="008F563E">
        <w:rPr>
          <w:shd w:val="clear" w:color="auto" w:fill="FFFFFF"/>
        </w:rPr>
        <w:t xml:space="preserve"> подачи объявления и </w:t>
      </w:r>
      <w:r w:rsidR="00052C4B">
        <w:rPr>
          <w:shd w:val="clear" w:color="auto" w:fill="FFFFFF"/>
        </w:rPr>
        <w:t>отправки заявки на объявление и </w:t>
      </w:r>
      <w:r w:rsidR="008F563E">
        <w:rPr>
          <w:shd w:val="clear" w:color="auto" w:fill="FFFFFF"/>
        </w:rPr>
        <w:t>успешного обмена</w:t>
      </w:r>
      <w:r w:rsidR="00465906">
        <w:rPr>
          <w:shd w:val="clear" w:color="auto" w:fill="FFFFFF"/>
        </w:rPr>
        <w:t>.</w:t>
      </w:r>
      <w:r w:rsidR="002F2C52">
        <w:rPr>
          <w:shd w:val="clear" w:color="auto" w:fill="FFFFFF"/>
        </w:rPr>
        <w:t xml:space="preserve"> </w:t>
      </w:r>
      <w:r w:rsidR="00FF1D15">
        <w:t xml:space="preserve">Блок-схемы были разработаны с помощью онлайн-приложения </w:t>
      </w:r>
      <w:r w:rsidR="00FF1D15" w:rsidRPr="00D8524E">
        <w:t>creately.com</w:t>
      </w:r>
      <w:r w:rsidR="00FF1D15">
        <w:t>.</w:t>
      </w:r>
      <w:r w:rsidR="00B2414B">
        <w:t xml:space="preserve"> Обе блок-схемы представлены </w:t>
      </w:r>
      <w:r w:rsidR="00AD04C3">
        <w:t>на чер</w:t>
      </w:r>
      <w:r w:rsidR="008718D3">
        <w:t>тежах ДП 02.00 С1 и ДП 03.00 С1</w:t>
      </w:r>
      <w:r w:rsidR="00B2414B">
        <w:t>.</w:t>
      </w:r>
    </w:p>
    <w:p w:rsidR="00AF1089" w:rsidRPr="00575ABF" w:rsidRDefault="00AF1089" w:rsidP="00AF1089">
      <w:pPr>
        <w:pStyle w:val="af8"/>
        <w:spacing w:line="245" w:lineRule="auto"/>
        <w:outlineLvl w:val="1"/>
      </w:pPr>
      <w:bookmarkStart w:id="47" w:name="_Toc41742033"/>
      <w:bookmarkStart w:id="48" w:name="_Toc42269081"/>
      <w:r w:rsidRPr="00575ABF">
        <w:t>2.</w:t>
      </w:r>
      <w:r w:rsidR="00D14C76">
        <w:t>7</w:t>
      </w:r>
      <w:r w:rsidRPr="00575ABF">
        <w:t xml:space="preserve"> </w:t>
      </w:r>
      <w:r>
        <w:t>Разработка прототипов интерфейсов</w:t>
      </w:r>
      <w:bookmarkEnd w:id="47"/>
      <w:bookmarkEnd w:id="48"/>
    </w:p>
    <w:p w:rsidR="00364D35" w:rsidRDefault="00AF1089" w:rsidP="00AF1089">
      <w:r w:rsidRPr="005A09C6">
        <w:t>Прототип сайта – это база, или модель будущего сайта, на которой отображаются ключевые элементы страницы, основные информационные и функциональные блоки</w:t>
      </w:r>
      <w:r>
        <w:t>.</w:t>
      </w:r>
      <w:r w:rsidRPr="005A09C6">
        <w:t xml:space="preserve"> Прототипирование – самый простой способ достичь взаимопонимания в отношениях с заказчиком. Прототипирование </w:t>
      </w:r>
      <w:r>
        <w:t>упрощает</w:t>
      </w:r>
      <w:r w:rsidRPr="005A09C6">
        <w:t xml:space="preserve"> работу тем, кто непосредственно разрабатывает и наполняет страницу: программистам, верстальщ</w:t>
      </w:r>
      <w:r>
        <w:t xml:space="preserve">икам, дизайнерам, копирайтерам. </w:t>
      </w:r>
      <w:r w:rsidRPr="00621AAA">
        <w:t>Зачастую базовый прототип показывает те элементы сайта, которые будут являться основными. Например, такими могут стать: навигация, определенные информационные области, располо</w:t>
      </w:r>
      <w:r>
        <w:t>жение логотипа сайта, кнопки</w:t>
      </w:r>
      <w:r w:rsidRPr="00621AAA">
        <w:t xml:space="preserve">. </w:t>
      </w:r>
      <w:r>
        <w:t>Пр</w:t>
      </w:r>
      <w:r w:rsidRPr="00621AAA">
        <w:t>ототип используют для определения ориентации будущего дизайна сайта</w:t>
      </w:r>
      <w:r w:rsidR="00725592">
        <w:t xml:space="preserve"> [19</w:t>
      </w:r>
      <w:r w:rsidRPr="00F8198E">
        <w:t>]</w:t>
      </w:r>
      <w:r w:rsidRPr="00621AAA">
        <w:t>.</w:t>
      </w:r>
    </w:p>
    <w:p w:rsidR="00C721C4" w:rsidRDefault="00364D35" w:rsidP="00C721C4">
      <w:r>
        <w:t>Для создания прототипа необходимо определить стиль дизайна сайта.</w:t>
      </w:r>
      <w:r w:rsidR="00176AC7" w:rsidRPr="00176AC7">
        <w:t xml:space="preserve"> </w:t>
      </w:r>
      <w:r w:rsidR="00176AC7">
        <w:t xml:space="preserve">Для данного функционала на сайте допускается создание дизайна в классическом </w:t>
      </w:r>
      <w:r w:rsidR="00B74BF6">
        <w:t>стиле, поскольку</w:t>
      </w:r>
      <w:r w:rsidR="00176AC7">
        <w:t xml:space="preserve"> данный стиль универсален. </w:t>
      </w:r>
    </w:p>
    <w:p w:rsidR="00176AC7" w:rsidRDefault="00176AC7" w:rsidP="00185DF5">
      <w:r>
        <w:lastRenderedPageBreak/>
        <w:t>Классический стиль подразумевает построение структуры с помощью колонок, наименование и логотип до</w:t>
      </w:r>
      <w:r w:rsidR="00052C4B">
        <w:t>лжен находиться в </w:t>
      </w:r>
      <w:r>
        <w:t xml:space="preserve">верхней части страницы, а меню слева или сверху, цветовая гамма должна быть </w:t>
      </w:r>
      <w:r w:rsidR="003E4ECD">
        <w:t>сдержанная, без ярких элементов.</w:t>
      </w:r>
      <w:r>
        <w:rPr>
          <w:lang w:val="en-US"/>
        </w:rPr>
        <w:t> </w:t>
      </w:r>
      <w:r w:rsidR="00725592">
        <w:t>[20</w:t>
      </w:r>
      <w:r w:rsidRPr="009E2860">
        <w:t>].</w:t>
      </w:r>
      <w:r w:rsidRPr="00F7445A">
        <w:t xml:space="preserve"> </w:t>
      </w:r>
      <w:r>
        <w:t>Оформление в данном стиле не отвлека</w:t>
      </w:r>
      <w:r w:rsidR="0058488F">
        <w:t>ет внимание пользователей на от </w:t>
      </w:r>
      <w:r>
        <w:t>содержимого на сайте.</w:t>
      </w:r>
      <w:r w:rsidR="003E4ECD">
        <w:t xml:space="preserve"> </w:t>
      </w:r>
      <w:r>
        <w:t xml:space="preserve">Возможно использование стиля метро для некоторых блоков </w:t>
      </w:r>
      <w:r w:rsidR="00185DF5">
        <w:t>веб-сайта</w:t>
      </w:r>
      <w:r>
        <w:t xml:space="preserve"> «</w:t>
      </w:r>
      <w:r>
        <w:rPr>
          <w:lang w:val="en-US"/>
        </w:rPr>
        <w:t>BookLover</w:t>
      </w:r>
      <w:r>
        <w:t>», он подразумевает оформление контента в виде карточек, что хорошо подойдёт для оформления объявлений и рецензий при поиске. Стиль метро включает в себя сдержанность, возможность использования ярких цветов и необычной типографики, но с соблюдением межстрочного интервала, количества символов в строке для сплошного текста </w:t>
      </w:r>
      <w:r w:rsidR="00725592">
        <w:t>[21</w:t>
      </w:r>
      <w:r w:rsidRPr="004E47D9">
        <w:t>]</w:t>
      </w:r>
      <w:r>
        <w:t>.</w:t>
      </w:r>
    </w:p>
    <w:p w:rsidR="00364D35" w:rsidRDefault="00176AC7" w:rsidP="003F2F67">
      <w:pPr>
        <w:spacing w:line="245" w:lineRule="auto"/>
      </w:pPr>
      <w:r>
        <w:t xml:space="preserve">При анализе </w:t>
      </w:r>
      <w:r w:rsidR="006D30D5">
        <w:t>сайтов аналогов</w:t>
      </w:r>
      <w:r>
        <w:t xml:space="preserve"> было выявлено, что большинство для создания дизайна использовали </w:t>
      </w:r>
      <w:r w:rsidR="00CD45B3">
        <w:t>классический стиль с элементами</w:t>
      </w:r>
      <w:r>
        <w:t xml:space="preserve"> метро. Для удобочитаемости текста на всех </w:t>
      </w:r>
      <w:r w:rsidR="00CD45B3">
        <w:t>сайтах</w:t>
      </w:r>
      <w:r>
        <w:t xml:space="preserve"> использовал</w:t>
      </w:r>
      <w:r w:rsidR="000417EA">
        <w:t>ся белый фон и черный или темно-</w:t>
      </w:r>
      <w:r>
        <w:t>серый цвет текста. Не использовала</w:t>
      </w:r>
      <w:r w:rsidR="000417EA">
        <w:t>сь</w:t>
      </w:r>
      <w:r>
        <w:t xml:space="preserve"> графика, если она не несла какой-то ознакомительной информации или она не дополняла рядом распложенный текст. Вся актуальная информация дублировалась на главной странице для привлечения внимания и предоставления функционала сайта пользователю. </w:t>
      </w:r>
      <w:r w:rsidR="006D30D5">
        <w:t>Аналоги</w:t>
      </w:r>
      <w:r>
        <w:t xml:space="preserve"> использовали простые и удобные шрифты, использовали иерархическую размерность теста всех заголовков, сплошного и информирующего текста.</w:t>
      </w:r>
    </w:p>
    <w:p w:rsidR="00AF1089" w:rsidRPr="00FF1D15" w:rsidRDefault="00AF1089" w:rsidP="00AF1089">
      <w:r>
        <w:rPr>
          <w:spacing w:val="-4"/>
        </w:rPr>
        <w:t>П</w:t>
      </w:r>
      <w:r w:rsidRPr="00621AAA">
        <w:rPr>
          <w:spacing w:val="-4"/>
        </w:rPr>
        <w:t>рототип</w:t>
      </w:r>
      <w:r>
        <w:rPr>
          <w:spacing w:val="-4"/>
        </w:rPr>
        <w:t xml:space="preserve">ы нескольких функционально значимых страниц </w:t>
      </w:r>
      <w:r w:rsidR="00F81AA0">
        <w:rPr>
          <w:spacing w:val="-4"/>
        </w:rPr>
        <w:t>веб-сайта</w:t>
      </w:r>
      <w:r>
        <w:rPr>
          <w:spacing w:val="-4"/>
        </w:rPr>
        <w:t xml:space="preserve"> представлены </w:t>
      </w:r>
      <w:r w:rsidR="0099721C">
        <w:rPr>
          <w:spacing w:val="-4"/>
        </w:rPr>
        <w:t>на плакате ДП 07</w:t>
      </w:r>
      <w:r w:rsidR="00BA447D">
        <w:rPr>
          <w:spacing w:val="-4"/>
        </w:rPr>
        <w:t>.00 РР</w:t>
      </w:r>
      <w:r w:rsidRPr="00234BF7">
        <w:rPr>
          <w:spacing w:val="-4"/>
        </w:rPr>
        <w:t>.</w:t>
      </w:r>
    </w:p>
    <w:p w:rsidR="00BC55C0" w:rsidRDefault="00BC55C0" w:rsidP="00BC55C0">
      <w:pPr>
        <w:pStyle w:val="af8"/>
        <w:outlineLvl w:val="1"/>
      </w:pPr>
      <w:bookmarkStart w:id="49" w:name="_Toc41742034"/>
      <w:bookmarkStart w:id="50" w:name="_Toc42269082"/>
      <w:r>
        <w:t>2.8</w:t>
      </w:r>
      <w:r w:rsidRPr="00343520">
        <w:t xml:space="preserve"> </w:t>
      </w:r>
      <w:r>
        <w:t>Выводы по разделу</w:t>
      </w:r>
      <w:bookmarkEnd w:id="49"/>
      <w:bookmarkEnd w:id="50"/>
    </w:p>
    <w:p w:rsidR="0029296A" w:rsidRDefault="0029296A" w:rsidP="0029296A">
      <w:r>
        <w:t xml:space="preserve">Учитывая цели и задачи дипломного проекта, были выделены </w:t>
      </w:r>
      <w:r w:rsidR="0030393C">
        <w:t>целевая ауди</w:t>
      </w:r>
      <w:r w:rsidR="00BC0D1C">
        <w:t>тория, три основных</w:t>
      </w:r>
      <w:r w:rsidR="0030393C">
        <w:t xml:space="preserve"> профиля</w:t>
      </w:r>
      <w:r>
        <w:t xml:space="preserve"> пользователей </w:t>
      </w:r>
      <w:r w:rsidR="004713D2">
        <w:t>веб-сайта «</w:t>
      </w:r>
      <w:r w:rsidR="004713D2">
        <w:rPr>
          <w:lang w:val="en-US"/>
        </w:rPr>
        <w:t>BookLover</w:t>
      </w:r>
      <w:r w:rsidR="004713D2">
        <w:t>»</w:t>
      </w:r>
      <w:r>
        <w:t>.</w:t>
      </w:r>
      <w:r w:rsidRPr="004B4982">
        <w:t xml:space="preserve"> </w:t>
      </w:r>
      <w:r>
        <w:t>О</w:t>
      </w:r>
      <w:r w:rsidRPr="00380B69">
        <w:t xml:space="preserve">тбор потенциальных пользователей и </w:t>
      </w:r>
      <w:r w:rsidR="00E569BB">
        <w:t>формирование</w:t>
      </w:r>
      <w:r w:rsidRPr="00380B69">
        <w:t xml:space="preserve"> их сценариев действий на сайте </w:t>
      </w:r>
      <w:r>
        <w:t>позволили</w:t>
      </w:r>
      <w:r w:rsidRPr="00380B69">
        <w:t xml:space="preserve"> детально продумать </w:t>
      </w:r>
      <w:r w:rsidR="00E569BB">
        <w:t>функциональные возможности</w:t>
      </w:r>
      <w:r w:rsidRPr="00380B69">
        <w:t xml:space="preserve"> сайта и понять, какие разделы будут наиболее </w:t>
      </w:r>
      <w:r w:rsidR="00E569BB">
        <w:t xml:space="preserve">важными и </w:t>
      </w:r>
      <w:r w:rsidRPr="00380B69">
        <w:t>популярными.</w:t>
      </w:r>
      <w:r>
        <w:t xml:space="preserve"> Исходя из этих данных</w:t>
      </w:r>
      <w:r w:rsidR="00013A7E">
        <w:t xml:space="preserve"> была сформирована структурная схема сайта, </w:t>
      </w:r>
      <w:r w:rsidR="002955E7">
        <w:t>диаграммы вариантов использования и блок-схемы</w:t>
      </w:r>
      <w:r>
        <w:t>.</w:t>
      </w:r>
      <w:r w:rsidR="004713D2">
        <w:t xml:space="preserve"> Также была спроектированна</w:t>
      </w:r>
      <w:r w:rsidR="00B05BCD">
        <w:t xml:space="preserve"> база данных, она состоит из 26 таблиц, некоторые из них связаны между собой.</w:t>
      </w:r>
    </w:p>
    <w:p w:rsidR="00360269" w:rsidRDefault="00436D77" w:rsidP="00360269">
      <w:r>
        <w:rPr>
          <w:spacing w:val="-4"/>
        </w:rPr>
        <w:t>Н</w:t>
      </w:r>
      <w:r w:rsidR="0029296A" w:rsidRPr="0020608B">
        <w:rPr>
          <w:spacing w:val="-4"/>
        </w:rPr>
        <w:t>а о</w:t>
      </w:r>
      <w:r w:rsidR="0029296A">
        <w:rPr>
          <w:spacing w:val="-4"/>
        </w:rPr>
        <w:t xml:space="preserve">снове уже имеющихся данных были </w:t>
      </w:r>
      <w:r w:rsidR="0029296A" w:rsidRPr="0020608B">
        <w:rPr>
          <w:spacing w:val="-4"/>
        </w:rPr>
        <w:t>разработан</w:t>
      </w:r>
      <w:r w:rsidR="0029296A">
        <w:rPr>
          <w:spacing w:val="-4"/>
        </w:rPr>
        <w:t>ы интерактивные</w:t>
      </w:r>
      <w:r w:rsidR="0029296A" w:rsidRPr="0020608B">
        <w:rPr>
          <w:spacing w:val="-4"/>
        </w:rPr>
        <w:t xml:space="preserve"> прототип</w:t>
      </w:r>
      <w:r w:rsidR="0029296A">
        <w:rPr>
          <w:spacing w:val="-4"/>
        </w:rPr>
        <w:t xml:space="preserve">ы страниц сайта в программе </w:t>
      </w:r>
      <w:r>
        <w:rPr>
          <w:spacing w:val="-4"/>
          <w:lang w:val="en-US"/>
        </w:rPr>
        <w:t>Figma</w:t>
      </w:r>
      <w:r w:rsidR="0029296A" w:rsidRPr="008E3F76">
        <w:rPr>
          <w:spacing w:val="-4"/>
        </w:rPr>
        <w:t>.</w:t>
      </w:r>
      <w:r w:rsidR="00147BF9">
        <w:rPr>
          <w:spacing w:val="-4"/>
        </w:rPr>
        <w:t xml:space="preserve"> При создании прототипов </w:t>
      </w:r>
      <w:r w:rsidR="0055236D">
        <w:rPr>
          <w:spacing w:val="-4"/>
        </w:rPr>
        <w:t>учитывался будущий с</w:t>
      </w:r>
      <w:r w:rsidR="00F35AB5">
        <w:rPr>
          <w:spacing w:val="-4"/>
        </w:rPr>
        <w:t xml:space="preserve">тиль дизайна сайта. Было продумано расположение меню, </w:t>
      </w:r>
      <w:r w:rsidR="003B5C96">
        <w:rPr>
          <w:spacing w:val="-4"/>
        </w:rPr>
        <w:t>карточек объявлений</w:t>
      </w:r>
      <w:r w:rsidR="0004066A">
        <w:rPr>
          <w:spacing w:val="-4"/>
        </w:rPr>
        <w:t xml:space="preserve"> и рецензий</w:t>
      </w:r>
      <w:r w:rsidR="00A10827">
        <w:rPr>
          <w:spacing w:val="-4"/>
        </w:rPr>
        <w:t>, хлебных крошек и форм</w:t>
      </w:r>
      <w:r w:rsidR="003B5C96">
        <w:rPr>
          <w:spacing w:val="-4"/>
        </w:rPr>
        <w:t>.</w:t>
      </w:r>
      <w:r w:rsidR="00360269">
        <w:br w:type="page"/>
      </w:r>
    </w:p>
    <w:bookmarkStart w:id="51" w:name="_Toc41742035"/>
    <w:bookmarkStart w:id="52" w:name="_Toc42269083"/>
    <w:p w:rsidR="00BC55C0" w:rsidRPr="00343520" w:rsidRDefault="00152AA1" w:rsidP="00C97D71">
      <w:pPr>
        <w:pStyle w:val="af6"/>
        <w:spacing w:after="360"/>
        <w:outlineLvl w:val="0"/>
      </w:pPr>
      <w:r>
        <w:rPr>
          <w:noProof/>
          <w:lang w:eastAsia="ru-RU"/>
        </w:rPr>
        <w:lastRenderedPageBreak/>
        <mc:AlternateContent>
          <mc:Choice Requires="wps">
            <w:drawing>
              <wp:anchor distT="0" distB="0" distL="114300" distR="114300" simplePos="0" relativeHeight="251784703" behindDoc="0" locked="0" layoutInCell="1" allowOverlap="1" wp14:anchorId="478903CB" wp14:editId="6E63602E">
                <wp:simplePos x="0" y="0"/>
                <wp:positionH relativeFrom="margin">
                  <wp:posOffset>6085033</wp:posOffset>
                </wp:positionH>
                <wp:positionV relativeFrom="paragraph">
                  <wp:posOffset>-405130</wp:posOffset>
                </wp:positionV>
                <wp:extent cx="339811" cy="271780"/>
                <wp:effectExtent l="0" t="0" r="22225" b="13970"/>
                <wp:wrapNone/>
                <wp:docPr id="576" name="Прямоугольник 576"/>
                <wp:cNvGraphicFramePr/>
                <a:graphic xmlns:a="http://schemas.openxmlformats.org/drawingml/2006/main">
                  <a:graphicData uri="http://schemas.microsoft.com/office/word/2010/wordprocessingShape">
                    <wps:wsp>
                      <wps:cNvSpPr/>
                      <wps:spPr>
                        <a:xfrm>
                          <a:off x="0" y="0"/>
                          <a:ext cx="339811" cy="2717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48008E" id="Прямоугольник 576" o:spid="_x0000_s1026" style="position:absolute;margin-left:479.15pt;margin-top:-31.9pt;width:26.75pt;height:21.4pt;z-index:25178470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" fillcolor="white [3212]" strokecolor="white [3212]" strokeweight="1pt">
                <w10:wrap anchorx="margin"/>
              </v:rect>
            </w:pict>
          </mc:Fallback>
        </mc:AlternateContent>
      </w:r>
      <w:r w:rsidR="00BC55C0" w:rsidRPr="0013781E">
        <w:rPr>
          <w:noProof/>
          <w:lang w:eastAsia="ru-RU"/>
        </w:rPr>
        <mc:AlternateContent>
          <mc:Choice Requires="wpg">
            <w:drawing>
              <wp:anchor distT="0" distB="0" distL="114300" distR="114300" simplePos="0" relativeHeight="251762175" behindDoc="1" locked="1" layoutInCell="1" allowOverlap="1" wp14:anchorId="756DB1F4" wp14:editId="0C50D78D">
                <wp:simplePos x="0" y="0"/>
                <wp:positionH relativeFrom="page">
                  <wp:posOffset>720090</wp:posOffset>
                </wp:positionH>
                <wp:positionV relativeFrom="page">
                  <wp:posOffset>180340</wp:posOffset>
                </wp:positionV>
                <wp:extent cx="6660000" cy="10332000"/>
                <wp:effectExtent l="0" t="0" r="26670" b="31750"/>
                <wp:wrapNone/>
                <wp:docPr id="177" name="Группа 177"/>
                <wp:cNvGraphicFramePr/>
                <a:graphic xmlns:a="http://schemas.openxmlformats.org/drawingml/2006/main">
                  <a:graphicData uri="http://schemas.microsoft.com/office/word/2010/wordprocessingGroup">
                    <wpg:wgp>
                      <wpg:cNvGrpSpPr/>
                      <wpg:grpSpPr>
                        <a:xfrm>
                          <a:off x="0" y="0"/>
                          <a:ext cx="6660000" cy="10332000"/>
                          <a:chOff x="0" y="0"/>
                          <a:chExt cx="6662946" cy="10334945"/>
                        </a:xfrm>
                      </wpg:grpSpPr>
                      <wps:wsp>
                        <wps:cNvPr id="178" name="Прямая соединительная линия 178"/>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Прямая соединительная линия 179"/>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0" name="Прямая соединительная линия 180"/>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 name="Прямая соединительная линия 181"/>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 name="Прямая соединительная линия 182"/>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3" name="Прямая соединительная линия 183"/>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 name="Прямая соединительная линия 184"/>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5" name="Прямая соединительная линия 185"/>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 name="Прямая соединительная линия 186"/>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 name="Прямая соединительная линия 187"/>
                        <wps:cNvCnPr>
                          <a:cxnSpLocks noChangeShapeType="1"/>
                        </wps:cNvCnPr>
                        <wps:spPr bwMode="auto">
                          <a:xfrm>
                            <a:off x="1442852"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8" name="Прямая соединительная линия 188"/>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 name="Прямая соединительная линия 189"/>
                        <wps:cNvCnPr>
                          <a:cxnSpLocks noChangeShapeType="1"/>
                        </wps:cNvCnPr>
                        <wps:spPr bwMode="auto">
                          <a:xfrm>
                            <a:off x="255320"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0" name="Прямая соединительная линия 190"/>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 name="Прямая соединительная линия 191"/>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4" name="Прямая соединительная линия 2944"/>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5" name="Прямая соединительная линия 2945"/>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6" name="Прямая соединительная линия 2946"/>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7" name="Прямая соединительная линия 2947"/>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8" name="Прямая соединительная линия 2948"/>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9" name="Прямая соединительная линия 2949"/>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0" name="Прямоугольник 2950"/>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1" name="Надпись 2951"/>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C55C0">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2952" name="Надпись 2952"/>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C55C0">
                              <w:pPr>
                                <w:ind w:firstLine="0"/>
                                <w:jc w:val="center"/>
                                <w:rPr>
                                  <w:rFonts w:ascii="Arial" w:hAnsi="Arial" w:cs="Arial"/>
                                  <w:sz w:val="18"/>
                                  <w:szCs w:val="18"/>
                                </w:rPr>
                              </w:pPr>
                              <w:r w:rsidRPr="0066310D">
                                <w:rPr>
                                  <w:sz w:val="18"/>
                                  <w:szCs w:val="18"/>
                                </w:rPr>
                                <w:t>Изм</w:t>
                              </w:r>
                            </w:p>
                          </w:txbxContent>
                        </wps:txbx>
                        <wps:bodyPr rot="0" vert="horz" wrap="square" lIns="18000" tIns="18000" rIns="18000" bIns="0" anchor="t" anchorCtr="0" upright="1">
                          <a:noAutofit/>
                        </wps:bodyPr>
                      </wps:wsp>
                      <wps:wsp>
                        <wps:cNvPr id="2953" name="Надпись 2953"/>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D4FF3" w:rsidRPr="002D0CDF" w:rsidRDefault="00ED4FF3" w:rsidP="00BC55C0">
                              <w:pPr>
                                <w:ind w:firstLine="0"/>
                                <w:jc w:val="center"/>
                              </w:pPr>
                              <w:r w:rsidRPr="0066310D">
                                <w:rPr>
                                  <w:sz w:val="18"/>
                                  <w:szCs w:val="18"/>
                                </w:rPr>
                                <w:t>Лист</w:t>
                              </w:r>
                            </w:p>
                          </w:txbxContent>
                        </wps:txbx>
                        <wps:bodyPr rot="0" vert="horz" wrap="square" lIns="18000" tIns="18000" rIns="18000" bIns="0" anchor="t" anchorCtr="0" upright="1">
                          <a:noAutofit/>
                        </wps:bodyPr>
                      </wps:wsp>
                      <wps:wsp>
                        <wps:cNvPr id="2954" name="Надпись 2954"/>
                        <wps:cNvSpPr txBox="1">
                          <a:spLocks noChangeArrowheads="1"/>
                        </wps:cNvSpPr>
                        <wps:spPr bwMode="auto">
                          <a:xfrm>
                            <a:off x="593766" y="925087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C55C0">
                              <w:pPr>
                                <w:ind w:firstLine="0"/>
                                <w:jc w:val="center"/>
                                <w:rPr>
                                  <w:rFonts w:ascii="Arial" w:hAnsi="Arial" w:cs="Arial"/>
                                  <w:sz w:val="18"/>
                                  <w:szCs w:val="18"/>
                                </w:rPr>
                              </w:pPr>
                              <w:r w:rsidRPr="00C97D71">
                                <w:rPr>
                                  <w:sz w:val="18"/>
                                  <w:szCs w:val="18"/>
                                </w:rPr>
                                <w:t>№</w:t>
                              </w:r>
                              <w:r w:rsidRPr="002D0CDF">
                                <w:rPr>
                                  <w:rFonts w:ascii="Arial" w:hAnsi="Arial" w:cs="Arial"/>
                                  <w:sz w:val="18"/>
                                  <w:szCs w:val="18"/>
                                </w:rPr>
                                <w:t xml:space="preserve"> </w:t>
                              </w:r>
                              <w:r w:rsidRPr="0066310D">
                                <w:rPr>
                                  <w:sz w:val="18"/>
                                  <w:szCs w:val="18"/>
                                </w:rPr>
                                <w:t>документа</w:t>
                              </w:r>
                            </w:p>
                          </w:txbxContent>
                        </wps:txbx>
                        <wps:bodyPr rot="0" vert="horz" wrap="square" lIns="18000" tIns="18000" rIns="18000" bIns="0" anchor="t" anchorCtr="0" upright="1">
                          <a:noAutofit/>
                        </wps:bodyPr>
                      </wps:wsp>
                      <wps:wsp>
                        <wps:cNvPr id="2955" name="Надпись 2955"/>
                        <wps:cNvSpPr txBox="1">
                          <a:spLocks noChangeArrowheads="1"/>
                        </wps:cNvSpPr>
                        <wps:spPr bwMode="auto">
                          <a:xfrm>
                            <a:off x="617517" y="9446821"/>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1A63C2" w:rsidRDefault="00ED4FF3" w:rsidP="00BC55C0">
                              <w:pPr>
                                <w:ind w:firstLine="0"/>
                                <w:rPr>
                                  <w:rFonts w:ascii="Arial" w:hAnsi="Arial" w:cs="Arial"/>
                                  <w:sz w:val="20"/>
                                  <w:szCs w:val="20"/>
                                </w:rPr>
                              </w:pPr>
                              <w:r>
                                <w:rPr>
                                  <w:sz w:val="20"/>
                                  <w:szCs w:val="20"/>
                                </w:rPr>
                                <w:t>Завадская</w:t>
                              </w:r>
                            </w:p>
                            <w:p w:rsidR="00ED4FF3" w:rsidRPr="002D0CDF" w:rsidRDefault="00ED4FF3" w:rsidP="00BC55C0"/>
                          </w:txbxContent>
                        </wps:txbx>
                        <wps:bodyPr rot="0" vert="horz" wrap="square" lIns="18000" tIns="0" rIns="18000" bIns="0" anchor="t" anchorCtr="0" upright="1">
                          <a:noAutofit/>
                        </wps:bodyPr>
                      </wps:wsp>
                      <wps:wsp>
                        <wps:cNvPr id="2956" name="Надпись 2956"/>
                        <wps:cNvSpPr txBox="1">
                          <a:spLocks noChangeArrowheads="1"/>
                        </wps:cNvSpPr>
                        <wps:spPr bwMode="auto">
                          <a:xfrm>
                            <a:off x="617517" y="960713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C55C0">
                              <w:pPr>
                                <w:ind w:firstLine="0"/>
                                <w:rPr>
                                  <w:rFonts w:ascii="Arial" w:hAnsi="Arial" w:cs="Arial"/>
                                  <w:spacing w:val="-6"/>
                                  <w:sz w:val="20"/>
                                  <w:szCs w:val="20"/>
                                </w:rPr>
                              </w:pPr>
                              <w:r>
                                <w:rPr>
                                  <w:spacing w:val="-6"/>
                                  <w:sz w:val="20"/>
                                  <w:szCs w:val="20"/>
                                </w:rPr>
                                <w:t>Потапенко</w:t>
                              </w:r>
                            </w:p>
                            <w:p w:rsidR="00ED4FF3" w:rsidRPr="002D0CDF" w:rsidRDefault="00ED4FF3" w:rsidP="00BC55C0">
                              <w:pPr>
                                <w:ind w:firstLine="0"/>
                                <w:rPr>
                                  <w:rFonts w:ascii="Arial" w:hAnsi="Arial" w:cs="Arial"/>
                                  <w:sz w:val="20"/>
                                  <w:szCs w:val="20"/>
                                </w:rPr>
                              </w:pPr>
                            </w:p>
                            <w:p w:rsidR="00ED4FF3" w:rsidRDefault="00ED4FF3" w:rsidP="00BC55C0">
                              <w:pPr>
                                <w:ind w:firstLine="0"/>
                              </w:pPr>
                            </w:p>
                          </w:txbxContent>
                        </wps:txbx>
                        <wps:bodyPr rot="0" vert="horz" wrap="square" lIns="18000" tIns="0" rIns="18000" bIns="0" anchor="t" anchorCtr="0" upright="1">
                          <a:noAutofit/>
                        </wps:bodyPr>
                      </wps:wsp>
                      <wps:wsp>
                        <wps:cNvPr id="2957" name="Надпись 2957"/>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C55C0">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BC55C0">
                              <w:pPr>
                                <w:rPr>
                                  <w:rFonts w:ascii="Arial" w:hAnsi="Arial" w:cs="Arial"/>
                                  <w:sz w:val="20"/>
                                  <w:szCs w:val="20"/>
                                </w:rPr>
                              </w:pPr>
                            </w:p>
                          </w:txbxContent>
                        </wps:txbx>
                        <wps:bodyPr rot="0" vert="horz" wrap="square" lIns="18000" tIns="0" rIns="18000" bIns="0" anchor="t" anchorCtr="0" upright="1">
                          <a:noAutofit/>
                        </wps:bodyPr>
                      </wps:wsp>
                      <wps:wsp>
                        <wps:cNvPr id="2958" name="Надпись 2958"/>
                        <wps:cNvSpPr txBox="1">
                          <a:spLocks noChangeArrowheads="1"/>
                        </wps:cNvSpPr>
                        <wps:spPr bwMode="auto">
                          <a:xfrm>
                            <a:off x="1425039" y="925087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C55C0">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wps:txbx>
                        <wps:bodyPr rot="0" vert="horz" wrap="square" lIns="18000" tIns="18000" rIns="18000" bIns="0" anchor="t" anchorCtr="0" upright="1">
                          <a:noAutofit/>
                        </wps:bodyPr>
                      </wps:wsp>
                      <wps:wsp>
                        <wps:cNvPr id="2959" name="Надпись 2959"/>
                        <wps:cNvSpPr txBox="1">
                          <a:spLocks noChangeArrowheads="1"/>
                        </wps:cNvSpPr>
                        <wps:spPr bwMode="auto">
                          <a:xfrm>
                            <a:off x="1971304"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C55C0">
                              <w:pPr>
                                <w:ind w:firstLine="0"/>
                                <w:jc w:val="center"/>
                                <w:rPr>
                                  <w:rFonts w:ascii="Arial" w:hAnsi="Arial" w:cs="Arial"/>
                                  <w:sz w:val="18"/>
                                  <w:szCs w:val="18"/>
                                </w:rPr>
                              </w:pPr>
                              <w:r w:rsidRPr="0066310D">
                                <w:rPr>
                                  <w:sz w:val="18"/>
                                  <w:szCs w:val="18"/>
                                </w:rPr>
                                <w:t>Дата</w:t>
                              </w:r>
                            </w:p>
                          </w:txbxContent>
                        </wps:txbx>
                        <wps:bodyPr rot="0" vert="horz" wrap="square" lIns="18000" tIns="18000" rIns="18000" bIns="0" anchor="t" anchorCtr="0" upright="1">
                          <a:noAutofit/>
                        </wps:bodyPr>
                      </wps:wsp>
                      <wps:wsp>
                        <wps:cNvPr id="2960" name="Надпись 2960"/>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C55C0">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2961" name="Надпись 2961"/>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C55C0">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2962" name="Надпись 2962"/>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BC55C0">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2963" name="Надпись 2963"/>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C55C0">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2965" name="Надпись 2965"/>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C55C0">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2966" name="Надпись 2966"/>
                        <wps:cNvSpPr txBox="1">
                          <a:spLocks noChangeArrowheads="1"/>
                        </wps:cNvSpPr>
                        <wps:spPr bwMode="auto">
                          <a:xfrm>
                            <a:off x="2339439" y="8989621"/>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BC55C0">
                              <w:pPr>
                                <w:ind w:firstLine="0"/>
                                <w:jc w:val="center"/>
                                <w:rPr>
                                  <w:sz w:val="36"/>
                                  <w:szCs w:val="36"/>
                                </w:rPr>
                              </w:pPr>
                              <w:r>
                                <w:rPr>
                                  <w:sz w:val="36"/>
                                  <w:szCs w:val="36"/>
                                </w:rPr>
                                <w:t>ДП 03</w:t>
                              </w:r>
                              <w:r w:rsidRPr="0066310D">
                                <w:rPr>
                                  <w:sz w:val="36"/>
                                  <w:szCs w:val="36"/>
                                </w:rPr>
                                <w:t>.</w:t>
                              </w:r>
                              <w:proofErr w:type="gramStart"/>
                              <w:r w:rsidRPr="0066310D">
                                <w:rPr>
                                  <w:sz w:val="36"/>
                                  <w:szCs w:val="36"/>
                                </w:rPr>
                                <w:t>0</w:t>
                              </w:r>
                              <w:r>
                                <w:rPr>
                                  <w:sz w:val="36"/>
                                  <w:szCs w:val="36"/>
                                </w:rPr>
                                <w:t>0</w:t>
                              </w:r>
                              <w:r w:rsidRPr="0066310D">
                                <w:rPr>
                                  <w:sz w:val="36"/>
                                  <w:szCs w:val="36"/>
                                </w:rPr>
                                <w:t>.ПЗ</w:t>
                              </w:r>
                              <w:proofErr w:type="gramEnd"/>
                            </w:p>
                          </w:txbxContent>
                        </wps:txbx>
                        <wps:bodyPr rot="0" vert="horz" wrap="square" lIns="18000" tIns="0" rIns="18000" bIns="0" anchor="t" anchorCtr="0" upright="1">
                          <a:noAutofit/>
                        </wps:bodyPr>
                      </wps:wsp>
                      <wps:wsp>
                        <wps:cNvPr id="2967" name="Надпись 2967"/>
                        <wps:cNvSpPr txBox="1">
                          <a:spLocks noChangeArrowheads="1"/>
                        </wps:cNvSpPr>
                        <wps:spPr bwMode="auto">
                          <a:xfrm>
                            <a:off x="4857008" y="9797143"/>
                            <a:ext cx="1799590" cy="52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BC55C0">
                              <w:pPr>
                                <w:ind w:firstLine="0"/>
                                <w:jc w:val="center"/>
                                <w:rPr>
                                  <w:sz w:val="36"/>
                                  <w:szCs w:val="36"/>
                                </w:rPr>
                              </w:pPr>
                              <w:r w:rsidRPr="0066310D">
                                <w:rPr>
                                  <w:sz w:val="36"/>
                                  <w:szCs w:val="36"/>
                                </w:rPr>
                                <w:t>БГТУ</w:t>
                              </w:r>
                            </w:p>
                            <w:p w:rsidR="00ED4FF3" w:rsidRPr="0066310D" w:rsidRDefault="00ED4FF3" w:rsidP="00BC55C0">
                              <w:pPr>
                                <w:ind w:firstLine="0"/>
                                <w:jc w:val="center"/>
                                <w:rPr>
                                  <w:sz w:val="36"/>
                                  <w:szCs w:val="36"/>
                                </w:rPr>
                              </w:pPr>
                              <w:r>
                                <w:rPr>
                                  <w:sz w:val="36"/>
                                  <w:szCs w:val="36"/>
                                </w:rPr>
                                <w:t>7431909, 2020</w:t>
                              </w:r>
                            </w:p>
                            <w:p w:rsidR="00ED4FF3" w:rsidRPr="0066310D" w:rsidRDefault="00ED4FF3" w:rsidP="00BC55C0">
                              <w:pPr>
                                <w:ind w:firstLine="0"/>
                                <w:jc w:val="center"/>
                                <w:rPr>
                                  <w:sz w:val="36"/>
                                  <w:szCs w:val="36"/>
                                </w:rPr>
                              </w:pPr>
                            </w:p>
                          </w:txbxContent>
                        </wps:txbx>
                        <wps:bodyPr rot="0" vert="horz" wrap="square" lIns="18000" tIns="0" rIns="18000" bIns="0" anchor="t" anchorCtr="0" upright="1">
                          <a:noAutofit/>
                        </wps:bodyPr>
                      </wps:wsp>
                      <wps:wsp>
                        <wps:cNvPr id="2968" name="Надпись 2968"/>
                        <wps:cNvSpPr txBox="1">
                          <a:spLocks noChangeArrowheads="1"/>
                        </wps:cNvSpPr>
                        <wps:spPr bwMode="auto">
                          <a:xfrm>
                            <a:off x="2345265" y="9423070"/>
                            <a:ext cx="2519045" cy="911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C74E95">
                              <w:pPr>
                                <w:suppressAutoHyphens/>
                                <w:ind w:firstLine="0"/>
                                <w:jc w:val="center"/>
                                <w:rPr>
                                  <w:rFonts w:ascii="Arial" w:hAnsi="Arial" w:cs="Arial"/>
                                  <w:sz w:val="24"/>
                                  <w:szCs w:val="24"/>
                                </w:rPr>
                              </w:pPr>
                              <w:r>
                                <w:rPr>
                                  <w:sz w:val="24"/>
                                  <w:szCs w:val="24"/>
                                </w:rPr>
                                <w:t>Дизайн</w:t>
                              </w:r>
                            </w:p>
                          </w:txbxContent>
                        </wps:txbx>
                        <wps:bodyPr rot="0" vert="horz" wrap="square" lIns="18000" tIns="0" rIns="18000" bIns="0" anchor="ctr" anchorCtr="0" upright="1">
                          <a:noAutofit/>
                        </wps:bodyPr>
                      </wps:wsp>
                      <wps:wsp>
                        <wps:cNvPr id="2969" name="Надпись 2969"/>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C55C0">
                              <w:pPr>
                                <w:ind w:firstLine="0"/>
                                <w:rPr>
                                  <w:rFonts w:ascii="Arial" w:hAnsi="Arial" w:cs="Arial"/>
                                  <w:sz w:val="20"/>
                                  <w:szCs w:val="20"/>
                                </w:rPr>
                              </w:pPr>
                              <w:r w:rsidRPr="00BA79C2">
                                <w:rPr>
                                  <w:sz w:val="20"/>
                                  <w:szCs w:val="20"/>
                                </w:rPr>
                                <w:t>Н.</w:t>
                              </w:r>
                              <w:r w:rsidRPr="002D0CDF">
                                <w:rPr>
                                  <w:rFonts w:ascii="Arial" w:hAnsi="Arial" w:cs="Arial"/>
                                  <w:sz w:val="20"/>
                                  <w:szCs w:val="20"/>
                                </w:rPr>
                                <w:t xml:space="preserve">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2974" name="Надпись 2974"/>
                        <wps:cNvSpPr txBox="1">
                          <a:spLocks noChangeArrowheads="1"/>
                        </wps:cNvSpPr>
                        <wps:spPr bwMode="auto">
                          <a:xfrm>
                            <a:off x="617517" y="9969335"/>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C55C0">
                              <w:pPr>
                                <w:ind w:firstLine="0"/>
                                <w:rPr>
                                  <w:rFonts w:ascii="Arial" w:hAnsi="Arial" w:cs="Arial"/>
                                  <w:spacing w:val="-6"/>
                                  <w:sz w:val="20"/>
                                  <w:szCs w:val="20"/>
                                </w:rPr>
                              </w:pPr>
                              <w:r>
                                <w:rPr>
                                  <w:spacing w:val="-6"/>
                                  <w:sz w:val="20"/>
                                  <w:szCs w:val="20"/>
                                </w:rPr>
                                <w:t>Савчук</w:t>
                              </w:r>
                            </w:p>
                            <w:p w:rsidR="00ED4FF3" w:rsidRPr="002D0CDF" w:rsidRDefault="00ED4FF3" w:rsidP="00BC55C0">
                              <w:pPr>
                                <w:rPr>
                                  <w:rFonts w:ascii="Arial" w:hAnsi="Arial" w:cs="Arial"/>
                                  <w:sz w:val="20"/>
                                  <w:szCs w:val="20"/>
                                </w:rPr>
                              </w:pPr>
                            </w:p>
                            <w:p w:rsidR="00ED4FF3" w:rsidRPr="002D0CDF" w:rsidRDefault="00ED4FF3" w:rsidP="00BC55C0">
                              <w:pPr>
                                <w:rPr>
                                  <w:rFonts w:ascii="Arial" w:hAnsi="Arial" w:cs="Arial"/>
                                  <w:sz w:val="20"/>
                                  <w:szCs w:val="20"/>
                                </w:rPr>
                              </w:pPr>
                            </w:p>
                          </w:txbxContent>
                        </wps:txbx>
                        <wps:bodyPr rot="0" vert="horz" wrap="square" lIns="18000" tIns="0" rIns="18000" bIns="0" anchor="t" anchorCtr="0" upright="1">
                          <a:noAutofit/>
                        </wps:bodyPr>
                      </wps:wsp>
                      <wps:wsp>
                        <wps:cNvPr id="2975" name="Надпись 2975"/>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BC55C0">
                              <w:pPr>
                                <w:ind w:firstLine="0"/>
                                <w:jc w:val="center"/>
                                <w:rPr>
                                  <w:sz w:val="18"/>
                                  <w:szCs w:val="18"/>
                                </w:rPr>
                              </w:pPr>
                              <w:r w:rsidRPr="00AD2DCB">
                                <w:rPr>
                                  <w:sz w:val="18"/>
                                  <w:szCs w:val="18"/>
                                </w:rPr>
                                <w:t>у</w:t>
                              </w:r>
                            </w:p>
                          </w:txbxContent>
                        </wps:txbx>
                        <wps:bodyPr rot="0" vert="horz" wrap="square" lIns="18000" tIns="18000" rIns="18000" bIns="0" anchor="t" anchorCtr="0" upright="1">
                          <a:noAutofit/>
                        </wps:bodyPr>
                      </wps:wsp>
                      <wps:wsp>
                        <wps:cNvPr id="2976" name="Надпись 2976"/>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BC55C0">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977" name="Надпись 2977"/>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9313D" w:rsidRDefault="001A749A" w:rsidP="00BC55C0">
                              <w:pPr>
                                <w:ind w:firstLine="0"/>
                                <w:jc w:val="center"/>
                                <w:rPr>
                                  <w:sz w:val="18"/>
                                  <w:szCs w:val="18"/>
                                </w:rPr>
                              </w:pPr>
                              <w:r>
                                <w:rPr>
                                  <w:sz w:val="18"/>
                                  <w:szCs w:val="18"/>
                                </w:rPr>
                                <w:t>10</w:t>
                              </w:r>
                            </w:p>
                          </w:txbxContent>
                        </wps:txbx>
                        <wps:bodyPr rot="0" vert="horz" wrap="square" lIns="18000" tIns="18000" rIns="18000" bIns="0" anchor="t" anchorCtr="0" upright="1">
                          <a:noAutofit/>
                        </wps:bodyPr>
                      </wps:wsp>
                      <wps:wsp>
                        <wps:cNvPr id="2979" name="Надпись 2979"/>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BC55C0">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s:wsp>
                        <wps:cNvPr id="2980" name="Надпись 2980"/>
                        <wps:cNvSpPr txBox="1">
                          <a:spLocks noChangeArrowheads="1"/>
                        </wps:cNvSpPr>
                        <wps:spPr bwMode="auto">
                          <a:xfrm>
                            <a:off x="617517" y="9785267"/>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C55C0">
                              <w:pPr>
                                <w:ind w:firstLine="0"/>
                                <w:rPr>
                                  <w:rFonts w:ascii="Arial" w:hAnsi="Arial" w:cs="Arial"/>
                                  <w:spacing w:val="-6"/>
                                  <w:sz w:val="20"/>
                                  <w:szCs w:val="20"/>
                                </w:rPr>
                              </w:pPr>
                            </w:p>
                            <w:p w:rsidR="00ED4FF3" w:rsidRPr="002D0CDF" w:rsidRDefault="00ED4FF3" w:rsidP="00BC55C0">
                              <w:pPr>
                                <w:rPr>
                                  <w:rFonts w:ascii="Arial" w:hAnsi="Arial" w:cs="Arial"/>
                                  <w:sz w:val="20"/>
                                  <w:szCs w:val="20"/>
                                </w:rPr>
                              </w:pPr>
                            </w:p>
                            <w:p w:rsidR="00ED4FF3" w:rsidRPr="002D0CDF" w:rsidRDefault="00ED4FF3" w:rsidP="00BC55C0">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6DB1F4" id="Группа 177" o:spid="_x0000_s1302" style="position:absolute;left:0;text-align:left;margin-left:56.7pt;margin-top:14.2pt;width:524.4pt;height:813.55pt;z-index:-251554305;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">
                <v:line id="Прямая соединительная линия 178" o:spid="_x0000_s1303"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" strokeweight="2pt"/>
                <v:line id="Прямая соединительная линия 179" o:spid="_x0000_s1304"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"/>
                <v:line id="Прямая соединительная линия 180" o:spid="_x0000_s1305"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" strokeweight="2pt"/>
                <v:line id="Прямая соединительная линия 181" o:spid="_x0000_s1306"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"/>
                <v:line id="Прямая соединительная линия 182" o:spid="_x0000_s1307"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"/>
                <v:line id="Прямая соединительная линия 183" o:spid="_x0000_s1308"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"/>
                <v:line id="Прямая соединительная линия 184" o:spid="_x0000_s1309"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"/>
                <v:line id="Прямая соединительная линия 185" o:spid="_x0000_s1310"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" strokeweight="2pt"/>
                <v:line id="Прямая соединительная линия 186" o:spid="_x0000_s1311"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" strokeweight="2pt"/>
                <v:line id="Прямая соединительная линия 187" o:spid="_x0000_s1312"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" strokeweight="2pt"/>
                <v:line id="Прямая соединительная линия 188" o:spid="_x0000_s1313"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" strokeweight="2pt"/>
                <v:line id="Прямая соединительная линия 189" o:spid="_x0000_s1314"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" strokeweight="2pt"/>
                <v:line id="Прямая соединительная линия 190" o:spid="_x0000_s1315"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" strokeweight="2pt"/>
                <v:line id="Прямая соединительная линия 191" o:spid="_x0000_s1316"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" strokeweight="2pt"/>
                <v:line id="Прямая соединительная линия 2944" o:spid="_x0000_s1317"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" strokeweight="2pt"/>
                <v:line id="Прямая соединительная линия 2945" o:spid="_x0000_s1318"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"/>
                <v:line id="Прямая соединительная линия 2946" o:spid="_x0000_s1319"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"/>
                <v:line id="Прямая соединительная линия 2947" o:spid="_x0000_s1320"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" strokeweight="2pt"/>
                <v:line id="Прямая соединительная линия 2948" o:spid="_x0000_s1321"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" strokeweight="2pt"/>
                <v:line id="Прямая соединительная линия 2949" o:spid="_x0000_s1322"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" strokeweight="2pt"/>
                <v:rect id="Прямоугольник 2950" o:spid="_x0000_s1323"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" filled="f" strokeweight="2pt"/>
                <v:shape id="Надпись 2951" o:spid="_x0000_s1324"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" filled="f" stroked="f">
                  <v:textbox inset=".5mm,.5mm,.5mm,0">
                    <w:txbxContent>
                      <w:p w:rsidR="00ED4FF3" w:rsidRPr="002D0CDF" w:rsidRDefault="00ED4FF3" w:rsidP="00BC55C0">
                        <w:pPr>
                          <w:ind w:firstLine="0"/>
                          <w:jc w:val="center"/>
                          <w:rPr>
                            <w:rFonts w:ascii="Arial" w:hAnsi="Arial" w:cs="Arial"/>
                            <w:sz w:val="18"/>
                            <w:szCs w:val="18"/>
                          </w:rPr>
                        </w:pPr>
                        <w:r w:rsidRPr="0066310D">
                          <w:rPr>
                            <w:sz w:val="18"/>
                            <w:szCs w:val="18"/>
                          </w:rPr>
                          <w:t>Листов</w:t>
                        </w:r>
                      </w:p>
                    </w:txbxContent>
                  </v:textbox>
                </v:shape>
                <v:shape id="Надпись 2952" o:spid="_x0000_s1325"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" filled="f" stroked="f">
                  <v:textbox inset=".5mm,.5mm,.5mm,0">
                    <w:txbxContent>
                      <w:p w:rsidR="00ED4FF3" w:rsidRPr="002D0CDF" w:rsidRDefault="00ED4FF3" w:rsidP="00BC55C0">
                        <w:pPr>
                          <w:ind w:firstLine="0"/>
                          <w:jc w:val="center"/>
                          <w:rPr>
                            <w:rFonts w:ascii="Arial" w:hAnsi="Arial" w:cs="Arial"/>
                            <w:sz w:val="18"/>
                            <w:szCs w:val="18"/>
                          </w:rPr>
                        </w:pPr>
                        <w:r w:rsidRPr="0066310D">
                          <w:rPr>
                            <w:sz w:val="18"/>
                            <w:szCs w:val="18"/>
                          </w:rPr>
                          <w:t>Изм</w:t>
                        </w:r>
                      </w:p>
                    </w:txbxContent>
                  </v:textbox>
                </v:shape>
                <v:shape id="Надпись 2953" o:spid="_x0000_s1326"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" filled="f" stroked="f">
                  <v:textbox inset=".5mm,.5mm,.5mm,0">
                    <w:txbxContent>
                      <w:p w:rsidR="00ED4FF3" w:rsidRPr="002D0CDF" w:rsidRDefault="00ED4FF3" w:rsidP="00BC55C0">
                        <w:pPr>
                          <w:ind w:firstLine="0"/>
                          <w:jc w:val="center"/>
                        </w:pPr>
                        <w:r w:rsidRPr="0066310D">
                          <w:rPr>
                            <w:sz w:val="18"/>
                            <w:szCs w:val="18"/>
                          </w:rPr>
                          <w:t>Лист</w:t>
                        </w:r>
                      </w:p>
                    </w:txbxContent>
                  </v:textbox>
                </v:shape>
                <v:shape id="Надпись 2954" o:spid="_x0000_s1327"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" filled="f" stroked="f">
                  <v:textbox inset=".5mm,.5mm,.5mm,0">
                    <w:txbxContent>
                      <w:p w:rsidR="00ED4FF3" w:rsidRPr="002D0CDF" w:rsidRDefault="00ED4FF3" w:rsidP="00BC55C0">
                        <w:pPr>
                          <w:ind w:firstLine="0"/>
                          <w:jc w:val="center"/>
                          <w:rPr>
                            <w:rFonts w:ascii="Arial" w:hAnsi="Arial" w:cs="Arial"/>
                            <w:sz w:val="18"/>
                            <w:szCs w:val="18"/>
                          </w:rPr>
                        </w:pPr>
                        <w:r w:rsidRPr="00C97D71">
                          <w:rPr>
                            <w:sz w:val="18"/>
                            <w:szCs w:val="18"/>
                          </w:rPr>
                          <w:t>№</w:t>
                        </w:r>
                        <w:r w:rsidRPr="002D0CDF">
                          <w:rPr>
                            <w:rFonts w:ascii="Arial" w:hAnsi="Arial" w:cs="Arial"/>
                            <w:sz w:val="18"/>
                            <w:szCs w:val="18"/>
                          </w:rPr>
                          <w:t xml:space="preserve"> </w:t>
                        </w:r>
                        <w:r w:rsidRPr="0066310D">
                          <w:rPr>
                            <w:sz w:val="18"/>
                            <w:szCs w:val="18"/>
                          </w:rPr>
                          <w:t>документа</w:t>
                        </w:r>
                      </w:p>
                    </w:txbxContent>
                  </v:textbox>
                </v:shape>
                <v:shape id="Надпись 2955" o:spid="_x0000_s1328"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" filled="f" stroked="f">
                  <v:textbox inset=".5mm,0,.5mm,0">
                    <w:txbxContent>
                      <w:p w:rsidR="00ED4FF3" w:rsidRPr="001A63C2" w:rsidRDefault="00ED4FF3" w:rsidP="00BC55C0">
                        <w:pPr>
                          <w:ind w:firstLine="0"/>
                          <w:rPr>
                            <w:rFonts w:ascii="Arial" w:hAnsi="Arial" w:cs="Arial"/>
                            <w:sz w:val="20"/>
                            <w:szCs w:val="20"/>
                          </w:rPr>
                        </w:pPr>
                        <w:r>
                          <w:rPr>
                            <w:sz w:val="20"/>
                            <w:szCs w:val="20"/>
                          </w:rPr>
                          <w:t>Завадская</w:t>
                        </w:r>
                      </w:p>
                      <w:p w:rsidR="00ED4FF3" w:rsidRPr="002D0CDF" w:rsidRDefault="00ED4FF3" w:rsidP="00BC55C0"/>
                    </w:txbxContent>
                  </v:textbox>
                </v:shape>
                <v:shape id="Надпись 2956" o:spid="_x0000_s1329"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" filled="f" stroked="f">
                  <v:textbox inset=".5mm,0,.5mm,0">
                    <w:txbxContent>
                      <w:p w:rsidR="00ED4FF3" w:rsidRPr="002D0CDF" w:rsidRDefault="00ED4FF3" w:rsidP="00BC55C0">
                        <w:pPr>
                          <w:ind w:firstLine="0"/>
                          <w:rPr>
                            <w:rFonts w:ascii="Arial" w:hAnsi="Arial" w:cs="Arial"/>
                            <w:spacing w:val="-6"/>
                            <w:sz w:val="20"/>
                            <w:szCs w:val="20"/>
                          </w:rPr>
                        </w:pPr>
                        <w:r>
                          <w:rPr>
                            <w:spacing w:val="-6"/>
                            <w:sz w:val="20"/>
                            <w:szCs w:val="20"/>
                          </w:rPr>
                          <w:t>Потапенко</w:t>
                        </w:r>
                      </w:p>
                      <w:p w:rsidR="00ED4FF3" w:rsidRPr="002D0CDF" w:rsidRDefault="00ED4FF3" w:rsidP="00BC55C0">
                        <w:pPr>
                          <w:ind w:firstLine="0"/>
                          <w:rPr>
                            <w:rFonts w:ascii="Arial" w:hAnsi="Arial" w:cs="Arial"/>
                            <w:sz w:val="20"/>
                            <w:szCs w:val="20"/>
                          </w:rPr>
                        </w:pPr>
                      </w:p>
                      <w:p w:rsidR="00ED4FF3" w:rsidRDefault="00ED4FF3" w:rsidP="00BC55C0">
                        <w:pPr>
                          <w:ind w:firstLine="0"/>
                        </w:pPr>
                      </w:p>
                    </w:txbxContent>
                  </v:textbox>
                </v:shape>
                <v:shape id="Надпись 2957" o:spid="_x0000_s1330"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" filled="f" stroked="f">
                  <v:textbox inset=".5mm,0,.5mm,0">
                    <w:txbxContent>
                      <w:p w:rsidR="00ED4FF3" w:rsidRPr="002D0CDF" w:rsidRDefault="00ED4FF3" w:rsidP="00BC55C0">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BC55C0">
                        <w:pPr>
                          <w:rPr>
                            <w:rFonts w:ascii="Arial" w:hAnsi="Arial" w:cs="Arial"/>
                            <w:sz w:val="20"/>
                            <w:szCs w:val="20"/>
                          </w:rPr>
                        </w:pPr>
                      </w:p>
                    </w:txbxContent>
                  </v:textbox>
                </v:shape>
                <v:shape id="Надпись 2958" o:spid="_x0000_s1331"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" filled="f" stroked="f">
                  <v:textbox inset=".5mm,.5mm,.5mm,0">
                    <w:txbxContent>
                      <w:p w:rsidR="00ED4FF3" w:rsidRPr="002D0CDF" w:rsidRDefault="00ED4FF3" w:rsidP="00BC55C0">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v:textbox>
                </v:shape>
                <v:shape id="Надпись 2959" o:spid="_x0000_s1332"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" filled="f" stroked="f">
                  <v:textbox inset=".5mm,.5mm,.5mm,0">
                    <w:txbxContent>
                      <w:p w:rsidR="00ED4FF3" w:rsidRPr="002D0CDF" w:rsidRDefault="00ED4FF3" w:rsidP="00BC55C0">
                        <w:pPr>
                          <w:ind w:firstLine="0"/>
                          <w:jc w:val="center"/>
                          <w:rPr>
                            <w:rFonts w:ascii="Arial" w:hAnsi="Arial" w:cs="Arial"/>
                            <w:sz w:val="18"/>
                            <w:szCs w:val="18"/>
                          </w:rPr>
                        </w:pPr>
                        <w:r w:rsidRPr="0066310D">
                          <w:rPr>
                            <w:sz w:val="18"/>
                            <w:szCs w:val="18"/>
                          </w:rPr>
                          <w:t>Дата</w:t>
                        </w:r>
                      </w:p>
                    </w:txbxContent>
                  </v:textbox>
                </v:shape>
                <v:shape id="Надпись 2960" o:spid="_x0000_s1333"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" filled="f" stroked="f">
                  <v:textbox inset=".5mm,0,.5mm,0">
                    <w:txbxContent>
                      <w:p w:rsidR="00ED4FF3" w:rsidRPr="002D0CDF" w:rsidRDefault="00ED4FF3" w:rsidP="00BC55C0">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2961" o:spid="_x0000_s1334"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" filled="f" stroked="f">
                  <v:textbox inset=".5mm,0,.5mm,0">
                    <w:txbxContent>
                      <w:p w:rsidR="00ED4FF3" w:rsidRPr="002D0CDF" w:rsidRDefault="00ED4FF3" w:rsidP="00BC55C0">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2962" o:spid="_x0000_s1335"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" filled="f" stroked="f">
                  <v:textbox inset=".5mm,0,.5mm,0">
                    <w:txbxContent>
                      <w:p w:rsidR="00ED4FF3" w:rsidRPr="00AD2DCB" w:rsidRDefault="00ED4FF3" w:rsidP="00BC55C0">
                        <w:pPr>
                          <w:ind w:firstLine="0"/>
                          <w:rPr>
                            <w:sz w:val="20"/>
                            <w:szCs w:val="20"/>
                          </w:rPr>
                        </w:pPr>
                        <w:r w:rsidRPr="00AD2DCB">
                          <w:rPr>
                            <w:sz w:val="20"/>
                            <w:szCs w:val="20"/>
                          </w:rPr>
                          <w:t>Утв.</w:t>
                        </w:r>
                      </w:p>
                    </w:txbxContent>
                  </v:textbox>
                </v:shape>
                <v:shape id="Надпись 2963" o:spid="_x0000_s1336"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" filled="f" stroked="f">
                  <v:textbox inset=".5mm,.5mm,.5mm,0">
                    <w:txbxContent>
                      <w:p w:rsidR="00ED4FF3" w:rsidRPr="002D0CDF" w:rsidRDefault="00ED4FF3" w:rsidP="00BC55C0">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2965" o:spid="_x0000_s1337"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" filled="f" stroked="f">
                  <v:textbox inset=".5mm,.5mm,.5mm,0">
                    <w:txbxContent>
                      <w:p w:rsidR="00ED4FF3" w:rsidRPr="002D0CDF" w:rsidRDefault="00ED4FF3" w:rsidP="00BC55C0">
                        <w:pPr>
                          <w:ind w:firstLine="0"/>
                          <w:jc w:val="center"/>
                          <w:rPr>
                            <w:rFonts w:ascii="Arial" w:hAnsi="Arial" w:cs="Arial"/>
                            <w:sz w:val="18"/>
                            <w:szCs w:val="18"/>
                          </w:rPr>
                        </w:pPr>
                        <w:r w:rsidRPr="0066310D">
                          <w:rPr>
                            <w:sz w:val="18"/>
                            <w:szCs w:val="18"/>
                          </w:rPr>
                          <w:t>Лист</w:t>
                        </w:r>
                      </w:p>
                    </w:txbxContent>
                  </v:textbox>
                </v:shape>
                <v:shape id="Надпись 2966" o:spid="_x0000_s1338"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" filled="f" stroked="f">
                  <v:textbox inset=".5mm,0,.5mm,0">
                    <w:txbxContent>
                      <w:p w:rsidR="00ED4FF3" w:rsidRPr="0066310D" w:rsidRDefault="00ED4FF3" w:rsidP="00BC55C0">
                        <w:pPr>
                          <w:ind w:firstLine="0"/>
                          <w:jc w:val="center"/>
                          <w:rPr>
                            <w:sz w:val="36"/>
                            <w:szCs w:val="36"/>
                          </w:rPr>
                        </w:pPr>
                        <w:r>
                          <w:rPr>
                            <w:sz w:val="36"/>
                            <w:szCs w:val="36"/>
                          </w:rPr>
                          <w:t>ДП 03</w:t>
                        </w:r>
                        <w:r w:rsidRPr="0066310D">
                          <w:rPr>
                            <w:sz w:val="36"/>
                            <w:szCs w:val="36"/>
                          </w:rPr>
                          <w:t>.</w:t>
                        </w:r>
                        <w:proofErr w:type="gramStart"/>
                        <w:r w:rsidRPr="0066310D">
                          <w:rPr>
                            <w:sz w:val="36"/>
                            <w:szCs w:val="36"/>
                          </w:rPr>
                          <w:t>0</w:t>
                        </w:r>
                        <w:r>
                          <w:rPr>
                            <w:sz w:val="36"/>
                            <w:szCs w:val="36"/>
                          </w:rPr>
                          <w:t>0</w:t>
                        </w:r>
                        <w:r w:rsidRPr="0066310D">
                          <w:rPr>
                            <w:sz w:val="36"/>
                            <w:szCs w:val="36"/>
                          </w:rPr>
                          <w:t>.ПЗ</w:t>
                        </w:r>
                        <w:proofErr w:type="gramEnd"/>
                      </w:p>
                    </w:txbxContent>
                  </v:textbox>
                </v:shape>
                <v:shape id="Надпись 2967" o:spid="_x0000_s1339"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" filled="f" stroked="f">
                  <v:textbox inset=".5mm,0,.5mm,0">
                    <w:txbxContent>
                      <w:p w:rsidR="00ED4FF3" w:rsidRPr="0066310D" w:rsidRDefault="00ED4FF3" w:rsidP="00BC55C0">
                        <w:pPr>
                          <w:ind w:firstLine="0"/>
                          <w:jc w:val="center"/>
                          <w:rPr>
                            <w:sz w:val="36"/>
                            <w:szCs w:val="36"/>
                          </w:rPr>
                        </w:pPr>
                        <w:r w:rsidRPr="0066310D">
                          <w:rPr>
                            <w:sz w:val="36"/>
                            <w:szCs w:val="36"/>
                          </w:rPr>
                          <w:t>БГТУ</w:t>
                        </w:r>
                      </w:p>
                      <w:p w:rsidR="00ED4FF3" w:rsidRPr="0066310D" w:rsidRDefault="00ED4FF3" w:rsidP="00BC55C0">
                        <w:pPr>
                          <w:ind w:firstLine="0"/>
                          <w:jc w:val="center"/>
                          <w:rPr>
                            <w:sz w:val="36"/>
                            <w:szCs w:val="36"/>
                          </w:rPr>
                        </w:pPr>
                        <w:r>
                          <w:rPr>
                            <w:sz w:val="36"/>
                            <w:szCs w:val="36"/>
                          </w:rPr>
                          <w:t>7431909, 2020</w:t>
                        </w:r>
                      </w:p>
                      <w:p w:rsidR="00ED4FF3" w:rsidRPr="0066310D" w:rsidRDefault="00ED4FF3" w:rsidP="00BC55C0">
                        <w:pPr>
                          <w:ind w:firstLine="0"/>
                          <w:jc w:val="center"/>
                          <w:rPr>
                            <w:sz w:val="36"/>
                            <w:szCs w:val="36"/>
                          </w:rPr>
                        </w:pPr>
                      </w:p>
                    </w:txbxContent>
                  </v:textbox>
                </v:shape>
                <v:shape id="Надпись 2968" o:spid="_x0000_s1340" type="#_x0000_t202" style="position:absolute;left:23452;top:94230;width:25191;height:9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" filled="f" stroked="f">
                  <v:textbox inset=".5mm,0,.5mm,0">
                    <w:txbxContent>
                      <w:p w:rsidR="00ED4FF3" w:rsidRPr="00AD2DCB" w:rsidRDefault="00ED4FF3" w:rsidP="00C74E95">
                        <w:pPr>
                          <w:suppressAutoHyphens/>
                          <w:ind w:firstLine="0"/>
                          <w:jc w:val="center"/>
                          <w:rPr>
                            <w:rFonts w:ascii="Arial" w:hAnsi="Arial" w:cs="Arial"/>
                            <w:sz w:val="24"/>
                            <w:szCs w:val="24"/>
                          </w:rPr>
                        </w:pPr>
                        <w:r>
                          <w:rPr>
                            <w:sz w:val="24"/>
                            <w:szCs w:val="24"/>
                          </w:rPr>
                          <w:t>Дизайн</w:t>
                        </w:r>
                      </w:p>
                    </w:txbxContent>
                  </v:textbox>
                </v:shape>
                <v:shape id="Надпись 2969" o:spid="_x0000_s1341"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" filled="f" stroked="f">
                  <v:textbox inset=".5mm,0,.5mm,0">
                    <w:txbxContent>
                      <w:p w:rsidR="00ED4FF3" w:rsidRPr="002D0CDF" w:rsidRDefault="00ED4FF3" w:rsidP="00BC55C0">
                        <w:pPr>
                          <w:ind w:firstLine="0"/>
                          <w:rPr>
                            <w:rFonts w:ascii="Arial" w:hAnsi="Arial" w:cs="Arial"/>
                            <w:sz w:val="20"/>
                            <w:szCs w:val="20"/>
                          </w:rPr>
                        </w:pPr>
                        <w:r w:rsidRPr="00BA79C2">
                          <w:rPr>
                            <w:sz w:val="20"/>
                            <w:szCs w:val="20"/>
                          </w:rPr>
                          <w:t>Н.</w:t>
                        </w:r>
                        <w:r w:rsidRPr="002D0CDF">
                          <w:rPr>
                            <w:rFonts w:ascii="Arial" w:hAnsi="Arial" w:cs="Arial"/>
                            <w:sz w:val="20"/>
                            <w:szCs w:val="20"/>
                          </w:rPr>
                          <w:t xml:space="preserve"> </w:t>
                        </w:r>
                        <w:r w:rsidRPr="0066310D">
                          <w:rPr>
                            <w:sz w:val="20"/>
                            <w:szCs w:val="20"/>
                          </w:rPr>
                          <w:t>контр</w:t>
                        </w:r>
                        <w:r w:rsidRPr="002D0CDF">
                          <w:rPr>
                            <w:rFonts w:ascii="Arial" w:hAnsi="Arial" w:cs="Arial"/>
                            <w:sz w:val="20"/>
                            <w:szCs w:val="20"/>
                          </w:rPr>
                          <w:t>.</w:t>
                        </w:r>
                      </w:p>
                    </w:txbxContent>
                  </v:textbox>
                </v:shape>
                <v:shape id="Надпись 2974" o:spid="_x0000_s1342"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" filled="f" stroked="f">
                  <v:textbox inset=".5mm,0,.5mm,0">
                    <w:txbxContent>
                      <w:p w:rsidR="00ED4FF3" w:rsidRPr="002D0CDF" w:rsidRDefault="00ED4FF3" w:rsidP="00BC55C0">
                        <w:pPr>
                          <w:ind w:firstLine="0"/>
                          <w:rPr>
                            <w:rFonts w:ascii="Arial" w:hAnsi="Arial" w:cs="Arial"/>
                            <w:spacing w:val="-6"/>
                            <w:sz w:val="20"/>
                            <w:szCs w:val="20"/>
                          </w:rPr>
                        </w:pPr>
                        <w:r>
                          <w:rPr>
                            <w:spacing w:val="-6"/>
                            <w:sz w:val="20"/>
                            <w:szCs w:val="20"/>
                          </w:rPr>
                          <w:t>Савчук</w:t>
                        </w:r>
                      </w:p>
                      <w:p w:rsidR="00ED4FF3" w:rsidRPr="002D0CDF" w:rsidRDefault="00ED4FF3" w:rsidP="00BC55C0">
                        <w:pPr>
                          <w:rPr>
                            <w:rFonts w:ascii="Arial" w:hAnsi="Arial" w:cs="Arial"/>
                            <w:sz w:val="20"/>
                            <w:szCs w:val="20"/>
                          </w:rPr>
                        </w:pPr>
                      </w:p>
                      <w:p w:rsidR="00ED4FF3" w:rsidRPr="002D0CDF" w:rsidRDefault="00ED4FF3" w:rsidP="00BC55C0">
                        <w:pPr>
                          <w:rPr>
                            <w:rFonts w:ascii="Arial" w:hAnsi="Arial" w:cs="Arial"/>
                            <w:sz w:val="20"/>
                            <w:szCs w:val="20"/>
                          </w:rPr>
                        </w:pPr>
                      </w:p>
                    </w:txbxContent>
                  </v:textbox>
                </v:shape>
                <v:shape id="Надпись 2975" o:spid="_x0000_s1343"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" filled="f" stroked="f">
                  <v:textbox inset=".5mm,.5mm,.5mm,0">
                    <w:txbxContent>
                      <w:p w:rsidR="00ED4FF3" w:rsidRPr="00AD2DCB" w:rsidRDefault="00ED4FF3" w:rsidP="00BC55C0">
                        <w:pPr>
                          <w:ind w:firstLine="0"/>
                          <w:jc w:val="center"/>
                          <w:rPr>
                            <w:sz w:val="18"/>
                            <w:szCs w:val="18"/>
                          </w:rPr>
                        </w:pPr>
                        <w:r w:rsidRPr="00AD2DCB">
                          <w:rPr>
                            <w:sz w:val="18"/>
                            <w:szCs w:val="18"/>
                          </w:rPr>
                          <w:t>у</w:t>
                        </w:r>
                      </w:p>
                    </w:txbxContent>
                  </v:textbox>
                </v:shape>
                <v:shape id="Надпись 2976" o:spid="_x0000_s1344"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" filled="f" stroked="f">
                  <v:textbox inset=".5mm,.5mm,.5mm,0">
                    <w:txbxContent>
                      <w:p w:rsidR="00ED4FF3" w:rsidRPr="00AD2DCB" w:rsidRDefault="00ED4FF3" w:rsidP="00BC55C0">
                        <w:pPr>
                          <w:ind w:firstLine="0"/>
                          <w:jc w:val="center"/>
                          <w:rPr>
                            <w:sz w:val="18"/>
                            <w:szCs w:val="18"/>
                          </w:rPr>
                        </w:pPr>
                        <w:r w:rsidRPr="00AD2DCB">
                          <w:rPr>
                            <w:sz w:val="18"/>
                            <w:szCs w:val="18"/>
                          </w:rPr>
                          <w:t>1</w:t>
                        </w:r>
                      </w:p>
                    </w:txbxContent>
                  </v:textbox>
                </v:shape>
                <v:shape id="Надпись 2977" o:spid="_x0000_s1345"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" filled="f" stroked="f">
                  <v:textbox inset=".5mm,.5mm,.5mm,0">
                    <w:txbxContent>
                      <w:p w:rsidR="00ED4FF3" w:rsidRPr="00A9313D" w:rsidRDefault="001A749A" w:rsidP="00BC55C0">
                        <w:pPr>
                          <w:ind w:firstLine="0"/>
                          <w:jc w:val="center"/>
                          <w:rPr>
                            <w:sz w:val="18"/>
                            <w:szCs w:val="18"/>
                          </w:rPr>
                        </w:pPr>
                        <w:r>
                          <w:rPr>
                            <w:sz w:val="18"/>
                            <w:szCs w:val="18"/>
                          </w:rPr>
                          <w:t>10</w:t>
                        </w:r>
                      </w:p>
                    </w:txbxContent>
                  </v:textbox>
                </v:shape>
                <v:shape id="Надпись 2979" o:spid="_x0000_s1346"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" filled="f" stroked="f">
                  <v:textbox inset=".5mm,0,.5mm,0">
                    <w:txbxContent>
                      <w:p w:rsidR="00ED4FF3" w:rsidRPr="0066310D" w:rsidRDefault="00ED4FF3" w:rsidP="00BC55C0">
                        <w:pPr>
                          <w:ind w:firstLine="0"/>
                          <w:rPr>
                            <w:sz w:val="20"/>
                            <w:szCs w:val="20"/>
                          </w:rPr>
                        </w:pPr>
                        <w:r w:rsidRPr="0066310D">
                          <w:rPr>
                            <w:sz w:val="20"/>
                            <w:szCs w:val="20"/>
                          </w:rPr>
                          <w:t>Консульт.</w:t>
                        </w:r>
                      </w:p>
                    </w:txbxContent>
                  </v:textbox>
                </v:shape>
                <v:shape id="Надпись 2980" o:spid="_x0000_s1347"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" filled="f" stroked="f">
                  <v:textbox inset=".5mm,0,.5mm,0">
                    <w:txbxContent>
                      <w:p w:rsidR="00ED4FF3" w:rsidRPr="002D0CDF" w:rsidRDefault="00ED4FF3" w:rsidP="00BC55C0">
                        <w:pPr>
                          <w:ind w:firstLine="0"/>
                          <w:rPr>
                            <w:rFonts w:ascii="Arial" w:hAnsi="Arial" w:cs="Arial"/>
                            <w:spacing w:val="-6"/>
                            <w:sz w:val="20"/>
                            <w:szCs w:val="20"/>
                          </w:rPr>
                        </w:pPr>
                      </w:p>
                      <w:p w:rsidR="00ED4FF3" w:rsidRPr="002D0CDF" w:rsidRDefault="00ED4FF3" w:rsidP="00BC55C0">
                        <w:pPr>
                          <w:rPr>
                            <w:rFonts w:ascii="Arial" w:hAnsi="Arial" w:cs="Arial"/>
                            <w:sz w:val="20"/>
                            <w:szCs w:val="20"/>
                          </w:rPr>
                        </w:pPr>
                      </w:p>
                      <w:p w:rsidR="00ED4FF3" w:rsidRPr="002D0CDF" w:rsidRDefault="00ED4FF3" w:rsidP="00BC55C0">
                        <w:pPr>
                          <w:rPr>
                            <w:rFonts w:ascii="Arial" w:hAnsi="Arial" w:cs="Arial"/>
                            <w:sz w:val="20"/>
                            <w:szCs w:val="20"/>
                          </w:rPr>
                        </w:pPr>
                      </w:p>
                    </w:txbxContent>
                  </v:textbox>
                </v:shape>
                <w10:wrap anchorx="page" anchory="page"/>
                <w10:anchorlock/>
              </v:group>
            </w:pict>
          </mc:Fallback>
        </mc:AlternateContent>
      </w:r>
      <w:r w:rsidR="00BC55C0">
        <w:rPr>
          <w:noProof/>
          <w:lang w:eastAsia="ru-RU"/>
        </w:rPr>
        <mc:AlternateContent>
          <mc:Choice Requires="wps">
            <w:drawing>
              <wp:anchor distT="0" distB="0" distL="114300" distR="114300" simplePos="0" relativeHeight="251761151" behindDoc="1" locked="0" layoutInCell="1" allowOverlap="1" wp14:anchorId="146A0415" wp14:editId="422B5486">
                <wp:simplePos x="0" y="0"/>
                <wp:positionH relativeFrom="page">
                  <wp:posOffset>648335</wp:posOffset>
                </wp:positionH>
                <wp:positionV relativeFrom="page">
                  <wp:posOffset>9613265</wp:posOffset>
                </wp:positionV>
                <wp:extent cx="6659880" cy="0"/>
                <wp:effectExtent l="635" t="2540" r="0" b="0"/>
                <wp:wrapNone/>
                <wp:docPr id="2981" name="Прямая соединительная линия 2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5851CA" id="Прямая соединительная линия 2981" o:spid="_x0000_s1026" style="position:absolute;z-index:-2515553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" stroked="f">
                <w10:wrap anchorx="page" anchory="page"/>
              </v:line>
            </w:pict>
          </mc:Fallback>
        </mc:AlternateContent>
      </w:r>
      <w:r w:rsidR="00BC55C0">
        <w:t xml:space="preserve">3 </w:t>
      </w:r>
      <w:r w:rsidR="008B3672">
        <w:t>Дизайн</w:t>
      </w:r>
      <w:bookmarkEnd w:id="51"/>
      <w:bookmarkEnd w:id="52"/>
    </w:p>
    <w:p w:rsidR="00042F9B" w:rsidRDefault="00042F9B" w:rsidP="00042F9B">
      <w:r>
        <w:t>Создание дизайна сайта – это творческий и трудоемкий процесс.</w:t>
      </w:r>
      <w:r w:rsidRPr="00B34405">
        <w:t xml:space="preserve"> </w:t>
      </w:r>
      <w:r>
        <w:t>Соблюдение нескольких правил и принципов, рационализация творческого процесса позволит избежать допущения ошибок в юзабилити и сократить процесс разработки</w:t>
      </w:r>
      <w:r w:rsidRPr="00BC0534">
        <w:t>:</w:t>
      </w:r>
    </w:p>
    <w:p w:rsidR="00042F9B" w:rsidRPr="00923AAC" w:rsidRDefault="00430651" w:rsidP="00042F9B">
      <w:pPr>
        <w:pStyle w:val="a1"/>
        <w:numPr>
          <w:ilvl w:val="0"/>
          <w:numId w:val="3"/>
        </w:numPr>
      </w:pPr>
      <w:r>
        <w:t>с</w:t>
      </w:r>
      <w:r w:rsidR="00042F9B">
        <w:t>оздание дизайна главной страницы, от этого дизайна будет отталкиваться дизайн все остальных страниц</w:t>
      </w:r>
      <w:r w:rsidR="00DC22BF">
        <w:t xml:space="preserve"> и их элементов</w:t>
      </w:r>
      <w:r w:rsidR="00042F9B" w:rsidRPr="00923AAC">
        <w:t>;</w:t>
      </w:r>
    </w:p>
    <w:p w:rsidR="00042F9B" w:rsidRPr="00D17317" w:rsidRDefault="00430651" w:rsidP="00042F9B">
      <w:pPr>
        <w:pStyle w:val="a1"/>
        <w:numPr>
          <w:ilvl w:val="0"/>
          <w:numId w:val="3"/>
        </w:numPr>
      </w:pPr>
      <w:r>
        <w:t>м</w:t>
      </w:r>
      <w:r w:rsidR="00042F9B">
        <w:t>аксимальное шаблонизирование схожи</w:t>
      </w:r>
      <w:r w:rsidR="00A01D22">
        <w:t>х страниц для уменьшения кода и </w:t>
      </w:r>
      <w:r w:rsidR="00042F9B">
        <w:t>создание единства в дизайне</w:t>
      </w:r>
      <w:r w:rsidR="00042F9B" w:rsidRPr="00D17317">
        <w:t>;</w:t>
      </w:r>
    </w:p>
    <w:p w:rsidR="00042F9B" w:rsidRPr="00923AAC" w:rsidRDefault="00430651" w:rsidP="00042F9B">
      <w:pPr>
        <w:pStyle w:val="a1"/>
        <w:numPr>
          <w:ilvl w:val="0"/>
          <w:numId w:val="3"/>
        </w:numPr>
      </w:pPr>
      <w:r>
        <w:t>с</w:t>
      </w:r>
      <w:r w:rsidR="00042F9B">
        <w:t>облюдение одинаковых отступов</w:t>
      </w:r>
      <w:r w:rsidR="00DC22BF">
        <w:t xml:space="preserve"> и расстояний</w:t>
      </w:r>
      <w:r w:rsidR="00A855DA">
        <w:t xml:space="preserve"> в одинаковых элементах на </w:t>
      </w:r>
      <w:r w:rsidR="00042F9B">
        <w:t>всех страницах веб-сайта</w:t>
      </w:r>
      <w:r w:rsidR="00042F9B" w:rsidRPr="00923AAC">
        <w:t>;</w:t>
      </w:r>
    </w:p>
    <w:p w:rsidR="00042F9B" w:rsidRDefault="00430651" w:rsidP="00042F9B">
      <w:pPr>
        <w:pStyle w:val="a1"/>
        <w:numPr>
          <w:ilvl w:val="0"/>
          <w:numId w:val="3"/>
        </w:numPr>
      </w:pPr>
      <w:r>
        <w:t>с</w:t>
      </w:r>
      <w:r w:rsidR="00042F9B">
        <w:t xml:space="preserve">оздание </w:t>
      </w:r>
      <w:r w:rsidR="00042F9B">
        <w:rPr>
          <w:szCs w:val="28"/>
          <w:lang w:val="en-US"/>
        </w:rPr>
        <w:t>UI</w:t>
      </w:r>
      <w:r w:rsidR="00042F9B" w:rsidRPr="007A0E1B">
        <w:rPr>
          <w:szCs w:val="28"/>
        </w:rPr>
        <w:t>-</w:t>
      </w:r>
      <w:r w:rsidR="00042F9B">
        <w:rPr>
          <w:szCs w:val="28"/>
          <w:lang w:val="en-US"/>
        </w:rPr>
        <w:t>kit</w:t>
      </w:r>
      <w:r w:rsidR="00042F9B">
        <w:t xml:space="preserve"> (</w:t>
      </w:r>
      <w:r>
        <w:t xml:space="preserve">готовый набор </w:t>
      </w:r>
      <w:r w:rsidR="00042F9B" w:rsidRPr="001678DC">
        <w:t>элементов пользовательского интерфейса. Всевозможные поля и целые формы, кнопки, стрелки, плееры и слайдеры, иконки социальных сетей, прогресс-бары и т</w:t>
      </w:r>
      <w:r w:rsidR="00042F9B">
        <w:t>.д.</w:t>
      </w:r>
      <w:r w:rsidR="00042F9B" w:rsidRPr="001678DC">
        <w:t>)</w:t>
      </w:r>
      <w:r w:rsidR="00042F9B">
        <w:t>.</w:t>
      </w:r>
    </w:p>
    <w:p w:rsidR="003A20AD" w:rsidRDefault="00042F9B" w:rsidP="00635A84">
      <w:pPr>
        <w:rPr>
          <w:spacing w:val="-4"/>
        </w:rPr>
      </w:pPr>
      <w:r>
        <w:t xml:space="preserve">Таким образом, учитывая вышеизложенные пункты и используя созданные прототипы сайта, были разработаны макеты веб-сайта. </w:t>
      </w:r>
      <w:r>
        <w:rPr>
          <w:spacing w:val="-4"/>
        </w:rPr>
        <w:t xml:space="preserve">Дизайн нескольких функционально значимых страниц </w:t>
      </w:r>
      <w:r w:rsidR="00F81AA0">
        <w:rPr>
          <w:spacing w:val="-4"/>
        </w:rPr>
        <w:t>веб-сайта</w:t>
      </w:r>
      <w:r w:rsidR="00AD04C3">
        <w:rPr>
          <w:spacing w:val="-4"/>
        </w:rPr>
        <w:t xml:space="preserve"> представлены </w:t>
      </w:r>
      <w:r w:rsidR="00A855DA">
        <w:rPr>
          <w:spacing w:val="-4"/>
        </w:rPr>
        <w:t>на плакате ДП 08</w:t>
      </w:r>
      <w:r w:rsidR="00BA447D">
        <w:rPr>
          <w:spacing w:val="-4"/>
        </w:rPr>
        <w:t>.00 РР</w:t>
      </w:r>
      <w:r w:rsidRPr="00621AAA">
        <w:rPr>
          <w:spacing w:val="-4"/>
        </w:rPr>
        <w:t>.</w:t>
      </w:r>
    </w:p>
    <w:p w:rsidR="00635A84" w:rsidRPr="00BC55C0" w:rsidRDefault="00635A84" w:rsidP="00635A84">
      <w:pPr>
        <w:pStyle w:val="af8"/>
        <w:outlineLvl w:val="1"/>
      </w:pPr>
      <w:bookmarkStart w:id="53" w:name="_Toc41742036"/>
      <w:bookmarkStart w:id="54" w:name="_Toc42269084"/>
      <w:r>
        <w:t>3.1</w:t>
      </w:r>
      <w:r w:rsidRPr="00343520">
        <w:t xml:space="preserve"> </w:t>
      </w:r>
      <w:r>
        <w:t>Типографика</w:t>
      </w:r>
      <w:bookmarkEnd w:id="53"/>
      <w:bookmarkEnd w:id="54"/>
    </w:p>
    <w:p w:rsidR="00635A84" w:rsidRPr="00382582" w:rsidRDefault="00635A84" w:rsidP="00635A84">
      <w:pPr>
        <w:spacing w:after="240"/>
        <w:rPr>
          <w:spacing w:val="-4"/>
          <w:szCs w:val="28"/>
        </w:rPr>
      </w:pPr>
      <w:r w:rsidRPr="00382582">
        <w:rPr>
          <w:spacing w:val="-4"/>
          <w:szCs w:val="28"/>
        </w:rPr>
        <w:t>Поск</w:t>
      </w:r>
      <w:r>
        <w:rPr>
          <w:spacing w:val="-4"/>
          <w:szCs w:val="28"/>
        </w:rPr>
        <w:t>ольку сайт должен быть простым,</w:t>
      </w:r>
      <w:r w:rsidRPr="00382582">
        <w:rPr>
          <w:spacing w:val="-4"/>
          <w:szCs w:val="28"/>
        </w:rPr>
        <w:t xml:space="preserve"> стр</w:t>
      </w:r>
      <w:r>
        <w:rPr>
          <w:spacing w:val="-4"/>
          <w:szCs w:val="28"/>
        </w:rPr>
        <w:t>огим, а также читабельным</w:t>
      </w:r>
      <w:r w:rsidRPr="00382582">
        <w:rPr>
          <w:spacing w:val="-4"/>
          <w:szCs w:val="28"/>
        </w:rPr>
        <w:t xml:space="preserve"> было решено использовать шрифт без засечек. На всём сайте используются различные начертания шрифта </w:t>
      </w:r>
      <w:r>
        <w:rPr>
          <w:spacing w:val="-4"/>
          <w:szCs w:val="28"/>
          <w:lang w:val="en-US"/>
        </w:rPr>
        <w:t>Verdana</w:t>
      </w:r>
      <w:r w:rsidR="00045F59">
        <w:rPr>
          <w:spacing w:val="-4"/>
          <w:szCs w:val="28"/>
        </w:rPr>
        <w:t xml:space="preserve"> (рисунок 3.1</w:t>
      </w:r>
      <w:r w:rsidRPr="00382582">
        <w:rPr>
          <w:spacing w:val="-4"/>
          <w:szCs w:val="28"/>
        </w:rPr>
        <w:t xml:space="preserve">). </w:t>
      </w:r>
    </w:p>
    <w:p w:rsidR="00635A84" w:rsidRPr="00B47D01" w:rsidRDefault="00635A84" w:rsidP="00635A84">
      <w:pPr>
        <w:pStyle w:val="a7"/>
      </w:pPr>
      <w:r>
        <w:rPr>
          <w:noProof/>
          <w:lang w:eastAsia="ru-RU"/>
        </w:rPr>
        <w:drawing>
          <wp:inline distT="0" distB="0" distL="0" distR="0" wp14:anchorId="135669AE" wp14:editId="7520F93F">
            <wp:extent cx="3221301" cy="1725433"/>
            <wp:effectExtent l="0" t="0" r="0" b="8255"/>
            <wp:docPr id="58" name="Рисунок 58" descr="Fram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ram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10531" cy="1773228"/>
                    </a:xfrm>
                    <a:prstGeom prst="rect">
                      <a:avLst/>
                    </a:prstGeom>
                    <a:noFill/>
                    <a:ln>
                      <a:noFill/>
                    </a:ln>
                  </pic:spPr>
                </pic:pic>
              </a:graphicData>
            </a:graphic>
          </wp:inline>
        </w:drawing>
      </w:r>
    </w:p>
    <w:p w:rsidR="00635A84" w:rsidRPr="00E66DFD" w:rsidRDefault="00045F59" w:rsidP="00635A84">
      <w:pPr>
        <w:pStyle w:val="a8"/>
      </w:pPr>
      <w:r>
        <w:t>Рисунок 3.1</w:t>
      </w:r>
      <w:r w:rsidR="00635A84" w:rsidRPr="00F74AE6">
        <w:t xml:space="preserve"> – Шрифт </w:t>
      </w:r>
      <w:r w:rsidR="00635A84">
        <w:rPr>
          <w:lang w:val="en-US"/>
        </w:rPr>
        <w:t>Segoe</w:t>
      </w:r>
      <w:r w:rsidR="00635A84" w:rsidRPr="00D0110B">
        <w:t xml:space="preserve"> </w:t>
      </w:r>
      <w:r w:rsidR="00635A84">
        <w:rPr>
          <w:lang w:val="en-US"/>
        </w:rPr>
        <w:t>UI</w:t>
      </w:r>
    </w:p>
    <w:p w:rsidR="00D71F13" w:rsidRDefault="00635A84" w:rsidP="00635A84">
      <w:pPr>
        <w:rPr>
          <w:spacing w:val="2"/>
        </w:rPr>
      </w:pPr>
      <w:r>
        <w:rPr>
          <w:spacing w:val="2"/>
        </w:rPr>
        <w:t>Шрифт</w:t>
      </w:r>
      <w:r w:rsidRPr="00261096">
        <w:rPr>
          <w:spacing w:val="2"/>
        </w:rPr>
        <w:t xml:space="preserve"> </w:t>
      </w:r>
      <w:r>
        <w:rPr>
          <w:spacing w:val="2"/>
          <w:lang w:val="en-US"/>
        </w:rPr>
        <w:t>Verdana</w:t>
      </w:r>
      <w:r w:rsidR="00560A86">
        <w:rPr>
          <w:spacing w:val="2"/>
        </w:rPr>
        <w:t xml:space="preserve"> является одновременно базовым</w:t>
      </w:r>
      <w:r w:rsidRPr="00621535">
        <w:rPr>
          <w:spacing w:val="2"/>
        </w:rPr>
        <w:t xml:space="preserve"> и акцидентным. Такое решение было принято исходя из назначения </w:t>
      </w:r>
      <w:r w:rsidR="002F206A">
        <w:rPr>
          <w:spacing w:val="2"/>
        </w:rPr>
        <w:t>сайта</w:t>
      </w:r>
      <w:r w:rsidRPr="00621535">
        <w:rPr>
          <w:spacing w:val="2"/>
        </w:rPr>
        <w:t xml:space="preserve"> и её целевой аудитории. </w:t>
      </w:r>
      <w:r>
        <w:rPr>
          <w:spacing w:val="2"/>
        </w:rPr>
        <w:t xml:space="preserve">Исходя из целевой аудитории и функциональных возможностей сайта, идея использовать несколько шрифтов разных семейств считается нецелесообразной. </w:t>
      </w:r>
    </w:p>
    <w:p w:rsidR="00635A84" w:rsidRPr="00D71F13" w:rsidRDefault="00D71F13" w:rsidP="00D71F13">
      <w:r>
        <w:br w:type="page"/>
      </w:r>
    </w:p>
    <w:p w:rsidR="00635A84" w:rsidRPr="00621535" w:rsidRDefault="00635A84" w:rsidP="00635A84">
      <w:pPr>
        <w:rPr>
          <w:spacing w:val="-4"/>
        </w:rPr>
      </w:pPr>
      <w:r w:rsidRPr="00621535">
        <w:rPr>
          <w:spacing w:val="-4"/>
        </w:rPr>
        <w:lastRenderedPageBreak/>
        <w:t>Кегль основного</w:t>
      </w:r>
      <w:r w:rsidR="006550D8">
        <w:rPr>
          <w:spacing w:val="-4"/>
        </w:rPr>
        <w:t xml:space="preserve"> текста варьируется от 14 до 16 </w:t>
      </w:r>
      <w:r w:rsidRPr="00621535">
        <w:rPr>
          <w:spacing w:val="-4"/>
        </w:rPr>
        <w:t>пикселей в зависимости от места на странице и значимости информации, что способствует удобочитаемости и нормальному восприятию текста при минимальных размерах экрана. Для выделения заголовков используется кегль 36 </w:t>
      </w:r>
      <w:r>
        <w:rPr>
          <w:spacing w:val="-4"/>
        </w:rPr>
        <w:t>пикселей, для подзаголовков – 36 и 24</w:t>
      </w:r>
      <w:r w:rsidRPr="00621535">
        <w:rPr>
          <w:spacing w:val="-4"/>
        </w:rPr>
        <w:t xml:space="preserve"> пикселей. </w:t>
      </w:r>
    </w:p>
    <w:p w:rsidR="00635A84" w:rsidRDefault="00635A84" w:rsidP="00635A84">
      <w:r>
        <w:t>Для основного текста используется начертание «</w:t>
      </w:r>
      <w:r>
        <w:rPr>
          <w:lang w:val="en-US"/>
        </w:rPr>
        <w:t>Regular</w:t>
      </w:r>
      <w:r>
        <w:t>», для подзаголовков – «</w:t>
      </w:r>
      <w:r>
        <w:rPr>
          <w:lang w:val="en-US"/>
        </w:rPr>
        <w:t>Bold</w:t>
      </w:r>
      <w:r w:rsidR="0007683E">
        <w:t>».</w:t>
      </w:r>
    </w:p>
    <w:p w:rsidR="00635A84" w:rsidRDefault="00635A84" w:rsidP="00635A84">
      <w:pPr>
        <w:rPr>
          <w:spacing w:val="2"/>
        </w:rPr>
      </w:pPr>
      <w:r w:rsidRPr="00F5659B">
        <w:rPr>
          <w:spacing w:val="2"/>
        </w:rPr>
        <w:t>Заголовки</w:t>
      </w:r>
      <w:r>
        <w:rPr>
          <w:spacing w:val="2"/>
        </w:rPr>
        <w:t xml:space="preserve"> и основн</w:t>
      </w:r>
      <w:r w:rsidR="006550D8">
        <w:rPr>
          <w:spacing w:val="2"/>
        </w:rPr>
        <w:t>ой текст</w:t>
      </w:r>
      <w:r w:rsidRPr="00F5659B">
        <w:rPr>
          <w:spacing w:val="2"/>
        </w:rPr>
        <w:t xml:space="preserve"> на </w:t>
      </w:r>
      <w:r>
        <w:rPr>
          <w:spacing w:val="2"/>
        </w:rPr>
        <w:t>сайте</w:t>
      </w:r>
      <w:r w:rsidRPr="00F5659B">
        <w:rPr>
          <w:spacing w:val="2"/>
        </w:rPr>
        <w:t xml:space="preserve"> представлены в темно-</w:t>
      </w:r>
      <w:r>
        <w:rPr>
          <w:spacing w:val="2"/>
        </w:rPr>
        <w:t>сером</w:t>
      </w:r>
      <w:r w:rsidRPr="00F5659B">
        <w:rPr>
          <w:spacing w:val="2"/>
        </w:rPr>
        <w:t xml:space="preserve"> цвете. </w:t>
      </w:r>
      <w:r>
        <w:rPr>
          <w:spacing w:val="2"/>
        </w:rPr>
        <w:t>Так как цветом фон</w:t>
      </w:r>
      <w:r w:rsidR="000D3600">
        <w:rPr>
          <w:spacing w:val="2"/>
        </w:rPr>
        <w:t xml:space="preserve">а сайта является белый, то использование темно-серого цвета для текста улучшит читабельность большого объема текста и не будет вызывать усталость в глазах пользователя. </w:t>
      </w:r>
    </w:p>
    <w:p w:rsidR="00635A84" w:rsidRPr="00513492" w:rsidRDefault="00635A84" w:rsidP="00635A84">
      <w:r w:rsidRPr="00513492">
        <w:t>Содержание сайта аккуратно размещено согласно логике</w:t>
      </w:r>
      <w:r w:rsidR="003E2427">
        <w:t xml:space="preserve"> восприятия текста и визуального баланса</w:t>
      </w:r>
      <w:r w:rsidRPr="00513492">
        <w:t>. Ве</w:t>
      </w:r>
      <w:r w:rsidR="0009277C">
        <w:t xml:space="preserve">сь основной текст выравнивается </w:t>
      </w:r>
      <w:r w:rsidRPr="00513492">
        <w:t xml:space="preserve">по левому краю, </w:t>
      </w:r>
      <w:r>
        <w:t>маленькие заг</w:t>
      </w:r>
      <w:r w:rsidR="0009277C">
        <w:t>оловки и подзаголовки по центру</w:t>
      </w:r>
      <w:r>
        <w:t>.</w:t>
      </w:r>
      <w:r w:rsidRPr="00513492">
        <w:t xml:space="preserve"> </w:t>
      </w:r>
      <w:r>
        <w:t>На рисунке 3.</w:t>
      </w:r>
      <w:r w:rsidR="00952C02">
        <w:t>2</w:t>
      </w:r>
      <w:r w:rsidR="00705A73">
        <w:t xml:space="preserve"> представлен один экран с </w:t>
      </w:r>
      <w:r>
        <w:t>компоновкой нескольких шрифтовых оформлений вместе. Все оформления текстовых заголовков, подзаголовков, основного текста в</w:t>
      </w:r>
      <w:r w:rsidR="003E2427">
        <w:t xml:space="preserve">ыполняются и на страницах административной </w:t>
      </w:r>
      <w:r>
        <w:t xml:space="preserve">панели </w:t>
      </w:r>
      <w:r w:rsidR="003E2427">
        <w:t>веб-сайта</w:t>
      </w:r>
      <w:r>
        <w:t>.</w:t>
      </w:r>
    </w:p>
    <w:p w:rsidR="00635A84" w:rsidRDefault="00635A84" w:rsidP="00635A84">
      <w:pPr>
        <w:pStyle w:val="a7"/>
        <w:rPr>
          <w:spacing w:val="-4"/>
          <w:szCs w:val="28"/>
        </w:rPr>
      </w:pPr>
      <w:r w:rsidRPr="00AB76EB">
        <w:rPr>
          <w:noProof/>
          <w:lang w:eastAsia="ru-RU"/>
        </w:rPr>
        <w:t xml:space="preserve"> </w:t>
      </w:r>
      <w:r>
        <w:rPr>
          <w:noProof/>
          <w:lang w:eastAsia="ru-RU"/>
        </w:rPr>
        <w:drawing>
          <wp:inline distT="0" distB="0" distL="0" distR="0" wp14:anchorId="0D06D934" wp14:editId="5AC76858">
            <wp:extent cx="6278180" cy="2522483"/>
            <wp:effectExtent l="0" t="0" r="889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443" t="34809" r="16592" b="17361"/>
                    <a:stretch/>
                  </pic:blipFill>
                  <pic:spPr bwMode="auto">
                    <a:xfrm>
                      <a:off x="0" y="0"/>
                      <a:ext cx="6292214" cy="2528122"/>
                    </a:xfrm>
                    <a:prstGeom prst="rect">
                      <a:avLst/>
                    </a:prstGeom>
                    <a:ln>
                      <a:noFill/>
                    </a:ln>
                    <a:extLst>
                      <a:ext uri="{53640926-AAD7-44D8-BBD7-CCE9431645EC}">
                        <a14:shadowObscured xmlns:a14="http://schemas.microsoft.com/office/drawing/2010/main"/>
                      </a:ext>
                    </a:extLst>
                  </pic:spPr>
                </pic:pic>
              </a:graphicData>
            </a:graphic>
          </wp:inline>
        </w:drawing>
      </w:r>
    </w:p>
    <w:p w:rsidR="00635A84" w:rsidRDefault="00952C02" w:rsidP="00635A84">
      <w:pPr>
        <w:spacing w:after="240"/>
        <w:jc w:val="center"/>
        <w:rPr>
          <w:spacing w:val="-4"/>
          <w:szCs w:val="28"/>
        </w:rPr>
      </w:pPr>
      <w:r>
        <w:rPr>
          <w:spacing w:val="-4"/>
          <w:szCs w:val="28"/>
        </w:rPr>
        <w:t>Рисунок 3.2</w:t>
      </w:r>
      <w:r w:rsidR="00635A84">
        <w:rPr>
          <w:spacing w:val="-4"/>
          <w:szCs w:val="28"/>
        </w:rPr>
        <w:t xml:space="preserve"> </w:t>
      </w:r>
      <w:r w:rsidR="0009277C">
        <w:rPr>
          <w:spacing w:val="-4"/>
          <w:szCs w:val="28"/>
        </w:rPr>
        <w:t>– Шрифтовое оформление страницы объявления</w:t>
      </w:r>
    </w:p>
    <w:p w:rsidR="00C26F1B" w:rsidRDefault="00C26F1B" w:rsidP="00C26F1B">
      <w:pPr>
        <w:pStyle w:val="af8"/>
        <w:outlineLvl w:val="1"/>
      </w:pPr>
      <w:bookmarkStart w:id="55" w:name="_Toc41742037"/>
      <w:bookmarkStart w:id="56" w:name="_Toc42269085"/>
      <w:r>
        <w:t>3.</w:t>
      </w:r>
      <w:r w:rsidR="009B6C15">
        <w:t>2</w:t>
      </w:r>
      <w:r w:rsidRPr="00343520">
        <w:t xml:space="preserve"> </w:t>
      </w:r>
      <w:r w:rsidR="00572F07">
        <w:t>Цветовая схема</w:t>
      </w:r>
      <w:bookmarkEnd w:id="55"/>
      <w:bookmarkEnd w:id="56"/>
    </w:p>
    <w:p w:rsidR="002E22A5" w:rsidRDefault="00DB50DA" w:rsidP="00DB50DA">
      <w:r>
        <w:t xml:space="preserve">Особенностью </w:t>
      </w:r>
      <w:r w:rsidR="003E2427">
        <w:t>сайта</w:t>
      </w:r>
      <w:r>
        <w:t xml:space="preserve"> «</w:t>
      </w:r>
      <w:r>
        <w:rPr>
          <w:lang w:val="en-US"/>
        </w:rPr>
        <w:t>BookLover</w:t>
      </w:r>
      <w:r w:rsidR="00680FF5">
        <w:t>» является структурирование и </w:t>
      </w:r>
      <w:r>
        <w:t>представление пользователю большого количества информации, но в то же врем</w:t>
      </w:r>
      <w:r w:rsidR="00680FF5">
        <w:t>я не должна произойти перегрузка</w:t>
      </w:r>
      <w:r>
        <w:t xml:space="preserve"> страниц</w:t>
      </w:r>
      <w:r w:rsidR="00AA0422">
        <w:t xml:space="preserve"> содержимым</w:t>
      </w:r>
      <w:r>
        <w:t>, что</w:t>
      </w:r>
      <w:r w:rsidR="007B4E06">
        <w:t>бы пользователь не потерялся на </w:t>
      </w:r>
      <w:r>
        <w:t xml:space="preserve">сайте. </w:t>
      </w:r>
      <w:r w:rsidR="002E22A5">
        <w:t>Фон сайта должен быть спокойным</w:t>
      </w:r>
      <w:r w:rsidR="00AA0422">
        <w:t xml:space="preserve"> и контрастным цвету текста</w:t>
      </w:r>
      <w:r w:rsidR="002E22A5">
        <w:t>,</w:t>
      </w:r>
      <w:r w:rsidR="002E22A5" w:rsidRPr="002E22A5">
        <w:t xml:space="preserve"> </w:t>
      </w:r>
      <w:r w:rsidR="00AA0422">
        <w:t xml:space="preserve">чтобы не </w:t>
      </w:r>
      <w:r w:rsidR="002E22A5">
        <w:t xml:space="preserve">перенапрягать зрение пользователя, так как </w:t>
      </w:r>
      <w:r w:rsidR="00680FF5">
        <w:t>он может надолго задержаться на сайте</w:t>
      </w:r>
      <w:r w:rsidR="002E22A5">
        <w:t>.</w:t>
      </w:r>
    </w:p>
    <w:p w:rsidR="0007683E" w:rsidRDefault="00AB3D86" w:rsidP="00AB3D86">
      <w:r>
        <w:rPr>
          <w:spacing w:val="-4"/>
          <w:szCs w:val="28"/>
        </w:rPr>
        <w:t xml:space="preserve">При анализе </w:t>
      </w:r>
      <w:r w:rsidR="006D30D5">
        <w:rPr>
          <w:spacing w:val="-4"/>
          <w:szCs w:val="28"/>
        </w:rPr>
        <w:t xml:space="preserve">сайтов </w:t>
      </w:r>
      <w:r w:rsidR="006D30D5">
        <w:t>аналогов</w:t>
      </w:r>
      <w:r>
        <w:rPr>
          <w:spacing w:val="-4"/>
          <w:szCs w:val="28"/>
        </w:rPr>
        <w:t xml:space="preserve"> было замечено использование только одного акцентного цвета, он бы</w:t>
      </w:r>
      <w:r w:rsidR="000B5BD3">
        <w:rPr>
          <w:spacing w:val="-4"/>
          <w:szCs w:val="28"/>
        </w:rPr>
        <w:t>л насыщенным, ярким, но не раздра</w:t>
      </w:r>
      <w:r>
        <w:rPr>
          <w:spacing w:val="-4"/>
          <w:szCs w:val="28"/>
        </w:rPr>
        <w:t>жающим. Был принято р</w:t>
      </w:r>
      <w:r w:rsidR="000B5BD3">
        <w:rPr>
          <w:spacing w:val="-4"/>
          <w:szCs w:val="28"/>
        </w:rPr>
        <w:t>ешение использовать ярко-</w:t>
      </w:r>
      <w:r>
        <w:rPr>
          <w:spacing w:val="-4"/>
          <w:szCs w:val="28"/>
        </w:rPr>
        <w:t>желтый цвет как акцентный, но данный цвет необходимо использовать в малых количествах и ни в коем случае не использовать его как фон для большого объема текста, это значительно усложнит чтение.</w:t>
      </w:r>
      <w:r w:rsidR="000B5BD3">
        <w:rPr>
          <w:spacing w:val="-4"/>
          <w:szCs w:val="28"/>
        </w:rPr>
        <w:t xml:space="preserve"> </w:t>
      </w:r>
      <w:r>
        <w:t xml:space="preserve">Основным цветом для </w:t>
      </w:r>
      <w:r w:rsidR="001F7488">
        <w:t>фона был выбран белый.</w:t>
      </w:r>
      <w:r w:rsidR="0096162E">
        <w:t xml:space="preserve"> </w:t>
      </w:r>
      <w:r w:rsidR="001F7488">
        <w:t>И</w:t>
      </w:r>
      <w:r>
        <w:t>нформация представляется в белых прямоугольных блоках, которые отделены от основного</w:t>
      </w:r>
      <w:r w:rsidR="0007683E">
        <w:t xml:space="preserve"> фона страницы желтыми гранями.</w:t>
      </w:r>
    </w:p>
    <w:p w:rsidR="00AB3D86" w:rsidRPr="009E2BF4" w:rsidRDefault="00AB3D86" w:rsidP="00AB3D86">
      <w:pPr>
        <w:rPr>
          <w:spacing w:val="-4"/>
          <w:szCs w:val="28"/>
        </w:rPr>
      </w:pPr>
      <w:r>
        <w:lastRenderedPageBreak/>
        <w:t>За счет легкого обрамления блоков, информация визуально</w:t>
      </w:r>
      <w:r w:rsidR="00705A73">
        <w:t xml:space="preserve"> группируется и </w:t>
      </w:r>
      <w:r>
        <w:t>легко воспринимается для пользователя, он не потеряется в большом объеме информационных блоков. Цветовая с</w:t>
      </w:r>
      <w:r w:rsidR="00746B4F">
        <w:t>хема представлена на рисунке 3.3</w:t>
      </w:r>
      <w:r>
        <w:t>.</w:t>
      </w:r>
    </w:p>
    <w:p w:rsidR="00FA79B4" w:rsidRDefault="00FA79B4" w:rsidP="00FA79B4">
      <w:pPr>
        <w:pStyle w:val="a7"/>
      </w:pPr>
      <w:r>
        <w:rPr>
          <w:noProof/>
          <w:lang w:eastAsia="ru-RU"/>
        </w:rPr>
        <w:drawing>
          <wp:inline distT="0" distB="0" distL="0" distR="0" wp14:anchorId="2EFAEA9C" wp14:editId="6B073910">
            <wp:extent cx="3971925" cy="1169511"/>
            <wp:effectExtent l="0" t="0" r="0" b="0"/>
            <wp:docPr id="228" name="Рисунок 228" descr="Fram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ram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9303" cy="1177572"/>
                    </a:xfrm>
                    <a:prstGeom prst="rect">
                      <a:avLst/>
                    </a:prstGeom>
                    <a:noFill/>
                    <a:ln>
                      <a:noFill/>
                    </a:ln>
                  </pic:spPr>
                </pic:pic>
              </a:graphicData>
            </a:graphic>
          </wp:inline>
        </w:drawing>
      </w:r>
    </w:p>
    <w:p w:rsidR="00C26F1B" w:rsidRPr="00C26F1B" w:rsidRDefault="00FA79B4" w:rsidP="00FA79B4">
      <w:pPr>
        <w:pStyle w:val="a8"/>
      </w:pPr>
      <w:r w:rsidRPr="0055792A">
        <w:t>Рис</w:t>
      </w:r>
      <w:r>
        <w:t>унок 3</w:t>
      </w:r>
      <w:r w:rsidRPr="0055792A">
        <w:t>.</w:t>
      </w:r>
      <w:r w:rsidR="00746B4F">
        <w:t>3</w:t>
      </w:r>
      <w:r w:rsidRPr="0055792A">
        <w:t xml:space="preserve"> </w:t>
      </w:r>
      <w:r>
        <w:t>– Основные цвета веб-сайта «</w:t>
      </w:r>
      <w:r>
        <w:rPr>
          <w:lang w:val="en-US"/>
        </w:rPr>
        <w:t>BookLover</w:t>
      </w:r>
      <w:r>
        <w:t>»</w:t>
      </w:r>
    </w:p>
    <w:p w:rsidR="00BC55C0" w:rsidRPr="00BC55C0" w:rsidRDefault="00BC55C0" w:rsidP="00BC55C0">
      <w:pPr>
        <w:pStyle w:val="af8"/>
        <w:outlineLvl w:val="1"/>
      </w:pPr>
      <w:bookmarkStart w:id="57" w:name="_Toc41742038"/>
      <w:bookmarkStart w:id="58" w:name="_Toc42269086"/>
      <w:r>
        <w:t>3.</w:t>
      </w:r>
      <w:r w:rsidR="009B6C15">
        <w:t>3</w:t>
      </w:r>
      <w:r w:rsidRPr="00343520">
        <w:t xml:space="preserve"> </w:t>
      </w:r>
      <w:r w:rsidR="00635A84">
        <w:t>Логотип</w:t>
      </w:r>
      <w:bookmarkEnd w:id="57"/>
      <w:bookmarkEnd w:id="58"/>
    </w:p>
    <w:p w:rsidR="00E951D5" w:rsidRDefault="00646DF2" w:rsidP="00E951D5">
      <w:pPr>
        <w:rPr>
          <w:lang w:eastAsia="ru-RU"/>
        </w:rPr>
      </w:pPr>
      <w:r>
        <w:rPr>
          <w:lang w:eastAsia="ru-RU"/>
        </w:rPr>
        <w:t>Веб-сайт «</w:t>
      </w:r>
      <w:r>
        <w:rPr>
          <w:lang w:val="en-US" w:eastAsia="ru-RU"/>
        </w:rPr>
        <w:t>BookLover</w:t>
      </w:r>
      <w:r>
        <w:rPr>
          <w:lang w:eastAsia="ru-RU"/>
        </w:rPr>
        <w:t>»</w:t>
      </w:r>
      <w:r w:rsidR="00E951D5">
        <w:rPr>
          <w:lang w:eastAsia="ru-RU"/>
        </w:rPr>
        <w:t xml:space="preserve"> предназначен для о</w:t>
      </w:r>
      <w:r>
        <w:rPr>
          <w:lang w:eastAsia="ru-RU"/>
        </w:rPr>
        <w:t>бмена книг и чтения рецензий на </w:t>
      </w:r>
      <w:r w:rsidR="00E951D5">
        <w:rPr>
          <w:lang w:eastAsia="ru-RU"/>
        </w:rPr>
        <w:t xml:space="preserve">книги, поэтому логотип представляет собой графический элемент в виде двух </w:t>
      </w:r>
      <w:r w:rsidR="00F21FE5">
        <w:rPr>
          <w:lang w:eastAsia="ru-RU"/>
        </w:rPr>
        <w:t>книг,</w:t>
      </w:r>
      <w:r w:rsidR="00E951D5">
        <w:rPr>
          <w:lang w:eastAsia="ru-RU"/>
        </w:rPr>
        <w:t xml:space="preserve"> </w:t>
      </w:r>
      <w:r w:rsidR="00F21FE5">
        <w:rPr>
          <w:lang w:eastAsia="ru-RU"/>
        </w:rPr>
        <w:t>расположенных в </w:t>
      </w:r>
      <w:r w:rsidR="00E951D5">
        <w:rPr>
          <w:lang w:eastAsia="ru-RU"/>
        </w:rPr>
        <w:t>форме сердца, символизирующую любовь к книгам, и текста «</w:t>
      </w:r>
      <w:r w:rsidR="00E951D5">
        <w:rPr>
          <w:lang w:val="en-US" w:eastAsia="ru-RU"/>
        </w:rPr>
        <w:t>BOOKLOVER</w:t>
      </w:r>
      <w:r w:rsidR="00E951D5">
        <w:rPr>
          <w:lang w:eastAsia="ru-RU"/>
        </w:rPr>
        <w:t>»</w:t>
      </w:r>
      <w:r w:rsidR="00E951D5" w:rsidRPr="000E1D3E">
        <w:rPr>
          <w:lang w:eastAsia="ru-RU"/>
        </w:rPr>
        <w:t xml:space="preserve"> (</w:t>
      </w:r>
      <w:r w:rsidR="00746B4F">
        <w:rPr>
          <w:lang w:eastAsia="ru-RU"/>
        </w:rPr>
        <w:t>рисунок 3.4</w:t>
      </w:r>
      <w:r w:rsidR="00E951D5" w:rsidRPr="000E1D3E">
        <w:rPr>
          <w:lang w:eastAsia="ru-RU"/>
        </w:rPr>
        <w:t>)</w:t>
      </w:r>
      <w:r w:rsidR="00E951D5">
        <w:rPr>
          <w:lang w:eastAsia="ru-RU"/>
        </w:rPr>
        <w:t xml:space="preserve">. </w:t>
      </w:r>
    </w:p>
    <w:p w:rsidR="00E951D5" w:rsidRPr="003302ED" w:rsidRDefault="00E951D5" w:rsidP="00E951D5">
      <w:pPr>
        <w:pStyle w:val="a7"/>
        <w:rPr>
          <w:lang w:val="en-US" w:eastAsia="ru-RU"/>
        </w:rPr>
      </w:pPr>
      <w:r>
        <w:rPr>
          <w:noProof/>
          <w:lang w:eastAsia="ru-RU"/>
        </w:rPr>
        <w:drawing>
          <wp:inline distT="0" distB="0" distL="0" distR="0" wp14:anchorId="0F250537" wp14:editId="1A45BFC3">
            <wp:extent cx="1810513" cy="1049572"/>
            <wp:effectExtent l="0" t="0" r="0" b="0"/>
            <wp:docPr id="227" name="Рисунок 227" descr="Fram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ram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66709" cy="1082149"/>
                    </a:xfrm>
                    <a:prstGeom prst="rect">
                      <a:avLst/>
                    </a:prstGeom>
                    <a:noFill/>
                    <a:ln>
                      <a:noFill/>
                    </a:ln>
                  </pic:spPr>
                </pic:pic>
              </a:graphicData>
            </a:graphic>
          </wp:inline>
        </w:drawing>
      </w:r>
    </w:p>
    <w:p w:rsidR="00E951D5" w:rsidRDefault="00E951D5" w:rsidP="00E951D5">
      <w:pPr>
        <w:pStyle w:val="a8"/>
      </w:pPr>
      <w:r w:rsidRPr="0055792A">
        <w:t>Рис</w:t>
      </w:r>
      <w:r>
        <w:t>унок 3</w:t>
      </w:r>
      <w:r w:rsidRPr="0055792A">
        <w:t>.</w:t>
      </w:r>
      <w:r w:rsidR="00746B4F">
        <w:t>4</w:t>
      </w:r>
      <w:r w:rsidRPr="0055792A">
        <w:t xml:space="preserve"> </w:t>
      </w:r>
      <w:r>
        <w:t>– Логотип</w:t>
      </w:r>
    </w:p>
    <w:p w:rsidR="00E951D5" w:rsidRDefault="00E951D5" w:rsidP="00E951D5">
      <w:pPr>
        <w:spacing w:after="240"/>
        <w:rPr>
          <w:szCs w:val="28"/>
        </w:rPr>
      </w:pPr>
      <w:r>
        <w:rPr>
          <w:szCs w:val="28"/>
        </w:rPr>
        <w:t>Логоти</w:t>
      </w:r>
      <w:r w:rsidR="00F21FE5">
        <w:rPr>
          <w:szCs w:val="28"/>
        </w:rPr>
        <w:t>п должен всегда быть контрастным</w:t>
      </w:r>
      <w:r>
        <w:rPr>
          <w:szCs w:val="28"/>
        </w:rPr>
        <w:t>. Для этого разработано три версии логотипа: цветная, черная и белая. Недопустимо размещать логотип на фоне, близкому к его цветам, фон и логотип должны быт</w:t>
      </w:r>
      <w:r w:rsidR="007B4E06">
        <w:rPr>
          <w:szCs w:val="28"/>
        </w:rPr>
        <w:t>ь контрастными. Если фон схож с </w:t>
      </w:r>
      <w:r w:rsidR="0091617A">
        <w:rPr>
          <w:szCs w:val="28"/>
        </w:rPr>
        <w:t>темно-серым</w:t>
      </w:r>
      <w:r>
        <w:rPr>
          <w:szCs w:val="28"/>
        </w:rPr>
        <w:t xml:space="preserve"> цветом цветного логотипа, необходимо использовать белый логотип, а если фон схож с желтым цветом цветного логотипа, тогда необходимо использовать черный вариант логотипа</w:t>
      </w:r>
      <w:r w:rsidR="003A20AD">
        <w:rPr>
          <w:szCs w:val="28"/>
        </w:rPr>
        <w:t xml:space="preserve"> (рисун</w:t>
      </w:r>
      <w:r w:rsidR="00746B4F">
        <w:rPr>
          <w:szCs w:val="28"/>
        </w:rPr>
        <w:t>ок 3.5</w:t>
      </w:r>
      <w:r>
        <w:rPr>
          <w:szCs w:val="28"/>
        </w:rPr>
        <w:t>).</w:t>
      </w:r>
    </w:p>
    <w:p w:rsidR="00E951D5" w:rsidRDefault="00E951D5" w:rsidP="00E951D5">
      <w:pPr>
        <w:pStyle w:val="a7"/>
      </w:pPr>
      <w:r>
        <w:rPr>
          <w:noProof/>
          <w:lang w:eastAsia="ru-RU"/>
        </w:rPr>
        <w:drawing>
          <wp:inline distT="0" distB="0" distL="0" distR="0" wp14:anchorId="00DA58D6" wp14:editId="538EB7AC">
            <wp:extent cx="5196305" cy="1548000"/>
            <wp:effectExtent l="0" t="0" r="4445" b="0"/>
            <wp:docPr id="225" name="Рисунок 225" descr="логоти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логотип"/>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96305" cy="1548000"/>
                    </a:xfrm>
                    <a:prstGeom prst="rect">
                      <a:avLst/>
                    </a:prstGeom>
                    <a:noFill/>
                    <a:ln>
                      <a:noFill/>
                    </a:ln>
                  </pic:spPr>
                </pic:pic>
              </a:graphicData>
            </a:graphic>
          </wp:inline>
        </w:drawing>
      </w:r>
    </w:p>
    <w:p w:rsidR="00E951D5" w:rsidRDefault="00746B4F" w:rsidP="00E951D5">
      <w:pPr>
        <w:spacing w:after="240"/>
        <w:ind w:firstLine="0"/>
        <w:jc w:val="center"/>
        <w:rPr>
          <w:szCs w:val="28"/>
        </w:rPr>
      </w:pPr>
      <w:r>
        <w:rPr>
          <w:szCs w:val="28"/>
        </w:rPr>
        <w:t>Рисунок 3.5</w:t>
      </w:r>
      <w:r w:rsidR="00E951D5">
        <w:rPr>
          <w:szCs w:val="28"/>
        </w:rPr>
        <w:t xml:space="preserve"> – Логотип на различных фонах</w:t>
      </w:r>
    </w:p>
    <w:p w:rsidR="00E951D5" w:rsidRDefault="00E951D5" w:rsidP="00E951D5">
      <w:r>
        <w:rPr>
          <w:szCs w:val="28"/>
        </w:rPr>
        <w:t>Логотип содержит в себе текст, поэтому есть проблема читаемости надписи при масшт</w:t>
      </w:r>
      <w:r w:rsidR="00746B4F">
        <w:rPr>
          <w:szCs w:val="28"/>
        </w:rPr>
        <w:t>абировании логотипа (рисунок 3.6</w:t>
      </w:r>
      <w:r>
        <w:rPr>
          <w:szCs w:val="28"/>
        </w:rPr>
        <w:t>).</w:t>
      </w:r>
    </w:p>
    <w:p w:rsidR="00E951D5" w:rsidRDefault="002755E5" w:rsidP="00E951D5">
      <w:pPr>
        <w:spacing w:after="240"/>
        <w:ind w:firstLine="0"/>
        <w:jc w:val="center"/>
        <w:rPr>
          <w:szCs w:val="28"/>
        </w:rPr>
      </w:pPr>
      <w:r>
        <w:rPr>
          <w:noProof/>
          <w:szCs w:val="28"/>
          <w:lang w:eastAsia="ru-RU"/>
        </w:rPr>
        <w:lastRenderedPageBreak/>
        <w:pict>
          <v:shape id="_x0000_i1026" type="#_x0000_t75" style="width:213pt;height:169.5pt">
            <v:imagedata r:id="rId59" o:title="Frame 16"/>
          </v:shape>
        </w:pict>
      </w:r>
    </w:p>
    <w:p w:rsidR="00E951D5" w:rsidRDefault="00746B4F" w:rsidP="00E951D5">
      <w:pPr>
        <w:spacing w:after="240"/>
        <w:ind w:firstLine="0"/>
        <w:jc w:val="center"/>
        <w:rPr>
          <w:szCs w:val="28"/>
        </w:rPr>
      </w:pPr>
      <w:r>
        <w:rPr>
          <w:szCs w:val="28"/>
        </w:rPr>
        <w:t>Рисунок 3.6</w:t>
      </w:r>
      <w:r w:rsidR="00E951D5">
        <w:rPr>
          <w:szCs w:val="28"/>
        </w:rPr>
        <w:t xml:space="preserve"> – Размеры логотипа</w:t>
      </w:r>
    </w:p>
    <w:p w:rsidR="00EC6CBD" w:rsidRDefault="00E951D5" w:rsidP="00AB3D86">
      <w:pPr>
        <w:spacing w:after="240"/>
        <w:rPr>
          <w:szCs w:val="28"/>
        </w:rPr>
      </w:pPr>
      <w:r>
        <w:rPr>
          <w:szCs w:val="28"/>
        </w:rPr>
        <w:t xml:space="preserve">Минимальная высота логотипа, допустимая в использовании на сайте – </w:t>
      </w:r>
      <w:r w:rsidR="00615241">
        <w:rPr>
          <w:szCs w:val="28"/>
        </w:rPr>
        <w:t>35</w:t>
      </w:r>
      <w:r w:rsidR="00615241">
        <w:rPr>
          <w:szCs w:val="28"/>
          <w:lang w:val="en-US"/>
        </w:rPr>
        <w:t>px</w:t>
      </w:r>
      <w:r>
        <w:rPr>
          <w:szCs w:val="28"/>
        </w:rPr>
        <w:t xml:space="preserve">, учитывая отображение логотипа на мобильных устройствах. При меньшем размере </w:t>
      </w:r>
      <w:r w:rsidR="00264655">
        <w:rPr>
          <w:szCs w:val="28"/>
        </w:rPr>
        <w:t>графический элемент</w:t>
      </w:r>
      <w:r>
        <w:rPr>
          <w:szCs w:val="28"/>
        </w:rPr>
        <w:t xml:space="preserve"> и текст становятся плохо различимы.</w:t>
      </w:r>
    </w:p>
    <w:p w:rsidR="00AB3D86" w:rsidRDefault="00AB3D86" w:rsidP="00AB3D86">
      <w:pPr>
        <w:pStyle w:val="af8"/>
        <w:outlineLvl w:val="1"/>
      </w:pPr>
      <w:bookmarkStart w:id="59" w:name="_Toc41742039"/>
      <w:bookmarkStart w:id="60" w:name="_Toc42269087"/>
      <w:r>
        <w:t xml:space="preserve">3.4 </w:t>
      </w:r>
      <w:r w:rsidR="0098731B">
        <w:t>Графические элементы</w:t>
      </w:r>
      <w:bookmarkEnd w:id="59"/>
      <w:bookmarkEnd w:id="60"/>
    </w:p>
    <w:p w:rsidR="002043C4" w:rsidRPr="00D64025" w:rsidRDefault="002043C4" w:rsidP="00D64025">
      <w:pPr>
        <w:rPr>
          <w:szCs w:val="28"/>
        </w:rPr>
      </w:pPr>
      <w:r>
        <w:t>Для создания дизайна сайта необходимо все элементы сайта выполнят в едином стиле. Поэтому все кнопки, ссы</w:t>
      </w:r>
      <w:r w:rsidR="00D263A7">
        <w:t>лки, меню, карточки объявлений и другое имеют свой единый стиль оформления. Для облегчения созда</w:t>
      </w:r>
      <w:r w:rsidR="0067385D">
        <w:t xml:space="preserve">ния дизайна сайта принято решение создать </w:t>
      </w:r>
      <w:r w:rsidR="0067385D">
        <w:rPr>
          <w:szCs w:val="28"/>
          <w:lang w:val="en-US"/>
        </w:rPr>
        <w:t>UI</w:t>
      </w:r>
      <w:r w:rsidR="0067385D" w:rsidRPr="002E4EDF">
        <w:rPr>
          <w:szCs w:val="28"/>
        </w:rPr>
        <w:t>-</w:t>
      </w:r>
      <w:r w:rsidR="0067385D">
        <w:rPr>
          <w:szCs w:val="28"/>
          <w:lang w:val="en-US"/>
        </w:rPr>
        <w:t>kit</w:t>
      </w:r>
      <w:r w:rsidR="0067385D">
        <w:rPr>
          <w:szCs w:val="28"/>
        </w:rPr>
        <w:t>.</w:t>
      </w:r>
      <w:r w:rsidR="0067385D">
        <w:t xml:space="preserve"> </w:t>
      </w:r>
      <w:r w:rsidRPr="00242872">
        <w:t>Главн</w:t>
      </w:r>
      <w:r>
        <w:t>ой</w:t>
      </w:r>
      <w:r w:rsidRPr="00242872">
        <w:t xml:space="preserve"> функци</w:t>
      </w:r>
      <w:r>
        <w:t>ей</w:t>
      </w:r>
      <w:r w:rsidRPr="00242872">
        <w:t xml:space="preserve"> </w:t>
      </w:r>
      <w:r>
        <w:rPr>
          <w:szCs w:val="28"/>
          <w:lang w:val="en-US"/>
        </w:rPr>
        <w:t>UI</w:t>
      </w:r>
      <w:r w:rsidRPr="002E4EDF">
        <w:rPr>
          <w:szCs w:val="28"/>
        </w:rPr>
        <w:t>-</w:t>
      </w:r>
      <w:r>
        <w:rPr>
          <w:szCs w:val="28"/>
          <w:lang w:val="en-US"/>
        </w:rPr>
        <w:t>kit</w:t>
      </w:r>
      <w:r>
        <w:t xml:space="preserve"> является быстрое создание дизайна в едином стиле с едиными отступами. Если проектом занимается больше чем один человек, то при передаче дизайна сайта веб-разработчику, экономится время работы над версткой сайта благодаря </w:t>
      </w:r>
      <w:r>
        <w:rPr>
          <w:szCs w:val="28"/>
          <w:lang w:val="en-US"/>
        </w:rPr>
        <w:t>UI</w:t>
      </w:r>
      <w:r w:rsidRPr="002E4EDF">
        <w:rPr>
          <w:szCs w:val="28"/>
        </w:rPr>
        <w:t>-</w:t>
      </w:r>
      <w:r>
        <w:rPr>
          <w:szCs w:val="28"/>
          <w:lang w:val="en-US"/>
        </w:rPr>
        <w:t>kit</w:t>
      </w:r>
      <w:r>
        <w:t xml:space="preserve"> (рисунок 3.</w:t>
      </w:r>
      <w:r w:rsidR="00746B4F">
        <w:t>7</w:t>
      </w:r>
      <w:r>
        <w:t>).</w:t>
      </w:r>
    </w:p>
    <w:p w:rsidR="002043C4" w:rsidRDefault="002043C4" w:rsidP="002043C4">
      <w:pPr>
        <w:pStyle w:val="a7"/>
      </w:pPr>
      <w:r>
        <w:rPr>
          <w:noProof/>
          <w:lang w:eastAsia="ru-RU"/>
        </w:rPr>
        <w:drawing>
          <wp:inline distT="0" distB="0" distL="0" distR="0" wp14:anchorId="25292897" wp14:editId="3706E566">
            <wp:extent cx="5820910" cy="3564000"/>
            <wp:effectExtent l="0" t="0" r="8890" b="0"/>
            <wp:docPr id="288" name="Рисунок 288" descr="Fram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ram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20910" cy="3564000"/>
                    </a:xfrm>
                    <a:prstGeom prst="rect">
                      <a:avLst/>
                    </a:prstGeom>
                    <a:noFill/>
                    <a:ln>
                      <a:noFill/>
                    </a:ln>
                  </pic:spPr>
                </pic:pic>
              </a:graphicData>
            </a:graphic>
          </wp:inline>
        </w:drawing>
      </w:r>
    </w:p>
    <w:p w:rsidR="002043C4" w:rsidRDefault="002043C4" w:rsidP="002043C4">
      <w:pPr>
        <w:spacing w:after="240"/>
        <w:ind w:firstLine="0"/>
        <w:jc w:val="center"/>
        <w:rPr>
          <w:szCs w:val="28"/>
        </w:rPr>
      </w:pPr>
      <w:r>
        <w:rPr>
          <w:szCs w:val="28"/>
        </w:rPr>
        <w:t>Рисунок 3.</w:t>
      </w:r>
      <w:r w:rsidR="00746B4F">
        <w:rPr>
          <w:szCs w:val="28"/>
        </w:rPr>
        <w:t>7</w:t>
      </w:r>
      <w:r>
        <w:rPr>
          <w:szCs w:val="28"/>
        </w:rPr>
        <w:t xml:space="preserve"> – </w:t>
      </w:r>
      <w:r>
        <w:rPr>
          <w:szCs w:val="28"/>
          <w:lang w:val="en-US"/>
        </w:rPr>
        <w:t>UI</w:t>
      </w:r>
      <w:r w:rsidRPr="007A0E1B">
        <w:rPr>
          <w:szCs w:val="28"/>
        </w:rPr>
        <w:t>-</w:t>
      </w:r>
      <w:r>
        <w:rPr>
          <w:szCs w:val="28"/>
          <w:lang w:val="en-US"/>
        </w:rPr>
        <w:t>kit</w:t>
      </w:r>
      <w:r w:rsidRPr="007A0E1B">
        <w:rPr>
          <w:szCs w:val="28"/>
        </w:rPr>
        <w:t xml:space="preserve"> </w:t>
      </w:r>
      <w:r>
        <w:rPr>
          <w:szCs w:val="28"/>
        </w:rPr>
        <w:t>для веб-сайта</w:t>
      </w:r>
    </w:p>
    <w:p w:rsidR="00D64025" w:rsidRPr="00D64025" w:rsidRDefault="00D64025" w:rsidP="00D64025">
      <w:r>
        <w:lastRenderedPageBreak/>
        <w:t>Кнопки на сайте имеют закругленные углы и желтый цвет, при наведении цвет кнопки меняется на оранжевый, что помогает пользователю понять, что кнопка кликабельная (рисунок 3.8).</w:t>
      </w:r>
    </w:p>
    <w:p w:rsidR="0030792D" w:rsidRDefault="002755E5" w:rsidP="0030792D">
      <w:pPr>
        <w:pStyle w:val="a7"/>
      </w:pPr>
      <w:r>
        <w:pict>
          <v:shape id="_x0000_i1027" type="#_x0000_t75" style="width:151.5pt;height:27pt">
            <v:imagedata r:id="rId61" o:title="Group 187"/>
          </v:shape>
        </w:pict>
      </w:r>
    </w:p>
    <w:p w:rsidR="0030792D" w:rsidRDefault="0030792D" w:rsidP="0030792D">
      <w:pPr>
        <w:pStyle w:val="a8"/>
        <w:rPr>
          <w:szCs w:val="28"/>
        </w:rPr>
      </w:pPr>
      <w:r>
        <w:rPr>
          <w:szCs w:val="28"/>
        </w:rPr>
        <w:t>Рисунок 3.</w:t>
      </w:r>
      <w:r w:rsidR="00746B4F">
        <w:rPr>
          <w:szCs w:val="28"/>
        </w:rPr>
        <w:t>8</w:t>
      </w:r>
      <w:r>
        <w:rPr>
          <w:szCs w:val="28"/>
        </w:rPr>
        <w:t xml:space="preserve"> – Дизайн кнопки</w:t>
      </w:r>
    </w:p>
    <w:p w:rsidR="00D64025" w:rsidRPr="00D64025" w:rsidRDefault="00D64025" w:rsidP="00D64025">
      <w:r>
        <w:t>На сайте находятся ссылки и их также необходимо оформить в едином стиле. Так как всеми пользователями интернета принято воспринимать ссылку как текст с подчеркиванием, то при оформлении необходимо учитывать этот момент. Необходимо оставить подчеркивание и изменение цвета при наведении (рисунок 3.9).</w:t>
      </w:r>
    </w:p>
    <w:p w:rsidR="00421AB7" w:rsidRDefault="002755E5" w:rsidP="00421AB7">
      <w:pPr>
        <w:pStyle w:val="a7"/>
      </w:pPr>
      <w:r>
        <w:pict>
          <v:shape id="_x0000_i1028" type="#_x0000_t75" style="width:165pt;height:19.5pt">
            <v:imagedata r:id="rId62" o:title="Group 190"/>
          </v:shape>
        </w:pict>
      </w:r>
    </w:p>
    <w:p w:rsidR="00421AB7" w:rsidRDefault="00421AB7" w:rsidP="00421AB7">
      <w:pPr>
        <w:pStyle w:val="a8"/>
        <w:rPr>
          <w:szCs w:val="28"/>
        </w:rPr>
      </w:pPr>
      <w:r>
        <w:rPr>
          <w:szCs w:val="28"/>
        </w:rPr>
        <w:t>Рисунок 3.</w:t>
      </w:r>
      <w:r w:rsidR="00746B4F">
        <w:rPr>
          <w:szCs w:val="28"/>
        </w:rPr>
        <w:t>9</w:t>
      </w:r>
      <w:r>
        <w:rPr>
          <w:szCs w:val="28"/>
        </w:rPr>
        <w:t xml:space="preserve"> – Дизайн </w:t>
      </w:r>
      <w:r w:rsidR="00D32D0C">
        <w:rPr>
          <w:szCs w:val="28"/>
        </w:rPr>
        <w:t>сс</w:t>
      </w:r>
      <w:r>
        <w:rPr>
          <w:szCs w:val="28"/>
        </w:rPr>
        <w:t>ы</w:t>
      </w:r>
      <w:r w:rsidR="00D32D0C">
        <w:rPr>
          <w:szCs w:val="28"/>
        </w:rPr>
        <w:t>л</w:t>
      </w:r>
      <w:r>
        <w:rPr>
          <w:szCs w:val="28"/>
        </w:rPr>
        <w:t>ки</w:t>
      </w:r>
    </w:p>
    <w:p w:rsidR="009231BA" w:rsidRDefault="00305D57" w:rsidP="009231BA">
      <w:pPr>
        <w:pStyle w:val="a1"/>
        <w:numPr>
          <w:ilvl w:val="0"/>
          <w:numId w:val="0"/>
        </w:numPr>
        <w:spacing w:line="233" w:lineRule="auto"/>
        <w:ind w:firstLine="709"/>
        <w:rPr>
          <w:shd w:val="clear" w:color="auto" w:fill="FFFFFF"/>
        </w:rPr>
      </w:pPr>
      <w:r>
        <w:rPr>
          <w:shd w:val="clear" w:color="auto" w:fill="FFFFFF"/>
        </w:rPr>
        <w:t xml:space="preserve">Меню в хедере </w:t>
      </w:r>
      <w:r w:rsidR="00D32D0C">
        <w:rPr>
          <w:shd w:val="clear" w:color="auto" w:fill="FFFFFF"/>
        </w:rPr>
        <w:t xml:space="preserve">у страниц меняется в зависимости от того авторизован ли пользователь, </w:t>
      </w:r>
      <w:r w:rsidR="008D5F68">
        <w:rPr>
          <w:shd w:val="clear" w:color="auto" w:fill="FFFFFF"/>
        </w:rPr>
        <w:t>а </w:t>
      </w:r>
      <w:r w:rsidR="00AB1296">
        <w:rPr>
          <w:shd w:val="clear" w:color="auto" w:fill="FFFFFF"/>
        </w:rPr>
        <w:t>также является ли авторизированный пользователь администратором.</w:t>
      </w:r>
      <w:r w:rsidR="00D32D0C">
        <w:rPr>
          <w:shd w:val="clear" w:color="auto" w:fill="FFFFFF"/>
        </w:rPr>
        <w:t xml:space="preserve"> </w:t>
      </w:r>
      <w:r w:rsidR="00FB581C">
        <w:rPr>
          <w:shd w:val="clear" w:color="auto" w:fill="FFFFFF"/>
        </w:rPr>
        <w:t>У </w:t>
      </w:r>
      <w:r>
        <w:rPr>
          <w:shd w:val="clear" w:color="auto" w:fill="FFFFFF"/>
        </w:rPr>
        <w:t xml:space="preserve">всех пользователей отображено в хедере логотип, </w:t>
      </w:r>
      <w:r w:rsidR="00145134">
        <w:rPr>
          <w:shd w:val="clear" w:color="auto" w:fill="FFFFFF"/>
        </w:rPr>
        <w:t>ссылки на основные страницы: «Рецензии», «Обмен книгами», «Контакты».</w:t>
      </w:r>
      <w:r>
        <w:rPr>
          <w:shd w:val="clear" w:color="auto" w:fill="FFFFFF"/>
        </w:rPr>
        <w:t xml:space="preserve"> </w:t>
      </w:r>
      <w:r w:rsidR="00D32D0C">
        <w:rPr>
          <w:shd w:val="clear" w:color="auto" w:fill="FFFFFF"/>
        </w:rPr>
        <w:t xml:space="preserve">У </w:t>
      </w:r>
      <w:r w:rsidR="00AB1296">
        <w:rPr>
          <w:shd w:val="clear" w:color="auto" w:fill="FFFFFF"/>
        </w:rPr>
        <w:t>незарегистрированного</w:t>
      </w:r>
      <w:r w:rsidR="007D716C">
        <w:rPr>
          <w:shd w:val="clear" w:color="auto" w:fill="FFFFFF"/>
        </w:rPr>
        <w:t xml:space="preserve"> пользователя к основному</w:t>
      </w:r>
      <w:r w:rsidR="00D32D0C">
        <w:rPr>
          <w:shd w:val="clear" w:color="auto" w:fill="FFFFFF"/>
        </w:rPr>
        <w:t xml:space="preserve"> </w:t>
      </w:r>
      <w:r w:rsidR="00145134">
        <w:rPr>
          <w:shd w:val="clear" w:color="auto" w:fill="FFFFFF"/>
        </w:rPr>
        <w:t>меню</w:t>
      </w:r>
      <w:r w:rsidR="007D716C">
        <w:rPr>
          <w:shd w:val="clear" w:color="auto" w:fill="FFFFFF"/>
        </w:rPr>
        <w:t xml:space="preserve"> добавляется</w:t>
      </w:r>
      <w:r w:rsidR="00D32D0C">
        <w:rPr>
          <w:shd w:val="clear" w:color="auto" w:fill="FFFFFF"/>
        </w:rPr>
        <w:t xml:space="preserve"> </w:t>
      </w:r>
      <w:r w:rsidR="009231BA">
        <w:rPr>
          <w:shd w:val="clear" w:color="auto" w:fill="FFFFFF"/>
        </w:rPr>
        <w:t>кнопка для входа</w:t>
      </w:r>
      <w:r w:rsidR="00D32D0C">
        <w:rPr>
          <w:shd w:val="clear" w:color="auto" w:fill="FFFFFF"/>
        </w:rPr>
        <w:t xml:space="preserve"> (рисунок 3.</w:t>
      </w:r>
      <w:r w:rsidR="00746B4F">
        <w:rPr>
          <w:shd w:val="clear" w:color="auto" w:fill="FFFFFF"/>
        </w:rPr>
        <w:t>10</w:t>
      </w:r>
      <w:r w:rsidR="00D32D0C">
        <w:rPr>
          <w:shd w:val="clear" w:color="auto" w:fill="FFFFFF"/>
        </w:rPr>
        <w:t>)</w:t>
      </w:r>
      <w:r w:rsidR="000E3357">
        <w:rPr>
          <w:shd w:val="clear" w:color="auto" w:fill="FFFFFF"/>
        </w:rPr>
        <w:t>. У</w:t>
      </w:r>
      <w:r w:rsidR="00AB1296">
        <w:rPr>
          <w:shd w:val="clear" w:color="auto" w:fill="FFFFFF"/>
        </w:rPr>
        <w:t xml:space="preserve"> зарегистрированного пользователя появляются дополнительные ссылки </w:t>
      </w:r>
      <w:r w:rsidR="00C52464">
        <w:rPr>
          <w:shd w:val="clear" w:color="auto" w:fill="FFFFFF"/>
        </w:rPr>
        <w:t xml:space="preserve">на «Мой личный кабинет», «Мои книги», </w:t>
      </w:r>
      <w:r w:rsidR="000E3357">
        <w:rPr>
          <w:shd w:val="clear" w:color="auto" w:fill="FFFFFF"/>
        </w:rPr>
        <w:t>«Заявки на обмен», «Закладки» и </w:t>
      </w:r>
      <w:r w:rsidR="00C52464">
        <w:rPr>
          <w:shd w:val="clear" w:color="auto" w:fill="FFFFFF"/>
        </w:rPr>
        <w:t>«Выход»</w:t>
      </w:r>
      <w:r w:rsidR="00460AD9">
        <w:rPr>
          <w:shd w:val="clear" w:color="auto" w:fill="FFFFFF"/>
        </w:rPr>
        <w:t xml:space="preserve"> (рисунок 3.</w:t>
      </w:r>
      <w:r w:rsidR="00746B4F">
        <w:rPr>
          <w:shd w:val="clear" w:color="auto" w:fill="FFFFFF"/>
        </w:rPr>
        <w:t>11</w:t>
      </w:r>
      <w:r w:rsidR="00460AD9">
        <w:rPr>
          <w:shd w:val="clear" w:color="auto" w:fill="FFFFFF"/>
        </w:rPr>
        <w:t>), а у администратора п</w:t>
      </w:r>
      <w:r w:rsidR="000E3357">
        <w:rPr>
          <w:shd w:val="clear" w:color="auto" w:fill="FFFFFF"/>
        </w:rPr>
        <w:t>оявляется дополнительное меню с </w:t>
      </w:r>
      <w:r w:rsidR="00460AD9">
        <w:rPr>
          <w:shd w:val="clear" w:color="auto" w:fill="FFFFFF"/>
        </w:rPr>
        <w:t xml:space="preserve">ссылкой на административную панель </w:t>
      </w:r>
      <w:r w:rsidR="005879C9">
        <w:rPr>
          <w:shd w:val="clear" w:color="auto" w:fill="FFFFFF"/>
        </w:rPr>
        <w:t xml:space="preserve">и ссылка на выход из аккаунта </w:t>
      </w:r>
      <w:r w:rsidR="00460AD9">
        <w:rPr>
          <w:shd w:val="clear" w:color="auto" w:fill="FFFFFF"/>
        </w:rPr>
        <w:t>(рисунок 3.</w:t>
      </w:r>
      <w:r w:rsidR="00746B4F">
        <w:rPr>
          <w:shd w:val="clear" w:color="auto" w:fill="FFFFFF"/>
        </w:rPr>
        <w:t>12</w:t>
      </w:r>
      <w:r w:rsidR="00460AD9">
        <w:rPr>
          <w:shd w:val="clear" w:color="auto" w:fill="FFFFFF"/>
        </w:rPr>
        <w:t>)</w:t>
      </w:r>
      <w:r w:rsidR="00AB1296">
        <w:rPr>
          <w:shd w:val="clear" w:color="auto" w:fill="FFFFFF"/>
        </w:rPr>
        <w:t>.</w:t>
      </w:r>
    </w:p>
    <w:p w:rsidR="00D32D0C" w:rsidRDefault="00D32D0C" w:rsidP="00D32D0C">
      <w:pPr>
        <w:pStyle w:val="afff6"/>
        <w:rPr>
          <w:shd w:val="clear" w:color="auto" w:fill="FFFFFF"/>
        </w:rPr>
      </w:pPr>
      <w:r>
        <w:rPr>
          <w:noProof/>
          <w:lang w:eastAsia="ru-RU"/>
        </w:rPr>
        <w:drawing>
          <wp:inline distT="0" distB="0" distL="0" distR="0" wp14:anchorId="1E9B4AE8" wp14:editId="46955962">
            <wp:extent cx="4479844" cy="1080655"/>
            <wp:effectExtent l="0" t="0" r="0"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4915" r="16787"/>
                    <a:stretch/>
                  </pic:blipFill>
                  <pic:spPr bwMode="auto">
                    <a:xfrm>
                      <a:off x="0" y="0"/>
                      <a:ext cx="4509793" cy="1087879"/>
                    </a:xfrm>
                    <a:prstGeom prst="rect">
                      <a:avLst/>
                    </a:prstGeom>
                    <a:ln>
                      <a:noFill/>
                    </a:ln>
                    <a:extLst>
                      <a:ext uri="{53640926-AAD7-44D8-BBD7-CCE9431645EC}">
                        <a14:shadowObscured xmlns:a14="http://schemas.microsoft.com/office/drawing/2010/main"/>
                      </a:ext>
                    </a:extLst>
                  </pic:spPr>
                </pic:pic>
              </a:graphicData>
            </a:graphic>
          </wp:inline>
        </w:drawing>
      </w:r>
    </w:p>
    <w:p w:rsidR="004A6961" w:rsidRPr="004A6961" w:rsidRDefault="00D32D0C" w:rsidP="004A6961">
      <w:pPr>
        <w:pStyle w:val="a8"/>
        <w:rPr>
          <w:shd w:val="clear" w:color="auto" w:fill="FFFFFF"/>
        </w:rPr>
      </w:pPr>
      <w:r>
        <w:rPr>
          <w:shd w:val="clear" w:color="auto" w:fill="FFFFFF"/>
        </w:rPr>
        <w:t>Рисунок 3.</w:t>
      </w:r>
      <w:r w:rsidR="00746B4F">
        <w:rPr>
          <w:shd w:val="clear" w:color="auto" w:fill="FFFFFF"/>
        </w:rPr>
        <w:t>10</w:t>
      </w:r>
      <w:r>
        <w:rPr>
          <w:shd w:val="clear" w:color="auto" w:fill="FFFFFF"/>
        </w:rPr>
        <w:t xml:space="preserve"> – Внешний вид </w:t>
      </w:r>
      <w:r w:rsidR="007E6F1D">
        <w:rPr>
          <w:shd w:val="clear" w:color="auto" w:fill="FFFFFF"/>
        </w:rPr>
        <w:t>меню</w:t>
      </w:r>
      <w:r>
        <w:rPr>
          <w:shd w:val="clear" w:color="auto" w:fill="FFFFFF"/>
        </w:rPr>
        <w:t xml:space="preserve"> неавторизованного пользователя</w:t>
      </w:r>
    </w:p>
    <w:p w:rsidR="00460AD9" w:rsidRDefault="00460AD9" w:rsidP="004A6961">
      <w:pPr>
        <w:pStyle w:val="afff6"/>
        <w:rPr>
          <w:shd w:val="clear" w:color="auto" w:fill="FFFFFF"/>
        </w:rPr>
      </w:pPr>
      <w:r w:rsidRPr="004A6961">
        <w:rPr>
          <w:noProof/>
          <w:lang w:eastAsia="ru-RU"/>
        </w:rPr>
        <w:drawing>
          <wp:inline distT="0" distB="0" distL="0" distR="0" wp14:anchorId="6A92D9CB" wp14:editId="1EBA2EBE">
            <wp:extent cx="4395556" cy="1908000"/>
            <wp:effectExtent l="0" t="0" r="508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4096" t="8769" r="14224" b="66785"/>
                    <a:stretch/>
                  </pic:blipFill>
                  <pic:spPr bwMode="auto">
                    <a:xfrm>
                      <a:off x="0" y="0"/>
                      <a:ext cx="4395556" cy="1908000"/>
                    </a:xfrm>
                    <a:prstGeom prst="rect">
                      <a:avLst/>
                    </a:prstGeom>
                    <a:ln>
                      <a:noFill/>
                    </a:ln>
                    <a:extLst>
                      <a:ext uri="{53640926-AAD7-44D8-BBD7-CCE9431645EC}">
                        <a14:shadowObscured xmlns:a14="http://schemas.microsoft.com/office/drawing/2010/main"/>
                      </a:ext>
                    </a:extLst>
                  </pic:spPr>
                </pic:pic>
              </a:graphicData>
            </a:graphic>
          </wp:inline>
        </w:drawing>
      </w:r>
    </w:p>
    <w:p w:rsidR="00460AD9" w:rsidRPr="00746B4F" w:rsidRDefault="00460AD9" w:rsidP="00746B4F">
      <w:pPr>
        <w:pStyle w:val="a8"/>
        <w:rPr>
          <w:shd w:val="clear" w:color="auto" w:fill="FFFFFF"/>
        </w:rPr>
      </w:pPr>
      <w:r>
        <w:rPr>
          <w:shd w:val="clear" w:color="auto" w:fill="FFFFFF"/>
        </w:rPr>
        <w:t>Рисунок 3.</w:t>
      </w:r>
      <w:r w:rsidR="00746B4F">
        <w:rPr>
          <w:shd w:val="clear" w:color="auto" w:fill="FFFFFF"/>
        </w:rPr>
        <w:t>11</w:t>
      </w:r>
      <w:r>
        <w:rPr>
          <w:shd w:val="clear" w:color="auto" w:fill="FFFFFF"/>
        </w:rPr>
        <w:t xml:space="preserve"> – Внешний вид </w:t>
      </w:r>
      <w:r w:rsidR="007E6F1D">
        <w:rPr>
          <w:shd w:val="clear" w:color="auto" w:fill="FFFFFF"/>
        </w:rPr>
        <w:t>меню</w:t>
      </w:r>
      <w:r>
        <w:rPr>
          <w:shd w:val="clear" w:color="auto" w:fill="FFFFFF"/>
        </w:rPr>
        <w:t xml:space="preserve"> </w:t>
      </w:r>
      <w:r w:rsidR="00F52305">
        <w:rPr>
          <w:shd w:val="clear" w:color="auto" w:fill="FFFFFF"/>
        </w:rPr>
        <w:t>авторизированного</w:t>
      </w:r>
      <w:r w:rsidR="00746B4F">
        <w:rPr>
          <w:shd w:val="clear" w:color="auto" w:fill="FFFFFF"/>
        </w:rPr>
        <w:t xml:space="preserve"> пользователя</w:t>
      </w:r>
    </w:p>
    <w:p w:rsidR="00460AD9" w:rsidRDefault="00F52305" w:rsidP="00460AD9">
      <w:pPr>
        <w:pStyle w:val="afff6"/>
        <w:rPr>
          <w:shd w:val="clear" w:color="auto" w:fill="FFFFFF"/>
        </w:rPr>
      </w:pPr>
      <w:r>
        <w:rPr>
          <w:noProof/>
          <w:lang w:eastAsia="ru-RU"/>
        </w:rPr>
        <w:lastRenderedPageBreak/>
        <w:drawing>
          <wp:inline distT="0" distB="0" distL="0" distR="0" wp14:anchorId="679FFB60" wp14:editId="7F7B6F3B">
            <wp:extent cx="3960000" cy="1269616"/>
            <wp:effectExtent l="0" t="0" r="254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6671" r="18089" b="-8"/>
                    <a:stretch/>
                  </pic:blipFill>
                  <pic:spPr bwMode="auto">
                    <a:xfrm>
                      <a:off x="0" y="0"/>
                      <a:ext cx="3960000" cy="1269616"/>
                    </a:xfrm>
                    <a:prstGeom prst="rect">
                      <a:avLst/>
                    </a:prstGeom>
                    <a:ln>
                      <a:noFill/>
                    </a:ln>
                    <a:extLst>
                      <a:ext uri="{53640926-AAD7-44D8-BBD7-CCE9431645EC}">
                        <a14:shadowObscured xmlns:a14="http://schemas.microsoft.com/office/drawing/2010/main"/>
                      </a:ext>
                    </a:extLst>
                  </pic:spPr>
                </pic:pic>
              </a:graphicData>
            </a:graphic>
          </wp:inline>
        </w:drawing>
      </w:r>
    </w:p>
    <w:p w:rsidR="000E3357" w:rsidRPr="000E3357" w:rsidRDefault="00460AD9" w:rsidP="000E3357">
      <w:pPr>
        <w:pStyle w:val="a8"/>
        <w:rPr>
          <w:shd w:val="clear" w:color="auto" w:fill="FFFFFF"/>
        </w:rPr>
      </w:pPr>
      <w:r>
        <w:rPr>
          <w:shd w:val="clear" w:color="auto" w:fill="FFFFFF"/>
        </w:rPr>
        <w:t>Рисунок 3.</w:t>
      </w:r>
      <w:r w:rsidR="00746B4F">
        <w:rPr>
          <w:shd w:val="clear" w:color="auto" w:fill="FFFFFF"/>
        </w:rPr>
        <w:t>12</w:t>
      </w:r>
      <w:r>
        <w:rPr>
          <w:shd w:val="clear" w:color="auto" w:fill="FFFFFF"/>
        </w:rPr>
        <w:t xml:space="preserve"> – Внешний вид </w:t>
      </w:r>
      <w:r w:rsidR="007E6F1D">
        <w:rPr>
          <w:shd w:val="clear" w:color="auto" w:fill="FFFFFF"/>
        </w:rPr>
        <w:t>меню</w:t>
      </w:r>
      <w:r>
        <w:rPr>
          <w:shd w:val="clear" w:color="auto" w:fill="FFFFFF"/>
        </w:rPr>
        <w:t xml:space="preserve"> </w:t>
      </w:r>
      <w:r w:rsidR="00F52305">
        <w:rPr>
          <w:shd w:val="clear" w:color="auto" w:fill="FFFFFF"/>
        </w:rPr>
        <w:t>администратора</w:t>
      </w:r>
    </w:p>
    <w:p w:rsidR="00D32D0C" w:rsidRDefault="00D32D0C" w:rsidP="00D32D0C">
      <w:pPr>
        <w:pStyle w:val="a1"/>
        <w:numPr>
          <w:ilvl w:val="0"/>
          <w:numId w:val="0"/>
        </w:numPr>
        <w:spacing w:line="242" w:lineRule="auto"/>
        <w:ind w:firstLine="709"/>
        <w:rPr>
          <w:shd w:val="clear" w:color="auto" w:fill="FFFFFF"/>
        </w:rPr>
      </w:pPr>
      <w:r>
        <w:rPr>
          <w:shd w:val="clear" w:color="auto" w:fill="FFFFFF"/>
        </w:rPr>
        <w:t>Футер у всех страниц одинаковый и так же разделен на блоки. Содержит в себе логотип, ссылки на социальные сети, «</w:t>
      </w:r>
      <w:r>
        <w:rPr>
          <w:shd w:val="clear" w:color="auto" w:fill="FFFFFF"/>
          <w:lang w:val="en-US"/>
        </w:rPr>
        <w:t>copyright</w:t>
      </w:r>
      <w:r>
        <w:rPr>
          <w:shd w:val="clear" w:color="auto" w:fill="FFFFFF"/>
        </w:rPr>
        <w:t>», список партнеров, основное меню (рисунок 3.1</w:t>
      </w:r>
      <w:r w:rsidR="003D349E">
        <w:rPr>
          <w:shd w:val="clear" w:color="auto" w:fill="FFFFFF"/>
        </w:rPr>
        <w:t>3</w:t>
      </w:r>
      <w:r>
        <w:rPr>
          <w:shd w:val="clear" w:color="auto" w:fill="FFFFFF"/>
        </w:rPr>
        <w:t>).</w:t>
      </w:r>
    </w:p>
    <w:p w:rsidR="00D32D0C" w:rsidRDefault="00D32D0C" w:rsidP="00D32D0C">
      <w:pPr>
        <w:pStyle w:val="afff6"/>
        <w:rPr>
          <w:shd w:val="clear" w:color="auto" w:fill="FFFFFF"/>
        </w:rPr>
      </w:pPr>
      <w:r>
        <w:rPr>
          <w:noProof/>
          <w:lang w:eastAsia="ru-RU"/>
        </w:rPr>
        <w:drawing>
          <wp:inline distT="0" distB="0" distL="0" distR="0" wp14:anchorId="3D673713" wp14:editId="3BB8AB7E">
            <wp:extent cx="6372225" cy="115189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72225" cy="1151890"/>
                    </a:xfrm>
                    <a:prstGeom prst="rect">
                      <a:avLst/>
                    </a:prstGeom>
                  </pic:spPr>
                </pic:pic>
              </a:graphicData>
            </a:graphic>
          </wp:inline>
        </w:drawing>
      </w:r>
    </w:p>
    <w:p w:rsidR="00D32D0C" w:rsidRDefault="00D32D0C" w:rsidP="00D32D0C">
      <w:pPr>
        <w:pStyle w:val="a8"/>
        <w:rPr>
          <w:shd w:val="clear" w:color="auto" w:fill="FFFFFF"/>
        </w:rPr>
      </w:pPr>
      <w:r>
        <w:rPr>
          <w:shd w:val="clear" w:color="auto" w:fill="FFFFFF"/>
        </w:rPr>
        <w:t>Рисунок 3.1</w:t>
      </w:r>
      <w:r w:rsidR="003D349E">
        <w:rPr>
          <w:shd w:val="clear" w:color="auto" w:fill="FFFFFF"/>
        </w:rPr>
        <w:t>3</w:t>
      </w:r>
      <w:r>
        <w:rPr>
          <w:shd w:val="clear" w:color="auto" w:fill="FFFFFF"/>
        </w:rPr>
        <w:t xml:space="preserve"> – Внешний вид футера</w:t>
      </w:r>
    </w:p>
    <w:p w:rsidR="00D32D0C" w:rsidRDefault="00501BD4" w:rsidP="00D32D0C">
      <w:r>
        <w:t xml:space="preserve">Для оформления блока с хлебными крошками и заголовка </w:t>
      </w:r>
      <w:r w:rsidR="00AE4440">
        <w:t>страницы был создан паттерн</w:t>
      </w:r>
      <w:r w:rsidR="00E0413E">
        <w:t xml:space="preserve"> в стилистике сайта (рисунок 3.</w:t>
      </w:r>
      <w:r w:rsidR="003D349E">
        <w:t>14</w:t>
      </w:r>
      <w:r w:rsidR="00E0413E">
        <w:t>).</w:t>
      </w:r>
      <w:r w:rsidR="00E650A6">
        <w:t xml:space="preserve"> Паттерн </w:t>
      </w:r>
      <w:r w:rsidR="00E650A6">
        <w:rPr>
          <w:shd w:val="clear" w:color="auto" w:fill="FFFFFF"/>
        </w:rPr>
        <w:t xml:space="preserve">– </w:t>
      </w:r>
      <w:r w:rsidR="00E650A6" w:rsidRPr="00E650A6">
        <w:t>это небольшие элементы изображения, которые при составлении друг с другом образуют бесконечный узор без видимых границ</w:t>
      </w:r>
      <w:r w:rsidR="00F05C7A">
        <w:t xml:space="preserve">. </w:t>
      </w:r>
      <w:r w:rsidR="004F40F7">
        <w:t xml:space="preserve">Фоновая иллюстрация </w:t>
      </w:r>
      <w:r w:rsidR="009D7C75">
        <w:t>для главной страницы второго экрана</w:t>
      </w:r>
      <w:r w:rsidR="00AE4440">
        <w:t xml:space="preserve"> </w:t>
      </w:r>
      <w:r w:rsidR="009D7C75">
        <w:t>была разработана с помощью этого же паттерна (рисунок </w:t>
      </w:r>
      <w:r w:rsidR="003D349E">
        <w:t>3.15</w:t>
      </w:r>
      <w:r w:rsidR="009D7C75">
        <w:t>).</w:t>
      </w:r>
    </w:p>
    <w:p w:rsidR="009D7C75" w:rsidRDefault="002755E5" w:rsidP="00E650A6">
      <w:pPr>
        <w:pStyle w:val="a7"/>
      </w:pPr>
      <w:r>
        <w:pict>
          <v:shape id="_x0000_i1029" type="#_x0000_t75" style="width:273pt;height:274.5pt">
            <v:imagedata r:id="rId67" o:title="fon4 1"/>
          </v:shape>
        </w:pict>
      </w:r>
    </w:p>
    <w:p w:rsidR="00E650A6" w:rsidRDefault="00E650A6" w:rsidP="00E650A6">
      <w:pPr>
        <w:pStyle w:val="a8"/>
        <w:rPr>
          <w:shd w:val="clear" w:color="auto" w:fill="FFFFFF"/>
        </w:rPr>
      </w:pPr>
      <w:r>
        <w:rPr>
          <w:shd w:val="clear" w:color="auto" w:fill="FFFFFF"/>
        </w:rPr>
        <w:t>Рисунок 3.1</w:t>
      </w:r>
      <w:r w:rsidR="003D349E">
        <w:rPr>
          <w:shd w:val="clear" w:color="auto" w:fill="FFFFFF"/>
        </w:rPr>
        <w:t>4</w:t>
      </w:r>
      <w:r>
        <w:rPr>
          <w:shd w:val="clear" w:color="auto" w:fill="FFFFFF"/>
        </w:rPr>
        <w:t xml:space="preserve"> –</w:t>
      </w:r>
      <w:r w:rsidR="00365078">
        <w:rPr>
          <w:shd w:val="clear" w:color="auto" w:fill="FFFFFF"/>
        </w:rPr>
        <w:t xml:space="preserve"> Паттерн</w:t>
      </w:r>
    </w:p>
    <w:p w:rsidR="00E650A6" w:rsidRDefault="002755E5" w:rsidP="00365078">
      <w:pPr>
        <w:pStyle w:val="a7"/>
      </w:pPr>
      <w:r>
        <w:lastRenderedPageBreak/>
        <w:pict>
          <v:shape id="_x0000_i1030" type="#_x0000_t75" style="width:501pt;height:150pt">
            <v:imagedata r:id="rId68" o:title="fon 9"/>
          </v:shape>
        </w:pict>
      </w:r>
    </w:p>
    <w:p w:rsidR="00365078" w:rsidRDefault="00365078" w:rsidP="00365078">
      <w:pPr>
        <w:pStyle w:val="a8"/>
        <w:rPr>
          <w:shd w:val="clear" w:color="auto" w:fill="FFFFFF"/>
        </w:rPr>
      </w:pPr>
      <w:r>
        <w:rPr>
          <w:shd w:val="clear" w:color="auto" w:fill="FFFFFF"/>
        </w:rPr>
        <w:t>Рисунок 3.1</w:t>
      </w:r>
      <w:r w:rsidR="003D349E">
        <w:rPr>
          <w:shd w:val="clear" w:color="auto" w:fill="FFFFFF"/>
        </w:rPr>
        <w:t>5</w:t>
      </w:r>
      <w:r>
        <w:rPr>
          <w:shd w:val="clear" w:color="auto" w:fill="FFFFFF"/>
        </w:rPr>
        <w:t xml:space="preserve"> – </w:t>
      </w:r>
      <w:r w:rsidR="00AC52A1">
        <w:rPr>
          <w:shd w:val="clear" w:color="auto" w:fill="FFFFFF"/>
        </w:rPr>
        <w:t>Фоновое изображение</w:t>
      </w:r>
    </w:p>
    <w:p w:rsidR="00E53AAA" w:rsidRPr="009F084D" w:rsidRDefault="00A049A5" w:rsidP="00E53AAA">
      <w:pPr>
        <w:rPr>
          <w:spacing w:val="-6"/>
          <w:szCs w:val="28"/>
          <w:shd w:val="clear" w:color="auto" w:fill="FFFFFF"/>
        </w:rPr>
      </w:pPr>
      <w:r>
        <w:rPr>
          <w:spacing w:val="-6"/>
          <w:szCs w:val="28"/>
          <w:shd w:val="clear" w:color="auto" w:fill="FFFFFF"/>
        </w:rPr>
        <w:t xml:space="preserve">Для привлечения внимания на первом экране главной </w:t>
      </w:r>
      <w:r w:rsidR="00A02BB6">
        <w:rPr>
          <w:spacing w:val="-6"/>
          <w:szCs w:val="28"/>
          <w:shd w:val="clear" w:color="auto" w:fill="FFFFFF"/>
        </w:rPr>
        <w:t>страницы необходимо</w:t>
      </w:r>
      <w:r>
        <w:rPr>
          <w:spacing w:val="-6"/>
          <w:szCs w:val="28"/>
          <w:shd w:val="clear" w:color="auto" w:fill="FFFFFF"/>
        </w:rPr>
        <w:t xml:space="preserve"> разместить </w:t>
      </w:r>
      <w:r w:rsidR="00E84795">
        <w:rPr>
          <w:spacing w:val="-6"/>
          <w:szCs w:val="28"/>
          <w:shd w:val="clear" w:color="auto" w:fill="FFFFFF"/>
        </w:rPr>
        <w:t xml:space="preserve">анимированный </w:t>
      </w:r>
      <w:r>
        <w:rPr>
          <w:spacing w:val="-6"/>
          <w:szCs w:val="28"/>
          <w:shd w:val="clear" w:color="auto" w:fill="FFFFFF"/>
        </w:rPr>
        <w:t xml:space="preserve">графический элемент с </w:t>
      </w:r>
      <w:r w:rsidR="00A02BB6">
        <w:rPr>
          <w:spacing w:val="-6"/>
          <w:szCs w:val="28"/>
          <w:shd w:val="clear" w:color="auto" w:fill="FFFFFF"/>
        </w:rPr>
        <w:t>ключевой фр</w:t>
      </w:r>
      <w:r w:rsidR="00E84795">
        <w:rPr>
          <w:spacing w:val="-6"/>
          <w:szCs w:val="28"/>
          <w:shd w:val="clear" w:color="auto" w:fill="FFFFFF"/>
        </w:rPr>
        <w:t xml:space="preserve">азой, которая будет ясно показывать </w:t>
      </w:r>
      <w:r w:rsidR="00A02BB6">
        <w:rPr>
          <w:spacing w:val="-6"/>
          <w:szCs w:val="28"/>
          <w:shd w:val="clear" w:color="auto" w:fill="FFFFFF"/>
        </w:rPr>
        <w:t>сферу деятельности сайта (рисунок</w:t>
      </w:r>
      <w:r w:rsidR="003D349E">
        <w:rPr>
          <w:spacing w:val="-6"/>
          <w:szCs w:val="28"/>
          <w:shd w:val="clear" w:color="auto" w:fill="FFFFFF"/>
        </w:rPr>
        <w:t xml:space="preserve"> 3.16</w:t>
      </w:r>
      <w:r w:rsidR="00A02BB6">
        <w:rPr>
          <w:spacing w:val="-6"/>
          <w:szCs w:val="28"/>
          <w:shd w:val="clear" w:color="auto" w:fill="FFFFFF"/>
        </w:rPr>
        <w:t>)</w:t>
      </w:r>
      <w:r>
        <w:rPr>
          <w:spacing w:val="-6"/>
          <w:szCs w:val="28"/>
          <w:shd w:val="clear" w:color="auto" w:fill="FFFFFF"/>
        </w:rPr>
        <w:t>.</w:t>
      </w:r>
    </w:p>
    <w:p w:rsidR="00A049A5" w:rsidRDefault="00A049A5" w:rsidP="00A049A5">
      <w:pPr>
        <w:pStyle w:val="afff6"/>
        <w:rPr>
          <w:shd w:val="clear" w:color="auto" w:fill="FFFFFF"/>
        </w:rPr>
      </w:pPr>
      <w:r>
        <w:rPr>
          <w:noProof/>
          <w:lang w:eastAsia="ru-RU"/>
        </w:rPr>
        <w:drawing>
          <wp:inline distT="0" distB="0" distL="0" distR="0" wp14:anchorId="3697E793" wp14:editId="7C9BD455">
            <wp:extent cx="6372225" cy="2359660"/>
            <wp:effectExtent l="0" t="0" r="9525"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72225" cy="2359660"/>
                    </a:xfrm>
                    <a:prstGeom prst="rect">
                      <a:avLst/>
                    </a:prstGeom>
                  </pic:spPr>
                </pic:pic>
              </a:graphicData>
            </a:graphic>
          </wp:inline>
        </w:drawing>
      </w:r>
    </w:p>
    <w:p w:rsidR="00A049A5" w:rsidRDefault="00A049A5" w:rsidP="00A049A5">
      <w:pPr>
        <w:pStyle w:val="a8"/>
        <w:rPr>
          <w:shd w:val="clear" w:color="auto" w:fill="FFFFFF"/>
        </w:rPr>
      </w:pPr>
      <w:r>
        <w:rPr>
          <w:shd w:val="clear" w:color="auto" w:fill="FFFFFF"/>
        </w:rPr>
        <w:t>Рисунок 3.1</w:t>
      </w:r>
      <w:r w:rsidR="003D349E">
        <w:rPr>
          <w:shd w:val="clear" w:color="auto" w:fill="FFFFFF"/>
        </w:rPr>
        <w:t>6</w:t>
      </w:r>
      <w:r>
        <w:rPr>
          <w:shd w:val="clear" w:color="auto" w:fill="FFFFFF"/>
        </w:rPr>
        <w:t xml:space="preserve"> – </w:t>
      </w:r>
      <w:r w:rsidR="00264178">
        <w:rPr>
          <w:shd w:val="clear" w:color="auto" w:fill="FFFFFF"/>
        </w:rPr>
        <w:t>Иллюстрация для первого</w:t>
      </w:r>
      <w:r>
        <w:rPr>
          <w:shd w:val="clear" w:color="auto" w:fill="FFFFFF"/>
        </w:rPr>
        <w:t xml:space="preserve"> экран</w:t>
      </w:r>
      <w:r w:rsidR="00264178">
        <w:rPr>
          <w:shd w:val="clear" w:color="auto" w:fill="FFFFFF"/>
        </w:rPr>
        <w:t>а</w:t>
      </w:r>
      <w:r>
        <w:rPr>
          <w:shd w:val="clear" w:color="auto" w:fill="FFFFFF"/>
        </w:rPr>
        <w:t xml:space="preserve"> главной страницы</w:t>
      </w:r>
    </w:p>
    <w:p w:rsidR="00A758B6" w:rsidRDefault="00A758B6" w:rsidP="00796A97">
      <w:pPr>
        <w:spacing w:line="235" w:lineRule="auto"/>
        <w:rPr>
          <w:spacing w:val="-2"/>
          <w:szCs w:val="28"/>
          <w:shd w:val="clear" w:color="auto" w:fill="FFFFFF"/>
        </w:rPr>
      </w:pPr>
      <w:r>
        <w:rPr>
          <w:spacing w:val="-2"/>
          <w:szCs w:val="28"/>
          <w:shd w:val="clear" w:color="auto" w:fill="FFFFFF"/>
        </w:rPr>
        <w:t xml:space="preserve">У каждого сайта есть свои преимущества и особенности. Их необходимо </w:t>
      </w:r>
      <w:r w:rsidR="00B61A80">
        <w:rPr>
          <w:spacing w:val="-2"/>
          <w:szCs w:val="28"/>
          <w:shd w:val="clear" w:color="auto" w:fill="FFFFFF"/>
        </w:rPr>
        <w:t>показать пользователю. Это желательно выполнить в стиле инфографики или иконок. Оформление блока преимущ</w:t>
      </w:r>
      <w:r w:rsidR="003D349E">
        <w:rPr>
          <w:spacing w:val="-2"/>
          <w:szCs w:val="28"/>
          <w:shd w:val="clear" w:color="auto" w:fill="FFFFFF"/>
        </w:rPr>
        <w:t>еств представлен</w:t>
      </w:r>
      <w:r w:rsidR="00E53AAA">
        <w:rPr>
          <w:spacing w:val="-2"/>
          <w:szCs w:val="28"/>
          <w:shd w:val="clear" w:color="auto" w:fill="FFFFFF"/>
        </w:rPr>
        <w:t>о</w:t>
      </w:r>
      <w:r w:rsidR="003D349E">
        <w:rPr>
          <w:spacing w:val="-2"/>
          <w:szCs w:val="28"/>
          <w:shd w:val="clear" w:color="auto" w:fill="FFFFFF"/>
        </w:rPr>
        <w:t xml:space="preserve"> на рисунке 3.17</w:t>
      </w:r>
      <w:r w:rsidR="00B61A80">
        <w:rPr>
          <w:spacing w:val="-2"/>
          <w:szCs w:val="28"/>
          <w:shd w:val="clear" w:color="auto" w:fill="FFFFFF"/>
        </w:rPr>
        <w:t>.</w:t>
      </w:r>
    </w:p>
    <w:p w:rsidR="00B61A80" w:rsidRDefault="002755E5" w:rsidP="006A05FF">
      <w:pPr>
        <w:pStyle w:val="a7"/>
        <w:rPr>
          <w:shd w:val="clear" w:color="auto" w:fill="FFFFFF"/>
        </w:rPr>
      </w:pPr>
      <w:r>
        <w:rPr>
          <w:shd w:val="clear" w:color="auto" w:fill="FFFFFF"/>
        </w:rPr>
        <w:pict>
          <v:shape id="_x0000_i1031" type="#_x0000_t75" style="width:502.5pt;height:163.5pt">
            <v:imagedata r:id="rId70" o:title="Frame 19"/>
          </v:shape>
        </w:pict>
      </w:r>
    </w:p>
    <w:p w:rsidR="006A05FF" w:rsidRPr="006A05FF" w:rsidRDefault="006A05FF" w:rsidP="006A05FF">
      <w:pPr>
        <w:pStyle w:val="a8"/>
        <w:rPr>
          <w:shd w:val="clear" w:color="auto" w:fill="FFFFFF"/>
        </w:rPr>
      </w:pPr>
      <w:r>
        <w:rPr>
          <w:shd w:val="clear" w:color="auto" w:fill="FFFFFF"/>
        </w:rPr>
        <w:t>Рисунок 3.1</w:t>
      </w:r>
      <w:r w:rsidR="003D349E">
        <w:rPr>
          <w:shd w:val="clear" w:color="auto" w:fill="FFFFFF"/>
        </w:rPr>
        <w:t>7</w:t>
      </w:r>
      <w:r>
        <w:rPr>
          <w:shd w:val="clear" w:color="auto" w:fill="FFFFFF"/>
        </w:rPr>
        <w:t xml:space="preserve"> – </w:t>
      </w:r>
      <w:r w:rsidR="00D71F13">
        <w:rPr>
          <w:shd w:val="clear" w:color="auto" w:fill="FFFFFF"/>
        </w:rPr>
        <w:t>Блок преимуществ сайта</w:t>
      </w:r>
    </w:p>
    <w:p w:rsidR="00796A97" w:rsidRDefault="00CA4245" w:rsidP="00796A97">
      <w:pPr>
        <w:spacing w:line="235" w:lineRule="auto"/>
        <w:rPr>
          <w:spacing w:val="-2"/>
          <w:szCs w:val="28"/>
          <w:shd w:val="clear" w:color="auto" w:fill="FFFFFF"/>
        </w:rPr>
      </w:pPr>
      <w:r>
        <w:rPr>
          <w:spacing w:val="-2"/>
          <w:szCs w:val="28"/>
          <w:shd w:val="clear" w:color="auto" w:fill="FFFFFF"/>
        </w:rPr>
        <w:lastRenderedPageBreak/>
        <w:t>На сайте есть несколько страниц, на которых много свободного прос</w:t>
      </w:r>
      <w:r w:rsidR="00110563">
        <w:rPr>
          <w:spacing w:val="-2"/>
          <w:szCs w:val="28"/>
          <w:shd w:val="clear" w:color="auto" w:fill="FFFFFF"/>
        </w:rPr>
        <w:t>транства, из-за этого страницы смотрятся слишком пустыми и недоработанными, поэ</w:t>
      </w:r>
      <w:r w:rsidR="00E53AAA">
        <w:rPr>
          <w:spacing w:val="-2"/>
          <w:szCs w:val="28"/>
          <w:shd w:val="clear" w:color="auto" w:fill="FFFFFF"/>
        </w:rPr>
        <w:t>тому был разрабо</w:t>
      </w:r>
      <w:r w:rsidR="00763F3F">
        <w:rPr>
          <w:spacing w:val="-2"/>
          <w:szCs w:val="28"/>
          <w:shd w:val="clear" w:color="auto" w:fill="FFFFFF"/>
        </w:rPr>
        <w:t>тан фон в соответствующем стилистике веб-сайта</w:t>
      </w:r>
      <w:r w:rsidR="00110563">
        <w:rPr>
          <w:spacing w:val="-2"/>
          <w:szCs w:val="28"/>
          <w:shd w:val="clear" w:color="auto" w:fill="FFFFFF"/>
        </w:rPr>
        <w:t xml:space="preserve"> (</w:t>
      </w:r>
      <w:r w:rsidR="00E53AAA">
        <w:rPr>
          <w:spacing w:val="-2"/>
          <w:szCs w:val="28"/>
          <w:shd w:val="clear" w:color="auto" w:fill="FFFFFF"/>
        </w:rPr>
        <w:t>рисунок </w:t>
      </w:r>
      <w:r w:rsidR="00124C90">
        <w:rPr>
          <w:spacing w:val="-2"/>
          <w:szCs w:val="28"/>
          <w:shd w:val="clear" w:color="auto" w:fill="FFFFFF"/>
        </w:rPr>
        <w:t>3.18</w:t>
      </w:r>
      <w:r w:rsidR="00110563">
        <w:rPr>
          <w:spacing w:val="-2"/>
          <w:szCs w:val="28"/>
          <w:shd w:val="clear" w:color="auto" w:fill="FFFFFF"/>
        </w:rPr>
        <w:t>).</w:t>
      </w:r>
    </w:p>
    <w:p w:rsidR="00110563" w:rsidRDefault="002755E5" w:rsidP="00110563">
      <w:pPr>
        <w:pStyle w:val="a7"/>
        <w:rPr>
          <w:shd w:val="clear" w:color="auto" w:fill="FFFFFF"/>
        </w:rPr>
      </w:pPr>
      <w:r>
        <w:rPr>
          <w:shd w:val="clear" w:color="auto" w:fill="FFFFFF"/>
        </w:rPr>
        <w:pict>
          <v:shape id="_x0000_i1032" type="#_x0000_t75" style="width:501pt;height:81pt">
            <v:imagedata r:id="rId71" o:title="Group 183"/>
          </v:shape>
        </w:pict>
      </w:r>
    </w:p>
    <w:p w:rsidR="00415857" w:rsidRDefault="00415857" w:rsidP="00415857">
      <w:pPr>
        <w:pStyle w:val="a8"/>
        <w:rPr>
          <w:shd w:val="clear" w:color="auto" w:fill="FFFFFF"/>
        </w:rPr>
      </w:pPr>
      <w:r>
        <w:rPr>
          <w:shd w:val="clear" w:color="auto" w:fill="FFFFFF"/>
        </w:rPr>
        <w:t>Рисунок 3.1</w:t>
      </w:r>
      <w:r w:rsidR="003D349E">
        <w:rPr>
          <w:shd w:val="clear" w:color="auto" w:fill="FFFFFF"/>
        </w:rPr>
        <w:t>8</w:t>
      </w:r>
      <w:r>
        <w:rPr>
          <w:shd w:val="clear" w:color="auto" w:fill="FFFFFF"/>
        </w:rPr>
        <w:t xml:space="preserve"> – Фоновое изображение</w:t>
      </w:r>
    </w:p>
    <w:p w:rsidR="002F32C2" w:rsidRDefault="00415857" w:rsidP="002F32C2">
      <w:pPr>
        <w:spacing w:line="235" w:lineRule="auto"/>
        <w:rPr>
          <w:spacing w:val="-2"/>
          <w:szCs w:val="28"/>
          <w:shd w:val="clear" w:color="auto" w:fill="FFFFFF"/>
        </w:rPr>
      </w:pPr>
      <w:r>
        <w:rPr>
          <w:spacing w:val="-2"/>
          <w:szCs w:val="28"/>
          <w:shd w:val="clear" w:color="auto" w:fill="FFFFFF"/>
        </w:rPr>
        <w:t xml:space="preserve">Социальные сети являются неотъемлемой часть любого сайта. Для </w:t>
      </w:r>
      <w:r w:rsidR="00763F3F">
        <w:rPr>
          <w:spacing w:val="-2"/>
          <w:szCs w:val="28"/>
          <w:shd w:val="clear" w:color="auto" w:fill="FFFFFF"/>
        </w:rPr>
        <w:t>веб-сайта</w:t>
      </w:r>
      <w:r>
        <w:rPr>
          <w:spacing w:val="-2"/>
          <w:szCs w:val="28"/>
          <w:shd w:val="clear" w:color="auto" w:fill="FFFFFF"/>
        </w:rPr>
        <w:t xml:space="preserve"> «</w:t>
      </w:r>
      <w:r>
        <w:rPr>
          <w:spacing w:val="-2"/>
          <w:szCs w:val="28"/>
          <w:shd w:val="clear" w:color="auto" w:fill="FFFFFF"/>
          <w:lang w:val="en-US"/>
        </w:rPr>
        <w:t>BookLover</w:t>
      </w:r>
      <w:r>
        <w:rPr>
          <w:spacing w:val="-2"/>
          <w:szCs w:val="28"/>
          <w:shd w:val="clear" w:color="auto" w:fill="FFFFFF"/>
        </w:rPr>
        <w:t xml:space="preserve">» были разработаны </w:t>
      </w:r>
      <w:r w:rsidR="00784413">
        <w:rPr>
          <w:spacing w:val="-2"/>
          <w:szCs w:val="28"/>
          <w:shd w:val="clear" w:color="auto" w:fill="FFFFFF"/>
        </w:rPr>
        <w:t xml:space="preserve">цветные и черно-белые </w:t>
      </w:r>
      <w:r>
        <w:rPr>
          <w:spacing w:val="-2"/>
          <w:szCs w:val="28"/>
          <w:shd w:val="clear" w:color="auto" w:fill="FFFFFF"/>
        </w:rPr>
        <w:t>иконки для некоторых социальных сетей</w:t>
      </w:r>
      <w:r w:rsidR="00784413">
        <w:rPr>
          <w:spacing w:val="-2"/>
          <w:szCs w:val="28"/>
          <w:shd w:val="clear" w:color="auto" w:fill="FFFFFF"/>
        </w:rPr>
        <w:t xml:space="preserve"> в стилистике сайта (</w:t>
      </w:r>
      <w:r w:rsidR="003D349E">
        <w:rPr>
          <w:spacing w:val="-2"/>
          <w:szCs w:val="28"/>
          <w:shd w:val="clear" w:color="auto" w:fill="FFFFFF"/>
        </w:rPr>
        <w:t>рисунок 3.</w:t>
      </w:r>
      <w:r w:rsidR="00124C90">
        <w:rPr>
          <w:spacing w:val="-2"/>
          <w:szCs w:val="28"/>
          <w:shd w:val="clear" w:color="auto" w:fill="FFFFFF"/>
        </w:rPr>
        <w:t>19</w:t>
      </w:r>
      <w:r w:rsidR="00784413">
        <w:rPr>
          <w:spacing w:val="-2"/>
          <w:szCs w:val="28"/>
          <w:shd w:val="clear" w:color="auto" w:fill="FFFFFF"/>
        </w:rPr>
        <w:t>)</w:t>
      </w:r>
      <w:r>
        <w:rPr>
          <w:spacing w:val="-2"/>
          <w:szCs w:val="28"/>
          <w:shd w:val="clear" w:color="auto" w:fill="FFFFFF"/>
        </w:rPr>
        <w:t xml:space="preserve">. </w:t>
      </w:r>
    </w:p>
    <w:p w:rsidR="00415857" w:rsidRDefault="002755E5" w:rsidP="00784413">
      <w:pPr>
        <w:pStyle w:val="a7"/>
        <w:rPr>
          <w:shd w:val="clear" w:color="auto" w:fill="FFFFFF"/>
        </w:rPr>
      </w:pPr>
      <w:r>
        <w:rPr>
          <w:shd w:val="clear" w:color="auto" w:fill="FFFFFF"/>
        </w:rPr>
        <w:pict>
          <v:shape id="_x0000_i1033" type="#_x0000_t75" style="width:129pt;height:73.5pt">
            <v:imagedata r:id="rId72" o:title="Group 189"/>
          </v:shape>
        </w:pict>
      </w:r>
    </w:p>
    <w:p w:rsidR="00784413" w:rsidRPr="002745BC" w:rsidRDefault="00124C90" w:rsidP="002745BC">
      <w:pPr>
        <w:pStyle w:val="a8"/>
        <w:rPr>
          <w:shd w:val="clear" w:color="auto" w:fill="FFFFFF"/>
        </w:rPr>
      </w:pPr>
      <w:r>
        <w:rPr>
          <w:shd w:val="clear" w:color="auto" w:fill="FFFFFF"/>
        </w:rPr>
        <w:t>Рисунок 3.19</w:t>
      </w:r>
      <w:r w:rsidR="00784413">
        <w:rPr>
          <w:shd w:val="clear" w:color="auto" w:fill="FFFFFF"/>
        </w:rPr>
        <w:t xml:space="preserve"> – Иконки социальных сетей</w:t>
      </w:r>
    </w:p>
    <w:p w:rsidR="00EC6CBD" w:rsidRDefault="00BC55C0" w:rsidP="00BC55C0">
      <w:pPr>
        <w:pStyle w:val="af8"/>
        <w:outlineLvl w:val="1"/>
      </w:pPr>
      <w:bookmarkStart w:id="61" w:name="_Toc41742040"/>
      <w:bookmarkStart w:id="62" w:name="_Toc42269088"/>
      <w:r>
        <w:t>3.</w:t>
      </w:r>
      <w:r w:rsidR="003D75E6">
        <w:t>5</w:t>
      </w:r>
      <w:r w:rsidR="00EC6CBD">
        <w:t xml:space="preserve"> Разработка дизайна страниц</w:t>
      </w:r>
      <w:bookmarkEnd w:id="61"/>
      <w:bookmarkEnd w:id="62"/>
    </w:p>
    <w:p w:rsidR="003525CC" w:rsidRDefault="003525CC" w:rsidP="00D66E5A">
      <w:r>
        <w:t xml:space="preserve">Изучив </w:t>
      </w:r>
      <w:r w:rsidR="003D7749">
        <w:t>веб-сайты</w:t>
      </w:r>
      <w:r w:rsidR="00F848DC">
        <w:t xml:space="preserve"> схожей тематики</w:t>
      </w:r>
      <w:r>
        <w:t xml:space="preserve"> и функционалом можно сделать вывод, что сайт должен придерживаться классическому стилю, но возможно отклонени</w:t>
      </w:r>
      <w:r w:rsidR="00705A73">
        <w:t>е в </w:t>
      </w:r>
      <w:r w:rsidR="003D7749">
        <w:t>сторону</w:t>
      </w:r>
      <w:r w:rsidR="00351059">
        <w:t xml:space="preserve"> стиля метро</w:t>
      </w:r>
      <w:r>
        <w:t xml:space="preserve">. При разработке дизайна необходимо создать удобный и интуитивно понятный интерфейс. Необходимо основываться на выводах, сделанными при анализе </w:t>
      </w:r>
      <w:r w:rsidR="006D30D5">
        <w:t>сайтов аналогов</w:t>
      </w:r>
      <w:r>
        <w:t>, учитывать их преимущества и избегать появления недостатков в интерфейсе</w:t>
      </w:r>
      <w:r w:rsidR="003D7749">
        <w:t xml:space="preserve"> и допущения ошибок в функционале</w:t>
      </w:r>
      <w:r>
        <w:t>.</w:t>
      </w:r>
    </w:p>
    <w:p w:rsidR="00351059" w:rsidRDefault="003F2F67" w:rsidP="00D66E5A">
      <w:r>
        <w:t>На рисунке 3.</w:t>
      </w:r>
      <w:r w:rsidR="00124C90">
        <w:t>20</w:t>
      </w:r>
      <w:r w:rsidR="00351059">
        <w:t xml:space="preserve"> представлен </w:t>
      </w:r>
      <w:r w:rsidR="003764C9">
        <w:t>блок интернет-ресурса,</w:t>
      </w:r>
      <w:r w:rsidR="00351059">
        <w:t xml:space="preserve"> выполненный в стиле метро, а именно в карточном стиле.</w:t>
      </w:r>
    </w:p>
    <w:p w:rsidR="00351059" w:rsidRDefault="003764C9" w:rsidP="003764C9">
      <w:pPr>
        <w:pStyle w:val="afff9"/>
      </w:pPr>
      <w:r>
        <w:rPr>
          <w:noProof/>
          <w:lang w:eastAsia="ru-RU"/>
        </w:rPr>
        <w:drawing>
          <wp:inline distT="0" distB="0" distL="0" distR="0" wp14:anchorId="012DAA3B" wp14:editId="4FE85BE5">
            <wp:extent cx="6282782" cy="2160000"/>
            <wp:effectExtent l="0" t="0" r="381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49986"/>
                    <a:stretch/>
                  </pic:blipFill>
                  <pic:spPr bwMode="auto">
                    <a:xfrm>
                      <a:off x="0" y="0"/>
                      <a:ext cx="6282782" cy="2160000"/>
                    </a:xfrm>
                    <a:prstGeom prst="rect">
                      <a:avLst/>
                    </a:prstGeom>
                    <a:ln>
                      <a:noFill/>
                    </a:ln>
                    <a:extLst>
                      <a:ext uri="{53640926-AAD7-44D8-BBD7-CCE9431645EC}">
                        <a14:shadowObscured xmlns:a14="http://schemas.microsoft.com/office/drawing/2010/main"/>
                      </a:ext>
                    </a:extLst>
                  </pic:spPr>
                </pic:pic>
              </a:graphicData>
            </a:graphic>
          </wp:inline>
        </w:drawing>
      </w:r>
    </w:p>
    <w:p w:rsidR="003764C9" w:rsidRPr="003764C9" w:rsidRDefault="003764C9" w:rsidP="003764C9">
      <w:pPr>
        <w:pStyle w:val="a8"/>
      </w:pPr>
      <w:r>
        <w:rPr>
          <w:spacing w:val="-4"/>
          <w:szCs w:val="28"/>
        </w:rPr>
        <w:t>Рисунок 3.</w:t>
      </w:r>
      <w:r w:rsidR="00124C90">
        <w:rPr>
          <w:spacing w:val="-4"/>
          <w:szCs w:val="28"/>
        </w:rPr>
        <w:t>20</w:t>
      </w:r>
      <w:r>
        <w:rPr>
          <w:spacing w:val="-4"/>
          <w:szCs w:val="28"/>
        </w:rPr>
        <w:t xml:space="preserve"> – </w:t>
      </w:r>
      <w:r>
        <w:t>Использование «карточек» в дизайне страницы</w:t>
      </w:r>
    </w:p>
    <w:p w:rsidR="003D7749" w:rsidRPr="009E004C" w:rsidRDefault="003D7749" w:rsidP="003D7749">
      <w:pPr>
        <w:spacing w:line="233" w:lineRule="auto"/>
        <w:rPr>
          <w:szCs w:val="28"/>
          <w:shd w:val="clear" w:color="auto" w:fill="FFFFFF"/>
        </w:rPr>
      </w:pPr>
      <w:r w:rsidRPr="00451C90">
        <w:rPr>
          <w:szCs w:val="28"/>
          <w:shd w:val="clear" w:color="auto" w:fill="FFFFFF"/>
        </w:rPr>
        <w:lastRenderedPageBreak/>
        <w:t xml:space="preserve">Для каждой страницы </w:t>
      </w:r>
      <w:r w:rsidR="00946BF7">
        <w:rPr>
          <w:szCs w:val="28"/>
          <w:shd w:val="clear" w:color="auto" w:fill="FFFFFF"/>
        </w:rPr>
        <w:t>веб-сайта</w:t>
      </w:r>
      <w:r w:rsidRPr="00451C90">
        <w:rPr>
          <w:szCs w:val="28"/>
          <w:shd w:val="clear" w:color="auto" w:fill="FFFFFF"/>
        </w:rPr>
        <w:t xml:space="preserve"> разработан уникальный дизайн, соответствующий её назначению. Все страницы</w:t>
      </w:r>
      <w:r>
        <w:rPr>
          <w:szCs w:val="28"/>
          <w:shd w:val="clear" w:color="auto" w:fill="FFFFFF"/>
        </w:rPr>
        <w:t xml:space="preserve"> </w:t>
      </w:r>
      <w:r w:rsidRPr="00451C90">
        <w:rPr>
          <w:szCs w:val="28"/>
          <w:shd w:val="clear" w:color="auto" w:fill="FFFFFF"/>
        </w:rPr>
        <w:t>придерживаются единой выработанной стилистики</w:t>
      </w:r>
      <w:r>
        <w:rPr>
          <w:szCs w:val="28"/>
          <w:shd w:val="clear" w:color="auto" w:fill="FFFFFF"/>
        </w:rPr>
        <w:t xml:space="preserve">, которая подразумевает размещения контента в блоках, использование </w:t>
      </w:r>
      <w:r w:rsidRPr="00451C90">
        <w:rPr>
          <w:szCs w:val="28"/>
          <w:shd w:val="clear" w:color="auto" w:fill="FFFFFF"/>
        </w:rPr>
        <w:t>в качестве графического материала</w:t>
      </w:r>
      <w:r>
        <w:rPr>
          <w:szCs w:val="28"/>
          <w:shd w:val="clear" w:color="auto" w:fill="FFFFFF"/>
        </w:rPr>
        <w:t xml:space="preserve"> исключительно иллюстраций, а также использование ярких цветов для выделения важной информации в блоках. В</w:t>
      </w:r>
      <w:r w:rsidRPr="00451C90">
        <w:rPr>
          <w:szCs w:val="28"/>
          <w:shd w:val="clear" w:color="auto" w:fill="FFFFFF"/>
        </w:rPr>
        <w:t xml:space="preserve">се </w:t>
      </w:r>
      <w:r>
        <w:rPr>
          <w:szCs w:val="28"/>
          <w:shd w:val="clear" w:color="auto" w:fill="FFFFFF"/>
        </w:rPr>
        <w:t>страницы</w:t>
      </w:r>
      <w:r w:rsidRPr="00451C90">
        <w:rPr>
          <w:szCs w:val="28"/>
          <w:shd w:val="clear" w:color="auto" w:fill="FFFFFF"/>
        </w:rPr>
        <w:t xml:space="preserve"> представлены</w:t>
      </w:r>
      <w:r>
        <w:rPr>
          <w:szCs w:val="28"/>
          <w:shd w:val="clear" w:color="auto" w:fill="FFFFFF"/>
        </w:rPr>
        <w:t xml:space="preserve"> в едином цветовом</w:t>
      </w:r>
      <w:r w:rsidRPr="00451C90">
        <w:rPr>
          <w:szCs w:val="28"/>
          <w:shd w:val="clear" w:color="auto" w:fill="FFFFFF"/>
        </w:rPr>
        <w:t xml:space="preserve"> и шрифтовом оформлении</w:t>
      </w:r>
      <w:r>
        <w:rPr>
          <w:szCs w:val="28"/>
          <w:shd w:val="clear" w:color="auto" w:fill="FFFFFF"/>
        </w:rPr>
        <w:t xml:space="preserve">, а также имеют единую структуру и стилистику. Благодаря всему выше перечисленному при использовании </w:t>
      </w:r>
      <w:r w:rsidR="00946BF7">
        <w:rPr>
          <w:szCs w:val="28"/>
          <w:shd w:val="clear" w:color="auto" w:fill="FFFFFF"/>
        </w:rPr>
        <w:t>сайта у </w:t>
      </w:r>
      <w:r>
        <w:rPr>
          <w:szCs w:val="28"/>
          <w:shd w:val="clear" w:color="auto" w:fill="FFFFFF"/>
        </w:rPr>
        <w:t xml:space="preserve">пользователя складывается впечатление единства страниц и целостности </w:t>
      </w:r>
      <w:r w:rsidR="00827EE6">
        <w:rPr>
          <w:szCs w:val="28"/>
          <w:shd w:val="clear" w:color="auto" w:fill="FFFFFF"/>
        </w:rPr>
        <w:t>сайта</w:t>
      </w:r>
      <w:r>
        <w:rPr>
          <w:szCs w:val="28"/>
          <w:shd w:val="clear" w:color="auto" w:fill="FFFFFF"/>
        </w:rPr>
        <w:t xml:space="preserve">. </w:t>
      </w:r>
    </w:p>
    <w:p w:rsidR="00E2296E" w:rsidRDefault="00E071FA" w:rsidP="00E2296E">
      <w:r>
        <w:t>Дизайн административной панели создава</w:t>
      </w:r>
      <w:r w:rsidR="006F5E14">
        <w:t>лся с соблюдением всех правил и </w:t>
      </w:r>
      <w:r>
        <w:t xml:space="preserve">оформлений </w:t>
      </w:r>
      <w:r w:rsidR="00827EE6">
        <w:t>веб-сайта</w:t>
      </w:r>
      <w:r>
        <w:t xml:space="preserve">. </w:t>
      </w:r>
      <w:r w:rsidR="0031564F">
        <w:t>На всех страницах а</w:t>
      </w:r>
      <w:r w:rsidR="006F5E14">
        <w:t>дминистративной панели имеется</w:t>
      </w:r>
      <w:r w:rsidR="0031564F">
        <w:t xml:space="preserve"> дополнительное меню (рисунок 3.</w:t>
      </w:r>
      <w:r w:rsidR="00596E19">
        <w:t>21</w:t>
      </w:r>
      <w:r w:rsidR="0031564F">
        <w:t xml:space="preserve">). </w:t>
      </w:r>
      <w:r w:rsidR="00BD3AD5">
        <w:t xml:space="preserve">Администратор работает с большим объемом информации, редактирует его, добавляет или удаляет. Для </w:t>
      </w:r>
      <w:r w:rsidR="00402AF2">
        <w:t>этого администратору необходимо легко и быстро ориентироваться в большом объеме предлагаемой информации и легко ее визуально группировать</w:t>
      </w:r>
      <w:r w:rsidR="00DB66DE">
        <w:t xml:space="preserve">, для этого </w:t>
      </w:r>
      <w:r w:rsidR="00572499">
        <w:t>необходимо создать подходящий дизайн</w:t>
      </w:r>
      <w:r w:rsidR="00DB66DE">
        <w:t>.</w:t>
      </w:r>
      <w:r w:rsidR="00572499">
        <w:t xml:space="preserve"> Для быстрого восприятия информации было принято решение оформлять ее в виде таблицы с дизайнерским оформлением</w:t>
      </w:r>
      <w:r w:rsidR="00C824E8">
        <w:t xml:space="preserve"> шапки и ячеек</w:t>
      </w:r>
      <w:r w:rsidR="00F94F1A">
        <w:t xml:space="preserve"> (рисунок 3.22</w:t>
      </w:r>
      <w:r w:rsidR="0072297F">
        <w:t>)</w:t>
      </w:r>
      <w:r w:rsidR="00C824E8">
        <w:t xml:space="preserve">. Поля для ввода и фильтры оформлены для администратора </w:t>
      </w:r>
      <w:r w:rsidR="002747F5">
        <w:t>аналогичным образом</w:t>
      </w:r>
      <w:r w:rsidR="00C824E8">
        <w:t>, как и для пользователя.</w:t>
      </w:r>
    </w:p>
    <w:p w:rsidR="00E2296E" w:rsidRDefault="00E2296E" w:rsidP="002747F5">
      <w:pPr>
        <w:pStyle w:val="afff9"/>
        <w:rPr>
          <w:lang w:val="en-US"/>
        </w:rPr>
      </w:pPr>
      <w:r>
        <w:rPr>
          <w:noProof/>
          <w:lang w:eastAsia="ru-RU"/>
        </w:rPr>
        <w:drawing>
          <wp:inline distT="0" distB="0" distL="0" distR="0" wp14:anchorId="201A3E74" wp14:editId="29DABA6A">
            <wp:extent cx="6238581" cy="1944000"/>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38581" cy="1944000"/>
                    </a:xfrm>
                    <a:prstGeom prst="rect">
                      <a:avLst/>
                    </a:prstGeom>
                  </pic:spPr>
                </pic:pic>
              </a:graphicData>
            </a:graphic>
          </wp:inline>
        </w:drawing>
      </w:r>
    </w:p>
    <w:p w:rsidR="00E2296E" w:rsidRPr="00524840" w:rsidRDefault="00F94F1A" w:rsidP="00E2296E">
      <w:pPr>
        <w:pStyle w:val="a8"/>
        <w:rPr>
          <w:shd w:val="clear" w:color="auto" w:fill="FFFFFF"/>
        </w:rPr>
      </w:pPr>
      <w:r>
        <w:rPr>
          <w:shd w:val="clear" w:color="auto" w:fill="FFFFFF"/>
        </w:rPr>
        <w:t>Рисунок 3.21</w:t>
      </w:r>
      <w:r w:rsidR="00E2296E">
        <w:rPr>
          <w:shd w:val="clear" w:color="auto" w:fill="FFFFFF"/>
        </w:rPr>
        <w:t xml:space="preserve"> – Информационная часть страницы администрирования</w:t>
      </w:r>
    </w:p>
    <w:p w:rsidR="00E2296E" w:rsidRDefault="00E2296E" w:rsidP="00E2296E">
      <w:pPr>
        <w:pStyle w:val="afff9"/>
        <w:rPr>
          <w:spacing w:val="-2"/>
          <w:shd w:val="clear" w:color="auto" w:fill="FFFFFF"/>
        </w:rPr>
      </w:pPr>
      <w:r>
        <w:rPr>
          <w:noProof/>
          <w:lang w:eastAsia="ru-RU"/>
        </w:rPr>
        <w:drawing>
          <wp:inline distT="0" distB="0" distL="0" distR="0" wp14:anchorId="472E38EB" wp14:editId="534A62FD">
            <wp:extent cx="6201871" cy="2700000"/>
            <wp:effectExtent l="0" t="0" r="0" b="571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7187" r="17691" b="13208"/>
                    <a:stretch/>
                  </pic:blipFill>
                  <pic:spPr bwMode="auto">
                    <a:xfrm>
                      <a:off x="0" y="0"/>
                      <a:ext cx="6201871" cy="2700000"/>
                    </a:xfrm>
                    <a:prstGeom prst="rect">
                      <a:avLst/>
                    </a:prstGeom>
                    <a:ln>
                      <a:noFill/>
                    </a:ln>
                    <a:extLst>
                      <a:ext uri="{53640926-AAD7-44D8-BBD7-CCE9431645EC}">
                        <a14:shadowObscured xmlns:a14="http://schemas.microsoft.com/office/drawing/2010/main"/>
                      </a:ext>
                    </a:extLst>
                  </pic:spPr>
                </pic:pic>
              </a:graphicData>
            </a:graphic>
          </wp:inline>
        </w:drawing>
      </w:r>
    </w:p>
    <w:p w:rsidR="00E2296E" w:rsidRPr="001A65FA" w:rsidRDefault="00F94F1A" w:rsidP="00E2296E">
      <w:pPr>
        <w:pStyle w:val="a8"/>
        <w:rPr>
          <w:shd w:val="clear" w:color="auto" w:fill="FFFFFF"/>
        </w:rPr>
      </w:pPr>
      <w:r>
        <w:rPr>
          <w:shd w:val="clear" w:color="auto" w:fill="FFFFFF"/>
        </w:rPr>
        <w:t>Рисунок 3.22</w:t>
      </w:r>
      <w:r w:rsidR="00E2296E">
        <w:rPr>
          <w:shd w:val="clear" w:color="auto" w:fill="FFFFFF"/>
        </w:rPr>
        <w:t xml:space="preserve"> – Информационная часть страницы «Все рецензии»</w:t>
      </w:r>
    </w:p>
    <w:p w:rsidR="00E071FA" w:rsidRDefault="00E2296E" w:rsidP="00596E19">
      <w:r>
        <w:lastRenderedPageBreak/>
        <w:t>Одна из важных страниц на данном сайте</w:t>
      </w:r>
      <w:r w:rsidR="00596E19">
        <w:t xml:space="preserve"> для пользователя</w:t>
      </w:r>
      <w:r>
        <w:t xml:space="preserve"> является страница личного кабинета. Через данную страницу пользователь может перейти в нужный раздел и добавлять объявления, редактировать и удалять их, выбирать новых владельцев для своих книг, а также просматривать закладки, ответы на свои заявки для обмена и редактировать свои данные. Для таких страниц всегда в п</w:t>
      </w:r>
      <w:r w:rsidR="00F94F1A">
        <w:t>риоритете удобство (рисунок 3.23</w:t>
      </w:r>
      <w:r>
        <w:t>). На всех страницах веб-сайта также имеются хлебные крошки, для ориентирования пользователя на сайте.</w:t>
      </w:r>
    </w:p>
    <w:p w:rsidR="00A61929" w:rsidRDefault="00A61929" w:rsidP="00A61929">
      <w:pPr>
        <w:pStyle w:val="afff9"/>
        <w:rPr>
          <w:lang w:val="en-US"/>
        </w:rPr>
      </w:pPr>
      <w:r w:rsidRPr="00A61929">
        <w:rPr>
          <w:noProof/>
          <w:lang w:eastAsia="ru-RU"/>
        </w:rPr>
        <w:drawing>
          <wp:inline distT="0" distB="0" distL="0" distR="0" wp14:anchorId="67C47905" wp14:editId="7763B158">
            <wp:extent cx="5146146" cy="7410450"/>
            <wp:effectExtent l="0" t="0" r="0" b="0"/>
            <wp:docPr id="295" name="Рисунок 295" descr="C:\Users\User\Desktop\FireShot Capture 017 - BookLover-обмен книгами - bookl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ser\Desktop\FireShot Capture 017 - BookLover-обмен книгами - booklover.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6294" t="12924" r="16434" b="17862"/>
                    <a:stretch/>
                  </pic:blipFill>
                  <pic:spPr bwMode="auto">
                    <a:xfrm>
                      <a:off x="0" y="0"/>
                      <a:ext cx="5209456" cy="7501617"/>
                    </a:xfrm>
                    <a:prstGeom prst="rect">
                      <a:avLst/>
                    </a:prstGeom>
                    <a:noFill/>
                    <a:ln>
                      <a:noFill/>
                    </a:ln>
                    <a:extLst>
                      <a:ext uri="{53640926-AAD7-44D8-BBD7-CCE9431645EC}">
                        <a14:shadowObscured xmlns:a14="http://schemas.microsoft.com/office/drawing/2010/main"/>
                      </a:ext>
                    </a:extLst>
                  </pic:spPr>
                </pic:pic>
              </a:graphicData>
            </a:graphic>
          </wp:inline>
        </w:drawing>
      </w:r>
    </w:p>
    <w:p w:rsidR="00C95191" w:rsidRPr="00C95191" w:rsidRDefault="00C95191" w:rsidP="00C95191">
      <w:pPr>
        <w:pStyle w:val="a8"/>
        <w:rPr>
          <w:shd w:val="clear" w:color="auto" w:fill="FFFFFF"/>
        </w:rPr>
      </w:pPr>
      <w:r>
        <w:rPr>
          <w:shd w:val="clear" w:color="auto" w:fill="FFFFFF"/>
        </w:rPr>
        <w:t>Рисунок 3.</w:t>
      </w:r>
      <w:r w:rsidR="00F94F1A">
        <w:rPr>
          <w:shd w:val="clear" w:color="auto" w:fill="FFFFFF"/>
        </w:rPr>
        <w:t>23</w:t>
      </w:r>
      <w:r>
        <w:rPr>
          <w:shd w:val="clear" w:color="auto" w:fill="FFFFFF"/>
        </w:rPr>
        <w:t xml:space="preserve"> – Информационная часть личного кабинета</w:t>
      </w:r>
    </w:p>
    <w:p w:rsidR="00D67CDA" w:rsidRPr="00034EE0" w:rsidRDefault="00B11481" w:rsidP="007657BD">
      <w:pPr>
        <w:rPr>
          <w:spacing w:val="-2"/>
          <w:lang w:eastAsia="ru-RU"/>
        </w:rPr>
      </w:pPr>
      <w:r>
        <w:rPr>
          <w:spacing w:val="-2"/>
          <w:lang w:eastAsia="ru-RU"/>
        </w:rPr>
        <w:lastRenderedPageBreak/>
        <w:t>Д</w:t>
      </w:r>
      <w:r w:rsidR="007657BD">
        <w:rPr>
          <w:spacing w:val="-2"/>
          <w:lang w:eastAsia="ru-RU"/>
        </w:rPr>
        <w:t>ля того, чтобы пользова</w:t>
      </w:r>
      <w:r w:rsidR="004B7294">
        <w:rPr>
          <w:spacing w:val="-2"/>
          <w:lang w:eastAsia="ru-RU"/>
        </w:rPr>
        <w:t>телям было интересно работать на сайте</w:t>
      </w:r>
      <w:r w:rsidR="007657BD">
        <w:rPr>
          <w:spacing w:val="-2"/>
          <w:lang w:eastAsia="ru-RU"/>
        </w:rPr>
        <w:t>, необходимо наличие интересных специальных эффектов. Однако, слишком большое их количество могло бы перегружать страницы, тем самым отталкивая</w:t>
      </w:r>
      <w:r w:rsidR="00E23056">
        <w:rPr>
          <w:spacing w:val="-2"/>
          <w:lang w:eastAsia="ru-RU"/>
        </w:rPr>
        <w:t xml:space="preserve"> и дезориентируя</w:t>
      </w:r>
      <w:r w:rsidR="007657BD">
        <w:rPr>
          <w:spacing w:val="-2"/>
          <w:lang w:eastAsia="ru-RU"/>
        </w:rPr>
        <w:t xml:space="preserve"> пользователей. Поэтому предпочтение было отдано ненавязчивым и простым эффектам, которые будут «развлекать» пользователей и в то же время не будут их перегружать. Специальные эффекты также нужны для выделения </w:t>
      </w:r>
      <w:r w:rsidR="004B7294">
        <w:rPr>
          <w:spacing w:val="-2"/>
          <w:lang w:eastAsia="ru-RU"/>
        </w:rPr>
        <w:t xml:space="preserve">кликабельных, </w:t>
      </w:r>
      <w:r w:rsidR="007657BD">
        <w:rPr>
          <w:spacing w:val="-2"/>
          <w:lang w:eastAsia="ru-RU"/>
        </w:rPr>
        <w:t xml:space="preserve">важных и функционально значимых элементов страницы. </w:t>
      </w:r>
      <w:r w:rsidR="00F31FBB">
        <w:rPr>
          <w:spacing w:val="-2"/>
          <w:lang w:eastAsia="ru-RU"/>
        </w:rPr>
        <w:t>На сайте</w:t>
      </w:r>
      <w:r w:rsidR="007657BD">
        <w:rPr>
          <w:spacing w:val="-2"/>
          <w:lang w:eastAsia="ru-RU"/>
        </w:rPr>
        <w:t xml:space="preserve"> «</w:t>
      </w:r>
      <w:r w:rsidR="008D2E37">
        <w:rPr>
          <w:spacing w:val="-2"/>
          <w:lang w:val="en-US" w:eastAsia="ru-RU"/>
        </w:rPr>
        <w:t>BookLover</w:t>
      </w:r>
      <w:r w:rsidR="007657BD">
        <w:rPr>
          <w:spacing w:val="-2"/>
          <w:lang w:eastAsia="ru-RU"/>
        </w:rPr>
        <w:t>» в </w:t>
      </w:r>
      <w:r w:rsidR="00D67CDA">
        <w:rPr>
          <w:spacing w:val="-2"/>
          <w:lang w:eastAsia="ru-RU"/>
        </w:rPr>
        <w:t xml:space="preserve">качестве </w:t>
      </w:r>
      <w:r w:rsidR="007657BD">
        <w:rPr>
          <w:spacing w:val="-2"/>
          <w:lang w:eastAsia="ru-RU"/>
        </w:rPr>
        <w:t xml:space="preserve">специальных </w:t>
      </w:r>
      <w:r w:rsidR="00D67CDA">
        <w:rPr>
          <w:spacing w:val="-2"/>
          <w:lang w:eastAsia="ru-RU"/>
        </w:rPr>
        <w:t>эффектов используются следующие анимации:</w:t>
      </w:r>
    </w:p>
    <w:p w:rsidR="006251E2" w:rsidRDefault="008D2E37" w:rsidP="006251E2">
      <w:pPr>
        <w:pStyle w:val="ab"/>
        <w:numPr>
          <w:ilvl w:val="0"/>
          <w:numId w:val="28"/>
        </w:numPr>
        <w:ind w:left="0" w:firstLine="709"/>
        <w:rPr>
          <w:rStyle w:val="afff3"/>
        </w:rPr>
      </w:pPr>
      <w:r>
        <w:rPr>
          <w:rStyle w:val="afff3"/>
        </w:rPr>
        <w:t>изменение внешнего вида кнопок при наведении</w:t>
      </w:r>
      <w:r w:rsidR="006251E2">
        <w:rPr>
          <w:rStyle w:val="afff3"/>
        </w:rPr>
        <w:t>;</w:t>
      </w:r>
    </w:p>
    <w:p w:rsidR="006251E2" w:rsidRPr="00382582" w:rsidRDefault="00EC20A5" w:rsidP="006251E2">
      <w:pPr>
        <w:pStyle w:val="ab"/>
        <w:numPr>
          <w:ilvl w:val="0"/>
          <w:numId w:val="28"/>
        </w:numPr>
        <w:ind w:left="0" w:firstLine="709"/>
        <w:rPr>
          <w:rStyle w:val="afff3"/>
          <w:spacing w:val="-4"/>
        </w:rPr>
      </w:pPr>
      <w:r>
        <w:rPr>
          <w:rStyle w:val="afff3"/>
          <w:spacing w:val="-4"/>
        </w:rPr>
        <w:t xml:space="preserve">изменение цвета подчеркивания </w:t>
      </w:r>
      <w:r w:rsidR="006251E2" w:rsidRPr="00382582">
        <w:rPr>
          <w:rStyle w:val="afff3"/>
          <w:spacing w:val="-4"/>
        </w:rPr>
        <w:t xml:space="preserve">при наведении на ссылки; </w:t>
      </w:r>
    </w:p>
    <w:p w:rsidR="006251E2" w:rsidRDefault="008B454E" w:rsidP="006251E2">
      <w:pPr>
        <w:pStyle w:val="ab"/>
        <w:numPr>
          <w:ilvl w:val="0"/>
          <w:numId w:val="28"/>
        </w:numPr>
        <w:ind w:left="0" w:firstLine="709"/>
        <w:rPr>
          <w:rStyle w:val="afff3"/>
        </w:rPr>
      </w:pPr>
      <w:r>
        <w:rPr>
          <w:rStyle w:val="afff3"/>
        </w:rPr>
        <w:t>появление тени и размытости</w:t>
      </w:r>
      <w:r w:rsidR="00720B98">
        <w:rPr>
          <w:rStyle w:val="afff3"/>
        </w:rPr>
        <w:t xml:space="preserve"> </w:t>
      </w:r>
      <w:r w:rsidR="009A0AF0">
        <w:rPr>
          <w:rStyle w:val="afff3"/>
        </w:rPr>
        <w:t>у карточек объявлений и рецензий</w:t>
      </w:r>
      <w:r w:rsidR="006251E2" w:rsidRPr="00C0251E">
        <w:rPr>
          <w:rStyle w:val="afff3"/>
        </w:rPr>
        <w:t>;</w:t>
      </w:r>
    </w:p>
    <w:p w:rsidR="006251E2" w:rsidRDefault="006251E2" w:rsidP="006251E2">
      <w:pPr>
        <w:pStyle w:val="ab"/>
        <w:numPr>
          <w:ilvl w:val="0"/>
          <w:numId w:val="28"/>
        </w:numPr>
        <w:ind w:left="0" w:firstLine="709"/>
        <w:rPr>
          <w:rStyle w:val="afff3"/>
        </w:rPr>
      </w:pPr>
      <w:r>
        <w:rPr>
          <w:rStyle w:val="afff3"/>
        </w:rPr>
        <w:t>изменения цвета активного элемента пагинации;</w:t>
      </w:r>
    </w:p>
    <w:p w:rsidR="006251E2" w:rsidRDefault="006251E2" w:rsidP="006251E2">
      <w:pPr>
        <w:pStyle w:val="ab"/>
        <w:numPr>
          <w:ilvl w:val="0"/>
          <w:numId w:val="28"/>
        </w:numPr>
        <w:ind w:left="0" w:firstLine="709"/>
        <w:rPr>
          <w:rStyle w:val="afff3"/>
        </w:rPr>
      </w:pPr>
      <w:r>
        <w:rPr>
          <w:rStyle w:val="afff3"/>
        </w:rPr>
        <w:t>изменение цвета элементов пагинации при наведении;</w:t>
      </w:r>
    </w:p>
    <w:p w:rsidR="006251E2" w:rsidRPr="005E663E" w:rsidRDefault="009A0AF0" w:rsidP="006251E2">
      <w:pPr>
        <w:pStyle w:val="ab"/>
        <w:numPr>
          <w:ilvl w:val="0"/>
          <w:numId w:val="28"/>
        </w:numPr>
        <w:ind w:left="0" w:firstLine="709"/>
        <w:rPr>
          <w:rStyle w:val="afff3"/>
        </w:rPr>
      </w:pPr>
      <w:r>
        <w:rPr>
          <w:rStyle w:val="afff3"/>
        </w:rPr>
        <w:t>плавное увеличение картинки</w:t>
      </w:r>
      <w:r w:rsidR="00CA2C22">
        <w:rPr>
          <w:rStyle w:val="afff3"/>
        </w:rPr>
        <w:t xml:space="preserve"> карточки</w:t>
      </w:r>
      <w:r>
        <w:rPr>
          <w:rStyle w:val="afff3"/>
        </w:rPr>
        <w:t xml:space="preserve"> при наведении</w:t>
      </w:r>
      <w:r w:rsidR="006251E2">
        <w:rPr>
          <w:rStyle w:val="afff3"/>
        </w:rPr>
        <w:t>;</w:t>
      </w:r>
    </w:p>
    <w:p w:rsidR="00C64373" w:rsidRDefault="005A16A4" w:rsidP="00C64373">
      <w:pPr>
        <w:pStyle w:val="ab"/>
        <w:numPr>
          <w:ilvl w:val="0"/>
          <w:numId w:val="28"/>
        </w:numPr>
        <w:ind w:left="0" w:firstLine="709"/>
        <w:rPr>
          <w:rStyle w:val="afff3"/>
        </w:rPr>
      </w:pPr>
      <w:r>
        <w:rPr>
          <w:rStyle w:val="afff3"/>
        </w:rPr>
        <w:t>изменение прозрачности текста при фокусе на поле для ввода</w:t>
      </w:r>
      <w:r w:rsidR="00C0251E">
        <w:rPr>
          <w:rStyle w:val="afff3"/>
        </w:rPr>
        <w:t xml:space="preserve"> (рисунок 3.</w:t>
      </w:r>
      <w:r w:rsidR="00C64373">
        <w:rPr>
          <w:rStyle w:val="afff3"/>
        </w:rPr>
        <w:t>24</w:t>
      </w:r>
      <w:r w:rsidR="00C0251E">
        <w:rPr>
          <w:rStyle w:val="afff3"/>
        </w:rPr>
        <w:t>)</w:t>
      </w:r>
      <w:r w:rsidR="00D67CDA" w:rsidRPr="00034EE0">
        <w:rPr>
          <w:rStyle w:val="afff3"/>
        </w:rPr>
        <w:t>.</w:t>
      </w:r>
    </w:p>
    <w:p w:rsidR="00C64373" w:rsidRDefault="00C64373" w:rsidP="00C64373">
      <w:pPr>
        <w:pStyle w:val="afff6"/>
        <w:rPr>
          <w:rStyle w:val="afff3"/>
        </w:rPr>
      </w:pPr>
      <w:r>
        <w:rPr>
          <w:noProof/>
          <w:lang w:eastAsia="ru-RU"/>
        </w:rPr>
        <w:drawing>
          <wp:inline distT="0" distB="0" distL="0" distR="0" wp14:anchorId="469778D3" wp14:editId="3C031A3C">
            <wp:extent cx="2457598" cy="3168000"/>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3603" t="28698" r="67264" b="27458"/>
                    <a:stretch/>
                  </pic:blipFill>
                  <pic:spPr bwMode="auto">
                    <a:xfrm>
                      <a:off x="0" y="0"/>
                      <a:ext cx="2457598" cy="3168000"/>
                    </a:xfrm>
                    <a:prstGeom prst="rect">
                      <a:avLst/>
                    </a:prstGeom>
                    <a:ln>
                      <a:noFill/>
                    </a:ln>
                    <a:extLst>
                      <a:ext uri="{53640926-AAD7-44D8-BBD7-CCE9431645EC}">
                        <a14:shadowObscured xmlns:a14="http://schemas.microsoft.com/office/drawing/2010/main"/>
                      </a:ext>
                    </a:extLst>
                  </pic:spPr>
                </pic:pic>
              </a:graphicData>
            </a:graphic>
          </wp:inline>
        </w:drawing>
      </w:r>
    </w:p>
    <w:p w:rsidR="00C64373" w:rsidRDefault="00C64373" w:rsidP="00C64373">
      <w:pPr>
        <w:pStyle w:val="a8"/>
        <w:rPr>
          <w:rStyle w:val="afff3"/>
        </w:rPr>
      </w:pPr>
      <w:r>
        <w:t xml:space="preserve">Рисунок 3.24 – </w:t>
      </w:r>
      <w:r>
        <w:rPr>
          <w:rStyle w:val="afff3"/>
        </w:rPr>
        <w:t>Эффект при наведении на блоки</w:t>
      </w:r>
    </w:p>
    <w:p w:rsidR="00AB145B" w:rsidRDefault="00AB145B" w:rsidP="00AB145B">
      <w:pPr>
        <w:rPr>
          <w:rStyle w:val="afff3"/>
        </w:rPr>
      </w:pPr>
      <w:r>
        <w:rPr>
          <w:rStyle w:val="afff3"/>
        </w:rPr>
        <w:t xml:space="preserve">Специальные эффекты схожи между собой. Это повышает </w:t>
      </w:r>
      <w:r w:rsidR="005C7FE3">
        <w:rPr>
          <w:rStyle w:val="afff3"/>
        </w:rPr>
        <w:t>уровень</w:t>
      </w:r>
      <w:r>
        <w:rPr>
          <w:rStyle w:val="afff3"/>
        </w:rPr>
        <w:t xml:space="preserve"> взаимодействия пользователя с сайтом, позволяет легко ориентироваться и быстро привыкать к новым элементам </w:t>
      </w:r>
      <w:r w:rsidR="00906F35">
        <w:rPr>
          <w:rStyle w:val="afff3"/>
        </w:rPr>
        <w:t>веб-сайта.</w:t>
      </w:r>
    </w:p>
    <w:p w:rsidR="00272E41" w:rsidRPr="00272E41" w:rsidRDefault="00B018B3" w:rsidP="00272E41">
      <w:pPr>
        <w:rPr>
          <w:spacing w:val="-2"/>
          <w:lang w:eastAsia="ru-RU"/>
        </w:rPr>
      </w:pPr>
      <w:r>
        <w:rPr>
          <w:spacing w:val="-2"/>
          <w:lang w:eastAsia="ru-RU"/>
        </w:rPr>
        <w:t>Все анимационные эффекты</w:t>
      </w:r>
      <w:r w:rsidR="00272E41">
        <w:rPr>
          <w:spacing w:val="-2"/>
          <w:lang w:eastAsia="ru-RU"/>
        </w:rPr>
        <w:t xml:space="preserve"> сайта «</w:t>
      </w:r>
      <w:r w:rsidR="00272E41">
        <w:rPr>
          <w:spacing w:val="-2"/>
          <w:lang w:val="en-US" w:eastAsia="ru-RU"/>
        </w:rPr>
        <w:t>BookLover</w:t>
      </w:r>
      <w:r w:rsidR="00272E41">
        <w:rPr>
          <w:spacing w:val="-2"/>
          <w:lang w:eastAsia="ru-RU"/>
        </w:rPr>
        <w:t>»</w:t>
      </w:r>
      <w:r>
        <w:rPr>
          <w:spacing w:val="-2"/>
          <w:lang w:eastAsia="ru-RU"/>
        </w:rPr>
        <w:t xml:space="preserve"> не нагружают и не перетягивают на себя</w:t>
      </w:r>
      <w:r w:rsidR="00906F35">
        <w:rPr>
          <w:spacing w:val="-2"/>
          <w:lang w:eastAsia="ru-RU"/>
        </w:rPr>
        <w:t xml:space="preserve"> большого</w:t>
      </w:r>
      <w:r>
        <w:rPr>
          <w:spacing w:val="-2"/>
          <w:lang w:eastAsia="ru-RU"/>
        </w:rPr>
        <w:t xml:space="preserve"> внимание, поэтому было принято решение использовать те же эффекты и для административной панели, так как </w:t>
      </w:r>
      <w:r w:rsidR="00550D3C">
        <w:rPr>
          <w:spacing w:val="-2"/>
          <w:lang w:eastAsia="ru-RU"/>
        </w:rPr>
        <w:t>работа администратора требует сосредоточенности и много внимания.</w:t>
      </w:r>
    </w:p>
    <w:p w:rsidR="00DB2961" w:rsidRDefault="003D75E6" w:rsidP="00BC55C0">
      <w:pPr>
        <w:pStyle w:val="af8"/>
        <w:outlineLvl w:val="1"/>
      </w:pPr>
      <w:bookmarkStart w:id="63" w:name="_Toc41742041"/>
      <w:bookmarkStart w:id="64" w:name="_Toc42269089"/>
      <w:r>
        <w:t>3.6</w:t>
      </w:r>
      <w:r w:rsidR="00EC6CBD">
        <w:t xml:space="preserve"> Вывод по разделу</w:t>
      </w:r>
      <w:bookmarkEnd w:id="63"/>
      <w:bookmarkEnd w:id="64"/>
    </w:p>
    <w:p w:rsidR="003322C9" w:rsidRDefault="003322C9" w:rsidP="00236119">
      <w:r>
        <w:t xml:space="preserve">В </w:t>
      </w:r>
      <w:r w:rsidR="006F0D7E">
        <w:t>данном разделе был разработан дизайн сайта, его анимационные эффекты</w:t>
      </w:r>
      <w:r w:rsidR="00251C2A">
        <w:t xml:space="preserve"> на основе ранее созданных прототипов и следуя выводам из анализа </w:t>
      </w:r>
      <w:r w:rsidR="006D30D5">
        <w:t>аналогов</w:t>
      </w:r>
      <w:r w:rsidR="00251C2A">
        <w:t>.</w:t>
      </w:r>
      <w:r w:rsidR="00FA23A9">
        <w:t xml:space="preserve"> Все </w:t>
      </w:r>
      <w:r w:rsidR="00FA23A9">
        <w:lastRenderedPageBreak/>
        <w:t xml:space="preserve">навигационные и важные элементы сайта были отличны от оформления основного </w:t>
      </w:r>
      <w:r w:rsidR="00076302">
        <w:t>текста для привлечения внимания и увеличения юзабилити.</w:t>
      </w:r>
      <w:r w:rsidR="00C03EA3">
        <w:t xml:space="preserve"> При создании дизайна сайта необходимо</w:t>
      </w:r>
      <w:r w:rsidR="00E7009E">
        <w:t xml:space="preserve"> было</w:t>
      </w:r>
      <w:r w:rsidR="00C03EA3">
        <w:t xml:space="preserve"> </w:t>
      </w:r>
      <w:r w:rsidR="005D6146" w:rsidRPr="005D6146">
        <w:t>создать его в</w:t>
      </w:r>
      <w:r w:rsidR="005D6146">
        <w:t xml:space="preserve"> классическом стиле с элементами стиля метро</w:t>
      </w:r>
      <w:r w:rsidR="00C03EA3">
        <w:t>.</w:t>
      </w:r>
    </w:p>
    <w:p w:rsidR="006F0D7E" w:rsidRPr="00A83975" w:rsidRDefault="00076302" w:rsidP="00A83975">
      <w:r>
        <w:t xml:space="preserve">Для получения эффекта единства и </w:t>
      </w:r>
      <w:r w:rsidR="00FE164F">
        <w:t>завершенности были созданы логотип, единое оформление заголовков, основ</w:t>
      </w:r>
      <w:r w:rsidR="007F006A">
        <w:t>ного текста, полей ввода, ссылок и</w:t>
      </w:r>
      <w:r w:rsidR="00FE164F">
        <w:t xml:space="preserve"> кнопок,</w:t>
      </w:r>
      <w:r w:rsidR="003B6A11">
        <w:t xml:space="preserve"> а </w:t>
      </w:r>
      <w:r w:rsidR="00FE6D4C">
        <w:t>также были со</w:t>
      </w:r>
      <w:r w:rsidR="00E7009E">
        <w:t>зданы иллюстрации</w:t>
      </w:r>
      <w:r w:rsidR="007F006A">
        <w:t xml:space="preserve">, </w:t>
      </w:r>
      <w:r w:rsidR="00FE6D4C">
        <w:t>дизайнерское оформление блока с хлебными крошками</w:t>
      </w:r>
      <w:r w:rsidR="00E7009E">
        <w:t xml:space="preserve">, фон для второго экрана главной страницы и </w:t>
      </w:r>
      <w:r w:rsidR="00CA22F3">
        <w:t>фон для страниц авторизации, регистрации и административной панели</w:t>
      </w:r>
      <w:r w:rsidR="00FE6D4C">
        <w:t>.</w:t>
      </w:r>
      <w:r w:rsidR="003F38CD">
        <w:t xml:space="preserve"> Для оформления объявлений были созданы собственные фотографии книг, а для рецензий использовались стоковые фотографии.</w:t>
      </w:r>
      <w:r w:rsidR="00A83975">
        <w:t xml:space="preserve"> </w:t>
      </w:r>
      <w:r w:rsidR="00236119" w:rsidRPr="00382582">
        <w:rPr>
          <w:spacing w:val="-4"/>
        </w:rPr>
        <w:t>На сайте присутствуют только необходимые элементы для создания дружелюбного интерфейса.</w:t>
      </w:r>
    </w:p>
    <w:bookmarkStart w:id="65" w:name="_Toc516563671"/>
    <w:bookmarkStart w:id="66" w:name="_Toc8666130"/>
    <w:bookmarkStart w:id="67" w:name="_Toc41742042"/>
    <w:bookmarkStart w:id="68" w:name="_Toc42269090"/>
    <w:p w:rsidR="00DB2961" w:rsidRDefault="00152AA1" w:rsidP="00E04941">
      <w:pPr>
        <w:pStyle w:val="af6"/>
        <w:outlineLvl w:val="0"/>
      </w:pPr>
      <w:r>
        <w:rPr>
          <w:noProof/>
          <w:lang w:eastAsia="ru-RU"/>
        </w:rPr>
        <w:lastRenderedPageBreak/>
        <mc:AlternateContent>
          <mc:Choice Requires="wps">
            <w:drawing>
              <wp:anchor distT="0" distB="0" distL="114300" distR="114300" simplePos="0" relativeHeight="251786751" behindDoc="0" locked="0" layoutInCell="1" allowOverlap="1" wp14:anchorId="5E1232A2" wp14:editId="7B2D4B96">
                <wp:simplePos x="0" y="0"/>
                <wp:positionH relativeFrom="margin">
                  <wp:posOffset>6107430</wp:posOffset>
                </wp:positionH>
                <wp:positionV relativeFrom="paragraph">
                  <wp:posOffset>-356235</wp:posOffset>
                </wp:positionV>
                <wp:extent cx="352167" cy="271780"/>
                <wp:effectExtent l="0" t="0" r="10160" b="13970"/>
                <wp:wrapNone/>
                <wp:docPr id="609" name="Прямоугольник 609"/>
                <wp:cNvGraphicFramePr/>
                <a:graphic xmlns:a="http://schemas.openxmlformats.org/drawingml/2006/main">
                  <a:graphicData uri="http://schemas.microsoft.com/office/word/2010/wordprocessingShape">
                    <wps:wsp>
                      <wps:cNvSpPr/>
                      <wps:spPr>
                        <a:xfrm>
                          <a:off x="0" y="0"/>
                          <a:ext cx="352167" cy="2717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D977F6" id="Прямоугольник 609" o:spid="_x0000_s1026" style="position:absolute;margin-left:480.9pt;margin-top:-28.05pt;width:27.75pt;height:21.4pt;z-index:25178675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" fillcolor="white [3212]" strokecolor="white [3212]" strokeweight="1pt">
                <w10:wrap anchorx="margin"/>
              </v:rect>
            </w:pict>
          </mc:Fallback>
        </mc:AlternateContent>
      </w:r>
      <w:r w:rsidR="00DB2961" w:rsidRPr="0013781E">
        <w:rPr>
          <w:noProof/>
          <w:lang w:eastAsia="ru-RU"/>
        </w:rPr>
        <mc:AlternateContent>
          <mc:Choice Requires="wpg">
            <w:drawing>
              <wp:anchor distT="0" distB="0" distL="114300" distR="114300" simplePos="0" relativeHeight="251757055" behindDoc="1" locked="1" layoutInCell="1" allowOverlap="1" wp14:anchorId="13B9B86C" wp14:editId="56E4D5AF">
                <wp:simplePos x="0" y="0"/>
                <wp:positionH relativeFrom="page">
                  <wp:posOffset>720090</wp:posOffset>
                </wp:positionH>
                <wp:positionV relativeFrom="page">
                  <wp:posOffset>180340</wp:posOffset>
                </wp:positionV>
                <wp:extent cx="6660000" cy="10332000"/>
                <wp:effectExtent l="0" t="0" r="26670" b="31750"/>
                <wp:wrapNone/>
                <wp:docPr id="4594" name="Группа 4594"/>
                <wp:cNvGraphicFramePr/>
                <a:graphic xmlns:a="http://schemas.openxmlformats.org/drawingml/2006/main">
                  <a:graphicData uri="http://schemas.microsoft.com/office/word/2010/wordprocessingGroup">
                    <wpg:wgp>
                      <wpg:cNvGrpSpPr/>
                      <wpg:grpSpPr>
                        <a:xfrm>
                          <a:off x="0" y="0"/>
                          <a:ext cx="6660000" cy="10332000"/>
                          <a:chOff x="0" y="0"/>
                          <a:chExt cx="6662946" cy="10334945"/>
                        </a:xfrm>
                      </wpg:grpSpPr>
                      <wps:wsp>
                        <wps:cNvPr id="4595" name="Прямая соединительная линия 4595"/>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6" name="Прямая соединительная линия 4596"/>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97" name="Прямая соединительная линия 4597"/>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8" name="Прямая соединительная линия 4598"/>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99" name="Прямая соединительная линия 4599"/>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00" name="Прямая соединительная линия 4600"/>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01" name="Прямая соединительная линия 4601"/>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02" name="Прямая соединительная линия 4602"/>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3" name="Прямая соединительная линия 4603"/>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4" name="Прямая соединительная линия 4604"/>
                        <wps:cNvCnPr>
                          <a:cxnSpLocks noChangeShapeType="1"/>
                        </wps:cNvCnPr>
                        <wps:spPr bwMode="auto">
                          <a:xfrm>
                            <a:off x="1442852"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5" name="Прямая соединительная линия 4605"/>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6" name="Прямая соединительная линия 4606"/>
                        <wps:cNvCnPr>
                          <a:cxnSpLocks noChangeShapeType="1"/>
                        </wps:cNvCnPr>
                        <wps:spPr bwMode="auto">
                          <a:xfrm>
                            <a:off x="255320"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7" name="Прямая соединительная линия 4607"/>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28" name="Прямая соединительная линия 4128"/>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1" name="Прямая соединительная линия 4131"/>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2" name="Прямая соединительная линия 4132"/>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3" name="Прямая соединительная линия 4133"/>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4" name="Прямая соединительная линия 4134"/>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5" name="Прямая соединительная линия 4135"/>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6" name="Прямая соединительная линия 4136"/>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7" name="Прямоугольник 4137"/>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38" name="Надпись 4138"/>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DB2961">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4139" name="Надпись 4139"/>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DB2961">
                              <w:pPr>
                                <w:ind w:firstLine="0"/>
                                <w:jc w:val="center"/>
                                <w:rPr>
                                  <w:rFonts w:ascii="Arial" w:hAnsi="Arial" w:cs="Arial"/>
                                  <w:sz w:val="18"/>
                                  <w:szCs w:val="18"/>
                                </w:rPr>
                              </w:pPr>
                              <w:r w:rsidRPr="0066310D">
                                <w:rPr>
                                  <w:sz w:val="18"/>
                                  <w:szCs w:val="18"/>
                                </w:rPr>
                                <w:t>Изм</w:t>
                              </w:r>
                            </w:p>
                          </w:txbxContent>
                        </wps:txbx>
                        <wps:bodyPr rot="0" vert="horz" wrap="square" lIns="18000" tIns="18000" rIns="18000" bIns="0" anchor="t" anchorCtr="0" upright="1">
                          <a:noAutofit/>
                        </wps:bodyPr>
                      </wps:wsp>
                      <wps:wsp>
                        <wps:cNvPr id="4140" name="Надпись 4140"/>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D4FF3" w:rsidRPr="002D0CDF" w:rsidRDefault="00ED4FF3" w:rsidP="00DB2961">
                              <w:pPr>
                                <w:ind w:firstLine="0"/>
                                <w:jc w:val="center"/>
                              </w:pPr>
                              <w:r w:rsidRPr="0066310D">
                                <w:rPr>
                                  <w:sz w:val="18"/>
                                  <w:szCs w:val="18"/>
                                </w:rPr>
                                <w:t>Лист</w:t>
                              </w:r>
                            </w:p>
                          </w:txbxContent>
                        </wps:txbx>
                        <wps:bodyPr rot="0" vert="horz" wrap="square" lIns="18000" tIns="18000" rIns="18000" bIns="0" anchor="t" anchorCtr="0" upright="1">
                          <a:noAutofit/>
                        </wps:bodyPr>
                      </wps:wsp>
                      <wps:wsp>
                        <wps:cNvPr id="4141" name="Надпись 4141"/>
                        <wps:cNvSpPr txBox="1">
                          <a:spLocks noChangeArrowheads="1"/>
                        </wps:cNvSpPr>
                        <wps:spPr bwMode="auto">
                          <a:xfrm>
                            <a:off x="593766" y="925087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DB2961">
                              <w:pPr>
                                <w:ind w:firstLine="0"/>
                                <w:jc w:val="center"/>
                                <w:rPr>
                                  <w:rFonts w:ascii="Arial" w:hAnsi="Arial" w:cs="Arial"/>
                                  <w:sz w:val="18"/>
                                  <w:szCs w:val="18"/>
                                </w:rPr>
                              </w:pPr>
                              <w:r w:rsidRPr="006713AF">
                                <w:rPr>
                                  <w:sz w:val="18"/>
                                  <w:szCs w:val="18"/>
                                </w:rPr>
                                <w:t>№</w:t>
                              </w:r>
                              <w:r w:rsidRPr="002D0CDF">
                                <w:rPr>
                                  <w:rFonts w:ascii="Arial" w:hAnsi="Arial" w:cs="Arial"/>
                                  <w:sz w:val="18"/>
                                  <w:szCs w:val="18"/>
                                </w:rPr>
                                <w:t xml:space="preserve"> </w:t>
                              </w:r>
                              <w:r w:rsidRPr="0066310D">
                                <w:rPr>
                                  <w:sz w:val="18"/>
                                  <w:szCs w:val="18"/>
                                </w:rPr>
                                <w:t>документа</w:t>
                              </w:r>
                            </w:p>
                          </w:txbxContent>
                        </wps:txbx>
                        <wps:bodyPr rot="0" vert="horz" wrap="square" lIns="18000" tIns="18000" rIns="18000" bIns="0" anchor="t" anchorCtr="0" upright="1">
                          <a:noAutofit/>
                        </wps:bodyPr>
                      </wps:wsp>
                      <wps:wsp>
                        <wps:cNvPr id="4142" name="Надпись 4142"/>
                        <wps:cNvSpPr txBox="1">
                          <a:spLocks noChangeArrowheads="1"/>
                        </wps:cNvSpPr>
                        <wps:spPr bwMode="auto">
                          <a:xfrm>
                            <a:off x="617517" y="9446821"/>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1A63C2" w:rsidRDefault="00ED4FF3" w:rsidP="00DB2961">
                              <w:pPr>
                                <w:ind w:firstLine="0"/>
                                <w:rPr>
                                  <w:rFonts w:ascii="Arial" w:hAnsi="Arial" w:cs="Arial"/>
                                  <w:sz w:val="20"/>
                                  <w:szCs w:val="20"/>
                                </w:rPr>
                              </w:pPr>
                              <w:r>
                                <w:rPr>
                                  <w:sz w:val="20"/>
                                  <w:szCs w:val="20"/>
                                </w:rPr>
                                <w:t>Завадская</w:t>
                              </w:r>
                            </w:p>
                            <w:p w:rsidR="00ED4FF3" w:rsidRPr="002D0CDF" w:rsidRDefault="00ED4FF3" w:rsidP="00DB2961"/>
                          </w:txbxContent>
                        </wps:txbx>
                        <wps:bodyPr rot="0" vert="horz" wrap="square" lIns="18000" tIns="0" rIns="18000" bIns="0" anchor="t" anchorCtr="0" upright="1">
                          <a:noAutofit/>
                        </wps:bodyPr>
                      </wps:wsp>
                      <wps:wsp>
                        <wps:cNvPr id="4143" name="Надпись 4143"/>
                        <wps:cNvSpPr txBox="1">
                          <a:spLocks noChangeArrowheads="1"/>
                        </wps:cNvSpPr>
                        <wps:spPr bwMode="auto">
                          <a:xfrm>
                            <a:off x="617517" y="960713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DB2961">
                              <w:pPr>
                                <w:ind w:firstLine="0"/>
                                <w:rPr>
                                  <w:rFonts w:ascii="Arial" w:hAnsi="Arial" w:cs="Arial"/>
                                  <w:spacing w:val="-6"/>
                                  <w:sz w:val="20"/>
                                  <w:szCs w:val="20"/>
                                </w:rPr>
                              </w:pPr>
                              <w:r>
                                <w:rPr>
                                  <w:spacing w:val="-6"/>
                                  <w:sz w:val="20"/>
                                  <w:szCs w:val="20"/>
                                </w:rPr>
                                <w:t>Потапенко</w:t>
                              </w:r>
                            </w:p>
                            <w:p w:rsidR="00ED4FF3" w:rsidRPr="002D0CDF" w:rsidRDefault="00ED4FF3" w:rsidP="00DB2961">
                              <w:pPr>
                                <w:ind w:firstLine="0"/>
                                <w:rPr>
                                  <w:rFonts w:ascii="Arial" w:hAnsi="Arial" w:cs="Arial"/>
                                  <w:sz w:val="20"/>
                                  <w:szCs w:val="20"/>
                                </w:rPr>
                              </w:pPr>
                            </w:p>
                            <w:p w:rsidR="00ED4FF3" w:rsidRDefault="00ED4FF3" w:rsidP="00DB2961">
                              <w:pPr>
                                <w:ind w:firstLine="0"/>
                              </w:pPr>
                            </w:p>
                          </w:txbxContent>
                        </wps:txbx>
                        <wps:bodyPr rot="0" vert="horz" wrap="square" lIns="18000" tIns="0" rIns="18000" bIns="0" anchor="t" anchorCtr="0" upright="1">
                          <a:noAutofit/>
                        </wps:bodyPr>
                      </wps:wsp>
                      <wps:wsp>
                        <wps:cNvPr id="4144" name="Надпись 4144"/>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DB2961">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DB2961">
                              <w:pPr>
                                <w:rPr>
                                  <w:rFonts w:ascii="Arial" w:hAnsi="Arial" w:cs="Arial"/>
                                  <w:sz w:val="20"/>
                                  <w:szCs w:val="20"/>
                                </w:rPr>
                              </w:pPr>
                            </w:p>
                          </w:txbxContent>
                        </wps:txbx>
                        <wps:bodyPr rot="0" vert="horz" wrap="square" lIns="18000" tIns="0" rIns="18000" bIns="0" anchor="t" anchorCtr="0" upright="1">
                          <a:noAutofit/>
                        </wps:bodyPr>
                      </wps:wsp>
                      <wps:wsp>
                        <wps:cNvPr id="4145" name="Надпись 4145"/>
                        <wps:cNvSpPr txBox="1">
                          <a:spLocks noChangeArrowheads="1"/>
                        </wps:cNvSpPr>
                        <wps:spPr bwMode="auto">
                          <a:xfrm>
                            <a:off x="1425039" y="925087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DB2961">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wps:txbx>
                        <wps:bodyPr rot="0" vert="horz" wrap="square" lIns="18000" tIns="18000" rIns="18000" bIns="0" anchor="t" anchorCtr="0" upright="1">
                          <a:noAutofit/>
                        </wps:bodyPr>
                      </wps:wsp>
                      <wps:wsp>
                        <wps:cNvPr id="4146" name="Надпись 4146"/>
                        <wps:cNvSpPr txBox="1">
                          <a:spLocks noChangeArrowheads="1"/>
                        </wps:cNvSpPr>
                        <wps:spPr bwMode="auto">
                          <a:xfrm>
                            <a:off x="1971304"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DB2961">
                              <w:pPr>
                                <w:ind w:firstLine="0"/>
                                <w:jc w:val="center"/>
                                <w:rPr>
                                  <w:rFonts w:ascii="Arial" w:hAnsi="Arial" w:cs="Arial"/>
                                  <w:sz w:val="18"/>
                                  <w:szCs w:val="18"/>
                                </w:rPr>
                              </w:pPr>
                              <w:r w:rsidRPr="0066310D">
                                <w:rPr>
                                  <w:sz w:val="18"/>
                                  <w:szCs w:val="18"/>
                                </w:rPr>
                                <w:t>Дата</w:t>
                              </w:r>
                            </w:p>
                          </w:txbxContent>
                        </wps:txbx>
                        <wps:bodyPr rot="0" vert="horz" wrap="square" lIns="18000" tIns="18000" rIns="18000" bIns="0" anchor="t" anchorCtr="0" upright="1">
                          <a:noAutofit/>
                        </wps:bodyPr>
                      </wps:wsp>
                      <wps:wsp>
                        <wps:cNvPr id="4147" name="Надпись 4147"/>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DB2961">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4148" name="Надпись 4148"/>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DB2961">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4149" name="Надпись 4149"/>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DB2961">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4150" name="Надпись 4150"/>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DB2961">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4151" name="Надпись 4151"/>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DB2961">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4152" name="Надпись 4152"/>
                        <wps:cNvSpPr txBox="1">
                          <a:spLocks noChangeArrowheads="1"/>
                        </wps:cNvSpPr>
                        <wps:spPr bwMode="auto">
                          <a:xfrm>
                            <a:off x="2339439" y="8989621"/>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DB2961">
                              <w:pPr>
                                <w:ind w:firstLine="0"/>
                                <w:jc w:val="center"/>
                                <w:rPr>
                                  <w:sz w:val="36"/>
                                  <w:szCs w:val="36"/>
                                </w:rPr>
                              </w:pPr>
                              <w:r w:rsidRPr="0066310D">
                                <w:rPr>
                                  <w:sz w:val="36"/>
                                  <w:szCs w:val="36"/>
                                </w:rPr>
                                <w:t>ДП 0</w:t>
                              </w:r>
                              <w:r>
                                <w:rPr>
                                  <w:sz w:val="36"/>
                                  <w:szCs w:val="36"/>
                                </w:rPr>
                                <w:t>4</w:t>
                              </w:r>
                              <w:r w:rsidRPr="0066310D">
                                <w:rPr>
                                  <w:sz w:val="36"/>
                                  <w:szCs w:val="36"/>
                                </w:rPr>
                                <w:t>.</w:t>
                              </w:r>
                              <w:proofErr w:type="gramStart"/>
                              <w:r w:rsidRPr="0066310D">
                                <w:rPr>
                                  <w:sz w:val="36"/>
                                  <w:szCs w:val="36"/>
                                </w:rPr>
                                <w:t>00.ПЗ</w:t>
                              </w:r>
                              <w:proofErr w:type="gramEnd"/>
                            </w:p>
                            <w:p w:rsidR="00ED4FF3" w:rsidRPr="0066310D" w:rsidRDefault="00ED4FF3" w:rsidP="00DB2961">
                              <w:pPr>
                                <w:ind w:firstLine="0"/>
                                <w:jc w:val="center"/>
                                <w:rPr>
                                  <w:sz w:val="36"/>
                                  <w:szCs w:val="36"/>
                                </w:rPr>
                              </w:pPr>
                            </w:p>
                          </w:txbxContent>
                        </wps:txbx>
                        <wps:bodyPr rot="0" vert="horz" wrap="square" lIns="18000" tIns="0" rIns="18000" bIns="0" anchor="t" anchorCtr="0" upright="1">
                          <a:noAutofit/>
                        </wps:bodyPr>
                      </wps:wsp>
                      <wps:wsp>
                        <wps:cNvPr id="4153" name="Надпись 4153"/>
                        <wps:cNvSpPr txBox="1">
                          <a:spLocks noChangeArrowheads="1"/>
                        </wps:cNvSpPr>
                        <wps:spPr bwMode="auto">
                          <a:xfrm>
                            <a:off x="4857008" y="9797143"/>
                            <a:ext cx="1799590" cy="52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DB2961">
                              <w:pPr>
                                <w:ind w:firstLine="0"/>
                                <w:jc w:val="center"/>
                                <w:rPr>
                                  <w:sz w:val="36"/>
                                  <w:szCs w:val="36"/>
                                </w:rPr>
                              </w:pPr>
                              <w:r w:rsidRPr="0066310D">
                                <w:rPr>
                                  <w:sz w:val="36"/>
                                  <w:szCs w:val="36"/>
                                </w:rPr>
                                <w:t>БГТУ</w:t>
                              </w:r>
                            </w:p>
                            <w:p w:rsidR="00ED4FF3" w:rsidRPr="0066310D" w:rsidRDefault="00ED4FF3" w:rsidP="00DB2961">
                              <w:pPr>
                                <w:ind w:firstLine="0"/>
                                <w:jc w:val="center"/>
                                <w:rPr>
                                  <w:sz w:val="36"/>
                                  <w:szCs w:val="36"/>
                                </w:rPr>
                              </w:pPr>
                              <w:r w:rsidRPr="008A46C4">
                                <w:rPr>
                                  <w:color w:val="000000"/>
                                  <w:sz w:val="36"/>
                                  <w:szCs w:val="36"/>
                                  <w:shd w:val="clear" w:color="auto" w:fill="FFFFFF"/>
                                </w:rPr>
                                <w:t>74319</w:t>
                              </w:r>
                              <w:r>
                                <w:rPr>
                                  <w:sz w:val="36"/>
                                  <w:szCs w:val="36"/>
                                </w:rPr>
                                <w:t>09, 2020</w:t>
                              </w:r>
                            </w:p>
                            <w:p w:rsidR="00ED4FF3" w:rsidRPr="0066310D" w:rsidRDefault="00ED4FF3" w:rsidP="00DB2961">
                              <w:pPr>
                                <w:ind w:firstLine="0"/>
                                <w:jc w:val="center"/>
                                <w:rPr>
                                  <w:sz w:val="36"/>
                                  <w:szCs w:val="36"/>
                                </w:rPr>
                              </w:pPr>
                            </w:p>
                          </w:txbxContent>
                        </wps:txbx>
                        <wps:bodyPr rot="0" vert="horz" wrap="square" lIns="18000" tIns="0" rIns="18000" bIns="0" anchor="t" anchorCtr="0" upright="1">
                          <a:noAutofit/>
                        </wps:bodyPr>
                      </wps:wsp>
                      <wps:wsp>
                        <wps:cNvPr id="4154" name="Надпись 4154"/>
                        <wps:cNvSpPr txBox="1">
                          <a:spLocks noChangeArrowheads="1"/>
                        </wps:cNvSpPr>
                        <wps:spPr bwMode="auto">
                          <a:xfrm>
                            <a:off x="2344881" y="9434945"/>
                            <a:ext cx="2519045" cy="89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C74E95">
                              <w:pPr>
                                <w:suppressAutoHyphens/>
                                <w:ind w:firstLine="0"/>
                                <w:jc w:val="center"/>
                                <w:rPr>
                                  <w:rFonts w:ascii="Arial" w:hAnsi="Arial" w:cs="Arial"/>
                                  <w:sz w:val="24"/>
                                  <w:szCs w:val="24"/>
                                </w:rPr>
                              </w:pPr>
                              <w:r>
                                <w:rPr>
                                  <w:sz w:val="24"/>
                                  <w:szCs w:val="24"/>
                                </w:rPr>
                                <w:t>Программная реализация</w:t>
                              </w:r>
                            </w:p>
                          </w:txbxContent>
                        </wps:txbx>
                        <wps:bodyPr rot="0" vert="horz" wrap="square" lIns="18000" tIns="0" rIns="18000" bIns="0" anchor="ctr" anchorCtr="0" upright="1">
                          <a:noAutofit/>
                        </wps:bodyPr>
                      </wps:wsp>
                      <wps:wsp>
                        <wps:cNvPr id="4155" name="Надпись 4155"/>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DB2961">
                              <w:pPr>
                                <w:ind w:firstLine="0"/>
                                <w:rPr>
                                  <w:rFonts w:ascii="Arial" w:hAnsi="Arial" w:cs="Arial"/>
                                  <w:sz w:val="20"/>
                                  <w:szCs w:val="20"/>
                                </w:rPr>
                              </w:pPr>
                              <w:r w:rsidRPr="00BA79C2">
                                <w:rPr>
                                  <w:sz w:val="20"/>
                                  <w:szCs w:val="20"/>
                                </w:rPr>
                                <w:t>Н.</w:t>
                              </w:r>
                              <w:r w:rsidRPr="002D0CDF">
                                <w:rPr>
                                  <w:rFonts w:ascii="Arial" w:hAnsi="Arial" w:cs="Arial"/>
                                  <w:sz w:val="20"/>
                                  <w:szCs w:val="20"/>
                                </w:rPr>
                                <w:t xml:space="preserve">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4156" name="Надпись 4156"/>
                        <wps:cNvSpPr txBox="1">
                          <a:spLocks noChangeArrowheads="1"/>
                        </wps:cNvSpPr>
                        <wps:spPr bwMode="auto">
                          <a:xfrm>
                            <a:off x="617517" y="9969335"/>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DB2961">
                              <w:pPr>
                                <w:ind w:firstLine="0"/>
                                <w:rPr>
                                  <w:rFonts w:ascii="Arial" w:hAnsi="Arial" w:cs="Arial"/>
                                  <w:spacing w:val="-6"/>
                                  <w:sz w:val="20"/>
                                  <w:szCs w:val="20"/>
                                </w:rPr>
                              </w:pPr>
                              <w:r>
                                <w:rPr>
                                  <w:spacing w:val="-6"/>
                                  <w:sz w:val="20"/>
                                  <w:szCs w:val="20"/>
                                </w:rPr>
                                <w:t>Савчук</w:t>
                              </w:r>
                            </w:p>
                            <w:p w:rsidR="00ED4FF3" w:rsidRPr="002D0CDF" w:rsidRDefault="00ED4FF3" w:rsidP="00DB2961">
                              <w:pPr>
                                <w:rPr>
                                  <w:rFonts w:ascii="Arial" w:hAnsi="Arial" w:cs="Arial"/>
                                  <w:sz w:val="20"/>
                                  <w:szCs w:val="20"/>
                                </w:rPr>
                              </w:pPr>
                            </w:p>
                            <w:p w:rsidR="00ED4FF3" w:rsidRPr="002D0CDF" w:rsidRDefault="00ED4FF3" w:rsidP="00DB2961">
                              <w:pPr>
                                <w:rPr>
                                  <w:rFonts w:ascii="Arial" w:hAnsi="Arial" w:cs="Arial"/>
                                  <w:sz w:val="20"/>
                                  <w:szCs w:val="20"/>
                                </w:rPr>
                              </w:pPr>
                            </w:p>
                          </w:txbxContent>
                        </wps:txbx>
                        <wps:bodyPr rot="0" vert="horz" wrap="square" lIns="18000" tIns="0" rIns="18000" bIns="0" anchor="t" anchorCtr="0" upright="1">
                          <a:noAutofit/>
                        </wps:bodyPr>
                      </wps:wsp>
                      <wps:wsp>
                        <wps:cNvPr id="4157" name="Надпись 4157"/>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DB2961">
                              <w:pPr>
                                <w:ind w:firstLine="0"/>
                                <w:jc w:val="center"/>
                                <w:rPr>
                                  <w:sz w:val="18"/>
                                  <w:szCs w:val="18"/>
                                </w:rPr>
                              </w:pPr>
                              <w:r w:rsidRPr="00AD2DCB">
                                <w:rPr>
                                  <w:sz w:val="18"/>
                                  <w:szCs w:val="18"/>
                                </w:rPr>
                                <w:t>у</w:t>
                              </w:r>
                            </w:p>
                          </w:txbxContent>
                        </wps:txbx>
                        <wps:bodyPr rot="0" vert="horz" wrap="square" lIns="18000" tIns="18000" rIns="18000" bIns="0" anchor="t" anchorCtr="0" upright="1">
                          <a:noAutofit/>
                        </wps:bodyPr>
                      </wps:wsp>
                      <wps:wsp>
                        <wps:cNvPr id="4158" name="Надпись 4158"/>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DB2961">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4159" name="Надпись 4159"/>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00278B" w:rsidRDefault="001A749A" w:rsidP="00DB2961">
                              <w:pPr>
                                <w:ind w:firstLine="0"/>
                                <w:jc w:val="center"/>
                                <w:rPr>
                                  <w:sz w:val="18"/>
                                  <w:szCs w:val="18"/>
                                </w:rPr>
                              </w:pPr>
                              <w:r>
                                <w:rPr>
                                  <w:sz w:val="18"/>
                                  <w:szCs w:val="18"/>
                                </w:rPr>
                                <w:t>2</w:t>
                              </w:r>
                              <w:r w:rsidR="00ED4FF3">
                                <w:rPr>
                                  <w:sz w:val="18"/>
                                  <w:szCs w:val="18"/>
                                </w:rPr>
                                <w:t>0</w:t>
                              </w:r>
                            </w:p>
                          </w:txbxContent>
                        </wps:txbx>
                        <wps:bodyPr rot="0" vert="horz" wrap="square" lIns="18000" tIns="18000" rIns="18000" bIns="0" anchor="t" anchorCtr="0" upright="1">
                          <a:noAutofit/>
                        </wps:bodyPr>
                      </wps:wsp>
                      <wps:wsp>
                        <wps:cNvPr id="4608" name="Надпись 4608"/>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DB2961">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s:wsp>
                        <wps:cNvPr id="4609" name="Надпись 4609"/>
                        <wps:cNvSpPr txBox="1">
                          <a:spLocks noChangeArrowheads="1"/>
                        </wps:cNvSpPr>
                        <wps:spPr bwMode="auto">
                          <a:xfrm>
                            <a:off x="617517" y="9785267"/>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DB2961">
                              <w:pPr>
                                <w:ind w:firstLine="0"/>
                                <w:rPr>
                                  <w:rFonts w:ascii="Arial" w:hAnsi="Arial" w:cs="Arial"/>
                                  <w:spacing w:val="-6"/>
                                  <w:sz w:val="20"/>
                                  <w:szCs w:val="20"/>
                                </w:rPr>
                              </w:pPr>
                            </w:p>
                            <w:p w:rsidR="00ED4FF3" w:rsidRPr="002D0CDF" w:rsidRDefault="00ED4FF3" w:rsidP="00DB2961">
                              <w:pPr>
                                <w:rPr>
                                  <w:rFonts w:ascii="Arial" w:hAnsi="Arial" w:cs="Arial"/>
                                  <w:sz w:val="20"/>
                                  <w:szCs w:val="20"/>
                                </w:rPr>
                              </w:pPr>
                            </w:p>
                            <w:p w:rsidR="00ED4FF3" w:rsidRPr="002D0CDF" w:rsidRDefault="00ED4FF3" w:rsidP="00DB2961">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3B9B86C" id="Группа 4594" o:spid="_x0000_s1348" style="position:absolute;left:0;text-align:left;margin-left:56.7pt;margin-top:14.2pt;width:524.4pt;height:813.55pt;z-index:-251559425;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">
                <v:line id="Прямая соединительная линия 4595" o:spid="_x0000_s1349"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" strokeweight="2pt"/>
                <v:line id="Прямая соединительная линия 4596" o:spid="_x0000_s1350"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"/>
                <v:line id="Прямая соединительная линия 4597" o:spid="_x0000_s1351"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" strokeweight="2pt"/>
                <v:line id="Прямая соединительная линия 4598" o:spid="_x0000_s1352"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"/>
                <v:line id="Прямая соединительная линия 4599" o:spid="_x0000_s1353"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"/>
                <v:line id="Прямая соединительная линия 4600" o:spid="_x0000_s1354"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"/>
                <v:line id="Прямая соединительная линия 4601" o:spid="_x0000_s1355"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"/>
                <v:line id="Прямая соединительная линия 4602" o:spid="_x0000_s1356"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" strokeweight="2pt"/>
                <v:line id="Прямая соединительная линия 4603" o:spid="_x0000_s1357"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" strokeweight="2pt"/>
                <v:line id="Прямая соединительная линия 4604" o:spid="_x0000_s1358"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" strokeweight="2pt"/>
                <v:line id="Прямая соединительная линия 4605" o:spid="_x0000_s1359"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" strokeweight="2pt"/>
                <v:line id="Прямая соединительная линия 4606" o:spid="_x0000_s1360"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" strokeweight="2pt"/>
                <v:line id="Прямая соединительная линия 4607" o:spid="_x0000_s1361"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" strokeweight="2pt"/>
                <v:line id="Прямая соединительная линия 4128" o:spid="_x0000_s1362"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" strokeweight="2pt"/>
                <v:line id="Прямая соединительная линия 4131" o:spid="_x0000_s1363"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" strokeweight="2pt"/>
                <v:line id="Прямая соединительная линия 4132" o:spid="_x0000_s1364"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"/>
                <v:line id="Прямая соединительная линия 4133" o:spid="_x0000_s1365"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"/>
                <v:line id="Прямая соединительная линия 4134" o:spid="_x0000_s1366"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" strokeweight="2pt"/>
                <v:line id="Прямая соединительная линия 4135" o:spid="_x0000_s1367"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" strokeweight="2pt"/>
                <v:line id="Прямая соединительная линия 4136" o:spid="_x0000_s1368"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" strokeweight="2pt"/>
                <v:rect id="Прямоугольник 4137" o:spid="_x0000_s1369"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" filled="f" strokeweight="2pt"/>
                <v:shape id="Надпись 4138" o:spid="_x0000_s1370"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" filled="f" stroked="f">
                  <v:textbox inset=".5mm,.5mm,.5mm,0">
                    <w:txbxContent>
                      <w:p w:rsidR="00ED4FF3" w:rsidRPr="002D0CDF" w:rsidRDefault="00ED4FF3" w:rsidP="00DB2961">
                        <w:pPr>
                          <w:ind w:firstLine="0"/>
                          <w:jc w:val="center"/>
                          <w:rPr>
                            <w:rFonts w:ascii="Arial" w:hAnsi="Arial" w:cs="Arial"/>
                            <w:sz w:val="18"/>
                            <w:szCs w:val="18"/>
                          </w:rPr>
                        </w:pPr>
                        <w:r w:rsidRPr="0066310D">
                          <w:rPr>
                            <w:sz w:val="18"/>
                            <w:szCs w:val="18"/>
                          </w:rPr>
                          <w:t>Листов</w:t>
                        </w:r>
                      </w:p>
                    </w:txbxContent>
                  </v:textbox>
                </v:shape>
                <v:shape id="Надпись 4139" o:spid="_x0000_s1371"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" filled="f" stroked="f">
                  <v:textbox inset=".5mm,.5mm,.5mm,0">
                    <w:txbxContent>
                      <w:p w:rsidR="00ED4FF3" w:rsidRPr="002D0CDF" w:rsidRDefault="00ED4FF3" w:rsidP="00DB2961">
                        <w:pPr>
                          <w:ind w:firstLine="0"/>
                          <w:jc w:val="center"/>
                          <w:rPr>
                            <w:rFonts w:ascii="Arial" w:hAnsi="Arial" w:cs="Arial"/>
                            <w:sz w:val="18"/>
                            <w:szCs w:val="18"/>
                          </w:rPr>
                        </w:pPr>
                        <w:r w:rsidRPr="0066310D">
                          <w:rPr>
                            <w:sz w:val="18"/>
                            <w:szCs w:val="18"/>
                          </w:rPr>
                          <w:t>Изм</w:t>
                        </w:r>
                      </w:p>
                    </w:txbxContent>
                  </v:textbox>
                </v:shape>
                <v:shape id="Надпись 4140" o:spid="_x0000_s1372"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" filled="f" stroked="f">
                  <v:textbox inset=".5mm,.5mm,.5mm,0">
                    <w:txbxContent>
                      <w:p w:rsidR="00ED4FF3" w:rsidRPr="002D0CDF" w:rsidRDefault="00ED4FF3" w:rsidP="00DB2961">
                        <w:pPr>
                          <w:ind w:firstLine="0"/>
                          <w:jc w:val="center"/>
                        </w:pPr>
                        <w:r w:rsidRPr="0066310D">
                          <w:rPr>
                            <w:sz w:val="18"/>
                            <w:szCs w:val="18"/>
                          </w:rPr>
                          <w:t>Лист</w:t>
                        </w:r>
                      </w:p>
                    </w:txbxContent>
                  </v:textbox>
                </v:shape>
                <v:shape id="Надпись 4141" o:spid="_x0000_s1373"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" filled="f" stroked="f">
                  <v:textbox inset=".5mm,.5mm,.5mm,0">
                    <w:txbxContent>
                      <w:p w:rsidR="00ED4FF3" w:rsidRPr="002D0CDF" w:rsidRDefault="00ED4FF3" w:rsidP="00DB2961">
                        <w:pPr>
                          <w:ind w:firstLine="0"/>
                          <w:jc w:val="center"/>
                          <w:rPr>
                            <w:rFonts w:ascii="Arial" w:hAnsi="Arial" w:cs="Arial"/>
                            <w:sz w:val="18"/>
                            <w:szCs w:val="18"/>
                          </w:rPr>
                        </w:pPr>
                        <w:r w:rsidRPr="006713AF">
                          <w:rPr>
                            <w:sz w:val="18"/>
                            <w:szCs w:val="18"/>
                          </w:rPr>
                          <w:t>№</w:t>
                        </w:r>
                        <w:r w:rsidRPr="002D0CDF">
                          <w:rPr>
                            <w:rFonts w:ascii="Arial" w:hAnsi="Arial" w:cs="Arial"/>
                            <w:sz w:val="18"/>
                            <w:szCs w:val="18"/>
                          </w:rPr>
                          <w:t xml:space="preserve"> </w:t>
                        </w:r>
                        <w:r w:rsidRPr="0066310D">
                          <w:rPr>
                            <w:sz w:val="18"/>
                            <w:szCs w:val="18"/>
                          </w:rPr>
                          <w:t>документа</w:t>
                        </w:r>
                      </w:p>
                    </w:txbxContent>
                  </v:textbox>
                </v:shape>
                <v:shape id="Надпись 4142" o:spid="_x0000_s1374"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" filled="f" stroked="f">
                  <v:textbox inset=".5mm,0,.5mm,0">
                    <w:txbxContent>
                      <w:p w:rsidR="00ED4FF3" w:rsidRPr="001A63C2" w:rsidRDefault="00ED4FF3" w:rsidP="00DB2961">
                        <w:pPr>
                          <w:ind w:firstLine="0"/>
                          <w:rPr>
                            <w:rFonts w:ascii="Arial" w:hAnsi="Arial" w:cs="Arial"/>
                            <w:sz w:val="20"/>
                            <w:szCs w:val="20"/>
                          </w:rPr>
                        </w:pPr>
                        <w:r>
                          <w:rPr>
                            <w:sz w:val="20"/>
                            <w:szCs w:val="20"/>
                          </w:rPr>
                          <w:t>Завадская</w:t>
                        </w:r>
                      </w:p>
                      <w:p w:rsidR="00ED4FF3" w:rsidRPr="002D0CDF" w:rsidRDefault="00ED4FF3" w:rsidP="00DB2961"/>
                    </w:txbxContent>
                  </v:textbox>
                </v:shape>
                <v:shape id="Надпись 4143" o:spid="_x0000_s1375"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" filled="f" stroked="f">
                  <v:textbox inset=".5mm,0,.5mm,0">
                    <w:txbxContent>
                      <w:p w:rsidR="00ED4FF3" w:rsidRPr="002D0CDF" w:rsidRDefault="00ED4FF3" w:rsidP="00DB2961">
                        <w:pPr>
                          <w:ind w:firstLine="0"/>
                          <w:rPr>
                            <w:rFonts w:ascii="Arial" w:hAnsi="Arial" w:cs="Arial"/>
                            <w:spacing w:val="-6"/>
                            <w:sz w:val="20"/>
                            <w:szCs w:val="20"/>
                          </w:rPr>
                        </w:pPr>
                        <w:r>
                          <w:rPr>
                            <w:spacing w:val="-6"/>
                            <w:sz w:val="20"/>
                            <w:szCs w:val="20"/>
                          </w:rPr>
                          <w:t>Потапенко</w:t>
                        </w:r>
                      </w:p>
                      <w:p w:rsidR="00ED4FF3" w:rsidRPr="002D0CDF" w:rsidRDefault="00ED4FF3" w:rsidP="00DB2961">
                        <w:pPr>
                          <w:ind w:firstLine="0"/>
                          <w:rPr>
                            <w:rFonts w:ascii="Arial" w:hAnsi="Arial" w:cs="Arial"/>
                            <w:sz w:val="20"/>
                            <w:szCs w:val="20"/>
                          </w:rPr>
                        </w:pPr>
                      </w:p>
                      <w:p w:rsidR="00ED4FF3" w:rsidRDefault="00ED4FF3" w:rsidP="00DB2961">
                        <w:pPr>
                          <w:ind w:firstLine="0"/>
                        </w:pPr>
                      </w:p>
                    </w:txbxContent>
                  </v:textbox>
                </v:shape>
                <v:shape id="Надпись 4144" o:spid="_x0000_s1376"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" filled="f" stroked="f">
                  <v:textbox inset=".5mm,0,.5mm,0">
                    <w:txbxContent>
                      <w:p w:rsidR="00ED4FF3" w:rsidRPr="002D0CDF" w:rsidRDefault="00ED4FF3" w:rsidP="00DB2961">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DB2961">
                        <w:pPr>
                          <w:rPr>
                            <w:rFonts w:ascii="Arial" w:hAnsi="Arial" w:cs="Arial"/>
                            <w:sz w:val="20"/>
                            <w:szCs w:val="20"/>
                          </w:rPr>
                        </w:pPr>
                      </w:p>
                    </w:txbxContent>
                  </v:textbox>
                </v:shape>
                <v:shape id="Надпись 4145" o:spid="_x0000_s1377"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" filled="f" stroked="f">
                  <v:textbox inset=".5mm,.5mm,.5mm,0">
                    <w:txbxContent>
                      <w:p w:rsidR="00ED4FF3" w:rsidRPr="002D0CDF" w:rsidRDefault="00ED4FF3" w:rsidP="00DB2961">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v:textbox>
                </v:shape>
                <v:shape id="Надпись 4146" o:spid="_x0000_s1378"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" filled="f" stroked="f">
                  <v:textbox inset=".5mm,.5mm,.5mm,0">
                    <w:txbxContent>
                      <w:p w:rsidR="00ED4FF3" w:rsidRPr="002D0CDF" w:rsidRDefault="00ED4FF3" w:rsidP="00DB2961">
                        <w:pPr>
                          <w:ind w:firstLine="0"/>
                          <w:jc w:val="center"/>
                          <w:rPr>
                            <w:rFonts w:ascii="Arial" w:hAnsi="Arial" w:cs="Arial"/>
                            <w:sz w:val="18"/>
                            <w:szCs w:val="18"/>
                          </w:rPr>
                        </w:pPr>
                        <w:r w:rsidRPr="0066310D">
                          <w:rPr>
                            <w:sz w:val="18"/>
                            <w:szCs w:val="18"/>
                          </w:rPr>
                          <w:t>Дата</w:t>
                        </w:r>
                      </w:p>
                    </w:txbxContent>
                  </v:textbox>
                </v:shape>
                <v:shape id="Надпись 4147" o:spid="_x0000_s1379"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" filled="f" stroked="f">
                  <v:textbox inset=".5mm,0,.5mm,0">
                    <w:txbxContent>
                      <w:p w:rsidR="00ED4FF3" w:rsidRPr="002D0CDF" w:rsidRDefault="00ED4FF3" w:rsidP="00DB2961">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4148" o:spid="_x0000_s1380"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" filled="f" stroked="f">
                  <v:textbox inset=".5mm,0,.5mm,0">
                    <w:txbxContent>
                      <w:p w:rsidR="00ED4FF3" w:rsidRPr="002D0CDF" w:rsidRDefault="00ED4FF3" w:rsidP="00DB2961">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4149" o:spid="_x0000_s1381"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" filled="f" stroked="f">
                  <v:textbox inset=".5mm,0,.5mm,0">
                    <w:txbxContent>
                      <w:p w:rsidR="00ED4FF3" w:rsidRPr="00AD2DCB" w:rsidRDefault="00ED4FF3" w:rsidP="00DB2961">
                        <w:pPr>
                          <w:ind w:firstLine="0"/>
                          <w:rPr>
                            <w:sz w:val="20"/>
                            <w:szCs w:val="20"/>
                          </w:rPr>
                        </w:pPr>
                        <w:r w:rsidRPr="00AD2DCB">
                          <w:rPr>
                            <w:sz w:val="20"/>
                            <w:szCs w:val="20"/>
                          </w:rPr>
                          <w:t>Утв.</w:t>
                        </w:r>
                      </w:p>
                    </w:txbxContent>
                  </v:textbox>
                </v:shape>
                <v:shape id="Надпись 4150" o:spid="_x0000_s1382"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" filled="f" stroked="f">
                  <v:textbox inset=".5mm,.5mm,.5mm,0">
                    <w:txbxContent>
                      <w:p w:rsidR="00ED4FF3" w:rsidRPr="002D0CDF" w:rsidRDefault="00ED4FF3" w:rsidP="00DB2961">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4151" o:spid="_x0000_s1383"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" filled="f" stroked="f">
                  <v:textbox inset=".5mm,.5mm,.5mm,0">
                    <w:txbxContent>
                      <w:p w:rsidR="00ED4FF3" w:rsidRPr="002D0CDF" w:rsidRDefault="00ED4FF3" w:rsidP="00DB2961">
                        <w:pPr>
                          <w:ind w:firstLine="0"/>
                          <w:jc w:val="center"/>
                          <w:rPr>
                            <w:rFonts w:ascii="Arial" w:hAnsi="Arial" w:cs="Arial"/>
                            <w:sz w:val="18"/>
                            <w:szCs w:val="18"/>
                          </w:rPr>
                        </w:pPr>
                        <w:r w:rsidRPr="0066310D">
                          <w:rPr>
                            <w:sz w:val="18"/>
                            <w:szCs w:val="18"/>
                          </w:rPr>
                          <w:t>Лист</w:t>
                        </w:r>
                      </w:p>
                    </w:txbxContent>
                  </v:textbox>
                </v:shape>
                <v:shape id="Надпись 4152" o:spid="_x0000_s1384"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" filled="f" stroked="f">
                  <v:textbox inset=".5mm,0,.5mm,0">
                    <w:txbxContent>
                      <w:p w:rsidR="00ED4FF3" w:rsidRPr="0066310D" w:rsidRDefault="00ED4FF3" w:rsidP="00DB2961">
                        <w:pPr>
                          <w:ind w:firstLine="0"/>
                          <w:jc w:val="center"/>
                          <w:rPr>
                            <w:sz w:val="36"/>
                            <w:szCs w:val="36"/>
                          </w:rPr>
                        </w:pPr>
                        <w:r w:rsidRPr="0066310D">
                          <w:rPr>
                            <w:sz w:val="36"/>
                            <w:szCs w:val="36"/>
                          </w:rPr>
                          <w:t>ДП 0</w:t>
                        </w:r>
                        <w:r>
                          <w:rPr>
                            <w:sz w:val="36"/>
                            <w:szCs w:val="36"/>
                          </w:rPr>
                          <w:t>4</w:t>
                        </w:r>
                        <w:r w:rsidRPr="0066310D">
                          <w:rPr>
                            <w:sz w:val="36"/>
                            <w:szCs w:val="36"/>
                          </w:rPr>
                          <w:t>.</w:t>
                        </w:r>
                        <w:proofErr w:type="gramStart"/>
                        <w:r w:rsidRPr="0066310D">
                          <w:rPr>
                            <w:sz w:val="36"/>
                            <w:szCs w:val="36"/>
                          </w:rPr>
                          <w:t>00.ПЗ</w:t>
                        </w:r>
                        <w:proofErr w:type="gramEnd"/>
                      </w:p>
                      <w:p w:rsidR="00ED4FF3" w:rsidRPr="0066310D" w:rsidRDefault="00ED4FF3" w:rsidP="00DB2961">
                        <w:pPr>
                          <w:ind w:firstLine="0"/>
                          <w:jc w:val="center"/>
                          <w:rPr>
                            <w:sz w:val="36"/>
                            <w:szCs w:val="36"/>
                          </w:rPr>
                        </w:pPr>
                      </w:p>
                    </w:txbxContent>
                  </v:textbox>
                </v:shape>
                <v:shape id="Надпись 4153" o:spid="_x0000_s1385"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" filled="f" stroked="f">
                  <v:textbox inset=".5mm,0,.5mm,0">
                    <w:txbxContent>
                      <w:p w:rsidR="00ED4FF3" w:rsidRPr="0066310D" w:rsidRDefault="00ED4FF3" w:rsidP="00DB2961">
                        <w:pPr>
                          <w:ind w:firstLine="0"/>
                          <w:jc w:val="center"/>
                          <w:rPr>
                            <w:sz w:val="36"/>
                            <w:szCs w:val="36"/>
                          </w:rPr>
                        </w:pPr>
                        <w:r w:rsidRPr="0066310D">
                          <w:rPr>
                            <w:sz w:val="36"/>
                            <w:szCs w:val="36"/>
                          </w:rPr>
                          <w:t>БГТУ</w:t>
                        </w:r>
                      </w:p>
                      <w:p w:rsidR="00ED4FF3" w:rsidRPr="0066310D" w:rsidRDefault="00ED4FF3" w:rsidP="00DB2961">
                        <w:pPr>
                          <w:ind w:firstLine="0"/>
                          <w:jc w:val="center"/>
                          <w:rPr>
                            <w:sz w:val="36"/>
                            <w:szCs w:val="36"/>
                          </w:rPr>
                        </w:pPr>
                        <w:r w:rsidRPr="008A46C4">
                          <w:rPr>
                            <w:color w:val="000000"/>
                            <w:sz w:val="36"/>
                            <w:szCs w:val="36"/>
                            <w:shd w:val="clear" w:color="auto" w:fill="FFFFFF"/>
                          </w:rPr>
                          <w:t>74319</w:t>
                        </w:r>
                        <w:r>
                          <w:rPr>
                            <w:sz w:val="36"/>
                            <w:szCs w:val="36"/>
                          </w:rPr>
                          <w:t>09, 2020</w:t>
                        </w:r>
                      </w:p>
                      <w:p w:rsidR="00ED4FF3" w:rsidRPr="0066310D" w:rsidRDefault="00ED4FF3" w:rsidP="00DB2961">
                        <w:pPr>
                          <w:ind w:firstLine="0"/>
                          <w:jc w:val="center"/>
                          <w:rPr>
                            <w:sz w:val="36"/>
                            <w:szCs w:val="36"/>
                          </w:rPr>
                        </w:pPr>
                      </w:p>
                    </w:txbxContent>
                  </v:textbox>
                </v:shape>
                <v:shape id="Надпись 4154" o:spid="_x0000_s1386" type="#_x0000_t202" style="position:absolute;left:23448;top:94349;width:25191;height:8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" filled="f" stroked="f">
                  <v:textbox inset=".5mm,0,.5mm,0">
                    <w:txbxContent>
                      <w:p w:rsidR="00ED4FF3" w:rsidRPr="00AD2DCB" w:rsidRDefault="00ED4FF3" w:rsidP="00C74E95">
                        <w:pPr>
                          <w:suppressAutoHyphens/>
                          <w:ind w:firstLine="0"/>
                          <w:jc w:val="center"/>
                          <w:rPr>
                            <w:rFonts w:ascii="Arial" w:hAnsi="Arial" w:cs="Arial"/>
                            <w:sz w:val="24"/>
                            <w:szCs w:val="24"/>
                          </w:rPr>
                        </w:pPr>
                        <w:r>
                          <w:rPr>
                            <w:sz w:val="24"/>
                            <w:szCs w:val="24"/>
                          </w:rPr>
                          <w:t>Программная реализация</w:t>
                        </w:r>
                      </w:p>
                    </w:txbxContent>
                  </v:textbox>
                </v:shape>
                <v:shape id="Надпись 4155" o:spid="_x0000_s1387"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" filled="f" stroked="f">
                  <v:textbox inset=".5mm,0,.5mm,0">
                    <w:txbxContent>
                      <w:p w:rsidR="00ED4FF3" w:rsidRPr="002D0CDF" w:rsidRDefault="00ED4FF3" w:rsidP="00DB2961">
                        <w:pPr>
                          <w:ind w:firstLine="0"/>
                          <w:rPr>
                            <w:rFonts w:ascii="Arial" w:hAnsi="Arial" w:cs="Arial"/>
                            <w:sz w:val="20"/>
                            <w:szCs w:val="20"/>
                          </w:rPr>
                        </w:pPr>
                        <w:r w:rsidRPr="00BA79C2">
                          <w:rPr>
                            <w:sz w:val="20"/>
                            <w:szCs w:val="20"/>
                          </w:rPr>
                          <w:t>Н.</w:t>
                        </w:r>
                        <w:r w:rsidRPr="002D0CDF">
                          <w:rPr>
                            <w:rFonts w:ascii="Arial" w:hAnsi="Arial" w:cs="Arial"/>
                            <w:sz w:val="20"/>
                            <w:szCs w:val="20"/>
                          </w:rPr>
                          <w:t xml:space="preserve"> </w:t>
                        </w:r>
                        <w:r w:rsidRPr="0066310D">
                          <w:rPr>
                            <w:sz w:val="20"/>
                            <w:szCs w:val="20"/>
                          </w:rPr>
                          <w:t>контр</w:t>
                        </w:r>
                        <w:r w:rsidRPr="002D0CDF">
                          <w:rPr>
                            <w:rFonts w:ascii="Arial" w:hAnsi="Arial" w:cs="Arial"/>
                            <w:sz w:val="20"/>
                            <w:szCs w:val="20"/>
                          </w:rPr>
                          <w:t>.</w:t>
                        </w:r>
                      </w:p>
                    </w:txbxContent>
                  </v:textbox>
                </v:shape>
                <v:shape id="Надпись 4156" o:spid="_x0000_s1388"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" filled="f" stroked="f">
                  <v:textbox inset=".5mm,0,.5mm,0">
                    <w:txbxContent>
                      <w:p w:rsidR="00ED4FF3" w:rsidRPr="002D0CDF" w:rsidRDefault="00ED4FF3" w:rsidP="00DB2961">
                        <w:pPr>
                          <w:ind w:firstLine="0"/>
                          <w:rPr>
                            <w:rFonts w:ascii="Arial" w:hAnsi="Arial" w:cs="Arial"/>
                            <w:spacing w:val="-6"/>
                            <w:sz w:val="20"/>
                            <w:szCs w:val="20"/>
                          </w:rPr>
                        </w:pPr>
                        <w:r>
                          <w:rPr>
                            <w:spacing w:val="-6"/>
                            <w:sz w:val="20"/>
                            <w:szCs w:val="20"/>
                          </w:rPr>
                          <w:t>Савчук</w:t>
                        </w:r>
                      </w:p>
                      <w:p w:rsidR="00ED4FF3" w:rsidRPr="002D0CDF" w:rsidRDefault="00ED4FF3" w:rsidP="00DB2961">
                        <w:pPr>
                          <w:rPr>
                            <w:rFonts w:ascii="Arial" w:hAnsi="Arial" w:cs="Arial"/>
                            <w:sz w:val="20"/>
                            <w:szCs w:val="20"/>
                          </w:rPr>
                        </w:pPr>
                      </w:p>
                      <w:p w:rsidR="00ED4FF3" w:rsidRPr="002D0CDF" w:rsidRDefault="00ED4FF3" w:rsidP="00DB2961">
                        <w:pPr>
                          <w:rPr>
                            <w:rFonts w:ascii="Arial" w:hAnsi="Arial" w:cs="Arial"/>
                            <w:sz w:val="20"/>
                            <w:szCs w:val="20"/>
                          </w:rPr>
                        </w:pPr>
                      </w:p>
                    </w:txbxContent>
                  </v:textbox>
                </v:shape>
                <v:shape id="Надпись 4157" o:spid="_x0000_s1389"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" filled="f" stroked="f">
                  <v:textbox inset=".5mm,.5mm,.5mm,0">
                    <w:txbxContent>
                      <w:p w:rsidR="00ED4FF3" w:rsidRPr="00AD2DCB" w:rsidRDefault="00ED4FF3" w:rsidP="00DB2961">
                        <w:pPr>
                          <w:ind w:firstLine="0"/>
                          <w:jc w:val="center"/>
                          <w:rPr>
                            <w:sz w:val="18"/>
                            <w:szCs w:val="18"/>
                          </w:rPr>
                        </w:pPr>
                        <w:r w:rsidRPr="00AD2DCB">
                          <w:rPr>
                            <w:sz w:val="18"/>
                            <w:szCs w:val="18"/>
                          </w:rPr>
                          <w:t>у</w:t>
                        </w:r>
                      </w:p>
                    </w:txbxContent>
                  </v:textbox>
                </v:shape>
                <v:shape id="Надпись 4158" o:spid="_x0000_s1390"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" filled="f" stroked="f">
                  <v:textbox inset=".5mm,.5mm,.5mm,0">
                    <w:txbxContent>
                      <w:p w:rsidR="00ED4FF3" w:rsidRPr="00AD2DCB" w:rsidRDefault="00ED4FF3" w:rsidP="00DB2961">
                        <w:pPr>
                          <w:ind w:firstLine="0"/>
                          <w:jc w:val="center"/>
                          <w:rPr>
                            <w:sz w:val="18"/>
                            <w:szCs w:val="18"/>
                          </w:rPr>
                        </w:pPr>
                        <w:r w:rsidRPr="00AD2DCB">
                          <w:rPr>
                            <w:sz w:val="18"/>
                            <w:szCs w:val="18"/>
                          </w:rPr>
                          <w:t>1</w:t>
                        </w:r>
                      </w:p>
                    </w:txbxContent>
                  </v:textbox>
                </v:shape>
                <v:shape id="Надпись 4159" o:spid="_x0000_s1391"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" filled="f" stroked="f">
                  <v:textbox inset=".5mm,.5mm,.5mm,0">
                    <w:txbxContent>
                      <w:p w:rsidR="00ED4FF3" w:rsidRPr="0000278B" w:rsidRDefault="001A749A" w:rsidP="00DB2961">
                        <w:pPr>
                          <w:ind w:firstLine="0"/>
                          <w:jc w:val="center"/>
                          <w:rPr>
                            <w:sz w:val="18"/>
                            <w:szCs w:val="18"/>
                          </w:rPr>
                        </w:pPr>
                        <w:r>
                          <w:rPr>
                            <w:sz w:val="18"/>
                            <w:szCs w:val="18"/>
                          </w:rPr>
                          <w:t>2</w:t>
                        </w:r>
                        <w:r w:rsidR="00ED4FF3">
                          <w:rPr>
                            <w:sz w:val="18"/>
                            <w:szCs w:val="18"/>
                          </w:rPr>
                          <w:t>0</w:t>
                        </w:r>
                      </w:p>
                    </w:txbxContent>
                  </v:textbox>
                </v:shape>
                <v:shape id="Надпись 4608" o:spid="_x0000_s1392"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" filled="f" stroked="f">
                  <v:textbox inset=".5mm,0,.5mm,0">
                    <w:txbxContent>
                      <w:p w:rsidR="00ED4FF3" w:rsidRPr="0066310D" w:rsidRDefault="00ED4FF3" w:rsidP="00DB2961">
                        <w:pPr>
                          <w:ind w:firstLine="0"/>
                          <w:rPr>
                            <w:sz w:val="20"/>
                            <w:szCs w:val="20"/>
                          </w:rPr>
                        </w:pPr>
                        <w:r w:rsidRPr="0066310D">
                          <w:rPr>
                            <w:sz w:val="20"/>
                            <w:szCs w:val="20"/>
                          </w:rPr>
                          <w:t>Консульт.</w:t>
                        </w:r>
                      </w:p>
                    </w:txbxContent>
                  </v:textbox>
                </v:shape>
                <v:shape id="Надпись 4609" o:spid="_x0000_s1393"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" filled="f" stroked="f">
                  <v:textbox inset=".5mm,0,.5mm,0">
                    <w:txbxContent>
                      <w:p w:rsidR="00ED4FF3" w:rsidRPr="002D0CDF" w:rsidRDefault="00ED4FF3" w:rsidP="00DB2961">
                        <w:pPr>
                          <w:ind w:firstLine="0"/>
                          <w:rPr>
                            <w:rFonts w:ascii="Arial" w:hAnsi="Arial" w:cs="Arial"/>
                            <w:spacing w:val="-6"/>
                            <w:sz w:val="20"/>
                            <w:szCs w:val="20"/>
                          </w:rPr>
                        </w:pPr>
                      </w:p>
                      <w:p w:rsidR="00ED4FF3" w:rsidRPr="002D0CDF" w:rsidRDefault="00ED4FF3" w:rsidP="00DB2961">
                        <w:pPr>
                          <w:rPr>
                            <w:rFonts w:ascii="Arial" w:hAnsi="Arial" w:cs="Arial"/>
                            <w:sz w:val="20"/>
                            <w:szCs w:val="20"/>
                          </w:rPr>
                        </w:pPr>
                      </w:p>
                      <w:p w:rsidR="00ED4FF3" w:rsidRPr="002D0CDF" w:rsidRDefault="00ED4FF3" w:rsidP="00DB2961">
                        <w:pPr>
                          <w:rPr>
                            <w:rFonts w:ascii="Arial" w:hAnsi="Arial" w:cs="Arial"/>
                            <w:sz w:val="20"/>
                            <w:szCs w:val="20"/>
                          </w:rPr>
                        </w:pPr>
                      </w:p>
                    </w:txbxContent>
                  </v:textbox>
                </v:shape>
                <w10:wrap anchorx="page" anchory="page"/>
                <w10:anchorlock/>
              </v:group>
            </w:pict>
          </mc:Fallback>
        </mc:AlternateContent>
      </w:r>
      <w:r w:rsidR="00DB2961">
        <w:rPr>
          <w:noProof/>
          <w:lang w:eastAsia="ru-RU"/>
        </w:rPr>
        <mc:AlternateContent>
          <mc:Choice Requires="wps">
            <w:drawing>
              <wp:anchor distT="0" distB="0" distL="114300" distR="114300" simplePos="0" relativeHeight="251756031" behindDoc="1" locked="0" layoutInCell="1" allowOverlap="1" wp14:anchorId="23E67B3C" wp14:editId="5C126C69">
                <wp:simplePos x="0" y="0"/>
                <wp:positionH relativeFrom="page">
                  <wp:posOffset>648335</wp:posOffset>
                </wp:positionH>
                <wp:positionV relativeFrom="page">
                  <wp:posOffset>9613265</wp:posOffset>
                </wp:positionV>
                <wp:extent cx="6659880" cy="0"/>
                <wp:effectExtent l="635" t="2540" r="0" b="0"/>
                <wp:wrapNone/>
                <wp:docPr id="4610" name="Прямая соединительная линия 46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64CF681" id="Прямая соединительная линия 4610" o:spid="_x0000_s1026" style="position:absolute;z-index:-2515604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" stroked="f">
                <w10:wrap anchorx="page" anchory="page"/>
              </v:line>
            </w:pict>
          </mc:Fallback>
        </mc:AlternateContent>
      </w:r>
      <w:bookmarkStart w:id="69" w:name="_Toc514760507"/>
      <w:r w:rsidR="00DB2961">
        <w:t>4 </w:t>
      </w:r>
      <w:r w:rsidR="00DB2961" w:rsidRPr="00B007A0">
        <w:t xml:space="preserve">Программная </w:t>
      </w:r>
      <w:r w:rsidR="00DB2961">
        <w:t>реализация</w:t>
      </w:r>
      <w:bookmarkEnd w:id="65"/>
      <w:bookmarkEnd w:id="66"/>
      <w:bookmarkEnd w:id="67"/>
      <w:bookmarkEnd w:id="68"/>
      <w:bookmarkEnd w:id="69"/>
    </w:p>
    <w:p w:rsidR="004A282B" w:rsidRDefault="000A7C79" w:rsidP="00F87C00">
      <w:pPr>
        <w:pStyle w:val="af7"/>
        <w:outlineLvl w:val="1"/>
      </w:pPr>
      <w:bookmarkStart w:id="70" w:name="_Toc514793910"/>
      <w:bookmarkStart w:id="71" w:name="_Toc516216254"/>
      <w:bookmarkStart w:id="72" w:name="_Toc41742043"/>
      <w:bookmarkStart w:id="73" w:name="_Toc42269091"/>
      <w:r>
        <w:t>4</w:t>
      </w:r>
      <w:r w:rsidRPr="001718CB">
        <w:t xml:space="preserve">.1 </w:t>
      </w:r>
      <w:bookmarkEnd w:id="70"/>
      <w:bookmarkEnd w:id="71"/>
      <w:r w:rsidR="003D75E6">
        <w:t>Создание и обработка мультимедийного контента</w:t>
      </w:r>
      <w:bookmarkEnd w:id="72"/>
      <w:bookmarkEnd w:id="73"/>
    </w:p>
    <w:p w:rsidR="007D705F" w:rsidRPr="00111BF4" w:rsidRDefault="00CE3F03" w:rsidP="00C719D8">
      <w:r>
        <w:t>Для первого экрана главной страницы</w:t>
      </w:r>
      <w:r w:rsidR="00846491">
        <w:t xml:space="preserve"> был создан анимационный графический элемент.</w:t>
      </w:r>
      <w:r w:rsidR="004604C0">
        <w:t xml:space="preserve"> Перед созданием анимации</w:t>
      </w:r>
      <w:r w:rsidR="00DC3913">
        <w:t xml:space="preserve"> необходимо нарисовать иллюстрацию в графическом редакторе </w:t>
      </w:r>
      <w:r w:rsidR="00DC3913">
        <w:rPr>
          <w:lang w:val="en-US"/>
        </w:rPr>
        <w:t>Adobe</w:t>
      </w:r>
      <w:r w:rsidR="00DC3913" w:rsidRPr="00DC3913">
        <w:t xml:space="preserve"> </w:t>
      </w:r>
      <w:r w:rsidR="00DC3913">
        <w:rPr>
          <w:lang w:val="en-US"/>
        </w:rPr>
        <w:t>Illustrator</w:t>
      </w:r>
      <w:r w:rsidR="00DC3913">
        <w:t xml:space="preserve">. Каждый анимационный элемент должен находиться на отдельном слое, это необходимо сделать для правильного экспорта иллюстрации в </w:t>
      </w:r>
      <w:r w:rsidR="00DC3913">
        <w:rPr>
          <w:lang w:val="en-US"/>
        </w:rPr>
        <w:t>Adobe</w:t>
      </w:r>
      <w:r w:rsidR="00DC3913" w:rsidRPr="00DC3913">
        <w:t xml:space="preserve"> </w:t>
      </w:r>
      <w:r w:rsidR="00DC3913">
        <w:rPr>
          <w:lang w:val="en-US"/>
        </w:rPr>
        <w:t>After</w:t>
      </w:r>
      <w:r w:rsidR="00DC3913" w:rsidRPr="00DC3913">
        <w:t xml:space="preserve"> </w:t>
      </w:r>
      <w:r w:rsidR="00DC3913">
        <w:rPr>
          <w:lang w:val="en-US"/>
        </w:rPr>
        <w:t>Effects</w:t>
      </w:r>
      <w:r w:rsidR="00DC3913">
        <w:t xml:space="preserve">. </w:t>
      </w:r>
      <w:r w:rsidR="002B6D52">
        <w:t xml:space="preserve">Для большего удобства каждый слой можно переименовать. После экспорта иллюстрации в </w:t>
      </w:r>
      <w:r w:rsidR="002B6D52">
        <w:rPr>
          <w:lang w:val="en-US"/>
        </w:rPr>
        <w:t>Adobe</w:t>
      </w:r>
      <w:r w:rsidR="002B6D52" w:rsidRPr="00DC3913">
        <w:t xml:space="preserve"> </w:t>
      </w:r>
      <w:r w:rsidR="002B6D52">
        <w:rPr>
          <w:lang w:val="en-US"/>
        </w:rPr>
        <w:t>After</w:t>
      </w:r>
      <w:r w:rsidR="002B6D52" w:rsidRPr="00DC3913">
        <w:t xml:space="preserve"> </w:t>
      </w:r>
      <w:r w:rsidR="002B6D52">
        <w:rPr>
          <w:lang w:val="en-US"/>
        </w:rPr>
        <w:t>Effects</w:t>
      </w:r>
      <w:r w:rsidR="00A8799D">
        <w:t xml:space="preserve"> можно создавать анимацию. </w:t>
      </w:r>
      <w:r w:rsidR="00D9739A">
        <w:t xml:space="preserve">На иллюстрации анимировать необходимо все веточки, элементы, символизирующие сообщения и движения рук и волос у персонажа иллюстрации. </w:t>
      </w:r>
      <w:r w:rsidR="00111BF4">
        <w:t>Почти для всех элементов анимация создавалась с помощью выставление пипеток и их перемещения. Некоторые анимации создавались с помощью изменений параметров «</w:t>
      </w:r>
      <w:r w:rsidR="00111BF4">
        <w:rPr>
          <w:lang w:val="en-US"/>
        </w:rPr>
        <w:t>Scale</w:t>
      </w:r>
      <w:r w:rsidR="00111BF4">
        <w:t>»</w:t>
      </w:r>
      <w:r w:rsidR="00111BF4" w:rsidRPr="00111BF4">
        <w:t xml:space="preserve"> </w:t>
      </w:r>
      <w:r w:rsidR="00111BF4">
        <w:t>и «</w:t>
      </w:r>
      <w:r w:rsidR="00111BF4">
        <w:rPr>
          <w:lang w:val="en-US"/>
        </w:rPr>
        <w:t>Rotation</w:t>
      </w:r>
      <w:r w:rsidR="00111BF4">
        <w:t>».</w:t>
      </w:r>
      <w:r w:rsidR="007C4773">
        <w:t xml:space="preserve"> Каждая анимация зацикливалась и </w:t>
      </w:r>
      <w:r w:rsidR="007D705F">
        <w:t>имела такую длительность, чтобы конец анимации был на пятой секунде. В итоге была разработана непрерывная анимация на пять секунд</w:t>
      </w:r>
      <w:r w:rsidR="00515D0C">
        <w:t xml:space="preserve"> в формате .</w:t>
      </w:r>
      <w:r w:rsidR="00515D0C">
        <w:rPr>
          <w:lang w:val="en-US"/>
        </w:rPr>
        <w:t>gif</w:t>
      </w:r>
      <w:r w:rsidR="007D705F">
        <w:t>.</w:t>
      </w:r>
    </w:p>
    <w:p w:rsidR="00DB2961" w:rsidRDefault="00DB2961" w:rsidP="00DB2961">
      <w:pPr>
        <w:pStyle w:val="af8"/>
        <w:outlineLvl w:val="1"/>
      </w:pPr>
      <w:bookmarkStart w:id="74" w:name="_Toc8666131"/>
      <w:bookmarkStart w:id="75" w:name="_Toc41742044"/>
      <w:bookmarkStart w:id="76" w:name="_Toc42269092"/>
      <w:r>
        <w:t>4.</w:t>
      </w:r>
      <w:r w:rsidR="00BA26FD">
        <w:t>3</w:t>
      </w:r>
      <w:r>
        <w:t xml:space="preserve"> Верстка </w:t>
      </w:r>
      <w:bookmarkEnd w:id="74"/>
      <w:r w:rsidR="001F1EB4">
        <w:t>и стилевое оформление проекта</w:t>
      </w:r>
      <w:bookmarkEnd w:id="75"/>
      <w:bookmarkEnd w:id="76"/>
    </w:p>
    <w:p w:rsidR="00E14EC9" w:rsidRPr="00E14EC9" w:rsidRDefault="00E14EC9" w:rsidP="00E14EC9">
      <w:pPr>
        <w:spacing w:line="242" w:lineRule="auto"/>
        <w:rPr>
          <w:bCs/>
          <w:lang w:eastAsia="ru-RU"/>
        </w:rPr>
      </w:pPr>
      <w:r>
        <w:rPr>
          <w:bCs/>
          <w:lang w:eastAsia="ru-RU"/>
        </w:rPr>
        <w:t>Веб-</w:t>
      </w:r>
      <w:r w:rsidRPr="00E14EC9">
        <w:rPr>
          <w:bCs/>
          <w:lang w:eastAsia="ru-RU"/>
        </w:rPr>
        <w:t xml:space="preserve"> </w:t>
      </w:r>
      <w:r w:rsidRPr="00EB7DB3">
        <w:rPr>
          <w:bCs/>
          <w:lang w:eastAsia="ru-RU"/>
        </w:rPr>
        <w:t>интерфейс</w:t>
      </w:r>
      <w:r w:rsidRPr="00EB7DB3">
        <w:rPr>
          <w:lang w:eastAsia="ru-RU"/>
        </w:rPr>
        <w:t> </w:t>
      </w:r>
      <w:r>
        <w:rPr>
          <w:lang w:eastAsia="ru-RU"/>
        </w:rPr>
        <w:t>–</w:t>
      </w:r>
      <w:r>
        <w:rPr>
          <w:bCs/>
          <w:lang w:eastAsia="ru-RU"/>
        </w:rPr>
        <w:t xml:space="preserve"> это </w:t>
      </w:r>
      <w:hyperlink r:id="rId78" w:tooltip="Веб-страница" w:history="1">
        <w:r w:rsidRPr="00E14EC9">
          <w:rPr>
            <w:bCs/>
            <w:lang w:eastAsia="ru-RU"/>
          </w:rPr>
          <w:t>веб-страница</w:t>
        </w:r>
      </w:hyperlink>
      <w:r w:rsidR="001F1EB4">
        <w:rPr>
          <w:bCs/>
          <w:lang w:eastAsia="ru-RU"/>
        </w:rPr>
        <w:t xml:space="preserve"> </w:t>
      </w:r>
      <w:r w:rsidRPr="00E14EC9">
        <w:rPr>
          <w:bCs/>
          <w:lang w:eastAsia="ru-RU"/>
        </w:rPr>
        <w:t>или совокупнос</w:t>
      </w:r>
      <w:r w:rsidR="001F1EB4">
        <w:rPr>
          <w:bCs/>
          <w:lang w:eastAsia="ru-RU"/>
        </w:rPr>
        <w:t xml:space="preserve">ть веб-страниц, предоставляющая </w:t>
      </w:r>
      <w:hyperlink r:id="rId79" w:tooltip="Интерфейс пользователя" w:history="1">
        <w:r w:rsidRPr="00E14EC9">
          <w:rPr>
            <w:bCs/>
            <w:lang w:eastAsia="ru-RU"/>
          </w:rPr>
          <w:t>пользовательский интерфейс</w:t>
        </w:r>
      </w:hyperlink>
      <w:r w:rsidR="001F1EB4">
        <w:rPr>
          <w:bCs/>
          <w:lang w:eastAsia="ru-RU"/>
        </w:rPr>
        <w:t xml:space="preserve"> </w:t>
      </w:r>
      <w:r w:rsidRPr="00E14EC9">
        <w:rPr>
          <w:bCs/>
          <w:lang w:eastAsia="ru-RU"/>
        </w:rPr>
        <w:t>для взаимодействия с сервисом или ус</w:t>
      </w:r>
      <w:r>
        <w:rPr>
          <w:bCs/>
          <w:lang w:eastAsia="ru-RU"/>
        </w:rPr>
        <w:t xml:space="preserve">тройством посредством протокола </w:t>
      </w:r>
      <w:hyperlink r:id="rId80" w:tooltip="HTTP" w:history="1">
        <w:r w:rsidRPr="00E14EC9">
          <w:rPr>
            <w:bCs/>
            <w:lang w:eastAsia="ru-RU"/>
          </w:rPr>
          <w:t>HTTP</w:t>
        </w:r>
      </w:hyperlink>
      <w:r>
        <w:rPr>
          <w:bCs/>
          <w:lang w:eastAsia="ru-RU"/>
        </w:rPr>
        <w:t xml:space="preserve"> и </w:t>
      </w:r>
      <w:hyperlink r:id="rId81" w:tooltip="Браузер" w:history="1">
        <w:r w:rsidRPr="00E14EC9">
          <w:rPr>
            <w:bCs/>
            <w:lang w:eastAsia="ru-RU"/>
          </w:rPr>
          <w:t>веб-браузера</w:t>
        </w:r>
      </w:hyperlink>
      <w:r w:rsidRPr="00E14EC9">
        <w:rPr>
          <w:bCs/>
          <w:lang w:eastAsia="ru-RU"/>
        </w:rPr>
        <w:t>. Веб-интерфейсы получили широкое распространени</w:t>
      </w:r>
      <w:r>
        <w:rPr>
          <w:bCs/>
          <w:lang w:eastAsia="ru-RU"/>
        </w:rPr>
        <w:t xml:space="preserve">е в связи с ростом популярности </w:t>
      </w:r>
      <w:hyperlink r:id="rId82" w:tooltip="WWW" w:history="1">
        <w:r w:rsidRPr="00E14EC9">
          <w:rPr>
            <w:bCs/>
            <w:lang w:eastAsia="ru-RU"/>
          </w:rPr>
          <w:t>всемирной паутины</w:t>
        </w:r>
      </w:hyperlink>
      <w:r>
        <w:rPr>
          <w:bCs/>
          <w:lang w:eastAsia="ru-RU"/>
        </w:rPr>
        <w:t xml:space="preserve"> и соответственно </w:t>
      </w:r>
      <w:r>
        <w:rPr>
          <w:lang w:eastAsia="ru-RU"/>
        </w:rPr>
        <w:t>–</w:t>
      </w:r>
      <w:r w:rsidR="001F1EB4">
        <w:rPr>
          <w:bCs/>
          <w:lang w:eastAsia="ru-RU"/>
        </w:rPr>
        <w:t xml:space="preserve"> повсеместного распространения </w:t>
      </w:r>
      <w:hyperlink r:id="rId83" w:tooltip="Браузер" w:history="1">
        <w:r w:rsidRPr="00E14EC9">
          <w:rPr>
            <w:bCs/>
            <w:lang w:eastAsia="ru-RU"/>
          </w:rPr>
          <w:t>веб-браузеров</w:t>
        </w:r>
      </w:hyperlink>
      <w:r w:rsidRPr="00E14EC9">
        <w:rPr>
          <w:bCs/>
          <w:lang w:eastAsia="ru-RU"/>
        </w:rPr>
        <w:t>.</w:t>
      </w:r>
    </w:p>
    <w:p w:rsidR="00854EED" w:rsidRPr="00854EED" w:rsidRDefault="00E14EC9" w:rsidP="00BB724F">
      <w:pPr>
        <w:spacing w:line="242" w:lineRule="auto"/>
        <w:rPr>
          <w:bCs/>
          <w:lang w:eastAsia="ru-RU"/>
        </w:rPr>
      </w:pPr>
      <w:r w:rsidRPr="00E14EC9">
        <w:rPr>
          <w:bCs/>
          <w:lang w:eastAsia="ru-RU"/>
        </w:rPr>
        <w:t>Одним из основных требований к веб-интерфейсам является их одинаковый внешний вид и одинаковая функциональность при работе в различных браузерах</w:t>
      </w:r>
      <w:r w:rsidR="00EA1345">
        <w:rPr>
          <w:lang w:val="en-US"/>
        </w:rPr>
        <w:t> </w:t>
      </w:r>
      <w:r w:rsidR="00EA1345" w:rsidRPr="00EA1345">
        <w:t>[22]</w:t>
      </w:r>
      <w:r w:rsidRPr="00E14EC9">
        <w:rPr>
          <w:bCs/>
          <w:lang w:eastAsia="ru-RU"/>
        </w:rPr>
        <w:t>.</w:t>
      </w:r>
      <w:r w:rsidR="00EA1345" w:rsidRPr="00EA1345">
        <w:rPr>
          <w:bCs/>
          <w:lang w:eastAsia="ru-RU"/>
        </w:rPr>
        <w:t xml:space="preserve"> </w:t>
      </w:r>
      <w:r w:rsidR="00854EED">
        <w:rPr>
          <w:bCs/>
          <w:lang w:eastAsia="ru-RU"/>
        </w:rPr>
        <w:t xml:space="preserve">Для веб-сайта интерфейс создавался с помощью </w:t>
      </w:r>
      <w:r w:rsidR="00854EED">
        <w:rPr>
          <w:bCs/>
          <w:lang w:val="en-US" w:eastAsia="ru-RU"/>
        </w:rPr>
        <w:t>HTML</w:t>
      </w:r>
      <w:r w:rsidR="00854EED" w:rsidRPr="00854EED">
        <w:rPr>
          <w:bCs/>
          <w:lang w:eastAsia="ru-RU"/>
        </w:rPr>
        <w:t xml:space="preserve">, </w:t>
      </w:r>
      <w:r w:rsidR="00854EED">
        <w:rPr>
          <w:bCs/>
          <w:lang w:val="en-US" w:eastAsia="ru-RU"/>
        </w:rPr>
        <w:t>CSS</w:t>
      </w:r>
      <w:r w:rsidR="00854EED">
        <w:rPr>
          <w:bCs/>
          <w:lang w:eastAsia="ru-RU"/>
        </w:rPr>
        <w:t xml:space="preserve"> и </w:t>
      </w:r>
      <w:r w:rsidR="00854EED" w:rsidRPr="00EB7DB3">
        <w:rPr>
          <w:rFonts w:eastAsia="Times New Roman"/>
          <w:color w:val="000000"/>
          <w:szCs w:val="28"/>
          <w:lang w:eastAsia="ru-RU"/>
        </w:rPr>
        <w:t>Java</w:t>
      </w:r>
      <w:r w:rsidR="00854EED">
        <w:rPr>
          <w:rFonts w:eastAsia="Times New Roman"/>
          <w:color w:val="000000"/>
          <w:szCs w:val="28"/>
          <w:lang w:eastAsia="ru-RU"/>
        </w:rPr>
        <w:t>Script</w:t>
      </w:r>
    </w:p>
    <w:p w:rsidR="000B7C2F" w:rsidRDefault="00870E2F" w:rsidP="008D4E5C">
      <w:pPr>
        <w:spacing w:line="242" w:lineRule="auto"/>
        <w:rPr>
          <w:rFonts w:eastAsia="Times New Roman"/>
          <w:color w:val="000000"/>
          <w:szCs w:val="28"/>
          <w:lang w:eastAsia="ru-RU"/>
        </w:rPr>
      </w:pPr>
      <w:r>
        <w:rPr>
          <w:lang w:eastAsia="ru-RU"/>
        </w:rPr>
        <w:t>При разработке использовался</w:t>
      </w:r>
      <w:r>
        <w:t xml:space="preserve"> фреймворк </w:t>
      </w:r>
      <w:r>
        <w:rPr>
          <w:lang w:val="en-US"/>
        </w:rPr>
        <w:t>Bootstrap</w:t>
      </w:r>
      <w:r w:rsidR="008D2772">
        <w:t>4, в котором также имеется возможность создавать верстку адаптивной</w:t>
      </w:r>
      <w:r w:rsidR="009608A0">
        <w:rPr>
          <w:shd w:val="clear" w:color="auto" w:fill="FFFFFF"/>
        </w:rPr>
        <w:t xml:space="preserve"> с помощью </w:t>
      </w:r>
      <w:r w:rsidR="007D6D93">
        <w:rPr>
          <w:spacing w:val="-4"/>
        </w:rPr>
        <w:t xml:space="preserve">встроенных классов, которые позволяют быстрее и проще создавать адаптивные и однотипные страницы. </w:t>
      </w:r>
      <w:r w:rsidR="00CC6A4B" w:rsidRPr="001B5672">
        <w:rPr>
          <w:szCs w:val="28"/>
          <w:lang w:val="en-US"/>
        </w:rPr>
        <w:t>Bootstrap</w:t>
      </w:r>
      <w:r w:rsidR="00CC6A4B" w:rsidRPr="001B5672">
        <w:rPr>
          <w:szCs w:val="28"/>
        </w:rPr>
        <w:t xml:space="preserve"> </w:t>
      </w:r>
      <w:r w:rsidR="0078066D">
        <w:rPr>
          <w:szCs w:val="28"/>
        </w:rPr>
        <w:t xml:space="preserve">также </w:t>
      </w:r>
      <w:r w:rsidR="00CC6A4B" w:rsidRPr="001B5672">
        <w:rPr>
          <w:szCs w:val="28"/>
        </w:rPr>
        <w:t xml:space="preserve">имеет встроенную сетку, представляющую собой </w:t>
      </w:r>
      <w:r w:rsidR="00CC6A4B">
        <w:rPr>
          <w:szCs w:val="28"/>
        </w:rPr>
        <w:t>двенадцать</w:t>
      </w:r>
      <w:r w:rsidR="00CC6A4B" w:rsidRPr="001B5672">
        <w:rPr>
          <w:szCs w:val="28"/>
        </w:rPr>
        <w:t xml:space="preserve"> колонок с фиксированными размерами.</w:t>
      </w:r>
      <w:r w:rsidR="008D4E5C">
        <w:rPr>
          <w:rFonts w:eastAsia="Times New Roman"/>
          <w:color w:val="000000"/>
          <w:szCs w:val="28"/>
          <w:lang w:eastAsia="ru-RU"/>
        </w:rPr>
        <w:t xml:space="preserve"> </w:t>
      </w:r>
    </w:p>
    <w:p w:rsidR="00CC6A4B" w:rsidRPr="00252A10" w:rsidRDefault="0078066D" w:rsidP="00252A10">
      <w:pPr>
        <w:spacing w:line="242" w:lineRule="auto"/>
        <w:rPr>
          <w:rFonts w:eastAsia="Times New Roman"/>
          <w:color w:val="000000"/>
          <w:szCs w:val="28"/>
          <w:lang w:eastAsia="ru-RU"/>
        </w:rPr>
      </w:pPr>
      <w:r w:rsidRPr="004B75CB">
        <w:rPr>
          <w:color w:val="000000" w:themeColor="text1"/>
          <w:spacing w:val="-4"/>
          <w:szCs w:val="28"/>
          <w:shd w:val="clear" w:color="auto" w:fill="FFFFFF"/>
        </w:rPr>
        <w:t>Система сеток Bootstrap использует контейнеры</w:t>
      </w:r>
      <w:r w:rsidR="004B75CB" w:rsidRPr="004B75CB">
        <w:rPr>
          <w:color w:val="000000" w:themeColor="text1"/>
          <w:spacing w:val="-4"/>
          <w:szCs w:val="28"/>
          <w:shd w:val="clear" w:color="auto" w:fill="FFFFFF"/>
        </w:rPr>
        <w:t xml:space="preserve"> (</w:t>
      </w:r>
      <w:r w:rsidR="004B75CB" w:rsidRPr="004B75CB">
        <w:rPr>
          <w:color w:val="000000" w:themeColor="text1"/>
          <w:spacing w:val="-4"/>
          <w:szCs w:val="28"/>
          <w:shd w:val="clear" w:color="auto" w:fill="FFFFFF"/>
          <w:lang w:val="en-US"/>
        </w:rPr>
        <w:t>container</w:t>
      </w:r>
      <w:r w:rsidR="004B75CB" w:rsidRPr="004B75CB">
        <w:rPr>
          <w:color w:val="000000" w:themeColor="text1"/>
          <w:spacing w:val="-4"/>
          <w:szCs w:val="28"/>
          <w:shd w:val="clear" w:color="auto" w:fill="FFFFFF"/>
        </w:rPr>
        <w:t>)</w:t>
      </w:r>
      <w:r w:rsidRPr="004B75CB">
        <w:rPr>
          <w:color w:val="000000" w:themeColor="text1"/>
          <w:spacing w:val="-4"/>
          <w:szCs w:val="28"/>
          <w:shd w:val="clear" w:color="auto" w:fill="FFFFFF"/>
        </w:rPr>
        <w:t>, ряды</w:t>
      </w:r>
      <w:r w:rsidR="004B75CB" w:rsidRPr="004B75CB">
        <w:rPr>
          <w:color w:val="000000" w:themeColor="text1"/>
          <w:spacing w:val="-4"/>
          <w:szCs w:val="28"/>
          <w:shd w:val="clear" w:color="auto" w:fill="FFFFFF"/>
        </w:rPr>
        <w:t xml:space="preserve"> (</w:t>
      </w:r>
      <w:r w:rsidR="004B75CB" w:rsidRPr="004B75CB">
        <w:rPr>
          <w:color w:val="000000" w:themeColor="text1"/>
          <w:spacing w:val="-4"/>
          <w:szCs w:val="28"/>
          <w:shd w:val="clear" w:color="auto" w:fill="FFFFFF"/>
          <w:lang w:val="en-US"/>
        </w:rPr>
        <w:t>row</w:t>
      </w:r>
      <w:r w:rsidR="004B75CB" w:rsidRPr="004B75CB">
        <w:rPr>
          <w:color w:val="000000" w:themeColor="text1"/>
          <w:spacing w:val="-4"/>
          <w:szCs w:val="28"/>
          <w:shd w:val="clear" w:color="auto" w:fill="FFFFFF"/>
        </w:rPr>
        <w:t>)</w:t>
      </w:r>
      <w:r w:rsidRPr="004B75CB">
        <w:rPr>
          <w:color w:val="000000" w:themeColor="text1"/>
          <w:spacing w:val="-4"/>
          <w:szCs w:val="28"/>
          <w:shd w:val="clear" w:color="auto" w:fill="FFFFFF"/>
        </w:rPr>
        <w:t xml:space="preserve"> и колонки</w:t>
      </w:r>
      <w:r w:rsidR="004B75CB" w:rsidRPr="004B75CB">
        <w:rPr>
          <w:color w:val="000000" w:themeColor="text1"/>
          <w:spacing w:val="-4"/>
          <w:szCs w:val="28"/>
          <w:shd w:val="clear" w:color="auto" w:fill="FFFFFF"/>
        </w:rPr>
        <w:t xml:space="preserve"> (</w:t>
      </w:r>
      <w:r w:rsidR="004B75CB" w:rsidRPr="004B75CB">
        <w:rPr>
          <w:color w:val="000000" w:themeColor="text1"/>
          <w:spacing w:val="-4"/>
          <w:szCs w:val="28"/>
          <w:shd w:val="clear" w:color="auto" w:fill="FFFFFF"/>
          <w:lang w:val="en-US"/>
        </w:rPr>
        <w:t>col</w:t>
      </w:r>
      <w:r w:rsidR="004B75CB" w:rsidRPr="004B75CB">
        <w:rPr>
          <w:color w:val="000000" w:themeColor="text1"/>
          <w:spacing w:val="-4"/>
          <w:szCs w:val="28"/>
          <w:shd w:val="clear" w:color="auto" w:fill="FFFFFF"/>
        </w:rPr>
        <w:t>)</w:t>
      </w:r>
      <w:r w:rsidRPr="004B75CB">
        <w:rPr>
          <w:color w:val="000000" w:themeColor="text1"/>
          <w:spacing w:val="-4"/>
          <w:szCs w:val="28"/>
          <w:shd w:val="clear" w:color="auto" w:fill="FFFFFF"/>
        </w:rPr>
        <w:t xml:space="preserve">, чтобы удобно располагать содержимое. </w:t>
      </w:r>
      <w:r w:rsidR="00DF75CD" w:rsidRPr="004B75CB">
        <w:rPr>
          <w:color w:val="000000" w:themeColor="text1"/>
          <w:spacing w:val="-4"/>
          <w:szCs w:val="28"/>
          <w:shd w:val="clear" w:color="auto" w:fill="FFFFFF"/>
        </w:rPr>
        <w:t xml:space="preserve">Адаптивность в </w:t>
      </w:r>
      <w:r w:rsidR="00DF75CD" w:rsidRPr="004B75CB">
        <w:rPr>
          <w:color w:val="000000" w:themeColor="text1"/>
          <w:spacing w:val="-4"/>
          <w:szCs w:val="28"/>
          <w:shd w:val="clear" w:color="auto" w:fill="FFFFFF"/>
          <w:lang w:val="en-US"/>
        </w:rPr>
        <w:t>Bootstrap</w:t>
      </w:r>
      <w:r w:rsidR="00DF75CD" w:rsidRPr="004B75CB">
        <w:rPr>
          <w:color w:val="000000" w:themeColor="text1"/>
          <w:spacing w:val="-4"/>
          <w:szCs w:val="28"/>
          <w:shd w:val="clear" w:color="auto" w:fill="FFFFFF"/>
        </w:rPr>
        <w:t xml:space="preserve"> ре</w:t>
      </w:r>
      <w:r w:rsidR="002A600C" w:rsidRPr="004B75CB">
        <w:rPr>
          <w:color w:val="000000" w:themeColor="text1"/>
          <w:spacing w:val="-4"/>
          <w:szCs w:val="28"/>
          <w:shd w:val="clear" w:color="auto" w:fill="FFFFFF"/>
        </w:rPr>
        <w:t>ализуется посредство</w:t>
      </w:r>
      <w:r w:rsidR="00DF75CD" w:rsidRPr="004B75CB">
        <w:rPr>
          <w:color w:val="000000" w:themeColor="text1"/>
          <w:spacing w:val="-4"/>
          <w:szCs w:val="28"/>
          <w:shd w:val="clear" w:color="auto" w:fill="FFFFFF"/>
        </w:rPr>
        <w:t>м использования</w:t>
      </w:r>
      <w:r w:rsidR="00DF75CD" w:rsidRPr="004B75CB">
        <w:rPr>
          <w:spacing w:val="-4"/>
        </w:rPr>
        <w:t xml:space="preserve"> компонента </w:t>
      </w:r>
      <w:r w:rsidR="00DF75CD" w:rsidRPr="004B75CB">
        <w:rPr>
          <w:spacing w:val="-4"/>
          <w:lang w:val="en-US"/>
        </w:rPr>
        <w:t>CSS</w:t>
      </w:r>
      <w:r w:rsidR="00DF75CD" w:rsidRPr="004B75CB">
        <w:rPr>
          <w:spacing w:val="-4"/>
        </w:rPr>
        <w:t xml:space="preserve"> </w:t>
      </w:r>
      <w:r w:rsidR="00DF75CD" w:rsidRPr="004B75CB">
        <w:rPr>
          <w:spacing w:val="-4"/>
          <w:lang w:val="en-US"/>
        </w:rPr>
        <w:t>Flexbox</w:t>
      </w:r>
      <w:r w:rsidR="00C719D8">
        <w:rPr>
          <w:spacing w:val="-4"/>
        </w:rPr>
        <w:t>.</w:t>
      </w:r>
    </w:p>
    <w:p w:rsidR="00F9008D" w:rsidRDefault="00087C08" w:rsidP="00F9008D">
      <w:pPr>
        <w:spacing w:line="233" w:lineRule="auto"/>
      </w:pPr>
      <w:r>
        <w:rPr>
          <w:lang w:val="en-US"/>
        </w:rPr>
        <w:t>Bootstrap</w:t>
      </w:r>
      <w:r w:rsidR="00E54E27">
        <w:t xml:space="preserve"> </w:t>
      </w:r>
      <w:r>
        <w:t>4 имеет документацию, где есть заготовки для веб-интерфейса</w:t>
      </w:r>
      <w:r w:rsidR="00E32996">
        <w:t>, что существенно может облегчить написание верстки и уменьшить объём кода (листинг 4.1).</w:t>
      </w:r>
    </w:p>
    <w:p w:rsidR="00474E7A" w:rsidRDefault="00474E7A" w:rsidP="003B6A11">
      <w:pPr>
        <w:pStyle w:val="affff4"/>
      </w:pPr>
      <w:r w:rsidRPr="00E54E27">
        <w:lastRenderedPageBreak/>
        <w:t>&lt;div</w:t>
      </w:r>
      <w:r>
        <w:t xml:space="preserve"> class="container-fluid crumb"&gt;</w:t>
      </w:r>
    </w:p>
    <w:p w:rsidR="00474E7A" w:rsidRDefault="00474E7A" w:rsidP="003B6A11">
      <w:pPr>
        <w:pStyle w:val="affff4"/>
      </w:pPr>
      <w:r w:rsidRPr="00E54E27">
        <w:t>&lt;div class="container-fluid container_global crumb_content"&gt;</w:t>
      </w:r>
    </w:p>
    <w:p w:rsidR="00474E7A" w:rsidRDefault="00474E7A" w:rsidP="003B6A11">
      <w:pPr>
        <w:pStyle w:val="affff4"/>
      </w:pPr>
      <w:r w:rsidRPr="00E54E27">
        <w:t>&lt;h2&gt;Модерация&lt;/h2&gt;</w:t>
      </w:r>
    </w:p>
    <w:p w:rsidR="00474E7A" w:rsidRPr="00E54E27" w:rsidRDefault="00474E7A" w:rsidP="003B6A11">
      <w:pPr>
        <w:pStyle w:val="affff4"/>
      </w:pPr>
      <w:r w:rsidRPr="00E54E27">
        <w:t>&lt;nav aria-label="bread_crumb"&gt;</w:t>
      </w:r>
    </w:p>
    <w:p w:rsidR="00474E7A" w:rsidRDefault="00474E7A" w:rsidP="003B6A11">
      <w:pPr>
        <w:pStyle w:val="affff4"/>
      </w:pPr>
      <w:r w:rsidRPr="00E54E27">
        <w:t>&lt;ol class="bread_crumb"&gt;</w:t>
      </w:r>
    </w:p>
    <w:p w:rsidR="00F2665D" w:rsidRDefault="00474E7A" w:rsidP="003B6A11">
      <w:pPr>
        <w:pStyle w:val="affff4"/>
      </w:pPr>
      <w:r w:rsidRPr="00E54E27">
        <w:t>&lt;li class="bread_crumb_item"&gt;</w:t>
      </w:r>
    </w:p>
    <w:p w:rsidR="00474E7A" w:rsidRPr="00E54E27" w:rsidRDefault="00474E7A" w:rsidP="003B6A11">
      <w:pPr>
        <w:pStyle w:val="affff4"/>
      </w:pPr>
      <w:r w:rsidRPr="00E54E27">
        <w:t>&lt;a href="index.php"&gt;Главная&lt;/a&gt;&lt;/li&gt;</w:t>
      </w:r>
    </w:p>
    <w:p w:rsidR="00A4034F" w:rsidRDefault="00A4034F" w:rsidP="003B6A11">
      <w:pPr>
        <w:pStyle w:val="affff4"/>
      </w:pPr>
      <w:r>
        <w:t>&lt;li class="bread_crumb_item"&gt;</w:t>
      </w:r>
      <w:r w:rsidRPr="00E54E27">
        <w:t>"&gt;</w:t>
      </w:r>
    </w:p>
    <w:p w:rsidR="002841F1" w:rsidRDefault="00A4034F" w:rsidP="003B6A11">
      <w:pPr>
        <w:pStyle w:val="affff4"/>
      </w:pPr>
      <w:r w:rsidRPr="00E54E27">
        <w:t>&lt;a href="akkaunt-moj-lichnyj-kabinet.php"&gt;Ваш профиль&lt;/a</w:t>
      </w:r>
      <w:r w:rsidR="0067001F" w:rsidRPr="00E54E27">
        <w:t>&gt;</w:t>
      </w:r>
    </w:p>
    <w:p w:rsidR="002841F1" w:rsidRDefault="0067001F" w:rsidP="003B6A11">
      <w:pPr>
        <w:pStyle w:val="affff4"/>
      </w:pPr>
      <w:r w:rsidRPr="00E54E27">
        <w:t>&lt;/li&gt;</w:t>
      </w:r>
    </w:p>
    <w:p w:rsidR="002841F1" w:rsidRDefault="0067001F" w:rsidP="003B6A11">
      <w:pPr>
        <w:pStyle w:val="affff4"/>
      </w:pPr>
      <w:r w:rsidRPr="00E54E27">
        <w:t>&lt;li class="bread_crumb_item active" aria-current="page"&gt;</w:t>
      </w:r>
      <w:r w:rsidR="000232CD" w:rsidRPr="000232CD">
        <w:t xml:space="preserve"> </w:t>
      </w:r>
      <w:r w:rsidR="000232CD">
        <w:t>Модерация&lt;/li&gt;</w:t>
      </w:r>
    </w:p>
    <w:p w:rsidR="002841F1" w:rsidRPr="002755E5" w:rsidRDefault="000232CD" w:rsidP="003B6A11">
      <w:pPr>
        <w:pStyle w:val="affff4"/>
      </w:pPr>
      <w:r w:rsidRPr="002755E5">
        <w:t>&lt;/</w:t>
      </w:r>
      <w:r>
        <w:t>ol</w:t>
      </w:r>
      <w:r w:rsidRPr="002755E5">
        <w:t>&gt;</w:t>
      </w:r>
    </w:p>
    <w:p w:rsidR="002841F1" w:rsidRPr="002755E5" w:rsidRDefault="000232CD" w:rsidP="003B6A11">
      <w:pPr>
        <w:pStyle w:val="affff4"/>
      </w:pPr>
      <w:r w:rsidRPr="002755E5">
        <w:t>&lt;/</w:t>
      </w:r>
      <w:r>
        <w:t>nav</w:t>
      </w:r>
      <w:r w:rsidRPr="002755E5">
        <w:t>&gt;</w:t>
      </w:r>
    </w:p>
    <w:p w:rsidR="002841F1" w:rsidRPr="002755E5" w:rsidRDefault="000232CD" w:rsidP="003B6A11">
      <w:pPr>
        <w:pStyle w:val="affff4"/>
      </w:pPr>
      <w:r w:rsidRPr="002755E5">
        <w:t>&lt;/</w:t>
      </w:r>
      <w:r w:rsidRPr="00E54E27">
        <w:t>div</w:t>
      </w:r>
      <w:r w:rsidRPr="002755E5">
        <w:t>&gt;</w:t>
      </w:r>
    </w:p>
    <w:p w:rsidR="00E32996" w:rsidRPr="002755E5" w:rsidRDefault="000232CD" w:rsidP="003B6A11">
      <w:pPr>
        <w:pStyle w:val="affff4"/>
      </w:pPr>
      <w:r w:rsidRPr="002755E5">
        <w:t>&lt;/</w:t>
      </w:r>
      <w:r w:rsidRPr="00E54E27">
        <w:t>div</w:t>
      </w:r>
      <w:r w:rsidRPr="002755E5">
        <w:t xml:space="preserve">&gt; </w:t>
      </w:r>
    </w:p>
    <w:p w:rsidR="00E54E27" w:rsidRPr="00391FAB" w:rsidRDefault="00E54E27" w:rsidP="00391FAB">
      <w:pPr>
        <w:pStyle w:val="a8"/>
        <w:spacing w:line="233" w:lineRule="auto"/>
      </w:pPr>
      <w:r>
        <w:t xml:space="preserve">Листинг 4.1 – Заготовка </w:t>
      </w:r>
      <w:r w:rsidR="00391FAB">
        <w:rPr>
          <w:lang w:val="en-US"/>
        </w:rPr>
        <w:t>Bootstrap</w:t>
      </w:r>
      <w:r w:rsidR="00391FAB">
        <w:t xml:space="preserve"> для оформления хлебных крошек</w:t>
      </w:r>
    </w:p>
    <w:p w:rsidR="00252A10" w:rsidRDefault="00B9147C" w:rsidP="00D1591C">
      <w:pPr>
        <w:spacing w:line="233" w:lineRule="auto"/>
      </w:pPr>
      <w:r>
        <w:t>Для авторизированного пользователя в меню есть пункт с выпадающим списком</w:t>
      </w:r>
      <w:r w:rsidR="008B3F58">
        <w:t xml:space="preserve"> (листинг 4.2)</w:t>
      </w:r>
      <w:r>
        <w:t xml:space="preserve">, данный фрагмент взят из стандартных решений </w:t>
      </w:r>
      <w:r>
        <w:rPr>
          <w:lang w:val="en-US"/>
        </w:rPr>
        <w:t>Bootstrap </w:t>
      </w:r>
      <w:r w:rsidRPr="00B9147C">
        <w:t>4</w:t>
      </w:r>
      <w:r w:rsidR="00896389">
        <w:t>,</w:t>
      </w:r>
      <w:r w:rsidR="00180AC9">
        <w:t xml:space="preserve"> но </w:t>
      </w:r>
      <w:r w:rsidR="008B3F58">
        <w:t xml:space="preserve">имеет индивидуальное оформление с помощью </w:t>
      </w:r>
      <w:r w:rsidR="008B3F58">
        <w:rPr>
          <w:lang w:val="en-US"/>
        </w:rPr>
        <w:t>CSS</w:t>
      </w:r>
      <w:r w:rsidR="008B3F58">
        <w:t xml:space="preserve"> (листинг 4.3).</w:t>
      </w:r>
    </w:p>
    <w:p w:rsidR="000030C8" w:rsidRPr="002755E5" w:rsidRDefault="000030C8" w:rsidP="002501F0">
      <w:pPr>
        <w:pStyle w:val="a7"/>
        <w:spacing w:line="233" w:lineRule="auto"/>
        <w:jc w:val="both"/>
        <w:rPr>
          <w:rFonts w:ascii="Courier New" w:hAnsi="Courier New" w:cs="Courier New"/>
          <w:sz w:val="24"/>
        </w:rPr>
      </w:pPr>
      <w:r w:rsidRPr="002755E5">
        <w:rPr>
          <w:rFonts w:ascii="Courier New" w:hAnsi="Courier New" w:cs="Courier New"/>
          <w:sz w:val="24"/>
        </w:rPr>
        <w:t>&lt;</w:t>
      </w:r>
      <w:r w:rsidRPr="000030C8">
        <w:rPr>
          <w:rFonts w:ascii="Courier New" w:hAnsi="Courier New" w:cs="Courier New"/>
          <w:sz w:val="24"/>
          <w:lang w:val="en-US"/>
        </w:rPr>
        <w:t>div</w:t>
      </w:r>
      <w:r w:rsidRPr="002755E5">
        <w:rPr>
          <w:rFonts w:ascii="Courier New" w:hAnsi="Courier New" w:cs="Courier New"/>
          <w:sz w:val="24"/>
        </w:rPr>
        <w:t xml:space="preserve"> </w:t>
      </w:r>
      <w:r w:rsidRPr="000030C8">
        <w:rPr>
          <w:rFonts w:ascii="Courier New" w:hAnsi="Courier New" w:cs="Courier New"/>
          <w:sz w:val="24"/>
          <w:lang w:val="en-US"/>
        </w:rPr>
        <w:t>class</w:t>
      </w:r>
      <w:r w:rsidRPr="002755E5">
        <w:rPr>
          <w:rFonts w:ascii="Courier New" w:hAnsi="Courier New" w:cs="Courier New"/>
          <w:sz w:val="24"/>
        </w:rPr>
        <w:t>="</w:t>
      </w:r>
      <w:r w:rsidRPr="000030C8">
        <w:rPr>
          <w:rFonts w:ascii="Courier New" w:hAnsi="Courier New" w:cs="Courier New"/>
          <w:sz w:val="24"/>
          <w:lang w:val="en-US"/>
        </w:rPr>
        <w:t>dropdown</w:t>
      </w:r>
      <w:r w:rsidRPr="002755E5">
        <w:rPr>
          <w:rFonts w:ascii="Courier New" w:hAnsi="Courier New" w:cs="Courier New"/>
          <w:sz w:val="24"/>
        </w:rPr>
        <w:t>-</w:t>
      </w:r>
      <w:r w:rsidRPr="000030C8">
        <w:rPr>
          <w:rFonts w:ascii="Courier New" w:hAnsi="Courier New" w:cs="Courier New"/>
          <w:sz w:val="24"/>
          <w:lang w:val="en-US"/>
        </w:rPr>
        <w:t>menu</w:t>
      </w:r>
      <w:r w:rsidRPr="002755E5">
        <w:rPr>
          <w:rFonts w:ascii="Courier New" w:hAnsi="Courier New" w:cs="Courier New"/>
          <w:sz w:val="24"/>
        </w:rPr>
        <w:t xml:space="preserve">" </w:t>
      </w:r>
      <w:r w:rsidRPr="000030C8">
        <w:rPr>
          <w:rFonts w:ascii="Courier New" w:hAnsi="Courier New" w:cs="Courier New"/>
          <w:sz w:val="24"/>
          <w:lang w:val="en-US"/>
        </w:rPr>
        <w:t>aria</w:t>
      </w:r>
      <w:r w:rsidRPr="002755E5">
        <w:rPr>
          <w:rFonts w:ascii="Courier New" w:hAnsi="Courier New" w:cs="Courier New"/>
          <w:sz w:val="24"/>
        </w:rPr>
        <w:t>-</w:t>
      </w:r>
      <w:r w:rsidRPr="000030C8">
        <w:rPr>
          <w:rFonts w:ascii="Courier New" w:hAnsi="Courier New" w:cs="Courier New"/>
          <w:sz w:val="24"/>
          <w:lang w:val="en-US"/>
        </w:rPr>
        <w:t>labelledby</w:t>
      </w:r>
      <w:r w:rsidRPr="002755E5">
        <w:rPr>
          <w:rFonts w:ascii="Courier New" w:hAnsi="Courier New" w:cs="Courier New"/>
          <w:sz w:val="24"/>
        </w:rPr>
        <w:t>="</w:t>
      </w:r>
      <w:r w:rsidRPr="000030C8">
        <w:rPr>
          <w:rFonts w:ascii="Courier New" w:hAnsi="Courier New" w:cs="Courier New"/>
          <w:sz w:val="24"/>
          <w:lang w:val="en-US"/>
        </w:rPr>
        <w:t>navbarDropdo</w:t>
      </w:r>
      <w:r>
        <w:rPr>
          <w:rFonts w:ascii="Courier New" w:hAnsi="Courier New" w:cs="Courier New"/>
          <w:sz w:val="24"/>
          <w:lang w:val="en-US"/>
        </w:rPr>
        <w:t>wnMenuLink</w:t>
      </w:r>
      <w:r w:rsidRPr="002755E5">
        <w:rPr>
          <w:rFonts w:ascii="Courier New" w:hAnsi="Courier New" w:cs="Courier New"/>
          <w:sz w:val="24"/>
        </w:rPr>
        <w:t>"&gt;</w:t>
      </w:r>
    </w:p>
    <w:p w:rsidR="000030C8" w:rsidRPr="002755E5" w:rsidRDefault="000030C8" w:rsidP="002501F0">
      <w:pPr>
        <w:pStyle w:val="a7"/>
        <w:spacing w:line="233" w:lineRule="auto"/>
        <w:jc w:val="both"/>
        <w:rPr>
          <w:rFonts w:ascii="Courier New" w:hAnsi="Courier New" w:cs="Courier New"/>
          <w:sz w:val="24"/>
        </w:rPr>
      </w:pPr>
      <w:r w:rsidRPr="002755E5">
        <w:rPr>
          <w:rFonts w:ascii="Courier New" w:hAnsi="Courier New" w:cs="Courier New"/>
          <w:sz w:val="24"/>
        </w:rPr>
        <w:t>&lt;</w:t>
      </w:r>
      <w:r w:rsidRPr="000030C8">
        <w:rPr>
          <w:rFonts w:ascii="Courier New" w:hAnsi="Courier New" w:cs="Courier New"/>
          <w:sz w:val="24"/>
          <w:lang w:val="en-US"/>
        </w:rPr>
        <w:t>a</w:t>
      </w:r>
      <w:r w:rsidRPr="002755E5">
        <w:rPr>
          <w:rFonts w:ascii="Courier New" w:hAnsi="Courier New" w:cs="Courier New"/>
          <w:sz w:val="24"/>
        </w:rPr>
        <w:t xml:space="preserve"> </w:t>
      </w:r>
      <w:r w:rsidRPr="000030C8">
        <w:rPr>
          <w:rFonts w:ascii="Courier New" w:hAnsi="Courier New" w:cs="Courier New"/>
          <w:sz w:val="24"/>
          <w:lang w:val="en-US"/>
        </w:rPr>
        <w:t>class</w:t>
      </w:r>
      <w:r w:rsidRPr="002755E5">
        <w:rPr>
          <w:rFonts w:ascii="Courier New" w:hAnsi="Courier New" w:cs="Courier New"/>
          <w:sz w:val="24"/>
        </w:rPr>
        <w:t>="</w:t>
      </w:r>
      <w:r w:rsidRPr="000030C8">
        <w:rPr>
          <w:rFonts w:ascii="Courier New" w:hAnsi="Courier New" w:cs="Courier New"/>
          <w:sz w:val="24"/>
          <w:lang w:val="en-US"/>
        </w:rPr>
        <w:t>dropdown</w:t>
      </w:r>
      <w:r w:rsidRPr="002755E5">
        <w:rPr>
          <w:rFonts w:ascii="Courier New" w:hAnsi="Courier New" w:cs="Courier New"/>
          <w:sz w:val="24"/>
        </w:rPr>
        <w:t>-</w:t>
      </w:r>
      <w:r w:rsidRPr="000030C8">
        <w:rPr>
          <w:rFonts w:ascii="Courier New" w:hAnsi="Courier New" w:cs="Courier New"/>
          <w:sz w:val="24"/>
          <w:lang w:val="en-US"/>
        </w:rPr>
        <w:t>item</w:t>
      </w:r>
      <w:r w:rsidRPr="002755E5">
        <w:rPr>
          <w:rFonts w:ascii="Courier New" w:hAnsi="Courier New" w:cs="Courier New"/>
          <w:sz w:val="24"/>
        </w:rPr>
        <w:t xml:space="preserve">" </w:t>
      </w:r>
      <w:r w:rsidRPr="000030C8">
        <w:rPr>
          <w:rFonts w:ascii="Courier New" w:hAnsi="Courier New" w:cs="Courier New"/>
          <w:sz w:val="24"/>
          <w:lang w:val="en-US"/>
        </w:rPr>
        <w:t>href</w:t>
      </w:r>
      <w:r w:rsidRPr="002755E5">
        <w:rPr>
          <w:rFonts w:ascii="Courier New" w:hAnsi="Courier New" w:cs="Courier New"/>
          <w:sz w:val="24"/>
        </w:rPr>
        <w:t>="</w:t>
      </w:r>
      <w:r w:rsidRPr="000030C8">
        <w:rPr>
          <w:rFonts w:ascii="Courier New" w:hAnsi="Courier New" w:cs="Courier New"/>
          <w:sz w:val="24"/>
          <w:lang w:val="en-US"/>
        </w:rPr>
        <w:t>akkaunt</w:t>
      </w:r>
      <w:r w:rsidRPr="002755E5">
        <w:rPr>
          <w:rFonts w:ascii="Courier New" w:hAnsi="Courier New" w:cs="Courier New"/>
          <w:sz w:val="24"/>
        </w:rPr>
        <w:t>-</w:t>
      </w:r>
      <w:r w:rsidRPr="000030C8">
        <w:rPr>
          <w:rFonts w:ascii="Courier New" w:hAnsi="Courier New" w:cs="Courier New"/>
          <w:sz w:val="24"/>
          <w:lang w:val="en-US"/>
        </w:rPr>
        <w:t>moj</w:t>
      </w:r>
      <w:r w:rsidRPr="002755E5">
        <w:rPr>
          <w:rFonts w:ascii="Courier New" w:hAnsi="Courier New" w:cs="Courier New"/>
          <w:sz w:val="24"/>
        </w:rPr>
        <w:t>-</w:t>
      </w:r>
      <w:r w:rsidRPr="000030C8">
        <w:rPr>
          <w:rFonts w:ascii="Courier New" w:hAnsi="Courier New" w:cs="Courier New"/>
          <w:sz w:val="24"/>
          <w:lang w:val="en-US"/>
        </w:rPr>
        <w:t>lichnyj</w:t>
      </w:r>
      <w:r w:rsidRPr="002755E5">
        <w:rPr>
          <w:rFonts w:ascii="Courier New" w:hAnsi="Courier New" w:cs="Courier New"/>
          <w:sz w:val="24"/>
        </w:rPr>
        <w:t>-</w:t>
      </w:r>
      <w:r w:rsidRPr="000030C8">
        <w:rPr>
          <w:rFonts w:ascii="Courier New" w:hAnsi="Courier New" w:cs="Courier New"/>
          <w:sz w:val="24"/>
          <w:lang w:val="en-US"/>
        </w:rPr>
        <w:t>kabinet</w:t>
      </w:r>
      <w:r w:rsidRPr="002755E5">
        <w:rPr>
          <w:rFonts w:ascii="Courier New" w:hAnsi="Courier New" w:cs="Courier New"/>
          <w:sz w:val="24"/>
        </w:rPr>
        <w:t>.</w:t>
      </w:r>
      <w:r w:rsidRPr="000030C8">
        <w:rPr>
          <w:rFonts w:ascii="Courier New" w:hAnsi="Courier New" w:cs="Courier New"/>
          <w:sz w:val="24"/>
          <w:lang w:val="en-US"/>
        </w:rPr>
        <w:t>php</w:t>
      </w:r>
      <w:proofErr w:type="gramStart"/>
      <w:r w:rsidRPr="002755E5">
        <w:rPr>
          <w:rFonts w:ascii="Courier New" w:hAnsi="Courier New" w:cs="Courier New"/>
          <w:sz w:val="24"/>
        </w:rPr>
        <w:t>"&gt;Мой</w:t>
      </w:r>
      <w:proofErr w:type="gramEnd"/>
      <w:r w:rsidRPr="002755E5">
        <w:rPr>
          <w:rFonts w:ascii="Courier New" w:hAnsi="Courier New" w:cs="Courier New"/>
          <w:sz w:val="24"/>
        </w:rPr>
        <w:t xml:space="preserve"> личный кабинет&lt;/</w:t>
      </w:r>
      <w:r w:rsidRPr="000030C8">
        <w:rPr>
          <w:rFonts w:ascii="Courier New" w:hAnsi="Courier New" w:cs="Courier New"/>
          <w:sz w:val="24"/>
          <w:lang w:val="en-US"/>
        </w:rPr>
        <w:t>a</w:t>
      </w:r>
      <w:r w:rsidRPr="002755E5">
        <w:rPr>
          <w:rFonts w:ascii="Courier New" w:hAnsi="Courier New" w:cs="Courier New"/>
          <w:sz w:val="24"/>
        </w:rPr>
        <w:t>&gt;</w:t>
      </w:r>
    </w:p>
    <w:p w:rsidR="000030C8" w:rsidRPr="000030C8" w:rsidRDefault="000030C8" w:rsidP="002501F0">
      <w:pPr>
        <w:pStyle w:val="a7"/>
        <w:spacing w:line="233" w:lineRule="auto"/>
        <w:jc w:val="both"/>
        <w:rPr>
          <w:rFonts w:ascii="Courier New" w:hAnsi="Courier New" w:cs="Courier New"/>
          <w:sz w:val="24"/>
          <w:lang w:val="en-US"/>
        </w:rPr>
      </w:pPr>
      <w:r w:rsidRPr="000030C8">
        <w:rPr>
          <w:rFonts w:ascii="Courier New" w:hAnsi="Courier New" w:cs="Courier New"/>
          <w:sz w:val="24"/>
          <w:lang w:val="en-US"/>
        </w:rPr>
        <w:t>&lt;a class="dropdown-item" href="moi-knigi.php"&gt;Мои книги&lt;/a&gt;</w:t>
      </w:r>
    </w:p>
    <w:p w:rsidR="000030C8" w:rsidRPr="000030C8" w:rsidRDefault="000030C8" w:rsidP="002501F0">
      <w:pPr>
        <w:pStyle w:val="a7"/>
        <w:spacing w:line="233" w:lineRule="auto"/>
        <w:jc w:val="both"/>
        <w:rPr>
          <w:rFonts w:ascii="Courier New" w:hAnsi="Courier New" w:cs="Courier New"/>
          <w:sz w:val="24"/>
          <w:lang w:val="en-US"/>
        </w:rPr>
      </w:pPr>
      <w:r w:rsidRPr="000030C8">
        <w:rPr>
          <w:rFonts w:ascii="Courier New" w:hAnsi="Courier New" w:cs="Courier New"/>
          <w:sz w:val="24"/>
          <w:lang w:val="en-US"/>
        </w:rPr>
        <w:t>&lt;a class="dropdown-item" href="zayavki-na-obmen.php"&gt;Заявки на обмен&lt;/a&gt;</w:t>
      </w:r>
    </w:p>
    <w:p w:rsidR="000030C8" w:rsidRPr="000030C8" w:rsidRDefault="000030C8" w:rsidP="002501F0">
      <w:pPr>
        <w:pStyle w:val="a7"/>
        <w:spacing w:line="233" w:lineRule="auto"/>
        <w:jc w:val="both"/>
        <w:rPr>
          <w:rFonts w:ascii="Courier New" w:hAnsi="Courier New" w:cs="Courier New"/>
          <w:sz w:val="24"/>
          <w:lang w:val="en-US"/>
        </w:rPr>
      </w:pPr>
      <w:r w:rsidRPr="000030C8">
        <w:rPr>
          <w:rFonts w:ascii="Courier New" w:hAnsi="Courier New" w:cs="Courier New"/>
          <w:sz w:val="24"/>
          <w:lang w:val="en-US"/>
        </w:rPr>
        <w:t>&lt;a class="dropdown-item" href="zakladki.php"&gt;Закладки&lt;/a&gt;</w:t>
      </w:r>
    </w:p>
    <w:p w:rsidR="000030C8" w:rsidRPr="000030C8" w:rsidRDefault="000030C8" w:rsidP="002501F0">
      <w:pPr>
        <w:pStyle w:val="a7"/>
        <w:spacing w:line="233" w:lineRule="auto"/>
        <w:jc w:val="both"/>
        <w:rPr>
          <w:rFonts w:ascii="Courier New" w:hAnsi="Courier New" w:cs="Courier New"/>
          <w:sz w:val="24"/>
          <w:lang w:val="en-US"/>
        </w:rPr>
      </w:pPr>
      <w:r w:rsidRPr="000030C8">
        <w:rPr>
          <w:rFonts w:ascii="Courier New" w:hAnsi="Courier New" w:cs="Courier New"/>
          <w:sz w:val="24"/>
          <w:lang w:val="en-US"/>
        </w:rPr>
        <w:t>&lt;div class="dropdown-divider"&gt;&lt;/div&gt;</w:t>
      </w:r>
    </w:p>
    <w:p w:rsidR="000030C8" w:rsidRPr="000030C8" w:rsidRDefault="000030C8" w:rsidP="002501F0">
      <w:pPr>
        <w:pStyle w:val="a7"/>
        <w:spacing w:line="233" w:lineRule="auto"/>
        <w:jc w:val="both"/>
        <w:rPr>
          <w:rFonts w:ascii="Courier New" w:hAnsi="Courier New" w:cs="Courier New"/>
          <w:sz w:val="24"/>
          <w:lang w:val="en-US"/>
        </w:rPr>
      </w:pPr>
      <w:r w:rsidRPr="000030C8">
        <w:rPr>
          <w:rFonts w:ascii="Courier New" w:hAnsi="Courier New" w:cs="Courier New"/>
          <w:sz w:val="24"/>
          <w:lang w:val="en-US"/>
        </w:rPr>
        <w:t>&lt;a class="dropdown-item" href="auth_out.php"&gt;Выйти&lt;/a&gt;</w:t>
      </w:r>
    </w:p>
    <w:p w:rsidR="008B3F58" w:rsidRPr="002755E5" w:rsidRDefault="000030C8" w:rsidP="002501F0">
      <w:pPr>
        <w:pStyle w:val="a7"/>
        <w:spacing w:line="233" w:lineRule="auto"/>
        <w:jc w:val="both"/>
        <w:rPr>
          <w:rFonts w:ascii="Courier New" w:hAnsi="Courier New" w:cs="Courier New"/>
          <w:sz w:val="24"/>
        </w:rPr>
      </w:pPr>
      <w:r w:rsidRPr="002755E5">
        <w:rPr>
          <w:rFonts w:ascii="Courier New" w:hAnsi="Courier New" w:cs="Courier New"/>
          <w:sz w:val="24"/>
        </w:rPr>
        <w:t>&lt;/</w:t>
      </w:r>
      <w:r w:rsidRPr="000030C8">
        <w:rPr>
          <w:rFonts w:ascii="Courier New" w:hAnsi="Courier New" w:cs="Courier New"/>
          <w:sz w:val="24"/>
          <w:lang w:val="en-US"/>
        </w:rPr>
        <w:t>div</w:t>
      </w:r>
      <w:r w:rsidRPr="002755E5">
        <w:rPr>
          <w:rFonts w:ascii="Courier New" w:hAnsi="Courier New" w:cs="Courier New"/>
          <w:sz w:val="24"/>
        </w:rPr>
        <w:t>&gt;</w:t>
      </w:r>
    </w:p>
    <w:p w:rsidR="00F27DCB" w:rsidRDefault="000030C8" w:rsidP="002345EF">
      <w:pPr>
        <w:pStyle w:val="a8"/>
        <w:spacing w:line="233" w:lineRule="auto"/>
      </w:pPr>
      <w:r>
        <w:t xml:space="preserve">Листинг 4.2 – Заготовка </w:t>
      </w:r>
      <w:r>
        <w:rPr>
          <w:lang w:val="en-US"/>
        </w:rPr>
        <w:t>Bootstrap</w:t>
      </w:r>
      <w:r w:rsidR="00F27DCB">
        <w:t xml:space="preserve"> для оформления выпадающего пункта меню</w:t>
      </w:r>
    </w:p>
    <w:p w:rsidR="002345EF" w:rsidRDefault="00AF3108" w:rsidP="00D1591C">
      <w:pPr>
        <w:spacing w:line="233" w:lineRule="auto"/>
      </w:pPr>
      <w:r w:rsidRPr="004F40F2">
        <w:t>Для оформления</w:t>
      </w:r>
      <w:r>
        <w:t xml:space="preserve"> </w:t>
      </w:r>
      <w:r w:rsidR="00AE362E">
        <w:t xml:space="preserve">блока с преимуществами сайта использовались </w:t>
      </w:r>
      <w:r w:rsidR="004F40F2">
        <w:t xml:space="preserve">встроенные и </w:t>
      </w:r>
      <w:r w:rsidR="00AE362E">
        <w:t>пользовательские классы для оформления данного блока</w:t>
      </w:r>
      <w:r w:rsidR="004F40F2">
        <w:t xml:space="preserve"> (листинг 4.3)</w:t>
      </w:r>
      <w:r w:rsidRPr="004F40F2">
        <w:t>.</w:t>
      </w:r>
    </w:p>
    <w:p w:rsidR="00021829" w:rsidRPr="00021829" w:rsidRDefault="00021829" w:rsidP="00021829">
      <w:pPr>
        <w:pStyle w:val="a7"/>
        <w:spacing w:line="233" w:lineRule="auto"/>
        <w:jc w:val="both"/>
        <w:rPr>
          <w:rFonts w:ascii="Courier New" w:hAnsi="Courier New" w:cs="Courier New"/>
          <w:sz w:val="24"/>
          <w:lang w:val="en-US"/>
        </w:rPr>
      </w:pPr>
      <w:r w:rsidRPr="00021829">
        <w:rPr>
          <w:rFonts w:ascii="Courier New" w:hAnsi="Courier New" w:cs="Courier New"/>
          <w:sz w:val="24"/>
          <w:lang w:val="en-US"/>
        </w:rPr>
        <w:t>&lt;div class="container-fluid container_margin block_yellow"&gt;</w:t>
      </w:r>
    </w:p>
    <w:p w:rsidR="00021829" w:rsidRPr="00021829" w:rsidRDefault="00021829" w:rsidP="00021829">
      <w:pPr>
        <w:pStyle w:val="a7"/>
        <w:spacing w:line="233" w:lineRule="auto"/>
        <w:jc w:val="both"/>
        <w:rPr>
          <w:rFonts w:ascii="Courier New" w:hAnsi="Courier New" w:cs="Courier New"/>
          <w:sz w:val="24"/>
          <w:lang w:val="en-US"/>
        </w:rPr>
      </w:pPr>
      <w:r w:rsidRPr="00021829">
        <w:rPr>
          <w:rFonts w:ascii="Courier New" w:hAnsi="Courier New" w:cs="Courier New"/>
          <w:sz w:val="24"/>
          <w:lang w:val="en-US"/>
        </w:rPr>
        <w:t>&lt;div class="container-fluid container_global"&gt;</w:t>
      </w:r>
    </w:p>
    <w:p w:rsidR="00021829" w:rsidRPr="00021829" w:rsidRDefault="00021829" w:rsidP="00021829">
      <w:pPr>
        <w:pStyle w:val="a7"/>
        <w:spacing w:line="233" w:lineRule="auto"/>
        <w:jc w:val="both"/>
        <w:rPr>
          <w:rFonts w:ascii="Courier New" w:hAnsi="Courier New" w:cs="Courier New"/>
          <w:sz w:val="24"/>
        </w:rPr>
      </w:pPr>
      <w:r w:rsidRPr="00021829">
        <w:rPr>
          <w:rFonts w:ascii="Courier New" w:hAnsi="Courier New" w:cs="Courier New"/>
          <w:sz w:val="24"/>
        </w:rPr>
        <w:t>&lt;</w:t>
      </w:r>
      <w:r w:rsidRPr="00021829">
        <w:rPr>
          <w:rFonts w:ascii="Courier New" w:hAnsi="Courier New" w:cs="Courier New"/>
          <w:sz w:val="24"/>
          <w:lang w:val="en-US"/>
        </w:rPr>
        <w:t>h</w:t>
      </w:r>
      <w:r w:rsidRPr="00021829">
        <w:rPr>
          <w:rFonts w:ascii="Courier New" w:hAnsi="Courier New" w:cs="Courier New"/>
          <w:sz w:val="24"/>
        </w:rPr>
        <w:t xml:space="preserve">2 </w:t>
      </w:r>
      <w:r w:rsidRPr="00021829">
        <w:rPr>
          <w:rFonts w:ascii="Courier New" w:hAnsi="Courier New" w:cs="Courier New"/>
          <w:sz w:val="24"/>
          <w:lang w:val="en-US"/>
        </w:rPr>
        <w:t>class</w:t>
      </w:r>
      <w:r w:rsidRPr="00021829">
        <w:rPr>
          <w:rFonts w:ascii="Courier New" w:hAnsi="Courier New" w:cs="Courier New"/>
          <w:sz w:val="24"/>
        </w:rPr>
        <w:t>="</w:t>
      </w:r>
      <w:r w:rsidRPr="00021829">
        <w:rPr>
          <w:rFonts w:ascii="Courier New" w:hAnsi="Courier New" w:cs="Courier New"/>
          <w:sz w:val="24"/>
          <w:lang w:val="en-US"/>
        </w:rPr>
        <w:t>text</w:t>
      </w:r>
      <w:r w:rsidRPr="00021829">
        <w:rPr>
          <w:rFonts w:ascii="Courier New" w:hAnsi="Courier New" w:cs="Courier New"/>
          <w:sz w:val="24"/>
        </w:rPr>
        <w:t>-</w:t>
      </w:r>
      <w:r w:rsidRPr="00021829">
        <w:rPr>
          <w:rFonts w:ascii="Courier New" w:hAnsi="Courier New" w:cs="Courier New"/>
          <w:sz w:val="24"/>
          <w:lang w:val="en-US"/>
        </w:rPr>
        <w:t>center</w:t>
      </w:r>
      <w:proofErr w:type="gramStart"/>
      <w:r w:rsidRPr="00021829">
        <w:rPr>
          <w:rFonts w:ascii="Courier New" w:hAnsi="Courier New" w:cs="Courier New"/>
          <w:sz w:val="24"/>
        </w:rPr>
        <w:t>"&gt;Чем</w:t>
      </w:r>
      <w:proofErr w:type="gramEnd"/>
      <w:r w:rsidRPr="00021829">
        <w:rPr>
          <w:rFonts w:ascii="Courier New" w:hAnsi="Courier New" w:cs="Courier New"/>
          <w:sz w:val="24"/>
        </w:rPr>
        <w:t xml:space="preserve"> мы отличаемся&lt;/</w:t>
      </w:r>
      <w:r w:rsidRPr="00021829">
        <w:rPr>
          <w:rFonts w:ascii="Courier New" w:hAnsi="Courier New" w:cs="Courier New"/>
          <w:sz w:val="24"/>
          <w:lang w:val="en-US"/>
        </w:rPr>
        <w:t>h</w:t>
      </w:r>
      <w:r w:rsidRPr="00021829">
        <w:rPr>
          <w:rFonts w:ascii="Courier New" w:hAnsi="Courier New" w:cs="Courier New"/>
          <w:sz w:val="24"/>
        </w:rPr>
        <w:t>2&gt;</w:t>
      </w:r>
    </w:p>
    <w:p w:rsidR="00021829" w:rsidRPr="00021829" w:rsidRDefault="00021829" w:rsidP="00021829">
      <w:pPr>
        <w:pStyle w:val="a7"/>
        <w:spacing w:line="233" w:lineRule="auto"/>
        <w:jc w:val="both"/>
        <w:rPr>
          <w:rFonts w:ascii="Courier New" w:hAnsi="Courier New" w:cs="Courier New"/>
          <w:sz w:val="24"/>
        </w:rPr>
      </w:pPr>
      <w:r w:rsidRPr="00021829">
        <w:rPr>
          <w:rFonts w:ascii="Courier New" w:hAnsi="Courier New" w:cs="Courier New"/>
          <w:sz w:val="24"/>
        </w:rPr>
        <w:t>&lt;</w:t>
      </w:r>
      <w:r w:rsidRPr="00021829">
        <w:rPr>
          <w:rFonts w:ascii="Courier New" w:hAnsi="Courier New" w:cs="Courier New"/>
          <w:sz w:val="24"/>
          <w:lang w:val="en-US"/>
        </w:rPr>
        <w:t>h</w:t>
      </w:r>
      <w:r w:rsidRPr="00021829">
        <w:rPr>
          <w:rFonts w:ascii="Courier New" w:hAnsi="Courier New" w:cs="Courier New"/>
          <w:sz w:val="24"/>
        </w:rPr>
        <w:t xml:space="preserve">3 </w:t>
      </w:r>
      <w:r w:rsidRPr="00021829">
        <w:rPr>
          <w:rFonts w:ascii="Courier New" w:hAnsi="Courier New" w:cs="Courier New"/>
          <w:sz w:val="24"/>
          <w:lang w:val="en-US"/>
        </w:rPr>
        <w:t>class</w:t>
      </w:r>
      <w:r w:rsidRPr="00021829">
        <w:rPr>
          <w:rFonts w:ascii="Courier New" w:hAnsi="Courier New" w:cs="Courier New"/>
          <w:sz w:val="24"/>
        </w:rPr>
        <w:t>="</w:t>
      </w:r>
      <w:r w:rsidRPr="00021829">
        <w:rPr>
          <w:rFonts w:ascii="Courier New" w:hAnsi="Courier New" w:cs="Courier New"/>
          <w:sz w:val="24"/>
          <w:lang w:val="en-US"/>
        </w:rPr>
        <w:t>text</w:t>
      </w:r>
      <w:r w:rsidRPr="00021829">
        <w:rPr>
          <w:rFonts w:ascii="Courier New" w:hAnsi="Courier New" w:cs="Courier New"/>
          <w:sz w:val="24"/>
        </w:rPr>
        <w:t>-</w:t>
      </w:r>
      <w:r w:rsidRPr="00021829">
        <w:rPr>
          <w:rFonts w:ascii="Courier New" w:hAnsi="Courier New" w:cs="Courier New"/>
          <w:sz w:val="24"/>
          <w:lang w:val="en-US"/>
        </w:rPr>
        <w:t>center</w:t>
      </w:r>
      <w:proofErr w:type="gramStart"/>
      <w:r w:rsidRPr="00021829">
        <w:rPr>
          <w:rFonts w:ascii="Courier New" w:hAnsi="Courier New" w:cs="Courier New"/>
          <w:sz w:val="24"/>
        </w:rPr>
        <w:t>"&gt;Наш</w:t>
      </w:r>
      <w:proofErr w:type="gramEnd"/>
      <w:r w:rsidRPr="00021829">
        <w:rPr>
          <w:rFonts w:ascii="Courier New" w:hAnsi="Courier New" w:cs="Courier New"/>
          <w:sz w:val="24"/>
        </w:rPr>
        <w:t xml:space="preserve"> сайт уникален и имеет множество плюсов&lt;/</w:t>
      </w:r>
      <w:r w:rsidRPr="00021829">
        <w:rPr>
          <w:rFonts w:ascii="Courier New" w:hAnsi="Courier New" w:cs="Courier New"/>
          <w:sz w:val="24"/>
          <w:lang w:val="en-US"/>
        </w:rPr>
        <w:t>h</w:t>
      </w:r>
      <w:r w:rsidRPr="00021829">
        <w:rPr>
          <w:rFonts w:ascii="Courier New" w:hAnsi="Courier New" w:cs="Courier New"/>
          <w:sz w:val="24"/>
        </w:rPr>
        <w:t>3&gt;</w:t>
      </w:r>
    </w:p>
    <w:p w:rsidR="00021829" w:rsidRPr="00021829" w:rsidRDefault="00021829" w:rsidP="00021829">
      <w:pPr>
        <w:pStyle w:val="a7"/>
        <w:spacing w:line="233" w:lineRule="auto"/>
        <w:jc w:val="both"/>
        <w:rPr>
          <w:rFonts w:ascii="Courier New" w:hAnsi="Courier New" w:cs="Courier New"/>
          <w:sz w:val="24"/>
          <w:lang w:val="en-US"/>
        </w:rPr>
      </w:pPr>
      <w:r w:rsidRPr="00021829">
        <w:rPr>
          <w:rFonts w:ascii="Courier New" w:hAnsi="Courier New" w:cs="Courier New"/>
          <w:sz w:val="24"/>
          <w:lang w:val="en-US"/>
        </w:rPr>
        <w:t>&lt;div class="row block_margin d-flex justify-content-md-center"&gt;</w:t>
      </w:r>
    </w:p>
    <w:p w:rsidR="00021829" w:rsidRPr="00021829" w:rsidRDefault="00021829" w:rsidP="00021829">
      <w:pPr>
        <w:pStyle w:val="a7"/>
        <w:spacing w:line="233" w:lineRule="auto"/>
        <w:jc w:val="both"/>
        <w:rPr>
          <w:rFonts w:ascii="Courier New" w:hAnsi="Courier New" w:cs="Courier New"/>
          <w:sz w:val="24"/>
          <w:lang w:val="en-US"/>
        </w:rPr>
      </w:pPr>
      <w:r w:rsidRPr="00021829">
        <w:rPr>
          <w:rFonts w:ascii="Courier New" w:hAnsi="Courier New" w:cs="Courier New"/>
          <w:sz w:val="24"/>
          <w:lang w:val="en-US"/>
        </w:rPr>
        <w:t>&lt;div class="col-xl-3 col-lg-3 col-md-3 block_white"&gt;</w:t>
      </w:r>
    </w:p>
    <w:p w:rsidR="00021829" w:rsidRPr="00021829" w:rsidRDefault="00021829" w:rsidP="00021829">
      <w:pPr>
        <w:pStyle w:val="a7"/>
        <w:spacing w:line="233" w:lineRule="auto"/>
        <w:jc w:val="both"/>
        <w:rPr>
          <w:rFonts w:ascii="Courier New" w:hAnsi="Courier New" w:cs="Courier New"/>
          <w:sz w:val="24"/>
          <w:lang w:val="en-US"/>
        </w:rPr>
      </w:pPr>
      <w:r w:rsidRPr="00021829">
        <w:rPr>
          <w:rFonts w:ascii="Courier New" w:hAnsi="Courier New" w:cs="Courier New"/>
          <w:sz w:val="24"/>
          <w:lang w:val="en-US"/>
        </w:rPr>
        <w:t>&lt;div class="content text-center"&gt;</w:t>
      </w:r>
    </w:p>
    <w:p w:rsidR="00021829" w:rsidRPr="00021829" w:rsidRDefault="00021829" w:rsidP="00021829">
      <w:pPr>
        <w:pStyle w:val="a7"/>
        <w:spacing w:line="233" w:lineRule="auto"/>
        <w:jc w:val="both"/>
        <w:rPr>
          <w:rFonts w:ascii="Courier New" w:hAnsi="Courier New" w:cs="Courier New"/>
          <w:sz w:val="24"/>
          <w:lang w:val="en-US"/>
        </w:rPr>
      </w:pPr>
      <w:r>
        <w:rPr>
          <w:rFonts w:ascii="Courier New" w:hAnsi="Courier New" w:cs="Courier New"/>
          <w:sz w:val="24"/>
          <w:lang w:val="en-US"/>
        </w:rPr>
        <w:t xml:space="preserve">&lt;img </w:t>
      </w:r>
      <w:r w:rsidRPr="00021829">
        <w:rPr>
          <w:rFonts w:ascii="Courier New" w:hAnsi="Courier New" w:cs="Courier New"/>
          <w:sz w:val="24"/>
          <w:lang w:val="en-US"/>
        </w:rPr>
        <w:t>src="images/time.png" alt=""&gt;</w:t>
      </w:r>
    </w:p>
    <w:p w:rsidR="00021829" w:rsidRPr="00021829" w:rsidRDefault="00021829" w:rsidP="00021829">
      <w:pPr>
        <w:pStyle w:val="a7"/>
        <w:spacing w:line="233" w:lineRule="auto"/>
        <w:jc w:val="both"/>
        <w:rPr>
          <w:rFonts w:ascii="Courier New" w:hAnsi="Courier New" w:cs="Courier New"/>
          <w:sz w:val="24"/>
          <w:lang w:val="en-US"/>
        </w:rPr>
      </w:pPr>
      <w:r w:rsidRPr="00021829">
        <w:rPr>
          <w:rFonts w:ascii="Courier New" w:hAnsi="Courier New" w:cs="Courier New"/>
          <w:sz w:val="24"/>
          <w:lang w:val="en-US"/>
        </w:rPr>
        <w:t>&lt;p class="text-center"&gt;Круглосуточный&lt;br&gt;обмен книгами&lt;/p&gt;</w:t>
      </w:r>
    </w:p>
    <w:p w:rsidR="00021829" w:rsidRPr="00021829" w:rsidRDefault="00021829" w:rsidP="00021829">
      <w:pPr>
        <w:pStyle w:val="a7"/>
        <w:spacing w:line="233" w:lineRule="auto"/>
        <w:jc w:val="both"/>
        <w:rPr>
          <w:rFonts w:ascii="Courier New" w:hAnsi="Courier New" w:cs="Courier New"/>
          <w:sz w:val="24"/>
          <w:lang w:val="en-US"/>
        </w:rPr>
      </w:pPr>
      <w:r w:rsidRPr="00021829">
        <w:rPr>
          <w:rFonts w:ascii="Courier New" w:hAnsi="Courier New" w:cs="Courier New"/>
          <w:sz w:val="24"/>
          <w:lang w:val="en-US"/>
        </w:rPr>
        <w:t>&lt;/div&gt;</w:t>
      </w:r>
    </w:p>
    <w:p w:rsidR="006E7917" w:rsidRPr="006E7917" w:rsidRDefault="00021829" w:rsidP="006E7917">
      <w:pPr>
        <w:pStyle w:val="a7"/>
        <w:spacing w:line="233" w:lineRule="auto"/>
        <w:jc w:val="both"/>
        <w:rPr>
          <w:rFonts w:ascii="Courier New" w:hAnsi="Courier New" w:cs="Courier New"/>
          <w:sz w:val="24"/>
          <w:lang w:val="en-US"/>
        </w:rPr>
      </w:pPr>
      <w:r w:rsidRPr="00021829">
        <w:rPr>
          <w:rFonts w:ascii="Courier New" w:hAnsi="Courier New" w:cs="Courier New"/>
          <w:sz w:val="24"/>
          <w:lang w:val="en-US"/>
        </w:rPr>
        <w:t>&lt;/div&gt;</w:t>
      </w:r>
    </w:p>
    <w:p w:rsidR="00021829" w:rsidRPr="00021829" w:rsidRDefault="00021829" w:rsidP="00021829">
      <w:pPr>
        <w:pStyle w:val="a7"/>
        <w:spacing w:line="233" w:lineRule="auto"/>
        <w:jc w:val="both"/>
        <w:rPr>
          <w:rFonts w:ascii="Courier New" w:hAnsi="Courier New" w:cs="Courier New"/>
          <w:sz w:val="24"/>
          <w:lang w:val="en-US"/>
        </w:rPr>
      </w:pPr>
      <w:r w:rsidRPr="00021829">
        <w:rPr>
          <w:rFonts w:ascii="Courier New" w:hAnsi="Courier New" w:cs="Courier New"/>
          <w:sz w:val="24"/>
          <w:lang w:val="en-US"/>
        </w:rPr>
        <w:t>&lt;div class="col-xl-3 col-lg-3 col-md-3 block_white"&gt;</w:t>
      </w:r>
    </w:p>
    <w:p w:rsidR="00021829" w:rsidRPr="00021829" w:rsidRDefault="00021829" w:rsidP="00021829">
      <w:pPr>
        <w:pStyle w:val="a7"/>
        <w:spacing w:line="233" w:lineRule="auto"/>
        <w:jc w:val="both"/>
        <w:rPr>
          <w:rFonts w:ascii="Courier New" w:hAnsi="Courier New" w:cs="Courier New"/>
          <w:sz w:val="24"/>
          <w:lang w:val="en-US"/>
        </w:rPr>
      </w:pPr>
      <w:r w:rsidRPr="00021829">
        <w:rPr>
          <w:rFonts w:ascii="Courier New" w:hAnsi="Courier New" w:cs="Courier New"/>
          <w:sz w:val="24"/>
          <w:lang w:val="en-US"/>
        </w:rPr>
        <w:t>&lt;div class="content text-center"&gt;</w:t>
      </w:r>
    </w:p>
    <w:p w:rsidR="00021829" w:rsidRPr="00021829" w:rsidRDefault="00021829" w:rsidP="00021829">
      <w:pPr>
        <w:pStyle w:val="a7"/>
        <w:spacing w:line="233" w:lineRule="auto"/>
        <w:jc w:val="both"/>
        <w:rPr>
          <w:rFonts w:ascii="Courier New" w:hAnsi="Courier New" w:cs="Courier New"/>
          <w:sz w:val="24"/>
          <w:lang w:val="en-US"/>
        </w:rPr>
      </w:pPr>
      <w:r w:rsidRPr="00021829">
        <w:rPr>
          <w:rFonts w:ascii="Courier New" w:hAnsi="Courier New" w:cs="Courier New"/>
          <w:sz w:val="24"/>
          <w:lang w:val="en-US"/>
        </w:rPr>
        <w:t>&lt;</w:t>
      </w:r>
      <w:proofErr w:type="gramStart"/>
      <w:r w:rsidRPr="00021829">
        <w:rPr>
          <w:rFonts w:ascii="Courier New" w:hAnsi="Courier New" w:cs="Courier New"/>
          <w:sz w:val="24"/>
          <w:lang w:val="en-US"/>
        </w:rPr>
        <w:t>img  src</w:t>
      </w:r>
      <w:proofErr w:type="gramEnd"/>
      <w:r w:rsidRPr="00021829">
        <w:rPr>
          <w:rFonts w:ascii="Courier New" w:hAnsi="Courier New" w:cs="Courier New"/>
          <w:sz w:val="24"/>
          <w:lang w:val="en-US"/>
        </w:rPr>
        <w:t>="images/world.png" alt=""&gt;</w:t>
      </w:r>
    </w:p>
    <w:p w:rsidR="006E7917" w:rsidRPr="006E7917" w:rsidRDefault="00021829" w:rsidP="006E7917">
      <w:pPr>
        <w:pStyle w:val="a7"/>
        <w:spacing w:line="233" w:lineRule="auto"/>
        <w:jc w:val="both"/>
        <w:rPr>
          <w:rFonts w:ascii="Courier New" w:hAnsi="Courier New" w:cs="Courier New"/>
          <w:sz w:val="24"/>
          <w:lang w:val="en-US"/>
        </w:rPr>
      </w:pPr>
      <w:r w:rsidRPr="00021829">
        <w:rPr>
          <w:rFonts w:ascii="Courier New" w:hAnsi="Courier New" w:cs="Courier New"/>
          <w:sz w:val="24"/>
          <w:lang w:val="en-US"/>
        </w:rPr>
        <w:t>&lt;p class="text-center"&gt;Книги в любой &lt;br&gt;точке мира&lt;/p&gt;</w:t>
      </w:r>
      <w:r w:rsidR="006E7917" w:rsidRPr="006E7917">
        <w:rPr>
          <w:rFonts w:ascii="Courier New" w:hAnsi="Courier New" w:cs="Courier New"/>
          <w:sz w:val="24"/>
          <w:lang w:val="en-US"/>
        </w:rPr>
        <w:br w:type="page"/>
      </w:r>
    </w:p>
    <w:p w:rsidR="00021829" w:rsidRPr="00021829" w:rsidRDefault="00021829" w:rsidP="00021829">
      <w:pPr>
        <w:pStyle w:val="a7"/>
        <w:spacing w:line="233" w:lineRule="auto"/>
        <w:jc w:val="both"/>
        <w:rPr>
          <w:rFonts w:ascii="Courier New" w:hAnsi="Courier New" w:cs="Courier New"/>
          <w:sz w:val="24"/>
          <w:lang w:val="en-US"/>
        </w:rPr>
      </w:pPr>
      <w:r w:rsidRPr="00021829">
        <w:rPr>
          <w:rFonts w:ascii="Courier New" w:hAnsi="Courier New" w:cs="Courier New"/>
          <w:sz w:val="24"/>
          <w:lang w:val="en-US"/>
        </w:rPr>
        <w:lastRenderedPageBreak/>
        <w:t>&lt;/div&gt;</w:t>
      </w:r>
    </w:p>
    <w:p w:rsidR="00021829" w:rsidRPr="00021829" w:rsidRDefault="00021829" w:rsidP="00021829">
      <w:pPr>
        <w:pStyle w:val="a7"/>
        <w:spacing w:line="233" w:lineRule="auto"/>
        <w:jc w:val="both"/>
        <w:rPr>
          <w:rFonts w:ascii="Courier New" w:hAnsi="Courier New" w:cs="Courier New"/>
          <w:sz w:val="24"/>
          <w:lang w:val="en-US"/>
        </w:rPr>
      </w:pPr>
      <w:r w:rsidRPr="00021829">
        <w:rPr>
          <w:rFonts w:ascii="Courier New" w:hAnsi="Courier New" w:cs="Courier New"/>
          <w:sz w:val="24"/>
          <w:lang w:val="en-US"/>
        </w:rPr>
        <w:t>&lt;/div&gt;</w:t>
      </w:r>
    </w:p>
    <w:p w:rsidR="00021829" w:rsidRPr="00021829" w:rsidRDefault="00021829" w:rsidP="00021829">
      <w:pPr>
        <w:pStyle w:val="a7"/>
        <w:spacing w:line="233" w:lineRule="auto"/>
        <w:jc w:val="both"/>
        <w:rPr>
          <w:rFonts w:ascii="Courier New" w:hAnsi="Courier New" w:cs="Courier New"/>
          <w:sz w:val="24"/>
          <w:lang w:val="en-US"/>
        </w:rPr>
      </w:pPr>
      <w:r w:rsidRPr="00021829">
        <w:rPr>
          <w:rFonts w:ascii="Courier New" w:hAnsi="Courier New" w:cs="Courier New"/>
          <w:sz w:val="24"/>
          <w:lang w:val="en-US"/>
        </w:rPr>
        <w:t>&lt;div class="col-xl-3 col-lg-3 col-md-3 block_white"&gt;</w:t>
      </w:r>
    </w:p>
    <w:p w:rsidR="00021829" w:rsidRPr="00021829" w:rsidRDefault="00021829" w:rsidP="00021829">
      <w:pPr>
        <w:pStyle w:val="a7"/>
        <w:spacing w:line="233" w:lineRule="auto"/>
        <w:jc w:val="both"/>
        <w:rPr>
          <w:rFonts w:ascii="Courier New" w:hAnsi="Courier New" w:cs="Courier New"/>
          <w:sz w:val="24"/>
          <w:lang w:val="en-US"/>
        </w:rPr>
      </w:pPr>
      <w:r w:rsidRPr="00021829">
        <w:rPr>
          <w:rFonts w:ascii="Courier New" w:hAnsi="Courier New" w:cs="Courier New"/>
          <w:sz w:val="24"/>
          <w:lang w:val="en-US"/>
        </w:rPr>
        <w:t>&lt;div class="content text-center"&gt;</w:t>
      </w:r>
    </w:p>
    <w:p w:rsidR="00021829" w:rsidRPr="00021829" w:rsidRDefault="00021829" w:rsidP="00021829">
      <w:pPr>
        <w:pStyle w:val="a7"/>
        <w:spacing w:line="233" w:lineRule="auto"/>
        <w:jc w:val="both"/>
        <w:rPr>
          <w:rFonts w:ascii="Courier New" w:hAnsi="Courier New" w:cs="Courier New"/>
          <w:sz w:val="24"/>
          <w:lang w:val="en-US"/>
        </w:rPr>
      </w:pPr>
      <w:r w:rsidRPr="00021829">
        <w:rPr>
          <w:rFonts w:ascii="Courier New" w:hAnsi="Courier New" w:cs="Courier New"/>
          <w:sz w:val="24"/>
          <w:lang w:val="en-US"/>
        </w:rPr>
        <w:t>&lt;</w:t>
      </w:r>
      <w:proofErr w:type="gramStart"/>
      <w:r w:rsidRPr="00021829">
        <w:rPr>
          <w:rFonts w:ascii="Courier New" w:hAnsi="Courier New" w:cs="Courier New"/>
          <w:sz w:val="24"/>
          <w:lang w:val="en-US"/>
        </w:rPr>
        <w:t>img  src</w:t>
      </w:r>
      <w:proofErr w:type="gramEnd"/>
      <w:r w:rsidRPr="00021829">
        <w:rPr>
          <w:rFonts w:ascii="Courier New" w:hAnsi="Courier New" w:cs="Courier New"/>
          <w:sz w:val="24"/>
          <w:lang w:val="en-US"/>
        </w:rPr>
        <w:t>="images/book.png" alt=""&gt;</w:t>
      </w:r>
    </w:p>
    <w:p w:rsidR="00021829" w:rsidRPr="002841F1" w:rsidRDefault="00021829" w:rsidP="00021829">
      <w:pPr>
        <w:pStyle w:val="a7"/>
        <w:spacing w:line="233" w:lineRule="auto"/>
        <w:jc w:val="both"/>
        <w:rPr>
          <w:rFonts w:ascii="Courier New" w:hAnsi="Courier New" w:cs="Courier New"/>
          <w:sz w:val="24"/>
        </w:rPr>
      </w:pPr>
      <w:r w:rsidRPr="002841F1">
        <w:rPr>
          <w:rFonts w:ascii="Courier New" w:hAnsi="Courier New" w:cs="Courier New"/>
          <w:sz w:val="24"/>
        </w:rPr>
        <w:t>&lt;</w:t>
      </w:r>
      <w:r w:rsidRPr="00021829">
        <w:rPr>
          <w:rFonts w:ascii="Courier New" w:hAnsi="Courier New" w:cs="Courier New"/>
          <w:sz w:val="24"/>
          <w:lang w:val="en-US"/>
        </w:rPr>
        <w:t>p</w:t>
      </w:r>
      <w:r w:rsidRPr="002841F1">
        <w:rPr>
          <w:rFonts w:ascii="Courier New" w:hAnsi="Courier New" w:cs="Courier New"/>
          <w:sz w:val="24"/>
        </w:rPr>
        <w:t xml:space="preserve"> </w:t>
      </w:r>
      <w:r w:rsidRPr="00021829">
        <w:rPr>
          <w:rFonts w:ascii="Courier New" w:hAnsi="Courier New" w:cs="Courier New"/>
          <w:sz w:val="24"/>
          <w:lang w:val="en-US"/>
        </w:rPr>
        <w:t>class</w:t>
      </w:r>
      <w:r w:rsidRPr="002841F1">
        <w:rPr>
          <w:rFonts w:ascii="Courier New" w:hAnsi="Courier New" w:cs="Courier New"/>
          <w:sz w:val="24"/>
        </w:rPr>
        <w:t>="</w:t>
      </w:r>
      <w:r w:rsidRPr="00021829">
        <w:rPr>
          <w:rFonts w:ascii="Courier New" w:hAnsi="Courier New" w:cs="Courier New"/>
          <w:sz w:val="24"/>
          <w:lang w:val="en-US"/>
        </w:rPr>
        <w:t>text</w:t>
      </w:r>
      <w:r w:rsidRPr="002841F1">
        <w:rPr>
          <w:rFonts w:ascii="Courier New" w:hAnsi="Courier New" w:cs="Courier New"/>
          <w:sz w:val="24"/>
        </w:rPr>
        <w:t>-</w:t>
      </w:r>
      <w:r w:rsidRPr="00021829">
        <w:rPr>
          <w:rFonts w:ascii="Courier New" w:hAnsi="Courier New" w:cs="Courier New"/>
          <w:sz w:val="24"/>
          <w:lang w:val="en-US"/>
        </w:rPr>
        <w:t>center</w:t>
      </w:r>
      <w:proofErr w:type="gramStart"/>
      <w:r w:rsidRPr="002841F1">
        <w:rPr>
          <w:rFonts w:ascii="Courier New" w:hAnsi="Courier New" w:cs="Courier New"/>
          <w:sz w:val="24"/>
        </w:rPr>
        <w:t>"&gt;Большой</w:t>
      </w:r>
      <w:proofErr w:type="gramEnd"/>
      <w:r w:rsidRPr="002841F1">
        <w:rPr>
          <w:rFonts w:ascii="Courier New" w:hAnsi="Courier New" w:cs="Courier New"/>
          <w:sz w:val="24"/>
        </w:rPr>
        <w:t xml:space="preserve"> выбор &lt;</w:t>
      </w:r>
      <w:r w:rsidRPr="00021829">
        <w:rPr>
          <w:rFonts w:ascii="Courier New" w:hAnsi="Courier New" w:cs="Courier New"/>
          <w:sz w:val="24"/>
          <w:lang w:val="en-US"/>
        </w:rPr>
        <w:t>br</w:t>
      </w:r>
      <w:r w:rsidRPr="002841F1">
        <w:rPr>
          <w:rFonts w:ascii="Courier New" w:hAnsi="Courier New" w:cs="Courier New"/>
          <w:sz w:val="24"/>
        </w:rPr>
        <w:t>&gt;прекрасых книг&lt;/</w:t>
      </w:r>
      <w:r w:rsidRPr="00021829">
        <w:rPr>
          <w:rFonts w:ascii="Courier New" w:hAnsi="Courier New" w:cs="Courier New"/>
          <w:sz w:val="24"/>
          <w:lang w:val="en-US"/>
        </w:rPr>
        <w:t>p</w:t>
      </w:r>
      <w:r w:rsidRPr="002841F1">
        <w:rPr>
          <w:rFonts w:ascii="Courier New" w:hAnsi="Courier New" w:cs="Courier New"/>
          <w:sz w:val="24"/>
        </w:rPr>
        <w:t>&gt;</w:t>
      </w:r>
    </w:p>
    <w:p w:rsidR="002841F1" w:rsidRDefault="00021829" w:rsidP="00021829">
      <w:pPr>
        <w:pStyle w:val="a7"/>
        <w:spacing w:line="233" w:lineRule="auto"/>
        <w:jc w:val="both"/>
        <w:rPr>
          <w:rFonts w:ascii="Courier New" w:hAnsi="Courier New" w:cs="Courier New"/>
          <w:sz w:val="24"/>
        </w:rPr>
      </w:pPr>
      <w:r w:rsidRPr="002841F1">
        <w:rPr>
          <w:rFonts w:ascii="Courier New" w:hAnsi="Courier New" w:cs="Courier New"/>
          <w:sz w:val="24"/>
        </w:rPr>
        <w:t>&lt;/</w:t>
      </w:r>
      <w:r w:rsidRPr="00021829">
        <w:rPr>
          <w:rFonts w:ascii="Courier New" w:hAnsi="Courier New" w:cs="Courier New"/>
          <w:sz w:val="24"/>
          <w:lang w:val="en-US"/>
        </w:rPr>
        <w:t>div</w:t>
      </w:r>
      <w:r w:rsidR="002841F1">
        <w:rPr>
          <w:rFonts w:ascii="Courier New" w:hAnsi="Courier New" w:cs="Courier New"/>
          <w:sz w:val="24"/>
        </w:rPr>
        <w:t>&gt;</w:t>
      </w:r>
    </w:p>
    <w:p w:rsidR="00021829" w:rsidRPr="002841F1" w:rsidRDefault="00021829" w:rsidP="00021829">
      <w:pPr>
        <w:pStyle w:val="a7"/>
        <w:spacing w:line="233" w:lineRule="auto"/>
        <w:jc w:val="both"/>
        <w:rPr>
          <w:rFonts w:ascii="Courier New" w:hAnsi="Courier New" w:cs="Courier New"/>
          <w:sz w:val="24"/>
        </w:rPr>
      </w:pPr>
      <w:r w:rsidRPr="002841F1">
        <w:rPr>
          <w:rFonts w:ascii="Courier New" w:hAnsi="Courier New" w:cs="Courier New"/>
          <w:sz w:val="24"/>
        </w:rPr>
        <w:t>&lt;/</w:t>
      </w:r>
      <w:r w:rsidRPr="00021829">
        <w:rPr>
          <w:rFonts w:ascii="Courier New" w:hAnsi="Courier New" w:cs="Courier New"/>
          <w:sz w:val="24"/>
          <w:lang w:val="en-US"/>
        </w:rPr>
        <w:t>div</w:t>
      </w:r>
      <w:r w:rsidRPr="002841F1">
        <w:rPr>
          <w:rFonts w:ascii="Courier New" w:hAnsi="Courier New" w:cs="Courier New"/>
          <w:sz w:val="24"/>
        </w:rPr>
        <w:t>&gt;</w:t>
      </w:r>
    </w:p>
    <w:p w:rsidR="00021829" w:rsidRPr="002841F1" w:rsidRDefault="00021829" w:rsidP="00021829">
      <w:pPr>
        <w:pStyle w:val="a7"/>
        <w:spacing w:line="233" w:lineRule="auto"/>
        <w:jc w:val="both"/>
        <w:rPr>
          <w:rFonts w:ascii="Courier New" w:hAnsi="Courier New" w:cs="Courier New"/>
          <w:sz w:val="24"/>
        </w:rPr>
      </w:pPr>
      <w:r w:rsidRPr="002841F1">
        <w:rPr>
          <w:rFonts w:ascii="Courier New" w:hAnsi="Courier New" w:cs="Courier New"/>
          <w:sz w:val="24"/>
        </w:rPr>
        <w:t>&lt;/</w:t>
      </w:r>
      <w:r w:rsidRPr="00021829">
        <w:rPr>
          <w:rFonts w:ascii="Courier New" w:hAnsi="Courier New" w:cs="Courier New"/>
          <w:sz w:val="24"/>
          <w:lang w:val="en-US"/>
        </w:rPr>
        <w:t>div</w:t>
      </w:r>
      <w:r w:rsidRPr="002841F1">
        <w:rPr>
          <w:rFonts w:ascii="Courier New" w:hAnsi="Courier New" w:cs="Courier New"/>
          <w:sz w:val="24"/>
        </w:rPr>
        <w:t>&gt;</w:t>
      </w:r>
    </w:p>
    <w:p w:rsidR="00021829" w:rsidRPr="002841F1" w:rsidRDefault="00021829" w:rsidP="00021829">
      <w:pPr>
        <w:pStyle w:val="a7"/>
        <w:spacing w:line="233" w:lineRule="auto"/>
        <w:jc w:val="both"/>
        <w:rPr>
          <w:rFonts w:ascii="Courier New" w:hAnsi="Courier New" w:cs="Courier New"/>
          <w:sz w:val="24"/>
        </w:rPr>
      </w:pPr>
      <w:r w:rsidRPr="002841F1">
        <w:rPr>
          <w:rFonts w:ascii="Courier New" w:hAnsi="Courier New" w:cs="Courier New"/>
          <w:sz w:val="24"/>
        </w:rPr>
        <w:t>&lt;/</w:t>
      </w:r>
      <w:r w:rsidRPr="00021829">
        <w:rPr>
          <w:rFonts w:ascii="Courier New" w:hAnsi="Courier New" w:cs="Courier New"/>
          <w:sz w:val="24"/>
          <w:lang w:val="en-US"/>
        </w:rPr>
        <w:t>div</w:t>
      </w:r>
      <w:r w:rsidRPr="002841F1">
        <w:rPr>
          <w:rFonts w:ascii="Courier New" w:hAnsi="Courier New" w:cs="Courier New"/>
          <w:sz w:val="24"/>
        </w:rPr>
        <w:t>&gt;</w:t>
      </w:r>
    </w:p>
    <w:p w:rsidR="00021829" w:rsidRDefault="00021829" w:rsidP="00021829">
      <w:pPr>
        <w:pStyle w:val="a7"/>
        <w:spacing w:line="233" w:lineRule="auto"/>
        <w:jc w:val="both"/>
        <w:rPr>
          <w:rFonts w:ascii="Courier New" w:hAnsi="Courier New" w:cs="Courier New"/>
          <w:sz w:val="24"/>
        </w:rPr>
      </w:pPr>
      <w:r w:rsidRPr="002841F1">
        <w:rPr>
          <w:rFonts w:ascii="Courier New" w:hAnsi="Courier New" w:cs="Courier New"/>
          <w:sz w:val="24"/>
        </w:rPr>
        <w:t>&lt;/</w:t>
      </w:r>
      <w:r w:rsidRPr="00021829">
        <w:rPr>
          <w:rFonts w:ascii="Courier New" w:hAnsi="Courier New" w:cs="Courier New"/>
          <w:sz w:val="24"/>
          <w:lang w:val="en-US"/>
        </w:rPr>
        <w:t>div</w:t>
      </w:r>
      <w:r w:rsidRPr="002841F1">
        <w:rPr>
          <w:rFonts w:ascii="Courier New" w:hAnsi="Courier New" w:cs="Courier New"/>
          <w:sz w:val="24"/>
        </w:rPr>
        <w:t>&gt;</w:t>
      </w:r>
    </w:p>
    <w:p w:rsidR="00E60983" w:rsidRPr="00E60983" w:rsidRDefault="00E60983" w:rsidP="00E60983">
      <w:pPr>
        <w:pStyle w:val="a8"/>
      </w:pPr>
      <w:r>
        <w:t>Листинг 4.3 – Верстка блока с преимуществами</w:t>
      </w:r>
    </w:p>
    <w:p w:rsidR="009D27AF" w:rsidRPr="007A613D" w:rsidRDefault="009D27AF" w:rsidP="00D1591C">
      <w:pPr>
        <w:spacing w:line="233" w:lineRule="auto"/>
        <w:rPr>
          <w:lang w:val="en-US"/>
        </w:rPr>
      </w:pPr>
      <w:r>
        <w:t xml:space="preserve">При верстке использовались стандартные </w:t>
      </w:r>
      <w:r>
        <w:rPr>
          <w:lang w:val="en-US"/>
        </w:rPr>
        <w:t>Bootstrap</w:t>
      </w:r>
      <w:r>
        <w:t xml:space="preserve">-классы. Однако </w:t>
      </w:r>
      <w:r w:rsidR="007F18EE">
        <w:t xml:space="preserve">для заданного дизайна сайта не было необходимых классов, поэтому некоторые классы писались самостоятельно с помощью </w:t>
      </w:r>
      <w:r w:rsidR="007F18EE">
        <w:rPr>
          <w:lang w:val="en-US"/>
        </w:rPr>
        <w:t>CSS</w:t>
      </w:r>
      <w:r w:rsidR="007025C8" w:rsidRPr="007A613D">
        <w:rPr>
          <w:lang w:val="en-US"/>
        </w:rPr>
        <w:t xml:space="preserve"> (</w:t>
      </w:r>
      <w:r w:rsidR="007025C8">
        <w:t>листинг</w:t>
      </w:r>
      <w:r w:rsidR="00E60983">
        <w:rPr>
          <w:lang w:val="en-US"/>
        </w:rPr>
        <w:t xml:space="preserve"> 4.4</w:t>
      </w:r>
      <w:r w:rsidR="007025C8" w:rsidRPr="007A613D">
        <w:rPr>
          <w:lang w:val="en-US"/>
        </w:rPr>
        <w:t>).</w:t>
      </w:r>
    </w:p>
    <w:p w:rsidR="007025C8" w:rsidRPr="00E80571" w:rsidRDefault="007025C8" w:rsidP="00E80571">
      <w:pPr>
        <w:pStyle w:val="a7"/>
        <w:spacing w:line="233" w:lineRule="auto"/>
        <w:jc w:val="both"/>
        <w:rPr>
          <w:rFonts w:ascii="Courier New" w:hAnsi="Courier New" w:cs="Courier New"/>
          <w:sz w:val="24"/>
          <w:lang w:val="en-US"/>
        </w:rPr>
      </w:pPr>
      <w:proofErr w:type="gramStart"/>
      <w:r w:rsidRPr="00E80571">
        <w:rPr>
          <w:rFonts w:ascii="Courier New" w:hAnsi="Courier New" w:cs="Courier New"/>
          <w:sz w:val="24"/>
          <w:lang w:val="en-US"/>
        </w:rPr>
        <w:t>input.button</w:t>
      </w:r>
      <w:proofErr w:type="gramEnd"/>
      <w:r w:rsidRPr="00E80571">
        <w:rPr>
          <w:rFonts w:ascii="Courier New" w:hAnsi="Courier New" w:cs="Courier New"/>
          <w:sz w:val="24"/>
          <w:lang w:val="en-US"/>
        </w:rPr>
        <w:t>{</w:t>
      </w:r>
    </w:p>
    <w:p w:rsidR="007025C8" w:rsidRPr="00F37654" w:rsidRDefault="007025C8" w:rsidP="00F37654">
      <w:pPr>
        <w:pStyle w:val="a7"/>
        <w:spacing w:line="233" w:lineRule="auto"/>
        <w:jc w:val="both"/>
        <w:rPr>
          <w:rFonts w:ascii="Courier New" w:hAnsi="Courier New" w:cs="Courier New"/>
          <w:sz w:val="24"/>
          <w:lang w:val="en-US"/>
        </w:rPr>
      </w:pPr>
      <w:r w:rsidRPr="00F37654">
        <w:rPr>
          <w:rFonts w:ascii="Courier New" w:hAnsi="Courier New" w:cs="Courier New"/>
          <w:sz w:val="24"/>
          <w:lang w:val="en-US"/>
        </w:rPr>
        <w:tab/>
        <w:t>font-size: 16px;</w:t>
      </w:r>
    </w:p>
    <w:p w:rsidR="007025C8" w:rsidRPr="00F37654" w:rsidRDefault="007025C8" w:rsidP="00F37654">
      <w:pPr>
        <w:pStyle w:val="a7"/>
        <w:spacing w:line="233" w:lineRule="auto"/>
        <w:jc w:val="both"/>
        <w:rPr>
          <w:rFonts w:ascii="Courier New" w:hAnsi="Courier New" w:cs="Courier New"/>
          <w:sz w:val="24"/>
          <w:lang w:val="en-US"/>
        </w:rPr>
      </w:pPr>
      <w:r w:rsidRPr="00F37654">
        <w:rPr>
          <w:rFonts w:ascii="Courier New" w:hAnsi="Courier New" w:cs="Courier New"/>
          <w:sz w:val="24"/>
          <w:lang w:val="en-US"/>
        </w:rPr>
        <w:tab/>
        <w:t>line-height: 19px;</w:t>
      </w:r>
    </w:p>
    <w:p w:rsidR="007025C8" w:rsidRPr="00F37654" w:rsidRDefault="007025C8" w:rsidP="00F37654">
      <w:pPr>
        <w:pStyle w:val="a7"/>
        <w:spacing w:line="233" w:lineRule="auto"/>
        <w:jc w:val="both"/>
        <w:rPr>
          <w:rFonts w:ascii="Courier New" w:hAnsi="Courier New" w:cs="Courier New"/>
          <w:sz w:val="24"/>
          <w:lang w:val="en-US"/>
        </w:rPr>
      </w:pPr>
      <w:r w:rsidRPr="00F37654">
        <w:rPr>
          <w:rFonts w:ascii="Courier New" w:hAnsi="Courier New" w:cs="Courier New"/>
          <w:sz w:val="24"/>
          <w:lang w:val="en-US"/>
        </w:rPr>
        <w:tab/>
        <w:t>color: #191919;</w:t>
      </w:r>
    </w:p>
    <w:p w:rsidR="007025C8" w:rsidRPr="00F37654" w:rsidRDefault="007025C8" w:rsidP="00F37654">
      <w:pPr>
        <w:pStyle w:val="a7"/>
        <w:spacing w:line="233" w:lineRule="auto"/>
        <w:jc w:val="both"/>
        <w:rPr>
          <w:rFonts w:ascii="Courier New" w:hAnsi="Courier New" w:cs="Courier New"/>
          <w:sz w:val="24"/>
          <w:lang w:val="en-US"/>
        </w:rPr>
      </w:pPr>
      <w:r w:rsidRPr="00F37654">
        <w:rPr>
          <w:rFonts w:ascii="Courier New" w:hAnsi="Courier New" w:cs="Courier New"/>
          <w:sz w:val="24"/>
          <w:lang w:val="en-US"/>
        </w:rPr>
        <w:tab/>
        <w:t>background: #FFCB00;</w:t>
      </w:r>
    </w:p>
    <w:p w:rsidR="007025C8" w:rsidRPr="00F37654" w:rsidRDefault="007025C8" w:rsidP="00F37654">
      <w:pPr>
        <w:pStyle w:val="a7"/>
        <w:spacing w:line="233" w:lineRule="auto"/>
        <w:jc w:val="both"/>
        <w:rPr>
          <w:rFonts w:ascii="Courier New" w:hAnsi="Courier New" w:cs="Courier New"/>
          <w:sz w:val="24"/>
          <w:lang w:val="en-US"/>
        </w:rPr>
      </w:pPr>
      <w:r w:rsidRPr="00F37654">
        <w:rPr>
          <w:rFonts w:ascii="Courier New" w:hAnsi="Courier New" w:cs="Courier New"/>
          <w:sz w:val="24"/>
          <w:lang w:val="en-US"/>
        </w:rPr>
        <w:tab/>
        <w:t>border-radius: 25.5px;</w:t>
      </w:r>
    </w:p>
    <w:p w:rsidR="007025C8" w:rsidRPr="00F37654" w:rsidRDefault="007025C8" w:rsidP="00F37654">
      <w:pPr>
        <w:pStyle w:val="a7"/>
        <w:spacing w:line="233" w:lineRule="auto"/>
        <w:jc w:val="both"/>
        <w:rPr>
          <w:rFonts w:ascii="Courier New" w:hAnsi="Courier New" w:cs="Courier New"/>
          <w:sz w:val="24"/>
          <w:lang w:val="en-US"/>
        </w:rPr>
      </w:pPr>
      <w:r w:rsidRPr="00F37654">
        <w:rPr>
          <w:rFonts w:ascii="Courier New" w:hAnsi="Courier New" w:cs="Courier New"/>
          <w:sz w:val="24"/>
          <w:lang w:val="en-US"/>
        </w:rPr>
        <w:tab/>
        <w:t>padding: 16px 28px;</w:t>
      </w:r>
    </w:p>
    <w:p w:rsidR="007025C8" w:rsidRPr="00F37654" w:rsidRDefault="007025C8" w:rsidP="00F37654">
      <w:pPr>
        <w:pStyle w:val="a7"/>
        <w:spacing w:line="233" w:lineRule="auto"/>
        <w:jc w:val="both"/>
        <w:rPr>
          <w:rFonts w:ascii="Courier New" w:hAnsi="Courier New" w:cs="Courier New"/>
          <w:sz w:val="24"/>
          <w:lang w:val="en-US"/>
        </w:rPr>
      </w:pPr>
      <w:r w:rsidRPr="00F37654">
        <w:rPr>
          <w:rFonts w:ascii="Courier New" w:hAnsi="Courier New" w:cs="Courier New"/>
          <w:sz w:val="24"/>
          <w:lang w:val="en-US"/>
        </w:rPr>
        <w:tab/>
      </w:r>
      <w:proofErr w:type="gramStart"/>
      <w:r w:rsidRPr="00F37654">
        <w:rPr>
          <w:rFonts w:ascii="Courier New" w:hAnsi="Courier New" w:cs="Courier New"/>
          <w:sz w:val="24"/>
          <w:lang w:val="en-US"/>
        </w:rPr>
        <w:t>border:none</w:t>
      </w:r>
      <w:proofErr w:type="gramEnd"/>
      <w:r w:rsidRPr="00F37654">
        <w:rPr>
          <w:rFonts w:ascii="Courier New" w:hAnsi="Courier New" w:cs="Courier New"/>
          <w:sz w:val="24"/>
          <w:lang w:val="en-US"/>
        </w:rPr>
        <w:t>;</w:t>
      </w:r>
    </w:p>
    <w:p w:rsidR="007025C8" w:rsidRPr="00F37654" w:rsidRDefault="00F37654" w:rsidP="00F37654">
      <w:pPr>
        <w:pStyle w:val="a7"/>
        <w:spacing w:line="233" w:lineRule="auto"/>
        <w:jc w:val="both"/>
        <w:rPr>
          <w:rFonts w:ascii="Courier New" w:hAnsi="Courier New" w:cs="Courier New"/>
          <w:sz w:val="24"/>
          <w:lang w:val="en-US"/>
        </w:rPr>
      </w:pPr>
      <w:r>
        <w:rPr>
          <w:rFonts w:ascii="Courier New" w:hAnsi="Courier New" w:cs="Courier New"/>
          <w:sz w:val="24"/>
          <w:lang w:val="en-US"/>
        </w:rPr>
        <w:tab/>
        <w:t>min-width: auto;</w:t>
      </w:r>
    </w:p>
    <w:p w:rsidR="007025C8" w:rsidRPr="00F37654" w:rsidRDefault="007025C8" w:rsidP="00F37654">
      <w:pPr>
        <w:pStyle w:val="a7"/>
        <w:spacing w:line="233" w:lineRule="auto"/>
        <w:jc w:val="both"/>
        <w:rPr>
          <w:rFonts w:ascii="Courier New" w:hAnsi="Courier New" w:cs="Courier New"/>
          <w:sz w:val="24"/>
          <w:lang w:val="en-US"/>
        </w:rPr>
      </w:pPr>
      <w:r w:rsidRPr="00F37654">
        <w:rPr>
          <w:rFonts w:ascii="Courier New" w:hAnsi="Courier New" w:cs="Courier New"/>
          <w:sz w:val="24"/>
          <w:lang w:val="en-US"/>
        </w:rPr>
        <w:tab/>
        <w:t>margin-bottom: 8px;</w:t>
      </w:r>
    </w:p>
    <w:p w:rsidR="007025C8" w:rsidRPr="00ED4FF3" w:rsidRDefault="007025C8" w:rsidP="00F37654">
      <w:pPr>
        <w:pStyle w:val="a7"/>
        <w:spacing w:line="233" w:lineRule="auto"/>
        <w:jc w:val="both"/>
        <w:rPr>
          <w:rFonts w:ascii="Courier New" w:hAnsi="Courier New" w:cs="Courier New"/>
          <w:sz w:val="24"/>
        </w:rPr>
      </w:pPr>
      <w:r w:rsidRPr="00F37654">
        <w:rPr>
          <w:rFonts w:ascii="Courier New" w:hAnsi="Courier New" w:cs="Courier New"/>
          <w:sz w:val="24"/>
          <w:lang w:val="en-US"/>
        </w:rPr>
        <w:tab/>
        <w:t>outline</w:t>
      </w:r>
      <w:r w:rsidRPr="00ED4FF3">
        <w:rPr>
          <w:rFonts w:ascii="Courier New" w:hAnsi="Courier New" w:cs="Courier New"/>
          <w:sz w:val="24"/>
        </w:rPr>
        <w:t xml:space="preserve">: </w:t>
      </w:r>
      <w:r w:rsidRPr="00F37654">
        <w:rPr>
          <w:rFonts w:ascii="Courier New" w:hAnsi="Courier New" w:cs="Courier New"/>
          <w:sz w:val="24"/>
          <w:lang w:val="en-US"/>
        </w:rPr>
        <w:t>none</w:t>
      </w:r>
      <w:r w:rsidRPr="00ED4FF3">
        <w:rPr>
          <w:rFonts w:ascii="Courier New" w:hAnsi="Courier New" w:cs="Courier New"/>
          <w:sz w:val="24"/>
        </w:rPr>
        <w:t>;</w:t>
      </w:r>
    </w:p>
    <w:p w:rsidR="007025C8" w:rsidRPr="007A613D" w:rsidRDefault="007025C8" w:rsidP="00F37654">
      <w:pPr>
        <w:pStyle w:val="a7"/>
        <w:spacing w:line="233" w:lineRule="auto"/>
        <w:jc w:val="both"/>
        <w:rPr>
          <w:rFonts w:ascii="Courier New" w:hAnsi="Courier New" w:cs="Courier New"/>
          <w:sz w:val="24"/>
        </w:rPr>
      </w:pPr>
      <w:r w:rsidRPr="007A613D">
        <w:rPr>
          <w:rFonts w:ascii="Courier New" w:hAnsi="Courier New" w:cs="Courier New"/>
          <w:sz w:val="24"/>
        </w:rPr>
        <w:t>}</w:t>
      </w:r>
    </w:p>
    <w:p w:rsidR="00F37654" w:rsidRPr="00F37654" w:rsidRDefault="00E60983" w:rsidP="00F37654">
      <w:pPr>
        <w:pStyle w:val="a8"/>
        <w:spacing w:line="233" w:lineRule="auto"/>
      </w:pPr>
      <w:r>
        <w:t>Листинг 4.4</w:t>
      </w:r>
      <w:r w:rsidR="00F37654">
        <w:t xml:space="preserve"> – </w:t>
      </w:r>
      <w:r w:rsidR="00F37654">
        <w:rPr>
          <w:spacing w:val="-6"/>
        </w:rPr>
        <w:t>Создание индивидуального стиля.</w:t>
      </w:r>
    </w:p>
    <w:p w:rsidR="00DB2961" w:rsidRPr="00F2665D" w:rsidRDefault="005E081F" w:rsidP="00300CEC">
      <w:pPr>
        <w:pStyle w:val="af8"/>
        <w:spacing w:line="230" w:lineRule="auto"/>
        <w:outlineLvl w:val="1"/>
      </w:pPr>
      <w:bookmarkStart w:id="77" w:name="_Toc514760509"/>
      <w:bookmarkStart w:id="78" w:name="_Toc516563673"/>
      <w:bookmarkStart w:id="79" w:name="_Toc8666132"/>
      <w:bookmarkStart w:id="80" w:name="_Toc41742045"/>
      <w:bookmarkStart w:id="81" w:name="_Toc42269093"/>
      <w:r>
        <w:t>4.4</w:t>
      </w:r>
      <w:r w:rsidR="00DB2961" w:rsidRPr="00582C36">
        <w:t xml:space="preserve"> </w:t>
      </w:r>
      <w:bookmarkEnd w:id="77"/>
      <w:bookmarkEnd w:id="78"/>
      <w:bookmarkEnd w:id="79"/>
      <w:r w:rsidR="00C1087F">
        <w:t>Программная реализация визуальных эффектов и элементов дизайна</w:t>
      </w:r>
      <w:bookmarkEnd w:id="80"/>
      <w:bookmarkEnd w:id="81"/>
    </w:p>
    <w:p w:rsidR="00EA7124" w:rsidRDefault="00DC688E" w:rsidP="00300CEC">
      <w:pPr>
        <w:spacing w:line="233" w:lineRule="auto"/>
        <w:rPr>
          <w:spacing w:val="-6"/>
          <w:shd w:val="clear" w:color="auto" w:fill="FFFFFF"/>
        </w:rPr>
      </w:pPr>
      <w:r>
        <w:rPr>
          <w:spacing w:val="-6"/>
          <w:shd w:val="clear" w:color="auto" w:fill="FFFFFF"/>
        </w:rPr>
        <w:t>При создании дизайна сайта были оп</w:t>
      </w:r>
      <w:r w:rsidR="00D462D1">
        <w:rPr>
          <w:spacing w:val="-6"/>
          <w:shd w:val="clear" w:color="auto" w:fill="FFFFFF"/>
        </w:rPr>
        <w:t xml:space="preserve">ределены анимации, их изменение </w:t>
      </w:r>
      <w:r w:rsidR="00E60983">
        <w:rPr>
          <w:spacing w:val="-6"/>
          <w:shd w:val="clear" w:color="auto" w:fill="FFFFFF"/>
        </w:rPr>
        <w:t>и </w:t>
      </w:r>
      <w:r>
        <w:rPr>
          <w:spacing w:val="-6"/>
          <w:shd w:val="clear" w:color="auto" w:fill="FFFFFF"/>
        </w:rPr>
        <w:t>события для включения анимации.</w:t>
      </w:r>
      <w:r w:rsidR="007C4A7E">
        <w:rPr>
          <w:spacing w:val="-6"/>
          <w:shd w:val="clear" w:color="auto" w:fill="FFFFFF"/>
        </w:rPr>
        <w:t xml:space="preserve"> </w:t>
      </w:r>
      <w:r w:rsidR="00D462D1">
        <w:rPr>
          <w:spacing w:val="-6"/>
          <w:shd w:val="clear" w:color="auto" w:fill="FFFFFF"/>
        </w:rPr>
        <w:t>Основная и главная</w:t>
      </w:r>
      <w:r w:rsidR="007C4A7E">
        <w:rPr>
          <w:spacing w:val="-6"/>
          <w:shd w:val="clear" w:color="auto" w:fill="FFFFFF"/>
        </w:rPr>
        <w:t xml:space="preserve"> анимация привлекает внимание, но не отвлекает пользователя от главных блоков сайта. </w:t>
      </w:r>
      <w:r w:rsidR="007C4A7E" w:rsidRPr="00300CEC">
        <w:rPr>
          <w:spacing w:val="-6"/>
          <w:shd w:val="clear" w:color="auto" w:fill="FFFFFF"/>
        </w:rPr>
        <w:t>Взаимодействие пользователей с современными веб-сайтами серьёзно завязано именно на анимации</w:t>
      </w:r>
      <w:r w:rsidR="007C4A7E">
        <w:rPr>
          <w:spacing w:val="-6"/>
          <w:shd w:val="clear" w:color="auto" w:fill="FFFFFF"/>
        </w:rPr>
        <w:t xml:space="preserve">, так как по наличию анимации на определенном элементе сайта пользователь </w:t>
      </w:r>
      <w:r w:rsidR="00095822">
        <w:rPr>
          <w:spacing w:val="-6"/>
          <w:shd w:val="clear" w:color="auto" w:fill="FFFFFF"/>
        </w:rPr>
        <w:t>понимает,</w:t>
      </w:r>
      <w:r w:rsidR="007C4A7E">
        <w:rPr>
          <w:spacing w:val="-6"/>
          <w:shd w:val="clear" w:color="auto" w:fill="FFFFFF"/>
        </w:rPr>
        <w:t xml:space="preserve"> что данный</w:t>
      </w:r>
      <w:r w:rsidR="00095822">
        <w:rPr>
          <w:spacing w:val="-6"/>
          <w:shd w:val="clear" w:color="auto" w:fill="FFFFFF"/>
        </w:rPr>
        <w:t xml:space="preserve"> элемент является кликабельным, показывает пользователю разное состояние страницы, направляет внимание пользователя на необходимый фрагмент информации.</w:t>
      </w:r>
    </w:p>
    <w:p w:rsidR="004E3BCF" w:rsidRDefault="004E3BCF" w:rsidP="00300CEC">
      <w:pPr>
        <w:spacing w:line="233" w:lineRule="auto"/>
        <w:rPr>
          <w:spacing w:val="-6"/>
          <w:shd w:val="clear" w:color="auto" w:fill="FFFFFF"/>
        </w:rPr>
      </w:pPr>
      <w:r>
        <w:rPr>
          <w:spacing w:val="-6"/>
          <w:shd w:val="clear" w:color="auto" w:fill="FFFFFF"/>
        </w:rPr>
        <w:t>Как примитивный пример можно привести различное состояние кнопок на сайте, при наведении кнопка меняет цвет, что сразу же при</w:t>
      </w:r>
      <w:r w:rsidR="00180AC9">
        <w:rPr>
          <w:spacing w:val="-6"/>
          <w:shd w:val="clear" w:color="auto" w:fill="FFFFFF"/>
        </w:rPr>
        <w:t>влекает внимание пользователя и </w:t>
      </w:r>
      <w:r>
        <w:rPr>
          <w:spacing w:val="-6"/>
          <w:shd w:val="clear" w:color="auto" w:fill="FFFFFF"/>
        </w:rPr>
        <w:t>говорит о том, что с помощью нее можно перейти на другую страницу или выполнить какое-то действие на сайте.</w:t>
      </w:r>
    </w:p>
    <w:p w:rsidR="00474BBA" w:rsidRPr="00034EE0" w:rsidRDefault="000D4540" w:rsidP="004F604E">
      <w:pPr>
        <w:spacing w:line="242" w:lineRule="auto"/>
        <w:rPr>
          <w:spacing w:val="-2"/>
          <w:lang w:eastAsia="ru-RU"/>
        </w:rPr>
      </w:pPr>
      <w:r>
        <w:rPr>
          <w:bCs/>
          <w:shd w:val="clear" w:color="auto" w:fill="FFFFFF"/>
        </w:rPr>
        <w:t>Д</w:t>
      </w:r>
      <w:r w:rsidR="00474BBA">
        <w:rPr>
          <w:bCs/>
          <w:shd w:val="clear" w:color="auto" w:fill="FFFFFF"/>
        </w:rPr>
        <w:t xml:space="preserve">ля </w:t>
      </w:r>
      <w:r>
        <w:rPr>
          <w:bCs/>
          <w:shd w:val="clear" w:color="auto" w:fill="FFFFFF"/>
        </w:rPr>
        <w:t>сайта</w:t>
      </w:r>
      <w:r w:rsidR="00300CEC">
        <w:rPr>
          <w:bCs/>
          <w:shd w:val="clear" w:color="auto" w:fill="FFFFFF"/>
        </w:rPr>
        <w:t xml:space="preserve"> были разработаны следующие </w:t>
      </w:r>
      <w:r w:rsidR="00474BBA">
        <w:rPr>
          <w:spacing w:val="-2"/>
          <w:lang w:eastAsia="ru-RU"/>
        </w:rPr>
        <w:t>анимации:</w:t>
      </w:r>
    </w:p>
    <w:p w:rsidR="000D4540" w:rsidRDefault="000D4540" w:rsidP="000D4540">
      <w:pPr>
        <w:pStyle w:val="ab"/>
        <w:numPr>
          <w:ilvl w:val="0"/>
          <w:numId w:val="28"/>
        </w:numPr>
        <w:ind w:left="0" w:firstLine="709"/>
        <w:rPr>
          <w:rStyle w:val="afff3"/>
        </w:rPr>
      </w:pPr>
      <w:r>
        <w:rPr>
          <w:rStyle w:val="afff3"/>
        </w:rPr>
        <w:t>изменение внешнего вида кнопок при наведении;</w:t>
      </w:r>
    </w:p>
    <w:p w:rsidR="000D4540" w:rsidRPr="00382582" w:rsidRDefault="000D4540" w:rsidP="000D4540">
      <w:pPr>
        <w:pStyle w:val="ab"/>
        <w:numPr>
          <w:ilvl w:val="0"/>
          <w:numId w:val="28"/>
        </w:numPr>
        <w:ind w:left="0" w:firstLine="709"/>
        <w:rPr>
          <w:rStyle w:val="afff3"/>
          <w:spacing w:val="-4"/>
        </w:rPr>
      </w:pPr>
      <w:r>
        <w:rPr>
          <w:rStyle w:val="afff3"/>
          <w:spacing w:val="-4"/>
        </w:rPr>
        <w:t xml:space="preserve">появление желтого подчеркивания или изменение цвета подчеркивания </w:t>
      </w:r>
      <w:r w:rsidRPr="00382582">
        <w:rPr>
          <w:rStyle w:val="afff3"/>
          <w:spacing w:val="-4"/>
        </w:rPr>
        <w:t xml:space="preserve">при наведении на ссылки; </w:t>
      </w:r>
    </w:p>
    <w:p w:rsidR="000D4540" w:rsidRDefault="000D4540" w:rsidP="000D4540">
      <w:pPr>
        <w:pStyle w:val="ab"/>
        <w:numPr>
          <w:ilvl w:val="0"/>
          <w:numId w:val="28"/>
        </w:numPr>
        <w:ind w:left="0" w:firstLine="709"/>
        <w:rPr>
          <w:rStyle w:val="afff3"/>
        </w:rPr>
      </w:pPr>
      <w:r>
        <w:rPr>
          <w:rStyle w:val="afff3"/>
        </w:rPr>
        <w:t>появление тени и размытой у карточек объявлений и рецензий</w:t>
      </w:r>
      <w:r w:rsidRPr="00C0251E">
        <w:rPr>
          <w:rStyle w:val="afff3"/>
        </w:rPr>
        <w:t>;</w:t>
      </w:r>
    </w:p>
    <w:p w:rsidR="000D4540" w:rsidRDefault="000D4540" w:rsidP="000D4540">
      <w:pPr>
        <w:pStyle w:val="ab"/>
        <w:numPr>
          <w:ilvl w:val="0"/>
          <w:numId w:val="28"/>
        </w:numPr>
        <w:ind w:left="0" w:firstLine="709"/>
        <w:rPr>
          <w:rStyle w:val="afff3"/>
        </w:rPr>
      </w:pPr>
      <w:r>
        <w:rPr>
          <w:rStyle w:val="afff3"/>
        </w:rPr>
        <w:lastRenderedPageBreak/>
        <w:t>изменения цвета активного элемента пагинации;</w:t>
      </w:r>
    </w:p>
    <w:p w:rsidR="000D4540" w:rsidRDefault="000D4540" w:rsidP="000D4540">
      <w:pPr>
        <w:pStyle w:val="ab"/>
        <w:numPr>
          <w:ilvl w:val="0"/>
          <w:numId w:val="28"/>
        </w:numPr>
        <w:ind w:left="0" w:firstLine="709"/>
        <w:rPr>
          <w:rStyle w:val="afff3"/>
        </w:rPr>
      </w:pPr>
      <w:r>
        <w:rPr>
          <w:rStyle w:val="afff3"/>
        </w:rPr>
        <w:t>изменение цвета элементов пагинации при наведении;</w:t>
      </w:r>
    </w:p>
    <w:p w:rsidR="000D4540" w:rsidRPr="005E663E" w:rsidRDefault="000D4540" w:rsidP="000D4540">
      <w:pPr>
        <w:pStyle w:val="ab"/>
        <w:numPr>
          <w:ilvl w:val="0"/>
          <w:numId w:val="28"/>
        </w:numPr>
        <w:ind w:left="0" w:firstLine="709"/>
        <w:rPr>
          <w:rStyle w:val="afff3"/>
        </w:rPr>
      </w:pPr>
      <w:r>
        <w:rPr>
          <w:rStyle w:val="afff3"/>
        </w:rPr>
        <w:t>плавное увеличение картинки карточки при наведении;</w:t>
      </w:r>
    </w:p>
    <w:p w:rsidR="000D4540" w:rsidRDefault="000D4540" w:rsidP="000D4540">
      <w:pPr>
        <w:pStyle w:val="ab"/>
        <w:numPr>
          <w:ilvl w:val="0"/>
          <w:numId w:val="28"/>
        </w:numPr>
        <w:ind w:left="0" w:firstLine="709"/>
        <w:rPr>
          <w:rStyle w:val="afff3"/>
        </w:rPr>
      </w:pPr>
      <w:r>
        <w:rPr>
          <w:rStyle w:val="afff3"/>
        </w:rPr>
        <w:t>изменение прозрачности текста при фокусе на поле для ввода</w:t>
      </w:r>
      <w:r w:rsidRPr="00034EE0">
        <w:rPr>
          <w:rStyle w:val="afff3"/>
        </w:rPr>
        <w:t>.</w:t>
      </w:r>
    </w:p>
    <w:p w:rsidR="006D68F7" w:rsidRDefault="006D68F7" w:rsidP="002A4F95">
      <w:pPr>
        <w:pStyle w:val="ab"/>
        <w:ind w:left="0"/>
        <w:rPr>
          <w:rStyle w:val="afff3"/>
          <w:spacing w:val="-4"/>
        </w:rPr>
      </w:pPr>
      <w:r>
        <w:rPr>
          <w:rStyle w:val="afff3"/>
        </w:rPr>
        <w:t xml:space="preserve">Для изменения </w:t>
      </w:r>
      <w:r w:rsidR="000A0F1B">
        <w:rPr>
          <w:rStyle w:val="afff3"/>
        </w:rPr>
        <w:t>внешнего вида</w:t>
      </w:r>
      <w:r>
        <w:rPr>
          <w:rStyle w:val="afff3"/>
        </w:rPr>
        <w:t xml:space="preserve"> </w:t>
      </w:r>
      <w:r w:rsidR="0067452E">
        <w:rPr>
          <w:rStyle w:val="afff3"/>
        </w:rPr>
        <w:t xml:space="preserve">элементов при наведении курсора мыши используется </w:t>
      </w:r>
      <w:proofErr w:type="gramStart"/>
      <w:r w:rsidR="0067452E" w:rsidRPr="0008783E">
        <w:rPr>
          <w:rStyle w:val="afff3"/>
          <w:spacing w:val="-4"/>
        </w:rPr>
        <w:t>псевдокласс :</w:t>
      </w:r>
      <w:r w:rsidR="0067452E" w:rsidRPr="0008783E">
        <w:rPr>
          <w:rStyle w:val="afff3"/>
          <w:spacing w:val="-4"/>
          <w:lang w:val="en-US"/>
        </w:rPr>
        <w:t>hover</w:t>
      </w:r>
      <w:proofErr w:type="gramEnd"/>
      <w:r w:rsidR="000A4A85">
        <w:rPr>
          <w:rStyle w:val="afff3"/>
          <w:spacing w:val="-4"/>
        </w:rPr>
        <w:t xml:space="preserve"> (листинг 4.5</w:t>
      </w:r>
      <w:r w:rsidR="000A0F1B">
        <w:rPr>
          <w:rStyle w:val="afff3"/>
          <w:spacing w:val="-4"/>
        </w:rPr>
        <w:t>).</w:t>
      </w:r>
    </w:p>
    <w:p w:rsidR="002B4904" w:rsidRDefault="009C4037" w:rsidP="002B4904">
      <w:pPr>
        <w:pStyle w:val="a7"/>
        <w:spacing w:line="233" w:lineRule="auto"/>
        <w:jc w:val="both"/>
        <w:rPr>
          <w:rFonts w:ascii="Courier New" w:hAnsi="Courier New" w:cs="Courier New"/>
          <w:sz w:val="24"/>
          <w:lang w:val="en-US"/>
        </w:rPr>
      </w:pPr>
      <w:proofErr w:type="gramStart"/>
      <w:r w:rsidRPr="009C4037">
        <w:rPr>
          <w:rFonts w:ascii="Courier New" w:hAnsi="Courier New" w:cs="Courier New"/>
          <w:sz w:val="24"/>
          <w:lang w:val="en-US"/>
        </w:rPr>
        <w:t>.ssylka</w:t>
      </w:r>
      <w:proofErr w:type="gramEnd"/>
      <w:r w:rsidRPr="009C4037">
        <w:rPr>
          <w:rFonts w:ascii="Courier New" w:hAnsi="Courier New" w:cs="Courier New"/>
          <w:sz w:val="24"/>
          <w:lang w:val="en-US"/>
        </w:rPr>
        <w:t>:hover</w:t>
      </w:r>
    </w:p>
    <w:p w:rsidR="009C4037" w:rsidRPr="009C4037" w:rsidRDefault="009C4037" w:rsidP="002B4904">
      <w:pPr>
        <w:pStyle w:val="a7"/>
        <w:spacing w:line="233" w:lineRule="auto"/>
        <w:jc w:val="both"/>
        <w:rPr>
          <w:rFonts w:ascii="Courier New" w:hAnsi="Courier New" w:cs="Courier New"/>
          <w:sz w:val="24"/>
          <w:lang w:val="en-US"/>
        </w:rPr>
      </w:pPr>
      <w:r w:rsidRPr="009C4037">
        <w:rPr>
          <w:rFonts w:ascii="Courier New" w:hAnsi="Courier New" w:cs="Courier New"/>
          <w:sz w:val="24"/>
          <w:lang w:val="en-US"/>
        </w:rPr>
        <w:t>{</w:t>
      </w:r>
    </w:p>
    <w:p w:rsidR="009C4037" w:rsidRPr="009C4037" w:rsidRDefault="009C4037" w:rsidP="002B4904">
      <w:pPr>
        <w:pStyle w:val="a7"/>
        <w:spacing w:line="233" w:lineRule="auto"/>
        <w:jc w:val="both"/>
        <w:rPr>
          <w:rFonts w:ascii="Courier New" w:hAnsi="Courier New" w:cs="Courier New"/>
          <w:sz w:val="24"/>
          <w:lang w:val="en-US"/>
        </w:rPr>
      </w:pPr>
      <w:r w:rsidRPr="009C4037">
        <w:rPr>
          <w:rFonts w:ascii="Courier New" w:hAnsi="Courier New" w:cs="Courier New"/>
          <w:sz w:val="24"/>
          <w:lang w:val="en-US"/>
        </w:rPr>
        <w:tab/>
        <w:t>text-decoration: none;</w:t>
      </w:r>
    </w:p>
    <w:p w:rsidR="009C4037" w:rsidRPr="009C4037" w:rsidRDefault="009C4037" w:rsidP="002B4904">
      <w:pPr>
        <w:pStyle w:val="a7"/>
        <w:spacing w:line="233" w:lineRule="auto"/>
        <w:jc w:val="both"/>
        <w:rPr>
          <w:rFonts w:ascii="Courier New" w:hAnsi="Courier New" w:cs="Courier New"/>
          <w:sz w:val="24"/>
          <w:lang w:val="en-US"/>
        </w:rPr>
      </w:pPr>
      <w:r w:rsidRPr="009C4037">
        <w:rPr>
          <w:rFonts w:ascii="Courier New" w:hAnsi="Courier New" w:cs="Courier New"/>
          <w:sz w:val="24"/>
          <w:lang w:val="en-US"/>
        </w:rPr>
        <w:tab/>
        <w:t>border-bottom: 2px solid #FFCB00;</w:t>
      </w:r>
    </w:p>
    <w:p w:rsidR="009C4037" w:rsidRPr="007A613D" w:rsidRDefault="009C4037" w:rsidP="002B4904">
      <w:pPr>
        <w:pStyle w:val="a7"/>
        <w:spacing w:line="233" w:lineRule="auto"/>
        <w:jc w:val="both"/>
        <w:rPr>
          <w:rFonts w:ascii="Courier New" w:hAnsi="Courier New" w:cs="Courier New"/>
          <w:sz w:val="24"/>
        </w:rPr>
      </w:pPr>
      <w:r w:rsidRPr="009C4037">
        <w:rPr>
          <w:rFonts w:ascii="Courier New" w:hAnsi="Courier New" w:cs="Courier New"/>
          <w:sz w:val="24"/>
          <w:lang w:val="en-US"/>
        </w:rPr>
        <w:tab/>
        <w:t>color</w:t>
      </w:r>
      <w:r w:rsidRPr="007A613D">
        <w:rPr>
          <w:rFonts w:ascii="Courier New" w:hAnsi="Courier New" w:cs="Courier New"/>
          <w:sz w:val="24"/>
        </w:rPr>
        <w:t>: #191919;</w:t>
      </w:r>
    </w:p>
    <w:p w:rsidR="002B4904" w:rsidRPr="007A613D" w:rsidRDefault="009C4037" w:rsidP="002B4904">
      <w:pPr>
        <w:pStyle w:val="a7"/>
        <w:spacing w:line="233" w:lineRule="auto"/>
        <w:jc w:val="both"/>
        <w:rPr>
          <w:rFonts w:ascii="Courier New" w:hAnsi="Courier New" w:cs="Courier New"/>
          <w:sz w:val="24"/>
        </w:rPr>
      </w:pPr>
      <w:r w:rsidRPr="007A613D">
        <w:rPr>
          <w:rFonts w:ascii="Courier New" w:hAnsi="Courier New" w:cs="Courier New"/>
          <w:sz w:val="24"/>
        </w:rPr>
        <w:t>}</w:t>
      </w:r>
    </w:p>
    <w:p w:rsidR="000A0F1B" w:rsidRPr="0067452E" w:rsidRDefault="000A4A85" w:rsidP="002B4904">
      <w:pPr>
        <w:pStyle w:val="a8"/>
        <w:spacing w:before="280" w:line="242" w:lineRule="auto"/>
        <w:rPr>
          <w:rStyle w:val="afff3"/>
        </w:rPr>
      </w:pPr>
      <w:r>
        <w:t>Листинг 4.5</w:t>
      </w:r>
      <w:r w:rsidR="00F9008D">
        <w:t xml:space="preserve"> – Использование </w:t>
      </w:r>
      <w:proofErr w:type="gramStart"/>
      <w:r w:rsidR="00F9008D">
        <w:t xml:space="preserve">псевдокласса </w:t>
      </w:r>
      <w:r w:rsidR="00F9008D" w:rsidRPr="00650BC9">
        <w:t>:</w:t>
      </w:r>
      <w:r w:rsidR="00F9008D" w:rsidRPr="009C4037">
        <w:t>hover</w:t>
      </w:r>
      <w:proofErr w:type="gramEnd"/>
    </w:p>
    <w:p w:rsidR="002B4904" w:rsidRDefault="002B4904" w:rsidP="002B4904">
      <w:pPr>
        <w:pStyle w:val="ab"/>
        <w:ind w:left="0"/>
        <w:rPr>
          <w:rStyle w:val="afff3"/>
          <w:spacing w:val="-4"/>
        </w:rPr>
      </w:pPr>
      <w:r>
        <w:rPr>
          <w:rStyle w:val="afff3"/>
        </w:rPr>
        <w:t xml:space="preserve">Для изменения внешнего вида элементов при </w:t>
      </w:r>
      <w:r w:rsidR="002A4F95">
        <w:rPr>
          <w:rStyle w:val="afff3"/>
        </w:rPr>
        <w:t>получение фокуса кликом мыши</w:t>
      </w:r>
      <w:r>
        <w:rPr>
          <w:rStyle w:val="afff3"/>
        </w:rPr>
        <w:t xml:space="preserve"> используется </w:t>
      </w:r>
      <w:proofErr w:type="gramStart"/>
      <w:r w:rsidRPr="0008783E">
        <w:rPr>
          <w:rStyle w:val="afff3"/>
          <w:spacing w:val="-4"/>
        </w:rPr>
        <w:t>псевдокласс :</w:t>
      </w:r>
      <w:r w:rsidR="002A4F95">
        <w:rPr>
          <w:rStyle w:val="afff3"/>
          <w:spacing w:val="-4"/>
          <w:lang w:val="en-US"/>
        </w:rPr>
        <w:t>focus</w:t>
      </w:r>
      <w:proofErr w:type="gramEnd"/>
      <w:r>
        <w:rPr>
          <w:rStyle w:val="afff3"/>
          <w:spacing w:val="-4"/>
        </w:rPr>
        <w:t xml:space="preserve"> (листинг</w:t>
      </w:r>
      <w:r w:rsidR="000A4A85">
        <w:rPr>
          <w:rStyle w:val="afff3"/>
          <w:spacing w:val="-4"/>
        </w:rPr>
        <w:t xml:space="preserve"> 4.6</w:t>
      </w:r>
      <w:r>
        <w:rPr>
          <w:rStyle w:val="afff3"/>
          <w:spacing w:val="-4"/>
        </w:rPr>
        <w:t>).</w:t>
      </w:r>
    </w:p>
    <w:p w:rsidR="002A4F95" w:rsidRPr="002A4F95" w:rsidRDefault="002A4F95" w:rsidP="002A4F95">
      <w:pPr>
        <w:pStyle w:val="a7"/>
        <w:spacing w:line="233" w:lineRule="auto"/>
        <w:jc w:val="both"/>
        <w:rPr>
          <w:rFonts w:ascii="Courier New" w:hAnsi="Courier New" w:cs="Courier New"/>
          <w:sz w:val="24"/>
          <w:lang w:val="en-US"/>
        </w:rPr>
      </w:pPr>
      <w:proofErr w:type="gramStart"/>
      <w:r w:rsidRPr="002A4F95">
        <w:rPr>
          <w:rStyle w:val="afff3"/>
          <w:spacing w:val="-6"/>
          <w:lang w:val="en-US"/>
        </w:rPr>
        <w:t>.</w:t>
      </w:r>
      <w:r w:rsidRPr="002A4F95">
        <w:rPr>
          <w:rFonts w:ascii="Courier New" w:hAnsi="Courier New" w:cs="Courier New"/>
          <w:sz w:val="24"/>
          <w:lang w:val="en-US"/>
        </w:rPr>
        <w:t>form</w:t>
      </w:r>
      <w:proofErr w:type="gramEnd"/>
      <w:r w:rsidRPr="002A4F95">
        <w:rPr>
          <w:rFonts w:ascii="Courier New" w:hAnsi="Courier New" w:cs="Courier New"/>
          <w:sz w:val="24"/>
          <w:lang w:val="en-US"/>
        </w:rPr>
        <w:t xml:space="preserve"> input:focus{</w:t>
      </w:r>
    </w:p>
    <w:p w:rsidR="002A4F95" w:rsidRPr="002A4F95" w:rsidRDefault="002A4F95" w:rsidP="002A4F95">
      <w:pPr>
        <w:pStyle w:val="a7"/>
        <w:spacing w:line="233" w:lineRule="auto"/>
        <w:jc w:val="both"/>
        <w:rPr>
          <w:rFonts w:ascii="Courier New" w:hAnsi="Courier New" w:cs="Courier New"/>
          <w:sz w:val="24"/>
          <w:lang w:val="en-US"/>
        </w:rPr>
      </w:pPr>
      <w:r w:rsidRPr="002A4F95">
        <w:rPr>
          <w:rFonts w:ascii="Courier New" w:hAnsi="Courier New" w:cs="Courier New"/>
          <w:sz w:val="24"/>
          <w:lang w:val="en-US"/>
        </w:rPr>
        <w:tab/>
        <w:t>color: #191919;</w:t>
      </w:r>
    </w:p>
    <w:p w:rsidR="002A4F95" w:rsidRPr="002A4F95" w:rsidRDefault="002A4F95" w:rsidP="002A4F95">
      <w:pPr>
        <w:pStyle w:val="a7"/>
        <w:spacing w:line="233" w:lineRule="auto"/>
        <w:jc w:val="both"/>
        <w:rPr>
          <w:rFonts w:ascii="Courier New" w:hAnsi="Courier New" w:cs="Courier New"/>
          <w:sz w:val="24"/>
          <w:lang w:val="en-US"/>
        </w:rPr>
      </w:pPr>
      <w:r w:rsidRPr="002A4F95">
        <w:rPr>
          <w:rFonts w:ascii="Courier New" w:hAnsi="Courier New" w:cs="Courier New"/>
          <w:sz w:val="24"/>
          <w:lang w:val="en-US"/>
        </w:rPr>
        <w:tab/>
        <w:t>outline: none;</w:t>
      </w:r>
    </w:p>
    <w:p w:rsidR="002B4904" w:rsidRPr="007A613D" w:rsidRDefault="002A4F95" w:rsidP="002A4F95">
      <w:pPr>
        <w:pStyle w:val="a7"/>
        <w:spacing w:line="233" w:lineRule="auto"/>
        <w:jc w:val="both"/>
        <w:rPr>
          <w:rFonts w:ascii="Courier New" w:hAnsi="Courier New" w:cs="Courier New"/>
          <w:sz w:val="24"/>
        </w:rPr>
      </w:pPr>
      <w:r w:rsidRPr="007A613D">
        <w:rPr>
          <w:rFonts w:ascii="Courier New" w:hAnsi="Courier New" w:cs="Courier New"/>
          <w:sz w:val="24"/>
        </w:rPr>
        <w:t>}</w:t>
      </w:r>
    </w:p>
    <w:p w:rsidR="002A4F95" w:rsidRPr="002A4F95" w:rsidRDefault="002A4F95" w:rsidP="00487BC7">
      <w:pPr>
        <w:pStyle w:val="a8"/>
        <w:spacing w:before="280" w:line="242" w:lineRule="auto"/>
      </w:pPr>
      <w:r>
        <w:t>Листинг 4.</w:t>
      </w:r>
      <w:r w:rsidR="000A4A85">
        <w:t>6</w:t>
      </w:r>
      <w:r>
        <w:t xml:space="preserve"> – Использование </w:t>
      </w:r>
      <w:proofErr w:type="gramStart"/>
      <w:r>
        <w:t xml:space="preserve">псевдокласса </w:t>
      </w:r>
      <w:r w:rsidRPr="00650BC9">
        <w:t>:</w:t>
      </w:r>
      <w:r>
        <w:rPr>
          <w:lang w:val="en-US"/>
        </w:rPr>
        <w:t>focus</w:t>
      </w:r>
      <w:proofErr w:type="gramEnd"/>
      <w:r>
        <w:t xml:space="preserve"> </w:t>
      </w:r>
    </w:p>
    <w:p w:rsidR="00B03505" w:rsidRPr="0028210A" w:rsidRDefault="00B03505" w:rsidP="004F604E">
      <w:pPr>
        <w:spacing w:line="245" w:lineRule="auto"/>
        <w:rPr>
          <w:spacing w:val="-2"/>
        </w:rPr>
      </w:pPr>
      <w:r>
        <w:rPr>
          <w:spacing w:val="-2"/>
        </w:rPr>
        <w:t xml:space="preserve">Для просмотра </w:t>
      </w:r>
      <w:r w:rsidR="00CA5309">
        <w:rPr>
          <w:spacing w:val="-2"/>
        </w:rPr>
        <w:t>изображения из объявления или рецензии в большом размере необходимо написать скрипт для увеличения его</w:t>
      </w:r>
      <w:r w:rsidR="00095226">
        <w:rPr>
          <w:spacing w:val="-2"/>
        </w:rPr>
        <w:t xml:space="preserve"> и добавить оформления для нового блока, в котором будет находиться увеличенное изображение</w:t>
      </w:r>
      <w:r w:rsidR="00CA5309">
        <w:rPr>
          <w:spacing w:val="-2"/>
        </w:rPr>
        <w:t>.</w:t>
      </w:r>
      <w:r w:rsidR="00875E61">
        <w:rPr>
          <w:spacing w:val="-2"/>
        </w:rPr>
        <w:t xml:space="preserve"> Скрипт реализован с </w:t>
      </w:r>
      <w:r w:rsidR="00095226">
        <w:rPr>
          <w:spacing w:val="-2"/>
        </w:rPr>
        <w:t>помощью</w:t>
      </w:r>
      <w:r w:rsidR="002543B3">
        <w:rPr>
          <w:spacing w:val="-2"/>
        </w:rPr>
        <w:t xml:space="preserve"> библиотеки </w:t>
      </w:r>
      <w:r w:rsidR="002543B3" w:rsidRPr="002543B3">
        <w:rPr>
          <w:spacing w:val="-2"/>
        </w:rPr>
        <w:t>JQuery</w:t>
      </w:r>
      <w:r w:rsidR="002543B3">
        <w:rPr>
          <w:spacing w:val="-2"/>
        </w:rPr>
        <w:t xml:space="preserve"> (листинг</w:t>
      </w:r>
      <w:r w:rsidR="00291AF3">
        <w:rPr>
          <w:spacing w:val="-2"/>
        </w:rPr>
        <w:t xml:space="preserve"> 4.7</w:t>
      </w:r>
      <w:r w:rsidR="002543B3">
        <w:rPr>
          <w:spacing w:val="-2"/>
        </w:rPr>
        <w:t>).</w:t>
      </w:r>
      <w:r w:rsidR="00291AF3">
        <w:rPr>
          <w:spacing w:val="-2"/>
        </w:rPr>
        <w:t xml:space="preserve"> </w:t>
      </w:r>
      <w:r w:rsidR="00585746">
        <w:rPr>
          <w:spacing w:val="-2"/>
        </w:rPr>
        <w:t>Фун</w:t>
      </w:r>
      <w:r w:rsidR="00180AC9">
        <w:rPr>
          <w:spacing w:val="-2"/>
        </w:rPr>
        <w:t>кция запускается после клика на </w:t>
      </w:r>
      <w:r w:rsidR="00585746">
        <w:rPr>
          <w:spacing w:val="-2"/>
        </w:rPr>
        <w:t>объект с классом «</w:t>
      </w:r>
      <w:r w:rsidR="00585746">
        <w:rPr>
          <w:spacing w:val="-2"/>
          <w:lang w:val="en-US"/>
        </w:rPr>
        <w:t>img</w:t>
      </w:r>
      <w:r w:rsidR="00585746">
        <w:rPr>
          <w:spacing w:val="-2"/>
        </w:rPr>
        <w:t xml:space="preserve">», далее с помощью функции </w:t>
      </w:r>
      <w:r w:rsidR="000E1526">
        <w:rPr>
          <w:spacing w:val="-2"/>
          <w:lang w:val="en-US"/>
        </w:rPr>
        <w:t>append</w:t>
      </w:r>
      <w:r w:rsidR="000E1526" w:rsidRPr="000E1526">
        <w:rPr>
          <w:spacing w:val="-2"/>
        </w:rPr>
        <w:t xml:space="preserve"> </w:t>
      </w:r>
      <w:r w:rsidR="000E1526">
        <w:rPr>
          <w:spacing w:val="-2"/>
        </w:rPr>
        <w:t>вставляем содержимое,</w:t>
      </w:r>
      <w:r w:rsidR="0028210A">
        <w:rPr>
          <w:spacing w:val="-2"/>
        </w:rPr>
        <w:t xml:space="preserve"> </w:t>
      </w:r>
      <w:r w:rsidR="000E1526">
        <w:rPr>
          <w:spacing w:val="-2"/>
        </w:rPr>
        <w:t>заданное параметром</w:t>
      </w:r>
      <w:r w:rsidR="0028210A">
        <w:rPr>
          <w:spacing w:val="-2"/>
        </w:rPr>
        <w:t xml:space="preserve"> в конец тега </w:t>
      </w:r>
      <w:r w:rsidR="0028210A">
        <w:rPr>
          <w:spacing w:val="-2"/>
          <w:lang w:val="en-US"/>
        </w:rPr>
        <w:t>body</w:t>
      </w:r>
      <w:r w:rsidR="0028210A">
        <w:rPr>
          <w:spacing w:val="-2"/>
        </w:rPr>
        <w:t xml:space="preserve">. Также выставляем время </w:t>
      </w:r>
      <w:r w:rsidR="00180AC9">
        <w:rPr>
          <w:spacing w:val="-2"/>
        </w:rPr>
        <w:t xml:space="preserve">появления и исчезновения блока с увеличенной картинкой с помощью функции </w:t>
      </w:r>
      <w:r w:rsidR="00180AC9" w:rsidRPr="00180AC9">
        <w:rPr>
          <w:spacing w:val="-2"/>
        </w:rPr>
        <w:t>fadeIn</w:t>
      </w:r>
      <w:r w:rsidR="00180AC9">
        <w:rPr>
          <w:spacing w:val="-2"/>
        </w:rPr>
        <w:t xml:space="preserve"> и </w:t>
      </w:r>
      <w:r w:rsidR="00180AC9" w:rsidRPr="00180AC9">
        <w:rPr>
          <w:spacing w:val="-2"/>
        </w:rPr>
        <w:t>fadeOut</w:t>
      </w:r>
      <w:r w:rsidR="00180AC9">
        <w:rPr>
          <w:spacing w:val="-2"/>
        </w:rPr>
        <w:t>.</w:t>
      </w:r>
    </w:p>
    <w:p w:rsidR="00095226" w:rsidRPr="001E61A6" w:rsidRDefault="00095226" w:rsidP="002A3DC7">
      <w:pPr>
        <w:pStyle w:val="a7"/>
        <w:spacing w:line="233" w:lineRule="auto"/>
        <w:jc w:val="both"/>
        <w:rPr>
          <w:rFonts w:ascii="Courier New" w:hAnsi="Courier New" w:cs="Courier New"/>
          <w:sz w:val="24"/>
          <w:lang w:val="en-US"/>
        </w:rPr>
      </w:pPr>
      <w:r w:rsidRPr="001E61A6">
        <w:rPr>
          <w:rFonts w:ascii="Courier New" w:hAnsi="Courier New" w:cs="Courier New"/>
          <w:sz w:val="24"/>
          <w:lang w:val="en-US"/>
        </w:rPr>
        <w:t>$(</w:t>
      </w:r>
      <w:r w:rsidRPr="002A3DC7">
        <w:rPr>
          <w:rFonts w:ascii="Courier New" w:hAnsi="Courier New" w:cs="Courier New"/>
          <w:sz w:val="24"/>
          <w:lang w:val="en-US"/>
        </w:rPr>
        <w:t>document</w:t>
      </w:r>
      <w:proofErr w:type="gramStart"/>
      <w:r w:rsidRPr="001E61A6">
        <w:rPr>
          <w:rFonts w:ascii="Courier New" w:hAnsi="Courier New" w:cs="Courier New"/>
          <w:sz w:val="24"/>
          <w:lang w:val="en-US"/>
        </w:rPr>
        <w:t>).</w:t>
      </w:r>
      <w:r w:rsidRPr="002A3DC7">
        <w:rPr>
          <w:rFonts w:ascii="Courier New" w:hAnsi="Courier New" w:cs="Courier New"/>
          <w:sz w:val="24"/>
          <w:lang w:val="en-US"/>
        </w:rPr>
        <w:t>ready</w:t>
      </w:r>
      <w:proofErr w:type="gramEnd"/>
      <w:r w:rsidRPr="001E61A6">
        <w:rPr>
          <w:rFonts w:ascii="Courier New" w:hAnsi="Courier New" w:cs="Courier New"/>
          <w:sz w:val="24"/>
          <w:lang w:val="en-US"/>
        </w:rPr>
        <w:t>(</w:t>
      </w:r>
      <w:r w:rsidRPr="002A3DC7">
        <w:rPr>
          <w:rFonts w:ascii="Courier New" w:hAnsi="Courier New" w:cs="Courier New"/>
          <w:sz w:val="24"/>
          <w:lang w:val="en-US"/>
        </w:rPr>
        <w:t>function</w:t>
      </w:r>
      <w:r w:rsidRPr="001E61A6">
        <w:rPr>
          <w:rFonts w:ascii="Courier New" w:hAnsi="Courier New" w:cs="Courier New"/>
          <w:sz w:val="24"/>
          <w:lang w:val="en-US"/>
        </w:rPr>
        <w:t xml:space="preserve">() { </w:t>
      </w:r>
    </w:p>
    <w:p w:rsidR="00095226" w:rsidRPr="002A3DC7" w:rsidRDefault="00095226" w:rsidP="002A3DC7">
      <w:pPr>
        <w:pStyle w:val="a7"/>
        <w:spacing w:line="233" w:lineRule="auto"/>
        <w:jc w:val="both"/>
        <w:rPr>
          <w:rFonts w:ascii="Courier New" w:hAnsi="Courier New" w:cs="Courier New"/>
          <w:sz w:val="24"/>
          <w:lang w:val="en-US"/>
        </w:rPr>
      </w:pPr>
      <w:r w:rsidRPr="002A3DC7">
        <w:rPr>
          <w:rFonts w:ascii="Courier New" w:hAnsi="Courier New" w:cs="Courier New"/>
          <w:sz w:val="24"/>
          <w:lang w:val="en-US"/>
        </w:rPr>
        <w:t>$(".img"</w:t>
      </w:r>
      <w:proofErr w:type="gramStart"/>
      <w:r w:rsidRPr="002A3DC7">
        <w:rPr>
          <w:rFonts w:ascii="Courier New" w:hAnsi="Courier New" w:cs="Courier New"/>
          <w:sz w:val="24"/>
          <w:lang w:val="en-US"/>
        </w:rPr>
        <w:t>).click</w:t>
      </w:r>
      <w:proofErr w:type="gramEnd"/>
      <w:r w:rsidRPr="002A3DC7">
        <w:rPr>
          <w:rFonts w:ascii="Courier New" w:hAnsi="Courier New" w:cs="Courier New"/>
          <w:sz w:val="24"/>
          <w:lang w:val="en-US"/>
        </w:rPr>
        <w:t>(function</w:t>
      </w:r>
      <w:r w:rsidR="002A3DC7" w:rsidRPr="002A3DC7">
        <w:rPr>
          <w:rFonts w:ascii="Courier New" w:hAnsi="Courier New" w:cs="Courier New"/>
          <w:sz w:val="24"/>
          <w:lang w:val="en-US"/>
        </w:rPr>
        <w:t>(){</w:t>
      </w:r>
    </w:p>
    <w:p w:rsidR="00095226" w:rsidRPr="002A3DC7" w:rsidRDefault="00095226" w:rsidP="002A3DC7">
      <w:pPr>
        <w:pStyle w:val="a7"/>
        <w:spacing w:line="233" w:lineRule="auto"/>
        <w:jc w:val="both"/>
        <w:rPr>
          <w:rFonts w:ascii="Courier New" w:hAnsi="Courier New" w:cs="Courier New"/>
          <w:sz w:val="24"/>
          <w:lang w:val="en-US"/>
        </w:rPr>
      </w:pPr>
      <w:r w:rsidRPr="002A3DC7">
        <w:rPr>
          <w:rFonts w:ascii="Courier New" w:hAnsi="Courier New" w:cs="Courier New"/>
          <w:sz w:val="24"/>
          <w:lang w:val="en-US"/>
        </w:rPr>
        <w:t>var img = $(this</w:t>
      </w:r>
      <w:r w:rsidR="002A3DC7">
        <w:rPr>
          <w:rFonts w:ascii="Courier New" w:hAnsi="Courier New" w:cs="Courier New"/>
          <w:sz w:val="24"/>
          <w:lang w:val="en-US"/>
        </w:rPr>
        <w:t>);</w:t>
      </w:r>
    </w:p>
    <w:p w:rsidR="00291AF3" w:rsidRPr="00291AF3" w:rsidRDefault="00095226" w:rsidP="002A3DC7">
      <w:pPr>
        <w:pStyle w:val="a7"/>
        <w:spacing w:line="233" w:lineRule="auto"/>
        <w:jc w:val="both"/>
        <w:rPr>
          <w:rFonts w:ascii="Courier New" w:hAnsi="Courier New" w:cs="Courier New"/>
          <w:sz w:val="24"/>
          <w:lang w:val="en-US"/>
        </w:rPr>
      </w:pPr>
      <w:r w:rsidRPr="002A3DC7">
        <w:rPr>
          <w:rFonts w:ascii="Courier New" w:hAnsi="Courier New" w:cs="Courier New"/>
          <w:sz w:val="24"/>
          <w:lang w:val="en-US"/>
        </w:rPr>
        <w:t>var</w:t>
      </w:r>
      <w:r w:rsidRPr="00291AF3">
        <w:rPr>
          <w:rFonts w:ascii="Courier New" w:hAnsi="Courier New" w:cs="Courier New"/>
          <w:sz w:val="24"/>
          <w:lang w:val="en-US"/>
        </w:rPr>
        <w:t xml:space="preserve"> </w:t>
      </w:r>
      <w:r w:rsidRPr="002A3DC7">
        <w:rPr>
          <w:rFonts w:ascii="Courier New" w:hAnsi="Courier New" w:cs="Courier New"/>
          <w:sz w:val="24"/>
          <w:lang w:val="en-US"/>
        </w:rPr>
        <w:t>src</w:t>
      </w:r>
      <w:r w:rsidRPr="00291AF3">
        <w:rPr>
          <w:rFonts w:ascii="Courier New" w:hAnsi="Courier New" w:cs="Courier New"/>
          <w:sz w:val="24"/>
          <w:lang w:val="en-US"/>
        </w:rPr>
        <w:t xml:space="preserve"> = </w:t>
      </w:r>
      <w:proofErr w:type="gramStart"/>
      <w:r w:rsidRPr="002A3DC7">
        <w:rPr>
          <w:rFonts w:ascii="Courier New" w:hAnsi="Courier New" w:cs="Courier New"/>
          <w:sz w:val="24"/>
          <w:lang w:val="en-US"/>
        </w:rPr>
        <w:t>img</w:t>
      </w:r>
      <w:r w:rsidRPr="00291AF3">
        <w:rPr>
          <w:rFonts w:ascii="Courier New" w:hAnsi="Courier New" w:cs="Courier New"/>
          <w:sz w:val="24"/>
          <w:lang w:val="en-US"/>
        </w:rPr>
        <w:t>.</w:t>
      </w:r>
      <w:r w:rsidRPr="002A3DC7">
        <w:rPr>
          <w:rFonts w:ascii="Courier New" w:hAnsi="Courier New" w:cs="Courier New"/>
          <w:sz w:val="24"/>
          <w:lang w:val="en-US"/>
        </w:rPr>
        <w:t>attr</w:t>
      </w:r>
      <w:proofErr w:type="gramEnd"/>
      <w:r w:rsidRPr="00291AF3">
        <w:rPr>
          <w:rFonts w:ascii="Courier New" w:hAnsi="Courier New" w:cs="Courier New"/>
          <w:sz w:val="24"/>
          <w:lang w:val="en-US"/>
        </w:rPr>
        <w:t>('</w:t>
      </w:r>
      <w:r w:rsidRPr="002A3DC7">
        <w:rPr>
          <w:rFonts w:ascii="Courier New" w:hAnsi="Courier New" w:cs="Courier New"/>
          <w:sz w:val="24"/>
          <w:lang w:val="en-US"/>
        </w:rPr>
        <w:t>src</w:t>
      </w:r>
      <w:r w:rsidRPr="00291AF3">
        <w:rPr>
          <w:rFonts w:ascii="Courier New" w:hAnsi="Courier New" w:cs="Courier New"/>
          <w:sz w:val="24"/>
          <w:lang w:val="en-US"/>
        </w:rPr>
        <w:t xml:space="preserve">'); </w:t>
      </w:r>
    </w:p>
    <w:p w:rsidR="00095226" w:rsidRPr="002A3DC7" w:rsidRDefault="00095226" w:rsidP="002A3DC7">
      <w:pPr>
        <w:pStyle w:val="a7"/>
        <w:spacing w:line="233" w:lineRule="auto"/>
        <w:jc w:val="both"/>
        <w:rPr>
          <w:rFonts w:ascii="Courier New" w:hAnsi="Courier New" w:cs="Courier New"/>
          <w:sz w:val="24"/>
          <w:lang w:val="en-US"/>
        </w:rPr>
      </w:pPr>
      <w:r w:rsidRPr="002A3DC7">
        <w:rPr>
          <w:rFonts w:ascii="Courier New" w:hAnsi="Courier New" w:cs="Courier New"/>
          <w:sz w:val="24"/>
          <w:lang w:val="en-US"/>
        </w:rPr>
        <w:t>$("body"</w:t>
      </w:r>
      <w:proofErr w:type="gramStart"/>
      <w:r w:rsidRPr="002A3DC7">
        <w:rPr>
          <w:rFonts w:ascii="Courier New" w:hAnsi="Courier New" w:cs="Courier New"/>
          <w:sz w:val="24"/>
          <w:lang w:val="en-US"/>
        </w:rPr>
        <w:t>).append</w:t>
      </w:r>
      <w:proofErr w:type="gramEnd"/>
      <w:r w:rsidRPr="002A3DC7">
        <w:rPr>
          <w:rFonts w:ascii="Courier New" w:hAnsi="Courier New" w:cs="Courier New"/>
          <w:sz w:val="24"/>
          <w:lang w:val="en-US"/>
        </w:rPr>
        <w:t>("&lt;div class='popup</w:t>
      </w:r>
      <w:r w:rsidR="002A3DC7" w:rsidRPr="002A3DC7">
        <w:rPr>
          <w:rFonts w:ascii="Courier New" w:hAnsi="Courier New" w:cs="Courier New"/>
          <w:sz w:val="24"/>
          <w:lang w:val="en-US"/>
        </w:rPr>
        <w:t>'&gt;"+</w:t>
      </w:r>
      <w:r w:rsidRPr="002A3DC7">
        <w:rPr>
          <w:rFonts w:ascii="Courier New" w:hAnsi="Courier New" w:cs="Courier New"/>
          <w:sz w:val="24"/>
          <w:lang w:val="en-US"/>
        </w:rPr>
        <w:t>"&lt;div class='popup_bg'&gt;&lt;/div</w:t>
      </w:r>
      <w:r w:rsidR="002A3DC7" w:rsidRPr="002A3DC7">
        <w:rPr>
          <w:rFonts w:ascii="Courier New" w:hAnsi="Courier New" w:cs="Courier New"/>
          <w:sz w:val="24"/>
          <w:lang w:val="en-US"/>
        </w:rPr>
        <w:t>&gt;"+</w:t>
      </w:r>
    </w:p>
    <w:p w:rsidR="00095226" w:rsidRPr="002A3DC7" w:rsidRDefault="00095226" w:rsidP="002A3DC7">
      <w:pPr>
        <w:pStyle w:val="a7"/>
        <w:spacing w:line="233" w:lineRule="auto"/>
        <w:jc w:val="both"/>
        <w:rPr>
          <w:rFonts w:ascii="Courier New" w:hAnsi="Courier New" w:cs="Courier New"/>
          <w:sz w:val="24"/>
          <w:lang w:val="en-US"/>
        </w:rPr>
      </w:pPr>
      <w:r w:rsidRPr="002A3DC7">
        <w:rPr>
          <w:rFonts w:ascii="Courier New" w:hAnsi="Courier New" w:cs="Courier New"/>
          <w:sz w:val="24"/>
          <w:lang w:val="en-US"/>
        </w:rPr>
        <w:t>"&lt;img src='</w:t>
      </w:r>
      <w:r w:rsidR="005727F9">
        <w:rPr>
          <w:rFonts w:ascii="Courier New" w:hAnsi="Courier New" w:cs="Courier New"/>
          <w:sz w:val="24"/>
          <w:lang w:val="en-US"/>
        </w:rPr>
        <w:t>"+src+"' class='popup_img' /&gt;"+</w:t>
      </w:r>
      <w:r w:rsidRPr="002A3DC7">
        <w:rPr>
          <w:rFonts w:ascii="Courier New" w:hAnsi="Courier New" w:cs="Courier New"/>
          <w:sz w:val="24"/>
          <w:lang w:val="en-US"/>
        </w:rPr>
        <w:t>"&lt;/div&gt;");</w:t>
      </w:r>
    </w:p>
    <w:p w:rsidR="00095226" w:rsidRPr="002A3DC7" w:rsidRDefault="00095226" w:rsidP="002A3DC7">
      <w:pPr>
        <w:pStyle w:val="a7"/>
        <w:spacing w:line="233" w:lineRule="auto"/>
        <w:jc w:val="both"/>
        <w:rPr>
          <w:rFonts w:ascii="Courier New" w:hAnsi="Courier New" w:cs="Courier New"/>
          <w:sz w:val="24"/>
          <w:lang w:val="en-US"/>
        </w:rPr>
      </w:pPr>
      <w:r w:rsidRPr="002A3DC7">
        <w:rPr>
          <w:rFonts w:ascii="Courier New" w:hAnsi="Courier New" w:cs="Courier New"/>
          <w:sz w:val="24"/>
          <w:lang w:val="en-US"/>
        </w:rPr>
        <w:t>$(</w:t>
      </w:r>
      <w:proofErr w:type="gramStart"/>
      <w:r w:rsidRPr="002A3DC7">
        <w:rPr>
          <w:rFonts w:ascii="Courier New" w:hAnsi="Courier New" w:cs="Courier New"/>
          <w:sz w:val="24"/>
          <w:lang w:val="en-US"/>
        </w:rPr>
        <w:t>".popup</w:t>
      </w:r>
      <w:proofErr w:type="gramEnd"/>
      <w:r w:rsidRPr="002A3DC7">
        <w:rPr>
          <w:rFonts w:ascii="Courier New" w:hAnsi="Courier New" w:cs="Courier New"/>
          <w:sz w:val="24"/>
          <w:lang w:val="en-US"/>
        </w:rPr>
        <w:t>").fadeIn(200)</w:t>
      </w:r>
      <w:r w:rsidR="005727F9">
        <w:rPr>
          <w:rFonts w:ascii="Courier New" w:hAnsi="Courier New" w:cs="Courier New"/>
          <w:sz w:val="24"/>
          <w:lang w:val="en-US"/>
        </w:rPr>
        <w:t>;</w:t>
      </w:r>
    </w:p>
    <w:p w:rsidR="00095226" w:rsidRPr="005727F9" w:rsidRDefault="00095226" w:rsidP="002A3DC7">
      <w:pPr>
        <w:pStyle w:val="a7"/>
        <w:spacing w:line="233" w:lineRule="auto"/>
        <w:jc w:val="both"/>
        <w:rPr>
          <w:rFonts w:ascii="Courier New" w:hAnsi="Courier New" w:cs="Courier New"/>
          <w:sz w:val="24"/>
          <w:lang w:val="en-US"/>
        </w:rPr>
      </w:pPr>
      <w:r w:rsidRPr="005727F9">
        <w:rPr>
          <w:rFonts w:ascii="Courier New" w:hAnsi="Courier New" w:cs="Courier New"/>
          <w:sz w:val="24"/>
          <w:lang w:val="en-US"/>
        </w:rPr>
        <w:t>$(</w:t>
      </w:r>
      <w:proofErr w:type="gramStart"/>
      <w:r w:rsidRPr="005727F9">
        <w:rPr>
          <w:rFonts w:ascii="Courier New" w:hAnsi="Courier New" w:cs="Courier New"/>
          <w:sz w:val="24"/>
          <w:lang w:val="en-US"/>
        </w:rPr>
        <w:t>".</w:t>
      </w:r>
      <w:r w:rsidRPr="002A3DC7">
        <w:rPr>
          <w:rFonts w:ascii="Courier New" w:hAnsi="Courier New" w:cs="Courier New"/>
          <w:sz w:val="24"/>
          <w:lang w:val="en-US"/>
        </w:rPr>
        <w:t>popup</w:t>
      </w:r>
      <w:proofErr w:type="gramEnd"/>
      <w:r w:rsidRPr="005727F9">
        <w:rPr>
          <w:rFonts w:ascii="Courier New" w:hAnsi="Courier New" w:cs="Courier New"/>
          <w:sz w:val="24"/>
          <w:lang w:val="en-US"/>
        </w:rPr>
        <w:t>_</w:t>
      </w:r>
      <w:r w:rsidRPr="002A3DC7">
        <w:rPr>
          <w:rFonts w:ascii="Courier New" w:hAnsi="Courier New" w:cs="Courier New"/>
          <w:sz w:val="24"/>
          <w:lang w:val="en-US"/>
        </w:rPr>
        <w:t>bg</w:t>
      </w:r>
      <w:r w:rsidRPr="005727F9">
        <w:rPr>
          <w:rFonts w:ascii="Courier New" w:hAnsi="Courier New" w:cs="Courier New"/>
          <w:sz w:val="24"/>
          <w:lang w:val="en-US"/>
        </w:rPr>
        <w:t>").</w:t>
      </w:r>
      <w:r w:rsidRPr="002A3DC7">
        <w:rPr>
          <w:rFonts w:ascii="Courier New" w:hAnsi="Courier New" w:cs="Courier New"/>
          <w:sz w:val="24"/>
          <w:lang w:val="en-US"/>
        </w:rPr>
        <w:t>click</w:t>
      </w:r>
      <w:r w:rsidRPr="005727F9">
        <w:rPr>
          <w:rFonts w:ascii="Courier New" w:hAnsi="Courier New" w:cs="Courier New"/>
          <w:sz w:val="24"/>
          <w:lang w:val="en-US"/>
        </w:rPr>
        <w:t>(</w:t>
      </w:r>
      <w:r w:rsidRPr="002A3DC7">
        <w:rPr>
          <w:rFonts w:ascii="Courier New" w:hAnsi="Courier New" w:cs="Courier New"/>
          <w:sz w:val="24"/>
          <w:lang w:val="en-US"/>
        </w:rPr>
        <w:t>function</w:t>
      </w:r>
      <w:r w:rsidR="005727F9">
        <w:rPr>
          <w:rFonts w:ascii="Courier New" w:hAnsi="Courier New" w:cs="Courier New"/>
          <w:sz w:val="24"/>
          <w:lang w:val="en-US"/>
        </w:rPr>
        <w:t>(){</w:t>
      </w:r>
    </w:p>
    <w:p w:rsidR="00095226" w:rsidRPr="005727F9" w:rsidRDefault="00095226" w:rsidP="002A3DC7">
      <w:pPr>
        <w:pStyle w:val="a7"/>
        <w:spacing w:line="233" w:lineRule="auto"/>
        <w:jc w:val="both"/>
        <w:rPr>
          <w:rFonts w:ascii="Courier New" w:hAnsi="Courier New" w:cs="Courier New"/>
          <w:sz w:val="24"/>
          <w:lang w:val="en-US"/>
        </w:rPr>
      </w:pPr>
      <w:r w:rsidRPr="005727F9">
        <w:rPr>
          <w:rFonts w:ascii="Courier New" w:hAnsi="Courier New" w:cs="Courier New"/>
          <w:sz w:val="24"/>
          <w:lang w:val="en-US"/>
        </w:rPr>
        <w:t>$(</w:t>
      </w:r>
      <w:proofErr w:type="gramStart"/>
      <w:r w:rsidRPr="005727F9">
        <w:rPr>
          <w:rFonts w:ascii="Courier New" w:hAnsi="Courier New" w:cs="Courier New"/>
          <w:sz w:val="24"/>
          <w:lang w:val="en-US"/>
        </w:rPr>
        <w:t>".</w:t>
      </w:r>
      <w:r w:rsidRPr="002A3DC7">
        <w:rPr>
          <w:rFonts w:ascii="Courier New" w:hAnsi="Courier New" w:cs="Courier New"/>
          <w:sz w:val="24"/>
          <w:lang w:val="en-US"/>
        </w:rPr>
        <w:t>popup</w:t>
      </w:r>
      <w:proofErr w:type="gramEnd"/>
      <w:r w:rsidRPr="005727F9">
        <w:rPr>
          <w:rFonts w:ascii="Courier New" w:hAnsi="Courier New" w:cs="Courier New"/>
          <w:sz w:val="24"/>
          <w:lang w:val="en-US"/>
        </w:rPr>
        <w:t>").</w:t>
      </w:r>
      <w:r w:rsidRPr="002A3DC7">
        <w:rPr>
          <w:rFonts w:ascii="Courier New" w:hAnsi="Courier New" w:cs="Courier New"/>
          <w:sz w:val="24"/>
          <w:lang w:val="en-US"/>
        </w:rPr>
        <w:t>fadeOut</w:t>
      </w:r>
      <w:r w:rsidR="005727F9">
        <w:rPr>
          <w:rFonts w:ascii="Courier New" w:hAnsi="Courier New" w:cs="Courier New"/>
          <w:sz w:val="24"/>
          <w:lang w:val="en-US"/>
        </w:rPr>
        <w:t>(200);</w:t>
      </w:r>
    </w:p>
    <w:p w:rsidR="00095226" w:rsidRPr="002A3DC7" w:rsidRDefault="005727F9" w:rsidP="002A3DC7">
      <w:pPr>
        <w:pStyle w:val="a7"/>
        <w:spacing w:line="233" w:lineRule="auto"/>
        <w:jc w:val="both"/>
        <w:rPr>
          <w:rFonts w:ascii="Courier New" w:hAnsi="Courier New" w:cs="Courier New"/>
          <w:sz w:val="24"/>
          <w:lang w:val="en-US"/>
        </w:rPr>
      </w:pPr>
      <w:r>
        <w:rPr>
          <w:rFonts w:ascii="Courier New" w:hAnsi="Courier New" w:cs="Courier New"/>
          <w:sz w:val="24"/>
          <w:lang w:val="en-US"/>
        </w:rPr>
        <w:t>setTimeout(</w:t>
      </w:r>
      <w:proofErr w:type="gramStart"/>
      <w:r>
        <w:rPr>
          <w:rFonts w:ascii="Courier New" w:hAnsi="Courier New" w:cs="Courier New"/>
          <w:sz w:val="24"/>
          <w:lang w:val="en-US"/>
        </w:rPr>
        <w:t>function(</w:t>
      </w:r>
      <w:proofErr w:type="gramEnd"/>
      <w:r>
        <w:rPr>
          <w:rFonts w:ascii="Courier New" w:hAnsi="Courier New" w:cs="Courier New"/>
          <w:sz w:val="24"/>
          <w:lang w:val="en-US"/>
        </w:rPr>
        <w:t>) {</w:t>
      </w:r>
    </w:p>
    <w:p w:rsidR="00095226" w:rsidRPr="002A3DC7" w:rsidRDefault="005727F9" w:rsidP="002A3DC7">
      <w:pPr>
        <w:pStyle w:val="a7"/>
        <w:spacing w:line="233" w:lineRule="auto"/>
        <w:jc w:val="both"/>
        <w:rPr>
          <w:rFonts w:ascii="Courier New" w:hAnsi="Courier New" w:cs="Courier New"/>
          <w:sz w:val="24"/>
          <w:lang w:val="en-US"/>
        </w:rPr>
      </w:pPr>
      <w:r>
        <w:rPr>
          <w:rFonts w:ascii="Courier New" w:hAnsi="Courier New" w:cs="Courier New"/>
          <w:sz w:val="24"/>
          <w:lang w:val="en-US"/>
        </w:rPr>
        <w:t>$(</w:t>
      </w:r>
      <w:proofErr w:type="gramStart"/>
      <w:r>
        <w:rPr>
          <w:rFonts w:ascii="Courier New" w:hAnsi="Courier New" w:cs="Courier New"/>
          <w:sz w:val="24"/>
          <w:lang w:val="en-US"/>
        </w:rPr>
        <w:t>".popup</w:t>
      </w:r>
      <w:proofErr w:type="gramEnd"/>
      <w:r>
        <w:rPr>
          <w:rFonts w:ascii="Courier New" w:hAnsi="Courier New" w:cs="Courier New"/>
          <w:sz w:val="24"/>
          <w:lang w:val="en-US"/>
        </w:rPr>
        <w:t>").remove();</w:t>
      </w:r>
    </w:p>
    <w:p w:rsidR="00095226" w:rsidRPr="007A613D" w:rsidRDefault="00095226" w:rsidP="002A3DC7">
      <w:pPr>
        <w:pStyle w:val="a7"/>
        <w:spacing w:line="233" w:lineRule="auto"/>
        <w:jc w:val="both"/>
        <w:rPr>
          <w:rFonts w:ascii="Courier New" w:hAnsi="Courier New" w:cs="Courier New"/>
          <w:sz w:val="24"/>
        </w:rPr>
      </w:pPr>
      <w:r w:rsidRPr="007A613D">
        <w:rPr>
          <w:rFonts w:ascii="Courier New" w:hAnsi="Courier New" w:cs="Courier New"/>
          <w:sz w:val="24"/>
        </w:rPr>
        <w:t>}, 200);</w:t>
      </w:r>
    </w:p>
    <w:p w:rsidR="00095226" w:rsidRPr="007A613D" w:rsidRDefault="00095226" w:rsidP="002A3DC7">
      <w:pPr>
        <w:pStyle w:val="a7"/>
        <w:spacing w:line="233" w:lineRule="auto"/>
        <w:jc w:val="both"/>
        <w:rPr>
          <w:rFonts w:ascii="Courier New" w:hAnsi="Courier New" w:cs="Courier New"/>
          <w:sz w:val="24"/>
        </w:rPr>
      </w:pPr>
      <w:r w:rsidRPr="007A613D">
        <w:rPr>
          <w:rFonts w:ascii="Courier New" w:hAnsi="Courier New" w:cs="Courier New"/>
          <w:sz w:val="24"/>
        </w:rPr>
        <w:t xml:space="preserve">        });</w:t>
      </w:r>
    </w:p>
    <w:p w:rsidR="00095226" w:rsidRPr="007A613D" w:rsidRDefault="005727F9" w:rsidP="002A3DC7">
      <w:pPr>
        <w:pStyle w:val="a7"/>
        <w:spacing w:line="233" w:lineRule="auto"/>
        <w:jc w:val="both"/>
        <w:rPr>
          <w:rFonts w:ascii="Courier New" w:hAnsi="Courier New" w:cs="Courier New"/>
          <w:sz w:val="24"/>
        </w:rPr>
      </w:pPr>
      <w:r w:rsidRPr="007A613D">
        <w:rPr>
          <w:rFonts w:ascii="Courier New" w:hAnsi="Courier New" w:cs="Courier New"/>
          <w:sz w:val="24"/>
        </w:rPr>
        <w:t xml:space="preserve">    });</w:t>
      </w:r>
    </w:p>
    <w:p w:rsidR="00095226" w:rsidRPr="007A613D" w:rsidRDefault="00095226" w:rsidP="002A3DC7">
      <w:pPr>
        <w:pStyle w:val="a7"/>
        <w:spacing w:line="233" w:lineRule="auto"/>
        <w:jc w:val="both"/>
        <w:rPr>
          <w:rFonts w:ascii="Courier New" w:hAnsi="Courier New" w:cs="Courier New"/>
          <w:sz w:val="24"/>
        </w:rPr>
      </w:pPr>
      <w:r w:rsidRPr="007A613D">
        <w:rPr>
          <w:rFonts w:ascii="Courier New" w:hAnsi="Courier New" w:cs="Courier New"/>
          <w:sz w:val="24"/>
        </w:rPr>
        <w:t>});</w:t>
      </w:r>
    </w:p>
    <w:p w:rsidR="005727F9" w:rsidRPr="005727F9" w:rsidRDefault="005727F9" w:rsidP="005727F9">
      <w:pPr>
        <w:pStyle w:val="a8"/>
        <w:spacing w:before="280" w:line="242" w:lineRule="auto"/>
      </w:pPr>
      <w:r>
        <w:t>Листинг 4.</w:t>
      </w:r>
      <w:r w:rsidR="00291AF3">
        <w:t>7</w:t>
      </w:r>
      <w:r>
        <w:t xml:space="preserve"> – </w:t>
      </w:r>
      <w:r w:rsidR="00B26F86">
        <w:t>Увеличение изображения</w:t>
      </w:r>
    </w:p>
    <w:p w:rsidR="00B37809" w:rsidRDefault="00B37809" w:rsidP="00300CEC">
      <w:pPr>
        <w:pStyle w:val="af8"/>
        <w:spacing w:line="230" w:lineRule="auto"/>
        <w:outlineLvl w:val="1"/>
      </w:pPr>
      <w:bookmarkStart w:id="82" w:name="_Toc41742046"/>
      <w:bookmarkStart w:id="83" w:name="_Toc8666133"/>
      <w:bookmarkStart w:id="84" w:name="_Toc42269094"/>
      <w:r>
        <w:lastRenderedPageBreak/>
        <w:t>4.5</w:t>
      </w:r>
      <w:r w:rsidRPr="008B3253">
        <w:t> </w:t>
      </w:r>
      <w:r>
        <w:t>Создание функциональной части</w:t>
      </w:r>
      <w:bookmarkEnd w:id="82"/>
      <w:bookmarkEnd w:id="84"/>
    </w:p>
    <w:p w:rsidR="00B26F86" w:rsidRDefault="00876B6A" w:rsidP="00876B6A">
      <w:r>
        <w:t xml:space="preserve">Вся функциональная часть разработана на </w:t>
      </w:r>
      <w:r w:rsidRPr="00D322A3">
        <w:t>PHP</w:t>
      </w:r>
      <w:r w:rsidRPr="003D356B">
        <w:t>.</w:t>
      </w:r>
      <w:r w:rsidRPr="00D322A3">
        <w:t xml:space="preserve"> PHP </w:t>
      </w:r>
      <w:r>
        <w:t xml:space="preserve">– </w:t>
      </w:r>
      <w:r w:rsidR="00875E61">
        <w:t xml:space="preserve">скриптовый язык </w:t>
      </w:r>
      <w:r w:rsidRPr="00D322A3">
        <w:t>общего назначения, интенсивно применяемый д</w:t>
      </w:r>
      <w:r w:rsidR="003B6A11">
        <w:t>ля разработки веб-приложений. В </w:t>
      </w:r>
      <w:r w:rsidRPr="00D322A3">
        <w:t>настоящее время поддержи</w:t>
      </w:r>
      <w:r w:rsidR="00875E61">
        <w:t xml:space="preserve">вается подавляющим большинством </w:t>
      </w:r>
      <w:hyperlink r:id="rId84" w:tooltip="Хостинг" w:history="1">
        <w:r w:rsidRPr="00D322A3">
          <w:t>хостинг-провайдеров</w:t>
        </w:r>
      </w:hyperlink>
      <w:r w:rsidR="00875E61">
        <w:t xml:space="preserve"> </w:t>
      </w:r>
      <w:r w:rsidRPr="00D322A3">
        <w:t>и является одним из лидеров среди язы</w:t>
      </w:r>
      <w:r w:rsidR="00875E61">
        <w:t xml:space="preserve">ков, применяющихся для создания </w:t>
      </w:r>
      <w:r w:rsidRPr="00D322A3">
        <w:t>динамических веб-сайтов</w:t>
      </w:r>
      <w:r>
        <w:t xml:space="preserve"> </w:t>
      </w:r>
    </w:p>
    <w:p w:rsidR="002230A2" w:rsidRPr="009A44DF" w:rsidRDefault="002230A2" w:rsidP="00876B6A">
      <w:r>
        <w:t>Прежде чем предоставить возможность п</w:t>
      </w:r>
      <w:r w:rsidR="004811B9">
        <w:t>ользователю взаимодействовать с </w:t>
      </w:r>
      <w:r>
        <w:t xml:space="preserve">сайтом, необходимо </w:t>
      </w:r>
      <w:r w:rsidR="00663BDE">
        <w:t>создать соедин</w:t>
      </w:r>
      <w:r w:rsidR="009A44DF">
        <w:t>ение с базой данных (листинг 4.8</w:t>
      </w:r>
      <w:r w:rsidR="00663BDE">
        <w:t>).</w:t>
      </w:r>
      <w:r w:rsidR="006A1C65">
        <w:t xml:space="preserve"> Где указывается </w:t>
      </w:r>
      <w:r w:rsidR="00B77BA0">
        <w:t xml:space="preserve">адрес сервера (переменная </w:t>
      </w:r>
      <w:r w:rsidR="00B77BA0" w:rsidRPr="00B77BA0">
        <w:t>host</w:t>
      </w:r>
      <w:r w:rsidR="00B77BA0">
        <w:t>), имя базы данных (</w:t>
      </w:r>
      <w:r w:rsidR="00B77BA0">
        <w:rPr>
          <w:lang w:val="en-US"/>
        </w:rPr>
        <w:t>database</w:t>
      </w:r>
      <w:r w:rsidR="00B77BA0">
        <w:t>), имя пользователя (</w:t>
      </w:r>
      <w:r w:rsidR="00B77BA0">
        <w:rPr>
          <w:lang w:val="en-US"/>
        </w:rPr>
        <w:t>user</w:t>
      </w:r>
      <w:r w:rsidR="00B77BA0">
        <w:t>), пароль (</w:t>
      </w:r>
      <w:r w:rsidR="00B77BA0">
        <w:rPr>
          <w:lang w:val="en-US"/>
        </w:rPr>
        <w:t>password</w:t>
      </w:r>
      <w:r w:rsidR="00B77BA0">
        <w:t>)</w:t>
      </w:r>
      <w:r w:rsidR="00B77BA0" w:rsidRPr="00B77BA0">
        <w:t xml:space="preserve"> </w:t>
      </w:r>
      <w:r w:rsidR="00B77BA0">
        <w:t xml:space="preserve">и </w:t>
      </w:r>
      <w:r w:rsidR="009A44DF">
        <w:t>вызываем функцию для подключения к базе данных.</w:t>
      </w:r>
    </w:p>
    <w:p w:rsidR="00663BDE" w:rsidRPr="00663BDE" w:rsidRDefault="00663BDE" w:rsidP="00663BDE">
      <w:pPr>
        <w:pStyle w:val="a7"/>
        <w:spacing w:line="233" w:lineRule="auto"/>
        <w:jc w:val="both"/>
        <w:rPr>
          <w:rFonts w:ascii="Courier New" w:hAnsi="Courier New" w:cs="Courier New"/>
          <w:sz w:val="24"/>
          <w:lang w:val="en-US"/>
        </w:rPr>
      </w:pPr>
      <w:proofErr w:type="gramStart"/>
      <w:r w:rsidRPr="00663BDE">
        <w:rPr>
          <w:rFonts w:ascii="Courier New" w:hAnsi="Courier New" w:cs="Courier New"/>
          <w:sz w:val="24"/>
          <w:lang w:val="en-US"/>
        </w:rPr>
        <w:t>&lt;?php</w:t>
      </w:r>
      <w:proofErr w:type="gramEnd"/>
    </w:p>
    <w:p w:rsidR="006A1C65" w:rsidRDefault="00BA575E" w:rsidP="00663BDE">
      <w:pPr>
        <w:pStyle w:val="a7"/>
        <w:spacing w:line="233" w:lineRule="auto"/>
        <w:jc w:val="both"/>
        <w:rPr>
          <w:rFonts w:ascii="Courier New" w:hAnsi="Courier New" w:cs="Courier New"/>
          <w:sz w:val="24"/>
          <w:lang w:val="en-US"/>
        </w:rPr>
      </w:pPr>
      <w:r>
        <w:rPr>
          <w:rFonts w:ascii="Courier New" w:hAnsi="Courier New" w:cs="Courier New"/>
          <w:sz w:val="24"/>
          <w:lang w:val="en-US"/>
        </w:rPr>
        <w:t>$host = "localhost";</w:t>
      </w:r>
    </w:p>
    <w:p w:rsidR="00DE253D" w:rsidRDefault="00BA575E" w:rsidP="00663BDE">
      <w:pPr>
        <w:pStyle w:val="a7"/>
        <w:spacing w:line="233" w:lineRule="auto"/>
        <w:jc w:val="both"/>
        <w:rPr>
          <w:rFonts w:ascii="Courier New" w:hAnsi="Courier New" w:cs="Courier New"/>
          <w:sz w:val="24"/>
          <w:lang w:val="en-US"/>
        </w:rPr>
      </w:pPr>
      <w:r>
        <w:rPr>
          <w:rFonts w:ascii="Courier New" w:hAnsi="Courier New" w:cs="Courier New"/>
          <w:sz w:val="24"/>
          <w:lang w:val="en-US"/>
        </w:rPr>
        <w:t>$database = "booklover";</w:t>
      </w:r>
    </w:p>
    <w:p w:rsidR="00B77BA0" w:rsidRDefault="00663BDE" w:rsidP="00663BDE">
      <w:pPr>
        <w:pStyle w:val="a7"/>
        <w:spacing w:line="233" w:lineRule="auto"/>
        <w:jc w:val="both"/>
        <w:rPr>
          <w:rFonts w:ascii="Courier New" w:hAnsi="Courier New" w:cs="Courier New"/>
          <w:sz w:val="24"/>
          <w:lang w:val="en-US"/>
        </w:rPr>
      </w:pPr>
      <w:r w:rsidRPr="00663BDE">
        <w:rPr>
          <w:rFonts w:ascii="Courier New" w:hAnsi="Courier New" w:cs="Courier New"/>
          <w:sz w:val="24"/>
          <w:lang w:val="en-US"/>
        </w:rPr>
        <w:t>$use</w:t>
      </w:r>
      <w:r w:rsidR="00B77BA0">
        <w:rPr>
          <w:rFonts w:ascii="Courier New" w:hAnsi="Courier New" w:cs="Courier New"/>
          <w:sz w:val="24"/>
          <w:lang w:val="en-US"/>
        </w:rPr>
        <w:t>r = "mysql";</w:t>
      </w:r>
    </w:p>
    <w:p w:rsidR="00B77BA0" w:rsidRDefault="00B77BA0" w:rsidP="00663BDE">
      <w:pPr>
        <w:pStyle w:val="a7"/>
        <w:spacing w:line="233" w:lineRule="auto"/>
        <w:jc w:val="both"/>
        <w:rPr>
          <w:rFonts w:ascii="Courier New" w:hAnsi="Courier New" w:cs="Courier New"/>
          <w:sz w:val="24"/>
          <w:lang w:val="en-US"/>
        </w:rPr>
      </w:pPr>
      <w:r>
        <w:rPr>
          <w:rFonts w:ascii="Courier New" w:hAnsi="Courier New" w:cs="Courier New"/>
          <w:sz w:val="24"/>
          <w:lang w:val="en-US"/>
        </w:rPr>
        <w:t>$password = "mysql";</w:t>
      </w:r>
    </w:p>
    <w:p w:rsidR="00663BDE" w:rsidRDefault="00B77BA0" w:rsidP="00663BDE">
      <w:pPr>
        <w:pStyle w:val="a7"/>
        <w:spacing w:line="233" w:lineRule="auto"/>
        <w:jc w:val="both"/>
        <w:rPr>
          <w:rFonts w:ascii="Courier New" w:hAnsi="Courier New" w:cs="Courier New"/>
          <w:sz w:val="24"/>
          <w:lang w:val="en-US"/>
        </w:rPr>
      </w:pPr>
      <w:r>
        <w:rPr>
          <w:rFonts w:ascii="Courier New" w:hAnsi="Courier New" w:cs="Courier New"/>
          <w:sz w:val="24"/>
          <w:lang w:val="en-US"/>
        </w:rPr>
        <w:t>$link = mysqli_</w:t>
      </w:r>
      <w:proofErr w:type="gramStart"/>
      <w:r>
        <w:rPr>
          <w:rFonts w:ascii="Courier New" w:hAnsi="Courier New" w:cs="Courier New"/>
          <w:sz w:val="24"/>
          <w:lang w:val="en-US"/>
        </w:rPr>
        <w:t>connect(</w:t>
      </w:r>
      <w:proofErr w:type="gramEnd"/>
      <w:r>
        <w:rPr>
          <w:rFonts w:ascii="Courier New" w:hAnsi="Courier New" w:cs="Courier New"/>
          <w:sz w:val="24"/>
          <w:lang w:val="en-US"/>
        </w:rPr>
        <w:t>$host,</w:t>
      </w:r>
      <w:r w:rsidR="00663BDE" w:rsidRPr="00663BDE">
        <w:rPr>
          <w:rFonts w:ascii="Courier New" w:hAnsi="Courier New" w:cs="Courier New"/>
          <w:sz w:val="24"/>
          <w:lang w:val="en-US"/>
        </w:rPr>
        <w:t>$user, $password, $database) or die("Ошибка " . mysqli_error($link))</w:t>
      </w:r>
      <w:proofErr w:type="gramStart"/>
      <w:r w:rsidR="00663BDE" w:rsidRPr="00663BDE">
        <w:rPr>
          <w:rFonts w:ascii="Courier New" w:hAnsi="Courier New" w:cs="Courier New"/>
          <w:sz w:val="24"/>
          <w:lang w:val="en-US"/>
        </w:rPr>
        <w:t>;</w:t>
      </w:r>
      <w:r w:rsidR="00BA575E" w:rsidRPr="00BA575E">
        <w:rPr>
          <w:rFonts w:ascii="Courier New" w:hAnsi="Courier New" w:cs="Courier New"/>
          <w:sz w:val="24"/>
          <w:lang w:val="en-US"/>
        </w:rPr>
        <w:t xml:space="preserve"> </w:t>
      </w:r>
      <w:r w:rsidR="00663BDE" w:rsidRPr="00663BDE">
        <w:rPr>
          <w:rFonts w:ascii="Courier New" w:hAnsi="Courier New" w:cs="Courier New"/>
          <w:sz w:val="24"/>
          <w:lang w:val="en-US"/>
        </w:rPr>
        <w:t>?</w:t>
      </w:r>
      <w:proofErr w:type="gramEnd"/>
      <w:r w:rsidR="00663BDE" w:rsidRPr="00663BDE">
        <w:rPr>
          <w:rFonts w:ascii="Courier New" w:hAnsi="Courier New" w:cs="Courier New"/>
          <w:sz w:val="24"/>
          <w:lang w:val="en-US"/>
        </w:rPr>
        <w:t>&gt;</w:t>
      </w:r>
    </w:p>
    <w:p w:rsidR="009A44DF" w:rsidRDefault="00663BDE" w:rsidP="00D64A7A">
      <w:pPr>
        <w:pStyle w:val="a8"/>
        <w:spacing w:before="280" w:line="242" w:lineRule="auto"/>
      </w:pPr>
      <w:r>
        <w:t>Листинг</w:t>
      </w:r>
      <w:r w:rsidR="009A44DF">
        <w:t xml:space="preserve"> 4.8</w:t>
      </w:r>
      <w:r w:rsidRPr="005459A8">
        <w:t xml:space="preserve"> – </w:t>
      </w:r>
      <w:r>
        <w:t>Подключение</w:t>
      </w:r>
      <w:r w:rsidRPr="005459A8">
        <w:t xml:space="preserve"> </w:t>
      </w:r>
      <w:r>
        <w:t>к</w:t>
      </w:r>
      <w:r w:rsidRPr="005459A8">
        <w:t xml:space="preserve"> </w:t>
      </w:r>
      <w:r>
        <w:t>базе</w:t>
      </w:r>
      <w:r w:rsidRPr="005459A8">
        <w:t xml:space="preserve"> </w:t>
      </w:r>
      <w:r>
        <w:t>данных</w:t>
      </w:r>
    </w:p>
    <w:p w:rsidR="00593C63" w:rsidRPr="00BC2684" w:rsidRDefault="00450194" w:rsidP="00300CEC">
      <w:pPr>
        <w:spacing w:line="230" w:lineRule="auto"/>
      </w:pPr>
      <w:r>
        <w:t>Для того, чтобы пользователь смог взаимодействовать с сайтом, ему необходимо зарегистрироваться или авторизоваться, если у него еще нет аккаунта.</w:t>
      </w:r>
      <w:r w:rsidR="0043287D">
        <w:t xml:space="preserve"> При регистрации пользователь должен указать свое имя, фамилию, почту, пароль и подтверждение пароля, </w:t>
      </w:r>
      <w:r w:rsidR="00BB3D95">
        <w:t>фото, город проживания, номе</w:t>
      </w:r>
      <w:r w:rsidR="00097F1E">
        <w:t>р телефона и социальные сети по </w:t>
      </w:r>
      <w:r w:rsidR="00BB3D95">
        <w:t xml:space="preserve">желанию. </w:t>
      </w:r>
      <w:r w:rsidR="00593C63">
        <w:t>Проверка введенных данных проверяются с помощью регулярных выражений на </w:t>
      </w:r>
      <w:r w:rsidR="00593C63">
        <w:rPr>
          <w:lang w:val="en-US"/>
        </w:rPr>
        <w:t>JavaScript</w:t>
      </w:r>
      <w:r w:rsidR="00593C63">
        <w:t>, если была найдена ошибка, у соответствующего поля будет выведен соответствующий текст и процесс добавления не будет запущен</w:t>
      </w:r>
      <w:r w:rsidR="00593C63" w:rsidRPr="00593C63">
        <w:t xml:space="preserve"> (</w:t>
      </w:r>
      <w:r w:rsidR="00593C63">
        <w:t xml:space="preserve">листинг </w:t>
      </w:r>
      <w:r w:rsidR="00654962">
        <w:t>4.9</w:t>
      </w:r>
      <w:r w:rsidR="00593C63" w:rsidRPr="00593C63">
        <w:t>)</w:t>
      </w:r>
      <w:r w:rsidR="00593C63">
        <w:t>.</w:t>
      </w:r>
      <w:r w:rsidR="002501F0">
        <w:t xml:space="preserve"> Проверка введенных данных осуществляется с помощью регулярных выражений</w:t>
      </w:r>
      <w:r w:rsidR="00842E53">
        <w:t xml:space="preserve">. Вывод сообщений при ошибке происходит за счет изменения видимости объекта, значение </w:t>
      </w:r>
      <w:r w:rsidR="00BC2684">
        <w:rPr>
          <w:lang w:val="en-US"/>
        </w:rPr>
        <w:t>display</w:t>
      </w:r>
      <w:r w:rsidR="00BC2684" w:rsidRPr="00BC2684">
        <w:t xml:space="preserve"> </w:t>
      </w:r>
      <w:r w:rsidR="00BC2684">
        <w:t xml:space="preserve">меняется с </w:t>
      </w:r>
      <w:r w:rsidR="00BC2684">
        <w:rPr>
          <w:lang w:val="en-US"/>
        </w:rPr>
        <w:t>none</w:t>
      </w:r>
      <w:r w:rsidR="00BC2684">
        <w:t xml:space="preserve"> на </w:t>
      </w:r>
      <w:r w:rsidR="00BC2684">
        <w:rPr>
          <w:lang w:val="en-US"/>
        </w:rPr>
        <w:t>flex</w:t>
      </w:r>
      <w:r w:rsidR="00BC2684" w:rsidRPr="00BC2684">
        <w:t>.</w:t>
      </w:r>
    </w:p>
    <w:p w:rsidR="003167A6" w:rsidRPr="003167A6" w:rsidRDefault="003167A6" w:rsidP="003167A6">
      <w:pPr>
        <w:pStyle w:val="a7"/>
        <w:spacing w:line="233" w:lineRule="auto"/>
        <w:jc w:val="both"/>
        <w:rPr>
          <w:rFonts w:ascii="Courier New" w:hAnsi="Courier New" w:cs="Courier New"/>
          <w:sz w:val="24"/>
          <w:lang w:val="en-US"/>
        </w:rPr>
      </w:pPr>
      <w:r w:rsidRPr="003167A6">
        <w:rPr>
          <w:rFonts w:ascii="Courier New" w:hAnsi="Courier New" w:cs="Courier New"/>
          <w:sz w:val="24"/>
          <w:lang w:val="en-US"/>
        </w:rPr>
        <w:t>function validate_regist(form_</w:t>
      </w:r>
      <w:proofErr w:type="gramStart"/>
      <w:r w:rsidRPr="003167A6">
        <w:rPr>
          <w:rFonts w:ascii="Courier New" w:hAnsi="Courier New" w:cs="Courier New"/>
          <w:sz w:val="24"/>
          <w:lang w:val="en-US"/>
        </w:rPr>
        <w:t>regist,email</w:t>
      </w:r>
      <w:proofErr w:type="gramEnd"/>
      <w:r w:rsidRPr="003167A6">
        <w:rPr>
          <w:rFonts w:ascii="Courier New" w:hAnsi="Courier New" w:cs="Courier New"/>
          <w:sz w:val="24"/>
          <w:lang w:val="en-US"/>
        </w:rPr>
        <w:t>,name,surname,password,repeat_password)</w:t>
      </w:r>
    </w:p>
    <w:p w:rsidR="003167A6" w:rsidRPr="003167A6" w:rsidRDefault="003167A6" w:rsidP="003167A6">
      <w:pPr>
        <w:pStyle w:val="a7"/>
        <w:spacing w:line="233" w:lineRule="auto"/>
        <w:jc w:val="both"/>
        <w:rPr>
          <w:rFonts w:ascii="Courier New" w:hAnsi="Courier New" w:cs="Courier New"/>
          <w:sz w:val="24"/>
          <w:lang w:val="en-US"/>
        </w:rPr>
      </w:pPr>
      <w:r w:rsidRPr="003167A6">
        <w:rPr>
          <w:rFonts w:ascii="Courier New" w:hAnsi="Courier New" w:cs="Courier New"/>
          <w:sz w:val="24"/>
          <w:lang w:val="en-US"/>
        </w:rPr>
        <w:t>{</w:t>
      </w:r>
    </w:p>
    <w:p w:rsidR="003167A6" w:rsidRPr="003167A6" w:rsidRDefault="003167A6" w:rsidP="003167A6">
      <w:pPr>
        <w:pStyle w:val="a7"/>
        <w:spacing w:line="233" w:lineRule="auto"/>
        <w:jc w:val="both"/>
        <w:rPr>
          <w:rFonts w:ascii="Courier New" w:hAnsi="Courier New" w:cs="Courier New"/>
          <w:sz w:val="24"/>
          <w:lang w:val="en-US"/>
        </w:rPr>
      </w:pPr>
      <w:r w:rsidRPr="003167A6">
        <w:rPr>
          <w:rFonts w:ascii="Courier New" w:hAnsi="Courier New" w:cs="Courier New"/>
          <w:sz w:val="24"/>
          <w:lang w:val="en-US"/>
        </w:rPr>
        <w:t>var reg = /^([A-Za-z0-9_\-\.</w:t>
      </w:r>
      <w:proofErr w:type="gramStart"/>
      <w:r w:rsidRPr="003167A6">
        <w:rPr>
          <w:rFonts w:ascii="Courier New" w:hAnsi="Courier New" w:cs="Courier New"/>
          <w:sz w:val="24"/>
          <w:lang w:val="en-US"/>
        </w:rPr>
        <w:t>])+</w:t>
      </w:r>
      <w:proofErr w:type="gramEnd"/>
      <w:r w:rsidRPr="003167A6">
        <w:rPr>
          <w:rFonts w:ascii="Courier New" w:hAnsi="Courier New" w:cs="Courier New"/>
          <w:sz w:val="24"/>
          <w:lang w:val="en-US"/>
        </w:rPr>
        <w:t>\@([A-Za-z0-9_\-\.])+\.([A-Za-z]{2,4})$/;</w:t>
      </w:r>
    </w:p>
    <w:p w:rsidR="003167A6" w:rsidRPr="003167A6" w:rsidRDefault="003167A6" w:rsidP="003167A6">
      <w:pPr>
        <w:pStyle w:val="a7"/>
        <w:spacing w:line="233" w:lineRule="auto"/>
        <w:jc w:val="both"/>
        <w:rPr>
          <w:rFonts w:ascii="Courier New" w:hAnsi="Courier New" w:cs="Courier New"/>
          <w:sz w:val="24"/>
        </w:rPr>
      </w:pPr>
      <w:r w:rsidRPr="003167A6">
        <w:rPr>
          <w:rFonts w:ascii="Courier New" w:hAnsi="Courier New" w:cs="Courier New"/>
          <w:sz w:val="24"/>
          <w:lang w:val="en-US"/>
        </w:rPr>
        <w:t>var</w:t>
      </w:r>
      <w:r w:rsidRPr="003167A6">
        <w:rPr>
          <w:rFonts w:ascii="Courier New" w:hAnsi="Courier New" w:cs="Courier New"/>
          <w:sz w:val="24"/>
        </w:rPr>
        <w:t xml:space="preserve"> </w:t>
      </w:r>
      <w:r w:rsidRPr="003167A6">
        <w:rPr>
          <w:rFonts w:ascii="Courier New" w:hAnsi="Courier New" w:cs="Courier New"/>
          <w:sz w:val="24"/>
          <w:lang w:val="en-US"/>
        </w:rPr>
        <w:t>reg</w:t>
      </w:r>
      <w:r w:rsidRPr="003167A6">
        <w:rPr>
          <w:rFonts w:ascii="Courier New" w:hAnsi="Courier New" w:cs="Courier New"/>
          <w:sz w:val="24"/>
        </w:rPr>
        <w:t>_</w:t>
      </w:r>
      <w:r w:rsidRPr="003167A6">
        <w:rPr>
          <w:rFonts w:ascii="Courier New" w:hAnsi="Courier New" w:cs="Courier New"/>
          <w:sz w:val="24"/>
          <w:lang w:val="en-US"/>
        </w:rPr>
        <w:t>name</w:t>
      </w:r>
      <w:r w:rsidRPr="003167A6">
        <w:rPr>
          <w:rFonts w:ascii="Courier New" w:hAnsi="Courier New" w:cs="Courier New"/>
          <w:sz w:val="24"/>
        </w:rPr>
        <w:t xml:space="preserve"> = /(^[А-</w:t>
      </w:r>
      <w:proofErr w:type="gramStart"/>
      <w:r w:rsidRPr="003167A6">
        <w:rPr>
          <w:rFonts w:ascii="Courier New" w:hAnsi="Courier New" w:cs="Courier New"/>
          <w:sz w:val="24"/>
        </w:rPr>
        <w:t>Я]{</w:t>
      </w:r>
      <w:proofErr w:type="gramEnd"/>
      <w:r w:rsidRPr="003167A6">
        <w:rPr>
          <w:rFonts w:ascii="Courier New" w:hAnsi="Courier New" w:cs="Courier New"/>
          <w:sz w:val="24"/>
        </w:rPr>
        <w:t>1}[а-яё]{2,20}$)/;</w:t>
      </w:r>
    </w:p>
    <w:p w:rsidR="003167A6" w:rsidRPr="002755E5" w:rsidRDefault="003167A6" w:rsidP="003167A6">
      <w:pPr>
        <w:pStyle w:val="a7"/>
        <w:spacing w:line="233" w:lineRule="auto"/>
        <w:jc w:val="both"/>
        <w:rPr>
          <w:rFonts w:ascii="Courier New" w:hAnsi="Courier New" w:cs="Courier New"/>
          <w:sz w:val="24"/>
          <w:lang w:val="en-US"/>
        </w:rPr>
      </w:pPr>
      <w:r w:rsidRPr="003167A6">
        <w:rPr>
          <w:rFonts w:ascii="Courier New" w:hAnsi="Courier New" w:cs="Courier New"/>
          <w:sz w:val="24"/>
          <w:lang w:val="en-US"/>
        </w:rPr>
        <w:t>var</w:t>
      </w:r>
      <w:r w:rsidRPr="002755E5">
        <w:rPr>
          <w:rFonts w:ascii="Courier New" w:hAnsi="Courier New" w:cs="Courier New"/>
          <w:sz w:val="24"/>
          <w:lang w:val="en-US"/>
        </w:rPr>
        <w:t xml:space="preserve"> </w:t>
      </w:r>
      <w:r w:rsidRPr="003167A6">
        <w:rPr>
          <w:rFonts w:ascii="Courier New" w:hAnsi="Courier New" w:cs="Courier New"/>
          <w:sz w:val="24"/>
          <w:lang w:val="en-US"/>
        </w:rPr>
        <w:t>reg</w:t>
      </w:r>
      <w:r w:rsidRPr="002755E5">
        <w:rPr>
          <w:rFonts w:ascii="Courier New" w:hAnsi="Courier New" w:cs="Courier New"/>
          <w:sz w:val="24"/>
          <w:lang w:val="en-US"/>
        </w:rPr>
        <w:t>_</w:t>
      </w:r>
      <w:r w:rsidRPr="003167A6">
        <w:rPr>
          <w:rFonts w:ascii="Courier New" w:hAnsi="Courier New" w:cs="Courier New"/>
          <w:sz w:val="24"/>
          <w:lang w:val="en-US"/>
        </w:rPr>
        <w:t>pas</w:t>
      </w:r>
      <w:r w:rsidRPr="002755E5">
        <w:rPr>
          <w:rFonts w:ascii="Courier New" w:hAnsi="Courier New" w:cs="Courier New"/>
          <w:sz w:val="24"/>
          <w:lang w:val="en-US"/>
        </w:rPr>
        <w:t xml:space="preserve"> = /(</w:t>
      </w:r>
      <w:proofErr w:type="gramStart"/>
      <w:r w:rsidRPr="002755E5">
        <w:rPr>
          <w:rFonts w:ascii="Courier New" w:hAnsi="Courier New" w:cs="Courier New"/>
          <w:sz w:val="24"/>
          <w:lang w:val="en-US"/>
        </w:rPr>
        <w:t>(?=</w:t>
      </w:r>
      <w:proofErr w:type="gramEnd"/>
      <w:r w:rsidRPr="002755E5">
        <w:rPr>
          <w:rFonts w:ascii="Courier New" w:hAnsi="Courier New" w:cs="Courier New"/>
          <w:sz w:val="24"/>
          <w:lang w:val="en-US"/>
        </w:rPr>
        <w:t>.*[</w:t>
      </w:r>
      <w:r w:rsidRPr="003167A6">
        <w:rPr>
          <w:rFonts w:ascii="Courier New" w:hAnsi="Courier New" w:cs="Courier New"/>
          <w:sz w:val="24"/>
          <w:lang w:val="en-US"/>
        </w:rPr>
        <w:t>a</w:t>
      </w:r>
      <w:r w:rsidRPr="002755E5">
        <w:rPr>
          <w:rFonts w:ascii="Courier New" w:hAnsi="Courier New" w:cs="Courier New"/>
          <w:sz w:val="24"/>
          <w:lang w:val="en-US"/>
        </w:rPr>
        <w:t>-</w:t>
      </w:r>
      <w:r w:rsidRPr="003167A6">
        <w:rPr>
          <w:rFonts w:ascii="Courier New" w:hAnsi="Courier New" w:cs="Courier New"/>
          <w:sz w:val="24"/>
          <w:lang w:val="en-US"/>
        </w:rPr>
        <w:t>z</w:t>
      </w:r>
      <w:r w:rsidRPr="002755E5">
        <w:rPr>
          <w:rFonts w:ascii="Courier New" w:hAnsi="Courier New" w:cs="Courier New"/>
          <w:sz w:val="24"/>
          <w:lang w:val="en-US"/>
        </w:rPr>
        <w:t>])(?=.*[</w:t>
      </w:r>
      <w:r w:rsidRPr="003167A6">
        <w:rPr>
          <w:rFonts w:ascii="Courier New" w:hAnsi="Courier New" w:cs="Courier New"/>
          <w:sz w:val="24"/>
          <w:lang w:val="en-US"/>
        </w:rPr>
        <w:t>A</w:t>
      </w:r>
      <w:r w:rsidRPr="002755E5">
        <w:rPr>
          <w:rFonts w:ascii="Courier New" w:hAnsi="Courier New" w:cs="Courier New"/>
          <w:sz w:val="24"/>
          <w:lang w:val="en-US"/>
        </w:rPr>
        <w:t>-</w:t>
      </w:r>
      <w:r w:rsidRPr="003167A6">
        <w:rPr>
          <w:rFonts w:ascii="Courier New" w:hAnsi="Courier New" w:cs="Courier New"/>
          <w:sz w:val="24"/>
          <w:lang w:val="en-US"/>
        </w:rPr>
        <w:t>Z</w:t>
      </w:r>
      <w:r w:rsidRPr="002755E5">
        <w:rPr>
          <w:rFonts w:ascii="Courier New" w:hAnsi="Courier New" w:cs="Courier New"/>
          <w:sz w:val="24"/>
          <w:lang w:val="en-US"/>
        </w:rPr>
        <w:t xml:space="preserve">]).{6,})/; </w:t>
      </w:r>
    </w:p>
    <w:p w:rsidR="003167A6" w:rsidRPr="003167A6" w:rsidRDefault="003167A6" w:rsidP="003167A6">
      <w:pPr>
        <w:pStyle w:val="a7"/>
        <w:spacing w:line="233" w:lineRule="auto"/>
        <w:jc w:val="both"/>
        <w:rPr>
          <w:rFonts w:ascii="Courier New" w:hAnsi="Courier New" w:cs="Courier New"/>
          <w:sz w:val="24"/>
          <w:lang w:val="en-US"/>
        </w:rPr>
      </w:pPr>
      <w:r w:rsidRPr="003167A6">
        <w:rPr>
          <w:rFonts w:ascii="Courier New" w:hAnsi="Courier New" w:cs="Courier New"/>
          <w:sz w:val="24"/>
          <w:lang w:val="en-US"/>
        </w:rPr>
        <w:t xml:space="preserve">var name = </w:t>
      </w:r>
      <w:proofErr w:type="gramStart"/>
      <w:r w:rsidRPr="003167A6">
        <w:rPr>
          <w:rFonts w:ascii="Courier New" w:hAnsi="Courier New" w:cs="Courier New"/>
          <w:sz w:val="24"/>
          <w:lang w:val="en-US"/>
        </w:rPr>
        <w:t>document.forms</w:t>
      </w:r>
      <w:proofErr w:type="gramEnd"/>
      <w:r w:rsidRPr="003167A6">
        <w:rPr>
          <w:rFonts w:ascii="Courier New" w:hAnsi="Courier New" w:cs="Courier New"/>
          <w:sz w:val="24"/>
          <w:lang w:val="en-US"/>
        </w:rPr>
        <w:t>[form_regist].elements[name].value;</w:t>
      </w:r>
    </w:p>
    <w:p w:rsidR="003167A6" w:rsidRPr="003167A6" w:rsidRDefault="003167A6" w:rsidP="003167A6">
      <w:pPr>
        <w:pStyle w:val="a7"/>
        <w:spacing w:line="233" w:lineRule="auto"/>
        <w:jc w:val="both"/>
        <w:rPr>
          <w:rFonts w:ascii="Courier New" w:hAnsi="Courier New" w:cs="Courier New"/>
          <w:sz w:val="24"/>
          <w:lang w:val="en-US"/>
        </w:rPr>
      </w:pPr>
      <w:r w:rsidRPr="003167A6">
        <w:rPr>
          <w:rFonts w:ascii="Courier New" w:hAnsi="Courier New" w:cs="Courier New"/>
          <w:sz w:val="24"/>
          <w:lang w:val="en-US"/>
        </w:rPr>
        <w:t xml:space="preserve">var surname = </w:t>
      </w:r>
      <w:proofErr w:type="gramStart"/>
      <w:r w:rsidRPr="003167A6">
        <w:rPr>
          <w:rFonts w:ascii="Courier New" w:hAnsi="Courier New" w:cs="Courier New"/>
          <w:sz w:val="24"/>
          <w:lang w:val="en-US"/>
        </w:rPr>
        <w:t>document.forms</w:t>
      </w:r>
      <w:proofErr w:type="gramEnd"/>
      <w:r w:rsidRPr="003167A6">
        <w:rPr>
          <w:rFonts w:ascii="Courier New" w:hAnsi="Courier New" w:cs="Courier New"/>
          <w:sz w:val="24"/>
          <w:lang w:val="en-US"/>
        </w:rPr>
        <w:t>[form_regist].elements[surname].value;</w:t>
      </w:r>
    </w:p>
    <w:p w:rsidR="003167A6" w:rsidRPr="003167A6" w:rsidRDefault="003167A6" w:rsidP="003167A6">
      <w:pPr>
        <w:pStyle w:val="a7"/>
        <w:spacing w:line="233" w:lineRule="auto"/>
        <w:jc w:val="both"/>
        <w:rPr>
          <w:rFonts w:ascii="Courier New" w:hAnsi="Courier New" w:cs="Courier New"/>
          <w:sz w:val="24"/>
          <w:lang w:val="en-US"/>
        </w:rPr>
      </w:pPr>
      <w:r w:rsidRPr="003167A6">
        <w:rPr>
          <w:rFonts w:ascii="Courier New" w:hAnsi="Courier New" w:cs="Courier New"/>
          <w:sz w:val="24"/>
          <w:lang w:val="en-US"/>
        </w:rPr>
        <w:t xml:space="preserve">var pas = </w:t>
      </w:r>
      <w:proofErr w:type="gramStart"/>
      <w:r w:rsidRPr="003167A6">
        <w:rPr>
          <w:rFonts w:ascii="Courier New" w:hAnsi="Courier New" w:cs="Courier New"/>
          <w:sz w:val="24"/>
          <w:lang w:val="en-US"/>
        </w:rPr>
        <w:t>document.forms</w:t>
      </w:r>
      <w:proofErr w:type="gramEnd"/>
      <w:r w:rsidRPr="003167A6">
        <w:rPr>
          <w:rFonts w:ascii="Courier New" w:hAnsi="Courier New" w:cs="Courier New"/>
          <w:sz w:val="24"/>
          <w:lang w:val="en-US"/>
        </w:rPr>
        <w:t>[form_regist].elements[password].value;</w:t>
      </w:r>
    </w:p>
    <w:p w:rsidR="003167A6" w:rsidRPr="003167A6" w:rsidRDefault="003167A6" w:rsidP="003167A6">
      <w:pPr>
        <w:pStyle w:val="a7"/>
        <w:spacing w:line="233" w:lineRule="auto"/>
        <w:jc w:val="both"/>
        <w:rPr>
          <w:rFonts w:ascii="Courier New" w:hAnsi="Courier New" w:cs="Courier New"/>
          <w:sz w:val="24"/>
          <w:lang w:val="en-US"/>
        </w:rPr>
      </w:pPr>
      <w:r w:rsidRPr="003167A6">
        <w:rPr>
          <w:rFonts w:ascii="Courier New" w:hAnsi="Courier New" w:cs="Courier New"/>
          <w:sz w:val="24"/>
          <w:lang w:val="en-US"/>
        </w:rPr>
        <w:t xml:space="preserve">var repeat_password = </w:t>
      </w:r>
      <w:proofErr w:type="gramStart"/>
      <w:r w:rsidRPr="003167A6">
        <w:rPr>
          <w:rFonts w:ascii="Courier New" w:hAnsi="Courier New" w:cs="Courier New"/>
          <w:sz w:val="24"/>
          <w:lang w:val="en-US"/>
        </w:rPr>
        <w:t>document.forms</w:t>
      </w:r>
      <w:proofErr w:type="gramEnd"/>
      <w:r w:rsidRPr="003167A6">
        <w:rPr>
          <w:rFonts w:ascii="Courier New" w:hAnsi="Courier New" w:cs="Courier New"/>
          <w:sz w:val="24"/>
          <w:lang w:val="en-US"/>
        </w:rPr>
        <w:t>[form_regist].elements[repeat_password].value;</w:t>
      </w:r>
    </w:p>
    <w:p w:rsidR="00BC2684" w:rsidRDefault="003167A6" w:rsidP="006D1D3A">
      <w:pPr>
        <w:pStyle w:val="a7"/>
        <w:spacing w:line="233" w:lineRule="auto"/>
        <w:jc w:val="both"/>
        <w:rPr>
          <w:rFonts w:ascii="Courier New" w:hAnsi="Courier New" w:cs="Courier New"/>
          <w:sz w:val="24"/>
          <w:lang w:val="en-US"/>
        </w:rPr>
      </w:pPr>
      <w:r w:rsidRPr="003167A6">
        <w:rPr>
          <w:rFonts w:ascii="Courier New" w:hAnsi="Courier New" w:cs="Courier New"/>
          <w:sz w:val="24"/>
          <w:lang w:val="en-US"/>
        </w:rPr>
        <w:t xml:space="preserve">var address = </w:t>
      </w:r>
      <w:proofErr w:type="gramStart"/>
      <w:r w:rsidRPr="003167A6">
        <w:rPr>
          <w:rFonts w:ascii="Courier New" w:hAnsi="Courier New" w:cs="Courier New"/>
          <w:sz w:val="24"/>
          <w:lang w:val="en-US"/>
        </w:rPr>
        <w:t>document.forms</w:t>
      </w:r>
      <w:proofErr w:type="gramEnd"/>
      <w:r w:rsidRPr="003167A6">
        <w:rPr>
          <w:rFonts w:ascii="Courier New" w:hAnsi="Courier New" w:cs="Courier New"/>
          <w:sz w:val="24"/>
          <w:lang w:val="en-US"/>
        </w:rPr>
        <w:t>[form</w:t>
      </w:r>
      <w:r w:rsidR="007D3B6C">
        <w:rPr>
          <w:rFonts w:ascii="Courier New" w:hAnsi="Courier New" w:cs="Courier New"/>
          <w:sz w:val="24"/>
          <w:lang w:val="en-US"/>
        </w:rPr>
        <w:t>_regist].elements[email].value;</w:t>
      </w:r>
    </w:p>
    <w:p w:rsidR="003167A6" w:rsidRPr="003167A6" w:rsidRDefault="003167A6" w:rsidP="003167A6">
      <w:pPr>
        <w:pStyle w:val="a7"/>
        <w:spacing w:line="233" w:lineRule="auto"/>
        <w:jc w:val="both"/>
        <w:rPr>
          <w:rFonts w:ascii="Courier New" w:hAnsi="Courier New" w:cs="Courier New"/>
          <w:sz w:val="24"/>
          <w:lang w:val="en-US"/>
        </w:rPr>
      </w:pPr>
      <w:r w:rsidRPr="003167A6">
        <w:rPr>
          <w:rFonts w:ascii="Courier New" w:hAnsi="Courier New" w:cs="Courier New"/>
          <w:sz w:val="24"/>
          <w:lang w:val="en-US"/>
        </w:rPr>
        <w:t xml:space="preserve">if (reg_name.test(name) == false || reg.test(address) == false || reg_name.test(surname) == false || reg_pas.test(pas) == false || </w:t>
      </w:r>
      <w:proofErr w:type="gramStart"/>
      <w:r w:rsidRPr="003167A6">
        <w:rPr>
          <w:rFonts w:ascii="Courier New" w:hAnsi="Courier New" w:cs="Courier New"/>
          <w:sz w:val="24"/>
          <w:lang w:val="en-US"/>
        </w:rPr>
        <w:t>pas !</w:t>
      </w:r>
      <w:proofErr w:type="gramEnd"/>
      <w:r w:rsidRPr="003167A6">
        <w:rPr>
          <w:rFonts w:ascii="Courier New" w:hAnsi="Courier New" w:cs="Courier New"/>
          <w:sz w:val="24"/>
          <w:lang w:val="en-US"/>
        </w:rPr>
        <w:t>= repeat_password) {</w:t>
      </w:r>
    </w:p>
    <w:p w:rsidR="003167A6" w:rsidRPr="003167A6" w:rsidRDefault="003167A6" w:rsidP="003167A6">
      <w:pPr>
        <w:pStyle w:val="a7"/>
        <w:spacing w:line="233" w:lineRule="auto"/>
        <w:jc w:val="both"/>
        <w:rPr>
          <w:rFonts w:ascii="Courier New" w:hAnsi="Courier New" w:cs="Courier New"/>
          <w:sz w:val="24"/>
          <w:lang w:val="en-US"/>
        </w:rPr>
      </w:pPr>
      <w:r w:rsidRPr="003167A6">
        <w:rPr>
          <w:rFonts w:ascii="Courier New" w:hAnsi="Courier New" w:cs="Courier New"/>
          <w:sz w:val="24"/>
          <w:lang w:val="en-US"/>
        </w:rPr>
        <w:t xml:space="preserve">if (reg_name.test(name) == </w:t>
      </w:r>
      <w:proofErr w:type="gramStart"/>
      <w:r w:rsidRPr="003167A6">
        <w:rPr>
          <w:rFonts w:ascii="Courier New" w:hAnsi="Courier New" w:cs="Courier New"/>
          <w:sz w:val="24"/>
          <w:lang w:val="en-US"/>
        </w:rPr>
        <w:t>false){</w:t>
      </w:r>
      <w:proofErr w:type="gramEnd"/>
    </w:p>
    <w:p w:rsidR="003167A6" w:rsidRPr="003167A6" w:rsidRDefault="003167A6" w:rsidP="003167A6">
      <w:pPr>
        <w:pStyle w:val="a7"/>
        <w:spacing w:line="233" w:lineRule="auto"/>
        <w:jc w:val="both"/>
        <w:rPr>
          <w:rFonts w:ascii="Courier New" w:hAnsi="Courier New" w:cs="Courier New"/>
          <w:sz w:val="24"/>
          <w:lang w:val="en-US"/>
        </w:rPr>
      </w:pPr>
      <w:proofErr w:type="gramStart"/>
      <w:r w:rsidRPr="003167A6">
        <w:rPr>
          <w:rFonts w:ascii="Courier New" w:hAnsi="Courier New" w:cs="Courier New"/>
          <w:sz w:val="24"/>
          <w:lang w:val="en-US"/>
        </w:rPr>
        <w:t>document.getElementById</w:t>
      </w:r>
      <w:proofErr w:type="gramEnd"/>
      <w:r w:rsidRPr="003167A6">
        <w:rPr>
          <w:rFonts w:ascii="Courier New" w:hAnsi="Courier New" w:cs="Courier New"/>
          <w:sz w:val="24"/>
          <w:lang w:val="en-US"/>
        </w:rPr>
        <w:t>('form-help-name').style.display = 'flex';</w:t>
      </w:r>
    </w:p>
    <w:p w:rsidR="006D1D3A" w:rsidRDefault="006D1D3A" w:rsidP="006D1D3A">
      <w:pPr>
        <w:pStyle w:val="a7"/>
        <w:spacing w:line="233" w:lineRule="auto"/>
        <w:jc w:val="both"/>
        <w:rPr>
          <w:rFonts w:ascii="Courier New" w:hAnsi="Courier New" w:cs="Courier New"/>
          <w:sz w:val="24"/>
          <w:lang w:val="en-US"/>
        </w:rPr>
      </w:pPr>
      <w:r>
        <w:rPr>
          <w:rFonts w:ascii="Courier New" w:hAnsi="Courier New" w:cs="Courier New"/>
          <w:sz w:val="24"/>
          <w:lang w:val="en-US"/>
        </w:rPr>
        <w:t>}else {</w:t>
      </w:r>
      <w:r>
        <w:rPr>
          <w:rFonts w:ascii="Courier New" w:hAnsi="Courier New" w:cs="Courier New"/>
          <w:sz w:val="24"/>
          <w:lang w:val="en-US"/>
        </w:rPr>
        <w:br w:type="page"/>
      </w:r>
    </w:p>
    <w:p w:rsidR="003167A6" w:rsidRPr="003167A6" w:rsidRDefault="003167A6" w:rsidP="003167A6">
      <w:pPr>
        <w:pStyle w:val="a7"/>
        <w:spacing w:line="233" w:lineRule="auto"/>
        <w:jc w:val="both"/>
        <w:rPr>
          <w:rFonts w:ascii="Courier New" w:hAnsi="Courier New" w:cs="Courier New"/>
          <w:sz w:val="24"/>
          <w:lang w:val="en-US"/>
        </w:rPr>
      </w:pPr>
      <w:proofErr w:type="gramStart"/>
      <w:r w:rsidRPr="003167A6">
        <w:rPr>
          <w:rFonts w:ascii="Courier New" w:hAnsi="Courier New" w:cs="Courier New"/>
          <w:sz w:val="24"/>
          <w:lang w:val="en-US"/>
        </w:rPr>
        <w:lastRenderedPageBreak/>
        <w:t>document.getElementById</w:t>
      </w:r>
      <w:proofErr w:type="gramEnd"/>
      <w:r w:rsidRPr="003167A6">
        <w:rPr>
          <w:rFonts w:ascii="Courier New" w:hAnsi="Courier New" w:cs="Courier New"/>
          <w:sz w:val="24"/>
          <w:lang w:val="en-US"/>
        </w:rPr>
        <w:t>('form-help-name').style.display = 'none';</w:t>
      </w:r>
    </w:p>
    <w:p w:rsidR="003167A6" w:rsidRPr="003167A6" w:rsidRDefault="003167A6" w:rsidP="003167A6">
      <w:pPr>
        <w:pStyle w:val="a7"/>
        <w:spacing w:line="233" w:lineRule="auto"/>
        <w:jc w:val="both"/>
        <w:rPr>
          <w:rFonts w:ascii="Courier New" w:hAnsi="Courier New" w:cs="Courier New"/>
          <w:sz w:val="24"/>
          <w:lang w:val="en-US"/>
        </w:rPr>
      </w:pPr>
      <w:r w:rsidRPr="003167A6">
        <w:rPr>
          <w:rFonts w:ascii="Courier New" w:hAnsi="Courier New" w:cs="Courier New"/>
          <w:sz w:val="24"/>
          <w:lang w:val="en-US"/>
        </w:rPr>
        <w:t>}</w:t>
      </w:r>
    </w:p>
    <w:p w:rsidR="003167A6" w:rsidRPr="003167A6" w:rsidRDefault="003167A6" w:rsidP="003167A6">
      <w:pPr>
        <w:pStyle w:val="a7"/>
        <w:spacing w:line="233" w:lineRule="auto"/>
        <w:jc w:val="both"/>
        <w:rPr>
          <w:rFonts w:ascii="Courier New" w:hAnsi="Courier New" w:cs="Courier New"/>
          <w:sz w:val="24"/>
          <w:lang w:val="en-US"/>
        </w:rPr>
      </w:pPr>
      <w:r w:rsidRPr="003167A6">
        <w:rPr>
          <w:rFonts w:ascii="Courier New" w:hAnsi="Courier New" w:cs="Courier New"/>
          <w:sz w:val="24"/>
          <w:lang w:val="en-US"/>
        </w:rPr>
        <w:t xml:space="preserve">if(reg.test(address) == </w:t>
      </w:r>
      <w:proofErr w:type="gramStart"/>
      <w:r w:rsidRPr="003167A6">
        <w:rPr>
          <w:rFonts w:ascii="Courier New" w:hAnsi="Courier New" w:cs="Courier New"/>
          <w:sz w:val="24"/>
          <w:lang w:val="en-US"/>
        </w:rPr>
        <w:t>false){</w:t>
      </w:r>
      <w:proofErr w:type="gramEnd"/>
    </w:p>
    <w:p w:rsidR="003167A6" w:rsidRPr="003167A6" w:rsidRDefault="003167A6" w:rsidP="003167A6">
      <w:pPr>
        <w:pStyle w:val="a7"/>
        <w:spacing w:line="233" w:lineRule="auto"/>
        <w:jc w:val="both"/>
        <w:rPr>
          <w:rFonts w:ascii="Courier New" w:hAnsi="Courier New" w:cs="Courier New"/>
          <w:sz w:val="24"/>
          <w:lang w:val="en-US"/>
        </w:rPr>
      </w:pPr>
      <w:proofErr w:type="gramStart"/>
      <w:r w:rsidRPr="003167A6">
        <w:rPr>
          <w:rFonts w:ascii="Courier New" w:hAnsi="Courier New" w:cs="Courier New"/>
          <w:sz w:val="24"/>
          <w:lang w:val="en-US"/>
        </w:rPr>
        <w:t>document.getElementById</w:t>
      </w:r>
      <w:proofErr w:type="gramEnd"/>
      <w:r w:rsidRPr="003167A6">
        <w:rPr>
          <w:rFonts w:ascii="Courier New" w:hAnsi="Courier New" w:cs="Courier New"/>
          <w:sz w:val="24"/>
          <w:lang w:val="en-US"/>
        </w:rPr>
        <w:t>('form-help-email').style.display = 'flex';</w:t>
      </w:r>
    </w:p>
    <w:p w:rsidR="003167A6" w:rsidRPr="003167A6" w:rsidRDefault="003167A6" w:rsidP="003167A6">
      <w:pPr>
        <w:pStyle w:val="a7"/>
        <w:spacing w:line="233" w:lineRule="auto"/>
        <w:jc w:val="both"/>
        <w:rPr>
          <w:rFonts w:ascii="Courier New" w:hAnsi="Courier New" w:cs="Courier New"/>
          <w:sz w:val="24"/>
          <w:lang w:val="en-US"/>
        </w:rPr>
      </w:pPr>
      <w:proofErr w:type="gramStart"/>
      <w:r w:rsidRPr="003167A6">
        <w:rPr>
          <w:rFonts w:ascii="Courier New" w:hAnsi="Courier New" w:cs="Courier New"/>
          <w:sz w:val="24"/>
          <w:lang w:val="en-US"/>
        </w:rPr>
        <w:t>}else</w:t>
      </w:r>
      <w:proofErr w:type="gramEnd"/>
      <w:r w:rsidRPr="003167A6">
        <w:rPr>
          <w:rFonts w:ascii="Courier New" w:hAnsi="Courier New" w:cs="Courier New"/>
          <w:sz w:val="24"/>
          <w:lang w:val="en-US"/>
        </w:rPr>
        <w:t xml:space="preserve"> {</w:t>
      </w:r>
    </w:p>
    <w:p w:rsidR="003167A6" w:rsidRPr="003167A6" w:rsidRDefault="003167A6" w:rsidP="003167A6">
      <w:pPr>
        <w:pStyle w:val="a7"/>
        <w:spacing w:line="233" w:lineRule="auto"/>
        <w:jc w:val="both"/>
        <w:rPr>
          <w:rFonts w:ascii="Courier New" w:hAnsi="Courier New" w:cs="Courier New"/>
          <w:sz w:val="24"/>
          <w:lang w:val="en-US"/>
        </w:rPr>
      </w:pPr>
      <w:proofErr w:type="gramStart"/>
      <w:r w:rsidRPr="003167A6">
        <w:rPr>
          <w:rFonts w:ascii="Courier New" w:hAnsi="Courier New" w:cs="Courier New"/>
          <w:sz w:val="24"/>
          <w:lang w:val="en-US"/>
        </w:rPr>
        <w:t>document.getElementById</w:t>
      </w:r>
      <w:proofErr w:type="gramEnd"/>
      <w:r w:rsidRPr="003167A6">
        <w:rPr>
          <w:rFonts w:ascii="Courier New" w:hAnsi="Courier New" w:cs="Courier New"/>
          <w:sz w:val="24"/>
          <w:lang w:val="en-US"/>
        </w:rPr>
        <w:t>('form-help-email').style.display = 'none';</w:t>
      </w:r>
    </w:p>
    <w:p w:rsidR="003167A6" w:rsidRPr="003167A6" w:rsidRDefault="003167A6" w:rsidP="003167A6">
      <w:pPr>
        <w:pStyle w:val="a7"/>
        <w:spacing w:line="233" w:lineRule="auto"/>
        <w:jc w:val="both"/>
        <w:rPr>
          <w:rFonts w:ascii="Courier New" w:hAnsi="Courier New" w:cs="Courier New"/>
          <w:sz w:val="24"/>
          <w:lang w:val="en-US"/>
        </w:rPr>
      </w:pPr>
      <w:r w:rsidRPr="003167A6">
        <w:rPr>
          <w:rFonts w:ascii="Courier New" w:hAnsi="Courier New" w:cs="Courier New"/>
          <w:sz w:val="24"/>
          <w:lang w:val="en-US"/>
        </w:rPr>
        <w:t>}</w:t>
      </w:r>
    </w:p>
    <w:p w:rsidR="003167A6" w:rsidRPr="003167A6" w:rsidRDefault="003167A6" w:rsidP="003167A6">
      <w:pPr>
        <w:pStyle w:val="a7"/>
        <w:spacing w:line="233" w:lineRule="auto"/>
        <w:jc w:val="both"/>
        <w:rPr>
          <w:rFonts w:ascii="Courier New" w:hAnsi="Courier New" w:cs="Courier New"/>
          <w:sz w:val="24"/>
          <w:lang w:val="en-US"/>
        </w:rPr>
      </w:pPr>
      <w:r w:rsidRPr="003167A6">
        <w:rPr>
          <w:rFonts w:ascii="Courier New" w:hAnsi="Courier New" w:cs="Courier New"/>
          <w:sz w:val="24"/>
          <w:lang w:val="en-US"/>
        </w:rPr>
        <w:t xml:space="preserve">if(reg_name.test(surname) == </w:t>
      </w:r>
      <w:proofErr w:type="gramStart"/>
      <w:r w:rsidRPr="003167A6">
        <w:rPr>
          <w:rFonts w:ascii="Courier New" w:hAnsi="Courier New" w:cs="Courier New"/>
          <w:sz w:val="24"/>
          <w:lang w:val="en-US"/>
        </w:rPr>
        <w:t>false){</w:t>
      </w:r>
      <w:proofErr w:type="gramEnd"/>
    </w:p>
    <w:p w:rsidR="003167A6" w:rsidRPr="003167A6" w:rsidRDefault="003167A6" w:rsidP="003167A6">
      <w:pPr>
        <w:pStyle w:val="a7"/>
        <w:spacing w:line="233" w:lineRule="auto"/>
        <w:jc w:val="both"/>
        <w:rPr>
          <w:rFonts w:ascii="Courier New" w:hAnsi="Courier New" w:cs="Courier New"/>
          <w:sz w:val="24"/>
          <w:lang w:val="en-US"/>
        </w:rPr>
      </w:pPr>
      <w:proofErr w:type="gramStart"/>
      <w:r w:rsidRPr="003167A6">
        <w:rPr>
          <w:rFonts w:ascii="Courier New" w:hAnsi="Courier New" w:cs="Courier New"/>
          <w:sz w:val="24"/>
          <w:lang w:val="en-US"/>
        </w:rPr>
        <w:t>document.getElementById</w:t>
      </w:r>
      <w:proofErr w:type="gramEnd"/>
      <w:r w:rsidRPr="003167A6">
        <w:rPr>
          <w:rFonts w:ascii="Courier New" w:hAnsi="Courier New" w:cs="Courier New"/>
          <w:sz w:val="24"/>
          <w:lang w:val="en-US"/>
        </w:rPr>
        <w:t xml:space="preserve">('form-help-surname').style.display = 'flex'; </w:t>
      </w:r>
    </w:p>
    <w:p w:rsidR="003167A6" w:rsidRPr="003167A6" w:rsidRDefault="003167A6" w:rsidP="003167A6">
      <w:pPr>
        <w:pStyle w:val="a7"/>
        <w:spacing w:line="233" w:lineRule="auto"/>
        <w:jc w:val="both"/>
        <w:rPr>
          <w:rFonts w:ascii="Courier New" w:hAnsi="Courier New" w:cs="Courier New"/>
          <w:sz w:val="24"/>
          <w:lang w:val="en-US"/>
        </w:rPr>
      </w:pPr>
      <w:proofErr w:type="gramStart"/>
      <w:r w:rsidRPr="003167A6">
        <w:rPr>
          <w:rFonts w:ascii="Courier New" w:hAnsi="Courier New" w:cs="Courier New"/>
          <w:sz w:val="24"/>
          <w:lang w:val="en-US"/>
        </w:rPr>
        <w:t>}else</w:t>
      </w:r>
      <w:proofErr w:type="gramEnd"/>
      <w:r w:rsidRPr="003167A6">
        <w:rPr>
          <w:rFonts w:ascii="Courier New" w:hAnsi="Courier New" w:cs="Courier New"/>
          <w:sz w:val="24"/>
          <w:lang w:val="en-US"/>
        </w:rPr>
        <w:t xml:space="preserve"> {</w:t>
      </w:r>
    </w:p>
    <w:p w:rsidR="003167A6" w:rsidRPr="003167A6" w:rsidRDefault="003167A6" w:rsidP="003167A6">
      <w:pPr>
        <w:pStyle w:val="a7"/>
        <w:spacing w:line="233" w:lineRule="auto"/>
        <w:jc w:val="both"/>
        <w:rPr>
          <w:rFonts w:ascii="Courier New" w:hAnsi="Courier New" w:cs="Courier New"/>
          <w:sz w:val="24"/>
          <w:lang w:val="en-US"/>
        </w:rPr>
      </w:pPr>
      <w:proofErr w:type="gramStart"/>
      <w:r w:rsidRPr="003167A6">
        <w:rPr>
          <w:rFonts w:ascii="Courier New" w:hAnsi="Courier New" w:cs="Courier New"/>
          <w:sz w:val="24"/>
          <w:lang w:val="en-US"/>
        </w:rPr>
        <w:t>document.getElementById</w:t>
      </w:r>
      <w:proofErr w:type="gramEnd"/>
      <w:r w:rsidRPr="003167A6">
        <w:rPr>
          <w:rFonts w:ascii="Courier New" w:hAnsi="Courier New" w:cs="Courier New"/>
          <w:sz w:val="24"/>
          <w:lang w:val="en-US"/>
        </w:rPr>
        <w:t xml:space="preserve">('form-help-surname').style.display = 'none'; </w:t>
      </w:r>
    </w:p>
    <w:p w:rsidR="003167A6" w:rsidRPr="003167A6" w:rsidRDefault="003167A6" w:rsidP="003167A6">
      <w:pPr>
        <w:pStyle w:val="a7"/>
        <w:spacing w:line="233" w:lineRule="auto"/>
        <w:jc w:val="both"/>
        <w:rPr>
          <w:rFonts w:ascii="Courier New" w:hAnsi="Courier New" w:cs="Courier New"/>
          <w:sz w:val="24"/>
          <w:lang w:val="en-US"/>
        </w:rPr>
      </w:pPr>
      <w:r w:rsidRPr="003167A6">
        <w:rPr>
          <w:rFonts w:ascii="Courier New" w:hAnsi="Courier New" w:cs="Courier New"/>
          <w:sz w:val="24"/>
          <w:lang w:val="en-US"/>
        </w:rPr>
        <w:t>}</w:t>
      </w:r>
    </w:p>
    <w:p w:rsidR="003167A6" w:rsidRPr="003167A6" w:rsidRDefault="003167A6" w:rsidP="003167A6">
      <w:pPr>
        <w:pStyle w:val="a7"/>
        <w:spacing w:line="233" w:lineRule="auto"/>
        <w:jc w:val="both"/>
        <w:rPr>
          <w:rFonts w:ascii="Courier New" w:hAnsi="Courier New" w:cs="Courier New"/>
          <w:sz w:val="24"/>
          <w:lang w:val="en-US"/>
        </w:rPr>
      </w:pPr>
      <w:r w:rsidRPr="003167A6">
        <w:rPr>
          <w:rFonts w:ascii="Courier New" w:hAnsi="Courier New" w:cs="Courier New"/>
          <w:sz w:val="24"/>
          <w:lang w:val="en-US"/>
        </w:rPr>
        <w:t xml:space="preserve">if(reg_pas.test(pas) == </w:t>
      </w:r>
      <w:proofErr w:type="gramStart"/>
      <w:r w:rsidRPr="003167A6">
        <w:rPr>
          <w:rFonts w:ascii="Courier New" w:hAnsi="Courier New" w:cs="Courier New"/>
          <w:sz w:val="24"/>
          <w:lang w:val="en-US"/>
        </w:rPr>
        <w:t>false){</w:t>
      </w:r>
      <w:proofErr w:type="gramEnd"/>
    </w:p>
    <w:p w:rsidR="003167A6" w:rsidRPr="003167A6" w:rsidRDefault="003167A6" w:rsidP="003167A6">
      <w:pPr>
        <w:pStyle w:val="a7"/>
        <w:spacing w:line="233" w:lineRule="auto"/>
        <w:jc w:val="both"/>
        <w:rPr>
          <w:rFonts w:ascii="Courier New" w:hAnsi="Courier New" w:cs="Courier New"/>
          <w:sz w:val="24"/>
          <w:lang w:val="en-US"/>
        </w:rPr>
      </w:pPr>
      <w:proofErr w:type="gramStart"/>
      <w:r w:rsidRPr="003167A6">
        <w:rPr>
          <w:rFonts w:ascii="Courier New" w:hAnsi="Courier New" w:cs="Courier New"/>
          <w:sz w:val="24"/>
          <w:lang w:val="en-US"/>
        </w:rPr>
        <w:t>document.getElementById</w:t>
      </w:r>
      <w:proofErr w:type="gramEnd"/>
      <w:r w:rsidRPr="003167A6">
        <w:rPr>
          <w:rFonts w:ascii="Courier New" w:hAnsi="Courier New" w:cs="Courier New"/>
          <w:sz w:val="24"/>
          <w:lang w:val="en-US"/>
        </w:rPr>
        <w:t>('form-help-pas</w:t>
      </w:r>
      <w:r w:rsidR="007D3B6C">
        <w:rPr>
          <w:rFonts w:ascii="Courier New" w:hAnsi="Courier New" w:cs="Courier New"/>
          <w:sz w:val="24"/>
          <w:lang w:val="en-US"/>
        </w:rPr>
        <w:t>sword').style.display = 'flex';</w:t>
      </w:r>
    </w:p>
    <w:p w:rsidR="003167A6" w:rsidRPr="003167A6" w:rsidRDefault="003167A6" w:rsidP="003167A6">
      <w:pPr>
        <w:pStyle w:val="a7"/>
        <w:spacing w:line="233" w:lineRule="auto"/>
        <w:jc w:val="both"/>
        <w:rPr>
          <w:rFonts w:ascii="Courier New" w:hAnsi="Courier New" w:cs="Courier New"/>
          <w:sz w:val="24"/>
          <w:lang w:val="en-US"/>
        </w:rPr>
      </w:pPr>
      <w:proofErr w:type="gramStart"/>
      <w:r w:rsidRPr="003167A6">
        <w:rPr>
          <w:rFonts w:ascii="Courier New" w:hAnsi="Courier New" w:cs="Courier New"/>
          <w:sz w:val="24"/>
          <w:lang w:val="en-US"/>
        </w:rPr>
        <w:t>}else</w:t>
      </w:r>
      <w:proofErr w:type="gramEnd"/>
      <w:r w:rsidRPr="003167A6">
        <w:rPr>
          <w:rFonts w:ascii="Courier New" w:hAnsi="Courier New" w:cs="Courier New"/>
          <w:sz w:val="24"/>
          <w:lang w:val="en-US"/>
        </w:rPr>
        <w:t xml:space="preserve"> {</w:t>
      </w:r>
    </w:p>
    <w:p w:rsidR="003167A6" w:rsidRPr="003167A6" w:rsidRDefault="003167A6" w:rsidP="003167A6">
      <w:pPr>
        <w:pStyle w:val="a7"/>
        <w:spacing w:line="233" w:lineRule="auto"/>
        <w:jc w:val="both"/>
        <w:rPr>
          <w:rFonts w:ascii="Courier New" w:hAnsi="Courier New" w:cs="Courier New"/>
          <w:sz w:val="24"/>
          <w:lang w:val="en-US"/>
        </w:rPr>
      </w:pPr>
      <w:proofErr w:type="gramStart"/>
      <w:r w:rsidRPr="003167A6">
        <w:rPr>
          <w:rFonts w:ascii="Courier New" w:hAnsi="Courier New" w:cs="Courier New"/>
          <w:sz w:val="24"/>
          <w:lang w:val="en-US"/>
        </w:rPr>
        <w:t>document.getElementById</w:t>
      </w:r>
      <w:proofErr w:type="gramEnd"/>
      <w:r w:rsidRPr="003167A6">
        <w:rPr>
          <w:rFonts w:ascii="Courier New" w:hAnsi="Courier New" w:cs="Courier New"/>
          <w:sz w:val="24"/>
          <w:lang w:val="en-US"/>
        </w:rPr>
        <w:t>('form-help-password').style.display = 'none';</w:t>
      </w:r>
    </w:p>
    <w:p w:rsidR="003167A6" w:rsidRPr="003167A6" w:rsidRDefault="003167A6" w:rsidP="003167A6">
      <w:pPr>
        <w:pStyle w:val="a7"/>
        <w:spacing w:line="233" w:lineRule="auto"/>
        <w:jc w:val="both"/>
        <w:rPr>
          <w:rFonts w:ascii="Courier New" w:hAnsi="Courier New" w:cs="Courier New"/>
          <w:sz w:val="24"/>
          <w:lang w:val="en-US"/>
        </w:rPr>
      </w:pPr>
      <w:r w:rsidRPr="003167A6">
        <w:rPr>
          <w:rFonts w:ascii="Courier New" w:hAnsi="Courier New" w:cs="Courier New"/>
          <w:sz w:val="24"/>
          <w:lang w:val="en-US"/>
        </w:rPr>
        <w:t>}</w:t>
      </w:r>
    </w:p>
    <w:p w:rsidR="003167A6" w:rsidRPr="003167A6" w:rsidRDefault="003167A6" w:rsidP="003167A6">
      <w:pPr>
        <w:pStyle w:val="a7"/>
        <w:spacing w:line="233" w:lineRule="auto"/>
        <w:jc w:val="both"/>
        <w:rPr>
          <w:rFonts w:ascii="Courier New" w:hAnsi="Courier New" w:cs="Courier New"/>
          <w:sz w:val="24"/>
          <w:lang w:val="en-US"/>
        </w:rPr>
      </w:pPr>
      <w:r w:rsidRPr="003167A6">
        <w:rPr>
          <w:rFonts w:ascii="Courier New" w:hAnsi="Courier New" w:cs="Courier New"/>
          <w:sz w:val="24"/>
          <w:lang w:val="en-US"/>
        </w:rPr>
        <w:t>if (</w:t>
      </w:r>
      <w:proofErr w:type="gramStart"/>
      <w:r w:rsidRPr="003167A6">
        <w:rPr>
          <w:rFonts w:ascii="Courier New" w:hAnsi="Courier New" w:cs="Courier New"/>
          <w:sz w:val="24"/>
          <w:lang w:val="en-US"/>
        </w:rPr>
        <w:t>pas !</w:t>
      </w:r>
      <w:proofErr w:type="gramEnd"/>
      <w:r w:rsidRPr="003167A6">
        <w:rPr>
          <w:rFonts w:ascii="Courier New" w:hAnsi="Courier New" w:cs="Courier New"/>
          <w:sz w:val="24"/>
          <w:lang w:val="en-US"/>
        </w:rPr>
        <w:t>= repeat_password){</w:t>
      </w:r>
    </w:p>
    <w:p w:rsidR="003167A6" w:rsidRPr="003167A6" w:rsidRDefault="003167A6" w:rsidP="001D23A6">
      <w:pPr>
        <w:pStyle w:val="affff4"/>
      </w:pPr>
      <w:proofErr w:type="gramStart"/>
      <w:r w:rsidRPr="003167A6">
        <w:t>document.getElementById</w:t>
      </w:r>
      <w:proofErr w:type="gramEnd"/>
      <w:r w:rsidRPr="003167A6">
        <w:t>('form-help-repeat-password').style.display = 'flex';</w:t>
      </w:r>
    </w:p>
    <w:p w:rsidR="003167A6" w:rsidRPr="003167A6" w:rsidRDefault="003167A6" w:rsidP="001D23A6">
      <w:pPr>
        <w:pStyle w:val="affff4"/>
      </w:pPr>
      <w:proofErr w:type="gramStart"/>
      <w:r w:rsidRPr="003167A6">
        <w:t>}else</w:t>
      </w:r>
      <w:proofErr w:type="gramEnd"/>
      <w:r w:rsidRPr="003167A6">
        <w:t xml:space="preserve"> {</w:t>
      </w:r>
    </w:p>
    <w:p w:rsidR="003167A6" w:rsidRPr="003167A6" w:rsidRDefault="003167A6" w:rsidP="001D23A6">
      <w:pPr>
        <w:pStyle w:val="affff4"/>
      </w:pPr>
      <w:proofErr w:type="gramStart"/>
      <w:r w:rsidRPr="003167A6">
        <w:t>document.getElementById</w:t>
      </w:r>
      <w:proofErr w:type="gramEnd"/>
      <w:r w:rsidRPr="003167A6">
        <w:t>('form-help-repeat-password').style.display = 'none';</w:t>
      </w:r>
    </w:p>
    <w:p w:rsidR="00233540" w:rsidRDefault="00233540" w:rsidP="00233540">
      <w:pPr>
        <w:pStyle w:val="affff4"/>
      </w:pPr>
      <w:r>
        <w:t>}</w:t>
      </w:r>
    </w:p>
    <w:p w:rsidR="00233540" w:rsidRDefault="003167A6" w:rsidP="00233540">
      <w:pPr>
        <w:pStyle w:val="affff4"/>
      </w:pPr>
      <w:r w:rsidRPr="003167A6">
        <w:t>return false;}</w:t>
      </w:r>
    </w:p>
    <w:p w:rsidR="00233540" w:rsidRDefault="003167A6" w:rsidP="00233540">
      <w:pPr>
        <w:pStyle w:val="affff4"/>
      </w:pPr>
      <w:r w:rsidRPr="003167A6">
        <w:t>else {</w:t>
      </w:r>
    </w:p>
    <w:p w:rsidR="00233540" w:rsidRDefault="003167A6" w:rsidP="00233540">
      <w:pPr>
        <w:pStyle w:val="affff4"/>
      </w:pPr>
      <w:r w:rsidRPr="003167A6">
        <w:t>return true;</w:t>
      </w:r>
    </w:p>
    <w:p w:rsidR="00233540" w:rsidRPr="002755E5" w:rsidRDefault="003167A6" w:rsidP="00233540">
      <w:pPr>
        <w:pStyle w:val="affff4"/>
        <w:rPr>
          <w:lang w:val="ru-RU"/>
        </w:rPr>
      </w:pPr>
      <w:r w:rsidRPr="002755E5">
        <w:rPr>
          <w:lang w:val="ru-RU"/>
        </w:rPr>
        <w:t>}</w:t>
      </w:r>
    </w:p>
    <w:p w:rsidR="00654962" w:rsidRPr="002755E5" w:rsidRDefault="003167A6" w:rsidP="00233540">
      <w:pPr>
        <w:pStyle w:val="affff4"/>
        <w:rPr>
          <w:lang w:val="ru-RU"/>
        </w:rPr>
      </w:pPr>
      <w:r w:rsidRPr="002755E5">
        <w:rPr>
          <w:lang w:val="ru-RU"/>
        </w:rPr>
        <w:t>}</w:t>
      </w:r>
    </w:p>
    <w:p w:rsidR="006D1D3A" w:rsidRPr="006D1D3A" w:rsidRDefault="006D1D3A" w:rsidP="006D1D3A">
      <w:pPr>
        <w:pStyle w:val="a8"/>
        <w:spacing w:before="280" w:line="242" w:lineRule="auto"/>
      </w:pPr>
      <w:r>
        <w:t>Листинг 4.</w:t>
      </w:r>
      <w:r w:rsidRPr="006D1D3A">
        <w:t>9</w:t>
      </w:r>
      <w:r>
        <w:t xml:space="preserve"> – Проверка введенных данных при регистрации</w:t>
      </w:r>
    </w:p>
    <w:p w:rsidR="00C7539E" w:rsidRDefault="001D26F9" w:rsidP="00C7539E">
      <w:pPr>
        <w:spacing w:line="230" w:lineRule="auto"/>
      </w:pPr>
      <w:r>
        <w:t xml:space="preserve">Все данные передаются на сервер </w:t>
      </w:r>
      <w:r w:rsidR="00E17145">
        <w:t xml:space="preserve">с помощью метода </w:t>
      </w:r>
      <w:r w:rsidR="00E17145">
        <w:rPr>
          <w:lang w:val="en-US"/>
        </w:rPr>
        <w:t>POST</w:t>
      </w:r>
      <w:r w:rsidR="00E17145" w:rsidRPr="00E17145">
        <w:t>.</w:t>
      </w:r>
      <w:r w:rsidR="006D5643" w:rsidRPr="006D5643">
        <w:t xml:space="preserve"> </w:t>
      </w:r>
      <w:r w:rsidR="006D5643">
        <w:t>На стороне сервера данные проходят повторную проверку с помощью регулярных выражений.</w:t>
      </w:r>
      <w:r>
        <w:t xml:space="preserve"> </w:t>
      </w:r>
      <w:r w:rsidR="00C7539E">
        <w:t>При регистрации перед добавлением данных пользователя проверяется его введённая почта на наличие такой же почты в базе данных, так как на данном сайте нельзя зарегистрировать два аккаунта на одну почту (листинг 4.10).</w:t>
      </w:r>
    </w:p>
    <w:p w:rsidR="001D23A6" w:rsidRPr="001D23A6" w:rsidRDefault="001D23A6" w:rsidP="001D23A6">
      <w:pPr>
        <w:pStyle w:val="affff4"/>
      </w:pPr>
      <w:r w:rsidRPr="001D23A6">
        <w:t>$query ="SELECT id FROM user WHERE email='$email'";</w:t>
      </w:r>
    </w:p>
    <w:p w:rsidR="001D23A6" w:rsidRPr="001D23A6" w:rsidRDefault="001D23A6" w:rsidP="001D23A6">
      <w:pPr>
        <w:pStyle w:val="affff4"/>
      </w:pPr>
      <w:r w:rsidRPr="001D23A6">
        <w:t>$result = mysqli_</w:t>
      </w:r>
      <w:proofErr w:type="gramStart"/>
      <w:r w:rsidRPr="001D23A6">
        <w:t>query(</w:t>
      </w:r>
      <w:proofErr w:type="gramEnd"/>
      <w:r w:rsidRPr="001D23A6">
        <w:t>$link, $query) or die("</w:t>
      </w:r>
      <w:r>
        <w:t>Ошибка</w:t>
      </w:r>
      <w:r w:rsidRPr="001D23A6">
        <w:t xml:space="preserve"> " . mysqli_error($link));</w:t>
      </w:r>
    </w:p>
    <w:p w:rsidR="001D23A6" w:rsidRPr="001D23A6" w:rsidRDefault="001D23A6" w:rsidP="001D23A6">
      <w:pPr>
        <w:pStyle w:val="affff4"/>
      </w:pPr>
      <w:r w:rsidRPr="001D23A6">
        <w:t>$row = mysqli_fetch_row($result);</w:t>
      </w:r>
    </w:p>
    <w:p w:rsidR="001D23A6" w:rsidRPr="001D23A6" w:rsidRDefault="001D23A6" w:rsidP="001D23A6">
      <w:pPr>
        <w:pStyle w:val="affff4"/>
      </w:pPr>
      <w:r w:rsidRPr="001D23A6">
        <w:t xml:space="preserve">if </w:t>
      </w:r>
      <w:proofErr w:type="gramStart"/>
      <w:r w:rsidRPr="001D23A6">
        <w:t>(!empty</w:t>
      </w:r>
      <w:proofErr w:type="gramEnd"/>
      <w:r w:rsidRPr="001D23A6">
        <w:t>($row[0]))</w:t>
      </w:r>
    </w:p>
    <w:p w:rsidR="001D23A6" w:rsidRPr="001D23A6" w:rsidRDefault="001D23A6" w:rsidP="001D23A6">
      <w:pPr>
        <w:pStyle w:val="affff4"/>
      </w:pPr>
      <w:r w:rsidRPr="001D23A6">
        <w:t>{</w:t>
      </w:r>
    </w:p>
    <w:p w:rsidR="00C7539E" w:rsidRDefault="001D23A6" w:rsidP="001D23A6">
      <w:pPr>
        <w:pStyle w:val="affff4"/>
      </w:pPr>
      <w:r w:rsidRPr="001D23A6">
        <w:t xml:space="preserve">echo "&lt;script&gt; </w:t>
      </w:r>
      <w:proofErr w:type="gramStart"/>
      <w:r w:rsidRPr="001D23A6">
        <w:t>alert(</w:t>
      </w:r>
      <w:proofErr w:type="gramEnd"/>
      <w:r w:rsidRPr="001D23A6">
        <w:t>'</w:t>
      </w:r>
      <w:r>
        <w:t>Почта</w:t>
      </w:r>
      <w:r w:rsidRPr="001D23A6">
        <w:t xml:space="preserve"> </w:t>
      </w:r>
      <w:r>
        <w:t>уже</w:t>
      </w:r>
      <w:r w:rsidRPr="001D23A6">
        <w:t xml:space="preserve"> </w:t>
      </w:r>
      <w:r>
        <w:t>используется</w:t>
      </w:r>
      <w:r w:rsidRPr="001D23A6">
        <w:t>'); window.history.back();&lt;/</w:t>
      </w:r>
      <w:r>
        <w:t>script&gt;"; }</w:t>
      </w:r>
    </w:p>
    <w:p w:rsidR="001D23A6" w:rsidRPr="001D23A6" w:rsidRDefault="001D23A6" w:rsidP="003E7FF4">
      <w:pPr>
        <w:pStyle w:val="affff6"/>
      </w:pPr>
      <w:r>
        <w:t xml:space="preserve">Листинг 4.10 – </w:t>
      </w:r>
      <w:r w:rsidR="00AC5275">
        <w:t>Проверка почты при регистрации</w:t>
      </w:r>
    </w:p>
    <w:p w:rsidR="00AC5275" w:rsidRDefault="00BB3D95" w:rsidP="00AC5275">
      <w:pPr>
        <w:spacing w:line="230" w:lineRule="auto"/>
      </w:pPr>
      <w:r>
        <w:t xml:space="preserve">Все </w:t>
      </w:r>
      <w:r w:rsidR="00AC5275">
        <w:t>введенные</w:t>
      </w:r>
      <w:r>
        <w:t xml:space="preserve"> данные сохраняются в базе данных в таблице </w:t>
      </w:r>
      <w:r>
        <w:rPr>
          <w:lang w:val="en-US"/>
        </w:rPr>
        <w:t>user</w:t>
      </w:r>
      <w:r w:rsidR="00097F1E">
        <w:t>, а ссылки на </w:t>
      </w:r>
      <w:r w:rsidR="00940E8D">
        <w:t xml:space="preserve">социальную сеть в таблице </w:t>
      </w:r>
      <w:r w:rsidR="00940E8D">
        <w:rPr>
          <w:lang w:val="en-US"/>
        </w:rPr>
        <w:t>social</w:t>
      </w:r>
      <w:r w:rsidR="00940E8D" w:rsidRPr="00940E8D">
        <w:t>_</w:t>
      </w:r>
      <w:r w:rsidR="00940E8D">
        <w:rPr>
          <w:lang w:val="en-US"/>
        </w:rPr>
        <w:t>media</w:t>
      </w:r>
      <w:r w:rsidR="00940E8D" w:rsidRPr="00940E8D">
        <w:t>_</w:t>
      </w:r>
      <w:r w:rsidR="00940E8D">
        <w:rPr>
          <w:lang w:val="en-US"/>
        </w:rPr>
        <w:t>users</w:t>
      </w:r>
      <w:r>
        <w:t>.</w:t>
      </w:r>
      <w:r w:rsidR="00C7539E">
        <w:t xml:space="preserve"> </w:t>
      </w:r>
      <w:r w:rsidR="00A132AD">
        <w:t xml:space="preserve">Важные и </w:t>
      </w:r>
      <w:r w:rsidR="00766352">
        <w:t xml:space="preserve">секретные данные в базе </w:t>
      </w:r>
      <w:r w:rsidR="00766352">
        <w:lastRenderedPageBreak/>
        <w:t>данных хранятся в зашифрованном виде</w:t>
      </w:r>
      <w:r w:rsidR="00A132AD">
        <w:t>.</w:t>
      </w:r>
      <w:r>
        <w:t xml:space="preserve"> </w:t>
      </w:r>
      <w:r w:rsidR="00A132AD">
        <w:t xml:space="preserve">В данном проекте используется </w:t>
      </w:r>
      <w:r w:rsidR="00A93876">
        <w:t>шифрование с </w:t>
      </w:r>
      <w:r w:rsidR="00A132AD">
        <w:t xml:space="preserve">солью </w:t>
      </w:r>
      <w:r w:rsidR="00766352">
        <w:t>с помощью функции</w:t>
      </w:r>
      <w:r w:rsidR="00A132AD">
        <w:t xml:space="preserve"> </w:t>
      </w:r>
      <w:r w:rsidR="00A132AD">
        <w:rPr>
          <w:lang w:val="en-US"/>
        </w:rPr>
        <w:t>md</w:t>
      </w:r>
      <w:r w:rsidR="00A132AD" w:rsidRPr="00A132AD">
        <w:t>5</w:t>
      </w:r>
      <w:r w:rsidR="009A1210">
        <w:t>. Для полноценной работы необходимо использовать сессию, записывать данные пользователя при регистрации или авторизации и очищать сессию при выходе из аккаунта.</w:t>
      </w:r>
      <w:r w:rsidR="00551B89">
        <w:t xml:space="preserve"> </w:t>
      </w:r>
      <w:r w:rsidR="00D153E5">
        <w:t xml:space="preserve">Для того, чтобы воспользоваться сессией, ее необходимо </w:t>
      </w:r>
      <w:r w:rsidR="00DC306C">
        <w:t>создать</w:t>
      </w:r>
      <w:r w:rsidR="00D153E5">
        <w:t xml:space="preserve"> (листинг 4.11).</w:t>
      </w:r>
      <w:r w:rsidR="009A1210">
        <w:t xml:space="preserve"> С</w:t>
      </w:r>
      <w:r w:rsidR="006A5732">
        <w:t>ессия позволяет сохранять данные пользователя на всех страницах сайта.</w:t>
      </w:r>
      <w:r w:rsidR="00AC5275">
        <w:t xml:space="preserve"> (</w:t>
      </w:r>
      <w:r w:rsidR="00D153E5">
        <w:t>листинг</w:t>
      </w:r>
      <w:r w:rsidR="008F177E">
        <w:t>и</w:t>
      </w:r>
      <w:r w:rsidR="00D153E5">
        <w:t xml:space="preserve"> 4.12</w:t>
      </w:r>
      <w:r w:rsidR="00F47C15" w:rsidRPr="00F47C15">
        <w:t xml:space="preserve"> </w:t>
      </w:r>
      <w:r w:rsidR="00D153E5">
        <w:t>и 4.13</w:t>
      </w:r>
      <w:r w:rsidR="00AC5275">
        <w:t>)</w:t>
      </w:r>
      <w:r w:rsidR="00A132AD">
        <w:t xml:space="preserve">. </w:t>
      </w:r>
    </w:p>
    <w:p w:rsidR="00D153E5" w:rsidRPr="00ED4FF3" w:rsidRDefault="00D153E5" w:rsidP="00D153E5">
      <w:pPr>
        <w:pStyle w:val="affff4"/>
        <w:rPr>
          <w:lang w:val="ru-RU"/>
        </w:rPr>
      </w:pPr>
      <w:r w:rsidRPr="00D153E5">
        <w:t>if</w:t>
      </w:r>
      <w:r w:rsidRPr="00ED4FF3">
        <w:rPr>
          <w:lang w:val="ru-RU"/>
        </w:rPr>
        <w:t>(</w:t>
      </w:r>
      <w:r w:rsidRPr="00D153E5">
        <w:t>session</w:t>
      </w:r>
      <w:r w:rsidRPr="00ED4FF3">
        <w:rPr>
          <w:lang w:val="ru-RU"/>
        </w:rPr>
        <w:t>_</w:t>
      </w:r>
      <w:proofErr w:type="gramStart"/>
      <w:r w:rsidRPr="00D153E5">
        <w:t>id</w:t>
      </w:r>
      <w:r w:rsidRPr="00ED4FF3">
        <w:rPr>
          <w:lang w:val="ru-RU"/>
        </w:rPr>
        <w:t>(</w:t>
      </w:r>
      <w:proofErr w:type="gramEnd"/>
      <w:r w:rsidRPr="00ED4FF3">
        <w:rPr>
          <w:lang w:val="ru-RU"/>
        </w:rPr>
        <w:t>)=='')</w:t>
      </w:r>
    </w:p>
    <w:p w:rsidR="00D153E5" w:rsidRPr="00ED4FF3" w:rsidRDefault="00D153E5" w:rsidP="00D153E5">
      <w:pPr>
        <w:pStyle w:val="affff4"/>
        <w:rPr>
          <w:lang w:val="ru-RU"/>
        </w:rPr>
      </w:pPr>
      <w:r w:rsidRPr="00ED4FF3">
        <w:rPr>
          <w:lang w:val="ru-RU"/>
        </w:rPr>
        <w:t>{</w:t>
      </w:r>
      <w:r w:rsidRPr="00D153E5">
        <w:t>session</w:t>
      </w:r>
      <w:r w:rsidRPr="00ED4FF3">
        <w:rPr>
          <w:lang w:val="ru-RU"/>
        </w:rPr>
        <w:t>_</w:t>
      </w:r>
      <w:proofErr w:type="gramStart"/>
      <w:r w:rsidRPr="00D153E5">
        <w:t>start</w:t>
      </w:r>
      <w:r w:rsidRPr="00ED4FF3">
        <w:rPr>
          <w:lang w:val="ru-RU"/>
        </w:rPr>
        <w:t>(</w:t>
      </w:r>
      <w:proofErr w:type="gramEnd"/>
      <w:r w:rsidRPr="00ED4FF3">
        <w:rPr>
          <w:lang w:val="ru-RU"/>
        </w:rPr>
        <w:t>);}</w:t>
      </w:r>
    </w:p>
    <w:p w:rsidR="00D153E5" w:rsidRDefault="00D153E5" w:rsidP="00D153E5">
      <w:pPr>
        <w:pStyle w:val="affff6"/>
      </w:pPr>
      <w:r>
        <w:t>Листинг 4.</w:t>
      </w:r>
      <w:r w:rsidR="00DC306C">
        <w:t>11</w:t>
      </w:r>
      <w:r>
        <w:t xml:space="preserve"> – </w:t>
      </w:r>
      <w:r w:rsidR="00DC306C">
        <w:t>Создание сессии</w:t>
      </w:r>
    </w:p>
    <w:p w:rsidR="007B19D4" w:rsidRPr="002755E5" w:rsidRDefault="007B19D4" w:rsidP="007B19D4">
      <w:pPr>
        <w:pStyle w:val="affff4"/>
      </w:pPr>
      <w:r w:rsidRPr="002755E5">
        <w:t>$</w:t>
      </w:r>
      <w:r w:rsidRPr="007B19D4">
        <w:t>pas</w:t>
      </w:r>
      <w:r w:rsidRPr="002755E5">
        <w:t>=</w:t>
      </w:r>
      <w:r w:rsidRPr="007B19D4">
        <w:t>md</w:t>
      </w:r>
      <w:r w:rsidRPr="002755E5">
        <w:t>5($</w:t>
      </w:r>
      <w:proofErr w:type="gramStart"/>
      <w:r w:rsidRPr="007B19D4">
        <w:t>pas</w:t>
      </w:r>
      <w:r w:rsidRPr="002755E5">
        <w:t>);/</w:t>
      </w:r>
      <w:proofErr w:type="gramEnd"/>
      <w:r w:rsidRPr="002755E5">
        <w:t>/</w:t>
      </w:r>
      <w:r>
        <w:rPr>
          <w:lang w:val="ru-RU"/>
        </w:rPr>
        <w:t>пароль</w:t>
      </w:r>
    </w:p>
    <w:p w:rsidR="007B19D4" w:rsidRPr="002755E5" w:rsidRDefault="007B19D4" w:rsidP="007B19D4">
      <w:pPr>
        <w:pStyle w:val="affff4"/>
      </w:pPr>
      <w:r w:rsidRPr="002755E5">
        <w:t>$</w:t>
      </w:r>
      <w:proofErr w:type="gramStart"/>
      <w:r w:rsidRPr="007B19D4">
        <w:t>pas</w:t>
      </w:r>
      <w:r w:rsidRPr="002755E5">
        <w:t>.=</w:t>
      </w:r>
      <w:proofErr w:type="gramEnd"/>
      <w:r w:rsidRPr="002755E5">
        <w:t>"6439081";</w:t>
      </w:r>
    </w:p>
    <w:p w:rsidR="007B19D4" w:rsidRPr="002755E5" w:rsidRDefault="007B19D4" w:rsidP="007B19D4">
      <w:pPr>
        <w:pStyle w:val="affff4"/>
      </w:pPr>
      <w:r w:rsidRPr="002755E5">
        <w:t>$</w:t>
      </w:r>
      <w:r w:rsidRPr="007B19D4">
        <w:t>pas</w:t>
      </w:r>
      <w:r w:rsidRPr="002755E5">
        <w:t>=</w:t>
      </w:r>
      <w:r w:rsidRPr="007B19D4">
        <w:t>md</w:t>
      </w:r>
      <w:r w:rsidRPr="002755E5">
        <w:t>5($</w:t>
      </w:r>
      <w:proofErr w:type="gramStart"/>
      <w:r w:rsidRPr="007B19D4">
        <w:t>pas</w:t>
      </w:r>
      <w:r w:rsidRPr="002755E5">
        <w:t>);/</w:t>
      </w:r>
      <w:proofErr w:type="gramEnd"/>
      <w:r w:rsidRPr="002755E5">
        <w:t>/</w:t>
      </w:r>
      <w:r>
        <w:rPr>
          <w:lang w:val="ru-RU"/>
        </w:rPr>
        <w:t>зашифрованный</w:t>
      </w:r>
      <w:r w:rsidRPr="002755E5">
        <w:t xml:space="preserve"> </w:t>
      </w:r>
      <w:r>
        <w:rPr>
          <w:lang w:val="ru-RU"/>
        </w:rPr>
        <w:t>пароль</w:t>
      </w:r>
    </w:p>
    <w:p w:rsidR="007B19D4" w:rsidRPr="007B19D4" w:rsidRDefault="007B19D4" w:rsidP="007B19D4">
      <w:pPr>
        <w:pStyle w:val="affff4"/>
      </w:pPr>
      <w:r w:rsidRPr="002755E5">
        <w:t>$</w:t>
      </w:r>
      <w:r w:rsidRPr="007B19D4">
        <w:t>query</w:t>
      </w:r>
      <w:r w:rsidRPr="002755E5">
        <w:t>_1 ="</w:t>
      </w:r>
      <w:r w:rsidRPr="007B19D4">
        <w:t>INSERT</w:t>
      </w:r>
      <w:r w:rsidRPr="002755E5">
        <w:t xml:space="preserve"> </w:t>
      </w:r>
      <w:r w:rsidRPr="007B19D4">
        <w:t>INTO</w:t>
      </w:r>
      <w:r w:rsidRPr="002755E5">
        <w:t xml:space="preserve"> </w:t>
      </w:r>
      <w:r w:rsidRPr="007B19D4">
        <w:t>user (name, surname, email, password) VALUES('$name','$surname','$email','$pas')";</w:t>
      </w:r>
    </w:p>
    <w:p w:rsidR="007B19D4" w:rsidRPr="007B19D4" w:rsidRDefault="007B19D4" w:rsidP="007B19D4">
      <w:pPr>
        <w:pStyle w:val="affff4"/>
      </w:pPr>
      <w:r w:rsidRPr="007B19D4">
        <w:t>$result_1 = mysqli_</w:t>
      </w:r>
      <w:proofErr w:type="gramStart"/>
      <w:r w:rsidRPr="007B19D4">
        <w:t>query(</w:t>
      </w:r>
      <w:proofErr w:type="gramEnd"/>
      <w:r w:rsidRPr="007B19D4">
        <w:t>$link, $query_1) or die("</w:t>
      </w:r>
      <w:r>
        <w:t>Ошибка</w:t>
      </w:r>
      <w:r w:rsidRPr="007B19D4">
        <w:t xml:space="preserve"> " . mysqli_error($link));</w:t>
      </w:r>
    </w:p>
    <w:p w:rsidR="007B19D4" w:rsidRPr="007B19D4" w:rsidRDefault="007B19D4" w:rsidP="007B19D4">
      <w:pPr>
        <w:pStyle w:val="affff4"/>
      </w:pPr>
      <w:r w:rsidRPr="007B19D4">
        <w:t>$id_user = mysqli_insert_id($link);</w:t>
      </w:r>
    </w:p>
    <w:p w:rsidR="007B19D4" w:rsidRPr="007B19D4" w:rsidRDefault="007B19D4" w:rsidP="007B19D4">
      <w:pPr>
        <w:pStyle w:val="affff4"/>
      </w:pPr>
      <w:r w:rsidRPr="007B19D4">
        <w:t>$query_2 ="SELECT * FROM user WHERE id='$id_user'";</w:t>
      </w:r>
    </w:p>
    <w:p w:rsidR="007B19D4" w:rsidRPr="007B19D4" w:rsidRDefault="007B19D4" w:rsidP="007B19D4">
      <w:pPr>
        <w:pStyle w:val="affff4"/>
      </w:pPr>
      <w:r w:rsidRPr="007B19D4">
        <w:t>$result_2 = mysqli_</w:t>
      </w:r>
      <w:proofErr w:type="gramStart"/>
      <w:r w:rsidRPr="007B19D4">
        <w:t>query(</w:t>
      </w:r>
      <w:proofErr w:type="gramEnd"/>
      <w:r w:rsidRPr="007B19D4">
        <w:t>$link, $query_2) or die("</w:t>
      </w:r>
      <w:r>
        <w:t>Ошибка</w:t>
      </w:r>
      <w:r w:rsidRPr="007B19D4">
        <w:t xml:space="preserve"> " . mysqli_error($link));</w:t>
      </w:r>
    </w:p>
    <w:p w:rsidR="007B19D4" w:rsidRDefault="007B19D4" w:rsidP="007B19D4">
      <w:pPr>
        <w:pStyle w:val="affff4"/>
      </w:pPr>
      <w:r>
        <w:t>if($result)</w:t>
      </w:r>
    </w:p>
    <w:p w:rsidR="007B19D4" w:rsidRPr="007B19D4" w:rsidRDefault="007B19D4" w:rsidP="007B19D4">
      <w:pPr>
        <w:pStyle w:val="affff4"/>
      </w:pPr>
      <w:r w:rsidRPr="007B19D4">
        <w:t>$row = mysqli_fetch_row($result_2);</w:t>
      </w:r>
    </w:p>
    <w:p w:rsidR="007B19D4" w:rsidRPr="007B19D4" w:rsidRDefault="007B19D4" w:rsidP="007B19D4">
      <w:pPr>
        <w:pStyle w:val="affff4"/>
      </w:pPr>
      <w:r w:rsidRPr="007B19D4">
        <w:t>mysqli_close($link);</w:t>
      </w:r>
    </w:p>
    <w:p w:rsidR="007B19D4" w:rsidRPr="007B19D4" w:rsidRDefault="007B19D4" w:rsidP="007B19D4">
      <w:pPr>
        <w:pStyle w:val="affff4"/>
      </w:pPr>
      <w:r w:rsidRPr="007B19D4">
        <w:t>if ($result_1 =='TRUE')</w:t>
      </w:r>
    </w:p>
    <w:p w:rsidR="007B19D4" w:rsidRPr="007B19D4" w:rsidRDefault="00B625B2" w:rsidP="007B19D4">
      <w:pPr>
        <w:pStyle w:val="affff4"/>
      </w:pPr>
      <w:r>
        <w:t>{</w:t>
      </w:r>
      <w:r w:rsidR="007B19D4" w:rsidRPr="007B19D4">
        <w:t>$_SESSION['user_id</w:t>
      </w:r>
      <w:proofErr w:type="gramStart"/>
      <w:r w:rsidR="007B19D4" w:rsidRPr="007B19D4">
        <w:t>']=</w:t>
      </w:r>
      <w:proofErr w:type="gramEnd"/>
      <w:r w:rsidR="007B19D4" w:rsidRPr="007B19D4">
        <w:t>$row[0];</w:t>
      </w:r>
    </w:p>
    <w:p w:rsidR="007B19D4" w:rsidRPr="007B19D4" w:rsidRDefault="007B19D4" w:rsidP="007B19D4">
      <w:pPr>
        <w:pStyle w:val="affff4"/>
      </w:pPr>
      <w:r w:rsidRPr="007B19D4">
        <w:t>$_SESSION['name</w:t>
      </w:r>
      <w:proofErr w:type="gramStart"/>
      <w:r w:rsidRPr="007B19D4">
        <w:t>']=</w:t>
      </w:r>
      <w:proofErr w:type="gramEnd"/>
      <w:r w:rsidRPr="007B19D4">
        <w:t>$row[1];</w:t>
      </w:r>
    </w:p>
    <w:p w:rsidR="007B19D4" w:rsidRPr="007B19D4" w:rsidRDefault="007B19D4" w:rsidP="007B19D4">
      <w:pPr>
        <w:pStyle w:val="affff4"/>
      </w:pPr>
      <w:r w:rsidRPr="007B19D4">
        <w:t>$_SESSION['surname</w:t>
      </w:r>
      <w:proofErr w:type="gramStart"/>
      <w:r w:rsidRPr="007B19D4">
        <w:t>']=</w:t>
      </w:r>
      <w:proofErr w:type="gramEnd"/>
      <w:r w:rsidRPr="007B19D4">
        <w:t>$row[2];</w:t>
      </w:r>
    </w:p>
    <w:p w:rsidR="007B19D4" w:rsidRPr="007B19D4" w:rsidRDefault="007B19D4" w:rsidP="007B19D4">
      <w:pPr>
        <w:pStyle w:val="affff4"/>
      </w:pPr>
      <w:r w:rsidRPr="007B19D4">
        <w:t>$_SESSION['email</w:t>
      </w:r>
      <w:proofErr w:type="gramStart"/>
      <w:r w:rsidRPr="007B19D4">
        <w:t>']=</w:t>
      </w:r>
      <w:proofErr w:type="gramEnd"/>
      <w:r w:rsidRPr="007B19D4">
        <w:t>$row[3];</w:t>
      </w:r>
    </w:p>
    <w:p w:rsidR="007B19D4" w:rsidRPr="007B19D4" w:rsidRDefault="007B19D4" w:rsidP="007B19D4">
      <w:pPr>
        <w:pStyle w:val="affff4"/>
      </w:pPr>
      <w:r w:rsidRPr="007B19D4">
        <w:t>if (empty($</w:t>
      </w:r>
      <w:proofErr w:type="gramStart"/>
      <w:r w:rsidRPr="007B19D4">
        <w:t>row[</w:t>
      </w:r>
      <w:proofErr w:type="gramEnd"/>
      <w:r w:rsidRPr="007B19D4">
        <w:t>5])) {</w:t>
      </w:r>
    </w:p>
    <w:p w:rsidR="007B19D4" w:rsidRPr="007B19D4" w:rsidRDefault="007B19D4" w:rsidP="007B19D4">
      <w:pPr>
        <w:pStyle w:val="affff4"/>
      </w:pPr>
      <w:r w:rsidRPr="007B19D4">
        <w:t>$_SESSION['url_photo'] ="images/avatar_user/default.jpg";</w:t>
      </w:r>
    </w:p>
    <w:p w:rsidR="007B19D4" w:rsidRPr="007B19D4" w:rsidRDefault="00B625B2" w:rsidP="007B19D4">
      <w:pPr>
        <w:pStyle w:val="affff4"/>
      </w:pPr>
      <w:proofErr w:type="gramStart"/>
      <w:r>
        <w:t>}else</w:t>
      </w:r>
      <w:proofErr w:type="gramEnd"/>
      <w:r>
        <w:t>{$_SESSION['url_photo']=$row[5];</w:t>
      </w:r>
      <w:r w:rsidR="007B19D4" w:rsidRPr="007B19D4">
        <w:t>}</w:t>
      </w:r>
    </w:p>
    <w:p w:rsidR="007B19D4" w:rsidRPr="007B19D4" w:rsidRDefault="007B19D4" w:rsidP="007B19D4">
      <w:pPr>
        <w:pStyle w:val="affff4"/>
      </w:pPr>
      <w:r w:rsidRPr="007B19D4">
        <w:t>$_SESSION['score</w:t>
      </w:r>
      <w:proofErr w:type="gramStart"/>
      <w:r w:rsidRPr="007B19D4">
        <w:t>']=</w:t>
      </w:r>
      <w:proofErr w:type="gramEnd"/>
      <w:r w:rsidRPr="007B19D4">
        <w:t>$row[8];</w:t>
      </w:r>
    </w:p>
    <w:p w:rsidR="007B19D4" w:rsidRPr="007B19D4" w:rsidRDefault="007B19D4" w:rsidP="007B19D4">
      <w:pPr>
        <w:pStyle w:val="affff4"/>
      </w:pPr>
      <w:r w:rsidRPr="007B19D4">
        <w:t>$_SESSION['admin</w:t>
      </w:r>
      <w:proofErr w:type="gramStart"/>
      <w:r w:rsidRPr="007B19D4">
        <w:t>']=</w:t>
      </w:r>
      <w:proofErr w:type="gramEnd"/>
      <w:r w:rsidRPr="007B19D4">
        <w:t>$row[9];</w:t>
      </w:r>
    </w:p>
    <w:p w:rsidR="007B19D4" w:rsidRPr="007B19D4" w:rsidRDefault="007B19D4" w:rsidP="007B19D4">
      <w:pPr>
        <w:pStyle w:val="affff4"/>
      </w:pPr>
      <w:proofErr w:type="gramStart"/>
      <w:r w:rsidRPr="007B19D4">
        <w:t>header(</w:t>
      </w:r>
      <w:proofErr w:type="gramEnd"/>
      <w:r w:rsidRPr="007B19D4">
        <w:t>'Location: /nastrojki-akkaunta.php');</w:t>
      </w:r>
    </w:p>
    <w:p w:rsidR="007B19D4" w:rsidRDefault="00B625B2" w:rsidP="007B19D4">
      <w:pPr>
        <w:pStyle w:val="affff4"/>
      </w:pPr>
      <w:proofErr w:type="gramStart"/>
      <w:r>
        <w:t>}</w:t>
      </w:r>
      <w:r w:rsidR="00B207E1">
        <w:t>else</w:t>
      </w:r>
      <w:proofErr w:type="gramEnd"/>
      <w:r w:rsidR="00B207E1">
        <w:t xml:space="preserve"> {</w:t>
      </w:r>
      <w:r w:rsidR="007B19D4" w:rsidRPr="007B19D4">
        <w:t>echo "window.history.back();&lt;script&gt; alert('</w:t>
      </w:r>
      <w:r w:rsidR="007B19D4">
        <w:t>Произошла</w:t>
      </w:r>
      <w:r w:rsidR="007B19D4" w:rsidRPr="007B19D4">
        <w:t xml:space="preserve"> </w:t>
      </w:r>
      <w:r w:rsidR="007B19D4">
        <w:t>ошибка</w:t>
      </w:r>
      <w:r w:rsidR="007B19D4" w:rsidRPr="007B19D4">
        <w:t xml:space="preserve">, </w:t>
      </w:r>
      <w:r w:rsidR="007B19D4">
        <w:t>попробуйте</w:t>
      </w:r>
      <w:r w:rsidR="007B19D4" w:rsidRPr="007B19D4">
        <w:t xml:space="preserve"> </w:t>
      </w:r>
      <w:r w:rsidR="007B19D4">
        <w:t>еще</w:t>
      </w:r>
      <w:r w:rsidR="007B19D4" w:rsidRPr="007B19D4">
        <w:t xml:space="preserve"> </w:t>
      </w:r>
      <w:r w:rsidR="007B19D4">
        <w:t>раз</w:t>
      </w:r>
      <w:r>
        <w:t xml:space="preserve">.');&lt;/script&gt;";   </w:t>
      </w:r>
      <w:r w:rsidR="007B19D4">
        <w:t>}</w:t>
      </w:r>
    </w:p>
    <w:p w:rsidR="00B625B2" w:rsidRPr="00ED4FF3" w:rsidRDefault="00B625B2" w:rsidP="00B625B2">
      <w:pPr>
        <w:pStyle w:val="affff6"/>
        <w:rPr>
          <w:lang w:val="en-US"/>
        </w:rPr>
      </w:pPr>
      <w:r>
        <w:t>Листинг</w:t>
      </w:r>
      <w:r w:rsidRPr="00ED4FF3">
        <w:rPr>
          <w:lang w:val="en-US"/>
        </w:rPr>
        <w:t xml:space="preserve"> 4.</w:t>
      </w:r>
      <w:r w:rsidR="00D153E5" w:rsidRPr="00ED4FF3">
        <w:rPr>
          <w:lang w:val="en-US"/>
        </w:rPr>
        <w:t>12</w:t>
      </w:r>
      <w:r w:rsidRPr="00ED4FF3">
        <w:rPr>
          <w:lang w:val="en-US"/>
        </w:rPr>
        <w:t xml:space="preserve"> – </w:t>
      </w:r>
      <w:r>
        <w:t>Фрагмент</w:t>
      </w:r>
      <w:r w:rsidRPr="00ED4FF3">
        <w:rPr>
          <w:lang w:val="en-US"/>
        </w:rPr>
        <w:t xml:space="preserve"> </w:t>
      </w:r>
      <w:r>
        <w:t>кода</w:t>
      </w:r>
      <w:r w:rsidRPr="00ED4FF3">
        <w:rPr>
          <w:lang w:val="en-US"/>
        </w:rPr>
        <w:t xml:space="preserve"> </w:t>
      </w:r>
      <w:r>
        <w:t>добавления</w:t>
      </w:r>
      <w:r w:rsidRPr="00ED4FF3">
        <w:rPr>
          <w:lang w:val="en-US"/>
        </w:rPr>
        <w:t xml:space="preserve"> </w:t>
      </w:r>
      <w:r w:rsidR="00B207E1">
        <w:t>пользователя</w:t>
      </w:r>
    </w:p>
    <w:p w:rsidR="006A5732" w:rsidRPr="006A5732" w:rsidRDefault="006A5732" w:rsidP="006827E0">
      <w:pPr>
        <w:pStyle w:val="affff4"/>
      </w:pPr>
      <w:r w:rsidRPr="006A5732">
        <w:t>$query ="</w:t>
      </w:r>
      <w:proofErr w:type="gramStart"/>
      <w:r w:rsidRPr="006A5732">
        <w:t>SELECT  id</w:t>
      </w:r>
      <w:proofErr w:type="gramEnd"/>
      <w:r w:rsidRPr="006A5732">
        <w:t>, name_social  FROM social_media";</w:t>
      </w:r>
    </w:p>
    <w:p w:rsidR="006A5732" w:rsidRPr="006A5732" w:rsidRDefault="006A5732" w:rsidP="006827E0">
      <w:pPr>
        <w:pStyle w:val="affff4"/>
      </w:pPr>
      <w:r w:rsidRPr="006A5732">
        <w:t>$result = mysqli_</w:t>
      </w:r>
      <w:proofErr w:type="gramStart"/>
      <w:r w:rsidRPr="006A5732">
        <w:t>query(</w:t>
      </w:r>
      <w:proofErr w:type="gramEnd"/>
      <w:r w:rsidRPr="006A5732">
        <w:t>$link, $query) or die("</w:t>
      </w:r>
      <w:r>
        <w:t>Ошибка</w:t>
      </w:r>
      <w:r w:rsidRPr="006A5732">
        <w:t xml:space="preserve"> " . mysqli_error($link));</w:t>
      </w:r>
    </w:p>
    <w:p w:rsidR="006A5732" w:rsidRPr="006A5732" w:rsidRDefault="006A5732" w:rsidP="006827E0">
      <w:pPr>
        <w:pStyle w:val="affff4"/>
      </w:pPr>
      <w:r w:rsidRPr="006A5732">
        <w:t>if($result)</w:t>
      </w:r>
    </w:p>
    <w:p w:rsidR="006A5732" w:rsidRPr="006A5732" w:rsidRDefault="00B625B2" w:rsidP="006827E0">
      <w:pPr>
        <w:pStyle w:val="affff4"/>
      </w:pPr>
      <w:r>
        <w:t>{</w:t>
      </w:r>
      <w:r w:rsidR="006A5732" w:rsidRPr="006A5732">
        <w:t xml:space="preserve">$rows = mysqli_num_rows($result); </w:t>
      </w:r>
    </w:p>
    <w:p w:rsidR="006A5732" w:rsidRPr="006A5732" w:rsidRDefault="006A5732" w:rsidP="006827E0">
      <w:pPr>
        <w:pStyle w:val="affff4"/>
      </w:pPr>
      <w:r w:rsidRPr="006A5732">
        <w:t xml:space="preserve">for ($i = </w:t>
      </w:r>
      <w:proofErr w:type="gramStart"/>
      <w:r w:rsidRPr="006A5732">
        <w:t>0 ;</w:t>
      </w:r>
      <w:proofErr w:type="gramEnd"/>
      <w:r w:rsidRPr="006A5732">
        <w:t xml:space="preserve"> $i &lt; $rows ; ++$i){</w:t>
      </w:r>
    </w:p>
    <w:p w:rsidR="006A5732" w:rsidRPr="006A5732" w:rsidRDefault="006A5732" w:rsidP="006827E0">
      <w:pPr>
        <w:pStyle w:val="affff4"/>
      </w:pPr>
      <w:r w:rsidRPr="006A5732">
        <w:t>$row = mysqli_fetch_row($result);</w:t>
      </w:r>
    </w:p>
    <w:p w:rsidR="006A5732" w:rsidRPr="006A5732" w:rsidRDefault="006A5732" w:rsidP="006827E0">
      <w:pPr>
        <w:pStyle w:val="affff4"/>
      </w:pPr>
      <w:r w:rsidRPr="006A5732">
        <w:t>if (isset($_POST[$</w:t>
      </w:r>
      <w:proofErr w:type="gramStart"/>
      <w:r w:rsidRPr="006A5732">
        <w:t>row[</w:t>
      </w:r>
      <w:proofErr w:type="gramEnd"/>
      <w:r w:rsidRPr="006A5732">
        <w:t>1]]))</w:t>
      </w:r>
    </w:p>
    <w:p w:rsidR="006A5732" w:rsidRPr="006A5732" w:rsidRDefault="00B625B2" w:rsidP="006827E0">
      <w:pPr>
        <w:pStyle w:val="affff4"/>
      </w:pPr>
      <w:r>
        <w:t>{</w:t>
      </w:r>
      <w:r w:rsidR="006A5732" w:rsidRPr="006A5732">
        <w:t>if ($_POST[$</w:t>
      </w:r>
      <w:proofErr w:type="gramStart"/>
      <w:r w:rsidR="006A5732" w:rsidRPr="006A5732">
        <w:t>row[</w:t>
      </w:r>
      <w:proofErr w:type="gramEnd"/>
      <w:r w:rsidR="006A5732" w:rsidRPr="006A5732">
        <w:t>1]] != '')</w:t>
      </w:r>
    </w:p>
    <w:p w:rsidR="006A5732" w:rsidRPr="006A5732" w:rsidRDefault="006A5732" w:rsidP="006827E0">
      <w:pPr>
        <w:pStyle w:val="affff4"/>
      </w:pPr>
      <w:r w:rsidRPr="006A5732">
        <w:t>$</w:t>
      </w:r>
      <w:r w:rsidR="00B625B2">
        <w:t>arr[$</w:t>
      </w:r>
      <w:proofErr w:type="gramStart"/>
      <w:r w:rsidR="00B625B2">
        <w:t>row[</w:t>
      </w:r>
      <w:proofErr w:type="gramEnd"/>
      <w:r w:rsidR="00B625B2">
        <w:t>0]] = $_POST[$row[1]];</w:t>
      </w:r>
      <w:r w:rsidRPr="006A5732">
        <w:t>}</w:t>
      </w:r>
    </w:p>
    <w:p w:rsidR="006A5732" w:rsidRPr="006A5732" w:rsidRDefault="00B207E1" w:rsidP="006827E0">
      <w:pPr>
        <w:pStyle w:val="affff4"/>
      </w:pPr>
      <w:proofErr w:type="gramStart"/>
      <w:r>
        <w:t>}}</w:t>
      </w:r>
      <w:r w:rsidR="006A5732" w:rsidRPr="006A5732">
        <w:t>if</w:t>
      </w:r>
      <w:proofErr w:type="gramEnd"/>
      <w:r w:rsidR="006A5732" w:rsidRPr="006A5732">
        <w:t>(!empty($arr))</w:t>
      </w:r>
    </w:p>
    <w:p w:rsidR="00324103" w:rsidRDefault="006A5732" w:rsidP="00324103">
      <w:pPr>
        <w:pStyle w:val="affff4"/>
      </w:pPr>
      <w:r w:rsidRPr="006A5732">
        <w:t>f</w:t>
      </w:r>
      <w:r w:rsidR="00324103">
        <w:t>oreach ($arr as $key =&gt; $value)</w:t>
      </w:r>
      <w:r w:rsidR="00324103">
        <w:br w:type="page"/>
      </w:r>
    </w:p>
    <w:p w:rsidR="006A5732" w:rsidRPr="006A5732" w:rsidRDefault="00B207E1" w:rsidP="006827E0">
      <w:pPr>
        <w:pStyle w:val="affff4"/>
      </w:pPr>
      <w:r>
        <w:lastRenderedPageBreak/>
        <w:t>{</w:t>
      </w:r>
      <w:r w:rsidR="006A5732" w:rsidRPr="006A5732">
        <w:t>$query_2 ="INSERT INTO social_media_users (id_user, id_social, url_social_</w:t>
      </w:r>
      <w:proofErr w:type="gramStart"/>
      <w:r w:rsidR="006A5732" w:rsidRPr="006A5732">
        <w:t>user)VALUES</w:t>
      </w:r>
      <w:proofErr w:type="gramEnd"/>
      <w:r w:rsidR="006A5732" w:rsidRPr="006A5732">
        <w:t>('$user_id','$key','$value')";</w:t>
      </w:r>
    </w:p>
    <w:p w:rsidR="00230387" w:rsidRDefault="006A5732" w:rsidP="006827E0">
      <w:pPr>
        <w:pStyle w:val="affff4"/>
      </w:pPr>
      <w:r w:rsidRPr="006A5732">
        <w:t>$result_2 = mysqli_</w:t>
      </w:r>
      <w:proofErr w:type="gramStart"/>
      <w:r w:rsidRPr="006A5732">
        <w:t>query(</w:t>
      </w:r>
      <w:proofErr w:type="gramEnd"/>
      <w:r w:rsidRPr="006A5732">
        <w:t>$link, $query_2) or die("</w:t>
      </w:r>
      <w:r>
        <w:t>Ошибка</w:t>
      </w:r>
      <w:r w:rsidR="007B19D4">
        <w:t xml:space="preserve"> " . mysqli_error($link));</w:t>
      </w:r>
      <w:r>
        <w:t>}</w:t>
      </w:r>
    </w:p>
    <w:p w:rsidR="006827E0" w:rsidRPr="00F47C15" w:rsidRDefault="006827E0" w:rsidP="006827E0">
      <w:pPr>
        <w:pStyle w:val="affff6"/>
      </w:pPr>
      <w:r>
        <w:t>Листинг 4.</w:t>
      </w:r>
      <w:r w:rsidR="00D153E5">
        <w:t>13</w:t>
      </w:r>
      <w:r>
        <w:t xml:space="preserve"> – Фрагмент кода добавления </w:t>
      </w:r>
      <w:r w:rsidR="00161902">
        <w:t>социальных сетей пользователя</w:t>
      </w:r>
    </w:p>
    <w:p w:rsidR="003F555A" w:rsidRDefault="00F1113B" w:rsidP="00300CEC">
      <w:pPr>
        <w:spacing w:line="230" w:lineRule="auto"/>
      </w:pPr>
      <w:r>
        <w:t>При авторизации проверка проходит по введённой почте и паролю</w:t>
      </w:r>
      <w:r w:rsidR="006317F5">
        <w:t>, если при </w:t>
      </w:r>
      <w:r w:rsidR="00A132AD">
        <w:t>проверке</w:t>
      </w:r>
      <w:r>
        <w:t xml:space="preserve"> выявляются какие-то ошибки, они предоставляются пользователю, чтобы тот смог исправить ошибку и авторизоваться еще раз</w:t>
      </w:r>
      <w:r w:rsidR="0042077B">
        <w:t xml:space="preserve">. Данные на сервер передаются с помощью метода </w:t>
      </w:r>
      <w:r w:rsidR="0042077B">
        <w:rPr>
          <w:lang w:val="en-US"/>
        </w:rPr>
        <w:t>POST</w:t>
      </w:r>
      <w:r w:rsidR="0042077B">
        <w:t>, они проверятся на клиенте</w:t>
      </w:r>
      <w:r w:rsidR="008A1CAF">
        <w:t xml:space="preserve"> </w:t>
      </w:r>
      <w:r w:rsidR="0042077B">
        <w:t>и на сервере</w:t>
      </w:r>
      <w:r w:rsidR="008A1CAF" w:rsidRPr="008A1CAF">
        <w:t xml:space="preserve"> </w:t>
      </w:r>
      <w:r w:rsidR="008A1CAF">
        <w:t>с помощью регулярных выражений</w:t>
      </w:r>
      <w:r>
        <w:t>.</w:t>
      </w:r>
      <w:r w:rsidR="00C170EA">
        <w:t xml:space="preserve"> Полный код авторизации пользователя представлен в приложении А.1.</w:t>
      </w:r>
    </w:p>
    <w:p w:rsidR="00355505" w:rsidRDefault="00E65408" w:rsidP="00300CEC">
      <w:pPr>
        <w:spacing w:line="230" w:lineRule="auto"/>
      </w:pPr>
      <w:r>
        <w:t xml:space="preserve">Любой пользователь может просматривать комментарии к рецензиям. </w:t>
      </w:r>
      <w:r w:rsidR="00355505">
        <w:t xml:space="preserve">При большом количестве комментариев изначально на страницу выводится только три последних </w:t>
      </w:r>
      <w:r w:rsidR="00F54B8C">
        <w:t>комментария,</w:t>
      </w:r>
      <w:r w:rsidR="00355505">
        <w:t xml:space="preserve"> и кнопка с возможностью показать все комментарии.</w:t>
      </w:r>
      <w:r w:rsidR="00F54B8C">
        <w:t xml:space="preserve"> Вывод комментариев, добавление их и удаление осуществляется с помощью </w:t>
      </w:r>
      <w:r w:rsidR="00F54B8C">
        <w:rPr>
          <w:lang w:val="en-US"/>
        </w:rPr>
        <w:t>AJ</w:t>
      </w:r>
      <w:r w:rsidR="00AB3D22">
        <w:rPr>
          <w:lang w:val="en-US"/>
        </w:rPr>
        <w:t>AX</w:t>
      </w:r>
      <w:r w:rsidR="00AB3D22">
        <w:t xml:space="preserve"> запросов на сервер (листинг 4.14)</w:t>
      </w:r>
      <w:r w:rsidR="00053154">
        <w:t>.</w:t>
      </w:r>
      <w:r w:rsidR="00E10B40" w:rsidRPr="00E10B40">
        <w:t xml:space="preserve"> </w:t>
      </w:r>
      <w:r w:rsidR="00E10B40">
        <w:t>Эта технология позволяет передавать введенные данные в поля с клиента на сервер без перезагрузки страницы и выводить ответ со стороны сервера, что позволяет сократить время ожидания результата</w:t>
      </w:r>
      <w:r w:rsidR="000E62A3">
        <w:t xml:space="preserve">. </w:t>
      </w:r>
      <w:r w:rsidR="00053154">
        <w:t>Функция вывода комментариев вызывается после загрузки страницы, она не требует никаких действий от пользователя.</w:t>
      </w:r>
      <w:r w:rsidR="009B7D67">
        <w:t xml:space="preserve"> В запросе указываются </w:t>
      </w:r>
      <w:r w:rsidR="00EE1898">
        <w:t xml:space="preserve">метод передачи, </w:t>
      </w:r>
      <w:r w:rsidR="009B7D67">
        <w:t>передаваемые переменные, имя файла, в который передаются данные,</w:t>
      </w:r>
      <w:r w:rsidR="00EE1898">
        <w:t xml:space="preserve"> и </w:t>
      </w:r>
      <w:r w:rsidR="00695C3B">
        <w:t>имя селектора, в который будет выводится результат запроса.</w:t>
      </w:r>
      <w:r w:rsidR="009B7D67">
        <w:t xml:space="preserve"> </w:t>
      </w:r>
    </w:p>
    <w:p w:rsidR="009B7D67" w:rsidRPr="009B7D67" w:rsidRDefault="009B7D67" w:rsidP="009B7D67">
      <w:pPr>
        <w:pStyle w:val="affff4"/>
      </w:pPr>
      <w:r w:rsidRPr="009B7D67">
        <w:t>function vyvod_</w:t>
      </w:r>
      <w:proofErr w:type="gramStart"/>
      <w:r w:rsidRPr="009B7D67">
        <w:t>kommentariev(</w:t>
      </w:r>
      <w:proofErr w:type="gramEnd"/>
      <w:r w:rsidRPr="009B7D67">
        <w:t>){</w:t>
      </w:r>
    </w:p>
    <w:p w:rsidR="009B7D67" w:rsidRPr="009B7D67" w:rsidRDefault="009B7D67" w:rsidP="009B7D67">
      <w:pPr>
        <w:pStyle w:val="affff4"/>
      </w:pPr>
      <w:r w:rsidRPr="009B7D67">
        <w:t xml:space="preserve">    var id = 1;</w:t>
      </w:r>
    </w:p>
    <w:p w:rsidR="009B7D67" w:rsidRPr="009B7D67" w:rsidRDefault="009B7D67" w:rsidP="009B7D67">
      <w:pPr>
        <w:pStyle w:val="affff4"/>
      </w:pPr>
      <w:r>
        <w:t xml:space="preserve">    </w:t>
      </w:r>
      <w:r w:rsidRPr="009B7D67">
        <w:t>var id_review = $('#id_review'</w:t>
      </w:r>
      <w:proofErr w:type="gramStart"/>
      <w:r w:rsidRPr="009B7D67">
        <w:t>).val</w:t>
      </w:r>
      <w:proofErr w:type="gramEnd"/>
      <w:r w:rsidRPr="009B7D67">
        <w:t>();</w:t>
      </w:r>
    </w:p>
    <w:p w:rsidR="009B7D67" w:rsidRPr="009B7D67" w:rsidRDefault="009B7D67" w:rsidP="009B7D67">
      <w:pPr>
        <w:pStyle w:val="affff4"/>
      </w:pPr>
      <w:r>
        <w:t xml:space="preserve">    </w:t>
      </w:r>
      <w:r w:rsidRPr="009B7D67">
        <w:t>var id_user = $('#id_user'</w:t>
      </w:r>
      <w:proofErr w:type="gramStart"/>
      <w:r w:rsidRPr="009B7D67">
        <w:t>).val</w:t>
      </w:r>
      <w:proofErr w:type="gramEnd"/>
      <w:r w:rsidRPr="009B7D67">
        <w:t>();</w:t>
      </w:r>
    </w:p>
    <w:p w:rsidR="009B7D67" w:rsidRPr="009B7D67" w:rsidRDefault="009B7D67" w:rsidP="009B7D67">
      <w:pPr>
        <w:pStyle w:val="affff4"/>
      </w:pPr>
      <w:r w:rsidRPr="009B7D67">
        <w:t xml:space="preserve">    </w:t>
      </w:r>
      <w:proofErr w:type="gramStart"/>
      <w:r w:rsidRPr="009B7D67">
        <w:t>$.ajax</w:t>
      </w:r>
      <w:proofErr w:type="gramEnd"/>
      <w:r w:rsidRPr="009B7D67">
        <w:t>({</w:t>
      </w:r>
    </w:p>
    <w:p w:rsidR="009B7D67" w:rsidRPr="009B7D67" w:rsidRDefault="009B7D67" w:rsidP="009B7D67">
      <w:pPr>
        <w:pStyle w:val="affff4"/>
      </w:pPr>
      <w:r w:rsidRPr="009B7D67">
        <w:t xml:space="preserve">        type: "POST",</w:t>
      </w:r>
    </w:p>
    <w:p w:rsidR="009B7D67" w:rsidRPr="009B7D67" w:rsidRDefault="009B7D67" w:rsidP="009B7D67">
      <w:pPr>
        <w:pStyle w:val="affff4"/>
      </w:pPr>
      <w:r w:rsidRPr="009B7D67">
        <w:t xml:space="preserve">        url: "modul_recenzii.php",</w:t>
      </w:r>
    </w:p>
    <w:p w:rsidR="009B7D67" w:rsidRPr="009B7D67" w:rsidRDefault="009B7D67" w:rsidP="009B7D67">
      <w:pPr>
        <w:pStyle w:val="affff4"/>
      </w:pPr>
      <w:r w:rsidRPr="009B7D67">
        <w:t xml:space="preserve">        data: {id:id, id_review:id_review, id_user:id_user}</w:t>
      </w:r>
    </w:p>
    <w:p w:rsidR="009B7D67" w:rsidRPr="009B7D67" w:rsidRDefault="009B7D67" w:rsidP="009B7D67">
      <w:pPr>
        <w:pStyle w:val="affff4"/>
      </w:pPr>
      <w:r w:rsidRPr="009B7D67">
        <w:t xml:space="preserve">    }</w:t>
      </w:r>
      <w:proofErr w:type="gramStart"/>
      <w:r w:rsidRPr="009B7D67">
        <w:t>).done</w:t>
      </w:r>
      <w:proofErr w:type="gramEnd"/>
      <w:r w:rsidRPr="009B7D67">
        <w:t>(function( result )</w:t>
      </w:r>
    </w:p>
    <w:p w:rsidR="009B7D67" w:rsidRPr="009B7D67" w:rsidRDefault="009B7D67" w:rsidP="009B7D67">
      <w:pPr>
        <w:pStyle w:val="affff4"/>
      </w:pPr>
      <w:r w:rsidRPr="009B7D67">
        <w:t xml:space="preserve">        {</w:t>
      </w:r>
    </w:p>
    <w:p w:rsidR="009B7D67" w:rsidRPr="009B7D67" w:rsidRDefault="009B7D67" w:rsidP="009B7D67">
      <w:pPr>
        <w:pStyle w:val="affff4"/>
      </w:pPr>
      <w:r w:rsidRPr="009B7D67">
        <w:t xml:space="preserve">            $("#comments").</w:t>
      </w:r>
      <w:proofErr w:type="gramStart"/>
      <w:r w:rsidRPr="009B7D67">
        <w:t>html( result</w:t>
      </w:r>
      <w:proofErr w:type="gramEnd"/>
      <w:r w:rsidRPr="009B7D67">
        <w:t xml:space="preserve"> );</w:t>
      </w:r>
    </w:p>
    <w:p w:rsidR="009B7D67" w:rsidRPr="009B7D67" w:rsidRDefault="009B7D67" w:rsidP="009B7D67">
      <w:pPr>
        <w:pStyle w:val="affff4"/>
      </w:pPr>
      <w:r w:rsidRPr="009B7D67">
        <w:t xml:space="preserve">        });</w:t>
      </w:r>
    </w:p>
    <w:p w:rsidR="009B7D67" w:rsidRPr="009B7D67" w:rsidRDefault="009B7D67" w:rsidP="009B7D67">
      <w:pPr>
        <w:pStyle w:val="affff4"/>
      </w:pPr>
      <w:r w:rsidRPr="009B7D67">
        <w:t>}</w:t>
      </w:r>
    </w:p>
    <w:p w:rsidR="009B7D67" w:rsidRPr="009B7D67" w:rsidRDefault="009B7D67" w:rsidP="009B7D67">
      <w:pPr>
        <w:pStyle w:val="affff4"/>
      </w:pPr>
      <w:r w:rsidRPr="009B7D67">
        <w:t>$(document</w:t>
      </w:r>
      <w:proofErr w:type="gramStart"/>
      <w:r w:rsidRPr="009B7D67">
        <w:t>).ready</w:t>
      </w:r>
      <w:proofErr w:type="gramEnd"/>
      <w:r w:rsidRPr="009B7D67">
        <w:t>(function() {</w:t>
      </w:r>
    </w:p>
    <w:p w:rsidR="009B7D67" w:rsidRPr="009B7D67" w:rsidRDefault="009B7D67" w:rsidP="009B7D67">
      <w:pPr>
        <w:pStyle w:val="affff4"/>
      </w:pPr>
      <w:r w:rsidRPr="009B7D67">
        <w:t xml:space="preserve">    vyvod_</w:t>
      </w:r>
      <w:proofErr w:type="gramStart"/>
      <w:r w:rsidRPr="009B7D67">
        <w:t>kommentariev(</w:t>
      </w:r>
      <w:proofErr w:type="gramEnd"/>
      <w:r w:rsidRPr="009B7D67">
        <w:t>);</w:t>
      </w:r>
    </w:p>
    <w:p w:rsidR="000E62A3" w:rsidRPr="002755E5" w:rsidRDefault="009B7D67" w:rsidP="009B7D67">
      <w:pPr>
        <w:pStyle w:val="affff4"/>
        <w:rPr>
          <w:lang w:val="ru-RU"/>
        </w:rPr>
      </w:pPr>
      <w:r w:rsidRPr="002755E5">
        <w:rPr>
          <w:lang w:val="ru-RU"/>
        </w:rPr>
        <w:t>}</w:t>
      </w:r>
    </w:p>
    <w:p w:rsidR="009B7D67" w:rsidRPr="002755E5" w:rsidRDefault="009B7D67" w:rsidP="009B7D67">
      <w:pPr>
        <w:pStyle w:val="affff4"/>
        <w:rPr>
          <w:lang w:val="ru-RU"/>
        </w:rPr>
      </w:pPr>
      <w:r w:rsidRPr="002755E5">
        <w:rPr>
          <w:lang w:val="ru-RU"/>
        </w:rPr>
        <w:t>);</w:t>
      </w:r>
    </w:p>
    <w:p w:rsidR="00695C3B" w:rsidRPr="00695C3B" w:rsidRDefault="00695C3B" w:rsidP="00695C3B">
      <w:pPr>
        <w:pStyle w:val="affff6"/>
      </w:pPr>
      <w:r>
        <w:t xml:space="preserve">Листинг 4.14 – </w:t>
      </w:r>
      <w:r>
        <w:rPr>
          <w:lang w:val="en-US"/>
        </w:rPr>
        <w:t>Ajax</w:t>
      </w:r>
      <w:r w:rsidRPr="00695C3B">
        <w:t xml:space="preserve"> </w:t>
      </w:r>
      <w:r>
        <w:t>запрос для передачи данных на сервер</w:t>
      </w:r>
    </w:p>
    <w:p w:rsidR="00CC4B1B" w:rsidRDefault="00BA35A3" w:rsidP="00300CEC">
      <w:pPr>
        <w:spacing w:line="230" w:lineRule="auto"/>
      </w:pPr>
      <w:r>
        <w:t>Код для реализации вывода комментариев представлен в приложении А.2.</w:t>
      </w:r>
    </w:p>
    <w:p w:rsidR="00C13BDE" w:rsidRDefault="00E65408" w:rsidP="00C13BDE">
      <w:pPr>
        <w:spacing w:line="230" w:lineRule="auto"/>
      </w:pPr>
      <w:r>
        <w:t>П</w:t>
      </w:r>
      <w:r w:rsidR="00730F90">
        <w:t>осле авторизации у пользователя увели</w:t>
      </w:r>
      <w:r w:rsidR="00097F1E">
        <w:t>чивается спектр возможностей на </w:t>
      </w:r>
      <w:r w:rsidR="00730F90">
        <w:t>сайте. Пользователь может комментировать рецензии, а также удалять свои комментарии</w:t>
      </w:r>
      <w:r w:rsidR="00D95DB4">
        <w:t xml:space="preserve"> (листинги 4.15 и 4.16).</w:t>
      </w:r>
      <w:r w:rsidR="008F177E">
        <w:t xml:space="preserve"> Данные при добавлении и удалении комментария передаются также с помощью </w:t>
      </w:r>
      <w:r w:rsidR="008F177E">
        <w:rPr>
          <w:lang w:val="en-US"/>
        </w:rPr>
        <w:t>AJAX</w:t>
      </w:r>
      <w:r w:rsidR="00D95DB4">
        <w:t xml:space="preserve"> запроса.</w:t>
      </w:r>
      <w:r w:rsidR="009F3307">
        <w:t xml:space="preserve"> Добавление в базу данных происходит с помощью команды </w:t>
      </w:r>
      <w:r w:rsidR="009F3307">
        <w:rPr>
          <w:lang w:val="en-US"/>
        </w:rPr>
        <w:t>INSERT</w:t>
      </w:r>
      <w:r w:rsidR="009F3307" w:rsidRPr="009F3307">
        <w:t xml:space="preserve"> </w:t>
      </w:r>
      <w:r w:rsidR="009F3307">
        <w:rPr>
          <w:lang w:val="en-US"/>
        </w:rPr>
        <w:t>INTO</w:t>
      </w:r>
      <w:r w:rsidR="00977BB2">
        <w:t xml:space="preserve">, </w:t>
      </w:r>
      <w:r w:rsidR="009F3307">
        <w:t xml:space="preserve">а удаление с помощью команды </w:t>
      </w:r>
      <w:r w:rsidR="009F3307">
        <w:rPr>
          <w:lang w:val="en-US"/>
        </w:rPr>
        <w:t>DELETE</w:t>
      </w:r>
      <w:r w:rsidR="009F3307" w:rsidRPr="009F3307">
        <w:t>.</w:t>
      </w:r>
      <w:r w:rsidR="009D0065">
        <w:t xml:space="preserve"> Для </w:t>
      </w:r>
      <w:r w:rsidR="009D0065">
        <w:lastRenderedPageBreak/>
        <w:t xml:space="preserve">выполнения этих двух функций, </w:t>
      </w:r>
      <w:r w:rsidR="000E62A3">
        <w:t>необходимо передать</w:t>
      </w:r>
      <w:r w:rsidR="009D0065">
        <w:t xml:space="preserve"> три переменные: идентификатор рецензии, пользователя и комментария.</w:t>
      </w:r>
    </w:p>
    <w:p w:rsidR="00D95DB4" w:rsidRPr="00D95DB4" w:rsidRDefault="00D95DB4" w:rsidP="00D95DB4">
      <w:pPr>
        <w:pStyle w:val="affff4"/>
      </w:pPr>
      <w:r w:rsidRPr="00D95DB4">
        <w:t>function dobavit_</w:t>
      </w:r>
      <w:proofErr w:type="gramStart"/>
      <w:r w:rsidRPr="00D95DB4">
        <w:t>kommentarij(</w:t>
      </w:r>
      <w:proofErr w:type="gramEnd"/>
      <w:r w:rsidRPr="00D95DB4">
        <w:t>$id_review, $id_user, $comment){</w:t>
      </w:r>
    </w:p>
    <w:p w:rsidR="00D95DB4" w:rsidRPr="00D95DB4" w:rsidRDefault="00D95DB4" w:rsidP="00D95DB4">
      <w:pPr>
        <w:pStyle w:val="affff4"/>
      </w:pPr>
      <w:r w:rsidRPr="00D95DB4">
        <w:t>include ('db.php');</w:t>
      </w:r>
    </w:p>
    <w:p w:rsidR="00D95DB4" w:rsidRPr="00D95DB4" w:rsidRDefault="00D95DB4" w:rsidP="00D95DB4">
      <w:pPr>
        <w:pStyle w:val="affff4"/>
      </w:pPr>
      <w:r w:rsidRPr="00D95DB4">
        <w:t>$query ="INSERT INTO comment_</w:t>
      </w:r>
      <w:proofErr w:type="gramStart"/>
      <w:r w:rsidRPr="00D95DB4">
        <w:t>review(</w:t>
      </w:r>
      <w:proofErr w:type="gramEnd"/>
      <w:r w:rsidRPr="00D95DB4">
        <w:t>id_user, id_review, comment, date_publication) VALUES ($id_user, $id_review, '$comment', NOW())";</w:t>
      </w:r>
    </w:p>
    <w:p w:rsidR="00D95DB4" w:rsidRPr="00D95DB4" w:rsidRDefault="00D95DB4" w:rsidP="00D95DB4">
      <w:pPr>
        <w:pStyle w:val="affff4"/>
      </w:pPr>
      <w:r w:rsidRPr="00D95DB4">
        <w:t>$result = mysqli_</w:t>
      </w:r>
      <w:proofErr w:type="gramStart"/>
      <w:r w:rsidRPr="00D95DB4">
        <w:t>query(</w:t>
      </w:r>
      <w:proofErr w:type="gramEnd"/>
      <w:r w:rsidRPr="00D95DB4">
        <w:t>$link, $query) or die("</w:t>
      </w:r>
      <w:r>
        <w:t>Ошибка</w:t>
      </w:r>
      <w:r w:rsidRPr="00D95DB4">
        <w:t xml:space="preserve"> " . mysqli_error($link));</w:t>
      </w:r>
    </w:p>
    <w:p w:rsidR="008F177E" w:rsidRPr="002755E5" w:rsidRDefault="00D95DB4" w:rsidP="00D95DB4">
      <w:pPr>
        <w:pStyle w:val="affff4"/>
        <w:rPr>
          <w:lang w:val="ru-RU"/>
        </w:rPr>
      </w:pPr>
      <w:r w:rsidRPr="002755E5">
        <w:rPr>
          <w:lang w:val="ru-RU"/>
        </w:rPr>
        <w:t>}</w:t>
      </w:r>
    </w:p>
    <w:p w:rsidR="00D95DB4" w:rsidRDefault="00D95DB4" w:rsidP="00D95DB4">
      <w:pPr>
        <w:pStyle w:val="affff6"/>
      </w:pPr>
      <w:r>
        <w:t>Листинг 4.15 – Функция добавления комментария в базу данных</w:t>
      </w:r>
    </w:p>
    <w:p w:rsidR="00977BB2" w:rsidRPr="00977BB2" w:rsidRDefault="00977BB2" w:rsidP="00977BB2">
      <w:pPr>
        <w:pStyle w:val="affff4"/>
      </w:pPr>
      <w:r w:rsidRPr="00977BB2">
        <w:t>function udalit_</w:t>
      </w:r>
      <w:proofErr w:type="gramStart"/>
      <w:r w:rsidRPr="00977BB2">
        <w:t>kommentarij(</w:t>
      </w:r>
      <w:proofErr w:type="gramEnd"/>
      <w:r w:rsidRPr="00977BB2">
        <w:t>$id_review, $id_user, $id_comment){</w:t>
      </w:r>
    </w:p>
    <w:p w:rsidR="00977BB2" w:rsidRPr="00977BB2" w:rsidRDefault="00977BB2" w:rsidP="00977BB2">
      <w:pPr>
        <w:pStyle w:val="affff4"/>
      </w:pPr>
      <w:r w:rsidRPr="00977BB2">
        <w:tab/>
        <w:t>include ('db.php');</w:t>
      </w:r>
    </w:p>
    <w:p w:rsidR="00977BB2" w:rsidRPr="00977BB2" w:rsidRDefault="00977BB2" w:rsidP="00977BB2">
      <w:pPr>
        <w:pStyle w:val="affff4"/>
      </w:pPr>
      <w:r w:rsidRPr="00977BB2">
        <w:tab/>
        <w:t>$query ="DELETE FROM comment_review WHERE id_review = $id_review AND id_user = $id_user AND id = $id_comment ";</w:t>
      </w:r>
    </w:p>
    <w:p w:rsidR="00977BB2" w:rsidRPr="00977BB2" w:rsidRDefault="00977BB2" w:rsidP="00977BB2">
      <w:pPr>
        <w:pStyle w:val="affff4"/>
      </w:pPr>
      <w:r w:rsidRPr="00977BB2">
        <w:tab/>
        <w:t>$result = mysqli_</w:t>
      </w:r>
      <w:proofErr w:type="gramStart"/>
      <w:r w:rsidRPr="00977BB2">
        <w:t>query(</w:t>
      </w:r>
      <w:proofErr w:type="gramEnd"/>
      <w:r w:rsidRPr="00977BB2">
        <w:t>$link, $query) or die("</w:t>
      </w:r>
      <w:r>
        <w:t>Ошибка</w:t>
      </w:r>
      <w:r w:rsidRPr="00977BB2">
        <w:t xml:space="preserve"> " . mysqli_error($link));</w:t>
      </w:r>
    </w:p>
    <w:p w:rsidR="00977BB2" w:rsidRPr="002755E5" w:rsidRDefault="00977BB2" w:rsidP="00977BB2">
      <w:pPr>
        <w:pStyle w:val="affff4"/>
        <w:rPr>
          <w:lang w:val="ru-RU"/>
        </w:rPr>
      </w:pPr>
      <w:r w:rsidRPr="002755E5">
        <w:rPr>
          <w:lang w:val="ru-RU"/>
        </w:rPr>
        <w:t>}</w:t>
      </w:r>
    </w:p>
    <w:p w:rsidR="00977BB2" w:rsidRDefault="00977BB2" w:rsidP="00977BB2">
      <w:pPr>
        <w:pStyle w:val="affff6"/>
      </w:pPr>
      <w:r>
        <w:t>Листинг 4.16 – Функция удаления комментария из базы данных</w:t>
      </w:r>
    </w:p>
    <w:p w:rsidR="00345A47" w:rsidRDefault="00345A47" w:rsidP="00345A47">
      <w:pPr>
        <w:spacing w:line="230" w:lineRule="auto"/>
      </w:pPr>
      <w:r>
        <w:t>Авторизированный пользователь также может добавлять рецензии в закладки и убирать из закладок уже добавленные (листинги 4.17 и 4.18).</w:t>
      </w:r>
    </w:p>
    <w:p w:rsidR="00B97D3F" w:rsidRPr="00B97D3F" w:rsidRDefault="00B97D3F" w:rsidP="00B97D3F">
      <w:pPr>
        <w:pStyle w:val="affff4"/>
      </w:pPr>
      <w:r w:rsidRPr="00B97D3F">
        <w:t>function dobavit_v_</w:t>
      </w:r>
      <w:proofErr w:type="gramStart"/>
      <w:r w:rsidRPr="00B97D3F">
        <w:t>zakladki(</w:t>
      </w:r>
      <w:proofErr w:type="gramEnd"/>
      <w:r w:rsidRPr="00B97D3F">
        <w:t>$id_user, $id_review){</w:t>
      </w:r>
    </w:p>
    <w:p w:rsidR="00B97D3F" w:rsidRPr="00B97D3F" w:rsidRDefault="00B97D3F" w:rsidP="00B97D3F">
      <w:pPr>
        <w:pStyle w:val="affff4"/>
      </w:pPr>
      <w:r w:rsidRPr="00B97D3F">
        <w:t>include ('db.php');</w:t>
      </w:r>
    </w:p>
    <w:p w:rsidR="00B97D3F" w:rsidRPr="00B97D3F" w:rsidRDefault="00B97D3F" w:rsidP="00B97D3F">
      <w:pPr>
        <w:pStyle w:val="affff4"/>
      </w:pPr>
      <w:r w:rsidRPr="00B97D3F">
        <w:t xml:space="preserve">$query ="INSERT INTO bookmark </w:t>
      </w:r>
      <w:proofErr w:type="gramStart"/>
      <w:r w:rsidRPr="00B97D3F">
        <w:t>( id</w:t>
      </w:r>
      <w:proofErr w:type="gramEnd"/>
      <w:r w:rsidRPr="00B97D3F">
        <w:t>_user, id_review ) VALUES ($id_user, $id_review)";</w:t>
      </w:r>
    </w:p>
    <w:p w:rsidR="00B97D3F" w:rsidRPr="00B97D3F" w:rsidRDefault="00B97D3F" w:rsidP="00B97D3F">
      <w:pPr>
        <w:pStyle w:val="affff4"/>
      </w:pPr>
      <w:r w:rsidRPr="00B97D3F">
        <w:t>$result = mysqli_</w:t>
      </w:r>
      <w:proofErr w:type="gramStart"/>
      <w:r w:rsidRPr="00B97D3F">
        <w:t>query(</w:t>
      </w:r>
      <w:proofErr w:type="gramEnd"/>
      <w:r w:rsidRPr="00B97D3F">
        <w:t>$link, $query) or die("</w:t>
      </w:r>
      <w:r>
        <w:t>Ошибка</w:t>
      </w:r>
      <w:r w:rsidRPr="00B97D3F">
        <w:t xml:space="preserve"> " . mysqli_error($link));</w:t>
      </w:r>
    </w:p>
    <w:p w:rsidR="00B97D3F" w:rsidRPr="00B97D3F" w:rsidRDefault="00B97D3F" w:rsidP="00B97D3F">
      <w:pPr>
        <w:pStyle w:val="affff4"/>
        <w:rPr>
          <w:lang w:val="ru-RU"/>
        </w:rPr>
      </w:pPr>
      <w:r>
        <w:t>if</w:t>
      </w:r>
      <w:r w:rsidRPr="00B97D3F">
        <w:rPr>
          <w:lang w:val="ru-RU"/>
        </w:rPr>
        <w:t>($</w:t>
      </w:r>
      <w:proofErr w:type="gramStart"/>
      <w:r>
        <w:t>result</w:t>
      </w:r>
      <w:r w:rsidRPr="00B97D3F">
        <w:rPr>
          <w:lang w:val="ru-RU"/>
        </w:rPr>
        <w:t>){</w:t>
      </w:r>
      <w:proofErr w:type="gramEnd"/>
    </w:p>
    <w:p w:rsidR="00B97D3F" w:rsidRPr="00B97D3F" w:rsidRDefault="00B97D3F" w:rsidP="00B97D3F">
      <w:pPr>
        <w:pStyle w:val="affff4"/>
        <w:rPr>
          <w:lang w:val="ru-RU"/>
        </w:rPr>
      </w:pPr>
      <w:r>
        <w:t>echo</w:t>
      </w:r>
      <w:r w:rsidRPr="00B97D3F">
        <w:rPr>
          <w:lang w:val="ru-RU"/>
        </w:rPr>
        <w:t xml:space="preserve"> "Рецензия добавлена в закладки";</w:t>
      </w:r>
    </w:p>
    <w:p w:rsidR="008008DF" w:rsidRPr="002755E5" w:rsidRDefault="00B97D3F" w:rsidP="00B97D3F">
      <w:pPr>
        <w:pStyle w:val="affff4"/>
        <w:rPr>
          <w:lang w:val="ru-RU"/>
        </w:rPr>
      </w:pPr>
      <w:proofErr w:type="gramStart"/>
      <w:r w:rsidRPr="002755E5">
        <w:rPr>
          <w:lang w:val="ru-RU"/>
        </w:rPr>
        <w:t>}</w:t>
      </w:r>
      <w:r>
        <w:t>mysqli</w:t>
      </w:r>
      <w:proofErr w:type="gramEnd"/>
      <w:r w:rsidRPr="002755E5">
        <w:rPr>
          <w:lang w:val="ru-RU"/>
        </w:rPr>
        <w:t>_</w:t>
      </w:r>
      <w:r>
        <w:t>close</w:t>
      </w:r>
      <w:r w:rsidRPr="002755E5">
        <w:rPr>
          <w:lang w:val="ru-RU"/>
        </w:rPr>
        <w:t>($</w:t>
      </w:r>
      <w:r>
        <w:t>link</w:t>
      </w:r>
      <w:r w:rsidRPr="002755E5">
        <w:rPr>
          <w:lang w:val="ru-RU"/>
        </w:rPr>
        <w:t>);}</w:t>
      </w:r>
    </w:p>
    <w:p w:rsidR="00B97D3F" w:rsidRDefault="00B97D3F" w:rsidP="00B97D3F">
      <w:pPr>
        <w:pStyle w:val="affff6"/>
      </w:pPr>
      <w:r>
        <w:t>Листинг 4.</w:t>
      </w:r>
      <w:r w:rsidR="00006EC2">
        <w:t>17</w:t>
      </w:r>
      <w:r>
        <w:t xml:space="preserve"> – Функция </w:t>
      </w:r>
      <w:r w:rsidR="00006EC2">
        <w:t>добавления рецензии в закладки</w:t>
      </w:r>
    </w:p>
    <w:p w:rsidR="00006EC2" w:rsidRPr="00006EC2" w:rsidRDefault="00006EC2" w:rsidP="00006EC2">
      <w:pPr>
        <w:pStyle w:val="affff4"/>
      </w:pPr>
      <w:r w:rsidRPr="00006EC2">
        <w:t>function udalit_iz_</w:t>
      </w:r>
      <w:proofErr w:type="gramStart"/>
      <w:r w:rsidRPr="00006EC2">
        <w:t>zakladok(</w:t>
      </w:r>
      <w:proofErr w:type="gramEnd"/>
      <w:r w:rsidRPr="00006EC2">
        <w:t>$id_user, $id_review){</w:t>
      </w:r>
    </w:p>
    <w:p w:rsidR="00006EC2" w:rsidRPr="00006EC2" w:rsidRDefault="00006EC2" w:rsidP="00006EC2">
      <w:pPr>
        <w:pStyle w:val="affff4"/>
      </w:pPr>
      <w:r w:rsidRPr="00006EC2">
        <w:t>include ('db.php');</w:t>
      </w:r>
    </w:p>
    <w:p w:rsidR="00006EC2" w:rsidRPr="00006EC2" w:rsidRDefault="00006EC2" w:rsidP="00006EC2">
      <w:pPr>
        <w:pStyle w:val="affff4"/>
      </w:pPr>
      <w:r w:rsidRPr="00006EC2">
        <w:t>$query ="DELETE FROM bookmark WHERE id_user = $id_user AND id_review = $id_review";</w:t>
      </w:r>
    </w:p>
    <w:p w:rsidR="00006EC2" w:rsidRPr="00006EC2" w:rsidRDefault="00006EC2" w:rsidP="00006EC2">
      <w:pPr>
        <w:pStyle w:val="affff4"/>
      </w:pPr>
      <w:r w:rsidRPr="00006EC2">
        <w:t>$result = mysqli_</w:t>
      </w:r>
      <w:proofErr w:type="gramStart"/>
      <w:r w:rsidRPr="00006EC2">
        <w:t>query(</w:t>
      </w:r>
      <w:proofErr w:type="gramEnd"/>
      <w:r w:rsidRPr="00006EC2">
        <w:t>$link, $query) or die("</w:t>
      </w:r>
      <w:r>
        <w:t>Ошибка</w:t>
      </w:r>
      <w:r w:rsidRPr="00006EC2">
        <w:t xml:space="preserve"> " . mysqli_error($link));</w:t>
      </w:r>
    </w:p>
    <w:p w:rsidR="00006EC2" w:rsidRPr="00006EC2" w:rsidRDefault="00006EC2" w:rsidP="00006EC2">
      <w:pPr>
        <w:pStyle w:val="affff4"/>
      </w:pPr>
      <w:r w:rsidRPr="00006EC2">
        <w:t>if($</w:t>
      </w:r>
      <w:proofErr w:type="gramStart"/>
      <w:r w:rsidRPr="00006EC2">
        <w:t>result){</w:t>
      </w:r>
      <w:proofErr w:type="gramEnd"/>
    </w:p>
    <w:p w:rsidR="00006EC2" w:rsidRPr="00006EC2" w:rsidRDefault="00006EC2" w:rsidP="00006EC2">
      <w:pPr>
        <w:pStyle w:val="affff4"/>
      </w:pPr>
      <w:r w:rsidRPr="00006EC2">
        <w:t>$query2 ="SELECT id FROM bookmark WHERE id_user = $id_user AND id_review = $id_review";</w:t>
      </w:r>
    </w:p>
    <w:p w:rsidR="00006EC2" w:rsidRPr="00006EC2" w:rsidRDefault="00006EC2" w:rsidP="00006EC2">
      <w:pPr>
        <w:pStyle w:val="affff4"/>
      </w:pPr>
      <w:r w:rsidRPr="00006EC2">
        <w:t>$result2 = mysqli_</w:t>
      </w:r>
      <w:proofErr w:type="gramStart"/>
      <w:r w:rsidRPr="00006EC2">
        <w:t>query(</w:t>
      </w:r>
      <w:proofErr w:type="gramEnd"/>
      <w:r w:rsidRPr="00006EC2">
        <w:t>$link, $query2) or die("</w:t>
      </w:r>
      <w:r>
        <w:t>Ошибка</w:t>
      </w:r>
      <w:r w:rsidRPr="00006EC2">
        <w:t xml:space="preserve"> " . mysqli_error($link));</w:t>
      </w:r>
    </w:p>
    <w:p w:rsidR="00006EC2" w:rsidRPr="00006EC2" w:rsidRDefault="00006EC2" w:rsidP="00006EC2">
      <w:pPr>
        <w:pStyle w:val="affff4"/>
        <w:rPr>
          <w:lang w:val="ru-RU"/>
        </w:rPr>
      </w:pPr>
      <w:r>
        <w:t>if</w:t>
      </w:r>
      <w:r w:rsidRPr="00006EC2">
        <w:rPr>
          <w:lang w:val="ru-RU"/>
        </w:rPr>
        <w:t xml:space="preserve"> ($</w:t>
      </w:r>
      <w:r>
        <w:t>result</w:t>
      </w:r>
      <w:r w:rsidRPr="00006EC2">
        <w:rPr>
          <w:lang w:val="ru-RU"/>
        </w:rPr>
        <w:t>2) {</w:t>
      </w:r>
      <w:r>
        <w:t>echo</w:t>
      </w:r>
      <w:r w:rsidRPr="00006EC2">
        <w:rPr>
          <w:lang w:val="ru-RU"/>
        </w:rPr>
        <w:t xml:space="preserve"> "Рецензия удалена из закладок";</w:t>
      </w:r>
      <w:r>
        <w:rPr>
          <w:lang w:val="ru-RU"/>
        </w:rPr>
        <w:t>}</w:t>
      </w:r>
    </w:p>
    <w:p w:rsidR="00233540" w:rsidRPr="002755E5" w:rsidRDefault="00006EC2" w:rsidP="00006EC2">
      <w:pPr>
        <w:pStyle w:val="affff4"/>
        <w:rPr>
          <w:lang w:val="ru-RU"/>
        </w:rPr>
      </w:pPr>
      <w:r w:rsidRPr="002755E5">
        <w:rPr>
          <w:lang w:val="ru-RU"/>
        </w:rPr>
        <w:t>}</w:t>
      </w:r>
    </w:p>
    <w:p w:rsidR="00006EC2" w:rsidRPr="002755E5" w:rsidRDefault="00006EC2" w:rsidP="00006EC2">
      <w:pPr>
        <w:pStyle w:val="affff4"/>
        <w:rPr>
          <w:lang w:val="ru-RU"/>
        </w:rPr>
      </w:pPr>
      <w:r>
        <w:t>mysqli</w:t>
      </w:r>
      <w:r w:rsidRPr="002755E5">
        <w:rPr>
          <w:lang w:val="ru-RU"/>
        </w:rPr>
        <w:t>_</w:t>
      </w:r>
      <w:r>
        <w:t>close</w:t>
      </w:r>
      <w:r w:rsidRPr="002755E5">
        <w:rPr>
          <w:lang w:val="ru-RU"/>
        </w:rPr>
        <w:t>($</w:t>
      </w:r>
      <w:r>
        <w:t>link</w:t>
      </w:r>
      <w:r w:rsidRPr="002755E5">
        <w:rPr>
          <w:lang w:val="ru-RU"/>
        </w:rPr>
        <w:t>);}</w:t>
      </w:r>
    </w:p>
    <w:p w:rsidR="00006EC2" w:rsidRPr="00006EC2" w:rsidRDefault="00006EC2" w:rsidP="00006EC2">
      <w:pPr>
        <w:pStyle w:val="affff6"/>
      </w:pPr>
      <w:r>
        <w:t>Листинг 4.18 – Функция удаления рецензии из закладок</w:t>
      </w:r>
    </w:p>
    <w:p w:rsidR="00E375B3" w:rsidRDefault="00F033F7" w:rsidP="00302CC4">
      <w:pPr>
        <w:spacing w:line="230" w:lineRule="auto"/>
      </w:pPr>
      <w:r>
        <w:lastRenderedPageBreak/>
        <w:t xml:space="preserve">На данном </w:t>
      </w:r>
      <w:r w:rsidR="009C1CA9">
        <w:t>сайте</w:t>
      </w:r>
      <w:r>
        <w:t xml:space="preserve"> предоставлен</w:t>
      </w:r>
      <w:r w:rsidR="009C1CA9">
        <w:t>ы</w:t>
      </w:r>
      <w:r>
        <w:t xml:space="preserve"> фильтр</w:t>
      </w:r>
      <w:r w:rsidR="009C1CA9">
        <w:t>ы</w:t>
      </w:r>
      <w:r>
        <w:t xml:space="preserve"> </w:t>
      </w:r>
      <w:r w:rsidR="009C1CA9">
        <w:t>для улучшения поиска рецензии или объявления без перезагрузки страницы</w:t>
      </w:r>
      <w:r w:rsidR="00CB4851">
        <w:t>.</w:t>
      </w:r>
      <w:r w:rsidR="000B39B3">
        <w:t xml:space="preserve"> Он необходим для быстрого нахождения необходимой информации.</w:t>
      </w:r>
      <w:r w:rsidR="00CB4851" w:rsidRPr="00CB4851">
        <w:t xml:space="preserve"> </w:t>
      </w:r>
      <w:r w:rsidR="00CB4851">
        <w:t xml:space="preserve">Данный фильтр </w:t>
      </w:r>
      <w:r w:rsidR="00E10B40">
        <w:t>передает данные на сервер</w:t>
      </w:r>
      <w:r w:rsidR="00CB4851">
        <w:t xml:space="preserve"> с помощью </w:t>
      </w:r>
      <w:r w:rsidR="00E10B40">
        <w:rPr>
          <w:lang w:val="en-US"/>
        </w:rPr>
        <w:t>AJAX</w:t>
      </w:r>
      <w:r w:rsidR="00E10B40">
        <w:t xml:space="preserve"> запроса</w:t>
      </w:r>
      <w:r>
        <w:t xml:space="preserve">. </w:t>
      </w:r>
      <w:r w:rsidR="006317F5">
        <w:t>По такому же </w:t>
      </w:r>
      <w:r w:rsidR="000F3631">
        <w:t>принципу создан фильтр на страницах администрирования</w:t>
      </w:r>
      <w:r w:rsidR="00345A47">
        <w:t xml:space="preserve"> «Все рецензии», «Комментарии» и «Пользователи»</w:t>
      </w:r>
      <w:r w:rsidR="000F3631">
        <w:t>.</w:t>
      </w:r>
      <w:r w:rsidR="00CF3B64">
        <w:t xml:space="preserve"> Для правильной работы фильтра сначала введенные данные передаются на сервер и вызывают функцию для </w:t>
      </w:r>
      <w:r w:rsidR="00445F5F">
        <w:t>создания запроса в базу данных, представлена в приложении А.3</w:t>
      </w:r>
      <w:r w:rsidR="00CF3B64">
        <w:t>, в конце этой функции вызывается другая, в которой полученный запрос отправляется в базу данных и формируется ответ</w:t>
      </w:r>
      <w:r w:rsidR="00D8736C">
        <w:t xml:space="preserve"> по полученному результату</w:t>
      </w:r>
      <w:r w:rsidR="00F43482">
        <w:t>,</w:t>
      </w:r>
      <w:r w:rsidR="00D8736C">
        <w:t xml:space="preserve"> </w:t>
      </w:r>
      <w:r w:rsidR="00F43482">
        <w:t>представлена в приложении А.4.</w:t>
      </w:r>
    </w:p>
    <w:p w:rsidR="008F7F04" w:rsidRDefault="00C35FC1" w:rsidP="009E264D">
      <w:pPr>
        <w:spacing w:line="230" w:lineRule="auto"/>
      </w:pPr>
      <w:r>
        <w:t>На сайте также возможно редактировать пользовательские данные, которы</w:t>
      </w:r>
      <w:r w:rsidR="00C457C4">
        <w:t xml:space="preserve">е были введены при </w:t>
      </w:r>
      <w:r w:rsidR="007A7F30">
        <w:t xml:space="preserve">регистрации, а </w:t>
      </w:r>
      <w:r w:rsidR="0046517A">
        <w:t>именно: фото,</w:t>
      </w:r>
      <w:r w:rsidR="007A7F30">
        <w:t xml:space="preserve"> имя, фамилия, город, почта, номер телефона, пароли и ссылки на социальные сети</w:t>
      </w:r>
      <w:r w:rsidR="00C457C4">
        <w:t>, что дает возможность редактирования своих ошибок или уже устаревшей информации при регистрации.</w:t>
      </w:r>
      <w:r w:rsidR="0046517A">
        <w:t xml:space="preserve"> При добавлении фотографии на сайт, данный файл проходит проверку на расширение и размер.</w:t>
      </w:r>
      <w:r w:rsidR="0018765D">
        <w:t xml:space="preserve"> При прохождении проверки </w:t>
      </w:r>
      <w:r w:rsidR="008F7F04">
        <w:t>создаётся уникальное имя файла путем транслитерации текущего имени, если оно написано кириллиц</w:t>
      </w:r>
      <w:r w:rsidR="00A53BCB">
        <w:t>ей, и добавлении текущей даты к </w:t>
      </w:r>
      <w:r w:rsidR="008F7F04">
        <w:t>имени файла.</w:t>
      </w:r>
      <w:r w:rsidR="00E05ED3">
        <w:t xml:space="preserve"> После формирования имени, файл загружается на сервер в соответствующую папку. </w:t>
      </w:r>
      <w:r w:rsidR="00245717">
        <w:t>Реализующая функция представлена на листинге 4.20.</w:t>
      </w:r>
    </w:p>
    <w:p w:rsidR="00245717" w:rsidRPr="00ED4FF3" w:rsidRDefault="00245717" w:rsidP="00245717">
      <w:pPr>
        <w:pStyle w:val="affff4"/>
        <w:rPr>
          <w:lang w:val="ru-RU"/>
        </w:rPr>
      </w:pPr>
      <w:r>
        <w:t>function</w:t>
      </w:r>
      <w:r w:rsidRPr="00ED4FF3">
        <w:rPr>
          <w:lang w:val="ru-RU"/>
        </w:rPr>
        <w:t xml:space="preserve"> </w:t>
      </w:r>
      <w:r>
        <w:t>file</w:t>
      </w:r>
      <w:r w:rsidRPr="00ED4FF3">
        <w:rPr>
          <w:lang w:val="ru-RU"/>
        </w:rPr>
        <w:t>_</w:t>
      </w:r>
      <w:r>
        <w:t>photo</w:t>
      </w:r>
      <w:r w:rsidRPr="00ED4FF3">
        <w:rPr>
          <w:lang w:val="ru-RU"/>
        </w:rPr>
        <w:t>($</w:t>
      </w:r>
      <w:r>
        <w:t>input</w:t>
      </w:r>
      <w:r w:rsidRPr="00ED4FF3">
        <w:rPr>
          <w:lang w:val="ru-RU"/>
        </w:rPr>
        <w:t>_</w:t>
      </w:r>
      <w:proofErr w:type="gramStart"/>
      <w:r>
        <w:t>name</w:t>
      </w:r>
      <w:r w:rsidRPr="00ED4FF3">
        <w:rPr>
          <w:lang w:val="ru-RU"/>
        </w:rPr>
        <w:t>,$</w:t>
      </w:r>
      <w:proofErr w:type="gramEnd"/>
      <w:r>
        <w:t>pat</w:t>
      </w:r>
      <w:r w:rsidRPr="00ED4FF3">
        <w:rPr>
          <w:lang w:val="ru-RU"/>
        </w:rPr>
        <w:t>){</w:t>
      </w:r>
    </w:p>
    <w:p w:rsidR="00245717" w:rsidRDefault="00245717" w:rsidP="00245717">
      <w:pPr>
        <w:pStyle w:val="affff4"/>
      </w:pPr>
      <w:r>
        <w:t>$path = __DIR_</w:t>
      </w:r>
      <w:proofErr w:type="gramStart"/>
      <w:r>
        <w:t>_ .</w:t>
      </w:r>
      <w:proofErr w:type="gramEnd"/>
      <w:r>
        <w:t xml:space="preserve"> $pat;</w:t>
      </w:r>
    </w:p>
    <w:p w:rsidR="00245717" w:rsidRPr="00245717" w:rsidRDefault="00245717" w:rsidP="00245717">
      <w:pPr>
        <w:pStyle w:val="affff4"/>
      </w:pPr>
      <w:r>
        <w:t xml:space="preserve">$allow = </w:t>
      </w:r>
      <w:proofErr w:type="gramStart"/>
      <w:r>
        <w:t>array(</w:t>
      </w:r>
      <w:proofErr w:type="gramEnd"/>
      <w:r w:rsidRPr="00245717">
        <w:t>'png', 'jpg', 'jpeg');</w:t>
      </w:r>
    </w:p>
    <w:p w:rsidR="00245717" w:rsidRPr="00245717" w:rsidRDefault="00245717" w:rsidP="00245717">
      <w:pPr>
        <w:pStyle w:val="affff4"/>
      </w:pPr>
      <w:r w:rsidRPr="00245717">
        <w:t>if (isset($_FILES[$input_name])) {</w:t>
      </w:r>
    </w:p>
    <w:p w:rsidR="00245717" w:rsidRDefault="00245717" w:rsidP="00245717">
      <w:pPr>
        <w:pStyle w:val="affff4"/>
      </w:pPr>
      <w:r>
        <w:t xml:space="preserve">if </w:t>
      </w:r>
      <w:proofErr w:type="gramStart"/>
      <w:r>
        <w:t>(!is</w:t>
      </w:r>
      <w:proofErr w:type="gramEnd"/>
      <w:r>
        <w:t>_dir($path)) {mkdir($path, 0777, true);}</w:t>
      </w:r>
    </w:p>
    <w:p w:rsidR="00245717" w:rsidRPr="00245717" w:rsidRDefault="00245717" w:rsidP="00245717">
      <w:pPr>
        <w:pStyle w:val="affff4"/>
      </w:pPr>
      <w:r w:rsidRPr="00245717">
        <w:t xml:space="preserve">$files = </w:t>
      </w:r>
      <w:proofErr w:type="gramStart"/>
      <w:r w:rsidRPr="00245717">
        <w:t>array(</w:t>
      </w:r>
      <w:proofErr w:type="gramEnd"/>
      <w:r w:rsidRPr="00245717">
        <w:t>);</w:t>
      </w:r>
    </w:p>
    <w:p w:rsidR="00245717" w:rsidRPr="00245717" w:rsidRDefault="00245717" w:rsidP="00245717">
      <w:pPr>
        <w:pStyle w:val="affff4"/>
      </w:pPr>
      <w:r w:rsidRPr="00245717">
        <w:t>$diff = count($_FILES[$input_name]) - count($_FILES[$input_name], COUNT_RECURSIVE);</w:t>
      </w:r>
    </w:p>
    <w:p w:rsidR="00245717" w:rsidRPr="00245717" w:rsidRDefault="00245717" w:rsidP="00245717">
      <w:pPr>
        <w:pStyle w:val="affff4"/>
      </w:pPr>
      <w:r w:rsidRPr="00245717">
        <w:t>if ($diff == 0) {</w:t>
      </w:r>
    </w:p>
    <w:p w:rsidR="00245717" w:rsidRPr="00245717" w:rsidRDefault="00245717" w:rsidP="00245717">
      <w:pPr>
        <w:pStyle w:val="affff4"/>
      </w:pPr>
      <w:r w:rsidRPr="00245717">
        <w:t>$files = array($_FILES[$input_name]);</w:t>
      </w:r>
    </w:p>
    <w:p w:rsidR="00245717" w:rsidRPr="00245717" w:rsidRDefault="00F775B7" w:rsidP="00245717">
      <w:pPr>
        <w:pStyle w:val="affff4"/>
      </w:pPr>
      <w:r>
        <w:t>} else {</w:t>
      </w:r>
      <w:r w:rsidR="00245717" w:rsidRPr="00245717">
        <w:t>foreach($_FILES[$input_name] as $k =&gt; $l) {</w:t>
      </w:r>
    </w:p>
    <w:p w:rsidR="00245717" w:rsidRPr="00245717" w:rsidRDefault="00245717" w:rsidP="00245717">
      <w:pPr>
        <w:pStyle w:val="affff4"/>
      </w:pPr>
      <w:proofErr w:type="gramStart"/>
      <w:r w:rsidRPr="00245717">
        <w:t>foreach(</w:t>
      </w:r>
      <w:proofErr w:type="gramEnd"/>
      <w:r w:rsidRPr="00245717">
        <w:t>$l as $i =&gt; $v) {</w:t>
      </w:r>
    </w:p>
    <w:p w:rsidR="00245717" w:rsidRPr="00245717" w:rsidRDefault="00245717" w:rsidP="00245717">
      <w:pPr>
        <w:pStyle w:val="affff4"/>
      </w:pPr>
      <w:r w:rsidRPr="00245717">
        <w:t>$files[$</w:t>
      </w:r>
      <w:proofErr w:type="gramStart"/>
      <w:r w:rsidRPr="00245717">
        <w:t>i][</w:t>
      </w:r>
      <w:proofErr w:type="gramEnd"/>
      <w:r w:rsidRPr="00245717">
        <w:t>$k] = $v;</w:t>
      </w:r>
    </w:p>
    <w:p w:rsidR="00F60136" w:rsidRDefault="00F775B7" w:rsidP="00245717">
      <w:pPr>
        <w:pStyle w:val="affff4"/>
      </w:pPr>
      <w:r>
        <w:t>}</w:t>
      </w:r>
    </w:p>
    <w:p w:rsidR="00245717" w:rsidRPr="00245717" w:rsidRDefault="00F775B7" w:rsidP="00245717">
      <w:pPr>
        <w:pStyle w:val="affff4"/>
      </w:pPr>
      <w:r>
        <w:t>}}</w:t>
      </w:r>
    </w:p>
    <w:p w:rsidR="00245717" w:rsidRPr="00245717" w:rsidRDefault="00245717" w:rsidP="00245717">
      <w:pPr>
        <w:pStyle w:val="affff4"/>
      </w:pPr>
      <w:r w:rsidRPr="00245717">
        <w:t>$name_photo = [];</w:t>
      </w:r>
    </w:p>
    <w:p w:rsidR="00245717" w:rsidRPr="00245717" w:rsidRDefault="00245717" w:rsidP="00245717">
      <w:pPr>
        <w:pStyle w:val="affff4"/>
      </w:pPr>
      <w:r w:rsidRPr="00245717">
        <w:t>foreach ($files as $file) {</w:t>
      </w:r>
    </w:p>
    <w:p w:rsidR="00245717" w:rsidRPr="00F775B7" w:rsidRDefault="00F775B7" w:rsidP="00245717">
      <w:pPr>
        <w:pStyle w:val="affff4"/>
      </w:pPr>
      <w:r w:rsidRPr="00F775B7">
        <w:t>$</w:t>
      </w:r>
      <w:r>
        <w:t>error</w:t>
      </w:r>
      <w:r w:rsidRPr="00F775B7">
        <w:t xml:space="preserve"> = $</w:t>
      </w:r>
      <w:r>
        <w:t>success</w:t>
      </w:r>
      <w:r w:rsidRPr="00F775B7">
        <w:t xml:space="preserve"> = '';</w:t>
      </w:r>
    </w:p>
    <w:p w:rsidR="00245717" w:rsidRPr="00245717" w:rsidRDefault="00245717" w:rsidP="00245717">
      <w:pPr>
        <w:pStyle w:val="affff4"/>
      </w:pPr>
      <w:r w:rsidRPr="00245717">
        <w:t xml:space="preserve">if </w:t>
      </w:r>
      <w:proofErr w:type="gramStart"/>
      <w:r w:rsidRPr="00245717">
        <w:t>(!empty</w:t>
      </w:r>
      <w:proofErr w:type="gramEnd"/>
      <w:r w:rsidRPr="00245717">
        <w:t>($file['error']) || empty($file['tmp_name'])) {</w:t>
      </w:r>
    </w:p>
    <w:p w:rsidR="00245717" w:rsidRPr="00245717" w:rsidRDefault="00245717" w:rsidP="00245717">
      <w:pPr>
        <w:pStyle w:val="affff4"/>
      </w:pPr>
      <w:r w:rsidRPr="00245717">
        <w:t>switch (@$file['error']) {</w:t>
      </w:r>
    </w:p>
    <w:p w:rsidR="00245717" w:rsidRPr="00245717" w:rsidRDefault="00245717" w:rsidP="00245717">
      <w:pPr>
        <w:pStyle w:val="affff4"/>
      </w:pPr>
      <w:r w:rsidRPr="00245717">
        <w:t>case 1:</w:t>
      </w:r>
    </w:p>
    <w:p w:rsidR="00245717" w:rsidRPr="00245717" w:rsidRDefault="00245717" w:rsidP="00245717">
      <w:pPr>
        <w:pStyle w:val="affff4"/>
      </w:pPr>
      <w:r w:rsidRPr="00245717">
        <w:t>case 2: $error = '</w:t>
      </w:r>
      <w:r>
        <w:t>Превышен</w:t>
      </w:r>
      <w:r w:rsidRPr="00245717">
        <w:t xml:space="preserve"> </w:t>
      </w:r>
      <w:r>
        <w:t>размер</w:t>
      </w:r>
      <w:r w:rsidRPr="00245717">
        <w:t xml:space="preserve"> </w:t>
      </w:r>
      <w:r>
        <w:t>загружаемого</w:t>
      </w:r>
      <w:r w:rsidRPr="00245717">
        <w:t xml:space="preserve"> </w:t>
      </w:r>
      <w:r>
        <w:t>файла</w:t>
      </w:r>
      <w:r w:rsidRPr="00245717">
        <w:t>.'; break;</w:t>
      </w:r>
    </w:p>
    <w:p w:rsidR="00245717" w:rsidRPr="00F775B7" w:rsidRDefault="00245717" w:rsidP="00245717">
      <w:pPr>
        <w:pStyle w:val="affff4"/>
        <w:rPr>
          <w:lang w:val="ru-RU"/>
        </w:rPr>
      </w:pPr>
      <w:r>
        <w:t>case</w:t>
      </w:r>
      <w:r w:rsidRPr="00F775B7">
        <w:rPr>
          <w:lang w:val="ru-RU"/>
        </w:rPr>
        <w:t xml:space="preserve"> 3: $</w:t>
      </w:r>
      <w:r>
        <w:t>error</w:t>
      </w:r>
      <w:r w:rsidRPr="00F775B7">
        <w:rPr>
          <w:lang w:val="ru-RU"/>
        </w:rPr>
        <w:t xml:space="preserve"> = 'Файл был получен только частично.'; </w:t>
      </w:r>
      <w:r>
        <w:t>break</w:t>
      </w:r>
      <w:r w:rsidRPr="00F775B7">
        <w:rPr>
          <w:lang w:val="ru-RU"/>
        </w:rPr>
        <w:t>;</w:t>
      </w:r>
    </w:p>
    <w:p w:rsidR="00245717" w:rsidRPr="00F775B7" w:rsidRDefault="00245717" w:rsidP="00245717">
      <w:pPr>
        <w:pStyle w:val="affff4"/>
        <w:rPr>
          <w:lang w:val="ru-RU"/>
        </w:rPr>
      </w:pPr>
      <w:r>
        <w:t>case</w:t>
      </w:r>
      <w:r w:rsidRPr="00F775B7">
        <w:rPr>
          <w:lang w:val="ru-RU"/>
        </w:rPr>
        <w:t xml:space="preserve"> 4: $</w:t>
      </w:r>
      <w:r>
        <w:t>error</w:t>
      </w:r>
      <w:r w:rsidRPr="00F775B7">
        <w:rPr>
          <w:lang w:val="ru-RU"/>
        </w:rPr>
        <w:t xml:space="preserve"> = 'Файл не был загружен.'; </w:t>
      </w:r>
      <w:r>
        <w:t>break</w:t>
      </w:r>
      <w:r w:rsidRPr="00F775B7">
        <w:rPr>
          <w:lang w:val="ru-RU"/>
        </w:rPr>
        <w:t>;</w:t>
      </w:r>
    </w:p>
    <w:p w:rsidR="00245717" w:rsidRPr="00F775B7" w:rsidRDefault="00245717" w:rsidP="00245717">
      <w:pPr>
        <w:pStyle w:val="affff4"/>
        <w:rPr>
          <w:lang w:val="ru-RU"/>
        </w:rPr>
      </w:pPr>
      <w:r>
        <w:t>case</w:t>
      </w:r>
      <w:r w:rsidRPr="00F775B7">
        <w:rPr>
          <w:lang w:val="ru-RU"/>
        </w:rPr>
        <w:t xml:space="preserve"> 6: $</w:t>
      </w:r>
      <w:r>
        <w:t>error</w:t>
      </w:r>
      <w:r w:rsidRPr="00F775B7">
        <w:rPr>
          <w:lang w:val="ru-RU"/>
        </w:rPr>
        <w:t xml:space="preserve"> = 'Файл не загружен - отсутствует временная директория.'; </w:t>
      </w:r>
      <w:r>
        <w:t>break</w:t>
      </w:r>
      <w:r w:rsidRPr="00F775B7">
        <w:rPr>
          <w:lang w:val="ru-RU"/>
        </w:rPr>
        <w:t>;</w:t>
      </w:r>
    </w:p>
    <w:p w:rsidR="00245717" w:rsidRPr="00F775B7" w:rsidRDefault="00245717" w:rsidP="00245717">
      <w:pPr>
        <w:pStyle w:val="affff4"/>
        <w:rPr>
          <w:lang w:val="ru-RU"/>
        </w:rPr>
      </w:pPr>
      <w:r>
        <w:t>case</w:t>
      </w:r>
      <w:r w:rsidRPr="00F775B7">
        <w:rPr>
          <w:lang w:val="ru-RU"/>
        </w:rPr>
        <w:t xml:space="preserve"> 7: $</w:t>
      </w:r>
      <w:r>
        <w:t>error</w:t>
      </w:r>
      <w:r w:rsidRPr="00F775B7">
        <w:rPr>
          <w:lang w:val="ru-RU"/>
        </w:rPr>
        <w:t xml:space="preserve"> = 'Не удалось записать файл на диск.'; </w:t>
      </w:r>
      <w:r>
        <w:t>break</w:t>
      </w:r>
      <w:r w:rsidRPr="00F775B7">
        <w:rPr>
          <w:lang w:val="ru-RU"/>
        </w:rPr>
        <w:t>;</w:t>
      </w:r>
    </w:p>
    <w:p w:rsidR="00245717" w:rsidRPr="00F775B7" w:rsidRDefault="00245717" w:rsidP="00245717">
      <w:pPr>
        <w:pStyle w:val="affff4"/>
        <w:rPr>
          <w:lang w:val="ru-RU"/>
        </w:rPr>
      </w:pPr>
      <w:r>
        <w:t>case</w:t>
      </w:r>
      <w:r w:rsidRPr="00F775B7">
        <w:rPr>
          <w:lang w:val="ru-RU"/>
        </w:rPr>
        <w:t xml:space="preserve"> 8: $</w:t>
      </w:r>
      <w:r>
        <w:t>error</w:t>
      </w:r>
      <w:r w:rsidRPr="00F775B7">
        <w:rPr>
          <w:lang w:val="ru-RU"/>
        </w:rPr>
        <w:t xml:space="preserve"> = '</w:t>
      </w:r>
      <w:r>
        <w:t>PHP</w:t>
      </w:r>
      <w:r w:rsidRPr="00F775B7">
        <w:rPr>
          <w:lang w:val="ru-RU"/>
        </w:rPr>
        <w:t xml:space="preserve">-расширение остановило загрузку файла.'; </w:t>
      </w:r>
      <w:r>
        <w:t>break</w:t>
      </w:r>
      <w:r w:rsidRPr="00F775B7">
        <w:rPr>
          <w:lang w:val="ru-RU"/>
        </w:rPr>
        <w:t>;</w:t>
      </w:r>
    </w:p>
    <w:p w:rsidR="00245717" w:rsidRPr="00F775B7" w:rsidRDefault="00245717" w:rsidP="00245717">
      <w:pPr>
        <w:pStyle w:val="affff4"/>
        <w:rPr>
          <w:lang w:val="ru-RU"/>
        </w:rPr>
      </w:pPr>
      <w:r>
        <w:t>case</w:t>
      </w:r>
      <w:r w:rsidRPr="00F775B7">
        <w:rPr>
          <w:lang w:val="ru-RU"/>
        </w:rPr>
        <w:t xml:space="preserve"> 9: $</w:t>
      </w:r>
      <w:r>
        <w:t>error</w:t>
      </w:r>
      <w:r w:rsidRPr="00F775B7">
        <w:rPr>
          <w:lang w:val="ru-RU"/>
        </w:rPr>
        <w:t xml:space="preserve"> = 'Файл не был загружен - директория не существует.'; </w:t>
      </w:r>
      <w:r>
        <w:t>break</w:t>
      </w:r>
      <w:r w:rsidRPr="00F775B7">
        <w:rPr>
          <w:lang w:val="ru-RU"/>
        </w:rPr>
        <w:t>;</w:t>
      </w:r>
    </w:p>
    <w:p w:rsidR="00245717" w:rsidRPr="00F775B7" w:rsidRDefault="00245717" w:rsidP="00245717">
      <w:pPr>
        <w:pStyle w:val="affff4"/>
        <w:rPr>
          <w:lang w:val="ru-RU"/>
        </w:rPr>
      </w:pPr>
      <w:r>
        <w:t>case</w:t>
      </w:r>
      <w:r w:rsidRPr="00F775B7">
        <w:rPr>
          <w:lang w:val="ru-RU"/>
        </w:rPr>
        <w:t xml:space="preserve"> 10: $</w:t>
      </w:r>
      <w:r>
        <w:t>error</w:t>
      </w:r>
      <w:r w:rsidRPr="00F775B7">
        <w:rPr>
          <w:lang w:val="ru-RU"/>
        </w:rPr>
        <w:t xml:space="preserve"> = 'Превышен максимально допустимый размер файла.'; </w:t>
      </w:r>
      <w:r>
        <w:t>break</w:t>
      </w:r>
      <w:r w:rsidRPr="00F775B7">
        <w:rPr>
          <w:lang w:val="ru-RU"/>
        </w:rPr>
        <w:t>;</w:t>
      </w:r>
    </w:p>
    <w:p w:rsidR="00245717" w:rsidRPr="00F775B7" w:rsidRDefault="00245717" w:rsidP="00245717">
      <w:pPr>
        <w:pStyle w:val="affff4"/>
        <w:rPr>
          <w:lang w:val="ru-RU"/>
        </w:rPr>
      </w:pPr>
      <w:r>
        <w:t>case</w:t>
      </w:r>
      <w:r w:rsidRPr="00F775B7">
        <w:rPr>
          <w:lang w:val="ru-RU"/>
        </w:rPr>
        <w:t xml:space="preserve"> 11: $</w:t>
      </w:r>
      <w:r>
        <w:t>error</w:t>
      </w:r>
      <w:r w:rsidRPr="00F775B7">
        <w:rPr>
          <w:lang w:val="ru-RU"/>
        </w:rPr>
        <w:t xml:space="preserve"> = 'Данный тип файла запрещен.'; </w:t>
      </w:r>
      <w:r>
        <w:t>break</w:t>
      </w:r>
      <w:r w:rsidRPr="00F775B7">
        <w:rPr>
          <w:lang w:val="ru-RU"/>
        </w:rPr>
        <w:t>;</w:t>
      </w:r>
    </w:p>
    <w:p w:rsidR="00F60136" w:rsidRPr="00F60136" w:rsidRDefault="00245717" w:rsidP="00F60136">
      <w:pPr>
        <w:pStyle w:val="affff4"/>
        <w:rPr>
          <w:lang w:val="ru-RU"/>
        </w:rPr>
      </w:pPr>
      <w:r>
        <w:t>case</w:t>
      </w:r>
      <w:r w:rsidRPr="00F775B7">
        <w:rPr>
          <w:lang w:val="ru-RU"/>
        </w:rPr>
        <w:t xml:space="preserve"> 12: $</w:t>
      </w:r>
      <w:r>
        <w:t>error</w:t>
      </w:r>
      <w:r w:rsidRPr="00F775B7">
        <w:rPr>
          <w:lang w:val="ru-RU"/>
        </w:rPr>
        <w:t xml:space="preserve"> = 'Ошибка при копировании файла.'; </w:t>
      </w:r>
      <w:r>
        <w:t>break</w:t>
      </w:r>
      <w:r w:rsidRPr="00F775B7">
        <w:rPr>
          <w:lang w:val="ru-RU"/>
        </w:rPr>
        <w:t>;</w:t>
      </w:r>
      <w:r w:rsidR="00F60136">
        <w:rPr>
          <w:lang w:val="ru-RU"/>
        </w:rPr>
        <w:br w:type="page"/>
      </w:r>
    </w:p>
    <w:p w:rsidR="00245717" w:rsidRPr="00506ED2" w:rsidRDefault="00245717" w:rsidP="00245717">
      <w:pPr>
        <w:pStyle w:val="affff4"/>
        <w:rPr>
          <w:lang w:val="ru-RU"/>
        </w:rPr>
      </w:pPr>
      <w:r>
        <w:lastRenderedPageBreak/>
        <w:t>default</w:t>
      </w:r>
      <w:r w:rsidRPr="00506ED2">
        <w:rPr>
          <w:lang w:val="ru-RU"/>
        </w:rPr>
        <w:t>: $</w:t>
      </w:r>
      <w:r>
        <w:t>error</w:t>
      </w:r>
      <w:r w:rsidRPr="00506ED2">
        <w:rPr>
          <w:lang w:val="ru-RU"/>
        </w:rPr>
        <w:t xml:space="preserve"> = 'Файл не был загружен - неизвестная ошибка.'; </w:t>
      </w:r>
      <w:r>
        <w:t>break</w:t>
      </w:r>
      <w:r w:rsidR="00506ED2">
        <w:rPr>
          <w:lang w:val="ru-RU"/>
        </w:rPr>
        <w:t>;}</w:t>
      </w:r>
      <w:r w:rsidRPr="00506ED2">
        <w:rPr>
          <w:lang w:val="ru-RU"/>
        </w:rPr>
        <w:t xml:space="preserve">} </w:t>
      </w:r>
      <w:r w:rsidRPr="00245717">
        <w:t>elseif</w:t>
      </w:r>
      <w:r w:rsidR="00506ED2">
        <w:rPr>
          <w:lang w:val="ru-RU"/>
        </w:rPr>
        <w:t xml:space="preserve"> </w:t>
      </w:r>
      <w:r w:rsidRPr="00506ED2">
        <w:rPr>
          <w:lang w:val="ru-RU"/>
        </w:rPr>
        <w:t>($</w:t>
      </w:r>
      <w:r w:rsidRPr="00245717">
        <w:t>file</w:t>
      </w:r>
      <w:r w:rsidRPr="00506ED2">
        <w:rPr>
          <w:lang w:val="ru-RU"/>
        </w:rPr>
        <w:t>['</w:t>
      </w:r>
      <w:r w:rsidRPr="00245717">
        <w:t>tmp</w:t>
      </w:r>
      <w:r w:rsidRPr="00506ED2">
        <w:rPr>
          <w:lang w:val="ru-RU"/>
        </w:rPr>
        <w:t>_</w:t>
      </w:r>
      <w:r w:rsidRPr="00245717">
        <w:t>name</w:t>
      </w:r>
      <w:r w:rsidRPr="00506ED2">
        <w:rPr>
          <w:lang w:val="ru-RU"/>
        </w:rPr>
        <w:t>'] == '</w:t>
      </w:r>
      <w:r w:rsidRPr="00245717">
        <w:t>none</w:t>
      </w:r>
      <w:r w:rsidRPr="00506ED2">
        <w:rPr>
          <w:lang w:val="ru-RU"/>
        </w:rPr>
        <w:t>' |</w:t>
      </w:r>
      <w:proofErr w:type="gramStart"/>
      <w:r w:rsidRPr="00506ED2">
        <w:rPr>
          <w:lang w:val="ru-RU"/>
        </w:rPr>
        <w:t>| !</w:t>
      </w:r>
      <w:r w:rsidRPr="00245717">
        <w:t>is</w:t>
      </w:r>
      <w:proofErr w:type="gramEnd"/>
      <w:r w:rsidRPr="00506ED2">
        <w:rPr>
          <w:lang w:val="ru-RU"/>
        </w:rPr>
        <w:t>_</w:t>
      </w:r>
      <w:r w:rsidRPr="00245717">
        <w:t>uploaded</w:t>
      </w:r>
      <w:r w:rsidRPr="00506ED2">
        <w:rPr>
          <w:lang w:val="ru-RU"/>
        </w:rPr>
        <w:t>_</w:t>
      </w:r>
      <w:r w:rsidRPr="00245717">
        <w:t>file</w:t>
      </w:r>
      <w:r w:rsidR="00506ED2">
        <w:rPr>
          <w:lang w:val="ru-RU"/>
        </w:rPr>
        <w:t xml:space="preserve"> </w:t>
      </w:r>
      <w:r w:rsidRPr="00506ED2">
        <w:rPr>
          <w:lang w:val="ru-RU"/>
        </w:rPr>
        <w:t>($</w:t>
      </w:r>
      <w:r w:rsidRPr="00245717">
        <w:t>file</w:t>
      </w:r>
      <w:r w:rsidRPr="00506ED2">
        <w:rPr>
          <w:lang w:val="ru-RU"/>
        </w:rPr>
        <w:t>['</w:t>
      </w:r>
      <w:r w:rsidRPr="00245717">
        <w:t>tmp</w:t>
      </w:r>
      <w:r w:rsidRPr="00506ED2">
        <w:rPr>
          <w:lang w:val="ru-RU"/>
        </w:rPr>
        <w:t>_</w:t>
      </w:r>
      <w:r w:rsidRPr="00245717">
        <w:t>name</w:t>
      </w:r>
      <w:r w:rsidRPr="00506ED2">
        <w:rPr>
          <w:lang w:val="ru-RU"/>
        </w:rPr>
        <w:t>'])) {</w:t>
      </w:r>
    </w:p>
    <w:p w:rsidR="00245717" w:rsidRPr="00506ED2" w:rsidRDefault="00245717" w:rsidP="00245717">
      <w:pPr>
        <w:pStyle w:val="affff4"/>
        <w:rPr>
          <w:lang w:val="ru-RU"/>
        </w:rPr>
      </w:pPr>
      <w:r w:rsidRPr="00506ED2">
        <w:rPr>
          <w:lang w:val="ru-RU"/>
        </w:rPr>
        <w:t>$</w:t>
      </w:r>
      <w:r>
        <w:t>error</w:t>
      </w:r>
      <w:r w:rsidRPr="00506ED2">
        <w:rPr>
          <w:lang w:val="ru-RU"/>
        </w:rPr>
        <w:t xml:space="preserve"> = 'Не удалось загрузить файл.';</w:t>
      </w:r>
    </w:p>
    <w:p w:rsidR="00245717" w:rsidRDefault="00245717" w:rsidP="00245717">
      <w:pPr>
        <w:pStyle w:val="affff4"/>
      </w:pPr>
      <w:r>
        <w:t>} else {</w:t>
      </w:r>
    </w:p>
    <w:p w:rsidR="00245717" w:rsidRPr="00245717" w:rsidRDefault="00245717" w:rsidP="00245717">
      <w:pPr>
        <w:pStyle w:val="affff4"/>
      </w:pPr>
      <w:r w:rsidRPr="00245717">
        <w:t>$pattern = "[^a-z</w:t>
      </w:r>
      <w:r>
        <w:t>а</w:t>
      </w:r>
      <w:r w:rsidRPr="00245717">
        <w:t>-</w:t>
      </w:r>
      <w:r>
        <w:t>яё</w:t>
      </w:r>
      <w:r w:rsidRPr="00245717">
        <w:t>0-</w:t>
      </w:r>
      <w:proofErr w:type="gramStart"/>
      <w:r w:rsidRPr="00245717">
        <w:t>9,~</w:t>
      </w:r>
      <w:proofErr w:type="gramEnd"/>
      <w:r w:rsidRPr="00245717">
        <w:t>!@#%^-_\$\?\(\)\{\}\[\]\.]";</w:t>
      </w:r>
    </w:p>
    <w:p w:rsidR="00245717" w:rsidRPr="00245717" w:rsidRDefault="00245717" w:rsidP="00245717">
      <w:pPr>
        <w:pStyle w:val="affff4"/>
      </w:pPr>
      <w:r w:rsidRPr="00245717">
        <w:t>$name = mb_eregi_</w:t>
      </w:r>
      <w:proofErr w:type="gramStart"/>
      <w:r w:rsidRPr="00245717">
        <w:t>replace(</w:t>
      </w:r>
      <w:proofErr w:type="gramEnd"/>
      <w:r w:rsidRPr="00245717">
        <w:t>$pattern, '-', $file['name']);</w:t>
      </w:r>
    </w:p>
    <w:p w:rsidR="00245717" w:rsidRPr="00245717" w:rsidRDefault="00245717" w:rsidP="00245717">
      <w:pPr>
        <w:pStyle w:val="affff4"/>
      </w:pPr>
      <w:r w:rsidRPr="00245717">
        <w:t>$name = mb_ereg_</w:t>
      </w:r>
      <w:proofErr w:type="gramStart"/>
      <w:r w:rsidRPr="00245717">
        <w:t>replace(</w:t>
      </w:r>
      <w:proofErr w:type="gramEnd"/>
      <w:r w:rsidRPr="00245717">
        <w:t>'[-]+', '-', $name);</w:t>
      </w:r>
    </w:p>
    <w:p w:rsidR="00245717" w:rsidRDefault="00245717" w:rsidP="00245717">
      <w:pPr>
        <w:pStyle w:val="affff4"/>
      </w:pPr>
      <w:r>
        <w:t xml:space="preserve">$converter = </w:t>
      </w:r>
      <w:proofErr w:type="gramStart"/>
      <w:r>
        <w:t>array(</w:t>
      </w:r>
      <w:proofErr w:type="gramEnd"/>
    </w:p>
    <w:p w:rsidR="00245717" w:rsidRPr="00245717" w:rsidRDefault="00245717" w:rsidP="00245717">
      <w:pPr>
        <w:pStyle w:val="affff4"/>
      </w:pPr>
      <w:r>
        <w:t>'а' =&gt; 'a',</w:t>
      </w:r>
      <w:r w:rsidR="00506ED2">
        <w:t xml:space="preserve"> 'б' =&gt; 'b', 'в' =&gt; 'v', </w:t>
      </w:r>
      <w:r>
        <w:t>'г' =&gt; '</w:t>
      </w:r>
      <w:r w:rsidR="00506ED2">
        <w:t>g', 'д' =&gt; 'd',</w:t>
      </w:r>
      <w:r w:rsidR="00506ED2" w:rsidRPr="00506ED2">
        <w:t xml:space="preserve"> </w:t>
      </w:r>
      <w:r w:rsidR="00506ED2">
        <w:t>'е' =&gt; 'e',</w:t>
      </w:r>
      <w:r w:rsidR="00506ED2" w:rsidRPr="00506ED2">
        <w:t xml:space="preserve"> </w:t>
      </w:r>
      <w:r w:rsidR="00506ED2">
        <w:t xml:space="preserve">'ё' =&gt; 'e','ж' =&gt; 'zh', </w:t>
      </w:r>
      <w:r>
        <w:t>'з' =&gt; 'z', 'и' =&gt; '</w:t>
      </w:r>
      <w:r w:rsidR="00506ED2">
        <w:t>i', 'й' =&gt; 'y', 'к' =&gt; 'k',</w:t>
      </w:r>
      <w:r w:rsidR="00506ED2" w:rsidRPr="00506ED2">
        <w:t xml:space="preserve"> </w:t>
      </w:r>
      <w:r w:rsidR="00506ED2">
        <w:t xml:space="preserve">'л' =&gt; 'l', 'м' =&gt; 'm', 'н' =&gt; 'n', </w:t>
      </w:r>
      <w:r>
        <w:t>'о' =&gt; '</w:t>
      </w:r>
      <w:r w:rsidR="00506ED2">
        <w:t>o', 'п' =&gt; 'p', 'р' =&gt; 'r',</w:t>
      </w:r>
      <w:r w:rsidR="00506ED2" w:rsidRPr="00506ED2">
        <w:t xml:space="preserve"> </w:t>
      </w:r>
      <w:r w:rsidR="00506ED2">
        <w:t xml:space="preserve">'с' =&gt; 's', 'т' =&gt; 't', 'у' =&gt; 'u', </w:t>
      </w:r>
      <w:r>
        <w:t>'ф' =&gt; '</w:t>
      </w:r>
      <w:r w:rsidR="00506ED2">
        <w:t>f', 'х' =&gt; 'h', 'ц' =&gt; 'c',</w:t>
      </w:r>
      <w:r w:rsidR="00506ED2" w:rsidRPr="00506ED2">
        <w:t xml:space="preserve"> </w:t>
      </w:r>
      <w:r w:rsidR="00506ED2">
        <w:t xml:space="preserve">'ч' =&gt; 'ch', 'ш' =&gt; 'sh', 'щ' =&gt; 'sch', </w:t>
      </w:r>
      <w:r>
        <w:t xml:space="preserve">'ь' =&gt; </w:t>
      </w:r>
      <w:r w:rsidR="00506ED2">
        <w:t>'', 'ы' =&gt; 'y', 'ъ' =&gt; '',</w:t>
      </w:r>
      <w:r w:rsidR="00506ED2" w:rsidRPr="00506ED2">
        <w:t xml:space="preserve"> </w:t>
      </w:r>
      <w:r>
        <w:t>'э' =&gt; 'e'</w:t>
      </w:r>
      <w:r w:rsidR="00506ED2">
        <w:t xml:space="preserve">, 'ю' </w:t>
      </w:r>
      <w:r w:rsidR="00506ED2" w:rsidRPr="00506ED2">
        <w:t>=&gt; '</w:t>
      </w:r>
      <w:r w:rsidR="00506ED2">
        <w:t xml:space="preserve">yu', </w:t>
      </w:r>
      <w:r w:rsidR="00506ED2" w:rsidRPr="00506ED2">
        <w:t>'</w:t>
      </w:r>
      <w:r w:rsidR="00506ED2" w:rsidRPr="00506ED2">
        <w:rPr>
          <w:lang w:val="ru-RU"/>
        </w:rPr>
        <w:t>я</w:t>
      </w:r>
      <w:r w:rsidR="00506ED2" w:rsidRPr="00506ED2">
        <w:t>' =&gt; '</w:t>
      </w:r>
      <w:r w:rsidR="00506ED2">
        <w:t>ya</w:t>
      </w:r>
      <w:r w:rsidR="00506ED2" w:rsidRPr="00506ED2">
        <w:t>',</w:t>
      </w:r>
      <w:r w:rsidRPr="00506ED2">
        <w:t xml:space="preserve"> '</w:t>
      </w:r>
      <w:r w:rsidRPr="00506ED2">
        <w:rPr>
          <w:lang w:val="ru-RU"/>
        </w:rPr>
        <w:t>А</w:t>
      </w:r>
      <w:r w:rsidRPr="00506ED2">
        <w:t>' =&gt; '</w:t>
      </w:r>
      <w:r>
        <w:t>A</w:t>
      </w:r>
      <w:r w:rsidR="00506ED2">
        <w:t xml:space="preserve">', </w:t>
      </w:r>
      <w:r w:rsidRPr="00506ED2">
        <w:t>'</w:t>
      </w:r>
      <w:r w:rsidRPr="00506ED2">
        <w:rPr>
          <w:lang w:val="ru-RU"/>
        </w:rPr>
        <w:t>Б</w:t>
      </w:r>
      <w:r w:rsidRPr="00506ED2">
        <w:t>' =&gt; '</w:t>
      </w:r>
      <w:r>
        <w:t>B</w:t>
      </w:r>
      <w:r w:rsidR="00506ED2">
        <w:t xml:space="preserve">', </w:t>
      </w:r>
      <w:r w:rsidRPr="00506ED2">
        <w:t>'</w:t>
      </w:r>
      <w:r w:rsidRPr="00506ED2">
        <w:rPr>
          <w:lang w:val="ru-RU"/>
        </w:rPr>
        <w:t>В</w:t>
      </w:r>
      <w:r w:rsidRPr="00506ED2">
        <w:t>' =&gt; '</w:t>
      </w:r>
      <w:r>
        <w:t>V</w:t>
      </w:r>
      <w:r w:rsidR="00506ED2">
        <w:t xml:space="preserve">', </w:t>
      </w:r>
      <w:r w:rsidRPr="00506ED2">
        <w:t>'</w:t>
      </w:r>
      <w:r w:rsidRPr="00506ED2">
        <w:rPr>
          <w:lang w:val="ru-RU"/>
        </w:rPr>
        <w:t>Г</w:t>
      </w:r>
      <w:r w:rsidRPr="00506ED2">
        <w:t>' =&gt; '</w:t>
      </w:r>
      <w:r>
        <w:t>G</w:t>
      </w:r>
      <w:r w:rsidR="00506ED2">
        <w:t xml:space="preserve">', </w:t>
      </w:r>
      <w:r w:rsidRPr="00506ED2">
        <w:t>'</w:t>
      </w:r>
      <w:r w:rsidRPr="00506ED2">
        <w:rPr>
          <w:lang w:val="ru-RU"/>
        </w:rPr>
        <w:t>Д</w:t>
      </w:r>
      <w:r w:rsidRPr="00506ED2">
        <w:t>' =&gt; '</w:t>
      </w:r>
      <w:r>
        <w:t>D</w:t>
      </w:r>
      <w:r w:rsidR="00506ED2">
        <w:t xml:space="preserve">', </w:t>
      </w:r>
      <w:r w:rsidRPr="00506ED2">
        <w:t>'</w:t>
      </w:r>
      <w:r w:rsidRPr="00506ED2">
        <w:rPr>
          <w:lang w:val="ru-RU"/>
        </w:rPr>
        <w:t>Е</w:t>
      </w:r>
      <w:r w:rsidRPr="00506ED2">
        <w:t>' =&gt; '</w:t>
      </w:r>
      <w:r>
        <w:t>E</w:t>
      </w:r>
      <w:r w:rsidR="00506ED2" w:rsidRPr="00506ED2">
        <w:t>',</w:t>
      </w:r>
      <w:r w:rsidR="00506ED2">
        <w:t xml:space="preserve">'Ё' =&gt; 'E', 'Ж' =&gt; 'Zh', 'З' =&gt; 'Z', 'И' =&gt; 'I', 'Й' =&gt; 'Y', </w:t>
      </w:r>
      <w:r>
        <w:t>'К' =&gt; 'K',</w:t>
      </w:r>
      <w:r w:rsidR="00506ED2">
        <w:t xml:space="preserve">'Л' =&gt; 'L', 'М' =&gt; 'M','Н' =&gt; 'N', </w:t>
      </w:r>
      <w:r>
        <w:t>'О' =&gt; '</w:t>
      </w:r>
      <w:r w:rsidR="00506ED2">
        <w:t>O','П' =&gt; 'P','Р' =&gt; 'R',</w:t>
      </w:r>
      <w:r>
        <w:t>'С' =&gt; 'S',</w:t>
      </w:r>
      <w:r w:rsidR="00506ED2">
        <w:t>'Т' =&gt; 'T', 'У' =&gt; 'U',</w:t>
      </w:r>
      <w:r w:rsidR="00506ED2" w:rsidRPr="00506ED2">
        <w:t xml:space="preserve"> </w:t>
      </w:r>
      <w:r>
        <w:t>'Ф' =&gt; '</w:t>
      </w:r>
      <w:r w:rsidR="00506ED2">
        <w:t xml:space="preserve">F', 'Х' =&gt; 'H', 'Ц' =&gt; 'C','Ч' =&gt; 'Ch', 'Ш' =&gt; 'Sh', 'Щ' =&gt; 'Sch', 'Ь' =&gt; '', 'Ы' =&gt; 'Y', 'Ъ' =&gt; '','Э' =&gt; 'E', 'Ю' =&gt; 'Yu', </w:t>
      </w:r>
      <w:r>
        <w:t>'Я'</w:t>
      </w:r>
      <w:r w:rsidR="00506ED2">
        <w:t xml:space="preserve"> =&gt; 'Ya',</w:t>
      </w:r>
      <w:r w:rsidRPr="00245717">
        <w:t>);</w:t>
      </w:r>
    </w:p>
    <w:p w:rsidR="00245717" w:rsidRPr="00245717" w:rsidRDefault="00245717" w:rsidP="00245717">
      <w:pPr>
        <w:pStyle w:val="affff4"/>
      </w:pPr>
      <w:r w:rsidRPr="00245717">
        <w:t xml:space="preserve">$name = </w:t>
      </w:r>
      <w:proofErr w:type="gramStart"/>
      <w:r w:rsidRPr="00245717">
        <w:t>strtr(</w:t>
      </w:r>
      <w:proofErr w:type="gramEnd"/>
      <w:r w:rsidRPr="00245717">
        <w:t>$name, $converter);</w:t>
      </w:r>
    </w:p>
    <w:p w:rsidR="00245717" w:rsidRPr="00245717" w:rsidRDefault="00245717" w:rsidP="00245717">
      <w:pPr>
        <w:pStyle w:val="affff4"/>
      </w:pPr>
      <w:r w:rsidRPr="00245717">
        <w:t>$parts = pathinfo($name);</w:t>
      </w:r>
    </w:p>
    <w:p w:rsidR="00457320" w:rsidRDefault="00245717" w:rsidP="00245717">
      <w:pPr>
        <w:pStyle w:val="affff4"/>
      </w:pPr>
      <w:r w:rsidRPr="00245717">
        <w:t xml:space="preserve">if (empty($name) || empty($parts['extension'])) </w:t>
      </w:r>
    </w:p>
    <w:p w:rsidR="00245717" w:rsidRPr="00245717" w:rsidRDefault="00245717" w:rsidP="00245717">
      <w:pPr>
        <w:pStyle w:val="affff4"/>
      </w:pPr>
      <w:r w:rsidRPr="00245717">
        <w:t>{</w:t>
      </w:r>
    </w:p>
    <w:p w:rsidR="00245717" w:rsidRPr="00245717" w:rsidRDefault="00245717" w:rsidP="00245717">
      <w:pPr>
        <w:pStyle w:val="affff4"/>
      </w:pPr>
      <w:r w:rsidRPr="00245717">
        <w:t>$error = '</w:t>
      </w:r>
      <w:r>
        <w:t>Недопустимое</w:t>
      </w:r>
      <w:r w:rsidRPr="00245717">
        <w:t xml:space="preserve"> </w:t>
      </w:r>
      <w:r>
        <w:t>тип</w:t>
      </w:r>
      <w:r w:rsidRPr="00245717">
        <w:t xml:space="preserve"> </w:t>
      </w:r>
      <w:r>
        <w:t>файла</w:t>
      </w:r>
      <w:r w:rsidRPr="00245717">
        <w:t>';</w:t>
      </w:r>
    </w:p>
    <w:p w:rsidR="00457320" w:rsidRDefault="00245717" w:rsidP="00245717">
      <w:pPr>
        <w:pStyle w:val="affff4"/>
      </w:pPr>
      <w:r w:rsidRPr="00245717">
        <w:t xml:space="preserve">} elseif </w:t>
      </w:r>
      <w:proofErr w:type="gramStart"/>
      <w:r w:rsidRPr="00245717">
        <w:t>(!empty</w:t>
      </w:r>
      <w:proofErr w:type="gramEnd"/>
      <w:r w:rsidRPr="00245717">
        <w:t xml:space="preserve">($allow) &amp;&amp; !in_array(strtolower($parts['extension']), $allow)) </w:t>
      </w:r>
    </w:p>
    <w:p w:rsidR="00245717" w:rsidRPr="00245717" w:rsidRDefault="00245717" w:rsidP="00245717">
      <w:pPr>
        <w:pStyle w:val="affff4"/>
      </w:pPr>
      <w:r w:rsidRPr="00245717">
        <w:t>{</w:t>
      </w:r>
    </w:p>
    <w:p w:rsidR="00245717" w:rsidRPr="00245717" w:rsidRDefault="00245717" w:rsidP="00245717">
      <w:pPr>
        <w:pStyle w:val="affff4"/>
      </w:pPr>
      <w:r w:rsidRPr="00245717">
        <w:t>$error = '</w:t>
      </w:r>
      <w:r>
        <w:t>Недопустимый</w:t>
      </w:r>
      <w:r w:rsidRPr="00245717">
        <w:t xml:space="preserve"> </w:t>
      </w:r>
      <w:r>
        <w:t>тип</w:t>
      </w:r>
      <w:r w:rsidRPr="00245717">
        <w:t xml:space="preserve"> </w:t>
      </w:r>
      <w:r>
        <w:t>файла</w:t>
      </w:r>
      <w:r w:rsidRPr="00245717">
        <w:t>';</w:t>
      </w:r>
    </w:p>
    <w:p w:rsidR="00245717" w:rsidRPr="00245717" w:rsidRDefault="00245717" w:rsidP="00245717">
      <w:pPr>
        <w:pStyle w:val="affff4"/>
      </w:pPr>
      <w:r w:rsidRPr="00245717">
        <w:t>} else {</w:t>
      </w:r>
    </w:p>
    <w:p w:rsidR="00245717" w:rsidRPr="00245717" w:rsidRDefault="00245717" w:rsidP="00245717">
      <w:pPr>
        <w:pStyle w:val="affff4"/>
      </w:pPr>
      <w:r w:rsidRPr="00245717">
        <w:t>$i = 0;</w:t>
      </w:r>
    </w:p>
    <w:p w:rsidR="00245717" w:rsidRPr="00245717" w:rsidRDefault="00245717" w:rsidP="00245717">
      <w:pPr>
        <w:pStyle w:val="affff4"/>
      </w:pPr>
      <w:r w:rsidRPr="00245717">
        <w:t>$prefix_date = date('Ymd-is_');</w:t>
      </w:r>
    </w:p>
    <w:p w:rsidR="00245717" w:rsidRPr="00245717" w:rsidRDefault="00245717" w:rsidP="00245717">
      <w:pPr>
        <w:pStyle w:val="affff4"/>
      </w:pPr>
      <w:r w:rsidRPr="00245717">
        <w:t>$prefix = '';</w:t>
      </w:r>
    </w:p>
    <w:p w:rsidR="00245717" w:rsidRPr="00245717" w:rsidRDefault="00245717" w:rsidP="00245717">
      <w:pPr>
        <w:pStyle w:val="affff4"/>
      </w:pPr>
      <w:r w:rsidRPr="00245717">
        <w:t>while (is_</w:t>
      </w:r>
      <w:proofErr w:type="gramStart"/>
      <w:r w:rsidRPr="00245717">
        <w:t>file(</w:t>
      </w:r>
      <w:proofErr w:type="gramEnd"/>
      <w:r w:rsidRPr="00245717">
        <w:t>$path . $parts['filename'</w:t>
      </w:r>
      <w:proofErr w:type="gramStart"/>
      <w:r w:rsidRPr="00245717">
        <w:t>] .</w:t>
      </w:r>
      <w:proofErr w:type="gramEnd"/>
      <w:r w:rsidRPr="00245717">
        <w:t xml:space="preserve"> $</w:t>
      </w:r>
      <w:proofErr w:type="gramStart"/>
      <w:r w:rsidRPr="00245717">
        <w:t>prefix .</w:t>
      </w:r>
      <w:proofErr w:type="gramEnd"/>
      <w:r w:rsidRPr="00245717">
        <w:t xml:space="preserve"> '.' . $parts['extension'])) {</w:t>
      </w:r>
    </w:p>
    <w:p w:rsidR="00245717" w:rsidRPr="00245717" w:rsidRDefault="00245717" w:rsidP="00245717">
      <w:pPr>
        <w:pStyle w:val="affff4"/>
      </w:pPr>
      <w:r w:rsidRPr="00245717">
        <w:t>$prefix =</w:t>
      </w:r>
      <w:r w:rsidR="00F60136">
        <w:t xml:space="preserve"> '(</w:t>
      </w:r>
      <w:proofErr w:type="gramStart"/>
      <w:r w:rsidR="00F60136">
        <w:t>' .</w:t>
      </w:r>
      <w:proofErr w:type="gramEnd"/>
      <w:r w:rsidR="00F60136">
        <w:t xml:space="preserve"> ++$</w:t>
      </w:r>
      <w:proofErr w:type="gramStart"/>
      <w:r w:rsidR="00F60136">
        <w:t>i .</w:t>
      </w:r>
      <w:proofErr w:type="gramEnd"/>
      <w:r w:rsidR="00F60136">
        <w:t xml:space="preserve"> ')';</w:t>
      </w:r>
      <w:r w:rsidRPr="00245717">
        <w:t>}</w:t>
      </w:r>
    </w:p>
    <w:p w:rsidR="00245717" w:rsidRPr="00245717" w:rsidRDefault="00245717" w:rsidP="00245717">
      <w:pPr>
        <w:pStyle w:val="affff4"/>
      </w:pPr>
      <w:r w:rsidRPr="00245717">
        <w:t>$name = $prefix_</w:t>
      </w:r>
      <w:proofErr w:type="gramStart"/>
      <w:r w:rsidRPr="00245717">
        <w:t>date .</w:t>
      </w:r>
      <w:proofErr w:type="gramEnd"/>
      <w:r w:rsidRPr="00245717">
        <w:t xml:space="preserve"> $parts['filename'</w:t>
      </w:r>
      <w:proofErr w:type="gramStart"/>
      <w:r w:rsidRPr="00245717">
        <w:t>] .</w:t>
      </w:r>
      <w:proofErr w:type="gramEnd"/>
      <w:r w:rsidRPr="00245717">
        <w:t xml:space="preserve"> $</w:t>
      </w:r>
      <w:proofErr w:type="gramStart"/>
      <w:r w:rsidRPr="00245717">
        <w:t>prefix .</w:t>
      </w:r>
      <w:proofErr w:type="gramEnd"/>
      <w:r w:rsidRPr="00245717">
        <w:t xml:space="preserve"> '.' . $parts['extension'];</w:t>
      </w:r>
    </w:p>
    <w:p w:rsidR="00245717" w:rsidRDefault="00245717" w:rsidP="00245717">
      <w:pPr>
        <w:pStyle w:val="affff4"/>
      </w:pPr>
      <w:r w:rsidRPr="00245717">
        <w:t>if (move_uploaded_file($file['tmp_name'], $</w:t>
      </w:r>
      <w:proofErr w:type="gramStart"/>
      <w:r w:rsidRPr="00245717">
        <w:t>path .</w:t>
      </w:r>
      <w:proofErr w:type="gramEnd"/>
      <w:r w:rsidRPr="00245717">
        <w:t xml:space="preserve"> </w:t>
      </w:r>
      <w:r>
        <w:t>$name)) {</w:t>
      </w:r>
    </w:p>
    <w:p w:rsidR="00245717" w:rsidRDefault="00F60136" w:rsidP="00F60136">
      <w:pPr>
        <w:pStyle w:val="affff4"/>
      </w:pPr>
      <w:r>
        <w:t>$name_</w:t>
      </w:r>
      <w:proofErr w:type="gramStart"/>
      <w:r>
        <w:t>photo[</w:t>
      </w:r>
      <w:proofErr w:type="gramEnd"/>
      <w:r>
        <w:t>] = $name;</w:t>
      </w:r>
      <w:r w:rsidR="00245717">
        <w:t>}</w:t>
      </w:r>
    </w:p>
    <w:p w:rsidR="00245717" w:rsidRPr="00245717" w:rsidRDefault="00F60136" w:rsidP="00245717">
      <w:pPr>
        <w:pStyle w:val="affff4"/>
      </w:pPr>
      <w:r>
        <w:t>}}}</w:t>
      </w:r>
      <w:r w:rsidR="00245717" w:rsidRPr="00245717">
        <w:t>}</w:t>
      </w:r>
    </w:p>
    <w:p w:rsidR="00245717" w:rsidRPr="00245717" w:rsidRDefault="00245717" w:rsidP="00245717">
      <w:pPr>
        <w:pStyle w:val="affff4"/>
      </w:pPr>
      <w:r w:rsidRPr="00245717">
        <w:t xml:space="preserve">    return Array('name'=&gt; $name_photo);</w:t>
      </w:r>
    </w:p>
    <w:p w:rsidR="00245717" w:rsidRPr="002755E5" w:rsidRDefault="00245717" w:rsidP="00245717">
      <w:pPr>
        <w:pStyle w:val="affff4"/>
        <w:rPr>
          <w:lang w:val="ru-RU"/>
        </w:rPr>
      </w:pPr>
      <w:r w:rsidRPr="00245717">
        <w:t xml:space="preserve">    </w:t>
      </w:r>
      <w:r>
        <w:t>return</w:t>
      </w:r>
      <w:r w:rsidRPr="002755E5">
        <w:rPr>
          <w:lang w:val="ru-RU"/>
        </w:rPr>
        <w:t xml:space="preserve"> </w:t>
      </w:r>
      <w:r>
        <w:t>Array</w:t>
      </w:r>
      <w:r w:rsidRPr="002755E5">
        <w:rPr>
          <w:lang w:val="ru-RU"/>
        </w:rPr>
        <w:t>('</w:t>
      </w:r>
      <w:r>
        <w:t>error</w:t>
      </w:r>
      <w:r w:rsidRPr="002755E5">
        <w:rPr>
          <w:lang w:val="ru-RU"/>
        </w:rPr>
        <w:t>'=&gt; $</w:t>
      </w:r>
      <w:r>
        <w:t>error</w:t>
      </w:r>
      <w:r w:rsidRPr="002755E5">
        <w:rPr>
          <w:lang w:val="ru-RU"/>
        </w:rPr>
        <w:t>);</w:t>
      </w:r>
    </w:p>
    <w:p w:rsidR="00245717" w:rsidRPr="002755E5" w:rsidRDefault="00245717" w:rsidP="00245717">
      <w:pPr>
        <w:pStyle w:val="affff4"/>
        <w:rPr>
          <w:lang w:val="ru-RU"/>
        </w:rPr>
      </w:pPr>
      <w:r w:rsidRPr="002755E5">
        <w:rPr>
          <w:lang w:val="ru-RU"/>
        </w:rPr>
        <w:t>}</w:t>
      </w:r>
    </w:p>
    <w:p w:rsidR="00390772" w:rsidRPr="00390772" w:rsidRDefault="00390772" w:rsidP="00390772">
      <w:pPr>
        <w:pStyle w:val="affff6"/>
      </w:pPr>
      <w:r>
        <w:t>Листинг 4.20 – Функция обработки загрузки фотографий на сервер</w:t>
      </w:r>
    </w:p>
    <w:p w:rsidR="00457320" w:rsidRDefault="00F35488" w:rsidP="00457320">
      <w:pPr>
        <w:spacing w:line="230" w:lineRule="auto"/>
      </w:pPr>
      <w:r>
        <w:t>Для обновления фотографии пользователя</w:t>
      </w:r>
      <w:r w:rsidR="00902AFF">
        <w:t xml:space="preserve"> необходимо удалить с сервера старую фотографию, проверить новую фотографию и записать </w:t>
      </w:r>
      <w:r w:rsidR="00902AFF">
        <w:rPr>
          <w:lang w:val="en-US"/>
        </w:rPr>
        <w:t>url</w:t>
      </w:r>
      <w:r w:rsidR="00A53BCB">
        <w:t xml:space="preserve"> новой фотографии в </w:t>
      </w:r>
      <w:r w:rsidR="00902AFF">
        <w:t xml:space="preserve">базу данных. Обновление </w:t>
      </w:r>
      <w:r w:rsidR="005A7C06">
        <w:t xml:space="preserve">данных в базе данных происходит с помощью команды </w:t>
      </w:r>
      <w:r w:rsidR="005A7C06">
        <w:rPr>
          <w:lang w:val="en-US"/>
        </w:rPr>
        <w:t>UPDATE</w:t>
      </w:r>
      <w:r w:rsidR="005A7C06" w:rsidRPr="005A7C06">
        <w:t>.</w:t>
      </w:r>
      <w:r w:rsidR="002A7149">
        <w:t xml:space="preserve"> </w:t>
      </w:r>
      <w:r w:rsidR="00ED3530">
        <w:t>Удаление фотографии с сервера выполняется с помощью встроенной функции</w:t>
      </w:r>
      <w:r w:rsidR="00ED3530" w:rsidRPr="00ED3530">
        <w:t xml:space="preserve"> unlink</w:t>
      </w:r>
      <w:r w:rsidR="00ED3530">
        <w:t xml:space="preserve">. </w:t>
      </w:r>
      <w:r w:rsidR="002A7149">
        <w:t xml:space="preserve">Программный код </w:t>
      </w:r>
      <w:r w:rsidR="00ED3530">
        <w:t>обновления фотографии пользователя представлен на листинге 4.21.</w:t>
      </w:r>
    </w:p>
    <w:p w:rsidR="00457320" w:rsidRPr="00ED4FF3" w:rsidRDefault="00457320" w:rsidP="00457320">
      <w:pPr>
        <w:pStyle w:val="affff4"/>
        <w:rPr>
          <w:lang w:val="ru-RU"/>
        </w:rPr>
      </w:pPr>
      <w:r w:rsidRPr="00457320">
        <w:lastRenderedPageBreak/>
        <w:t>if</w:t>
      </w:r>
      <w:r w:rsidRPr="00ED4FF3">
        <w:rPr>
          <w:lang w:val="ru-RU"/>
        </w:rPr>
        <w:t>(</w:t>
      </w:r>
      <w:r w:rsidRPr="00457320">
        <w:t>isset</w:t>
      </w:r>
      <w:r w:rsidRPr="00ED4FF3">
        <w:rPr>
          <w:lang w:val="ru-RU"/>
        </w:rPr>
        <w:t>($_</w:t>
      </w:r>
      <w:r w:rsidRPr="00457320">
        <w:t>POST</w:t>
      </w:r>
      <w:r w:rsidRPr="00ED4FF3">
        <w:rPr>
          <w:lang w:val="ru-RU"/>
        </w:rPr>
        <w:t>['</w:t>
      </w:r>
      <w:r w:rsidRPr="00457320">
        <w:t>submit</w:t>
      </w:r>
      <w:r w:rsidRPr="00ED4FF3">
        <w:rPr>
          <w:lang w:val="ru-RU"/>
        </w:rPr>
        <w:t>_</w:t>
      </w:r>
      <w:r w:rsidRPr="00457320">
        <w:t>update</w:t>
      </w:r>
      <w:r w:rsidRPr="00ED4FF3">
        <w:rPr>
          <w:lang w:val="ru-RU"/>
        </w:rPr>
        <w:t>_</w:t>
      </w:r>
      <w:r w:rsidRPr="00457320">
        <w:t>photo</w:t>
      </w:r>
      <w:r w:rsidRPr="00ED4FF3">
        <w:rPr>
          <w:lang w:val="ru-RU"/>
        </w:rPr>
        <w:t>']</w:t>
      </w:r>
      <w:proofErr w:type="gramStart"/>
      <w:r w:rsidRPr="00ED4FF3">
        <w:rPr>
          <w:lang w:val="ru-RU"/>
        </w:rPr>
        <w:t>)){</w:t>
      </w:r>
      <w:proofErr w:type="gramEnd"/>
    </w:p>
    <w:p w:rsidR="00457320" w:rsidRPr="00457320" w:rsidRDefault="00457320" w:rsidP="00457320">
      <w:pPr>
        <w:pStyle w:val="affff4"/>
      </w:pPr>
      <w:r w:rsidRPr="00457320">
        <w:t>if(isset($_FILES['photo']) &amp;</w:t>
      </w:r>
      <w:proofErr w:type="gramStart"/>
      <w:r w:rsidRPr="00457320">
        <w:t>&amp; !empty</w:t>
      </w:r>
      <w:proofErr w:type="gramEnd"/>
      <w:r w:rsidRPr="00457320">
        <w:t>($_FILES['photo']['name'])){</w:t>
      </w:r>
    </w:p>
    <w:p w:rsidR="00457320" w:rsidRPr="00457320" w:rsidRDefault="00457320" w:rsidP="00457320">
      <w:pPr>
        <w:pStyle w:val="affff4"/>
      </w:pPr>
      <w:r w:rsidRPr="00457320">
        <w:t>$img = 'null';</w:t>
      </w:r>
    </w:p>
    <w:p w:rsidR="00457320" w:rsidRPr="00457320" w:rsidRDefault="00457320" w:rsidP="00457320">
      <w:pPr>
        <w:pStyle w:val="affff4"/>
      </w:pPr>
      <w:r w:rsidRPr="00457320">
        <w:t>$input_name = 'photo';</w:t>
      </w:r>
    </w:p>
    <w:p w:rsidR="00457320" w:rsidRPr="00457320" w:rsidRDefault="00457320" w:rsidP="00457320">
      <w:pPr>
        <w:pStyle w:val="affff4"/>
      </w:pPr>
      <w:r w:rsidRPr="00457320">
        <w:t>$pat = '/images/avatar_user/';</w:t>
      </w:r>
    </w:p>
    <w:p w:rsidR="00457320" w:rsidRPr="00457320" w:rsidRDefault="00457320" w:rsidP="00457320">
      <w:pPr>
        <w:pStyle w:val="affff4"/>
      </w:pPr>
      <w:r w:rsidRPr="00457320">
        <w:t>$result5 = file_photo($input_</w:t>
      </w:r>
      <w:proofErr w:type="gramStart"/>
      <w:r w:rsidRPr="00457320">
        <w:t>name,$</w:t>
      </w:r>
      <w:proofErr w:type="gramEnd"/>
      <w:r w:rsidRPr="00457320">
        <w:t>pat);</w:t>
      </w:r>
    </w:p>
    <w:p w:rsidR="00457320" w:rsidRPr="00457320" w:rsidRDefault="00457320" w:rsidP="00457320">
      <w:pPr>
        <w:pStyle w:val="affff4"/>
      </w:pPr>
      <w:r w:rsidRPr="00457320">
        <w:t xml:space="preserve">if </w:t>
      </w:r>
      <w:proofErr w:type="gramStart"/>
      <w:r w:rsidRPr="00457320">
        <w:t>(!empty</w:t>
      </w:r>
      <w:proofErr w:type="gramEnd"/>
      <w:r w:rsidRPr="00457320">
        <w:t>($result5['error'])) {</w:t>
      </w:r>
    </w:p>
    <w:p w:rsidR="00457320" w:rsidRPr="00457320" w:rsidRDefault="00457320" w:rsidP="00457320">
      <w:pPr>
        <w:pStyle w:val="affff4"/>
      </w:pPr>
      <w:r w:rsidRPr="00457320">
        <w:t>echo "&lt;script&gt; alert('</w:t>
      </w:r>
      <w:proofErr w:type="gramStart"/>
      <w:r w:rsidRPr="00457320">
        <w:t>".$</w:t>
      </w:r>
      <w:proofErr w:type="gramEnd"/>
      <w:r w:rsidRPr="00457320">
        <w:t xml:space="preserve">result5['error']."'); window.history.back();&lt;/script&gt;"; </w:t>
      </w:r>
    </w:p>
    <w:p w:rsidR="00457320" w:rsidRPr="00457320" w:rsidRDefault="00457320" w:rsidP="00457320">
      <w:pPr>
        <w:pStyle w:val="affff4"/>
      </w:pPr>
      <w:proofErr w:type="gramStart"/>
      <w:r w:rsidRPr="00457320">
        <w:t>}else</w:t>
      </w:r>
      <w:proofErr w:type="gramEnd"/>
      <w:r w:rsidRPr="00457320">
        <w:t>{</w:t>
      </w:r>
    </w:p>
    <w:p w:rsidR="00457320" w:rsidRPr="00457320" w:rsidRDefault="00457320" w:rsidP="00457320">
      <w:pPr>
        <w:pStyle w:val="affff4"/>
      </w:pPr>
      <w:r w:rsidRPr="00457320">
        <w:t>foreach ($result5['name'] as $key =&gt; $value) {</w:t>
      </w:r>
    </w:p>
    <w:p w:rsidR="00457320" w:rsidRPr="00457320" w:rsidRDefault="00457320" w:rsidP="00457320">
      <w:pPr>
        <w:pStyle w:val="affff4"/>
      </w:pPr>
      <w:r w:rsidRPr="00457320">
        <w:t>$img = 'images/avatar_user/</w:t>
      </w:r>
      <w:proofErr w:type="gramStart"/>
      <w:r w:rsidRPr="00457320">
        <w:t>'.$</w:t>
      </w:r>
      <w:proofErr w:type="gramEnd"/>
      <w:r w:rsidRPr="00457320">
        <w:t>value;</w:t>
      </w:r>
    </w:p>
    <w:p w:rsidR="00457320" w:rsidRPr="00457320" w:rsidRDefault="00457320" w:rsidP="00457320">
      <w:pPr>
        <w:pStyle w:val="affff4"/>
      </w:pPr>
      <w:r w:rsidRPr="00457320">
        <w:t>}</w:t>
      </w:r>
    </w:p>
    <w:p w:rsidR="00457320" w:rsidRPr="00457320" w:rsidRDefault="00457320" w:rsidP="00457320">
      <w:pPr>
        <w:pStyle w:val="affff4"/>
      </w:pPr>
      <w:r w:rsidRPr="00457320">
        <w:t>if ($old_</w:t>
      </w:r>
      <w:proofErr w:type="gramStart"/>
      <w:r w:rsidRPr="00457320">
        <w:t>photo !</w:t>
      </w:r>
      <w:proofErr w:type="gramEnd"/>
      <w:r w:rsidRPr="00457320">
        <w:t>= "images/avatar_user/default.jpg") {</w:t>
      </w:r>
    </w:p>
    <w:p w:rsidR="00457320" w:rsidRPr="00457320" w:rsidRDefault="00457320" w:rsidP="00457320">
      <w:pPr>
        <w:pStyle w:val="affff4"/>
      </w:pPr>
      <w:r>
        <w:t>unlink($old_photo);</w:t>
      </w:r>
      <w:r w:rsidRPr="00457320">
        <w:t>}</w:t>
      </w:r>
    </w:p>
    <w:p w:rsidR="00457320" w:rsidRPr="00457320" w:rsidRDefault="00457320" w:rsidP="00457320">
      <w:pPr>
        <w:pStyle w:val="affff4"/>
      </w:pPr>
      <w:r w:rsidRPr="00457320">
        <w:t>include ('db.php');</w:t>
      </w:r>
    </w:p>
    <w:p w:rsidR="00457320" w:rsidRPr="00457320" w:rsidRDefault="00457320" w:rsidP="00457320">
      <w:pPr>
        <w:pStyle w:val="affff4"/>
      </w:pPr>
      <w:r w:rsidRPr="00457320">
        <w:t xml:space="preserve">$query = "UPDATE user </w:t>
      </w:r>
      <w:proofErr w:type="gramStart"/>
      <w:r w:rsidRPr="00457320">
        <w:t>SET  photo</w:t>
      </w:r>
      <w:proofErr w:type="gramEnd"/>
      <w:r w:rsidRPr="00457320">
        <w:t xml:space="preserve"> = '$img' WHERE id = $user_id ";</w:t>
      </w:r>
    </w:p>
    <w:p w:rsidR="00457320" w:rsidRPr="00457320" w:rsidRDefault="00457320" w:rsidP="00457320">
      <w:pPr>
        <w:pStyle w:val="affff4"/>
      </w:pPr>
      <w:r w:rsidRPr="00457320">
        <w:t>$result = mysqli_</w:t>
      </w:r>
      <w:proofErr w:type="gramStart"/>
      <w:r w:rsidRPr="00457320">
        <w:t>query(</w:t>
      </w:r>
      <w:proofErr w:type="gramEnd"/>
      <w:r w:rsidRPr="00457320">
        <w:t>$link, $query) or die("</w:t>
      </w:r>
      <w:r>
        <w:t>Ошибка</w:t>
      </w:r>
      <w:r w:rsidRPr="00457320">
        <w:t xml:space="preserve"> " . mysqli_error($link));</w:t>
      </w:r>
    </w:p>
    <w:p w:rsidR="00457320" w:rsidRPr="00457320" w:rsidRDefault="00457320" w:rsidP="00457320">
      <w:pPr>
        <w:pStyle w:val="affff4"/>
      </w:pPr>
      <w:r w:rsidRPr="00457320">
        <w:t>if ($result) {</w:t>
      </w:r>
    </w:p>
    <w:p w:rsidR="00457320" w:rsidRPr="00457320" w:rsidRDefault="00457320" w:rsidP="00457320">
      <w:pPr>
        <w:pStyle w:val="affff4"/>
      </w:pPr>
      <w:r w:rsidRPr="00457320">
        <w:t>$_SESSION['url_photo'] = $img;</w:t>
      </w:r>
    </w:p>
    <w:p w:rsidR="00457320" w:rsidRPr="00457320" w:rsidRDefault="00457320" w:rsidP="00457320">
      <w:pPr>
        <w:pStyle w:val="affff4"/>
      </w:pPr>
      <w:proofErr w:type="gramStart"/>
      <w:r w:rsidRPr="00457320">
        <w:t>header(</w:t>
      </w:r>
      <w:proofErr w:type="gramEnd"/>
      <w:r w:rsidRPr="00457320">
        <w:t>'Location: /akkaunt-moj-lichnyj-kabinet.php');</w:t>
      </w:r>
    </w:p>
    <w:p w:rsidR="00457320" w:rsidRPr="002755E5" w:rsidRDefault="00457320" w:rsidP="00457320">
      <w:pPr>
        <w:pStyle w:val="affff4"/>
        <w:rPr>
          <w:lang w:val="ru-RU"/>
        </w:rPr>
      </w:pPr>
      <w:r w:rsidRPr="002755E5">
        <w:rPr>
          <w:lang w:val="ru-RU"/>
        </w:rPr>
        <w:t>}}}}</w:t>
      </w:r>
    </w:p>
    <w:p w:rsidR="00457320" w:rsidRPr="00457320" w:rsidRDefault="00457320" w:rsidP="00457320">
      <w:pPr>
        <w:pStyle w:val="affff6"/>
      </w:pPr>
      <w:r>
        <w:t>Листинг 4.21 – Программный код обновления фотографии</w:t>
      </w:r>
    </w:p>
    <w:p w:rsidR="00D362C5" w:rsidRDefault="00D362C5" w:rsidP="007A7F30">
      <w:pPr>
        <w:spacing w:line="230" w:lineRule="auto"/>
      </w:pPr>
      <w:r>
        <w:t>При редактировании данных пользователя введенные данные в поля проверяются на клиенте и на сервере с помощью регулярных выражений.</w:t>
      </w:r>
      <w:r w:rsidR="00A0751C">
        <w:t xml:space="preserve"> При обновлении данных необходимо также обновлять значения переменных сессии (листинг 4.22).</w:t>
      </w:r>
    </w:p>
    <w:p w:rsidR="00A0751C" w:rsidRPr="00A0751C" w:rsidRDefault="00A0751C" w:rsidP="00A0751C">
      <w:pPr>
        <w:pStyle w:val="affff4"/>
      </w:pPr>
      <w:r w:rsidRPr="00A0751C">
        <w:t xml:space="preserve">function </w:t>
      </w:r>
      <w:proofErr w:type="gramStart"/>
      <w:r w:rsidRPr="00A0751C">
        <w:t>update(</w:t>
      </w:r>
      <w:proofErr w:type="gramEnd"/>
      <w:r w:rsidRPr="00A0751C">
        <w:t>$user_id, $name, $surname, $email, $gorod, $phone){</w:t>
      </w:r>
    </w:p>
    <w:p w:rsidR="00A0751C" w:rsidRPr="00A0751C" w:rsidRDefault="00A0751C" w:rsidP="00A0751C">
      <w:pPr>
        <w:pStyle w:val="affff4"/>
      </w:pPr>
      <w:r w:rsidRPr="00A0751C">
        <w:t>include ('db.php');</w:t>
      </w:r>
    </w:p>
    <w:p w:rsidR="00A0751C" w:rsidRPr="00A0751C" w:rsidRDefault="00A0751C" w:rsidP="00A0751C">
      <w:pPr>
        <w:pStyle w:val="affff4"/>
      </w:pPr>
      <w:r w:rsidRPr="00A0751C">
        <w:t>if (preg_match("/([</w:t>
      </w:r>
      <w:r>
        <w:t>А</w:t>
      </w:r>
      <w:r w:rsidRPr="00A0751C">
        <w:t>-</w:t>
      </w:r>
      <w:proofErr w:type="gramStart"/>
      <w:r>
        <w:t>Я</w:t>
      </w:r>
      <w:r w:rsidRPr="00A0751C">
        <w:t>]{</w:t>
      </w:r>
      <w:proofErr w:type="gramEnd"/>
      <w:r w:rsidRPr="00A0751C">
        <w:t>1}[</w:t>
      </w:r>
      <w:r>
        <w:t>а</w:t>
      </w:r>
      <w:r w:rsidRPr="00A0751C">
        <w:t>-</w:t>
      </w:r>
      <w:r>
        <w:t>яё</w:t>
      </w:r>
      <w:r w:rsidRPr="00A0751C">
        <w:t>]{2,20})/", $name)) {</w:t>
      </w:r>
    </w:p>
    <w:p w:rsidR="00A0751C" w:rsidRPr="00A0751C" w:rsidRDefault="00A0751C" w:rsidP="00A0751C">
      <w:pPr>
        <w:pStyle w:val="affff4"/>
      </w:pPr>
      <w:r w:rsidRPr="00A0751C">
        <w:t>if (preg_match("/([</w:t>
      </w:r>
      <w:r>
        <w:t>А</w:t>
      </w:r>
      <w:r w:rsidRPr="00A0751C">
        <w:t>-</w:t>
      </w:r>
      <w:proofErr w:type="gramStart"/>
      <w:r>
        <w:t>Я</w:t>
      </w:r>
      <w:r w:rsidRPr="00A0751C">
        <w:t>]{</w:t>
      </w:r>
      <w:proofErr w:type="gramEnd"/>
      <w:r w:rsidRPr="00A0751C">
        <w:t>1}[</w:t>
      </w:r>
      <w:r>
        <w:t>а</w:t>
      </w:r>
      <w:r w:rsidRPr="00A0751C">
        <w:t>-</w:t>
      </w:r>
      <w:r>
        <w:t>яё</w:t>
      </w:r>
      <w:r w:rsidRPr="00A0751C">
        <w:t xml:space="preserve">]{2,20})/", $surname)) { </w:t>
      </w:r>
    </w:p>
    <w:p w:rsidR="00A0751C" w:rsidRPr="00A0751C" w:rsidRDefault="00A0751C" w:rsidP="00A0751C">
      <w:pPr>
        <w:pStyle w:val="affff4"/>
      </w:pPr>
      <w:r w:rsidRPr="00A0751C">
        <w:t>if (preg_match("/^([A-Za-z0-9_\-\.</w:t>
      </w:r>
      <w:proofErr w:type="gramStart"/>
      <w:r w:rsidRPr="00A0751C">
        <w:t>])+</w:t>
      </w:r>
      <w:proofErr w:type="gramEnd"/>
      <w:r w:rsidRPr="00A0751C">
        <w:t>\@([A-Za-z0-9_\-\.])+\.([A-Za-z]{2,4})$/", $email)) {</w:t>
      </w:r>
    </w:p>
    <w:p w:rsidR="00A0751C" w:rsidRPr="00A0751C" w:rsidRDefault="00A0751C" w:rsidP="00A0751C">
      <w:pPr>
        <w:pStyle w:val="affff4"/>
      </w:pPr>
      <w:r w:rsidRPr="00A0751C">
        <w:t>if (preg_</w:t>
      </w:r>
      <w:proofErr w:type="gramStart"/>
      <w:r w:rsidRPr="00A0751C">
        <w:t>match(</w:t>
      </w:r>
      <w:proofErr w:type="gramEnd"/>
      <w:r w:rsidRPr="00A0751C">
        <w:t>"/^\+[0-9]{3}\([0-9]{2}\)[0-9]{7}$/", $phone)) {</w:t>
      </w:r>
    </w:p>
    <w:p w:rsidR="00A0751C" w:rsidRPr="00A0751C" w:rsidRDefault="00A0751C" w:rsidP="00A0751C">
      <w:pPr>
        <w:pStyle w:val="affff4"/>
      </w:pPr>
      <w:r w:rsidRPr="00A0751C">
        <w:t>$query = "UPDATE user SET name = '$name', surname = '$surname', email = '$email', id_city = $gorod, phone = '$phone' WHERE id = $user_id ";</w:t>
      </w:r>
    </w:p>
    <w:p w:rsidR="00A0751C" w:rsidRPr="00A0751C" w:rsidRDefault="00A0751C" w:rsidP="00A0751C">
      <w:pPr>
        <w:pStyle w:val="affff4"/>
      </w:pPr>
      <w:r w:rsidRPr="00A0751C">
        <w:t>$result = mysqli_</w:t>
      </w:r>
      <w:proofErr w:type="gramStart"/>
      <w:r w:rsidRPr="00A0751C">
        <w:t>query(</w:t>
      </w:r>
      <w:proofErr w:type="gramEnd"/>
      <w:r w:rsidRPr="00A0751C">
        <w:t>$link, $query) or die("</w:t>
      </w:r>
      <w:r>
        <w:t>Ошибка</w:t>
      </w:r>
      <w:r w:rsidRPr="00A0751C">
        <w:t xml:space="preserve"> " . mysqli_error($link));</w:t>
      </w:r>
    </w:p>
    <w:p w:rsidR="00A0751C" w:rsidRPr="00A0751C" w:rsidRDefault="00A0751C" w:rsidP="00A0751C">
      <w:pPr>
        <w:pStyle w:val="affff4"/>
      </w:pPr>
      <w:r w:rsidRPr="00A0751C">
        <w:t>if ($result) {</w:t>
      </w:r>
    </w:p>
    <w:p w:rsidR="00A0751C" w:rsidRPr="00A0751C" w:rsidRDefault="00A0751C" w:rsidP="00A0751C">
      <w:pPr>
        <w:pStyle w:val="affff4"/>
      </w:pPr>
      <w:r w:rsidRPr="00A0751C">
        <w:t>$_SESSION['name</w:t>
      </w:r>
      <w:proofErr w:type="gramStart"/>
      <w:r w:rsidRPr="00A0751C">
        <w:t>']=</w:t>
      </w:r>
      <w:proofErr w:type="gramEnd"/>
      <w:r w:rsidRPr="00A0751C">
        <w:t>$name;</w:t>
      </w:r>
    </w:p>
    <w:p w:rsidR="00A0751C" w:rsidRPr="00A0751C" w:rsidRDefault="00A0751C" w:rsidP="00A0751C">
      <w:pPr>
        <w:pStyle w:val="affff4"/>
      </w:pPr>
      <w:r w:rsidRPr="00A0751C">
        <w:t>$_SESSION['surname</w:t>
      </w:r>
      <w:proofErr w:type="gramStart"/>
      <w:r w:rsidRPr="00A0751C">
        <w:t>']=</w:t>
      </w:r>
      <w:proofErr w:type="gramEnd"/>
      <w:r w:rsidRPr="00A0751C">
        <w:t>$surname;</w:t>
      </w:r>
    </w:p>
    <w:p w:rsidR="00A0751C" w:rsidRPr="00A0751C" w:rsidRDefault="00A0751C" w:rsidP="00A0751C">
      <w:pPr>
        <w:pStyle w:val="affff4"/>
      </w:pPr>
      <w:r w:rsidRPr="00A0751C">
        <w:t>$_SESSION['email</w:t>
      </w:r>
      <w:proofErr w:type="gramStart"/>
      <w:r w:rsidRPr="00A0751C">
        <w:t>']=</w:t>
      </w:r>
      <w:proofErr w:type="gramEnd"/>
      <w:r w:rsidRPr="00A0751C">
        <w:t>$email;</w:t>
      </w:r>
    </w:p>
    <w:p w:rsidR="00A0751C" w:rsidRPr="00ED4FF3" w:rsidRDefault="00A0751C" w:rsidP="00A0751C">
      <w:pPr>
        <w:pStyle w:val="affff4"/>
        <w:rPr>
          <w:lang w:val="ru-RU"/>
        </w:rPr>
      </w:pPr>
      <w:r>
        <w:t>echo</w:t>
      </w:r>
      <w:r w:rsidRPr="00ED4FF3">
        <w:rPr>
          <w:lang w:val="ru-RU"/>
        </w:rPr>
        <w:t xml:space="preserve"> "Данные обновлены";</w:t>
      </w:r>
      <w:r w:rsidR="0078132C" w:rsidRPr="00ED4FF3">
        <w:rPr>
          <w:lang w:val="ru-RU"/>
        </w:rPr>
        <w:t>}</w:t>
      </w:r>
      <w:r w:rsidRPr="00ED4FF3">
        <w:rPr>
          <w:lang w:val="ru-RU"/>
        </w:rPr>
        <w:t>}}}}}</w:t>
      </w:r>
    </w:p>
    <w:p w:rsidR="00A0751C" w:rsidRDefault="00A0751C" w:rsidP="00A0751C">
      <w:pPr>
        <w:pStyle w:val="affff6"/>
      </w:pPr>
      <w:r>
        <w:t>Листинг 4.22 – Функция обновления данных пользователя</w:t>
      </w:r>
    </w:p>
    <w:p w:rsidR="008F0286" w:rsidRDefault="00277737" w:rsidP="008F0286">
      <w:pPr>
        <w:spacing w:line="230" w:lineRule="auto"/>
      </w:pPr>
      <w:r>
        <w:t>Авторизированный п</w:t>
      </w:r>
      <w:r w:rsidR="009E264D">
        <w:t>ользова</w:t>
      </w:r>
      <w:r w:rsidR="00390772">
        <w:t>тель может создавать объявления</w:t>
      </w:r>
      <w:r w:rsidR="00C91EF0">
        <w:t xml:space="preserve"> книги</w:t>
      </w:r>
      <w:r w:rsidR="00390772">
        <w:t>. П</w:t>
      </w:r>
      <w:r w:rsidR="009E264D">
        <w:t>ока объявление находится на модерации или на повторной модерации пользователь может редакт</w:t>
      </w:r>
      <w:r>
        <w:t xml:space="preserve">ировать или удалить его. При добавлении объявления пользователь </w:t>
      </w:r>
      <w:r w:rsidR="00654289">
        <w:t>должен обязательно заполнить поля «Автор книги», «Наименование книги», «</w:t>
      </w:r>
      <w:r w:rsidR="002D7586">
        <w:t>Описание</w:t>
      </w:r>
      <w:r w:rsidR="00654289">
        <w:t>»</w:t>
      </w:r>
      <w:r w:rsidR="002D7586">
        <w:t xml:space="preserve">, выбрать из предложенного списка жанр, страну, область и город, в котором </w:t>
      </w:r>
      <w:r w:rsidR="002D7586">
        <w:lastRenderedPageBreak/>
        <w:t xml:space="preserve">находится данная книга, загрузить хотя бы одну фотографию книги и отметить состояние книги от одного до пяти. Все </w:t>
      </w:r>
      <w:r w:rsidR="00F42812">
        <w:t>поля проверяются на пустоту</w:t>
      </w:r>
      <w:r w:rsidR="0078132C">
        <w:t xml:space="preserve"> (листинг 4.23)</w:t>
      </w:r>
      <w:r w:rsidR="00F42812">
        <w:t>.</w:t>
      </w:r>
      <w:r w:rsidR="008F0286">
        <w:t xml:space="preserve"> </w:t>
      </w:r>
    </w:p>
    <w:p w:rsidR="008F0286" w:rsidRPr="00ED4FF3" w:rsidRDefault="008F0286" w:rsidP="008F0286">
      <w:pPr>
        <w:spacing w:line="230" w:lineRule="auto"/>
        <w:rPr>
          <w:lang w:val="en-US"/>
        </w:rPr>
      </w:pPr>
      <w:r>
        <w:t xml:space="preserve">Удалить объявление пользователь, может нажав на кнопку и подтвердив своей действие. Удаление объявление выполняется с помощью команды </w:t>
      </w:r>
      <w:r>
        <w:rPr>
          <w:lang w:val="en-US"/>
        </w:rPr>
        <w:t>DELETE</w:t>
      </w:r>
      <w:r>
        <w:t xml:space="preserve"> отправленной в базу данных</w:t>
      </w:r>
      <w:r w:rsidR="00E65258">
        <w:t>. При удалении объявлении также удаляются фот</w:t>
      </w:r>
      <w:r w:rsidR="008050DD">
        <w:t xml:space="preserve">ографии объявления с сервера и поля таблицы, в которой хранятся </w:t>
      </w:r>
      <w:r w:rsidR="008050DD">
        <w:rPr>
          <w:lang w:val="en-US"/>
        </w:rPr>
        <w:t>url</w:t>
      </w:r>
      <w:r w:rsidR="008050DD">
        <w:t xml:space="preserve"> фотографий к объявлениям.</w:t>
      </w:r>
      <w:r>
        <w:t xml:space="preserve"> </w:t>
      </w:r>
      <w:r w:rsidRPr="00ED4FF3">
        <w:rPr>
          <w:lang w:val="en-US"/>
        </w:rPr>
        <w:t>(</w:t>
      </w:r>
      <w:r>
        <w:t>листинг</w:t>
      </w:r>
      <w:r w:rsidRPr="00ED4FF3">
        <w:rPr>
          <w:lang w:val="en-US"/>
        </w:rPr>
        <w:t xml:space="preserve"> 4.24).</w:t>
      </w:r>
    </w:p>
    <w:p w:rsidR="00904A7E" w:rsidRPr="002755E5" w:rsidRDefault="00904A7E" w:rsidP="00904A7E">
      <w:pPr>
        <w:pStyle w:val="affff4"/>
      </w:pPr>
      <w:r>
        <w:t>if</w:t>
      </w:r>
      <w:r w:rsidRPr="002755E5">
        <w:t>(</w:t>
      </w:r>
      <w:r>
        <w:t>isset</w:t>
      </w:r>
      <w:r w:rsidRPr="002755E5">
        <w:t>($_</w:t>
      </w:r>
      <w:r>
        <w:t>POST</w:t>
      </w:r>
      <w:r w:rsidRPr="002755E5">
        <w:t>['</w:t>
      </w:r>
      <w:r>
        <w:t>submit</w:t>
      </w:r>
      <w:r w:rsidRPr="002755E5">
        <w:t>']</w:t>
      </w:r>
      <w:proofErr w:type="gramStart"/>
      <w:r w:rsidRPr="002755E5">
        <w:t>)){</w:t>
      </w:r>
      <w:proofErr w:type="gramEnd"/>
    </w:p>
    <w:p w:rsidR="00904A7E" w:rsidRPr="00904A7E" w:rsidRDefault="00904A7E" w:rsidP="00904A7E">
      <w:pPr>
        <w:pStyle w:val="affff4"/>
      </w:pPr>
      <w:r w:rsidRPr="00904A7E">
        <w:t xml:space="preserve">$query ="INSERT INTO </w:t>
      </w:r>
      <w:proofErr w:type="gramStart"/>
      <w:r w:rsidRPr="00904A7E">
        <w:t>interchange( id</w:t>
      </w:r>
      <w:proofErr w:type="gramEnd"/>
      <w:r w:rsidRPr="00904A7E">
        <w:t>_user, book_author, book_name, book_quality, id_city, id_genre, notice, date_publication, id_visibility) VALUES ('$user_id', '$book_author', '$book_name', $book_quality, $gorod, $zhanr,'$notice', NOW(), 1)";</w:t>
      </w:r>
    </w:p>
    <w:p w:rsidR="00904A7E" w:rsidRPr="00904A7E" w:rsidRDefault="00904A7E" w:rsidP="00904A7E">
      <w:pPr>
        <w:pStyle w:val="affff4"/>
      </w:pPr>
      <w:r w:rsidRPr="00904A7E">
        <w:t>$result = mysqli_</w:t>
      </w:r>
      <w:proofErr w:type="gramStart"/>
      <w:r w:rsidRPr="00904A7E">
        <w:t>query(</w:t>
      </w:r>
      <w:proofErr w:type="gramEnd"/>
      <w:r w:rsidRPr="00904A7E">
        <w:t>$link, $query) or die("</w:t>
      </w:r>
      <w:r>
        <w:t>Ошибка</w:t>
      </w:r>
      <w:r w:rsidRPr="00904A7E">
        <w:t xml:space="preserve"> " . mysqli_error($link));</w:t>
      </w:r>
    </w:p>
    <w:p w:rsidR="00904A7E" w:rsidRPr="00904A7E" w:rsidRDefault="00904A7E" w:rsidP="00904A7E">
      <w:pPr>
        <w:pStyle w:val="affff4"/>
      </w:pPr>
      <w:r w:rsidRPr="00904A7E">
        <w:t>$id = mysqli_insert_id($link);</w:t>
      </w:r>
    </w:p>
    <w:p w:rsidR="00904A7E" w:rsidRPr="00ED4FF3" w:rsidRDefault="00904A7E" w:rsidP="00904A7E">
      <w:pPr>
        <w:pStyle w:val="affff4"/>
      </w:pPr>
      <w:r>
        <w:t>if</w:t>
      </w:r>
      <w:r w:rsidRPr="00ED4FF3">
        <w:t xml:space="preserve"> ($</w:t>
      </w:r>
      <w:r>
        <w:t>result</w:t>
      </w:r>
      <w:r w:rsidRPr="00ED4FF3">
        <w:t>) {</w:t>
      </w:r>
    </w:p>
    <w:p w:rsidR="00904A7E" w:rsidRPr="00904A7E" w:rsidRDefault="00904A7E" w:rsidP="00904A7E">
      <w:pPr>
        <w:pStyle w:val="affff4"/>
      </w:pPr>
      <w:r w:rsidRPr="00904A7E">
        <w:t>if(isset($_FILES['file']) &amp;</w:t>
      </w:r>
      <w:proofErr w:type="gramStart"/>
      <w:r w:rsidRPr="00904A7E">
        <w:t>&amp; !empty</w:t>
      </w:r>
      <w:proofErr w:type="gramEnd"/>
      <w:r w:rsidRPr="00904A7E">
        <w:t>($_FILES['file']['name'])){</w:t>
      </w:r>
    </w:p>
    <w:p w:rsidR="00572CCC" w:rsidRDefault="00572CCC" w:rsidP="00904A7E">
      <w:pPr>
        <w:pStyle w:val="affff4"/>
      </w:pPr>
      <w:r>
        <w:t>$img = 'null';</w:t>
      </w:r>
    </w:p>
    <w:p w:rsidR="00904A7E" w:rsidRDefault="00904A7E" w:rsidP="00904A7E">
      <w:pPr>
        <w:pStyle w:val="affff4"/>
      </w:pPr>
      <w:r>
        <w:t>$input_name = 'file';</w:t>
      </w:r>
    </w:p>
    <w:p w:rsidR="00904A7E" w:rsidRPr="00904A7E" w:rsidRDefault="00904A7E" w:rsidP="00904A7E">
      <w:pPr>
        <w:pStyle w:val="affff4"/>
      </w:pPr>
      <w:r w:rsidRPr="00904A7E">
        <w:t>$pat = '/images/photo_interchange/';</w:t>
      </w:r>
    </w:p>
    <w:p w:rsidR="00904A7E" w:rsidRPr="00904A7E" w:rsidRDefault="00904A7E" w:rsidP="00904A7E">
      <w:pPr>
        <w:pStyle w:val="affff4"/>
      </w:pPr>
      <w:r w:rsidRPr="00904A7E">
        <w:t>$result5 = file_photo($input_</w:t>
      </w:r>
      <w:proofErr w:type="gramStart"/>
      <w:r w:rsidRPr="00904A7E">
        <w:t>name,$</w:t>
      </w:r>
      <w:proofErr w:type="gramEnd"/>
      <w:r w:rsidRPr="00904A7E">
        <w:t>pat);</w:t>
      </w:r>
    </w:p>
    <w:p w:rsidR="00904A7E" w:rsidRPr="00904A7E" w:rsidRDefault="00904A7E" w:rsidP="00904A7E">
      <w:pPr>
        <w:pStyle w:val="affff4"/>
      </w:pPr>
      <w:r w:rsidRPr="00904A7E">
        <w:t xml:space="preserve">if </w:t>
      </w:r>
      <w:proofErr w:type="gramStart"/>
      <w:r w:rsidRPr="00904A7E">
        <w:t>(!empty</w:t>
      </w:r>
      <w:proofErr w:type="gramEnd"/>
      <w:r w:rsidRPr="00904A7E">
        <w:t>($result5['error'])) {</w:t>
      </w:r>
    </w:p>
    <w:p w:rsidR="00904A7E" w:rsidRPr="00904A7E" w:rsidRDefault="00904A7E" w:rsidP="00904A7E">
      <w:pPr>
        <w:pStyle w:val="affff4"/>
      </w:pPr>
      <w:r w:rsidRPr="00904A7E">
        <w:t>echo "&lt;script&gt; alert('</w:t>
      </w:r>
      <w:proofErr w:type="gramStart"/>
      <w:r w:rsidRPr="00904A7E">
        <w:t>".$</w:t>
      </w:r>
      <w:proofErr w:type="gramEnd"/>
      <w:r w:rsidRPr="00904A7E">
        <w:t>result5['error']."'); window.history.back();</w:t>
      </w:r>
      <w:r w:rsidR="00572CCC" w:rsidRPr="00572CCC">
        <w:t xml:space="preserve"> </w:t>
      </w:r>
      <w:r w:rsidRPr="00904A7E">
        <w:t xml:space="preserve">&lt;/script&gt;"; </w:t>
      </w:r>
    </w:p>
    <w:p w:rsidR="00904A7E" w:rsidRPr="00904A7E" w:rsidRDefault="008F0286" w:rsidP="00904A7E">
      <w:pPr>
        <w:pStyle w:val="affff4"/>
      </w:pPr>
      <w:proofErr w:type="gramStart"/>
      <w:r>
        <w:t>}else</w:t>
      </w:r>
      <w:proofErr w:type="gramEnd"/>
      <w:r>
        <w:t>{</w:t>
      </w:r>
      <w:r w:rsidR="00904A7E" w:rsidRPr="00904A7E">
        <w:t>$main_photo = 1;</w:t>
      </w:r>
    </w:p>
    <w:p w:rsidR="00904A7E" w:rsidRPr="00904A7E" w:rsidRDefault="00904A7E" w:rsidP="00904A7E">
      <w:pPr>
        <w:pStyle w:val="affff4"/>
      </w:pPr>
      <w:r w:rsidRPr="00904A7E">
        <w:t>foreach ($result5['name'] as $key =&gt; $value) {</w:t>
      </w:r>
    </w:p>
    <w:p w:rsidR="00904A7E" w:rsidRPr="00904A7E" w:rsidRDefault="00904A7E" w:rsidP="00904A7E">
      <w:pPr>
        <w:pStyle w:val="affff4"/>
      </w:pPr>
      <w:r w:rsidRPr="00904A7E">
        <w:t>$img = 'images/photo_interchange/</w:t>
      </w:r>
      <w:proofErr w:type="gramStart"/>
      <w:r w:rsidRPr="00904A7E">
        <w:t>'.$</w:t>
      </w:r>
      <w:proofErr w:type="gramEnd"/>
      <w:r w:rsidRPr="00904A7E">
        <w:t>value;</w:t>
      </w:r>
    </w:p>
    <w:p w:rsidR="00904A7E" w:rsidRPr="00904A7E" w:rsidRDefault="00904A7E" w:rsidP="00904A7E">
      <w:pPr>
        <w:pStyle w:val="affff4"/>
      </w:pPr>
      <w:r w:rsidRPr="00904A7E">
        <w:t>if ($main_photo == 1) {</w:t>
      </w:r>
    </w:p>
    <w:p w:rsidR="00904A7E" w:rsidRPr="00904A7E" w:rsidRDefault="008F0286" w:rsidP="00904A7E">
      <w:pPr>
        <w:pStyle w:val="affff4"/>
      </w:pPr>
      <w:r>
        <w:t>$main_photo1 = 1</w:t>
      </w:r>
      <w:proofErr w:type="gramStart"/>
      <w:r>
        <w:t>;</w:t>
      </w:r>
      <w:r w:rsidR="00572CCC">
        <w:t>}else</w:t>
      </w:r>
      <w:proofErr w:type="gramEnd"/>
      <w:r w:rsidR="00572CCC">
        <w:t>{$main_photo1 = 0;</w:t>
      </w:r>
      <w:r w:rsidR="00904A7E" w:rsidRPr="00904A7E">
        <w:t>}</w:t>
      </w:r>
    </w:p>
    <w:p w:rsidR="00904A7E" w:rsidRPr="00904A7E" w:rsidRDefault="00904A7E" w:rsidP="00904A7E">
      <w:pPr>
        <w:pStyle w:val="affff4"/>
      </w:pPr>
      <w:r w:rsidRPr="00904A7E">
        <w:t>$query ="INSERT INTO photo_</w:t>
      </w:r>
      <w:proofErr w:type="gramStart"/>
      <w:r w:rsidRPr="00904A7E">
        <w:t>interchange( id</w:t>
      </w:r>
      <w:proofErr w:type="gramEnd"/>
      <w:r w:rsidRPr="00904A7E">
        <w:t>_interchange, url_photo, main_photo) VALUES ($id, '$img', $main_photo1)";</w:t>
      </w:r>
    </w:p>
    <w:p w:rsidR="00904A7E" w:rsidRPr="00904A7E" w:rsidRDefault="00904A7E" w:rsidP="00904A7E">
      <w:pPr>
        <w:pStyle w:val="affff4"/>
      </w:pPr>
      <w:r w:rsidRPr="00904A7E">
        <w:t>$result = mysqli_</w:t>
      </w:r>
      <w:proofErr w:type="gramStart"/>
      <w:r w:rsidRPr="00904A7E">
        <w:t>query(</w:t>
      </w:r>
      <w:proofErr w:type="gramEnd"/>
      <w:r w:rsidRPr="00904A7E">
        <w:t>$link, $query) or die("</w:t>
      </w:r>
      <w:r>
        <w:t>Ошибка</w:t>
      </w:r>
      <w:r w:rsidRPr="00904A7E">
        <w:t xml:space="preserve"> " . mysqli_error($link));</w:t>
      </w:r>
    </w:p>
    <w:p w:rsidR="00904A7E" w:rsidRPr="00904A7E" w:rsidRDefault="00572CCC" w:rsidP="00904A7E">
      <w:pPr>
        <w:pStyle w:val="affff4"/>
      </w:pPr>
      <w:r>
        <w:t>$main_photo =$main_photo+1;</w:t>
      </w:r>
      <w:r w:rsidR="008F0286">
        <w:t>}</w:t>
      </w:r>
      <w:r>
        <w:t>}</w:t>
      </w:r>
      <w:r w:rsidR="00904A7E" w:rsidRPr="00904A7E">
        <w:t>}</w:t>
      </w:r>
    </w:p>
    <w:p w:rsidR="00572CCC" w:rsidRDefault="00904A7E" w:rsidP="00904A7E">
      <w:pPr>
        <w:pStyle w:val="affff4"/>
      </w:pPr>
      <w:proofErr w:type="gramStart"/>
      <w:r w:rsidRPr="00904A7E">
        <w:t>head</w:t>
      </w:r>
      <w:r w:rsidR="00572CCC">
        <w:t>er(</w:t>
      </w:r>
      <w:proofErr w:type="gramEnd"/>
      <w:r w:rsidR="00572CCC">
        <w:t>'Location: /moi-knigi.php');}</w:t>
      </w:r>
      <w:r>
        <w:t>}</w:t>
      </w:r>
    </w:p>
    <w:p w:rsidR="00572CCC" w:rsidRDefault="00572CCC" w:rsidP="00572CCC">
      <w:pPr>
        <w:pStyle w:val="affff6"/>
      </w:pPr>
      <w:r>
        <w:t xml:space="preserve">Листинг 4.23 – </w:t>
      </w:r>
      <w:r w:rsidR="00177E8F">
        <w:t>Программный код добавления объявления</w:t>
      </w:r>
    </w:p>
    <w:p w:rsidR="00722E8C" w:rsidRPr="008F0286" w:rsidRDefault="00722E8C" w:rsidP="00722E8C">
      <w:pPr>
        <w:pStyle w:val="a7"/>
        <w:spacing w:line="233" w:lineRule="auto"/>
        <w:jc w:val="both"/>
        <w:rPr>
          <w:rFonts w:ascii="Courier New" w:hAnsi="Courier New" w:cs="Courier New"/>
          <w:sz w:val="24"/>
        </w:rPr>
      </w:pPr>
      <w:r w:rsidRPr="00722E8C">
        <w:rPr>
          <w:rFonts w:ascii="Courier New" w:hAnsi="Courier New" w:cs="Courier New"/>
          <w:sz w:val="24"/>
          <w:lang w:val="en-US"/>
        </w:rPr>
        <w:t>if</w:t>
      </w:r>
      <w:r w:rsidRPr="008F0286">
        <w:rPr>
          <w:rFonts w:ascii="Courier New" w:hAnsi="Courier New" w:cs="Courier New"/>
          <w:sz w:val="24"/>
        </w:rPr>
        <w:t xml:space="preserve"> (</w:t>
      </w:r>
      <w:r w:rsidRPr="00722E8C">
        <w:rPr>
          <w:rFonts w:ascii="Courier New" w:hAnsi="Courier New" w:cs="Courier New"/>
          <w:sz w:val="24"/>
          <w:lang w:val="en-US"/>
        </w:rPr>
        <w:t>isset</w:t>
      </w:r>
      <w:r w:rsidRPr="008F0286">
        <w:rPr>
          <w:rFonts w:ascii="Courier New" w:hAnsi="Courier New" w:cs="Courier New"/>
          <w:sz w:val="24"/>
        </w:rPr>
        <w:t>($_</w:t>
      </w:r>
      <w:r w:rsidRPr="00722E8C">
        <w:rPr>
          <w:rFonts w:ascii="Courier New" w:hAnsi="Courier New" w:cs="Courier New"/>
          <w:sz w:val="24"/>
          <w:lang w:val="en-US"/>
        </w:rPr>
        <w:t>POST</w:t>
      </w:r>
      <w:r w:rsidRPr="008F0286">
        <w:rPr>
          <w:rFonts w:ascii="Courier New" w:hAnsi="Courier New" w:cs="Courier New"/>
          <w:sz w:val="24"/>
        </w:rPr>
        <w:t>['</w:t>
      </w:r>
      <w:r w:rsidRPr="00722E8C">
        <w:rPr>
          <w:rFonts w:ascii="Courier New" w:hAnsi="Courier New" w:cs="Courier New"/>
          <w:sz w:val="24"/>
          <w:lang w:val="en-US"/>
        </w:rPr>
        <w:t>id</w:t>
      </w:r>
      <w:r w:rsidRPr="008F0286">
        <w:rPr>
          <w:rFonts w:ascii="Courier New" w:hAnsi="Courier New" w:cs="Courier New"/>
          <w:sz w:val="24"/>
        </w:rPr>
        <w:t>_</w:t>
      </w:r>
      <w:r w:rsidRPr="00722E8C">
        <w:rPr>
          <w:rFonts w:ascii="Courier New" w:hAnsi="Courier New" w:cs="Courier New"/>
          <w:sz w:val="24"/>
          <w:lang w:val="en-US"/>
        </w:rPr>
        <w:t>interchange</w:t>
      </w:r>
      <w:r w:rsidRPr="008F0286">
        <w:rPr>
          <w:rFonts w:ascii="Courier New" w:hAnsi="Courier New" w:cs="Courier New"/>
          <w:sz w:val="24"/>
        </w:rPr>
        <w:t>'])) {</w:t>
      </w:r>
    </w:p>
    <w:p w:rsidR="00722E8C" w:rsidRPr="00722E8C" w:rsidRDefault="00722E8C" w:rsidP="00722E8C">
      <w:pPr>
        <w:pStyle w:val="a7"/>
        <w:spacing w:line="233" w:lineRule="auto"/>
        <w:jc w:val="both"/>
        <w:rPr>
          <w:rFonts w:ascii="Courier New" w:hAnsi="Courier New" w:cs="Courier New"/>
          <w:sz w:val="24"/>
          <w:lang w:val="en-US"/>
        </w:rPr>
      </w:pPr>
      <w:r w:rsidRPr="00722E8C">
        <w:rPr>
          <w:rFonts w:ascii="Courier New" w:hAnsi="Courier New" w:cs="Courier New"/>
          <w:sz w:val="24"/>
          <w:lang w:val="en-US"/>
        </w:rPr>
        <w:t>$query ="SELECT url_photo FROM photo_interchange WHERE id_interchange = $id ";</w:t>
      </w:r>
    </w:p>
    <w:p w:rsidR="00722E8C" w:rsidRPr="00722E8C" w:rsidRDefault="00722E8C" w:rsidP="00722E8C">
      <w:pPr>
        <w:pStyle w:val="a7"/>
        <w:spacing w:line="233" w:lineRule="auto"/>
        <w:jc w:val="both"/>
        <w:rPr>
          <w:rFonts w:ascii="Courier New" w:hAnsi="Courier New" w:cs="Courier New"/>
          <w:sz w:val="24"/>
          <w:lang w:val="en-US"/>
        </w:rPr>
      </w:pPr>
      <w:r w:rsidRPr="00722E8C">
        <w:rPr>
          <w:rFonts w:ascii="Courier New" w:hAnsi="Courier New" w:cs="Courier New"/>
          <w:sz w:val="24"/>
          <w:lang w:val="en-US"/>
        </w:rPr>
        <w:t>$result = mysqli_</w:t>
      </w:r>
      <w:proofErr w:type="gramStart"/>
      <w:r w:rsidRPr="00722E8C">
        <w:rPr>
          <w:rFonts w:ascii="Courier New" w:hAnsi="Courier New" w:cs="Courier New"/>
          <w:sz w:val="24"/>
          <w:lang w:val="en-US"/>
        </w:rPr>
        <w:t>query(</w:t>
      </w:r>
      <w:proofErr w:type="gramEnd"/>
      <w:r w:rsidRPr="00722E8C">
        <w:rPr>
          <w:rFonts w:ascii="Courier New" w:hAnsi="Courier New" w:cs="Courier New"/>
          <w:sz w:val="24"/>
          <w:lang w:val="en-US"/>
        </w:rPr>
        <w:t>$link, $query) or die("Ошибка " . mysqli_error($link));</w:t>
      </w:r>
    </w:p>
    <w:p w:rsidR="008050DD" w:rsidRDefault="002837B2" w:rsidP="00722E8C">
      <w:pPr>
        <w:pStyle w:val="a7"/>
        <w:spacing w:line="233" w:lineRule="auto"/>
        <w:jc w:val="both"/>
        <w:rPr>
          <w:rFonts w:ascii="Courier New" w:hAnsi="Courier New" w:cs="Courier New"/>
          <w:sz w:val="24"/>
          <w:lang w:val="en-US"/>
        </w:rPr>
      </w:pPr>
      <w:r>
        <w:rPr>
          <w:rFonts w:ascii="Courier New" w:hAnsi="Courier New" w:cs="Courier New"/>
          <w:sz w:val="24"/>
          <w:lang w:val="en-US"/>
        </w:rPr>
        <w:t>if($result) {</w:t>
      </w:r>
    </w:p>
    <w:p w:rsidR="00722E8C" w:rsidRPr="00722E8C" w:rsidRDefault="00722E8C" w:rsidP="00722E8C">
      <w:pPr>
        <w:pStyle w:val="a7"/>
        <w:spacing w:line="233" w:lineRule="auto"/>
        <w:jc w:val="both"/>
        <w:rPr>
          <w:rFonts w:ascii="Courier New" w:hAnsi="Courier New" w:cs="Courier New"/>
          <w:sz w:val="24"/>
          <w:lang w:val="en-US"/>
        </w:rPr>
      </w:pPr>
      <w:r w:rsidRPr="00722E8C">
        <w:rPr>
          <w:rFonts w:ascii="Courier New" w:hAnsi="Courier New" w:cs="Courier New"/>
          <w:sz w:val="24"/>
          <w:lang w:val="en-US"/>
        </w:rPr>
        <w:t>$rows = mysqli_num_rows($result);</w:t>
      </w:r>
    </w:p>
    <w:p w:rsidR="00722E8C" w:rsidRPr="00722E8C" w:rsidRDefault="00427FDC" w:rsidP="00722E8C">
      <w:pPr>
        <w:pStyle w:val="a7"/>
        <w:spacing w:line="233" w:lineRule="auto"/>
        <w:jc w:val="both"/>
        <w:rPr>
          <w:rFonts w:ascii="Courier New" w:hAnsi="Courier New" w:cs="Courier New"/>
          <w:sz w:val="24"/>
          <w:lang w:val="en-US"/>
        </w:rPr>
      </w:pPr>
      <w:r>
        <w:rPr>
          <w:rFonts w:ascii="Courier New" w:hAnsi="Courier New" w:cs="Courier New"/>
          <w:sz w:val="24"/>
          <w:lang w:val="en-US"/>
        </w:rPr>
        <w:t>if ($</w:t>
      </w:r>
      <w:proofErr w:type="gramStart"/>
      <w:r>
        <w:rPr>
          <w:rFonts w:ascii="Courier New" w:hAnsi="Courier New" w:cs="Courier New"/>
          <w:sz w:val="24"/>
          <w:lang w:val="en-US"/>
        </w:rPr>
        <w:t>rows !</w:t>
      </w:r>
      <w:proofErr w:type="gramEnd"/>
      <w:r>
        <w:rPr>
          <w:rFonts w:ascii="Courier New" w:hAnsi="Courier New" w:cs="Courier New"/>
          <w:sz w:val="24"/>
          <w:lang w:val="en-US"/>
        </w:rPr>
        <w:t>=0)</w:t>
      </w:r>
      <w:r w:rsidR="00722E8C" w:rsidRPr="00722E8C">
        <w:rPr>
          <w:rFonts w:ascii="Courier New" w:hAnsi="Courier New" w:cs="Courier New"/>
          <w:sz w:val="24"/>
          <w:lang w:val="en-US"/>
        </w:rPr>
        <w:t>{</w:t>
      </w:r>
    </w:p>
    <w:p w:rsidR="00722E8C" w:rsidRPr="00722E8C" w:rsidRDefault="00722E8C" w:rsidP="00722E8C">
      <w:pPr>
        <w:pStyle w:val="a7"/>
        <w:spacing w:line="233" w:lineRule="auto"/>
        <w:jc w:val="both"/>
        <w:rPr>
          <w:rFonts w:ascii="Courier New" w:hAnsi="Courier New" w:cs="Courier New"/>
          <w:sz w:val="24"/>
          <w:lang w:val="en-US"/>
        </w:rPr>
      </w:pPr>
      <w:r w:rsidRPr="00722E8C">
        <w:rPr>
          <w:rFonts w:ascii="Courier New" w:hAnsi="Courier New" w:cs="Courier New"/>
          <w:sz w:val="24"/>
          <w:lang w:val="en-US"/>
        </w:rPr>
        <w:t>f</w:t>
      </w:r>
      <w:r w:rsidR="00427FDC">
        <w:rPr>
          <w:rFonts w:ascii="Courier New" w:hAnsi="Courier New" w:cs="Courier New"/>
          <w:sz w:val="24"/>
          <w:lang w:val="en-US"/>
        </w:rPr>
        <w:t xml:space="preserve">or ($i = </w:t>
      </w:r>
      <w:proofErr w:type="gramStart"/>
      <w:r w:rsidR="00427FDC">
        <w:rPr>
          <w:rFonts w:ascii="Courier New" w:hAnsi="Courier New" w:cs="Courier New"/>
          <w:sz w:val="24"/>
          <w:lang w:val="en-US"/>
        </w:rPr>
        <w:t>0 ;</w:t>
      </w:r>
      <w:proofErr w:type="gramEnd"/>
      <w:r w:rsidR="00427FDC">
        <w:rPr>
          <w:rFonts w:ascii="Courier New" w:hAnsi="Courier New" w:cs="Courier New"/>
          <w:sz w:val="24"/>
          <w:lang w:val="en-US"/>
        </w:rPr>
        <w:t xml:space="preserve"> $i &lt; $rows ; ++$i)</w:t>
      </w:r>
      <w:r w:rsidRPr="00722E8C">
        <w:rPr>
          <w:rFonts w:ascii="Courier New" w:hAnsi="Courier New" w:cs="Courier New"/>
          <w:sz w:val="24"/>
          <w:lang w:val="en-US"/>
        </w:rPr>
        <w:t>{</w:t>
      </w:r>
    </w:p>
    <w:p w:rsidR="00722E8C" w:rsidRPr="00722E8C" w:rsidRDefault="00722E8C" w:rsidP="00722E8C">
      <w:pPr>
        <w:pStyle w:val="a7"/>
        <w:spacing w:line="233" w:lineRule="auto"/>
        <w:jc w:val="both"/>
        <w:rPr>
          <w:rFonts w:ascii="Courier New" w:hAnsi="Courier New" w:cs="Courier New"/>
          <w:sz w:val="24"/>
          <w:lang w:val="en-US"/>
        </w:rPr>
      </w:pPr>
      <w:r w:rsidRPr="00722E8C">
        <w:rPr>
          <w:rFonts w:ascii="Courier New" w:hAnsi="Courier New" w:cs="Courier New"/>
          <w:sz w:val="24"/>
          <w:lang w:val="en-US"/>
        </w:rPr>
        <w:t>$row = mysqli_fetch_row($result);</w:t>
      </w:r>
    </w:p>
    <w:p w:rsidR="00722E8C" w:rsidRPr="00E65258" w:rsidRDefault="00E65258" w:rsidP="00722E8C">
      <w:pPr>
        <w:pStyle w:val="a7"/>
        <w:spacing w:line="233" w:lineRule="auto"/>
        <w:jc w:val="both"/>
        <w:rPr>
          <w:rFonts w:ascii="Courier New" w:hAnsi="Courier New" w:cs="Courier New"/>
          <w:sz w:val="24"/>
          <w:lang w:val="en-US"/>
        </w:rPr>
      </w:pPr>
      <w:r>
        <w:rPr>
          <w:rFonts w:ascii="Courier New" w:hAnsi="Courier New" w:cs="Courier New"/>
          <w:sz w:val="24"/>
          <w:lang w:val="en-US"/>
        </w:rPr>
        <w:t>unlink($</w:t>
      </w:r>
      <w:proofErr w:type="gramStart"/>
      <w:r>
        <w:rPr>
          <w:rFonts w:ascii="Courier New" w:hAnsi="Courier New" w:cs="Courier New"/>
          <w:sz w:val="24"/>
          <w:lang w:val="en-US"/>
        </w:rPr>
        <w:t>row[</w:t>
      </w:r>
      <w:proofErr w:type="gramEnd"/>
      <w:r>
        <w:rPr>
          <w:rFonts w:ascii="Courier New" w:hAnsi="Courier New" w:cs="Courier New"/>
          <w:sz w:val="24"/>
          <w:lang w:val="en-US"/>
        </w:rPr>
        <w:t>0]);</w:t>
      </w:r>
      <w:r w:rsidR="00722E8C" w:rsidRPr="00722E8C">
        <w:rPr>
          <w:rFonts w:ascii="Courier New" w:hAnsi="Courier New" w:cs="Courier New"/>
          <w:sz w:val="24"/>
          <w:lang w:val="en-US"/>
        </w:rPr>
        <w:t>}}}</w:t>
      </w:r>
    </w:p>
    <w:p w:rsidR="00722E8C" w:rsidRPr="00722E8C" w:rsidRDefault="00722E8C" w:rsidP="00722E8C">
      <w:pPr>
        <w:pStyle w:val="a7"/>
        <w:spacing w:line="233" w:lineRule="auto"/>
        <w:jc w:val="both"/>
        <w:rPr>
          <w:rFonts w:ascii="Courier New" w:hAnsi="Courier New" w:cs="Courier New"/>
          <w:sz w:val="24"/>
          <w:lang w:val="en-US"/>
        </w:rPr>
      </w:pPr>
      <w:r w:rsidRPr="00722E8C">
        <w:rPr>
          <w:rFonts w:ascii="Courier New" w:hAnsi="Courier New" w:cs="Courier New"/>
          <w:sz w:val="24"/>
          <w:lang w:val="en-US"/>
        </w:rPr>
        <w:t>$query2 ="DELETE FROM photo_interchange WHERE id_interchange = $id ";</w:t>
      </w:r>
    </w:p>
    <w:p w:rsidR="00722E8C" w:rsidRPr="00722E8C" w:rsidRDefault="00722E8C" w:rsidP="00722E8C">
      <w:pPr>
        <w:pStyle w:val="a7"/>
        <w:spacing w:line="233" w:lineRule="auto"/>
        <w:jc w:val="both"/>
        <w:rPr>
          <w:rFonts w:ascii="Courier New" w:hAnsi="Courier New" w:cs="Courier New"/>
          <w:sz w:val="24"/>
          <w:lang w:val="en-US"/>
        </w:rPr>
      </w:pPr>
      <w:r w:rsidRPr="00722E8C">
        <w:rPr>
          <w:rFonts w:ascii="Courier New" w:hAnsi="Courier New" w:cs="Courier New"/>
          <w:sz w:val="24"/>
          <w:lang w:val="en-US"/>
        </w:rPr>
        <w:t>$result2 = mysqli_</w:t>
      </w:r>
      <w:proofErr w:type="gramStart"/>
      <w:r w:rsidRPr="00722E8C">
        <w:rPr>
          <w:rFonts w:ascii="Courier New" w:hAnsi="Courier New" w:cs="Courier New"/>
          <w:sz w:val="24"/>
          <w:lang w:val="en-US"/>
        </w:rPr>
        <w:t>query(</w:t>
      </w:r>
      <w:proofErr w:type="gramEnd"/>
      <w:r w:rsidRPr="00722E8C">
        <w:rPr>
          <w:rFonts w:ascii="Courier New" w:hAnsi="Courier New" w:cs="Courier New"/>
          <w:sz w:val="24"/>
          <w:lang w:val="en-US"/>
        </w:rPr>
        <w:t>$link, $query2) or die("Ошибка " . mysqli_error($link));</w:t>
      </w:r>
      <w:r w:rsidR="00427FDC" w:rsidRPr="00427FDC">
        <w:rPr>
          <w:lang w:val="en-US"/>
        </w:rPr>
        <w:t xml:space="preserve"> </w:t>
      </w:r>
    </w:p>
    <w:p w:rsidR="008050DD" w:rsidRPr="008050DD" w:rsidRDefault="00722E8C" w:rsidP="008050DD">
      <w:pPr>
        <w:pStyle w:val="a7"/>
        <w:spacing w:line="233" w:lineRule="auto"/>
        <w:jc w:val="both"/>
        <w:rPr>
          <w:rFonts w:ascii="Courier New" w:hAnsi="Courier New" w:cs="Courier New"/>
          <w:sz w:val="24"/>
          <w:lang w:val="en-US"/>
        </w:rPr>
      </w:pPr>
      <w:r w:rsidRPr="00722E8C">
        <w:rPr>
          <w:rFonts w:ascii="Courier New" w:hAnsi="Courier New" w:cs="Courier New"/>
          <w:sz w:val="24"/>
          <w:lang w:val="en-US"/>
        </w:rPr>
        <w:t>$query3 ="DELETE FROM interchange W</w:t>
      </w:r>
      <w:r>
        <w:rPr>
          <w:rFonts w:ascii="Courier New" w:hAnsi="Courier New" w:cs="Courier New"/>
          <w:sz w:val="24"/>
          <w:lang w:val="en-US"/>
        </w:rPr>
        <w:t>HERE id = $id AND id_visibility&lt;&gt;</w:t>
      </w:r>
      <w:r w:rsidRPr="00722E8C">
        <w:rPr>
          <w:rFonts w:ascii="Courier New" w:hAnsi="Courier New" w:cs="Courier New"/>
          <w:sz w:val="24"/>
          <w:lang w:val="en-US"/>
        </w:rPr>
        <w:t>2";</w:t>
      </w:r>
      <w:r w:rsidR="008050DD">
        <w:rPr>
          <w:lang w:val="en-US"/>
        </w:rPr>
        <w:br w:type="page"/>
      </w:r>
    </w:p>
    <w:p w:rsidR="00722E8C" w:rsidRPr="00722E8C" w:rsidRDefault="00722E8C" w:rsidP="00722E8C">
      <w:pPr>
        <w:pStyle w:val="a7"/>
        <w:spacing w:line="233" w:lineRule="auto"/>
        <w:jc w:val="both"/>
        <w:rPr>
          <w:rFonts w:ascii="Courier New" w:hAnsi="Courier New" w:cs="Courier New"/>
          <w:sz w:val="24"/>
          <w:lang w:val="en-US"/>
        </w:rPr>
      </w:pPr>
      <w:r w:rsidRPr="00722E8C">
        <w:rPr>
          <w:rFonts w:ascii="Courier New" w:hAnsi="Courier New" w:cs="Courier New"/>
          <w:sz w:val="24"/>
          <w:lang w:val="en-US"/>
        </w:rPr>
        <w:lastRenderedPageBreak/>
        <w:t>$result3 = mysqli_</w:t>
      </w:r>
      <w:proofErr w:type="gramStart"/>
      <w:r w:rsidRPr="00722E8C">
        <w:rPr>
          <w:rFonts w:ascii="Courier New" w:hAnsi="Courier New" w:cs="Courier New"/>
          <w:sz w:val="24"/>
          <w:lang w:val="en-US"/>
        </w:rPr>
        <w:t>query(</w:t>
      </w:r>
      <w:proofErr w:type="gramEnd"/>
      <w:r w:rsidRPr="00722E8C">
        <w:rPr>
          <w:rFonts w:ascii="Courier New" w:hAnsi="Courier New" w:cs="Courier New"/>
          <w:sz w:val="24"/>
          <w:lang w:val="en-US"/>
        </w:rPr>
        <w:t>$link, $query3) or die("Ошибка " . mysqli_error($link));</w:t>
      </w:r>
      <w:r w:rsidR="002837B2" w:rsidRPr="002837B2">
        <w:rPr>
          <w:lang w:val="en-US"/>
        </w:rPr>
        <w:t xml:space="preserve"> </w:t>
      </w:r>
    </w:p>
    <w:p w:rsidR="00722E8C" w:rsidRPr="00722E8C" w:rsidRDefault="00AC35D6" w:rsidP="00722E8C">
      <w:pPr>
        <w:pStyle w:val="a7"/>
        <w:spacing w:line="233" w:lineRule="auto"/>
        <w:jc w:val="both"/>
        <w:rPr>
          <w:rFonts w:ascii="Courier New" w:hAnsi="Courier New" w:cs="Courier New"/>
          <w:sz w:val="24"/>
          <w:lang w:val="en-US"/>
        </w:rPr>
      </w:pPr>
      <w:r>
        <w:rPr>
          <w:rFonts w:ascii="Courier New" w:hAnsi="Courier New" w:cs="Courier New"/>
          <w:sz w:val="24"/>
          <w:lang w:val="en-US"/>
        </w:rPr>
        <w:t>$query4 ="SELECT* FROM interchange</w:t>
      </w:r>
      <w:r w:rsidR="00E65258" w:rsidRPr="00E65258">
        <w:rPr>
          <w:rFonts w:ascii="Courier New" w:hAnsi="Courier New" w:cs="Courier New"/>
          <w:sz w:val="24"/>
          <w:lang w:val="en-US"/>
        </w:rPr>
        <w:t xml:space="preserve"> </w:t>
      </w:r>
      <w:r w:rsidR="00722E8C" w:rsidRPr="00722E8C">
        <w:rPr>
          <w:rFonts w:ascii="Courier New" w:hAnsi="Courier New" w:cs="Courier New"/>
          <w:sz w:val="24"/>
          <w:lang w:val="en-US"/>
        </w:rPr>
        <w:t>W</w:t>
      </w:r>
      <w:r w:rsidR="00722E8C">
        <w:rPr>
          <w:rFonts w:ascii="Courier New" w:hAnsi="Courier New" w:cs="Courier New"/>
          <w:sz w:val="24"/>
          <w:lang w:val="en-US"/>
        </w:rPr>
        <w:t>HERE id = $id AND id_visibility</w:t>
      </w:r>
      <w:r>
        <w:rPr>
          <w:rFonts w:ascii="Courier New" w:hAnsi="Courier New" w:cs="Courier New"/>
          <w:sz w:val="24"/>
          <w:lang w:val="en-US"/>
        </w:rPr>
        <w:t>&lt;&gt;</w:t>
      </w:r>
      <w:r w:rsidR="00722E8C" w:rsidRPr="00722E8C">
        <w:rPr>
          <w:rFonts w:ascii="Courier New" w:hAnsi="Courier New" w:cs="Courier New"/>
          <w:sz w:val="24"/>
          <w:lang w:val="en-US"/>
        </w:rPr>
        <w:t>2";</w:t>
      </w:r>
    </w:p>
    <w:p w:rsidR="007A7861" w:rsidRDefault="00722E8C" w:rsidP="00722E8C">
      <w:pPr>
        <w:pStyle w:val="a7"/>
        <w:spacing w:line="233" w:lineRule="auto"/>
        <w:jc w:val="both"/>
        <w:rPr>
          <w:rFonts w:ascii="Courier New" w:hAnsi="Courier New" w:cs="Courier New"/>
          <w:sz w:val="24"/>
          <w:lang w:val="en-US"/>
        </w:rPr>
      </w:pPr>
      <w:r w:rsidRPr="00722E8C">
        <w:rPr>
          <w:rFonts w:ascii="Courier New" w:hAnsi="Courier New" w:cs="Courier New"/>
          <w:sz w:val="24"/>
          <w:lang w:val="en-US"/>
        </w:rPr>
        <w:t>$result4 = mysqli_</w:t>
      </w:r>
      <w:proofErr w:type="gramStart"/>
      <w:r w:rsidRPr="00722E8C">
        <w:rPr>
          <w:rFonts w:ascii="Courier New" w:hAnsi="Courier New" w:cs="Courier New"/>
          <w:sz w:val="24"/>
          <w:lang w:val="en-US"/>
        </w:rPr>
        <w:t>query(</w:t>
      </w:r>
      <w:proofErr w:type="gramEnd"/>
      <w:r w:rsidRPr="00722E8C">
        <w:rPr>
          <w:rFonts w:ascii="Courier New" w:hAnsi="Courier New" w:cs="Courier New"/>
          <w:sz w:val="24"/>
          <w:lang w:val="en-US"/>
        </w:rPr>
        <w:t>$link, $query4) or die("О</w:t>
      </w:r>
      <w:r w:rsidR="00427FDC">
        <w:rPr>
          <w:rFonts w:ascii="Courier New" w:hAnsi="Courier New" w:cs="Courier New"/>
          <w:sz w:val="24"/>
          <w:lang w:val="en-US"/>
        </w:rPr>
        <w:t>шибка " . mysqli_error($link)</w:t>
      </w:r>
      <w:proofErr w:type="gramStart"/>
      <w:r w:rsidR="00427FDC">
        <w:rPr>
          <w:rFonts w:ascii="Courier New" w:hAnsi="Courier New" w:cs="Courier New"/>
          <w:sz w:val="24"/>
          <w:lang w:val="en-US"/>
        </w:rPr>
        <w:t>);</w:t>
      </w:r>
      <w:r w:rsidR="007A7861">
        <w:rPr>
          <w:rFonts w:ascii="Courier New" w:hAnsi="Courier New" w:cs="Courier New"/>
          <w:sz w:val="24"/>
          <w:lang w:val="en-US"/>
        </w:rPr>
        <w:t>if</w:t>
      </w:r>
      <w:proofErr w:type="gramEnd"/>
      <w:r w:rsidR="007A7861">
        <w:rPr>
          <w:rFonts w:ascii="Courier New" w:hAnsi="Courier New" w:cs="Courier New"/>
          <w:sz w:val="24"/>
          <w:lang w:val="en-US"/>
        </w:rPr>
        <w:t xml:space="preserve"> (!$result4) {</w:t>
      </w:r>
    </w:p>
    <w:p w:rsidR="009E264D" w:rsidRDefault="00722E8C" w:rsidP="00722E8C">
      <w:pPr>
        <w:pStyle w:val="a7"/>
        <w:spacing w:line="233" w:lineRule="auto"/>
        <w:jc w:val="both"/>
        <w:rPr>
          <w:rFonts w:ascii="Courier New" w:hAnsi="Courier New" w:cs="Courier New"/>
          <w:sz w:val="24"/>
          <w:lang w:val="en-US"/>
        </w:rPr>
      </w:pPr>
      <w:r w:rsidRPr="00722E8C">
        <w:rPr>
          <w:rFonts w:ascii="Courier New" w:hAnsi="Courier New" w:cs="Courier New"/>
          <w:sz w:val="24"/>
          <w:lang w:val="en-US"/>
        </w:rPr>
        <w:t xml:space="preserve">echo "&lt;script&gt; </w:t>
      </w:r>
      <w:proofErr w:type="gramStart"/>
      <w:r w:rsidRPr="00722E8C">
        <w:rPr>
          <w:rFonts w:ascii="Courier New" w:hAnsi="Courier New" w:cs="Courier New"/>
          <w:sz w:val="24"/>
          <w:lang w:val="en-US"/>
        </w:rPr>
        <w:t>alert(</w:t>
      </w:r>
      <w:proofErr w:type="gramEnd"/>
      <w:r w:rsidRPr="00722E8C">
        <w:rPr>
          <w:rFonts w:ascii="Courier New" w:hAnsi="Courier New" w:cs="Courier New"/>
          <w:sz w:val="24"/>
          <w:lang w:val="en-US"/>
        </w:rPr>
        <w:t>'Объявление успешно удалено.'); document.location.href = 'http://bookl</w:t>
      </w:r>
      <w:r w:rsidR="00427FDC">
        <w:rPr>
          <w:rFonts w:ascii="Courier New" w:hAnsi="Courier New" w:cs="Courier New"/>
          <w:sz w:val="24"/>
          <w:lang w:val="en-US"/>
        </w:rPr>
        <w:t>over/moi-knigi.php';&lt;/script&gt;";}</w:t>
      </w:r>
      <w:r w:rsidRPr="00722E8C">
        <w:rPr>
          <w:rFonts w:ascii="Courier New" w:hAnsi="Courier New" w:cs="Courier New"/>
          <w:sz w:val="24"/>
          <w:lang w:val="en-US"/>
        </w:rPr>
        <w:t>}</w:t>
      </w:r>
    </w:p>
    <w:p w:rsidR="00AC35D6" w:rsidRPr="00AC35D6" w:rsidRDefault="008050DD" w:rsidP="00AC35D6">
      <w:pPr>
        <w:pStyle w:val="a8"/>
      </w:pPr>
      <w:r>
        <w:t>Листинг 4.24 – Программный код удаления</w:t>
      </w:r>
      <w:r w:rsidR="00AC35D6">
        <w:t xml:space="preserve"> объявления</w:t>
      </w:r>
    </w:p>
    <w:p w:rsidR="00D120AC" w:rsidRDefault="00625CA2" w:rsidP="00300CEC">
      <w:pPr>
        <w:spacing w:line="230" w:lineRule="auto"/>
        <w:rPr>
          <w:spacing w:val="-6"/>
        </w:rPr>
      </w:pPr>
      <w:r>
        <w:rPr>
          <w:spacing w:val="-6"/>
        </w:rPr>
        <w:t xml:space="preserve">Для того, чтобы объявление могли видеть другие </w:t>
      </w:r>
      <w:r w:rsidR="00E56660">
        <w:rPr>
          <w:spacing w:val="-6"/>
        </w:rPr>
        <w:t>пользователи</w:t>
      </w:r>
      <w:r>
        <w:rPr>
          <w:spacing w:val="-6"/>
        </w:rPr>
        <w:t>, оно должно пройти модерацию, при проверке могут быть най</w:t>
      </w:r>
      <w:r w:rsidR="00E56660">
        <w:rPr>
          <w:spacing w:val="-6"/>
        </w:rPr>
        <w:t>де</w:t>
      </w:r>
      <w:r w:rsidR="00524B4E">
        <w:rPr>
          <w:spacing w:val="-6"/>
        </w:rPr>
        <w:t>ны нарушения администратором. В </w:t>
      </w:r>
      <w:r w:rsidR="00E56660">
        <w:rPr>
          <w:spacing w:val="-6"/>
        </w:rPr>
        <w:t>таком случае администратор указывает нарушения и отправляет объявление на повторную мод</w:t>
      </w:r>
      <w:r w:rsidR="008D4110">
        <w:rPr>
          <w:spacing w:val="-6"/>
        </w:rPr>
        <w:t>е</w:t>
      </w:r>
      <w:r w:rsidR="00E56660">
        <w:rPr>
          <w:spacing w:val="-6"/>
        </w:rPr>
        <w:t>рацию</w:t>
      </w:r>
      <w:r w:rsidR="00D616C9">
        <w:rPr>
          <w:spacing w:val="-6"/>
        </w:rPr>
        <w:t xml:space="preserve"> (</w:t>
      </w:r>
      <w:r w:rsidR="00BF0E89">
        <w:rPr>
          <w:spacing w:val="-6"/>
        </w:rPr>
        <w:t xml:space="preserve">листинг </w:t>
      </w:r>
      <w:r w:rsidR="00881957">
        <w:rPr>
          <w:spacing w:val="-6"/>
        </w:rPr>
        <w:t>4</w:t>
      </w:r>
      <w:r w:rsidR="00B05FA0">
        <w:rPr>
          <w:spacing w:val="-6"/>
        </w:rPr>
        <w:t>.</w:t>
      </w:r>
      <w:r w:rsidR="00881957">
        <w:rPr>
          <w:spacing w:val="-6"/>
        </w:rPr>
        <w:t>25</w:t>
      </w:r>
      <w:r w:rsidR="00D616C9">
        <w:rPr>
          <w:spacing w:val="-6"/>
        </w:rPr>
        <w:t>)</w:t>
      </w:r>
      <w:r w:rsidR="00E56660">
        <w:rPr>
          <w:spacing w:val="-6"/>
        </w:rPr>
        <w:t>.</w:t>
      </w:r>
    </w:p>
    <w:p w:rsidR="00881957" w:rsidRPr="002755E5" w:rsidRDefault="00881957" w:rsidP="00881957">
      <w:pPr>
        <w:pStyle w:val="affff4"/>
        <w:rPr>
          <w:lang w:val="ru-RU"/>
        </w:rPr>
      </w:pPr>
      <w:r w:rsidRPr="007F47CD">
        <w:t>if</w:t>
      </w:r>
      <w:r w:rsidRPr="002755E5">
        <w:rPr>
          <w:lang w:val="ru-RU"/>
        </w:rPr>
        <w:t xml:space="preserve"> ($</w:t>
      </w:r>
      <w:r w:rsidRPr="007F47CD">
        <w:t>id</w:t>
      </w:r>
      <w:r w:rsidRPr="002755E5">
        <w:rPr>
          <w:lang w:val="ru-RU"/>
        </w:rPr>
        <w:t xml:space="preserve"> == 12 &amp;&amp; </w:t>
      </w:r>
      <w:r w:rsidRPr="007F47CD">
        <w:t>isset</w:t>
      </w:r>
      <w:r w:rsidRPr="002755E5">
        <w:rPr>
          <w:lang w:val="ru-RU"/>
        </w:rPr>
        <w:t>($_</w:t>
      </w:r>
      <w:r w:rsidRPr="007F47CD">
        <w:t>POST</w:t>
      </w:r>
      <w:r w:rsidRPr="002755E5">
        <w:rPr>
          <w:lang w:val="ru-RU"/>
        </w:rPr>
        <w:t>['</w:t>
      </w:r>
      <w:r w:rsidRPr="007F47CD">
        <w:t>naruchenie</w:t>
      </w:r>
      <w:r w:rsidRPr="002755E5">
        <w:rPr>
          <w:lang w:val="ru-RU"/>
        </w:rPr>
        <w:t>'])) {//НАРУШЕНИЕ В ОБЪЯВЛЕНИИ</w:t>
      </w:r>
    </w:p>
    <w:p w:rsidR="00881957" w:rsidRPr="002755E5" w:rsidRDefault="00881957" w:rsidP="00881957">
      <w:pPr>
        <w:pStyle w:val="affff4"/>
        <w:rPr>
          <w:lang w:val="ru-RU"/>
        </w:rPr>
      </w:pPr>
      <w:r w:rsidRPr="007F47CD">
        <w:t>include</w:t>
      </w:r>
      <w:r w:rsidRPr="002755E5">
        <w:rPr>
          <w:lang w:val="ru-RU"/>
        </w:rPr>
        <w:t xml:space="preserve"> ('</w:t>
      </w:r>
      <w:r w:rsidRPr="007F47CD">
        <w:t>db</w:t>
      </w:r>
      <w:r w:rsidRPr="002755E5">
        <w:rPr>
          <w:lang w:val="ru-RU"/>
        </w:rPr>
        <w:t>.</w:t>
      </w:r>
      <w:r w:rsidRPr="007F47CD">
        <w:t>php</w:t>
      </w:r>
      <w:r w:rsidRPr="002755E5">
        <w:rPr>
          <w:lang w:val="ru-RU"/>
        </w:rPr>
        <w:t>');</w:t>
      </w:r>
    </w:p>
    <w:p w:rsidR="00881957" w:rsidRPr="007F47CD" w:rsidRDefault="00881957" w:rsidP="00881957">
      <w:pPr>
        <w:pStyle w:val="affff4"/>
      </w:pPr>
      <w:r w:rsidRPr="007F47CD">
        <w:t xml:space="preserve">$query5 ="SELECT </w:t>
      </w:r>
      <w:proofErr w:type="gramStart"/>
      <w:r w:rsidRPr="007F47CD">
        <w:t>count(</w:t>
      </w:r>
      <w:proofErr w:type="gramEnd"/>
      <w:r w:rsidRPr="007F47CD">
        <w:t>*) FROM `message_admin_interchange` WHERE id_interchange = $id_interchange";</w:t>
      </w:r>
    </w:p>
    <w:p w:rsidR="00881957" w:rsidRPr="007F47CD" w:rsidRDefault="00881957" w:rsidP="00881957">
      <w:pPr>
        <w:pStyle w:val="affff4"/>
      </w:pPr>
      <w:r w:rsidRPr="007F47CD">
        <w:t>$result5 = mysqli_</w:t>
      </w:r>
      <w:proofErr w:type="gramStart"/>
      <w:r w:rsidRPr="007F47CD">
        <w:t>query(</w:t>
      </w:r>
      <w:proofErr w:type="gramEnd"/>
      <w:r w:rsidRPr="007F47CD">
        <w:t>$link, $query5) or die("Ошибка " . mysqli_error($link));</w:t>
      </w:r>
    </w:p>
    <w:p w:rsidR="00881957" w:rsidRPr="007F47CD" w:rsidRDefault="00881957" w:rsidP="00881957">
      <w:pPr>
        <w:pStyle w:val="affff4"/>
      </w:pPr>
      <w:r w:rsidRPr="007F47CD">
        <w:t>if ($result5) {</w:t>
      </w:r>
    </w:p>
    <w:p w:rsidR="00881957" w:rsidRPr="007F47CD" w:rsidRDefault="00881957" w:rsidP="00881957">
      <w:pPr>
        <w:pStyle w:val="affff4"/>
      </w:pPr>
      <w:r w:rsidRPr="007F47CD">
        <w:t>$row5 = mysqli_fetch_row($result5);</w:t>
      </w:r>
    </w:p>
    <w:p w:rsidR="00881957" w:rsidRPr="007F47CD" w:rsidRDefault="007A7861" w:rsidP="00881957">
      <w:pPr>
        <w:pStyle w:val="affff4"/>
      </w:pPr>
      <w:r>
        <w:t xml:space="preserve">$count </w:t>
      </w:r>
      <w:proofErr w:type="gramStart"/>
      <w:r>
        <w:t>=  $</w:t>
      </w:r>
      <w:proofErr w:type="gramEnd"/>
      <w:r>
        <w:t>row5[0];</w:t>
      </w:r>
      <w:r w:rsidR="00881957" w:rsidRPr="007F47CD">
        <w:t>if ($count != 0) {</w:t>
      </w:r>
    </w:p>
    <w:p w:rsidR="00881957" w:rsidRPr="007F47CD" w:rsidRDefault="00881957" w:rsidP="00881957">
      <w:pPr>
        <w:pStyle w:val="affff4"/>
      </w:pPr>
      <w:r w:rsidRPr="007F47CD">
        <w:t>$query6 ="DELETE FROM `message_admin_interchange` WHERE id_interchange = $id_interchange";</w:t>
      </w:r>
    </w:p>
    <w:p w:rsidR="00881957" w:rsidRPr="007F47CD" w:rsidRDefault="00881957" w:rsidP="00881957">
      <w:pPr>
        <w:pStyle w:val="affff4"/>
      </w:pPr>
      <w:r w:rsidRPr="007F47CD">
        <w:t>$result6 = mysqli_</w:t>
      </w:r>
      <w:proofErr w:type="gramStart"/>
      <w:r w:rsidRPr="007F47CD">
        <w:t>query(</w:t>
      </w:r>
      <w:proofErr w:type="gramEnd"/>
      <w:r w:rsidRPr="007F47CD">
        <w:t>$link, $query6) or die("Ошибка</w:t>
      </w:r>
      <w:r>
        <w:t xml:space="preserve"> " . mysqli_error($link));}</w:t>
      </w:r>
      <w:r w:rsidRPr="007F47CD">
        <w:t>}</w:t>
      </w:r>
    </w:p>
    <w:p w:rsidR="00881957" w:rsidRPr="007F47CD" w:rsidRDefault="00881957" w:rsidP="00881957">
      <w:pPr>
        <w:pStyle w:val="affff4"/>
      </w:pPr>
      <w:r w:rsidRPr="007F47CD">
        <w:t>foreach ($naruchenie as $key =&gt; $value) {</w:t>
      </w:r>
    </w:p>
    <w:p w:rsidR="00881957" w:rsidRPr="007F47CD" w:rsidRDefault="00881957" w:rsidP="00881957">
      <w:pPr>
        <w:pStyle w:val="affff4"/>
      </w:pPr>
      <w:r w:rsidRPr="007F47CD">
        <w:t>$query ="INSERT INTO `message_admin_interchange</w:t>
      </w:r>
      <w:proofErr w:type="gramStart"/>
      <w:r w:rsidRPr="007F47CD">
        <w:t>`( `</w:t>
      </w:r>
      <w:proofErr w:type="gramEnd"/>
      <w:r w:rsidRPr="007F47CD">
        <w:t>id_type_message`, `id_interchange`) VALUES ( $value, $id_interchange )";</w:t>
      </w:r>
    </w:p>
    <w:p w:rsidR="00881957" w:rsidRPr="007F47CD" w:rsidRDefault="00881957" w:rsidP="00881957">
      <w:pPr>
        <w:pStyle w:val="affff4"/>
      </w:pPr>
      <w:r w:rsidRPr="007F47CD">
        <w:t>$result = mysqli_</w:t>
      </w:r>
      <w:proofErr w:type="gramStart"/>
      <w:r w:rsidRPr="007F47CD">
        <w:t>query(</w:t>
      </w:r>
      <w:proofErr w:type="gramEnd"/>
      <w:r w:rsidRPr="007F47CD">
        <w:t>$link, $query) or die("Ошибка " . mysqli_error($link));</w:t>
      </w:r>
    </w:p>
    <w:p w:rsidR="00881957" w:rsidRPr="007F47CD" w:rsidRDefault="00881957" w:rsidP="00881957">
      <w:pPr>
        <w:pStyle w:val="affff4"/>
      </w:pPr>
      <w:r w:rsidRPr="007F47CD">
        <w:t>if ($value == 2 || $value == 8) {</w:t>
      </w:r>
    </w:p>
    <w:p w:rsidR="00881957" w:rsidRPr="007F47CD" w:rsidRDefault="00881957" w:rsidP="00881957">
      <w:pPr>
        <w:pStyle w:val="affff4"/>
      </w:pPr>
      <w:r w:rsidRPr="007F47CD">
        <w:t>$query3 ="SELECT `id_user` FROM `interchange` WHERE `id` = $id_interchange";</w:t>
      </w:r>
    </w:p>
    <w:p w:rsidR="00881957" w:rsidRPr="007F47CD" w:rsidRDefault="00881957" w:rsidP="00881957">
      <w:pPr>
        <w:pStyle w:val="affff4"/>
      </w:pPr>
      <w:r w:rsidRPr="007F47CD">
        <w:t>$result3 = mysqli_</w:t>
      </w:r>
      <w:proofErr w:type="gramStart"/>
      <w:r w:rsidRPr="007F47CD">
        <w:t>query(</w:t>
      </w:r>
      <w:proofErr w:type="gramEnd"/>
      <w:r w:rsidRPr="007F47CD">
        <w:t>$link, $query3) or die("Ошибка " . mysqli_error($link));</w:t>
      </w:r>
    </w:p>
    <w:p w:rsidR="00881957" w:rsidRPr="007F47CD" w:rsidRDefault="00881957" w:rsidP="00881957">
      <w:pPr>
        <w:pStyle w:val="affff4"/>
      </w:pPr>
      <w:r w:rsidRPr="007F47CD">
        <w:t>if ($result3) {</w:t>
      </w:r>
    </w:p>
    <w:p w:rsidR="00881957" w:rsidRPr="007F47CD" w:rsidRDefault="00881957" w:rsidP="00881957">
      <w:pPr>
        <w:pStyle w:val="affff4"/>
      </w:pPr>
      <w:r w:rsidRPr="007F47CD">
        <w:t>$row3 = mysqli_fetch_row($result3);</w:t>
      </w:r>
    </w:p>
    <w:p w:rsidR="00881957" w:rsidRPr="007F47CD" w:rsidRDefault="00881957" w:rsidP="00881957">
      <w:pPr>
        <w:pStyle w:val="affff4"/>
      </w:pPr>
      <w:r w:rsidRPr="007F47CD">
        <w:t xml:space="preserve">$id_admin </w:t>
      </w:r>
      <w:proofErr w:type="gramStart"/>
      <w:r w:rsidRPr="007F47CD">
        <w:t>=  $</w:t>
      </w:r>
      <w:proofErr w:type="gramEnd"/>
      <w:r w:rsidRPr="007F47CD">
        <w:t>_SESSION['user_id'];</w:t>
      </w:r>
    </w:p>
    <w:p w:rsidR="00881957" w:rsidRPr="007F47CD" w:rsidRDefault="00881957" w:rsidP="00881957">
      <w:pPr>
        <w:pStyle w:val="affff4"/>
      </w:pPr>
      <w:r w:rsidRPr="007F47CD">
        <w:t>$query4 ="INSERT INTO `blocking_user</w:t>
      </w:r>
      <w:proofErr w:type="gramStart"/>
      <w:r w:rsidRPr="007F47CD">
        <w:t>`( `</w:t>
      </w:r>
      <w:proofErr w:type="gramEnd"/>
      <w:r w:rsidRPr="007F47CD">
        <w:t>id_user`, `id_user_admin`, `date`) VALUES ( $row3[0], $id_admin, NOW() )";</w:t>
      </w:r>
    </w:p>
    <w:p w:rsidR="00881957" w:rsidRPr="007F47CD" w:rsidRDefault="00881957" w:rsidP="00881957">
      <w:pPr>
        <w:pStyle w:val="affff4"/>
      </w:pPr>
      <w:r w:rsidRPr="007F47CD">
        <w:t>$result4 = mysqli_</w:t>
      </w:r>
      <w:proofErr w:type="gramStart"/>
      <w:r w:rsidRPr="007F47CD">
        <w:t>query(</w:t>
      </w:r>
      <w:proofErr w:type="gramEnd"/>
      <w:r w:rsidRPr="007F47CD">
        <w:t>$link, $query4) or die("Ошибка</w:t>
      </w:r>
      <w:r>
        <w:t xml:space="preserve"> " . mysqli_error($link));}}</w:t>
      </w:r>
      <w:r w:rsidRPr="007F47CD">
        <w:t>}</w:t>
      </w:r>
    </w:p>
    <w:p w:rsidR="00881957" w:rsidRPr="007F47CD" w:rsidRDefault="00881957" w:rsidP="00881957">
      <w:pPr>
        <w:pStyle w:val="affff4"/>
      </w:pPr>
      <w:r w:rsidRPr="007F47CD">
        <w:t>$query2 ="UPDATE `interchange` SET `id_visibility`= 4 WHERE `id` = $id_interchange";</w:t>
      </w:r>
    </w:p>
    <w:p w:rsidR="00881957" w:rsidRPr="007F47CD" w:rsidRDefault="00881957" w:rsidP="00881957">
      <w:pPr>
        <w:pStyle w:val="affff4"/>
      </w:pPr>
      <w:r w:rsidRPr="007F47CD">
        <w:t>$result2 = mysqli_</w:t>
      </w:r>
      <w:proofErr w:type="gramStart"/>
      <w:r w:rsidRPr="007F47CD">
        <w:t>query(</w:t>
      </w:r>
      <w:proofErr w:type="gramEnd"/>
      <w:r w:rsidRPr="007F47CD">
        <w:t>$link, $query2) or die("Ошибка " . mysqli_error($link));</w:t>
      </w:r>
    </w:p>
    <w:p w:rsidR="00881957" w:rsidRPr="004373F6" w:rsidRDefault="00881957" w:rsidP="00881957">
      <w:pPr>
        <w:pStyle w:val="affff4"/>
      </w:pPr>
      <w:r>
        <w:t>if ($result2) {</w:t>
      </w:r>
      <w:r w:rsidRPr="007F47CD">
        <w:t xml:space="preserve">echo "&lt;p class='yellow_top border p-3 text-center'&gt;Нарушения отправлены </w:t>
      </w:r>
      <w:proofErr w:type="gramStart"/>
      <w:r w:rsidRPr="007F47CD">
        <w:t>пользователю</w:t>
      </w:r>
      <w:r>
        <w:t>.&lt;</w:t>
      </w:r>
      <w:proofErr w:type="gramEnd"/>
      <w:r>
        <w:t>/p&gt;";}</w:t>
      </w:r>
      <w:r w:rsidRPr="007F47CD">
        <w:t>}</w:t>
      </w:r>
    </w:p>
    <w:p w:rsidR="00881957" w:rsidRPr="00881957" w:rsidRDefault="00881957" w:rsidP="00881957">
      <w:pPr>
        <w:pStyle w:val="a8"/>
      </w:pPr>
      <w:r w:rsidRPr="00881957">
        <w:t xml:space="preserve">Листинг </w:t>
      </w:r>
      <w:r w:rsidR="007A7861">
        <w:t>4.25</w:t>
      </w:r>
      <w:r w:rsidRPr="00881957">
        <w:t xml:space="preserve"> – Программный код модерации объявления</w:t>
      </w:r>
    </w:p>
    <w:p w:rsidR="00734827" w:rsidRDefault="007A7861" w:rsidP="00300CEC">
      <w:pPr>
        <w:spacing w:line="230" w:lineRule="auto"/>
        <w:rPr>
          <w:spacing w:val="-6"/>
        </w:rPr>
      </w:pPr>
      <w:r>
        <w:rPr>
          <w:spacing w:val="-6"/>
        </w:rPr>
        <w:lastRenderedPageBreak/>
        <w:t>При успешном прохождении модерации, объявление попадает в поиск и на это объявление другое пользователи могут отправлять заявки</w:t>
      </w:r>
      <w:r w:rsidR="00043B02">
        <w:rPr>
          <w:spacing w:val="-6"/>
        </w:rPr>
        <w:t xml:space="preserve">. </w:t>
      </w:r>
      <w:r w:rsidR="00F670F6">
        <w:rPr>
          <w:spacing w:val="-6"/>
        </w:rPr>
        <w:t>Для владе</w:t>
      </w:r>
      <w:r w:rsidR="00F407FB">
        <w:rPr>
          <w:spacing w:val="-6"/>
        </w:rPr>
        <w:t xml:space="preserve">льца книги отображены только те не заблокированные </w:t>
      </w:r>
      <w:r w:rsidR="00F670F6">
        <w:rPr>
          <w:spacing w:val="-6"/>
        </w:rPr>
        <w:t xml:space="preserve">отправители заявок, у которых есть один и более баллов. </w:t>
      </w:r>
      <w:r w:rsidR="008D4110">
        <w:rPr>
          <w:spacing w:val="-6"/>
        </w:rPr>
        <w:t>При выборе нового владельца из заявок на об</w:t>
      </w:r>
      <w:r w:rsidR="00A53BCB">
        <w:rPr>
          <w:spacing w:val="-6"/>
        </w:rPr>
        <w:t>ъявление происходит проверка на </w:t>
      </w:r>
      <w:r w:rsidR="008D4110">
        <w:rPr>
          <w:spacing w:val="-6"/>
        </w:rPr>
        <w:t>наличие баллов</w:t>
      </w:r>
      <w:r w:rsidR="00F25D9C">
        <w:rPr>
          <w:spacing w:val="-6"/>
        </w:rPr>
        <w:t xml:space="preserve"> у отправителей заявок</w:t>
      </w:r>
      <w:r w:rsidR="00F670F6">
        <w:rPr>
          <w:spacing w:val="-6"/>
        </w:rPr>
        <w:t>, отнимается один балл и </w:t>
      </w:r>
      <w:r w:rsidR="00C5585D">
        <w:rPr>
          <w:spacing w:val="-6"/>
        </w:rPr>
        <w:t xml:space="preserve">остальные заявки на данное объявления удаляются, а у выбранной заявки </w:t>
      </w:r>
      <w:r w:rsidR="00F670F6">
        <w:rPr>
          <w:spacing w:val="-6"/>
        </w:rPr>
        <w:t>меняется</w:t>
      </w:r>
      <w:r w:rsidR="00E47AC3">
        <w:rPr>
          <w:spacing w:val="-6"/>
        </w:rPr>
        <w:t xml:space="preserve"> </w:t>
      </w:r>
      <w:r w:rsidR="00C5585D">
        <w:rPr>
          <w:spacing w:val="-6"/>
        </w:rPr>
        <w:t>статус</w:t>
      </w:r>
      <w:r w:rsidR="00384DDE">
        <w:rPr>
          <w:spacing w:val="-6"/>
        </w:rPr>
        <w:t xml:space="preserve"> (листинг </w:t>
      </w:r>
      <w:r w:rsidR="00875122">
        <w:rPr>
          <w:spacing w:val="-6"/>
        </w:rPr>
        <w:t>4</w:t>
      </w:r>
      <w:r w:rsidR="00384DDE">
        <w:rPr>
          <w:spacing w:val="-6"/>
        </w:rPr>
        <w:t>.</w:t>
      </w:r>
      <w:r w:rsidR="00875122">
        <w:rPr>
          <w:spacing w:val="-6"/>
        </w:rPr>
        <w:t>26</w:t>
      </w:r>
      <w:r w:rsidR="00384DDE">
        <w:rPr>
          <w:spacing w:val="-6"/>
        </w:rPr>
        <w:t>)</w:t>
      </w:r>
      <w:r w:rsidR="00C5585D">
        <w:rPr>
          <w:spacing w:val="-6"/>
        </w:rPr>
        <w:t>.</w:t>
      </w:r>
    </w:p>
    <w:p w:rsidR="00875122" w:rsidRPr="001F597D" w:rsidRDefault="00875122" w:rsidP="002D6878">
      <w:pPr>
        <w:pStyle w:val="affff4"/>
      </w:pPr>
      <w:r w:rsidRPr="001F597D">
        <w:t xml:space="preserve">if (isset($_POST['index']) &amp;&amp; $_POST['index'] == </w:t>
      </w:r>
      <w:proofErr w:type="gramStart"/>
      <w:r w:rsidRPr="001F597D">
        <w:t>1 )</w:t>
      </w:r>
      <w:proofErr w:type="gramEnd"/>
      <w:r w:rsidRPr="001F597D">
        <w:t xml:space="preserve"> {</w:t>
      </w:r>
    </w:p>
    <w:p w:rsidR="00875122" w:rsidRPr="001F597D" w:rsidRDefault="00875122" w:rsidP="002D6878">
      <w:pPr>
        <w:pStyle w:val="affff4"/>
      </w:pPr>
      <w:r w:rsidRPr="001F597D">
        <w:t>$query0 ="UPDATE user SET score = score - 1 WHERE id = $id_user";</w:t>
      </w:r>
    </w:p>
    <w:p w:rsidR="00875122" w:rsidRPr="001F597D" w:rsidRDefault="00875122" w:rsidP="002D6878">
      <w:pPr>
        <w:pStyle w:val="affff4"/>
      </w:pPr>
      <w:r w:rsidRPr="001F597D">
        <w:t>$result0 = mysqli_</w:t>
      </w:r>
      <w:proofErr w:type="gramStart"/>
      <w:r w:rsidRPr="001F597D">
        <w:t>query(</w:t>
      </w:r>
      <w:proofErr w:type="gramEnd"/>
      <w:r w:rsidRPr="001F597D">
        <w:t>$link, $query0) or die("Ошибка " . mysqli_error($link));</w:t>
      </w:r>
    </w:p>
    <w:p w:rsidR="00875122" w:rsidRPr="001F597D" w:rsidRDefault="00875122" w:rsidP="002D6878">
      <w:pPr>
        <w:pStyle w:val="affff4"/>
      </w:pPr>
      <w:r w:rsidRPr="001F597D">
        <w:t>if ($result0) {</w:t>
      </w:r>
    </w:p>
    <w:p w:rsidR="00875122" w:rsidRPr="001F597D" w:rsidRDefault="00875122" w:rsidP="002D6878">
      <w:pPr>
        <w:pStyle w:val="affff4"/>
      </w:pPr>
      <w:r w:rsidRPr="001F597D">
        <w:t>$query ="UPDATE interchange SET id_visibility = 3 WHERE id = $id_interch";</w:t>
      </w:r>
    </w:p>
    <w:p w:rsidR="00875122" w:rsidRPr="001F597D" w:rsidRDefault="00875122" w:rsidP="002D6878">
      <w:pPr>
        <w:pStyle w:val="affff4"/>
      </w:pPr>
      <w:r w:rsidRPr="001F597D">
        <w:t>$result = mysqli_</w:t>
      </w:r>
      <w:proofErr w:type="gramStart"/>
      <w:r w:rsidRPr="001F597D">
        <w:t>query(</w:t>
      </w:r>
      <w:proofErr w:type="gramEnd"/>
      <w:r w:rsidRPr="001F597D">
        <w:t>$link, $query) or die("Ошибка " . mysqli_error($link));</w:t>
      </w:r>
    </w:p>
    <w:p w:rsidR="00875122" w:rsidRPr="001F597D" w:rsidRDefault="00875122" w:rsidP="002D6878">
      <w:pPr>
        <w:pStyle w:val="affff4"/>
      </w:pPr>
      <w:r w:rsidRPr="001F597D">
        <w:t>if ($result) {</w:t>
      </w:r>
    </w:p>
    <w:p w:rsidR="00875122" w:rsidRPr="001F597D" w:rsidRDefault="00875122" w:rsidP="002D6878">
      <w:pPr>
        <w:pStyle w:val="affff4"/>
      </w:pPr>
      <w:r w:rsidRPr="001F597D">
        <w:t xml:space="preserve">$query2 ="UPDATE request SET respons = 1, id_status = 2, date_request = </w:t>
      </w:r>
      <w:proofErr w:type="gramStart"/>
      <w:r w:rsidRPr="001F597D">
        <w:t>NOW(</w:t>
      </w:r>
      <w:proofErr w:type="gramEnd"/>
      <w:r w:rsidRPr="001F597D">
        <w:t>)  WHERE id = $id_request AND id_user = $id_user";</w:t>
      </w:r>
    </w:p>
    <w:p w:rsidR="00875122" w:rsidRPr="001F597D" w:rsidRDefault="00875122" w:rsidP="002D6878">
      <w:pPr>
        <w:pStyle w:val="affff4"/>
      </w:pPr>
      <w:r w:rsidRPr="001F597D">
        <w:t>$result2 = mysqli_</w:t>
      </w:r>
      <w:proofErr w:type="gramStart"/>
      <w:r w:rsidRPr="001F597D">
        <w:t>query(</w:t>
      </w:r>
      <w:proofErr w:type="gramEnd"/>
      <w:r w:rsidRPr="001F597D">
        <w:t>$link, $query2) or die("Ошибка " . mysqli_error($link));</w:t>
      </w:r>
    </w:p>
    <w:p w:rsidR="00875122" w:rsidRPr="001F597D" w:rsidRDefault="00875122" w:rsidP="002D6878">
      <w:pPr>
        <w:pStyle w:val="affff4"/>
      </w:pPr>
      <w:r w:rsidRPr="001F597D">
        <w:t>if ($result2) {</w:t>
      </w:r>
    </w:p>
    <w:p w:rsidR="00875122" w:rsidRPr="001F597D" w:rsidRDefault="00875122" w:rsidP="002D6878">
      <w:pPr>
        <w:pStyle w:val="affff4"/>
      </w:pPr>
      <w:r w:rsidRPr="001F597D">
        <w:t>$query3 ="DELETE FROM request WHERE id_interchange = $id_interch AND id_status = 1";</w:t>
      </w:r>
    </w:p>
    <w:p w:rsidR="00875122" w:rsidRPr="00A90DF4" w:rsidRDefault="00875122" w:rsidP="002D6878">
      <w:pPr>
        <w:pStyle w:val="affff4"/>
      </w:pPr>
      <w:r w:rsidRPr="001F597D">
        <w:t>$result3 = mysqli_</w:t>
      </w:r>
      <w:proofErr w:type="gramStart"/>
      <w:r w:rsidRPr="001F597D">
        <w:t>query(</w:t>
      </w:r>
      <w:proofErr w:type="gramEnd"/>
      <w:r w:rsidRPr="001F597D">
        <w:t>$link, $query3) or die("О</w:t>
      </w:r>
      <w:r w:rsidR="002D6878">
        <w:t>шибка " . mysqli_error($link));}}</w:t>
      </w:r>
      <w:r w:rsidRPr="00A90DF4">
        <w:t>}}</w:t>
      </w:r>
    </w:p>
    <w:p w:rsidR="00875122" w:rsidRDefault="00875122" w:rsidP="009858D2">
      <w:pPr>
        <w:tabs>
          <w:tab w:val="left" w:pos="567"/>
          <w:tab w:val="left" w:pos="1134"/>
          <w:tab w:val="left" w:pos="1701"/>
        </w:tabs>
        <w:spacing w:before="280" w:after="280" w:line="228" w:lineRule="auto"/>
        <w:ind w:firstLine="0"/>
        <w:jc w:val="center"/>
        <w:rPr>
          <w:spacing w:val="-6"/>
        </w:rPr>
      </w:pPr>
      <w:r>
        <w:rPr>
          <w:spacing w:val="-6"/>
        </w:rPr>
        <w:t xml:space="preserve">Листинг </w:t>
      </w:r>
      <w:r w:rsidR="002D6878">
        <w:rPr>
          <w:spacing w:val="-6"/>
        </w:rPr>
        <w:t>4</w:t>
      </w:r>
      <w:r>
        <w:rPr>
          <w:spacing w:val="-6"/>
        </w:rPr>
        <w:t>.</w:t>
      </w:r>
      <w:r w:rsidR="002D6878">
        <w:rPr>
          <w:spacing w:val="-6"/>
        </w:rPr>
        <w:t>26</w:t>
      </w:r>
      <w:r>
        <w:rPr>
          <w:spacing w:val="-6"/>
        </w:rPr>
        <w:t xml:space="preserve"> – Программный код выбора</w:t>
      </w:r>
      <w:r w:rsidR="002D6878">
        <w:rPr>
          <w:spacing w:val="-6"/>
        </w:rPr>
        <w:t xml:space="preserve"> нового</w:t>
      </w:r>
      <w:r>
        <w:rPr>
          <w:spacing w:val="-6"/>
        </w:rPr>
        <w:t xml:space="preserve"> пользователя</w:t>
      </w:r>
    </w:p>
    <w:p w:rsidR="009858D2" w:rsidRDefault="009858D2" w:rsidP="00300CEC">
      <w:pPr>
        <w:spacing w:line="230" w:lineRule="auto"/>
        <w:rPr>
          <w:spacing w:val="-6"/>
        </w:rPr>
      </w:pPr>
      <w:r>
        <w:rPr>
          <w:spacing w:val="-6"/>
        </w:rPr>
        <w:t xml:space="preserve">Административная панель </w:t>
      </w:r>
      <w:r w:rsidR="000F4EE9">
        <w:rPr>
          <w:spacing w:val="-6"/>
        </w:rPr>
        <w:t>предоставляет</w:t>
      </w:r>
      <w:r>
        <w:rPr>
          <w:spacing w:val="-6"/>
        </w:rPr>
        <w:t xml:space="preserve"> много возможностей для редактирования и управл</w:t>
      </w:r>
      <w:r w:rsidR="000F4EE9">
        <w:rPr>
          <w:spacing w:val="-6"/>
        </w:rPr>
        <w:t>ения</w:t>
      </w:r>
      <w:r>
        <w:rPr>
          <w:spacing w:val="-6"/>
        </w:rPr>
        <w:t xml:space="preserve"> данных сайта.</w:t>
      </w:r>
      <w:r w:rsidR="00FA5CA5">
        <w:rPr>
          <w:spacing w:val="-6"/>
        </w:rPr>
        <w:t xml:space="preserve"> На сайте администратор может управлять социальными сетями сайта. Он может добавить социальную сеть, для этого необходимо в соответствующей форме написать название </w:t>
      </w:r>
      <w:r w:rsidR="00AF0EEF">
        <w:rPr>
          <w:spacing w:val="-6"/>
        </w:rPr>
        <w:t>социальной сети, добавить цветною и черно-белую иконку социальной сети.</w:t>
      </w:r>
      <w:r w:rsidR="00D74A46">
        <w:rPr>
          <w:spacing w:val="-6"/>
        </w:rPr>
        <w:t xml:space="preserve"> Иконки на социальные сети хранятся в отдельной папке «</w:t>
      </w:r>
      <w:r w:rsidR="00D74A46">
        <w:rPr>
          <w:spacing w:val="-6"/>
          <w:lang w:val="en-US"/>
        </w:rPr>
        <w:t>social</w:t>
      </w:r>
      <w:r w:rsidR="00D74A46">
        <w:rPr>
          <w:spacing w:val="-6"/>
        </w:rPr>
        <w:t>»</w:t>
      </w:r>
      <w:r w:rsidR="00D74A46" w:rsidRPr="00D74A46">
        <w:rPr>
          <w:spacing w:val="-6"/>
        </w:rPr>
        <w:t>.</w:t>
      </w:r>
      <w:r w:rsidR="00AF0EEF">
        <w:rPr>
          <w:spacing w:val="-6"/>
        </w:rPr>
        <w:t xml:space="preserve"> После этого </w:t>
      </w:r>
      <w:r w:rsidR="00D74A46">
        <w:rPr>
          <w:spacing w:val="-6"/>
        </w:rPr>
        <w:t>администратор</w:t>
      </w:r>
      <w:r w:rsidR="00AF0EEF">
        <w:rPr>
          <w:spacing w:val="-6"/>
        </w:rPr>
        <w:t xml:space="preserve"> может добавить ссылку на добавленную социальную сеть</w:t>
      </w:r>
      <w:r w:rsidR="00D74A46">
        <w:rPr>
          <w:spacing w:val="-6"/>
        </w:rPr>
        <w:t xml:space="preserve"> или удалить ее.</w:t>
      </w:r>
      <w:r w:rsidR="002B72D2">
        <w:rPr>
          <w:spacing w:val="-6"/>
        </w:rPr>
        <w:t xml:space="preserve"> При удалении социальной сети необходимо учитывать связи</w:t>
      </w:r>
      <w:r w:rsidR="00A53BCB">
        <w:rPr>
          <w:spacing w:val="-6"/>
        </w:rPr>
        <w:t xml:space="preserve"> с </w:t>
      </w:r>
      <w:r w:rsidR="002B72D2">
        <w:rPr>
          <w:spacing w:val="-6"/>
        </w:rPr>
        <w:t>данной таблицей в базе данных, поэтому, чтобы удалить социальную сеть сначала необходимо удалить ссылки всех пользователей</w:t>
      </w:r>
      <w:r w:rsidR="00E72C54">
        <w:rPr>
          <w:spacing w:val="-6"/>
        </w:rPr>
        <w:t xml:space="preserve"> и ссылку сайта</w:t>
      </w:r>
      <w:r w:rsidR="002B72D2">
        <w:rPr>
          <w:spacing w:val="-6"/>
        </w:rPr>
        <w:t xml:space="preserve"> на данную социальную сеть</w:t>
      </w:r>
      <w:r w:rsidR="00E72C54">
        <w:rPr>
          <w:spacing w:val="-6"/>
        </w:rPr>
        <w:t xml:space="preserve"> (листинг 4.27).</w:t>
      </w:r>
      <w:r w:rsidR="002B72D2">
        <w:rPr>
          <w:spacing w:val="-6"/>
        </w:rPr>
        <w:t xml:space="preserve"> </w:t>
      </w:r>
    </w:p>
    <w:p w:rsidR="00E72C54" w:rsidRPr="00E72C54" w:rsidRDefault="00E72C54" w:rsidP="00E72C54">
      <w:pPr>
        <w:pStyle w:val="affff4"/>
      </w:pPr>
      <w:r w:rsidRPr="00E72C54">
        <w:t>if (isset($_POST['delete_social'])) {</w:t>
      </w:r>
    </w:p>
    <w:p w:rsidR="00E72C54" w:rsidRPr="00E72C54" w:rsidRDefault="00E72C54" w:rsidP="00E72C54">
      <w:pPr>
        <w:pStyle w:val="affff4"/>
      </w:pPr>
      <w:r w:rsidRPr="00E72C54">
        <w:t xml:space="preserve">if (isset($_POST['delete_social_item'])) </w:t>
      </w:r>
      <w:proofErr w:type="gramStart"/>
      <w:r w:rsidRPr="00E72C54">
        <w:t>{ $</w:t>
      </w:r>
      <w:proofErr w:type="gramEnd"/>
      <w:r w:rsidRPr="00E72C54">
        <w:t>delete_social_item = $_POST['delete_social_item']; if ($delete_social_item == '') { unset($delete_social_item);} }</w:t>
      </w:r>
    </w:p>
    <w:p w:rsidR="00E72C54" w:rsidRPr="00E72C54" w:rsidRDefault="00E72C54" w:rsidP="00E72C54">
      <w:pPr>
        <w:pStyle w:val="affff4"/>
      </w:pPr>
      <w:r w:rsidRPr="00E72C54">
        <w:t>include ('db.php');</w:t>
      </w:r>
    </w:p>
    <w:p w:rsidR="00E72C54" w:rsidRPr="00E72C54" w:rsidRDefault="00E72C54" w:rsidP="00E72C54">
      <w:pPr>
        <w:pStyle w:val="affff4"/>
      </w:pPr>
      <w:r w:rsidRPr="00E72C54">
        <w:t>$query ="DELETE FROM `social_media_users` WHERE `id_social` = $delete_social_item ";</w:t>
      </w:r>
    </w:p>
    <w:p w:rsidR="00E72C54" w:rsidRPr="00E72C54" w:rsidRDefault="00E72C54" w:rsidP="00E72C54">
      <w:pPr>
        <w:pStyle w:val="affff4"/>
      </w:pPr>
      <w:r w:rsidRPr="00E72C54">
        <w:t>$result = mysqli_</w:t>
      </w:r>
      <w:proofErr w:type="gramStart"/>
      <w:r w:rsidRPr="00E72C54">
        <w:t>query(</w:t>
      </w:r>
      <w:proofErr w:type="gramEnd"/>
      <w:r w:rsidRPr="00E72C54">
        <w:t>$link, $query) or die("Ошибка " . mysqli_error($link));</w:t>
      </w:r>
    </w:p>
    <w:p w:rsidR="00E72C54" w:rsidRDefault="00E72C54" w:rsidP="00E72C54">
      <w:pPr>
        <w:pStyle w:val="affff4"/>
      </w:pPr>
      <w:r w:rsidRPr="00E72C54">
        <w:t xml:space="preserve">if ($result) </w:t>
      </w:r>
    </w:p>
    <w:p w:rsidR="00E72C54" w:rsidRPr="00E72C54" w:rsidRDefault="00E72C54" w:rsidP="00E72C54">
      <w:pPr>
        <w:pStyle w:val="affff4"/>
      </w:pPr>
      <w:r w:rsidRPr="00E72C54">
        <w:t>{</w:t>
      </w:r>
    </w:p>
    <w:p w:rsidR="00E72C54" w:rsidRPr="00E72C54" w:rsidRDefault="00E72C54" w:rsidP="00E72C54">
      <w:pPr>
        <w:pStyle w:val="affff4"/>
      </w:pPr>
      <w:r w:rsidRPr="00E72C54">
        <w:t>$query2 ="DELETE FROM `social_media_site` WHERE  `id_social` = $delete_social_item ";</w:t>
      </w:r>
      <w:r>
        <w:br w:type="page"/>
      </w:r>
    </w:p>
    <w:p w:rsidR="00E72C54" w:rsidRPr="00E72C54" w:rsidRDefault="00E72C54" w:rsidP="00E72C54">
      <w:pPr>
        <w:pStyle w:val="affff4"/>
      </w:pPr>
      <w:r w:rsidRPr="00E72C54">
        <w:lastRenderedPageBreak/>
        <w:t>$result2 = mysqli_</w:t>
      </w:r>
      <w:proofErr w:type="gramStart"/>
      <w:r w:rsidRPr="00E72C54">
        <w:t>query(</w:t>
      </w:r>
      <w:proofErr w:type="gramEnd"/>
      <w:r w:rsidRPr="00E72C54">
        <w:t>$link, $query2) or die("Ошибка " . mysqli_error($link));</w:t>
      </w:r>
    </w:p>
    <w:p w:rsidR="00E72C54" w:rsidRPr="00E72C54" w:rsidRDefault="00E72C54" w:rsidP="00E72C54">
      <w:pPr>
        <w:pStyle w:val="affff4"/>
      </w:pPr>
      <w:r w:rsidRPr="00E72C54">
        <w:t>if ($result2) {</w:t>
      </w:r>
    </w:p>
    <w:p w:rsidR="00E72C54" w:rsidRPr="00E72C54" w:rsidRDefault="00E72C54" w:rsidP="00E72C54">
      <w:pPr>
        <w:pStyle w:val="affff4"/>
      </w:pPr>
      <w:r w:rsidRPr="00E72C54">
        <w:t xml:space="preserve">$query3 ="DELETE FROM `social_media` </w:t>
      </w:r>
      <w:proofErr w:type="gramStart"/>
      <w:r w:rsidRPr="00E72C54">
        <w:t>WH</w:t>
      </w:r>
      <w:r w:rsidR="005A4F19">
        <w:t>ERE  `</w:t>
      </w:r>
      <w:proofErr w:type="gramEnd"/>
      <w:r w:rsidR="005A4F19">
        <w:t>id` = $delete_social_item</w:t>
      </w:r>
      <w:r w:rsidRPr="00E72C54">
        <w:t>";</w:t>
      </w:r>
    </w:p>
    <w:p w:rsidR="00E72C54" w:rsidRPr="00E72C54" w:rsidRDefault="00E72C54" w:rsidP="00E72C54">
      <w:pPr>
        <w:pStyle w:val="affff4"/>
      </w:pPr>
      <w:r w:rsidRPr="00E72C54">
        <w:t>$result3 = mysqli_</w:t>
      </w:r>
      <w:proofErr w:type="gramStart"/>
      <w:r w:rsidRPr="00E72C54">
        <w:t>query(</w:t>
      </w:r>
      <w:proofErr w:type="gramEnd"/>
      <w:r w:rsidRPr="00E72C54">
        <w:t>$link, $query3) or die("Ошибка " . mysqli_error($link));</w:t>
      </w:r>
    </w:p>
    <w:p w:rsidR="00E72C54" w:rsidRPr="00E72C54" w:rsidRDefault="00E72C54" w:rsidP="00E72C54">
      <w:pPr>
        <w:pStyle w:val="affff4"/>
      </w:pPr>
      <w:r w:rsidRPr="00E72C54">
        <w:t>if ($result3) {</w:t>
      </w:r>
    </w:p>
    <w:p w:rsidR="00E72C54" w:rsidRDefault="00E72C54" w:rsidP="00E72C54">
      <w:pPr>
        <w:pStyle w:val="affff4"/>
      </w:pPr>
      <w:proofErr w:type="gramStart"/>
      <w:r w:rsidRPr="00E72C54">
        <w:t>header(</w:t>
      </w:r>
      <w:proofErr w:type="gramEnd"/>
      <w:r w:rsidRPr="00E72C54">
        <w:t>'L</w:t>
      </w:r>
      <w:r>
        <w:t>ocation: /socialnye_seti.php');}}}</w:t>
      </w:r>
      <w:r w:rsidRPr="00E72C54">
        <w:t>}</w:t>
      </w:r>
    </w:p>
    <w:p w:rsidR="00E72C54" w:rsidRPr="00E72C54" w:rsidRDefault="00E72C54" w:rsidP="00E72C54">
      <w:pPr>
        <w:tabs>
          <w:tab w:val="left" w:pos="567"/>
          <w:tab w:val="left" w:pos="1134"/>
          <w:tab w:val="left" w:pos="1701"/>
        </w:tabs>
        <w:spacing w:before="280" w:after="280" w:line="228" w:lineRule="auto"/>
        <w:ind w:firstLine="0"/>
        <w:jc w:val="center"/>
        <w:rPr>
          <w:spacing w:val="-6"/>
        </w:rPr>
      </w:pPr>
      <w:r>
        <w:rPr>
          <w:spacing w:val="-6"/>
        </w:rPr>
        <w:t>Листинг 4.27 – Программный код удаления социальной сети</w:t>
      </w:r>
    </w:p>
    <w:p w:rsidR="00734827" w:rsidRDefault="000F3631" w:rsidP="00300CEC">
      <w:pPr>
        <w:spacing w:line="230" w:lineRule="auto"/>
        <w:rPr>
          <w:spacing w:val="-6"/>
        </w:rPr>
      </w:pPr>
      <w:r>
        <w:rPr>
          <w:spacing w:val="-6"/>
        </w:rPr>
        <w:t>В администрировании при удалении рецензии необходимо удалить все коммент</w:t>
      </w:r>
      <w:r w:rsidR="000A49DA">
        <w:rPr>
          <w:spacing w:val="-6"/>
        </w:rPr>
        <w:t>арии к данной рецензии, привязку</w:t>
      </w:r>
      <w:r>
        <w:rPr>
          <w:spacing w:val="-6"/>
        </w:rPr>
        <w:t xml:space="preserve"> к партнеру, если она есть, удалить картинку с сервера,</w:t>
      </w:r>
      <w:r w:rsidR="000A49DA">
        <w:rPr>
          <w:spacing w:val="-6"/>
        </w:rPr>
        <w:t xml:space="preserve"> удалить закладки на данную рецензию и только потом удаляется сама </w:t>
      </w:r>
      <w:r w:rsidR="00F64D26">
        <w:rPr>
          <w:spacing w:val="-6"/>
        </w:rPr>
        <w:t xml:space="preserve">рецензия. Это делать необходимо, </w:t>
      </w:r>
      <w:r w:rsidR="000A49DA">
        <w:rPr>
          <w:spacing w:val="-6"/>
        </w:rPr>
        <w:t>так как в базе данных используемые таблицы для хранения все</w:t>
      </w:r>
      <w:r w:rsidR="00F64D26">
        <w:rPr>
          <w:spacing w:val="-6"/>
        </w:rPr>
        <w:t>й</w:t>
      </w:r>
      <w:r w:rsidR="000A49DA">
        <w:rPr>
          <w:spacing w:val="-6"/>
        </w:rPr>
        <w:t xml:space="preserve"> вышеперечисленной информации привязаны к идентификатору рецензии. В ином случае будет невозможно удалить рецензию</w:t>
      </w:r>
      <w:r w:rsidR="00765086">
        <w:rPr>
          <w:spacing w:val="-6"/>
        </w:rPr>
        <w:t xml:space="preserve">. Данные ограничения проверяются при отправлении запроса в базу данных (листинг </w:t>
      </w:r>
      <w:r w:rsidR="008120F6">
        <w:rPr>
          <w:spacing w:val="-6"/>
        </w:rPr>
        <w:t>4.28</w:t>
      </w:r>
      <w:r w:rsidR="00765086">
        <w:rPr>
          <w:spacing w:val="-6"/>
        </w:rPr>
        <w:t>).</w:t>
      </w:r>
    </w:p>
    <w:p w:rsidR="002C39BE" w:rsidRPr="00A90DF4" w:rsidRDefault="002C39BE" w:rsidP="002C39BE">
      <w:pPr>
        <w:pStyle w:val="affff4"/>
      </w:pPr>
      <w:r w:rsidRPr="00A90DF4">
        <w:t>function udalit_recenziyu($id_</w:t>
      </w:r>
      <w:proofErr w:type="gramStart"/>
      <w:r w:rsidRPr="00A90DF4">
        <w:t>review){</w:t>
      </w:r>
      <w:proofErr w:type="gramEnd"/>
    </w:p>
    <w:p w:rsidR="002C39BE" w:rsidRPr="00A90DF4" w:rsidRDefault="002C39BE" w:rsidP="002C39BE">
      <w:pPr>
        <w:pStyle w:val="affff4"/>
      </w:pPr>
      <w:r w:rsidRPr="00A90DF4">
        <w:t>include ('db.php');</w:t>
      </w:r>
    </w:p>
    <w:p w:rsidR="002C39BE" w:rsidRPr="00A90DF4" w:rsidRDefault="002C39BE" w:rsidP="002C39BE">
      <w:pPr>
        <w:pStyle w:val="affff4"/>
      </w:pPr>
      <w:r w:rsidRPr="00A90DF4">
        <w:t>$query ="DELETE FROM bookmark WHERE id_review = $id_review";</w:t>
      </w:r>
    </w:p>
    <w:p w:rsidR="002C39BE" w:rsidRPr="00A90DF4" w:rsidRDefault="002C39BE" w:rsidP="002C39BE">
      <w:pPr>
        <w:pStyle w:val="affff4"/>
      </w:pPr>
      <w:r w:rsidRPr="00A90DF4">
        <w:t>$result = mysqli_</w:t>
      </w:r>
      <w:proofErr w:type="gramStart"/>
      <w:r w:rsidRPr="00A90DF4">
        <w:t>query(</w:t>
      </w:r>
      <w:proofErr w:type="gramEnd"/>
      <w:r w:rsidRPr="00A90DF4">
        <w:t>$link, $query) or die("Ошибка " . mysqli_error($link));</w:t>
      </w:r>
    </w:p>
    <w:p w:rsidR="002C39BE" w:rsidRPr="00A90DF4" w:rsidRDefault="002C39BE" w:rsidP="002C39BE">
      <w:pPr>
        <w:pStyle w:val="affff4"/>
      </w:pPr>
      <w:r w:rsidRPr="00A90DF4">
        <w:t>if($</w:t>
      </w:r>
      <w:proofErr w:type="gramStart"/>
      <w:r w:rsidRPr="00A90DF4">
        <w:t>result){</w:t>
      </w:r>
      <w:proofErr w:type="gramEnd"/>
    </w:p>
    <w:p w:rsidR="002C39BE" w:rsidRPr="00A90DF4" w:rsidRDefault="002C39BE" w:rsidP="002C39BE">
      <w:pPr>
        <w:pStyle w:val="affff4"/>
      </w:pPr>
      <w:r w:rsidRPr="00A90DF4">
        <w:t>$query2 ="DELETE FROM comment_review WHERE id_review = $id_review";</w:t>
      </w:r>
    </w:p>
    <w:p w:rsidR="002C39BE" w:rsidRPr="00A90DF4" w:rsidRDefault="002C39BE" w:rsidP="002C39BE">
      <w:pPr>
        <w:pStyle w:val="affff4"/>
      </w:pPr>
      <w:r w:rsidRPr="00A90DF4">
        <w:t>$result2 = mysqli_</w:t>
      </w:r>
      <w:proofErr w:type="gramStart"/>
      <w:r w:rsidRPr="00A90DF4">
        <w:t>query(</w:t>
      </w:r>
      <w:proofErr w:type="gramEnd"/>
      <w:r w:rsidRPr="00A90DF4">
        <w:t>$link, $query2) or die("Ошибка " . mysqli_error($link));</w:t>
      </w:r>
    </w:p>
    <w:p w:rsidR="002C39BE" w:rsidRPr="00A90DF4" w:rsidRDefault="002C39BE" w:rsidP="002C39BE">
      <w:pPr>
        <w:pStyle w:val="affff4"/>
      </w:pPr>
      <w:r w:rsidRPr="00A90DF4">
        <w:t>if ($result2) {</w:t>
      </w:r>
    </w:p>
    <w:p w:rsidR="002C39BE" w:rsidRPr="00A90DF4" w:rsidRDefault="002C39BE" w:rsidP="002C39BE">
      <w:pPr>
        <w:pStyle w:val="affff4"/>
      </w:pPr>
      <w:r w:rsidRPr="00A90DF4">
        <w:t>$query3 ="SELECT `url_photo_review` FROM `photo_review` WHERE id_review = $id_review";</w:t>
      </w:r>
    </w:p>
    <w:p w:rsidR="002C39BE" w:rsidRPr="00A90DF4" w:rsidRDefault="002C39BE" w:rsidP="002C39BE">
      <w:pPr>
        <w:pStyle w:val="affff4"/>
      </w:pPr>
      <w:r w:rsidRPr="00A90DF4">
        <w:t>$result3 = mysqli_</w:t>
      </w:r>
      <w:proofErr w:type="gramStart"/>
      <w:r w:rsidRPr="00A90DF4">
        <w:t>query(</w:t>
      </w:r>
      <w:proofErr w:type="gramEnd"/>
      <w:r w:rsidRPr="00A90DF4">
        <w:t>$link, $query3) or die("Ошибка " . mysqli_error($link));</w:t>
      </w:r>
    </w:p>
    <w:p w:rsidR="002C39BE" w:rsidRPr="00A90DF4" w:rsidRDefault="008120F6" w:rsidP="002C39BE">
      <w:pPr>
        <w:pStyle w:val="affff4"/>
      </w:pPr>
      <w:r>
        <w:t>if ($result3) {</w:t>
      </w:r>
      <w:r w:rsidR="002C39BE" w:rsidRPr="00A90DF4">
        <w:t>$row3 = mysqli_fetch_row($result3);</w:t>
      </w:r>
    </w:p>
    <w:p w:rsidR="002C39BE" w:rsidRPr="00A90DF4" w:rsidRDefault="002C39BE" w:rsidP="002C39BE">
      <w:pPr>
        <w:pStyle w:val="affff4"/>
      </w:pPr>
      <w:r w:rsidRPr="00A90DF4">
        <w:t>unlink($row3[0]);</w:t>
      </w:r>
    </w:p>
    <w:p w:rsidR="002C39BE" w:rsidRPr="00A90DF4" w:rsidRDefault="002C39BE" w:rsidP="002C39BE">
      <w:pPr>
        <w:pStyle w:val="affff4"/>
      </w:pPr>
      <w:r w:rsidRPr="00A90DF4">
        <w:t>$query6 ="DELETE FROM `photo_review` WHERE id_review = $id_review";</w:t>
      </w:r>
    </w:p>
    <w:p w:rsidR="002C39BE" w:rsidRPr="00A90DF4" w:rsidRDefault="002C39BE" w:rsidP="002C39BE">
      <w:pPr>
        <w:pStyle w:val="affff4"/>
      </w:pPr>
      <w:r w:rsidRPr="00A90DF4">
        <w:t>$result6 = mysqli_</w:t>
      </w:r>
      <w:proofErr w:type="gramStart"/>
      <w:r w:rsidRPr="00A90DF4">
        <w:t>query(</w:t>
      </w:r>
      <w:proofErr w:type="gramEnd"/>
      <w:r w:rsidRPr="00A90DF4">
        <w:t xml:space="preserve">$link, $query6) or die("Ошибка " . mysqli_error($link)); </w:t>
      </w:r>
    </w:p>
    <w:p w:rsidR="002C39BE" w:rsidRPr="00A90DF4" w:rsidRDefault="002C39BE" w:rsidP="002C39BE">
      <w:pPr>
        <w:pStyle w:val="affff4"/>
      </w:pPr>
      <w:r w:rsidRPr="00A90DF4">
        <w:t>if ($result6) {</w:t>
      </w:r>
    </w:p>
    <w:p w:rsidR="002C39BE" w:rsidRPr="00A90DF4" w:rsidRDefault="002C39BE" w:rsidP="002C39BE">
      <w:pPr>
        <w:pStyle w:val="affff4"/>
      </w:pPr>
      <w:r w:rsidRPr="00A90DF4">
        <w:t>$query4 ="DELETE FROM partner_</w:t>
      </w:r>
      <w:proofErr w:type="gramStart"/>
      <w:r w:rsidRPr="00A90DF4">
        <w:t>reviews  WHERE</w:t>
      </w:r>
      <w:proofErr w:type="gramEnd"/>
      <w:r w:rsidRPr="00A90DF4">
        <w:t xml:space="preserve"> id_review = $id_review";</w:t>
      </w:r>
    </w:p>
    <w:p w:rsidR="002C39BE" w:rsidRPr="00A90DF4" w:rsidRDefault="002C39BE" w:rsidP="002C39BE">
      <w:pPr>
        <w:pStyle w:val="affff4"/>
      </w:pPr>
      <w:r w:rsidRPr="00A90DF4">
        <w:t>$result4 = mysqli_</w:t>
      </w:r>
      <w:proofErr w:type="gramStart"/>
      <w:r w:rsidRPr="00A90DF4">
        <w:t>query(</w:t>
      </w:r>
      <w:proofErr w:type="gramEnd"/>
      <w:r w:rsidRPr="00A90DF4">
        <w:t>$link, $query4) or die("Ошибка " . mysqli_error($link));</w:t>
      </w:r>
    </w:p>
    <w:p w:rsidR="002C39BE" w:rsidRPr="00A90DF4" w:rsidRDefault="002C39BE" w:rsidP="002C39BE">
      <w:pPr>
        <w:pStyle w:val="affff4"/>
      </w:pPr>
      <w:r w:rsidRPr="00A90DF4">
        <w:t>if ($result4) {</w:t>
      </w:r>
    </w:p>
    <w:p w:rsidR="002C39BE" w:rsidRPr="00A90DF4" w:rsidRDefault="002C39BE" w:rsidP="002C39BE">
      <w:pPr>
        <w:pStyle w:val="affff4"/>
      </w:pPr>
      <w:r w:rsidRPr="00A90DF4">
        <w:t xml:space="preserve">$query5 ="DELETE FROM </w:t>
      </w:r>
      <w:proofErr w:type="gramStart"/>
      <w:r w:rsidRPr="00A90DF4">
        <w:t>review  WHERE</w:t>
      </w:r>
      <w:proofErr w:type="gramEnd"/>
      <w:r w:rsidRPr="00A90DF4">
        <w:t xml:space="preserve"> id = $id_review";</w:t>
      </w:r>
    </w:p>
    <w:p w:rsidR="002C39BE" w:rsidRPr="00A90DF4" w:rsidRDefault="002C39BE" w:rsidP="002C39BE">
      <w:pPr>
        <w:pStyle w:val="affff4"/>
      </w:pPr>
      <w:r w:rsidRPr="00A90DF4">
        <w:t>$result5 = mysqli_</w:t>
      </w:r>
      <w:proofErr w:type="gramStart"/>
      <w:r w:rsidRPr="00A90DF4">
        <w:t>query(</w:t>
      </w:r>
      <w:proofErr w:type="gramEnd"/>
      <w:r w:rsidRPr="00A90DF4">
        <w:t>$link, $query5) or die("Ошибка " . mysqli_error($link));</w:t>
      </w:r>
    </w:p>
    <w:p w:rsidR="002C39BE" w:rsidRPr="00A90DF4" w:rsidRDefault="002C39BE" w:rsidP="002C39BE">
      <w:pPr>
        <w:pStyle w:val="affff4"/>
      </w:pPr>
      <w:r>
        <w:t>if ($result5) {</w:t>
      </w:r>
      <w:r w:rsidRPr="00A90DF4">
        <w:t>?&gt;</w:t>
      </w:r>
    </w:p>
    <w:p w:rsidR="002C39BE" w:rsidRPr="00A90DF4" w:rsidRDefault="008120F6" w:rsidP="002C39BE">
      <w:pPr>
        <w:pStyle w:val="affff4"/>
      </w:pPr>
      <w:r>
        <w:t>&lt;script&gt;</w:t>
      </w:r>
      <w:r w:rsidRPr="008120F6">
        <w:t xml:space="preserve"> </w:t>
      </w:r>
      <w:proofErr w:type="gramStart"/>
      <w:r w:rsidR="002C39BE" w:rsidRPr="00A90DF4">
        <w:t>alert</w:t>
      </w:r>
      <w:r w:rsidR="002C39BE" w:rsidRPr="002C39BE">
        <w:t>(</w:t>
      </w:r>
      <w:proofErr w:type="gramEnd"/>
      <w:r w:rsidR="002C39BE" w:rsidRPr="002C39BE">
        <w:t>'</w:t>
      </w:r>
      <w:r w:rsidR="002C39BE" w:rsidRPr="00A90DF4">
        <w:t>Рецензия</w:t>
      </w:r>
      <w:r w:rsidR="002C39BE" w:rsidRPr="002C39BE">
        <w:t xml:space="preserve"> </w:t>
      </w:r>
      <w:r w:rsidR="002C39BE" w:rsidRPr="00A90DF4">
        <w:t>успешно</w:t>
      </w:r>
      <w:r w:rsidR="002C39BE" w:rsidRPr="002C39BE">
        <w:t xml:space="preserve"> </w:t>
      </w:r>
      <w:r w:rsidR="002C39BE" w:rsidRPr="00A90DF4">
        <w:t>удалена</w:t>
      </w:r>
      <w:r>
        <w:t>.');</w:t>
      </w:r>
      <w:r w:rsidR="002C39BE" w:rsidRPr="00A90DF4">
        <w:t>document.location.href = 'http</w:t>
      </w:r>
      <w:r>
        <w:t>://booklover/vse_recenzii.php';</w:t>
      </w:r>
      <w:r w:rsidR="002C39BE" w:rsidRPr="00A90DF4">
        <w:t>&lt;/script&gt;</w:t>
      </w:r>
    </w:p>
    <w:p w:rsidR="005A4F19" w:rsidRDefault="002C39BE" w:rsidP="002C39BE">
      <w:pPr>
        <w:pStyle w:val="affff4"/>
        <w:rPr>
          <w:lang w:val="ru-RU"/>
        </w:rPr>
      </w:pPr>
      <w:r w:rsidRPr="00454DB5">
        <w:rPr>
          <w:lang w:val="ru-RU"/>
        </w:rPr>
        <w:t>&lt;?}}}</w:t>
      </w:r>
    </w:p>
    <w:p w:rsidR="002C39BE" w:rsidRPr="00454DB5" w:rsidRDefault="002C39BE" w:rsidP="002C39BE">
      <w:pPr>
        <w:pStyle w:val="affff4"/>
        <w:rPr>
          <w:lang w:val="ru-RU"/>
        </w:rPr>
      </w:pPr>
      <w:r w:rsidRPr="00454DB5">
        <w:rPr>
          <w:lang w:val="ru-RU"/>
        </w:rPr>
        <w:t>}</w:t>
      </w:r>
      <w:r w:rsidR="008120F6" w:rsidRPr="00454DB5">
        <w:rPr>
          <w:lang w:val="ru-RU"/>
        </w:rPr>
        <w:t>}}</w:t>
      </w:r>
      <w:r w:rsidRPr="00454DB5">
        <w:rPr>
          <w:lang w:val="ru-RU"/>
        </w:rPr>
        <w:t>}</w:t>
      </w:r>
    </w:p>
    <w:p w:rsidR="002C39BE" w:rsidRPr="00FE52E4" w:rsidRDefault="002C39BE" w:rsidP="002C39BE">
      <w:pPr>
        <w:tabs>
          <w:tab w:val="left" w:pos="567"/>
          <w:tab w:val="left" w:pos="1134"/>
          <w:tab w:val="left" w:pos="1701"/>
        </w:tabs>
        <w:spacing w:before="280" w:after="280" w:line="228" w:lineRule="auto"/>
        <w:ind w:firstLine="0"/>
        <w:jc w:val="center"/>
        <w:rPr>
          <w:spacing w:val="-6"/>
        </w:rPr>
      </w:pPr>
      <w:r>
        <w:rPr>
          <w:spacing w:val="-6"/>
        </w:rPr>
        <w:t xml:space="preserve">Листинг </w:t>
      </w:r>
      <w:r w:rsidR="008120F6">
        <w:rPr>
          <w:spacing w:val="-6"/>
        </w:rPr>
        <w:t>4</w:t>
      </w:r>
      <w:r>
        <w:rPr>
          <w:spacing w:val="-6"/>
        </w:rPr>
        <w:t>.</w:t>
      </w:r>
      <w:r w:rsidR="008120F6">
        <w:rPr>
          <w:spacing w:val="-6"/>
        </w:rPr>
        <w:t>2</w:t>
      </w:r>
      <w:r>
        <w:rPr>
          <w:spacing w:val="-6"/>
        </w:rPr>
        <w:t>8 – Программный код удаления рецензии</w:t>
      </w:r>
    </w:p>
    <w:p w:rsidR="00454DB5" w:rsidRDefault="00454DB5" w:rsidP="00300CEC">
      <w:pPr>
        <w:spacing w:line="230" w:lineRule="auto"/>
        <w:rPr>
          <w:spacing w:val="-6"/>
        </w:rPr>
      </w:pPr>
      <w:r>
        <w:rPr>
          <w:spacing w:val="-6"/>
        </w:rPr>
        <w:lastRenderedPageBreak/>
        <w:t>К каждой рецензии администратор или редактор может добавить, редактировать или удалить привязанную ссылку на добавленного партнера.</w:t>
      </w:r>
      <w:r w:rsidR="00F359F8">
        <w:rPr>
          <w:spacing w:val="-6"/>
        </w:rPr>
        <w:t xml:space="preserve"> При добавлении и редактировании ссылки на партнера, необходимо выбрать из выпадающего списка партнера и поле для ввода ввести ссылку на конкретную страницу сайта партнера (листинг 4.29).</w:t>
      </w:r>
    </w:p>
    <w:p w:rsidR="00F359F8" w:rsidRPr="00F359F8" w:rsidRDefault="00F359F8" w:rsidP="00F359F8">
      <w:pPr>
        <w:pStyle w:val="affff4"/>
      </w:pPr>
      <w:r w:rsidRPr="00F359F8">
        <w:t>include ('db.php');</w:t>
      </w:r>
    </w:p>
    <w:p w:rsidR="00F359F8" w:rsidRPr="00F359F8" w:rsidRDefault="00F359F8" w:rsidP="00F359F8">
      <w:pPr>
        <w:pStyle w:val="affff4"/>
      </w:pPr>
      <w:r w:rsidRPr="00F359F8">
        <w:t xml:space="preserve">$query ="SELECT id, name FROM </w:t>
      </w:r>
      <w:proofErr w:type="gramStart"/>
      <w:r w:rsidRPr="00F359F8">
        <w:t>partners  "</w:t>
      </w:r>
      <w:proofErr w:type="gramEnd"/>
      <w:r w:rsidRPr="00F359F8">
        <w:t>;</w:t>
      </w:r>
    </w:p>
    <w:p w:rsidR="00F359F8" w:rsidRPr="00F359F8" w:rsidRDefault="00F359F8" w:rsidP="00F359F8">
      <w:pPr>
        <w:pStyle w:val="affff4"/>
      </w:pPr>
      <w:r w:rsidRPr="00F359F8">
        <w:t>$result = mysqli_</w:t>
      </w:r>
      <w:proofErr w:type="gramStart"/>
      <w:r w:rsidRPr="00F359F8">
        <w:t>query(</w:t>
      </w:r>
      <w:proofErr w:type="gramEnd"/>
      <w:r w:rsidRPr="00F359F8">
        <w:t>$link, $query) or die("Ошибка " . mysqli_error($link));</w:t>
      </w:r>
    </w:p>
    <w:p w:rsidR="00F359F8" w:rsidRPr="00F359F8" w:rsidRDefault="00F359F8" w:rsidP="00F359F8">
      <w:pPr>
        <w:pStyle w:val="affff4"/>
      </w:pPr>
      <w:r w:rsidRPr="00F359F8">
        <w:t>if($</w:t>
      </w:r>
      <w:proofErr w:type="gramStart"/>
      <w:r w:rsidRPr="00F359F8">
        <w:t>result){</w:t>
      </w:r>
      <w:proofErr w:type="gramEnd"/>
      <w:r w:rsidRPr="00F359F8">
        <w:t>?&gt;</w:t>
      </w:r>
    </w:p>
    <w:p w:rsidR="00F359F8" w:rsidRPr="00F359F8" w:rsidRDefault="00F359F8" w:rsidP="00F359F8">
      <w:pPr>
        <w:pStyle w:val="affff4"/>
      </w:pPr>
      <w:r w:rsidRPr="00F359F8">
        <w:t>&lt;div class="col-4 dobavlenie_partnera redact_admin" &gt;</w:t>
      </w:r>
    </w:p>
    <w:p w:rsidR="00F359F8" w:rsidRPr="00F359F8" w:rsidRDefault="00F359F8" w:rsidP="00F359F8">
      <w:pPr>
        <w:pStyle w:val="affff4"/>
      </w:pPr>
      <w:r w:rsidRPr="00F359F8">
        <w:t>&lt;div class="one_input_form_admin"&gt;</w:t>
      </w:r>
    </w:p>
    <w:p w:rsidR="00F359F8" w:rsidRPr="00F359F8" w:rsidRDefault="00F359F8" w:rsidP="00F359F8">
      <w:pPr>
        <w:pStyle w:val="affff4"/>
      </w:pPr>
      <w:r w:rsidRPr="00F359F8">
        <w:t>&lt;label for=""&gt;Партнер&lt;/label&gt;&lt;br&gt;</w:t>
      </w:r>
    </w:p>
    <w:p w:rsidR="00F359F8" w:rsidRPr="00F359F8" w:rsidRDefault="00F359F8" w:rsidP="00F359F8">
      <w:pPr>
        <w:pStyle w:val="affff4"/>
      </w:pPr>
      <w:r w:rsidRPr="00F359F8">
        <w:t>&lt;select id="partner" name="partner"&gt;</w:t>
      </w:r>
    </w:p>
    <w:p w:rsidR="00F359F8" w:rsidRPr="00F359F8" w:rsidRDefault="00F359F8" w:rsidP="00F359F8">
      <w:pPr>
        <w:pStyle w:val="affff4"/>
      </w:pPr>
      <w:r w:rsidRPr="00F359F8">
        <w:t>&lt;option disabled selected style="</w:t>
      </w:r>
      <w:proofErr w:type="gramStart"/>
      <w:r w:rsidRPr="00F359F8">
        <w:t>display:none</w:t>
      </w:r>
      <w:proofErr w:type="gramEnd"/>
      <w:r w:rsidRPr="00F359F8">
        <w:t>" value="0"&gt;&lt;?</w:t>
      </w:r>
    </w:p>
    <w:p w:rsidR="00F359F8" w:rsidRPr="00F359F8" w:rsidRDefault="00F359F8" w:rsidP="00F359F8">
      <w:pPr>
        <w:pStyle w:val="affff4"/>
      </w:pPr>
      <w:r w:rsidRPr="00F359F8">
        <w:t>$rows = mysqli_num_rows($result);</w:t>
      </w:r>
    </w:p>
    <w:p w:rsidR="00F359F8" w:rsidRPr="00F359F8" w:rsidRDefault="00F359F8" w:rsidP="00F359F8">
      <w:pPr>
        <w:pStyle w:val="affff4"/>
      </w:pPr>
      <w:r w:rsidRPr="00F359F8">
        <w:t xml:space="preserve">for ($i = </w:t>
      </w:r>
      <w:proofErr w:type="gramStart"/>
      <w:r w:rsidRPr="00F359F8">
        <w:t>0 ;</w:t>
      </w:r>
      <w:proofErr w:type="gramEnd"/>
      <w:r w:rsidRPr="00F359F8">
        <w:t xml:space="preserve"> $i &lt; $rows ; ++$i){</w:t>
      </w:r>
    </w:p>
    <w:p w:rsidR="00F359F8" w:rsidRPr="00F359F8" w:rsidRDefault="00F359F8" w:rsidP="00F359F8">
      <w:pPr>
        <w:pStyle w:val="affff4"/>
      </w:pPr>
      <w:r w:rsidRPr="00F359F8">
        <w:t>$row = mysqli_fetch_row($result</w:t>
      </w:r>
      <w:proofErr w:type="gramStart"/>
      <w:r w:rsidRPr="00F359F8">
        <w:t>);?</w:t>
      </w:r>
      <w:proofErr w:type="gramEnd"/>
      <w:r w:rsidRPr="00F359F8">
        <w:t>&gt;</w:t>
      </w:r>
    </w:p>
    <w:p w:rsidR="00F359F8" w:rsidRPr="00F359F8" w:rsidRDefault="00F359F8" w:rsidP="00F359F8">
      <w:pPr>
        <w:pStyle w:val="affff4"/>
      </w:pPr>
      <w:r w:rsidRPr="00F359F8">
        <w:t>&lt;option value="&lt;? echo $</w:t>
      </w:r>
      <w:proofErr w:type="gramStart"/>
      <w:r w:rsidRPr="00F359F8">
        <w:t>row[</w:t>
      </w:r>
      <w:proofErr w:type="gramEnd"/>
      <w:r w:rsidRPr="00F359F8">
        <w:t>0]; ?&gt;"&gt;&lt;? echo $row[1]; ?&gt;&lt;/option&gt;</w:t>
      </w:r>
    </w:p>
    <w:p w:rsidR="00F359F8" w:rsidRPr="00F359F8" w:rsidRDefault="00F359F8" w:rsidP="00F359F8">
      <w:pPr>
        <w:pStyle w:val="affff4"/>
      </w:pPr>
      <w:r>
        <w:t>&lt;?</w:t>
      </w:r>
      <w:r w:rsidRPr="00F359F8">
        <w:t>}</w:t>
      </w:r>
    </w:p>
    <w:p w:rsidR="00F359F8" w:rsidRPr="00F359F8" w:rsidRDefault="00F359F8" w:rsidP="00F359F8">
      <w:pPr>
        <w:pStyle w:val="affff4"/>
      </w:pPr>
      <w:r w:rsidRPr="00F359F8">
        <w:t>?&gt;&lt;/select&gt;</w:t>
      </w:r>
    </w:p>
    <w:p w:rsidR="00F359F8" w:rsidRPr="00F359F8" w:rsidRDefault="00F359F8" w:rsidP="00F359F8">
      <w:pPr>
        <w:pStyle w:val="affff4"/>
      </w:pPr>
      <w:r w:rsidRPr="00F359F8">
        <w:t>&lt;/div&gt;</w:t>
      </w:r>
    </w:p>
    <w:p w:rsidR="00F359F8" w:rsidRPr="00F359F8" w:rsidRDefault="00F359F8" w:rsidP="00F359F8">
      <w:pPr>
        <w:pStyle w:val="affff4"/>
      </w:pPr>
      <w:r w:rsidRPr="00F359F8">
        <w:t>&lt;div class="one_input_form_admin"&gt;</w:t>
      </w:r>
    </w:p>
    <w:p w:rsidR="00F359F8" w:rsidRPr="00F359F8" w:rsidRDefault="00F359F8" w:rsidP="00F359F8">
      <w:pPr>
        <w:pStyle w:val="affff4"/>
      </w:pPr>
      <w:r w:rsidRPr="00F359F8">
        <w:t>&lt;label for=""&gt;URL для кнопки&lt;/label&gt;</w:t>
      </w:r>
    </w:p>
    <w:p w:rsidR="00F359F8" w:rsidRPr="00F359F8" w:rsidRDefault="00F359F8" w:rsidP="00F359F8">
      <w:pPr>
        <w:pStyle w:val="affff4"/>
      </w:pPr>
      <w:r w:rsidRPr="00F359F8">
        <w:t>&lt;input type="text" name="url" id="url"&gt;</w:t>
      </w:r>
    </w:p>
    <w:p w:rsidR="00F359F8" w:rsidRPr="00F359F8" w:rsidRDefault="00F359F8" w:rsidP="00F359F8">
      <w:pPr>
        <w:pStyle w:val="affff4"/>
      </w:pPr>
      <w:r w:rsidRPr="00F359F8">
        <w:t>&lt;/div&gt;</w:t>
      </w:r>
    </w:p>
    <w:p w:rsidR="00F359F8" w:rsidRPr="00F359F8" w:rsidRDefault="00F359F8" w:rsidP="00F359F8">
      <w:pPr>
        <w:pStyle w:val="affff4"/>
      </w:pPr>
      <w:r w:rsidRPr="00F359F8">
        <w:t>&lt;div&gt;</w:t>
      </w:r>
    </w:p>
    <w:p w:rsidR="00F359F8" w:rsidRPr="00F359F8" w:rsidRDefault="00F359F8" w:rsidP="00F359F8">
      <w:pPr>
        <w:pStyle w:val="affff4"/>
      </w:pPr>
      <w:r w:rsidRPr="00F359F8">
        <w:t>&lt;input type="button" class="button" value="Отправить" onclick="dobavlenie_</w:t>
      </w:r>
      <w:proofErr w:type="gramStart"/>
      <w:r w:rsidRPr="00F359F8">
        <w:t>partnera(</w:t>
      </w:r>
      <w:proofErr w:type="gramEnd"/>
      <w:r w:rsidRPr="00F359F8">
        <w:t>);"&gt;</w:t>
      </w:r>
    </w:p>
    <w:p w:rsidR="00F359F8" w:rsidRPr="00ED4FF3" w:rsidRDefault="00F359F8" w:rsidP="00F359F8">
      <w:pPr>
        <w:pStyle w:val="affff4"/>
      </w:pPr>
      <w:r w:rsidRPr="00ED4FF3">
        <w:t>&lt;/</w:t>
      </w:r>
      <w:r>
        <w:t>div</w:t>
      </w:r>
      <w:r w:rsidRPr="00ED4FF3">
        <w:t>&gt;&lt;/</w:t>
      </w:r>
      <w:r>
        <w:t>div</w:t>
      </w:r>
      <w:r w:rsidRPr="00ED4FF3">
        <w:t>&gt;&lt;?</w:t>
      </w:r>
    </w:p>
    <w:p w:rsidR="00F359F8" w:rsidRPr="00ED4FF3" w:rsidRDefault="00F359F8" w:rsidP="00F359F8">
      <w:pPr>
        <w:pStyle w:val="affff4"/>
      </w:pPr>
      <w:proofErr w:type="gramStart"/>
      <w:r w:rsidRPr="00ED4FF3">
        <w:t>}</w:t>
      </w:r>
      <w:r w:rsidRPr="00F359F8">
        <w:t>mysqli</w:t>
      </w:r>
      <w:proofErr w:type="gramEnd"/>
      <w:r w:rsidRPr="00ED4FF3">
        <w:t>_</w:t>
      </w:r>
      <w:r w:rsidRPr="00F359F8">
        <w:t>close</w:t>
      </w:r>
      <w:r w:rsidRPr="00ED4FF3">
        <w:t>($</w:t>
      </w:r>
      <w:r w:rsidRPr="00F359F8">
        <w:t>link</w:t>
      </w:r>
      <w:r w:rsidRPr="00ED4FF3">
        <w:t>);</w:t>
      </w:r>
    </w:p>
    <w:p w:rsidR="00F359F8" w:rsidRPr="00F359F8" w:rsidRDefault="00F359F8" w:rsidP="00F359F8">
      <w:pPr>
        <w:tabs>
          <w:tab w:val="left" w:pos="567"/>
          <w:tab w:val="left" w:pos="1134"/>
          <w:tab w:val="left" w:pos="1701"/>
        </w:tabs>
        <w:spacing w:before="280" w:after="280" w:line="228" w:lineRule="auto"/>
        <w:ind w:firstLine="0"/>
        <w:jc w:val="center"/>
        <w:rPr>
          <w:spacing w:val="-6"/>
        </w:rPr>
      </w:pPr>
      <w:r>
        <w:rPr>
          <w:spacing w:val="-6"/>
        </w:rPr>
        <w:t>Листинг 4.29 – Программный код добавления партнера к рецензии</w:t>
      </w:r>
    </w:p>
    <w:p w:rsidR="00583200" w:rsidRDefault="00583200" w:rsidP="00B76FFE">
      <w:pPr>
        <w:spacing w:line="230" w:lineRule="auto"/>
        <w:rPr>
          <w:spacing w:val="-6"/>
        </w:rPr>
      </w:pPr>
      <w:r>
        <w:rPr>
          <w:spacing w:val="-6"/>
        </w:rPr>
        <w:t xml:space="preserve">Если </w:t>
      </w:r>
      <w:r w:rsidR="00002A1E">
        <w:rPr>
          <w:spacing w:val="-6"/>
        </w:rPr>
        <w:t xml:space="preserve">необходимого </w:t>
      </w:r>
      <w:r>
        <w:rPr>
          <w:spacing w:val="-6"/>
        </w:rPr>
        <w:t xml:space="preserve">партнера </w:t>
      </w:r>
      <w:r w:rsidR="00002A1E">
        <w:rPr>
          <w:spacing w:val="-6"/>
        </w:rPr>
        <w:t>нет в базе данных, его необходимо добавить. При добавлении</w:t>
      </w:r>
      <w:r w:rsidR="001F7273">
        <w:rPr>
          <w:spacing w:val="-6"/>
        </w:rPr>
        <w:t xml:space="preserve"> партнера необходимо указать наименование партнера, ссылку на сайт и загрузить логотип в соответствующую папку.</w:t>
      </w:r>
      <w:r w:rsidR="0083003B">
        <w:rPr>
          <w:spacing w:val="-6"/>
        </w:rPr>
        <w:t xml:space="preserve"> Функция для добавления и редактирования данных партнера представлены на листинге 4.30.</w:t>
      </w:r>
    </w:p>
    <w:p w:rsidR="0083003B" w:rsidRPr="0083003B" w:rsidRDefault="0083003B" w:rsidP="0083003B">
      <w:pPr>
        <w:pStyle w:val="affff4"/>
      </w:pPr>
      <w:r w:rsidRPr="0083003B">
        <w:t>if (isset($_POST['update_partner'])) {</w:t>
      </w:r>
    </w:p>
    <w:p w:rsidR="0083003B" w:rsidRPr="0083003B" w:rsidRDefault="0083003B" w:rsidP="0083003B">
      <w:pPr>
        <w:pStyle w:val="affff4"/>
      </w:pPr>
      <w:r w:rsidRPr="0083003B">
        <w:t>include ('db.php');</w:t>
      </w:r>
    </w:p>
    <w:p w:rsidR="0083003B" w:rsidRPr="0083003B" w:rsidRDefault="0083003B" w:rsidP="0083003B">
      <w:pPr>
        <w:pStyle w:val="affff4"/>
      </w:pPr>
      <w:r w:rsidRPr="0083003B">
        <w:t xml:space="preserve">if (isset($_POST['id_partner1'])) </w:t>
      </w:r>
      <w:proofErr w:type="gramStart"/>
      <w:r w:rsidRPr="0083003B">
        <w:t>{ $</w:t>
      </w:r>
      <w:proofErr w:type="gramEnd"/>
      <w:r w:rsidRPr="0083003B">
        <w:t>id_partner1 = $_POST['id_partner1']; if ($id_partner1 == '') { unset($id_partner1);} }</w:t>
      </w:r>
    </w:p>
    <w:p w:rsidR="0083003B" w:rsidRPr="0083003B" w:rsidRDefault="0083003B" w:rsidP="0083003B">
      <w:pPr>
        <w:pStyle w:val="affff4"/>
      </w:pPr>
      <w:r w:rsidRPr="0083003B">
        <w:t>if(isset($_FILES['photo']) &amp;</w:t>
      </w:r>
      <w:proofErr w:type="gramStart"/>
      <w:r w:rsidRPr="0083003B">
        <w:t>&amp; !empty</w:t>
      </w:r>
      <w:proofErr w:type="gramEnd"/>
      <w:r w:rsidRPr="0083003B">
        <w:t>($_FILES['photo']['name'])){</w:t>
      </w:r>
    </w:p>
    <w:p w:rsidR="0083003B" w:rsidRPr="0083003B" w:rsidRDefault="0083003B" w:rsidP="0083003B">
      <w:pPr>
        <w:pStyle w:val="affff4"/>
      </w:pPr>
      <w:r w:rsidRPr="0083003B">
        <w:t>$img = 'null';</w:t>
      </w:r>
    </w:p>
    <w:p w:rsidR="0083003B" w:rsidRPr="0083003B" w:rsidRDefault="0083003B" w:rsidP="0083003B">
      <w:pPr>
        <w:pStyle w:val="affff4"/>
      </w:pPr>
      <w:r w:rsidRPr="0083003B">
        <w:t>$input_name = 'photo';</w:t>
      </w:r>
    </w:p>
    <w:p w:rsidR="0083003B" w:rsidRPr="0083003B" w:rsidRDefault="0083003B" w:rsidP="0083003B">
      <w:pPr>
        <w:pStyle w:val="affff4"/>
      </w:pPr>
      <w:r w:rsidRPr="0083003B">
        <w:t>$pat = '/images/photo_partner/';</w:t>
      </w:r>
    </w:p>
    <w:p w:rsidR="0083003B" w:rsidRPr="0083003B" w:rsidRDefault="0083003B" w:rsidP="0083003B">
      <w:pPr>
        <w:pStyle w:val="affff4"/>
      </w:pPr>
      <w:r w:rsidRPr="0083003B">
        <w:t>$result5 = file_photo($input_</w:t>
      </w:r>
      <w:proofErr w:type="gramStart"/>
      <w:r w:rsidRPr="0083003B">
        <w:t>name,$</w:t>
      </w:r>
      <w:proofErr w:type="gramEnd"/>
      <w:r w:rsidRPr="0083003B">
        <w:t>pat);</w:t>
      </w:r>
    </w:p>
    <w:p w:rsidR="0083003B" w:rsidRPr="0083003B" w:rsidRDefault="0083003B" w:rsidP="0083003B">
      <w:pPr>
        <w:pStyle w:val="affff4"/>
      </w:pPr>
      <w:r w:rsidRPr="0083003B">
        <w:t xml:space="preserve">if </w:t>
      </w:r>
      <w:proofErr w:type="gramStart"/>
      <w:r w:rsidRPr="0083003B">
        <w:t>(!empty</w:t>
      </w:r>
      <w:proofErr w:type="gramEnd"/>
      <w:r w:rsidRPr="0083003B">
        <w:t>($result5['error'])) {</w:t>
      </w:r>
    </w:p>
    <w:p w:rsidR="0083003B" w:rsidRPr="0083003B" w:rsidRDefault="0083003B" w:rsidP="0083003B">
      <w:pPr>
        <w:pStyle w:val="affff4"/>
      </w:pPr>
      <w:r w:rsidRPr="0083003B">
        <w:t>echo "&lt;script&gt; alert('</w:t>
      </w:r>
      <w:proofErr w:type="gramStart"/>
      <w:r w:rsidRPr="0083003B">
        <w:t>".$</w:t>
      </w:r>
      <w:proofErr w:type="gramEnd"/>
      <w:r w:rsidRPr="0083003B">
        <w:t xml:space="preserve">result5['error']."'); window.history.back();&lt;/script&gt;";   </w:t>
      </w:r>
    </w:p>
    <w:p w:rsidR="001E66AF" w:rsidRDefault="0083003B" w:rsidP="0083003B">
      <w:pPr>
        <w:pStyle w:val="affff4"/>
      </w:pPr>
      <w:r w:rsidRPr="0083003B">
        <w:t>}</w:t>
      </w:r>
    </w:p>
    <w:p w:rsidR="0083003B" w:rsidRPr="0083003B" w:rsidRDefault="0083003B" w:rsidP="0083003B">
      <w:pPr>
        <w:pStyle w:val="affff4"/>
      </w:pPr>
      <w:proofErr w:type="gramStart"/>
      <w:r w:rsidRPr="0083003B">
        <w:t>else{</w:t>
      </w:r>
      <w:proofErr w:type="gramEnd"/>
    </w:p>
    <w:p w:rsidR="0083003B" w:rsidRPr="0083003B" w:rsidRDefault="0083003B" w:rsidP="0083003B">
      <w:pPr>
        <w:pStyle w:val="affff4"/>
      </w:pPr>
      <w:r w:rsidRPr="0083003B">
        <w:t>$query2 ="SELECT  `logo` FROM `partners` WHERE id = $id_partner1 ";</w:t>
      </w:r>
      <w:r w:rsidR="001E66AF">
        <w:br w:type="page"/>
      </w:r>
    </w:p>
    <w:p w:rsidR="0083003B" w:rsidRPr="0083003B" w:rsidRDefault="0083003B" w:rsidP="0083003B">
      <w:pPr>
        <w:pStyle w:val="affff4"/>
      </w:pPr>
      <w:r w:rsidRPr="0083003B">
        <w:lastRenderedPageBreak/>
        <w:t>$result2 = mysqli_</w:t>
      </w:r>
      <w:proofErr w:type="gramStart"/>
      <w:r w:rsidRPr="0083003B">
        <w:t>query(</w:t>
      </w:r>
      <w:proofErr w:type="gramEnd"/>
      <w:r w:rsidRPr="0083003B">
        <w:t>$link, $query2) or die("Ошибка " . mysqli_error($link));</w:t>
      </w:r>
      <w:r w:rsidR="001E66AF" w:rsidRPr="001E66AF">
        <w:t xml:space="preserve"> </w:t>
      </w:r>
    </w:p>
    <w:p w:rsidR="0083003B" w:rsidRPr="0083003B" w:rsidRDefault="0083003B" w:rsidP="0083003B">
      <w:pPr>
        <w:pStyle w:val="affff4"/>
      </w:pPr>
      <w:r w:rsidRPr="0083003B">
        <w:t>if ($result2) {</w:t>
      </w:r>
    </w:p>
    <w:p w:rsidR="0083003B" w:rsidRPr="0083003B" w:rsidRDefault="0083003B" w:rsidP="0083003B">
      <w:pPr>
        <w:pStyle w:val="affff4"/>
      </w:pPr>
      <w:r w:rsidRPr="0083003B">
        <w:t>$rows2 = mysqli_num_rows($result2);</w:t>
      </w:r>
    </w:p>
    <w:p w:rsidR="0083003B" w:rsidRPr="0083003B" w:rsidRDefault="0083003B" w:rsidP="0083003B">
      <w:pPr>
        <w:pStyle w:val="affff4"/>
      </w:pPr>
      <w:r w:rsidRPr="0083003B">
        <w:t>if ($rows</w:t>
      </w:r>
      <w:proofErr w:type="gramStart"/>
      <w:r w:rsidRPr="0083003B">
        <w:t>2 !</w:t>
      </w:r>
      <w:proofErr w:type="gramEnd"/>
      <w:r w:rsidRPr="0083003B">
        <w:t>=0)</w:t>
      </w:r>
    </w:p>
    <w:p w:rsidR="0083003B" w:rsidRPr="0083003B" w:rsidRDefault="0083003B" w:rsidP="0083003B">
      <w:pPr>
        <w:pStyle w:val="affff4"/>
      </w:pPr>
      <w:r>
        <w:t>{</w:t>
      </w:r>
      <w:r w:rsidRPr="0083003B">
        <w:t xml:space="preserve">for ($i = </w:t>
      </w:r>
      <w:proofErr w:type="gramStart"/>
      <w:r w:rsidRPr="0083003B">
        <w:t>0 ;</w:t>
      </w:r>
      <w:proofErr w:type="gramEnd"/>
      <w:r w:rsidRPr="0083003B">
        <w:t xml:space="preserve"> $i &lt; $rows2 ; ++$i)</w:t>
      </w:r>
    </w:p>
    <w:p w:rsidR="0083003B" w:rsidRPr="0083003B" w:rsidRDefault="0083003B" w:rsidP="0083003B">
      <w:pPr>
        <w:pStyle w:val="affff4"/>
      </w:pPr>
      <w:r>
        <w:t>{</w:t>
      </w:r>
      <w:r w:rsidRPr="0083003B">
        <w:t>$row2 = mysqli_fetch_row($result2);</w:t>
      </w:r>
    </w:p>
    <w:p w:rsidR="0083003B" w:rsidRPr="0083003B" w:rsidRDefault="0083003B" w:rsidP="0083003B">
      <w:pPr>
        <w:pStyle w:val="affff4"/>
      </w:pPr>
      <w:r w:rsidRPr="0083003B">
        <w:t>unli</w:t>
      </w:r>
      <w:r>
        <w:t>nk($row2[0]);}}</w:t>
      </w:r>
      <w:r w:rsidRPr="0083003B">
        <w:t>}</w:t>
      </w:r>
    </w:p>
    <w:p w:rsidR="0083003B" w:rsidRPr="0083003B" w:rsidRDefault="0083003B" w:rsidP="0083003B">
      <w:pPr>
        <w:pStyle w:val="affff4"/>
      </w:pPr>
      <w:r w:rsidRPr="0083003B">
        <w:t>foreach ($result5['name'] as $key =&gt; $value) {</w:t>
      </w:r>
    </w:p>
    <w:p w:rsidR="0083003B" w:rsidRPr="0083003B" w:rsidRDefault="0083003B" w:rsidP="0083003B">
      <w:pPr>
        <w:pStyle w:val="affff4"/>
      </w:pPr>
      <w:r w:rsidRPr="0083003B">
        <w:t xml:space="preserve">$img = </w:t>
      </w:r>
      <w:r>
        <w:t>'images/photo_partner/</w:t>
      </w:r>
      <w:proofErr w:type="gramStart"/>
      <w:r>
        <w:t>'.$</w:t>
      </w:r>
      <w:proofErr w:type="gramEnd"/>
      <w:r>
        <w:t>value;</w:t>
      </w:r>
      <w:r w:rsidRPr="0083003B">
        <w:t>}</w:t>
      </w:r>
    </w:p>
    <w:p w:rsidR="0083003B" w:rsidRPr="0083003B" w:rsidRDefault="0083003B" w:rsidP="0083003B">
      <w:pPr>
        <w:pStyle w:val="affff4"/>
      </w:pPr>
      <w:r>
        <w:t>$logo = " `logo`= '$img', ";}</w:t>
      </w:r>
      <w:r w:rsidRPr="0083003B">
        <w:t>}</w:t>
      </w:r>
    </w:p>
    <w:p w:rsidR="0083003B" w:rsidRPr="0083003B" w:rsidRDefault="0083003B" w:rsidP="0083003B">
      <w:pPr>
        <w:pStyle w:val="affff4"/>
      </w:pPr>
      <w:r w:rsidRPr="0083003B">
        <w:t>$query ="UPDATE `partners` SET `name`= '$name</w:t>
      </w:r>
      <w:proofErr w:type="gramStart"/>
      <w:r w:rsidRPr="0083003B">
        <w:t>' ,</w:t>
      </w:r>
      <w:proofErr w:type="gramEnd"/>
      <w:r w:rsidRPr="0083003B">
        <w:t>".$logo."`url`= '$url' WHERE id = $id_partner1 ";</w:t>
      </w:r>
    </w:p>
    <w:p w:rsidR="0083003B" w:rsidRPr="0083003B" w:rsidRDefault="0083003B" w:rsidP="0083003B">
      <w:pPr>
        <w:pStyle w:val="affff4"/>
      </w:pPr>
      <w:r w:rsidRPr="0083003B">
        <w:t>$result = mysqli_</w:t>
      </w:r>
      <w:proofErr w:type="gramStart"/>
      <w:r w:rsidRPr="0083003B">
        <w:t>query(</w:t>
      </w:r>
      <w:proofErr w:type="gramEnd"/>
      <w:r w:rsidRPr="0083003B">
        <w:t>$link, $query) or die("Ошибка " . mysqli_error($link));</w:t>
      </w:r>
    </w:p>
    <w:p w:rsidR="0083003B" w:rsidRPr="0083003B" w:rsidRDefault="0083003B" w:rsidP="0083003B">
      <w:pPr>
        <w:pStyle w:val="affff4"/>
      </w:pPr>
      <w:r w:rsidRPr="0083003B">
        <w:t>if ($result) {</w:t>
      </w:r>
    </w:p>
    <w:p w:rsidR="0083003B" w:rsidRDefault="0083003B" w:rsidP="0083003B">
      <w:pPr>
        <w:pStyle w:val="affff4"/>
      </w:pPr>
      <w:proofErr w:type="gramStart"/>
      <w:r w:rsidRPr="0083003B">
        <w:t>header(</w:t>
      </w:r>
      <w:proofErr w:type="gramEnd"/>
      <w:r w:rsidRPr="0083003B">
        <w:t>'Location: /partnery.php');</w:t>
      </w:r>
      <w:r w:rsidR="009B17DF" w:rsidRPr="009B17DF">
        <w:t xml:space="preserve"> </w:t>
      </w:r>
      <w:r w:rsidR="009B17DF">
        <w:t>}</w:t>
      </w:r>
      <w:r w:rsidR="009B17DF" w:rsidRPr="0083003B">
        <w:t>}</w:t>
      </w:r>
    </w:p>
    <w:p w:rsidR="009B17DF" w:rsidRPr="00ED4FF3" w:rsidRDefault="009B17DF" w:rsidP="009B17DF">
      <w:pPr>
        <w:tabs>
          <w:tab w:val="left" w:pos="567"/>
          <w:tab w:val="left" w:pos="1134"/>
          <w:tab w:val="left" w:pos="1701"/>
        </w:tabs>
        <w:spacing w:before="280" w:after="280" w:line="228" w:lineRule="auto"/>
        <w:ind w:firstLine="0"/>
        <w:jc w:val="center"/>
        <w:rPr>
          <w:spacing w:val="-6"/>
        </w:rPr>
      </w:pPr>
      <w:r>
        <w:rPr>
          <w:spacing w:val="-6"/>
        </w:rPr>
        <w:t>Листинг</w:t>
      </w:r>
      <w:r w:rsidRPr="00ED4FF3">
        <w:rPr>
          <w:spacing w:val="-6"/>
        </w:rPr>
        <w:t xml:space="preserve"> 4.30 – </w:t>
      </w:r>
      <w:r>
        <w:rPr>
          <w:spacing w:val="-6"/>
        </w:rPr>
        <w:t>Функция</w:t>
      </w:r>
      <w:r w:rsidRPr="00ED4FF3">
        <w:rPr>
          <w:spacing w:val="-6"/>
        </w:rPr>
        <w:t xml:space="preserve"> </w:t>
      </w:r>
      <w:r>
        <w:rPr>
          <w:spacing w:val="-6"/>
        </w:rPr>
        <w:t>добавления</w:t>
      </w:r>
      <w:r w:rsidRPr="00ED4FF3">
        <w:rPr>
          <w:spacing w:val="-6"/>
        </w:rPr>
        <w:t xml:space="preserve"> </w:t>
      </w:r>
      <w:r>
        <w:rPr>
          <w:spacing w:val="-6"/>
        </w:rPr>
        <w:t>патрнера</w:t>
      </w:r>
    </w:p>
    <w:p w:rsidR="00BC74C7" w:rsidRPr="00B76FFE" w:rsidRDefault="009A5F32" w:rsidP="00B76FFE">
      <w:pPr>
        <w:spacing w:line="230" w:lineRule="auto"/>
        <w:rPr>
          <w:spacing w:val="-6"/>
        </w:rPr>
      </w:pPr>
      <w:r>
        <w:rPr>
          <w:spacing w:val="-6"/>
        </w:rPr>
        <w:t>Также администратор может заблокировать любого пользователя. Автоматическая блокировка пользователя происходит при нахождении определённых наращений на модерации объявления</w:t>
      </w:r>
      <w:r w:rsidR="009E572B">
        <w:rPr>
          <w:spacing w:val="-6"/>
        </w:rPr>
        <w:t>. Администратор может заблокировать пользователя на странице «Комментарии» и «</w:t>
      </w:r>
      <w:r w:rsidR="00033D4F">
        <w:rPr>
          <w:spacing w:val="-6"/>
        </w:rPr>
        <w:t>Пользователи</w:t>
      </w:r>
      <w:r w:rsidR="009E572B">
        <w:rPr>
          <w:spacing w:val="-6"/>
        </w:rPr>
        <w:t>»</w:t>
      </w:r>
      <w:r w:rsidR="00B76FFE">
        <w:rPr>
          <w:spacing w:val="-6"/>
        </w:rPr>
        <w:t>.</w:t>
      </w:r>
      <w:r w:rsidR="00740764">
        <w:rPr>
          <w:spacing w:val="-6"/>
        </w:rPr>
        <w:t xml:space="preserve"> </w:t>
      </w:r>
      <w:r w:rsidR="00033D4F">
        <w:rPr>
          <w:spacing w:val="-6"/>
        </w:rPr>
        <w:t xml:space="preserve">При блокировке пользователя в таблицу </w:t>
      </w:r>
      <w:r w:rsidR="00033D4F">
        <w:rPr>
          <w:spacing w:val="-6"/>
          <w:lang w:val="en-US"/>
        </w:rPr>
        <w:t>blo</w:t>
      </w:r>
      <w:r w:rsidR="00B76FFE">
        <w:rPr>
          <w:spacing w:val="-6"/>
          <w:lang w:val="en-US"/>
        </w:rPr>
        <w:t>cking</w:t>
      </w:r>
      <w:r w:rsidR="00B76FFE" w:rsidRPr="00B76FFE">
        <w:rPr>
          <w:spacing w:val="-6"/>
        </w:rPr>
        <w:t>_</w:t>
      </w:r>
      <w:r w:rsidR="00B76FFE">
        <w:rPr>
          <w:spacing w:val="-6"/>
          <w:lang w:val="en-US"/>
        </w:rPr>
        <w:t>user</w:t>
      </w:r>
      <w:r w:rsidR="00B76FFE">
        <w:rPr>
          <w:spacing w:val="-6"/>
        </w:rPr>
        <w:t xml:space="preserve"> базы данных записывается уникальный идентификатор пользователя и администратора, который выполняет блокировку, а также дату блокировки</w:t>
      </w:r>
      <w:r w:rsidR="00B76FFE" w:rsidRPr="00B76FFE">
        <w:rPr>
          <w:spacing w:val="-6"/>
        </w:rPr>
        <w:t xml:space="preserve"> </w:t>
      </w:r>
      <w:r w:rsidR="00B76FFE">
        <w:rPr>
          <w:spacing w:val="-6"/>
        </w:rPr>
        <w:t>(</w:t>
      </w:r>
      <w:r w:rsidR="00780AD2">
        <w:rPr>
          <w:spacing w:val="-6"/>
        </w:rPr>
        <w:t>листинг 4.31</w:t>
      </w:r>
      <w:r w:rsidR="00B76FFE">
        <w:rPr>
          <w:spacing w:val="-6"/>
        </w:rPr>
        <w:t>).</w:t>
      </w:r>
    </w:p>
    <w:p w:rsidR="00B76FFE" w:rsidRPr="00B76FFE" w:rsidRDefault="00B76FFE" w:rsidP="00B76FFE">
      <w:pPr>
        <w:pStyle w:val="affff4"/>
      </w:pPr>
      <w:r w:rsidRPr="00B76FFE">
        <w:t>if (isset($_POST['id_user']</w:t>
      </w:r>
      <w:proofErr w:type="gramStart"/>
      <w:r w:rsidRPr="00B76FFE">
        <w:t>)){</w:t>
      </w:r>
      <w:proofErr w:type="gramEnd"/>
      <w:r w:rsidRPr="00B76FFE">
        <w:t xml:space="preserve"> $id_user = $_POST['id_user'];if($id_user == ''){ unset($id_user);} } </w:t>
      </w:r>
    </w:p>
    <w:p w:rsidR="00B76FFE" w:rsidRPr="00B76FFE" w:rsidRDefault="00B76FFE" w:rsidP="00B76FFE">
      <w:pPr>
        <w:pStyle w:val="affff4"/>
      </w:pPr>
      <w:r w:rsidRPr="00B76FFE">
        <w:t>include ('db.php');</w:t>
      </w:r>
    </w:p>
    <w:p w:rsidR="00B76FFE" w:rsidRPr="00B76FFE" w:rsidRDefault="00B76FFE" w:rsidP="00B76FFE">
      <w:pPr>
        <w:pStyle w:val="affff4"/>
      </w:pPr>
      <w:r w:rsidRPr="00B76FFE">
        <w:t>$query ="INSERT INTO `blocking_user</w:t>
      </w:r>
      <w:proofErr w:type="gramStart"/>
      <w:r w:rsidRPr="00B76FFE">
        <w:t>`( `</w:t>
      </w:r>
      <w:proofErr w:type="gramEnd"/>
      <w:r w:rsidRPr="00B76FFE">
        <w:t>id_user`, `id_user_admin`, `date`) VALUES ('$id_user', '$id_user_admin', NOW())";</w:t>
      </w:r>
    </w:p>
    <w:p w:rsidR="00740764" w:rsidRDefault="00B76FFE" w:rsidP="00B76FFE">
      <w:pPr>
        <w:pStyle w:val="affff4"/>
      </w:pPr>
      <w:r w:rsidRPr="00B76FFE">
        <w:t>$result = mysqli_</w:t>
      </w:r>
      <w:proofErr w:type="gramStart"/>
      <w:r w:rsidRPr="00B76FFE">
        <w:t>query(</w:t>
      </w:r>
      <w:proofErr w:type="gramEnd"/>
      <w:r w:rsidRPr="00B76FFE">
        <w:t>$link, $query) or die("Ошибка " . mysqli_error($link));</w:t>
      </w:r>
    </w:p>
    <w:p w:rsidR="000F3631" w:rsidRDefault="00740764" w:rsidP="00D87F70">
      <w:pPr>
        <w:pStyle w:val="a8"/>
      </w:pPr>
      <w:r>
        <w:t>Листинг 4.</w:t>
      </w:r>
      <w:r w:rsidR="00C9020D">
        <w:t>3</w:t>
      </w:r>
      <w:r w:rsidR="00780AD2">
        <w:t>1</w:t>
      </w:r>
      <w:r>
        <w:t xml:space="preserve"> – </w:t>
      </w:r>
      <w:r w:rsidR="00C9020D">
        <w:t>Программный код</w:t>
      </w:r>
      <w:r w:rsidR="00D87F70">
        <w:t xml:space="preserve"> блокировки пользователя</w:t>
      </w:r>
    </w:p>
    <w:p w:rsidR="007A1BFA" w:rsidRDefault="00780AD2" w:rsidP="007A1BFA">
      <w:r>
        <w:t>Для качественной работы администратора, большой объем информации</w:t>
      </w:r>
      <w:r w:rsidR="00F1779D">
        <w:t xml:space="preserve"> необходимо представлять ее в виде таблицы</w:t>
      </w:r>
      <w:r w:rsidR="001E66AF">
        <w:t xml:space="preserve"> (листинг 4.32)</w:t>
      </w:r>
      <w:r w:rsidR="00F1779D">
        <w:t>.</w:t>
      </w:r>
      <w:r w:rsidR="007A1BFA">
        <w:t xml:space="preserve"> Чтобы время поиска необходимой информации было как можно меньше, на некоторых страницах предоставлены фильтры. </w:t>
      </w:r>
    </w:p>
    <w:p w:rsidR="001E66AF" w:rsidRPr="001E66AF" w:rsidRDefault="001E66AF" w:rsidP="001E66AF">
      <w:pPr>
        <w:pStyle w:val="affff4"/>
      </w:pPr>
      <w:r w:rsidRPr="001E66AF">
        <w:t>function outputting_table_user($</w:t>
      </w:r>
      <w:proofErr w:type="gramStart"/>
      <w:r w:rsidRPr="001E66AF">
        <w:t>query){</w:t>
      </w:r>
      <w:proofErr w:type="gramEnd"/>
    </w:p>
    <w:p w:rsidR="001E66AF" w:rsidRPr="001E66AF" w:rsidRDefault="001E66AF" w:rsidP="001E66AF">
      <w:pPr>
        <w:pStyle w:val="affff4"/>
      </w:pPr>
      <w:r w:rsidRPr="001E66AF">
        <w:t>include ('db.php');</w:t>
      </w:r>
    </w:p>
    <w:p w:rsidR="001E66AF" w:rsidRPr="001E66AF" w:rsidRDefault="001E66AF" w:rsidP="001E66AF">
      <w:pPr>
        <w:pStyle w:val="affff4"/>
      </w:pPr>
      <w:r w:rsidRPr="001E66AF">
        <w:t>$result = mysqli_</w:t>
      </w:r>
      <w:proofErr w:type="gramStart"/>
      <w:r w:rsidRPr="001E66AF">
        <w:t>query(</w:t>
      </w:r>
      <w:proofErr w:type="gramEnd"/>
      <w:r w:rsidRPr="001E66AF">
        <w:t>$link, $query) or die("</w:t>
      </w:r>
      <w:r>
        <w:t>Ошибка</w:t>
      </w:r>
      <w:r w:rsidRPr="001E66AF">
        <w:t xml:space="preserve"> " . mysqli_error($link));</w:t>
      </w:r>
    </w:p>
    <w:p w:rsidR="001E66AF" w:rsidRPr="001E66AF" w:rsidRDefault="001E66AF" w:rsidP="001E66AF">
      <w:pPr>
        <w:pStyle w:val="affff4"/>
      </w:pPr>
      <w:r w:rsidRPr="001E66AF">
        <w:t>if ($result) {</w:t>
      </w:r>
    </w:p>
    <w:p w:rsidR="001E66AF" w:rsidRPr="001E66AF" w:rsidRDefault="001E66AF" w:rsidP="001E66AF">
      <w:pPr>
        <w:pStyle w:val="affff4"/>
      </w:pPr>
      <w:r w:rsidRPr="001E66AF">
        <w:t>$rows = mysqli_num_rows($result</w:t>
      </w:r>
      <w:proofErr w:type="gramStart"/>
      <w:r w:rsidRPr="001E66AF">
        <w:t>);?</w:t>
      </w:r>
      <w:proofErr w:type="gramEnd"/>
      <w:r w:rsidRPr="001E66AF">
        <w:t>&gt;</w:t>
      </w:r>
    </w:p>
    <w:p w:rsidR="001E66AF" w:rsidRPr="001E66AF" w:rsidRDefault="001E66AF" w:rsidP="001E66AF">
      <w:pPr>
        <w:pStyle w:val="affff4"/>
      </w:pPr>
      <w:r w:rsidRPr="001E66AF">
        <w:t>&lt;table class=" text-center table table-striped table-responsive vse_recenzii"&gt;</w:t>
      </w:r>
    </w:p>
    <w:p w:rsidR="001E66AF" w:rsidRPr="001E66AF" w:rsidRDefault="001E66AF" w:rsidP="001E66AF">
      <w:pPr>
        <w:pStyle w:val="affff4"/>
      </w:pPr>
      <w:r w:rsidRPr="001E66AF">
        <w:t>&lt;thead&gt;</w:t>
      </w:r>
    </w:p>
    <w:p w:rsidR="001E66AF" w:rsidRPr="001E66AF" w:rsidRDefault="001E66AF" w:rsidP="001E66AF">
      <w:pPr>
        <w:pStyle w:val="affff4"/>
      </w:pPr>
      <w:r w:rsidRPr="001E66AF">
        <w:t>&lt;tr&gt;</w:t>
      </w:r>
    </w:p>
    <w:p w:rsidR="001E66AF" w:rsidRPr="001E66AF" w:rsidRDefault="001E66AF" w:rsidP="001E66AF">
      <w:pPr>
        <w:pStyle w:val="affff4"/>
      </w:pPr>
      <w:r w:rsidRPr="001E66AF">
        <w:t>&lt;th scope="col"&gt;ID&lt;/th&gt;</w:t>
      </w:r>
      <w:r w:rsidR="00956B9A">
        <w:br w:type="page"/>
      </w:r>
    </w:p>
    <w:p w:rsidR="001E66AF" w:rsidRPr="001E66AF" w:rsidRDefault="001E66AF" w:rsidP="001E66AF">
      <w:pPr>
        <w:pStyle w:val="affff4"/>
      </w:pPr>
      <w:r w:rsidRPr="001E66AF">
        <w:lastRenderedPageBreak/>
        <w:t>&lt;th scope="col"&gt;&lt;/th&gt;</w:t>
      </w:r>
    </w:p>
    <w:p w:rsidR="001E66AF" w:rsidRPr="001E66AF" w:rsidRDefault="001E66AF" w:rsidP="001E66AF">
      <w:pPr>
        <w:pStyle w:val="affff4"/>
      </w:pPr>
      <w:r w:rsidRPr="001E66AF">
        <w:t>&lt;th scope="col"&gt;</w:t>
      </w:r>
      <w:r>
        <w:t>Имя</w:t>
      </w:r>
      <w:r w:rsidRPr="001E66AF">
        <w:t>&lt;/th&gt;</w:t>
      </w:r>
    </w:p>
    <w:p w:rsidR="001E66AF" w:rsidRPr="001E66AF" w:rsidRDefault="001E66AF" w:rsidP="001E66AF">
      <w:pPr>
        <w:pStyle w:val="affff4"/>
      </w:pPr>
      <w:r w:rsidRPr="001E66AF">
        <w:t>&lt;th scope="col"&gt;</w:t>
      </w:r>
      <w:r>
        <w:t>Фамилия</w:t>
      </w:r>
      <w:r w:rsidRPr="001E66AF">
        <w:t>&lt;/th&gt;</w:t>
      </w:r>
    </w:p>
    <w:p w:rsidR="001E66AF" w:rsidRPr="001E66AF" w:rsidRDefault="001E66AF" w:rsidP="001E66AF">
      <w:pPr>
        <w:pStyle w:val="affff4"/>
      </w:pPr>
      <w:r w:rsidRPr="001E66AF">
        <w:t>&lt;th scope="col"&gt;Email&lt;/th&gt;</w:t>
      </w:r>
    </w:p>
    <w:p w:rsidR="001E66AF" w:rsidRPr="001E66AF" w:rsidRDefault="001E66AF" w:rsidP="001E66AF">
      <w:pPr>
        <w:pStyle w:val="affff4"/>
      </w:pPr>
      <w:r w:rsidRPr="001E66AF">
        <w:t>&lt;th scope="col"&gt;</w:t>
      </w:r>
      <w:r>
        <w:t>Телефон</w:t>
      </w:r>
      <w:r w:rsidRPr="001E66AF">
        <w:t>&lt;/th&gt;</w:t>
      </w:r>
    </w:p>
    <w:p w:rsidR="001E66AF" w:rsidRPr="001E66AF" w:rsidRDefault="001E66AF" w:rsidP="001E66AF">
      <w:pPr>
        <w:pStyle w:val="affff4"/>
      </w:pPr>
      <w:r w:rsidRPr="001E66AF">
        <w:t>&lt;th scope="col"&gt;</w:t>
      </w:r>
      <w:r>
        <w:t>Баллы</w:t>
      </w:r>
      <w:r w:rsidRPr="001E66AF">
        <w:t>&lt;/th&gt;</w:t>
      </w:r>
    </w:p>
    <w:p w:rsidR="001E66AF" w:rsidRPr="001E66AF" w:rsidRDefault="001E66AF" w:rsidP="001E66AF">
      <w:pPr>
        <w:pStyle w:val="affff4"/>
      </w:pPr>
      <w:r w:rsidRPr="001E66AF">
        <w:t>&lt;th scope="col"&gt;</w:t>
      </w:r>
      <w:r>
        <w:t>Блокировка</w:t>
      </w:r>
      <w:r w:rsidRPr="001E66AF">
        <w:t>&lt;/th&gt;</w:t>
      </w:r>
    </w:p>
    <w:p w:rsidR="001E66AF" w:rsidRPr="001E66AF" w:rsidRDefault="001E66AF" w:rsidP="001E66AF">
      <w:pPr>
        <w:pStyle w:val="affff4"/>
      </w:pPr>
      <w:r w:rsidRPr="001E66AF">
        <w:t>&lt;th scope="col"&gt;&lt;/th&gt;</w:t>
      </w:r>
    </w:p>
    <w:p w:rsidR="001E66AF" w:rsidRPr="001E66AF" w:rsidRDefault="001E66AF" w:rsidP="001E66AF">
      <w:pPr>
        <w:pStyle w:val="affff4"/>
      </w:pPr>
      <w:r w:rsidRPr="001E66AF">
        <w:t>&lt;/tr&gt;</w:t>
      </w:r>
    </w:p>
    <w:p w:rsidR="001E66AF" w:rsidRPr="001E66AF" w:rsidRDefault="001E66AF" w:rsidP="001E66AF">
      <w:pPr>
        <w:pStyle w:val="affff4"/>
      </w:pPr>
      <w:r w:rsidRPr="001E66AF">
        <w:t>&lt;/thead&gt;</w:t>
      </w:r>
    </w:p>
    <w:p w:rsidR="001E66AF" w:rsidRPr="001E66AF" w:rsidRDefault="001E66AF" w:rsidP="001E66AF">
      <w:pPr>
        <w:pStyle w:val="affff4"/>
      </w:pPr>
      <w:r w:rsidRPr="001E66AF">
        <w:t>&lt;tbody&gt;</w:t>
      </w:r>
    </w:p>
    <w:p w:rsidR="001E66AF" w:rsidRPr="001E66AF" w:rsidRDefault="001E66AF" w:rsidP="001E66AF">
      <w:pPr>
        <w:pStyle w:val="affff4"/>
      </w:pPr>
      <w:proofErr w:type="gramStart"/>
      <w:r w:rsidRPr="001E66AF">
        <w:t>&lt;?for</w:t>
      </w:r>
      <w:proofErr w:type="gramEnd"/>
      <w:r w:rsidRPr="001E66AF">
        <w:t xml:space="preserve"> ($i=0; $i &lt; $rows ; $i++) { </w:t>
      </w:r>
    </w:p>
    <w:p w:rsidR="001E66AF" w:rsidRPr="001E66AF" w:rsidRDefault="001E66AF" w:rsidP="001E66AF">
      <w:pPr>
        <w:pStyle w:val="affff4"/>
      </w:pPr>
      <w:r w:rsidRPr="001E66AF">
        <w:t>$row = mysqli_fetch_row($result);</w:t>
      </w:r>
    </w:p>
    <w:p w:rsidR="001E66AF" w:rsidRPr="001E66AF" w:rsidRDefault="001E66AF" w:rsidP="001E66AF">
      <w:pPr>
        <w:pStyle w:val="affff4"/>
      </w:pPr>
      <w:r w:rsidRPr="001E66AF">
        <w:t>?&gt;&lt;tr&gt;&lt;?</w:t>
      </w:r>
    </w:p>
    <w:p w:rsidR="001E66AF" w:rsidRPr="001E66AF" w:rsidRDefault="001E66AF" w:rsidP="001E66AF">
      <w:pPr>
        <w:pStyle w:val="affff4"/>
      </w:pPr>
      <w:r w:rsidRPr="001E66AF">
        <w:t>echo "&lt;td&gt;</w:t>
      </w:r>
      <w:proofErr w:type="gramStart"/>
      <w:r w:rsidRPr="001E66AF">
        <w:t>".$</w:t>
      </w:r>
      <w:proofErr w:type="gramEnd"/>
      <w:r w:rsidRPr="001E66AF">
        <w:t>row[0]."&lt;/td&gt;";</w:t>
      </w:r>
    </w:p>
    <w:p w:rsidR="001E66AF" w:rsidRPr="001E66AF" w:rsidRDefault="001E66AF" w:rsidP="001E66AF">
      <w:pPr>
        <w:pStyle w:val="affff4"/>
      </w:pPr>
      <w:r w:rsidRPr="001E66AF">
        <w:t>echo "&lt;td&gt; &lt;img width='40px' src='</w:t>
      </w:r>
      <w:proofErr w:type="gramStart"/>
      <w:r w:rsidRPr="001E66AF">
        <w:t>".$</w:t>
      </w:r>
      <w:proofErr w:type="gramEnd"/>
      <w:r w:rsidRPr="001E66AF">
        <w:t>row[4]."'&gt;&lt;/td&gt;";</w:t>
      </w:r>
    </w:p>
    <w:p w:rsidR="001E66AF" w:rsidRPr="001E66AF" w:rsidRDefault="001E66AF" w:rsidP="001E66AF">
      <w:pPr>
        <w:pStyle w:val="affff4"/>
      </w:pPr>
      <w:r w:rsidRPr="001E66AF">
        <w:t>echo "&lt;td&gt;</w:t>
      </w:r>
      <w:proofErr w:type="gramStart"/>
      <w:r w:rsidRPr="001E66AF">
        <w:t>".$</w:t>
      </w:r>
      <w:proofErr w:type="gramEnd"/>
      <w:r w:rsidRPr="001E66AF">
        <w:t>row[1]."&lt;/td&gt;";</w:t>
      </w:r>
    </w:p>
    <w:p w:rsidR="001E66AF" w:rsidRPr="001E66AF" w:rsidRDefault="001E66AF" w:rsidP="001E66AF">
      <w:pPr>
        <w:pStyle w:val="affff4"/>
      </w:pPr>
      <w:r w:rsidRPr="001E66AF">
        <w:t>echo "&lt;td&gt;</w:t>
      </w:r>
      <w:proofErr w:type="gramStart"/>
      <w:r w:rsidRPr="001E66AF">
        <w:t>".$</w:t>
      </w:r>
      <w:proofErr w:type="gramEnd"/>
      <w:r w:rsidRPr="001E66AF">
        <w:t>row[2]."&lt;/td&gt;";</w:t>
      </w:r>
    </w:p>
    <w:p w:rsidR="001E66AF" w:rsidRPr="001E66AF" w:rsidRDefault="001E66AF" w:rsidP="001E66AF">
      <w:pPr>
        <w:pStyle w:val="affff4"/>
      </w:pPr>
      <w:r w:rsidRPr="001E66AF">
        <w:t>echo "&lt;td&gt;</w:t>
      </w:r>
      <w:proofErr w:type="gramStart"/>
      <w:r w:rsidRPr="001E66AF">
        <w:t>".$</w:t>
      </w:r>
      <w:proofErr w:type="gramEnd"/>
      <w:r w:rsidRPr="001E66AF">
        <w:t>row[3]."&lt;/td&gt;";</w:t>
      </w:r>
    </w:p>
    <w:p w:rsidR="001E66AF" w:rsidRPr="001E66AF" w:rsidRDefault="001E66AF" w:rsidP="001E66AF">
      <w:pPr>
        <w:pStyle w:val="affff4"/>
      </w:pPr>
      <w:r w:rsidRPr="001E66AF">
        <w:t>echo "&lt;td&gt;</w:t>
      </w:r>
      <w:proofErr w:type="gramStart"/>
      <w:r w:rsidRPr="001E66AF">
        <w:t>".$</w:t>
      </w:r>
      <w:proofErr w:type="gramEnd"/>
      <w:r w:rsidRPr="001E66AF">
        <w:t>row[5]."&lt;/td&gt;";</w:t>
      </w:r>
    </w:p>
    <w:p w:rsidR="001E66AF" w:rsidRPr="001E66AF" w:rsidRDefault="001E66AF" w:rsidP="001E66AF">
      <w:pPr>
        <w:pStyle w:val="affff4"/>
      </w:pPr>
      <w:r w:rsidRPr="001E66AF">
        <w:t>echo "&lt;td&gt;</w:t>
      </w:r>
      <w:proofErr w:type="gramStart"/>
      <w:r w:rsidRPr="001E66AF">
        <w:t>".$</w:t>
      </w:r>
      <w:proofErr w:type="gramEnd"/>
      <w:r w:rsidRPr="001E66AF">
        <w:t>row[6]."&lt;/td&gt;";</w:t>
      </w:r>
    </w:p>
    <w:p w:rsidR="001E66AF" w:rsidRPr="001E66AF" w:rsidRDefault="001E66AF" w:rsidP="001E66AF">
      <w:pPr>
        <w:pStyle w:val="affff4"/>
      </w:pPr>
      <w:r w:rsidRPr="001E66AF">
        <w:t>?&gt;</w:t>
      </w:r>
    </w:p>
    <w:p w:rsidR="001E66AF" w:rsidRPr="001E66AF" w:rsidRDefault="001E66AF" w:rsidP="001E66AF">
      <w:pPr>
        <w:pStyle w:val="affff4"/>
      </w:pPr>
      <w:r w:rsidRPr="001E66AF">
        <w:t>&lt;td&gt;&lt;?</w:t>
      </w:r>
    </w:p>
    <w:p w:rsidR="001E66AF" w:rsidRPr="001E66AF" w:rsidRDefault="001E66AF" w:rsidP="001E66AF">
      <w:pPr>
        <w:pStyle w:val="affff4"/>
      </w:pPr>
      <w:r w:rsidRPr="001E66AF">
        <w:t>$query2 ="SELECT `id`, `id_user`, `id_user_admin`, `date` FROM `blocking_user` WHERE id_user = $</w:t>
      </w:r>
      <w:proofErr w:type="gramStart"/>
      <w:r w:rsidRPr="001E66AF">
        <w:t>row[</w:t>
      </w:r>
      <w:proofErr w:type="gramEnd"/>
      <w:r w:rsidRPr="001E66AF">
        <w:t>0]";</w:t>
      </w:r>
    </w:p>
    <w:p w:rsidR="001E66AF" w:rsidRPr="001E66AF" w:rsidRDefault="001E66AF" w:rsidP="001E66AF">
      <w:pPr>
        <w:pStyle w:val="affff4"/>
      </w:pPr>
      <w:r w:rsidRPr="001E66AF">
        <w:t>$result2 = mysqli_</w:t>
      </w:r>
      <w:proofErr w:type="gramStart"/>
      <w:r w:rsidRPr="001E66AF">
        <w:t>query(</w:t>
      </w:r>
      <w:proofErr w:type="gramEnd"/>
      <w:r w:rsidRPr="001E66AF">
        <w:t>$link, $query2) or die("</w:t>
      </w:r>
      <w:r>
        <w:t>Ошибка</w:t>
      </w:r>
      <w:r w:rsidRPr="001E66AF">
        <w:t xml:space="preserve"> " . mysqli_error($link));</w:t>
      </w:r>
    </w:p>
    <w:p w:rsidR="001E66AF" w:rsidRPr="001E66AF" w:rsidRDefault="001E66AF" w:rsidP="001E66AF">
      <w:pPr>
        <w:pStyle w:val="affff4"/>
      </w:pPr>
      <w:r w:rsidRPr="001E66AF">
        <w:t>if ($result2) {</w:t>
      </w:r>
    </w:p>
    <w:p w:rsidR="001E66AF" w:rsidRPr="001E66AF" w:rsidRDefault="001E66AF" w:rsidP="001E66AF">
      <w:pPr>
        <w:pStyle w:val="affff4"/>
      </w:pPr>
      <w:r w:rsidRPr="001E66AF">
        <w:t>$row2 = mysqli_fetch_row($result2);</w:t>
      </w:r>
    </w:p>
    <w:p w:rsidR="001E66AF" w:rsidRDefault="001E66AF" w:rsidP="001E66AF">
      <w:pPr>
        <w:pStyle w:val="affff4"/>
      </w:pPr>
      <w:r>
        <w:t>if ($row</w:t>
      </w:r>
      <w:proofErr w:type="gramStart"/>
      <w:r>
        <w:t>2 !</w:t>
      </w:r>
      <w:proofErr w:type="gramEnd"/>
      <w:r>
        <w:t>= "") {</w:t>
      </w:r>
    </w:p>
    <w:p w:rsidR="001E66AF" w:rsidRPr="001E66AF" w:rsidRDefault="001E66AF" w:rsidP="001E66AF">
      <w:pPr>
        <w:pStyle w:val="affff4"/>
      </w:pPr>
      <w:r w:rsidRPr="001E66AF">
        <w:t>echo "</w:t>
      </w:r>
      <w:r>
        <w:t>да</w:t>
      </w:r>
      <w:proofErr w:type="gramStart"/>
      <w:r w:rsidRPr="001E66AF">
        <w:t>";?</w:t>
      </w:r>
      <w:proofErr w:type="gramEnd"/>
      <w:r w:rsidRPr="001E66AF">
        <w:t>&gt;&lt;/td&gt;&lt;td&gt;&lt;a class="ssylka_admin_icon" href="" onclick="no_block_user('&lt;?echo $row[0];?&gt;')"&gt;&lt;svg class="bi bi-unlock-fill" width="1.5em" height="1.5em" viewBox="0 0 16 16" fill="currentColor" xmlns="http://www.w3.org/2000/svg"&gt;</w:t>
      </w:r>
    </w:p>
    <w:p w:rsidR="001E66AF" w:rsidRPr="001E66AF" w:rsidRDefault="001E66AF" w:rsidP="001E66AF">
      <w:pPr>
        <w:pStyle w:val="affff4"/>
      </w:pPr>
      <w:r w:rsidRPr="001E66AF">
        <w:t>&lt;path d="M.5 9a2 2 0 0 1 2-2h7a2 2 0 0 1 2 2v5a2 2 0</w:t>
      </w:r>
      <w:r w:rsidR="003B1B92">
        <w:t xml:space="preserve"> 0 1-2 2h-7a2 2 0 0 1-2-2V9z"/&gt;</w:t>
      </w:r>
      <w:r w:rsidRPr="001E66AF">
        <w:t>&lt;path fill-rule="evenodd" d="M8.5 4a3.5 3.5 0 1 1 7 0v3h-1V4a2.5 2.5 0 0 0-5 0v3h-1V4z"/&gt;</w:t>
      </w:r>
    </w:p>
    <w:p w:rsidR="001E66AF" w:rsidRPr="001E66AF" w:rsidRDefault="001E66AF" w:rsidP="001E66AF">
      <w:pPr>
        <w:pStyle w:val="affff4"/>
      </w:pPr>
      <w:r w:rsidRPr="001E66AF">
        <w:t>&lt;/svg&gt;&lt;/a&gt;</w:t>
      </w:r>
    </w:p>
    <w:p w:rsidR="001E66AF" w:rsidRPr="001E66AF" w:rsidRDefault="003B1B92" w:rsidP="001E66AF">
      <w:pPr>
        <w:pStyle w:val="affff4"/>
      </w:pPr>
      <w:r>
        <w:t>&lt;/td&gt;</w:t>
      </w:r>
      <w:r w:rsidR="001E66AF" w:rsidRPr="001E66AF">
        <w:t>&lt;?}</w:t>
      </w:r>
    </w:p>
    <w:p w:rsidR="001E66AF" w:rsidRPr="001E66AF" w:rsidRDefault="003B1B92" w:rsidP="001E66AF">
      <w:pPr>
        <w:pStyle w:val="affff4"/>
      </w:pPr>
      <w:proofErr w:type="gramStart"/>
      <w:r>
        <w:t>else</w:t>
      </w:r>
      <w:r w:rsidR="001E66AF" w:rsidRPr="001E66AF">
        <w:t>{</w:t>
      </w:r>
      <w:proofErr w:type="gramEnd"/>
    </w:p>
    <w:p w:rsidR="001E66AF" w:rsidRPr="001E66AF" w:rsidRDefault="001E66AF" w:rsidP="001E66AF">
      <w:pPr>
        <w:pStyle w:val="affff4"/>
      </w:pPr>
      <w:r w:rsidRPr="001E66AF">
        <w:t>echo "-</w:t>
      </w:r>
      <w:proofErr w:type="gramStart"/>
      <w:r w:rsidRPr="001E66AF">
        <w:t>";?</w:t>
      </w:r>
      <w:proofErr w:type="gramEnd"/>
      <w:r w:rsidRPr="001E66AF">
        <w:t>&gt;&lt;/td&gt;&lt;td&gt;&lt;a class="ssylka_admin_icon" href="" onclick="block_user('&lt;?echo $row[0];?&gt;')"&gt;&lt;svg class="bi bi-lock-fill" width="1.5em" height="1.5em" viewBox="0 0 16 16" fill="currentColor" xmln</w:t>
      </w:r>
      <w:r w:rsidR="003B1B92">
        <w:t>s="http://www.w3.org/2000/svg"&gt;</w:t>
      </w:r>
      <w:r w:rsidRPr="001E66AF">
        <w:t>&lt;rect width="11" height="9" x="2.5" y="7" rx="2"/&gt;&lt;path fill-rule="evenodd" d="M4.5 4a3.5 3.5 0 1 1 7 0v3h-1V4a2.5 2.5 0 0 0-5 0v3h-1V4z"/&gt;</w:t>
      </w:r>
    </w:p>
    <w:p w:rsidR="001E66AF" w:rsidRPr="001E66AF" w:rsidRDefault="00956B9A" w:rsidP="001E66AF">
      <w:pPr>
        <w:pStyle w:val="affff4"/>
      </w:pPr>
      <w:r>
        <w:t>&lt;/svg&gt;&lt;/a&gt;&lt;/td&gt;&lt;?}}?&gt;</w:t>
      </w:r>
    </w:p>
    <w:p w:rsidR="001E66AF" w:rsidRPr="001E66AF" w:rsidRDefault="001E66AF" w:rsidP="001E66AF">
      <w:pPr>
        <w:pStyle w:val="affff4"/>
      </w:pPr>
      <w:r w:rsidRPr="001E66AF">
        <w:t>&lt;/tr&gt;</w:t>
      </w:r>
    </w:p>
    <w:p w:rsidR="001E66AF" w:rsidRPr="001E66AF" w:rsidRDefault="00956B9A" w:rsidP="001E66AF">
      <w:pPr>
        <w:pStyle w:val="affff4"/>
      </w:pPr>
      <w:r>
        <w:t>&lt;?}</w:t>
      </w:r>
      <w:r w:rsidR="001E66AF" w:rsidRPr="001E66AF">
        <w:t>}</w:t>
      </w:r>
    </w:p>
    <w:p w:rsidR="001E66AF" w:rsidRPr="001E66AF" w:rsidRDefault="001E66AF" w:rsidP="001E66AF">
      <w:pPr>
        <w:pStyle w:val="affff4"/>
      </w:pPr>
      <w:r w:rsidRPr="001E66AF">
        <w:t>?&gt;&lt;/tbody&gt;</w:t>
      </w:r>
    </w:p>
    <w:p w:rsidR="001E66AF" w:rsidRPr="002755E5" w:rsidRDefault="00956B9A" w:rsidP="001E66AF">
      <w:pPr>
        <w:pStyle w:val="affff4"/>
        <w:rPr>
          <w:lang w:val="ru-RU"/>
        </w:rPr>
      </w:pPr>
      <w:r w:rsidRPr="002755E5">
        <w:rPr>
          <w:lang w:val="ru-RU"/>
        </w:rPr>
        <w:t>&lt;/</w:t>
      </w:r>
      <w:proofErr w:type="gramStart"/>
      <w:r>
        <w:t>table</w:t>
      </w:r>
      <w:r w:rsidRPr="002755E5">
        <w:rPr>
          <w:lang w:val="ru-RU"/>
        </w:rPr>
        <w:t>&gt;&lt;</w:t>
      </w:r>
      <w:proofErr w:type="gramEnd"/>
      <w:r w:rsidRPr="002755E5">
        <w:rPr>
          <w:lang w:val="ru-RU"/>
        </w:rPr>
        <w:t>?</w:t>
      </w:r>
      <w:r w:rsidR="001E66AF" w:rsidRPr="002755E5">
        <w:rPr>
          <w:lang w:val="ru-RU"/>
        </w:rPr>
        <w:t>}</w:t>
      </w:r>
    </w:p>
    <w:p w:rsidR="00956B9A" w:rsidRPr="00780AD2" w:rsidRDefault="00956B9A" w:rsidP="00956B9A">
      <w:pPr>
        <w:pStyle w:val="a8"/>
      </w:pPr>
      <w:r>
        <w:t>Листинг 4.32 – Программный код вывода таблицы пользователей</w:t>
      </w:r>
    </w:p>
    <w:p w:rsidR="00BF1CF8" w:rsidRPr="00BF1CF8" w:rsidRDefault="00177966" w:rsidP="00BF1CF8">
      <w:pPr>
        <w:rPr>
          <w:spacing w:val="-10"/>
        </w:rPr>
      </w:pPr>
      <w:r>
        <w:rPr>
          <w:spacing w:val="-10"/>
        </w:rPr>
        <w:t xml:space="preserve">Основной программный код </w:t>
      </w:r>
      <w:r w:rsidR="00956B9A">
        <w:rPr>
          <w:spacing w:val="-10"/>
        </w:rPr>
        <w:t>веб-сайта</w:t>
      </w:r>
      <w:r>
        <w:rPr>
          <w:spacing w:val="-10"/>
        </w:rPr>
        <w:t xml:space="preserve"> </w:t>
      </w:r>
      <w:r w:rsidR="002837B2">
        <w:rPr>
          <w:spacing w:val="-10"/>
        </w:rPr>
        <w:t>пр</w:t>
      </w:r>
      <w:r w:rsidR="00A76DB9">
        <w:rPr>
          <w:spacing w:val="-10"/>
        </w:rPr>
        <w:t>иведен в приложении А</w:t>
      </w:r>
      <w:r w:rsidR="00BF1CF8" w:rsidRPr="00BF1CF8">
        <w:rPr>
          <w:spacing w:val="-10"/>
        </w:rPr>
        <w:t>.</w:t>
      </w:r>
    </w:p>
    <w:p w:rsidR="007A3363" w:rsidRPr="00B90E50" w:rsidRDefault="005E081F" w:rsidP="00B90E50">
      <w:pPr>
        <w:pStyle w:val="af8"/>
        <w:outlineLvl w:val="1"/>
      </w:pPr>
      <w:bookmarkStart w:id="85" w:name="_Toc8666138"/>
      <w:bookmarkStart w:id="86" w:name="_Toc41742047"/>
      <w:bookmarkStart w:id="87" w:name="_Toc42269095"/>
      <w:bookmarkEnd w:id="83"/>
      <w:r>
        <w:lastRenderedPageBreak/>
        <w:t>4.</w:t>
      </w:r>
      <w:r w:rsidR="00B37809">
        <w:t>8</w:t>
      </w:r>
      <w:r w:rsidR="00DB2961">
        <w:t> Вывод по разделу</w:t>
      </w:r>
      <w:bookmarkEnd w:id="85"/>
      <w:bookmarkEnd w:id="86"/>
      <w:bookmarkEnd w:id="87"/>
      <w:r w:rsidR="00DB2961">
        <w:t xml:space="preserve"> </w:t>
      </w:r>
    </w:p>
    <w:p w:rsidR="003B2FFC" w:rsidRDefault="003B2FFC" w:rsidP="003B2FFC">
      <w:pPr>
        <w:rPr>
          <w:spacing w:val="-2"/>
          <w:shd w:val="clear" w:color="auto" w:fill="FFFFFF"/>
        </w:rPr>
      </w:pPr>
      <w:r w:rsidRPr="003B2FFC">
        <w:rPr>
          <w:spacing w:val="-2"/>
          <w:shd w:val="clear" w:color="auto" w:fill="FFFFFF"/>
        </w:rPr>
        <w:t xml:space="preserve">В рамках данного раздела описаны и обоснованы основные этапы создания </w:t>
      </w:r>
      <w:r w:rsidR="009E28F2">
        <w:rPr>
          <w:spacing w:val="-2"/>
          <w:shd w:val="clear" w:color="auto" w:fill="FFFFFF"/>
        </w:rPr>
        <w:t>веб-сайта</w:t>
      </w:r>
      <w:r w:rsidRPr="003B2FFC">
        <w:rPr>
          <w:spacing w:val="-2"/>
          <w:shd w:val="clear" w:color="auto" w:fill="FFFFFF"/>
        </w:rPr>
        <w:t xml:space="preserve"> «</w:t>
      </w:r>
      <w:r w:rsidR="000A0E10">
        <w:rPr>
          <w:spacing w:val="-2"/>
          <w:shd w:val="clear" w:color="auto" w:fill="FFFFFF"/>
          <w:lang w:val="en-US"/>
        </w:rPr>
        <w:t>BookLover</w:t>
      </w:r>
      <w:r w:rsidRPr="003B2FFC">
        <w:rPr>
          <w:spacing w:val="-2"/>
          <w:shd w:val="clear" w:color="auto" w:fill="FFFFFF"/>
        </w:rPr>
        <w:t>», а именно подбор инструментария, проектирование базы данных, вёрстка прог</w:t>
      </w:r>
      <w:r w:rsidR="007948D2">
        <w:rPr>
          <w:spacing w:val="-2"/>
          <w:shd w:val="clear" w:color="auto" w:fill="FFFFFF"/>
        </w:rPr>
        <w:t>раммного продукта, разработка и </w:t>
      </w:r>
      <w:r w:rsidRPr="003B2FFC">
        <w:rPr>
          <w:spacing w:val="-2"/>
          <w:shd w:val="clear" w:color="auto" w:fill="FFFFFF"/>
        </w:rPr>
        <w:t>внедрение специальных эффектов</w:t>
      </w:r>
      <w:r w:rsidR="007A3363">
        <w:rPr>
          <w:spacing w:val="-2"/>
          <w:shd w:val="clear" w:color="auto" w:fill="FFFFFF"/>
        </w:rPr>
        <w:t xml:space="preserve">, </w:t>
      </w:r>
      <w:r w:rsidR="009E28F2">
        <w:rPr>
          <w:spacing w:val="-2"/>
          <w:shd w:val="clear" w:color="auto" w:fill="FFFFFF"/>
        </w:rPr>
        <w:t>создание функциональной части.</w:t>
      </w:r>
    </w:p>
    <w:p w:rsidR="000A36C1" w:rsidRDefault="000A36C1" w:rsidP="003B2FFC">
      <w:pPr>
        <w:rPr>
          <w:spacing w:val="-2"/>
          <w:shd w:val="clear" w:color="auto" w:fill="FFFFFF"/>
        </w:rPr>
      </w:pPr>
      <w:r>
        <w:rPr>
          <w:spacing w:val="-2"/>
          <w:shd w:val="clear" w:color="auto" w:fill="FFFFFF"/>
        </w:rPr>
        <w:t xml:space="preserve">В результате проектирования базы данных было создано и связано между собой 26 таблиц для хранения необходимой информации. </w:t>
      </w:r>
      <w:r w:rsidR="000A4AFF">
        <w:rPr>
          <w:spacing w:val="-2"/>
          <w:shd w:val="clear" w:color="auto" w:fill="FFFFFF"/>
        </w:rPr>
        <w:t>Сверстаны все необходимые страницы и модули. А также создана вся необходимая анимация для сайта.</w:t>
      </w:r>
    </w:p>
    <w:p w:rsidR="00AD3FA8" w:rsidRDefault="000A0E10" w:rsidP="00AD3FA8">
      <w:pPr>
        <w:rPr>
          <w:spacing w:val="-2"/>
          <w:shd w:val="clear" w:color="auto" w:fill="FFFFFF"/>
        </w:rPr>
      </w:pPr>
      <w:r>
        <w:rPr>
          <w:spacing w:val="-2"/>
          <w:shd w:val="clear" w:color="auto" w:fill="FFFFFF"/>
        </w:rPr>
        <w:t xml:space="preserve">Также была разработана административная панель, с помощью которой администратор может </w:t>
      </w:r>
      <w:r w:rsidR="00AD3FA8">
        <w:rPr>
          <w:spacing w:val="-2"/>
          <w:shd w:val="clear" w:color="auto" w:fill="FFFFFF"/>
        </w:rPr>
        <w:t>управлять</w:t>
      </w:r>
      <w:r>
        <w:rPr>
          <w:spacing w:val="-2"/>
          <w:shd w:val="clear" w:color="auto" w:fill="FFFFFF"/>
        </w:rPr>
        <w:t xml:space="preserve"> информаци</w:t>
      </w:r>
      <w:r w:rsidR="00AD3FA8">
        <w:rPr>
          <w:spacing w:val="-2"/>
          <w:shd w:val="clear" w:color="auto" w:fill="FFFFFF"/>
        </w:rPr>
        <w:t>ей</w:t>
      </w:r>
      <w:r>
        <w:rPr>
          <w:spacing w:val="-2"/>
          <w:shd w:val="clear" w:color="auto" w:fill="FFFFFF"/>
        </w:rPr>
        <w:t xml:space="preserve"> на сайте</w:t>
      </w:r>
      <w:r w:rsidR="00A03AD6">
        <w:rPr>
          <w:spacing w:val="-2"/>
          <w:shd w:val="clear" w:color="auto" w:fill="FFFFFF"/>
        </w:rPr>
        <w:t>.</w:t>
      </w:r>
      <w:r w:rsidR="00F73F91">
        <w:rPr>
          <w:spacing w:val="-2"/>
          <w:shd w:val="clear" w:color="auto" w:fill="FFFFFF"/>
        </w:rPr>
        <w:t xml:space="preserve"> </w:t>
      </w:r>
    </w:p>
    <w:p w:rsidR="00AD3FA8" w:rsidRPr="00C81FEB" w:rsidRDefault="00AD3FA8" w:rsidP="00AD3FA8">
      <w:r>
        <w:t>Авторизированный как администратор пользователь может</w:t>
      </w:r>
      <w:r w:rsidRPr="00C81FEB">
        <w:t>:</w:t>
      </w:r>
    </w:p>
    <w:p w:rsidR="00AD3FA8" w:rsidRDefault="00AD3FA8" w:rsidP="00AD3FA8">
      <w:pPr>
        <w:pStyle w:val="a1"/>
        <w:numPr>
          <w:ilvl w:val="0"/>
          <w:numId w:val="3"/>
        </w:numPr>
      </w:pPr>
      <w:r>
        <w:t>работать с социальными сетями сайта (добавлять, редактировать, удалять, просматривать)</w:t>
      </w:r>
      <w:r w:rsidRPr="00900B6E">
        <w:t>;</w:t>
      </w:r>
    </w:p>
    <w:p w:rsidR="00AD3FA8" w:rsidRDefault="00AD3FA8" w:rsidP="00AD3FA8">
      <w:pPr>
        <w:pStyle w:val="a1"/>
        <w:numPr>
          <w:ilvl w:val="0"/>
          <w:numId w:val="3"/>
        </w:numPr>
      </w:pPr>
      <w:r>
        <w:t>работать с рецензиями (добавлять, редактировать,</w:t>
      </w:r>
      <w:r w:rsidRPr="00A75637">
        <w:t xml:space="preserve"> </w:t>
      </w:r>
      <w:r>
        <w:t>удалять</w:t>
      </w:r>
      <w:r w:rsidRPr="00A75637">
        <w:t xml:space="preserve">, </w:t>
      </w:r>
      <w:r>
        <w:t>просматривать)</w:t>
      </w:r>
      <w:r w:rsidRPr="00900B6E">
        <w:t>;</w:t>
      </w:r>
    </w:p>
    <w:p w:rsidR="00AD3FA8" w:rsidRDefault="00AD3FA8" w:rsidP="00AD3FA8">
      <w:pPr>
        <w:pStyle w:val="a1"/>
        <w:numPr>
          <w:ilvl w:val="0"/>
          <w:numId w:val="3"/>
        </w:numPr>
      </w:pPr>
      <w:r>
        <w:t>работать с кодом для аналитики сайта (редактировать)</w:t>
      </w:r>
      <w:r w:rsidRPr="00900B6E">
        <w:t>;</w:t>
      </w:r>
    </w:p>
    <w:p w:rsidR="00AD3FA8" w:rsidRDefault="00AD3FA8" w:rsidP="00AD3FA8">
      <w:pPr>
        <w:pStyle w:val="a1"/>
        <w:numPr>
          <w:ilvl w:val="0"/>
          <w:numId w:val="3"/>
        </w:numPr>
      </w:pPr>
      <w:r>
        <w:t>работать с комментариями (просматривать, удалять)</w:t>
      </w:r>
      <w:r w:rsidRPr="00900B6E">
        <w:t>;</w:t>
      </w:r>
    </w:p>
    <w:p w:rsidR="00AD3FA8" w:rsidRDefault="00AD3FA8" w:rsidP="00AD3FA8">
      <w:pPr>
        <w:pStyle w:val="a1"/>
        <w:numPr>
          <w:ilvl w:val="0"/>
          <w:numId w:val="3"/>
        </w:numPr>
      </w:pPr>
      <w:r>
        <w:t>работать с объявлениями (просматривать, проверять</w:t>
      </w:r>
      <w:r w:rsidRPr="00D54C2E">
        <w:t xml:space="preserve">, </w:t>
      </w:r>
      <w:r>
        <w:t>менять видимость)</w:t>
      </w:r>
      <w:r w:rsidRPr="00900B6E">
        <w:t>;</w:t>
      </w:r>
    </w:p>
    <w:p w:rsidR="00AD3FA8" w:rsidRDefault="00AD3FA8" w:rsidP="00AD3FA8">
      <w:pPr>
        <w:pStyle w:val="a1"/>
        <w:numPr>
          <w:ilvl w:val="0"/>
          <w:numId w:val="3"/>
        </w:numPr>
      </w:pPr>
      <w:r>
        <w:t>работать с пользователями (просматривать, блокировать)</w:t>
      </w:r>
      <w:r w:rsidRPr="00900B6E">
        <w:t>;</w:t>
      </w:r>
    </w:p>
    <w:p w:rsidR="00AD3FA8" w:rsidRDefault="00AD3FA8" w:rsidP="00AD3FA8">
      <w:pPr>
        <w:pStyle w:val="a1"/>
        <w:numPr>
          <w:ilvl w:val="0"/>
          <w:numId w:val="3"/>
        </w:numPr>
      </w:pPr>
      <w:r>
        <w:t>работать с администраторами (добавлять, просматривать, редактировать)</w:t>
      </w:r>
      <w:r w:rsidRPr="00900B6E">
        <w:t>;</w:t>
      </w:r>
    </w:p>
    <w:p w:rsidR="00AD3FA8" w:rsidRDefault="00AD3FA8" w:rsidP="00AD3FA8">
      <w:pPr>
        <w:pStyle w:val="a1"/>
        <w:numPr>
          <w:ilvl w:val="0"/>
          <w:numId w:val="3"/>
        </w:numPr>
      </w:pPr>
      <w:r>
        <w:t>работать с данными партнеров (удалять, добавлять, редактировать)</w:t>
      </w:r>
      <w:r w:rsidRPr="00BB290B">
        <w:t>;</w:t>
      </w:r>
    </w:p>
    <w:p w:rsidR="00AD3FA8" w:rsidRDefault="00AD3FA8" w:rsidP="00AD3FA8">
      <w:r>
        <w:t>Авторизированный как редактор может работать с рецензиями (добавлять, редактировать,</w:t>
      </w:r>
      <w:r w:rsidRPr="00A75637">
        <w:t xml:space="preserve"> </w:t>
      </w:r>
      <w:r>
        <w:t>удалять</w:t>
      </w:r>
      <w:r w:rsidRPr="00A75637">
        <w:t xml:space="preserve">, </w:t>
      </w:r>
      <w:r>
        <w:t>просматривать), а также добавлять, редактировать или удалять данные партнера к рецензии.</w:t>
      </w:r>
    </w:p>
    <w:p w:rsidR="00B326F9" w:rsidRDefault="00B326F9" w:rsidP="00AD3FA8">
      <w:r>
        <w:br w:type="page"/>
      </w:r>
    </w:p>
    <w:bookmarkStart w:id="88" w:name="_Toc41742048"/>
    <w:bookmarkStart w:id="89" w:name="_Toc42269096"/>
    <w:p w:rsidR="00B326F9" w:rsidRDefault="00B326F9" w:rsidP="00B326F9">
      <w:pPr>
        <w:pStyle w:val="af6"/>
        <w:outlineLvl w:val="0"/>
      </w:pPr>
      <w:r>
        <w:rPr>
          <w:noProof/>
          <w:lang w:eastAsia="ru-RU"/>
        </w:rPr>
        <w:lastRenderedPageBreak/>
        <mc:AlternateContent>
          <mc:Choice Requires="wps">
            <w:drawing>
              <wp:anchor distT="0" distB="0" distL="114300" distR="114300" simplePos="0" relativeHeight="251803135" behindDoc="0" locked="0" layoutInCell="1" allowOverlap="1" wp14:anchorId="49D5DA27" wp14:editId="2C1ED420">
                <wp:simplePos x="0" y="0"/>
                <wp:positionH relativeFrom="column">
                  <wp:posOffset>6133477</wp:posOffset>
                </wp:positionH>
                <wp:positionV relativeFrom="paragraph">
                  <wp:posOffset>-383660</wp:posOffset>
                </wp:positionV>
                <wp:extent cx="276045" cy="284672"/>
                <wp:effectExtent l="0" t="0" r="0" b="1270"/>
                <wp:wrapNone/>
                <wp:docPr id="70" name="Прямоугольник 70"/>
                <wp:cNvGraphicFramePr/>
                <a:graphic xmlns:a="http://schemas.openxmlformats.org/drawingml/2006/main">
                  <a:graphicData uri="http://schemas.microsoft.com/office/word/2010/wordprocessingShape">
                    <wps:wsp>
                      <wps:cNvSpPr/>
                      <wps:spPr bwMode="auto">
                        <a:xfrm>
                          <a:off x="0" y="0"/>
                          <a:ext cx="276045" cy="284672"/>
                        </a:xfrm>
                        <a:prstGeom prst="rect">
                          <a:avLst/>
                        </a:prstGeom>
                        <a:solidFill>
                          <a:schemeClr val="bg1"/>
                        </a:solidFill>
                        <a:ln w="25400">
                          <a:noFill/>
                          <a:miter lim="800000"/>
                          <a:headEnd/>
                          <a:tailEnd/>
                        </a:ln>
                        <a:ex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anchor>
            </w:drawing>
          </mc:Choice>
          <mc:Fallback>
            <w:pict>
              <v:rect w14:anchorId="52941377" id="Прямоугольник 70" o:spid="_x0000_s1026" style="position:absolute;margin-left:482.95pt;margin-top:-30.2pt;width:21.75pt;height:22.4pt;z-index:2518031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" fillcolor="white [3212]" stroked="f" strokeweight="2pt"/>
            </w:pict>
          </mc:Fallback>
        </mc:AlternateContent>
      </w:r>
      <w:r w:rsidRPr="0013781E">
        <w:rPr>
          <w:noProof/>
          <w:lang w:eastAsia="ru-RU"/>
        </w:rPr>
        <mc:AlternateContent>
          <mc:Choice Requires="wpg">
            <w:drawing>
              <wp:anchor distT="0" distB="0" distL="114300" distR="114300" simplePos="0" relativeHeight="251802111" behindDoc="1" locked="0" layoutInCell="1" allowOverlap="1" wp14:anchorId="35BC8DD1" wp14:editId="1D995BA0">
                <wp:simplePos x="0" y="0"/>
                <wp:positionH relativeFrom="page">
                  <wp:posOffset>720090</wp:posOffset>
                </wp:positionH>
                <wp:positionV relativeFrom="page">
                  <wp:posOffset>180340</wp:posOffset>
                </wp:positionV>
                <wp:extent cx="6660000" cy="10332000"/>
                <wp:effectExtent l="0" t="0" r="26670" b="31750"/>
                <wp:wrapNone/>
                <wp:docPr id="71" name="Группа 71"/>
                <wp:cNvGraphicFramePr/>
                <a:graphic xmlns:a="http://schemas.openxmlformats.org/drawingml/2006/main">
                  <a:graphicData uri="http://schemas.microsoft.com/office/word/2010/wordprocessingGroup">
                    <wpg:wgp>
                      <wpg:cNvGrpSpPr/>
                      <wpg:grpSpPr>
                        <a:xfrm>
                          <a:off x="0" y="0"/>
                          <a:ext cx="6660000" cy="10332000"/>
                          <a:chOff x="0" y="0"/>
                          <a:chExt cx="6662946" cy="10334945"/>
                        </a:xfrm>
                      </wpg:grpSpPr>
                      <wps:wsp>
                        <wps:cNvPr id="72" name="Прямая соединительная линия 72"/>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 name="Прямая соединительная линия 73"/>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 name="Прямая соединительная линия 74"/>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Прямая соединительная линия 75"/>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6" name="Прямая соединительная линия 76"/>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Прямая соединительная линия 77"/>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Прямая соединительная линия 78"/>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Прямая соединительная линия 7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Прямая соединительная линия 85"/>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 name="Прямая соединительная линия 93"/>
                        <wps:cNvCnPr>
                          <a:cxnSpLocks noChangeShapeType="1"/>
                        </wps:cNvCnPr>
                        <wps:spPr bwMode="auto">
                          <a:xfrm>
                            <a:off x="1442852"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 name="Прямая соединительная линия 100"/>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 name="Прямая соединительная линия 111"/>
                        <wps:cNvCnPr>
                          <a:cxnSpLocks noChangeShapeType="1"/>
                        </wps:cNvCnPr>
                        <wps:spPr bwMode="auto">
                          <a:xfrm>
                            <a:off x="255320"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Прямая соединительная линия 112"/>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 name="Прямая соединительная линия 113"/>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Прямая соединительная линия 114"/>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Прямая соединительная линия 115"/>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7" name="Прямая соединительная линия 117"/>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8" name="Прямая соединительная линия 118"/>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9" name="Прямая соединительная линия 119"/>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Прямая соединительная линия 120"/>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Прямоугольник 121"/>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Надпись 24"/>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326F9">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123" name="Надпись 25"/>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326F9">
                              <w:pPr>
                                <w:ind w:firstLine="0"/>
                                <w:jc w:val="center"/>
                                <w:rPr>
                                  <w:rFonts w:ascii="Arial" w:hAnsi="Arial" w:cs="Arial"/>
                                  <w:sz w:val="18"/>
                                  <w:szCs w:val="18"/>
                                </w:rPr>
                              </w:pPr>
                              <w:r w:rsidRPr="0066310D">
                                <w:rPr>
                                  <w:sz w:val="18"/>
                                  <w:szCs w:val="18"/>
                                </w:rPr>
                                <w:t>Изм</w:t>
                              </w:r>
                            </w:p>
                          </w:txbxContent>
                        </wps:txbx>
                        <wps:bodyPr rot="0" vert="horz" wrap="square" lIns="18000" tIns="18000" rIns="18000" bIns="0" anchor="t" anchorCtr="0" upright="1">
                          <a:noAutofit/>
                        </wps:bodyPr>
                      </wps:wsp>
                      <wps:wsp>
                        <wps:cNvPr id="125" name="Надпись 26"/>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D4FF3" w:rsidRPr="002D0CDF" w:rsidRDefault="00ED4FF3" w:rsidP="00B326F9">
                              <w:pPr>
                                <w:ind w:firstLine="0"/>
                                <w:jc w:val="center"/>
                              </w:pPr>
                              <w:r w:rsidRPr="0066310D">
                                <w:rPr>
                                  <w:sz w:val="18"/>
                                  <w:szCs w:val="18"/>
                                </w:rPr>
                                <w:t>Лист</w:t>
                              </w:r>
                            </w:p>
                          </w:txbxContent>
                        </wps:txbx>
                        <wps:bodyPr rot="0" vert="horz" wrap="square" lIns="18000" tIns="18000" rIns="18000" bIns="0" anchor="t" anchorCtr="0" upright="1">
                          <a:noAutofit/>
                        </wps:bodyPr>
                      </wps:wsp>
                      <wps:wsp>
                        <wps:cNvPr id="126" name="Надпись 27"/>
                        <wps:cNvSpPr txBox="1">
                          <a:spLocks noChangeArrowheads="1"/>
                        </wps:cNvSpPr>
                        <wps:spPr bwMode="auto">
                          <a:xfrm>
                            <a:off x="593766" y="925087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520833" w:rsidRDefault="00ED4FF3" w:rsidP="00B326F9">
                              <w:pPr>
                                <w:ind w:firstLine="0"/>
                                <w:jc w:val="center"/>
                                <w:rPr>
                                  <w:sz w:val="18"/>
                                  <w:szCs w:val="18"/>
                                </w:rPr>
                              </w:pPr>
                              <w:r w:rsidRPr="00520833">
                                <w:rPr>
                                  <w:sz w:val="18"/>
                                  <w:szCs w:val="18"/>
                                </w:rPr>
                                <w:t>№ документа</w:t>
                              </w:r>
                            </w:p>
                          </w:txbxContent>
                        </wps:txbx>
                        <wps:bodyPr rot="0" vert="horz" wrap="square" lIns="18000" tIns="18000" rIns="18000" bIns="0" anchor="t" anchorCtr="0" upright="1">
                          <a:noAutofit/>
                        </wps:bodyPr>
                      </wps:wsp>
                      <wps:wsp>
                        <wps:cNvPr id="127" name="Надпись 28"/>
                        <wps:cNvSpPr txBox="1">
                          <a:spLocks noChangeArrowheads="1"/>
                        </wps:cNvSpPr>
                        <wps:spPr bwMode="auto">
                          <a:xfrm>
                            <a:off x="617517" y="9446821"/>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791A9E" w:rsidRDefault="00ED4FF3" w:rsidP="00B326F9">
                              <w:pPr>
                                <w:ind w:firstLine="0"/>
                                <w:rPr>
                                  <w:rFonts w:ascii="Arial" w:hAnsi="Arial" w:cs="Arial"/>
                                  <w:sz w:val="20"/>
                                  <w:szCs w:val="20"/>
                                </w:rPr>
                              </w:pPr>
                              <w:r>
                                <w:rPr>
                                  <w:sz w:val="20"/>
                                  <w:szCs w:val="20"/>
                                </w:rPr>
                                <w:t>Завадская</w:t>
                              </w:r>
                            </w:p>
                            <w:p w:rsidR="00ED4FF3" w:rsidRPr="002D0CDF" w:rsidRDefault="00ED4FF3" w:rsidP="00B326F9"/>
                          </w:txbxContent>
                        </wps:txbx>
                        <wps:bodyPr rot="0" vert="horz" wrap="square" lIns="18000" tIns="0" rIns="18000" bIns="0" anchor="t" anchorCtr="0" upright="1">
                          <a:noAutofit/>
                        </wps:bodyPr>
                      </wps:wsp>
                      <wps:wsp>
                        <wps:cNvPr id="128" name="Надпись 29"/>
                        <wps:cNvSpPr txBox="1">
                          <a:spLocks noChangeArrowheads="1"/>
                        </wps:cNvSpPr>
                        <wps:spPr bwMode="auto">
                          <a:xfrm>
                            <a:off x="617517" y="960713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326F9">
                              <w:pPr>
                                <w:ind w:firstLine="0"/>
                                <w:rPr>
                                  <w:rFonts w:ascii="Arial" w:hAnsi="Arial" w:cs="Arial"/>
                                  <w:spacing w:val="-6"/>
                                  <w:sz w:val="20"/>
                                  <w:szCs w:val="20"/>
                                </w:rPr>
                              </w:pPr>
                              <w:r>
                                <w:rPr>
                                  <w:spacing w:val="-6"/>
                                  <w:sz w:val="20"/>
                                  <w:szCs w:val="20"/>
                                </w:rPr>
                                <w:t>Потапенко</w:t>
                              </w:r>
                            </w:p>
                            <w:p w:rsidR="00ED4FF3" w:rsidRPr="002D0CDF" w:rsidRDefault="00ED4FF3" w:rsidP="00B326F9">
                              <w:pPr>
                                <w:ind w:firstLine="0"/>
                                <w:rPr>
                                  <w:rFonts w:ascii="Arial" w:hAnsi="Arial" w:cs="Arial"/>
                                  <w:sz w:val="20"/>
                                  <w:szCs w:val="20"/>
                                </w:rPr>
                              </w:pPr>
                            </w:p>
                            <w:p w:rsidR="00ED4FF3" w:rsidRDefault="00ED4FF3" w:rsidP="00B326F9">
                              <w:pPr>
                                <w:ind w:firstLine="0"/>
                              </w:pPr>
                            </w:p>
                          </w:txbxContent>
                        </wps:txbx>
                        <wps:bodyPr rot="0" vert="horz" wrap="square" lIns="18000" tIns="0" rIns="18000" bIns="0" anchor="t" anchorCtr="0" upright="1">
                          <a:noAutofit/>
                        </wps:bodyPr>
                      </wps:wsp>
                      <wps:wsp>
                        <wps:cNvPr id="129" name="Надпись 30"/>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326F9">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B326F9">
                              <w:pPr>
                                <w:rPr>
                                  <w:rFonts w:ascii="Arial" w:hAnsi="Arial" w:cs="Arial"/>
                                  <w:sz w:val="20"/>
                                  <w:szCs w:val="20"/>
                                </w:rPr>
                              </w:pPr>
                            </w:p>
                          </w:txbxContent>
                        </wps:txbx>
                        <wps:bodyPr rot="0" vert="horz" wrap="square" lIns="18000" tIns="0" rIns="18000" bIns="0" anchor="t" anchorCtr="0" upright="1">
                          <a:noAutofit/>
                        </wps:bodyPr>
                      </wps:wsp>
                      <wps:wsp>
                        <wps:cNvPr id="130" name="Надпись 31"/>
                        <wps:cNvSpPr txBox="1">
                          <a:spLocks noChangeArrowheads="1"/>
                        </wps:cNvSpPr>
                        <wps:spPr bwMode="auto">
                          <a:xfrm>
                            <a:off x="1425039" y="925087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326F9">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wps:txbx>
                        <wps:bodyPr rot="0" vert="horz" wrap="square" lIns="18000" tIns="18000" rIns="18000" bIns="0" anchor="t" anchorCtr="0" upright="1">
                          <a:noAutofit/>
                        </wps:bodyPr>
                      </wps:wsp>
                      <wps:wsp>
                        <wps:cNvPr id="131" name="Надпись 32"/>
                        <wps:cNvSpPr txBox="1">
                          <a:spLocks noChangeArrowheads="1"/>
                        </wps:cNvSpPr>
                        <wps:spPr bwMode="auto">
                          <a:xfrm>
                            <a:off x="1971304"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326F9">
                              <w:pPr>
                                <w:ind w:firstLine="0"/>
                                <w:jc w:val="center"/>
                                <w:rPr>
                                  <w:rFonts w:ascii="Arial" w:hAnsi="Arial" w:cs="Arial"/>
                                  <w:sz w:val="18"/>
                                  <w:szCs w:val="18"/>
                                </w:rPr>
                              </w:pPr>
                              <w:r w:rsidRPr="0066310D">
                                <w:rPr>
                                  <w:sz w:val="18"/>
                                  <w:szCs w:val="18"/>
                                </w:rPr>
                                <w:t>Дата</w:t>
                              </w:r>
                            </w:p>
                          </w:txbxContent>
                        </wps:txbx>
                        <wps:bodyPr rot="0" vert="horz" wrap="square" lIns="18000" tIns="18000" rIns="18000" bIns="0" anchor="t" anchorCtr="0" upright="1">
                          <a:noAutofit/>
                        </wps:bodyPr>
                      </wps:wsp>
                      <wps:wsp>
                        <wps:cNvPr id="132" name="Надпись 33"/>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326F9">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133" name="Надпись 34"/>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326F9">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134" name="Надпись 35"/>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B326F9">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135" name="Надпись 36"/>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326F9">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136" name="Надпись 37"/>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326F9">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137" name="Надпись 38"/>
                        <wps:cNvSpPr txBox="1">
                          <a:spLocks noChangeArrowheads="1"/>
                        </wps:cNvSpPr>
                        <wps:spPr bwMode="auto">
                          <a:xfrm>
                            <a:off x="2339439" y="8989621"/>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B326F9">
                              <w:pPr>
                                <w:ind w:firstLine="0"/>
                                <w:jc w:val="center"/>
                                <w:rPr>
                                  <w:sz w:val="36"/>
                                  <w:szCs w:val="36"/>
                                </w:rPr>
                              </w:pPr>
                              <w:r>
                                <w:rPr>
                                  <w:sz w:val="36"/>
                                  <w:szCs w:val="36"/>
                                </w:rPr>
                                <w:t>ДП 05</w:t>
                              </w:r>
                              <w:r w:rsidRPr="0066310D">
                                <w:rPr>
                                  <w:sz w:val="36"/>
                                  <w:szCs w:val="36"/>
                                </w:rPr>
                                <w:t>.</w:t>
                              </w:r>
                              <w:proofErr w:type="gramStart"/>
                              <w:r w:rsidRPr="0066310D">
                                <w:rPr>
                                  <w:sz w:val="36"/>
                                  <w:szCs w:val="36"/>
                                </w:rPr>
                                <w:t>0</w:t>
                              </w:r>
                              <w:r>
                                <w:rPr>
                                  <w:sz w:val="36"/>
                                  <w:szCs w:val="36"/>
                                </w:rPr>
                                <w:t>0</w:t>
                              </w:r>
                              <w:r w:rsidRPr="0066310D">
                                <w:rPr>
                                  <w:sz w:val="36"/>
                                  <w:szCs w:val="36"/>
                                </w:rPr>
                                <w:t>.ПЗ</w:t>
                              </w:r>
                              <w:proofErr w:type="gramEnd"/>
                            </w:p>
                          </w:txbxContent>
                        </wps:txbx>
                        <wps:bodyPr rot="0" vert="horz" wrap="square" lIns="18000" tIns="0" rIns="18000" bIns="0" anchor="t" anchorCtr="0" upright="1">
                          <a:noAutofit/>
                        </wps:bodyPr>
                      </wps:wsp>
                      <wps:wsp>
                        <wps:cNvPr id="138" name="Надпись 39"/>
                        <wps:cNvSpPr txBox="1">
                          <a:spLocks noChangeArrowheads="1"/>
                        </wps:cNvSpPr>
                        <wps:spPr bwMode="auto">
                          <a:xfrm>
                            <a:off x="4857008" y="9797143"/>
                            <a:ext cx="1799590" cy="52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B326F9">
                              <w:pPr>
                                <w:ind w:firstLine="0"/>
                                <w:jc w:val="center"/>
                                <w:rPr>
                                  <w:sz w:val="36"/>
                                  <w:szCs w:val="36"/>
                                </w:rPr>
                              </w:pPr>
                              <w:r w:rsidRPr="0066310D">
                                <w:rPr>
                                  <w:sz w:val="36"/>
                                  <w:szCs w:val="36"/>
                                </w:rPr>
                                <w:t>БГТУ</w:t>
                              </w:r>
                            </w:p>
                            <w:p w:rsidR="00ED4FF3" w:rsidRPr="0066310D" w:rsidRDefault="00ED4FF3" w:rsidP="00B326F9">
                              <w:pPr>
                                <w:ind w:firstLine="0"/>
                                <w:jc w:val="center"/>
                                <w:rPr>
                                  <w:sz w:val="36"/>
                                  <w:szCs w:val="36"/>
                                </w:rPr>
                              </w:pPr>
                              <w:r>
                                <w:rPr>
                                  <w:sz w:val="36"/>
                                  <w:szCs w:val="36"/>
                                </w:rPr>
                                <w:t>743</w:t>
                              </w:r>
                              <w:r>
                                <w:rPr>
                                  <w:sz w:val="36"/>
                                  <w:szCs w:val="36"/>
                                  <w:lang w:val="en-US"/>
                                </w:rPr>
                                <w:t>19</w:t>
                              </w:r>
                              <w:r>
                                <w:rPr>
                                  <w:sz w:val="36"/>
                                  <w:szCs w:val="36"/>
                                </w:rPr>
                                <w:t>09, 2020</w:t>
                              </w:r>
                            </w:p>
                          </w:txbxContent>
                        </wps:txbx>
                        <wps:bodyPr rot="0" vert="horz" wrap="square" lIns="18000" tIns="0" rIns="18000" bIns="0" anchor="t" anchorCtr="0" upright="1">
                          <a:noAutofit/>
                        </wps:bodyPr>
                      </wps:wsp>
                      <wps:wsp>
                        <wps:cNvPr id="139" name="Надпись 40"/>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B326F9">
                              <w:pPr>
                                <w:suppressAutoHyphens/>
                                <w:spacing w:before="240"/>
                                <w:ind w:firstLine="0"/>
                                <w:jc w:val="center"/>
                                <w:rPr>
                                  <w:rFonts w:ascii="Arial" w:hAnsi="Arial" w:cs="Arial"/>
                                  <w:sz w:val="24"/>
                                  <w:szCs w:val="24"/>
                                </w:rPr>
                              </w:pPr>
                              <w:r>
                                <w:rPr>
                                  <w:sz w:val="24"/>
                                  <w:szCs w:val="24"/>
                                </w:rPr>
                                <w:t>Тестирование и руководство пользователя</w:t>
                              </w:r>
                            </w:p>
                          </w:txbxContent>
                        </wps:txbx>
                        <wps:bodyPr rot="0" vert="horz" wrap="square" lIns="18000" tIns="0" rIns="18000" bIns="0" anchor="t" anchorCtr="0" upright="1">
                          <a:noAutofit/>
                        </wps:bodyPr>
                      </wps:wsp>
                      <wps:wsp>
                        <wps:cNvPr id="140" name="Надпись 41"/>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326F9">
                              <w:pPr>
                                <w:ind w:firstLine="0"/>
                                <w:rPr>
                                  <w:rFonts w:ascii="Arial" w:hAnsi="Arial" w:cs="Arial"/>
                                  <w:sz w:val="20"/>
                                  <w:szCs w:val="20"/>
                                </w:rPr>
                              </w:pPr>
                              <w:r w:rsidRPr="00012D11">
                                <w:rPr>
                                  <w:sz w:val="20"/>
                                  <w:szCs w:val="20"/>
                                </w:rPr>
                                <w:t>Н. 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141" name="Надпись 42"/>
                        <wps:cNvSpPr txBox="1">
                          <a:spLocks noChangeArrowheads="1"/>
                        </wps:cNvSpPr>
                        <wps:spPr bwMode="auto">
                          <a:xfrm>
                            <a:off x="617517" y="9969335"/>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326F9">
                              <w:pPr>
                                <w:ind w:firstLine="0"/>
                                <w:rPr>
                                  <w:rFonts w:ascii="Arial" w:hAnsi="Arial" w:cs="Arial"/>
                                  <w:spacing w:val="-6"/>
                                  <w:sz w:val="20"/>
                                  <w:szCs w:val="20"/>
                                </w:rPr>
                              </w:pPr>
                              <w:r>
                                <w:rPr>
                                  <w:spacing w:val="-6"/>
                                  <w:sz w:val="20"/>
                                  <w:szCs w:val="20"/>
                                </w:rPr>
                                <w:t>Савчук</w:t>
                              </w:r>
                            </w:p>
                            <w:p w:rsidR="00ED4FF3" w:rsidRPr="002D0CDF" w:rsidRDefault="00ED4FF3" w:rsidP="00B326F9">
                              <w:pPr>
                                <w:rPr>
                                  <w:rFonts w:ascii="Arial" w:hAnsi="Arial" w:cs="Arial"/>
                                  <w:sz w:val="20"/>
                                  <w:szCs w:val="20"/>
                                </w:rPr>
                              </w:pPr>
                            </w:p>
                            <w:p w:rsidR="00ED4FF3" w:rsidRPr="002D0CDF" w:rsidRDefault="00ED4FF3" w:rsidP="00B326F9">
                              <w:pPr>
                                <w:rPr>
                                  <w:rFonts w:ascii="Arial" w:hAnsi="Arial" w:cs="Arial"/>
                                  <w:sz w:val="20"/>
                                  <w:szCs w:val="20"/>
                                </w:rPr>
                              </w:pPr>
                              <w:r>
                                <w:rPr>
                                  <w:rFonts w:ascii="Arial" w:hAnsi="Arial" w:cs="Arial"/>
                                  <w:sz w:val="20"/>
                                  <w:szCs w:val="20"/>
                                </w:rPr>
                                <w:t>Савчук</w:t>
                              </w:r>
                            </w:p>
                          </w:txbxContent>
                        </wps:txbx>
                        <wps:bodyPr rot="0" vert="horz" wrap="square" lIns="18000" tIns="0" rIns="18000" bIns="0" anchor="t" anchorCtr="0" upright="1">
                          <a:noAutofit/>
                        </wps:bodyPr>
                      </wps:wsp>
                      <wps:wsp>
                        <wps:cNvPr id="142" name="Надпись 43"/>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B326F9">
                              <w:pPr>
                                <w:ind w:firstLine="0"/>
                                <w:jc w:val="center"/>
                                <w:rPr>
                                  <w:sz w:val="18"/>
                                  <w:szCs w:val="18"/>
                                </w:rPr>
                              </w:pPr>
                              <w:r w:rsidRPr="00AD2DCB">
                                <w:rPr>
                                  <w:sz w:val="18"/>
                                  <w:szCs w:val="18"/>
                                </w:rPr>
                                <w:t>у</w:t>
                              </w:r>
                            </w:p>
                          </w:txbxContent>
                        </wps:txbx>
                        <wps:bodyPr rot="0" vert="horz" wrap="square" lIns="18000" tIns="18000" rIns="18000" bIns="0" anchor="t" anchorCtr="0" upright="1">
                          <a:noAutofit/>
                        </wps:bodyPr>
                      </wps:wsp>
                      <wps:wsp>
                        <wps:cNvPr id="143" name="Надпись 44"/>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B326F9">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144" name="Надпись 5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774271" w:rsidP="00B326F9">
                              <w:pPr>
                                <w:ind w:firstLine="0"/>
                                <w:jc w:val="center"/>
                                <w:rPr>
                                  <w:sz w:val="18"/>
                                  <w:szCs w:val="18"/>
                                </w:rPr>
                              </w:pPr>
                              <w:r>
                                <w:rPr>
                                  <w:sz w:val="18"/>
                                  <w:szCs w:val="18"/>
                                </w:rPr>
                                <w:t>11</w:t>
                              </w:r>
                            </w:p>
                          </w:txbxContent>
                        </wps:txbx>
                        <wps:bodyPr rot="0" vert="horz" wrap="square" lIns="18000" tIns="18000" rIns="18000" bIns="0" anchor="t" anchorCtr="0" upright="1">
                          <a:noAutofit/>
                        </wps:bodyPr>
                      </wps:wsp>
                      <wps:wsp>
                        <wps:cNvPr id="145" name="Надпись 5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B326F9">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s:wsp>
                        <wps:cNvPr id="146" name="Надпись 56"/>
                        <wps:cNvSpPr txBox="1">
                          <a:spLocks noChangeArrowheads="1"/>
                        </wps:cNvSpPr>
                        <wps:spPr bwMode="auto">
                          <a:xfrm>
                            <a:off x="617517" y="9785267"/>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B326F9">
                              <w:pPr>
                                <w:rPr>
                                  <w:rFonts w:ascii="Arial" w:hAnsi="Arial" w:cs="Arial"/>
                                  <w:sz w:val="20"/>
                                  <w:szCs w:val="20"/>
                                </w:rPr>
                              </w:pPr>
                            </w:p>
                            <w:p w:rsidR="00ED4FF3" w:rsidRPr="002D0CDF" w:rsidRDefault="00ED4FF3" w:rsidP="00B326F9">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5BC8DD1" id="Группа 71" o:spid="_x0000_s1394" style="position:absolute;left:0;text-align:left;margin-left:56.7pt;margin-top:14.2pt;width:524.4pt;height:813.55pt;z-index:-251514369;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">
                <v:line id="Прямая соединительная линия 72" o:spid="_x0000_s1395"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Прямая соединительная линия 73" o:spid="_x0000_s1396"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HBfxgAAANsAAAAPAAAAZHJzL2Rvd25yZXYueG1sRI9Pa8JA&#10;FMTvgt9heUJvurFCKq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lixwX8YAAADbAAAA&#10;DwAAAAAAAAAAAAAAAAAHAgAAZHJzL2Rvd25yZXYueG1sUEsFBgAAAAADAAMAtwAAAPoCAAAAAA==&#10;"/>
                <v:line id="Прямая соединительная линия 74" o:spid="_x0000_s1397"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Прямая соединительная линия 75" o:spid="_x0000_s1398"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v:line id="Прямая соединительная линия 76" o:spid="_x0000_s1399"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line id="Прямая соединительная линия 77" o:spid="_x0000_s1400"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line id="Прямая соединительная линия 78" o:spid="_x0000_s1401"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"/>
                <v:line id="Прямая соединительная линия 79" o:spid="_x0000_s1402"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Прямая соединительная линия 85" o:spid="_x0000_s1403"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Прямая соединительная линия 93" o:spid="_x0000_s1404"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bKBwgAAANsAAAAPAAAAZHJzL2Rvd25yZXYueG1sRI9Pi8Iw&#10;FMTvC36H8ARva6ri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Co9bKBwgAAANsAAAAPAAAA&#10;AAAAAAAAAAAAAAcCAABkcnMvZG93bnJldi54bWxQSwUGAAAAAAMAAwC3AAAA9gIAAAAA&#10;" strokeweight="2pt"/>
                <v:line id="Прямая соединительная линия 100" o:spid="_x0000_s1405"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" strokeweight="2pt"/>
                <v:line id="Прямая соединительная линия 111" o:spid="_x0000_s1406"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" strokeweight="2pt"/>
                <v:line id="Прямая соединительная линия 112" o:spid="_x0000_s1407"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Прямая соединительная линия 113" o:spid="_x0000_s1408"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Прямая соединительная линия 114" o:spid="_x0000_s1409"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QKvgAAANwAAAAPAAAAZHJzL2Rvd25yZXYueG1sRE+9CsIw&#10;EN4F3yGc4Kapo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J6RtAq+AAAA3AAAAA8AAAAAAAAA&#10;AAAAAAAABwIAAGRycy9kb3ducmV2LnhtbFBLBQYAAAAAAwADALcAAADyAgAAAAA=&#10;" strokeweight="2pt"/>
                <v:line id="Прямая соединительная линия 115" o:spid="_x0000_s1410"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"/>
                <v:line id="Прямая соединительная линия 117" o:spid="_x0000_s1411"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"/>
                <v:line id="Прямая соединительная линия 118" o:spid="_x0000_s1412"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" strokeweight="2pt"/>
                <v:line id="Прямая соединительная линия 119" o:spid="_x0000_s1413"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line id="Прямая соединительная линия 120" o:spid="_x0000_s1414"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rect id="Прямоугольник 121" o:spid="_x0000_s1415"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" filled="f" strokeweight="2pt"/>
                <v:shape id="Надпись 24" o:spid="_x0000_s1416"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" filled="f" stroked="f">
                  <v:textbox inset=".5mm,.5mm,.5mm,0">
                    <w:txbxContent>
                      <w:p w:rsidR="00ED4FF3" w:rsidRPr="002D0CDF" w:rsidRDefault="00ED4FF3" w:rsidP="00B326F9">
                        <w:pPr>
                          <w:ind w:firstLine="0"/>
                          <w:jc w:val="center"/>
                          <w:rPr>
                            <w:rFonts w:ascii="Arial" w:hAnsi="Arial" w:cs="Arial"/>
                            <w:sz w:val="18"/>
                            <w:szCs w:val="18"/>
                          </w:rPr>
                        </w:pPr>
                        <w:r w:rsidRPr="0066310D">
                          <w:rPr>
                            <w:sz w:val="18"/>
                            <w:szCs w:val="18"/>
                          </w:rPr>
                          <w:t>Листов</w:t>
                        </w:r>
                      </w:p>
                    </w:txbxContent>
                  </v:textbox>
                </v:shape>
                <v:shape id="Надпись 25" o:spid="_x0000_s1417"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" filled="f" stroked="f">
                  <v:textbox inset=".5mm,.5mm,.5mm,0">
                    <w:txbxContent>
                      <w:p w:rsidR="00ED4FF3" w:rsidRPr="002D0CDF" w:rsidRDefault="00ED4FF3" w:rsidP="00B326F9">
                        <w:pPr>
                          <w:ind w:firstLine="0"/>
                          <w:jc w:val="center"/>
                          <w:rPr>
                            <w:rFonts w:ascii="Arial" w:hAnsi="Arial" w:cs="Arial"/>
                            <w:sz w:val="18"/>
                            <w:szCs w:val="18"/>
                          </w:rPr>
                        </w:pPr>
                        <w:r w:rsidRPr="0066310D">
                          <w:rPr>
                            <w:sz w:val="18"/>
                            <w:szCs w:val="18"/>
                          </w:rPr>
                          <w:t>Изм</w:t>
                        </w:r>
                      </w:p>
                    </w:txbxContent>
                  </v:textbox>
                </v:shape>
                <v:shape id="Надпись 26" o:spid="_x0000_s1418"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" filled="f" stroked="f">
                  <v:textbox inset=".5mm,.5mm,.5mm,0">
                    <w:txbxContent>
                      <w:p w:rsidR="00ED4FF3" w:rsidRPr="002D0CDF" w:rsidRDefault="00ED4FF3" w:rsidP="00B326F9">
                        <w:pPr>
                          <w:ind w:firstLine="0"/>
                          <w:jc w:val="center"/>
                        </w:pPr>
                        <w:r w:rsidRPr="0066310D">
                          <w:rPr>
                            <w:sz w:val="18"/>
                            <w:szCs w:val="18"/>
                          </w:rPr>
                          <w:t>Лист</w:t>
                        </w:r>
                      </w:p>
                    </w:txbxContent>
                  </v:textbox>
                </v:shape>
                <v:shape id="Надпись 27" o:spid="_x0000_s1419"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" filled="f" stroked="f">
                  <v:textbox inset=".5mm,.5mm,.5mm,0">
                    <w:txbxContent>
                      <w:p w:rsidR="00ED4FF3" w:rsidRPr="00520833" w:rsidRDefault="00ED4FF3" w:rsidP="00B326F9">
                        <w:pPr>
                          <w:ind w:firstLine="0"/>
                          <w:jc w:val="center"/>
                          <w:rPr>
                            <w:sz w:val="18"/>
                            <w:szCs w:val="18"/>
                          </w:rPr>
                        </w:pPr>
                        <w:r w:rsidRPr="00520833">
                          <w:rPr>
                            <w:sz w:val="18"/>
                            <w:szCs w:val="18"/>
                          </w:rPr>
                          <w:t>№ документа</w:t>
                        </w:r>
                      </w:p>
                    </w:txbxContent>
                  </v:textbox>
                </v:shape>
                <v:shape id="Надпись 28" o:spid="_x0000_s1420"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" filled="f" stroked="f">
                  <v:textbox inset=".5mm,0,.5mm,0">
                    <w:txbxContent>
                      <w:p w:rsidR="00ED4FF3" w:rsidRPr="00791A9E" w:rsidRDefault="00ED4FF3" w:rsidP="00B326F9">
                        <w:pPr>
                          <w:ind w:firstLine="0"/>
                          <w:rPr>
                            <w:rFonts w:ascii="Arial" w:hAnsi="Arial" w:cs="Arial"/>
                            <w:sz w:val="20"/>
                            <w:szCs w:val="20"/>
                          </w:rPr>
                        </w:pPr>
                        <w:r>
                          <w:rPr>
                            <w:sz w:val="20"/>
                            <w:szCs w:val="20"/>
                          </w:rPr>
                          <w:t>Завадская</w:t>
                        </w:r>
                      </w:p>
                      <w:p w:rsidR="00ED4FF3" w:rsidRPr="002D0CDF" w:rsidRDefault="00ED4FF3" w:rsidP="00B326F9"/>
                    </w:txbxContent>
                  </v:textbox>
                </v:shape>
                <v:shape id="Надпись 29" o:spid="_x0000_s1421"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" filled="f" stroked="f">
                  <v:textbox inset=".5mm,0,.5mm,0">
                    <w:txbxContent>
                      <w:p w:rsidR="00ED4FF3" w:rsidRPr="002D0CDF" w:rsidRDefault="00ED4FF3" w:rsidP="00B326F9">
                        <w:pPr>
                          <w:ind w:firstLine="0"/>
                          <w:rPr>
                            <w:rFonts w:ascii="Arial" w:hAnsi="Arial" w:cs="Arial"/>
                            <w:spacing w:val="-6"/>
                            <w:sz w:val="20"/>
                            <w:szCs w:val="20"/>
                          </w:rPr>
                        </w:pPr>
                        <w:r>
                          <w:rPr>
                            <w:spacing w:val="-6"/>
                            <w:sz w:val="20"/>
                            <w:szCs w:val="20"/>
                          </w:rPr>
                          <w:t>Потапенко</w:t>
                        </w:r>
                      </w:p>
                      <w:p w:rsidR="00ED4FF3" w:rsidRPr="002D0CDF" w:rsidRDefault="00ED4FF3" w:rsidP="00B326F9">
                        <w:pPr>
                          <w:ind w:firstLine="0"/>
                          <w:rPr>
                            <w:rFonts w:ascii="Arial" w:hAnsi="Arial" w:cs="Arial"/>
                            <w:sz w:val="20"/>
                            <w:szCs w:val="20"/>
                          </w:rPr>
                        </w:pPr>
                      </w:p>
                      <w:p w:rsidR="00ED4FF3" w:rsidRDefault="00ED4FF3" w:rsidP="00B326F9">
                        <w:pPr>
                          <w:ind w:firstLine="0"/>
                        </w:pPr>
                      </w:p>
                    </w:txbxContent>
                  </v:textbox>
                </v:shape>
                <v:shape id="Надпись 30" o:spid="_x0000_s1422"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" filled="f" stroked="f">
                  <v:textbox inset=".5mm,0,.5mm,0">
                    <w:txbxContent>
                      <w:p w:rsidR="00ED4FF3" w:rsidRPr="002D0CDF" w:rsidRDefault="00ED4FF3" w:rsidP="00B326F9">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B326F9">
                        <w:pPr>
                          <w:rPr>
                            <w:rFonts w:ascii="Arial" w:hAnsi="Arial" w:cs="Arial"/>
                            <w:sz w:val="20"/>
                            <w:szCs w:val="20"/>
                          </w:rPr>
                        </w:pPr>
                      </w:p>
                    </w:txbxContent>
                  </v:textbox>
                </v:shape>
                <v:shape id="Надпись 31" o:spid="_x0000_s1423"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" filled="f" stroked="f">
                  <v:textbox inset=".5mm,.5mm,.5mm,0">
                    <w:txbxContent>
                      <w:p w:rsidR="00ED4FF3" w:rsidRPr="002D0CDF" w:rsidRDefault="00ED4FF3" w:rsidP="00B326F9">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v:textbox>
                </v:shape>
                <v:shape id="Надпись 32" o:spid="_x0000_s1424"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" filled="f" stroked="f">
                  <v:textbox inset=".5mm,.5mm,.5mm,0">
                    <w:txbxContent>
                      <w:p w:rsidR="00ED4FF3" w:rsidRPr="002D0CDF" w:rsidRDefault="00ED4FF3" w:rsidP="00B326F9">
                        <w:pPr>
                          <w:ind w:firstLine="0"/>
                          <w:jc w:val="center"/>
                          <w:rPr>
                            <w:rFonts w:ascii="Arial" w:hAnsi="Arial" w:cs="Arial"/>
                            <w:sz w:val="18"/>
                            <w:szCs w:val="18"/>
                          </w:rPr>
                        </w:pPr>
                        <w:r w:rsidRPr="0066310D">
                          <w:rPr>
                            <w:sz w:val="18"/>
                            <w:szCs w:val="18"/>
                          </w:rPr>
                          <w:t>Дата</w:t>
                        </w:r>
                      </w:p>
                    </w:txbxContent>
                  </v:textbox>
                </v:shape>
                <v:shape id="Надпись 33" o:spid="_x0000_s1425"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" filled="f" stroked="f">
                  <v:textbox inset=".5mm,0,.5mm,0">
                    <w:txbxContent>
                      <w:p w:rsidR="00ED4FF3" w:rsidRPr="002D0CDF" w:rsidRDefault="00ED4FF3" w:rsidP="00B326F9">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34" o:spid="_x0000_s1426"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" filled="f" stroked="f">
                  <v:textbox inset=".5mm,0,.5mm,0">
                    <w:txbxContent>
                      <w:p w:rsidR="00ED4FF3" w:rsidRPr="002D0CDF" w:rsidRDefault="00ED4FF3" w:rsidP="00B326F9">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35" o:spid="_x0000_s1427"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" filled="f" stroked="f">
                  <v:textbox inset=".5mm,0,.5mm,0">
                    <w:txbxContent>
                      <w:p w:rsidR="00ED4FF3" w:rsidRPr="00AD2DCB" w:rsidRDefault="00ED4FF3" w:rsidP="00B326F9">
                        <w:pPr>
                          <w:ind w:firstLine="0"/>
                          <w:rPr>
                            <w:sz w:val="20"/>
                            <w:szCs w:val="20"/>
                          </w:rPr>
                        </w:pPr>
                        <w:r w:rsidRPr="00AD2DCB">
                          <w:rPr>
                            <w:sz w:val="20"/>
                            <w:szCs w:val="20"/>
                          </w:rPr>
                          <w:t>Утв.</w:t>
                        </w:r>
                      </w:p>
                    </w:txbxContent>
                  </v:textbox>
                </v:shape>
                <v:shape id="Надпись 36" o:spid="_x0000_s1428"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" filled="f" stroked="f">
                  <v:textbox inset=".5mm,.5mm,.5mm,0">
                    <w:txbxContent>
                      <w:p w:rsidR="00ED4FF3" w:rsidRPr="002D0CDF" w:rsidRDefault="00ED4FF3" w:rsidP="00B326F9">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37" o:spid="_x0000_s1429"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" filled="f" stroked="f">
                  <v:textbox inset=".5mm,.5mm,.5mm,0">
                    <w:txbxContent>
                      <w:p w:rsidR="00ED4FF3" w:rsidRPr="002D0CDF" w:rsidRDefault="00ED4FF3" w:rsidP="00B326F9">
                        <w:pPr>
                          <w:ind w:firstLine="0"/>
                          <w:jc w:val="center"/>
                          <w:rPr>
                            <w:rFonts w:ascii="Arial" w:hAnsi="Arial" w:cs="Arial"/>
                            <w:sz w:val="18"/>
                            <w:szCs w:val="18"/>
                          </w:rPr>
                        </w:pPr>
                        <w:r w:rsidRPr="0066310D">
                          <w:rPr>
                            <w:sz w:val="18"/>
                            <w:szCs w:val="18"/>
                          </w:rPr>
                          <w:t>Лист</w:t>
                        </w:r>
                      </w:p>
                    </w:txbxContent>
                  </v:textbox>
                </v:shape>
                <v:shape id="Надпись 38" o:spid="_x0000_s1430"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" filled="f" stroked="f">
                  <v:textbox inset=".5mm,0,.5mm,0">
                    <w:txbxContent>
                      <w:p w:rsidR="00ED4FF3" w:rsidRPr="0066310D" w:rsidRDefault="00ED4FF3" w:rsidP="00B326F9">
                        <w:pPr>
                          <w:ind w:firstLine="0"/>
                          <w:jc w:val="center"/>
                          <w:rPr>
                            <w:sz w:val="36"/>
                            <w:szCs w:val="36"/>
                          </w:rPr>
                        </w:pPr>
                        <w:r>
                          <w:rPr>
                            <w:sz w:val="36"/>
                            <w:szCs w:val="36"/>
                          </w:rPr>
                          <w:t>ДП 05</w:t>
                        </w:r>
                        <w:r w:rsidRPr="0066310D">
                          <w:rPr>
                            <w:sz w:val="36"/>
                            <w:szCs w:val="36"/>
                          </w:rPr>
                          <w:t>.</w:t>
                        </w:r>
                        <w:proofErr w:type="gramStart"/>
                        <w:r w:rsidRPr="0066310D">
                          <w:rPr>
                            <w:sz w:val="36"/>
                            <w:szCs w:val="36"/>
                          </w:rPr>
                          <w:t>0</w:t>
                        </w:r>
                        <w:r>
                          <w:rPr>
                            <w:sz w:val="36"/>
                            <w:szCs w:val="36"/>
                          </w:rPr>
                          <w:t>0</w:t>
                        </w:r>
                        <w:r w:rsidRPr="0066310D">
                          <w:rPr>
                            <w:sz w:val="36"/>
                            <w:szCs w:val="36"/>
                          </w:rPr>
                          <w:t>.ПЗ</w:t>
                        </w:r>
                        <w:proofErr w:type="gramEnd"/>
                      </w:p>
                    </w:txbxContent>
                  </v:textbox>
                </v:shape>
                <v:shape id="Надпись 39" o:spid="_x0000_s1431"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" filled="f" stroked="f">
                  <v:textbox inset=".5mm,0,.5mm,0">
                    <w:txbxContent>
                      <w:p w:rsidR="00ED4FF3" w:rsidRPr="0066310D" w:rsidRDefault="00ED4FF3" w:rsidP="00B326F9">
                        <w:pPr>
                          <w:ind w:firstLine="0"/>
                          <w:jc w:val="center"/>
                          <w:rPr>
                            <w:sz w:val="36"/>
                            <w:szCs w:val="36"/>
                          </w:rPr>
                        </w:pPr>
                        <w:r w:rsidRPr="0066310D">
                          <w:rPr>
                            <w:sz w:val="36"/>
                            <w:szCs w:val="36"/>
                          </w:rPr>
                          <w:t>БГТУ</w:t>
                        </w:r>
                      </w:p>
                      <w:p w:rsidR="00ED4FF3" w:rsidRPr="0066310D" w:rsidRDefault="00ED4FF3" w:rsidP="00B326F9">
                        <w:pPr>
                          <w:ind w:firstLine="0"/>
                          <w:jc w:val="center"/>
                          <w:rPr>
                            <w:sz w:val="36"/>
                            <w:szCs w:val="36"/>
                          </w:rPr>
                        </w:pPr>
                        <w:r>
                          <w:rPr>
                            <w:sz w:val="36"/>
                            <w:szCs w:val="36"/>
                          </w:rPr>
                          <w:t>743</w:t>
                        </w:r>
                        <w:r>
                          <w:rPr>
                            <w:sz w:val="36"/>
                            <w:szCs w:val="36"/>
                            <w:lang w:val="en-US"/>
                          </w:rPr>
                          <w:t>19</w:t>
                        </w:r>
                        <w:r>
                          <w:rPr>
                            <w:sz w:val="36"/>
                            <w:szCs w:val="36"/>
                          </w:rPr>
                          <w:t>09, 2020</w:t>
                        </w:r>
                      </w:p>
                    </w:txbxContent>
                  </v:textbox>
                </v:shape>
                <v:shape id="Надпись 40" o:spid="_x0000_s1432"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" filled="f" stroked="f">
                  <v:textbox inset=".5mm,0,.5mm,0">
                    <w:txbxContent>
                      <w:p w:rsidR="00ED4FF3" w:rsidRPr="00AD2DCB" w:rsidRDefault="00ED4FF3" w:rsidP="00B326F9">
                        <w:pPr>
                          <w:suppressAutoHyphens/>
                          <w:spacing w:before="240"/>
                          <w:ind w:firstLine="0"/>
                          <w:jc w:val="center"/>
                          <w:rPr>
                            <w:rFonts w:ascii="Arial" w:hAnsi="Arial" w:cs="Arial"/>
                            <w:sz w:val="24"/>
                            <w:szCs w:val="24"/>
                          </w:rPr>
                        </w:pPr>
                        <w:r>
                          <w:rPr>
                            <w:sz w:val="24"/>
                            <w:szCs w:val="24"/>
                          </w:rPr>
                          <w:t>Тестирование и руководство пользователя</w:t>
                        </w:r>
                      </w:p>
                    </w:txbxContent>
                  </v:textbox>
                </v:shape>
                <v:shape id="Надпись 41" o:spid="_x0000_s1433"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" filled="f" stroked="f">
                  <v:textbox inset=".5mm,0,.5mm,0">
                    <w:txbxContent>
                      <w:p w:rsidR="00ED4FF3" w:rsidRPr="002D0CDF" w:rsidRDefault="00ED4FF3" w:rsidP="00B326F9">
                        <w:pPr>
                          <w:ind w:firstLine="0"/>
                          <w:rPr>
                            <w:rFonts w:ascii="Arial" w:hAnsi="Arial" w:cs="Arial"/>
                            <w:sz w:val="20"/>
                            <w:szCs w:val="20"/>
                          </w:rPr>
                        </w:pPr>
                        <w:r w:rsidRPr="00012D11">
                          <w:rPr>
                            <w:sz w:val="20"/>
                            <w:szCs w:val="20"/>
                          </w:rPr>
                          <w:t>Н. контр</w:t>
                        </w:r>
                        <w:r w:rsidRPr="002D0CDF">
                          <w:rPr>
                            <w:rFonts w:ascii="Arial" w:hAnsi="Arial" w:cs="Arial"/>
                            <w:sz w:val="20"/>
                            <w:szCs w:val="20"/>
                          </w:rPr>
                          <w:t>.</w:t>
                        </w:r>
                      </w:p>
                    </w:txbxContent>
                  </v:textbox>
                </v:shape>
                <v:shape id="Надпись 42" o:spid="_x0000_s1434"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" filled="f" stroked="f">
                  <v:textbox inset=".5mm,0,.5mm,0">
                    <w:txbxContent>
                      <w:p w:rsidR="00ED4FF3" w:rsidRPr="002D0CDF" w:rsidRDefault="00ED4FF3" w:rsidP="00B326F9">
                        <w:pPr>
                          <w:ind w:firstLine="0"/>
                          <w:rPr>
                            <w:rFonts w:ascii="Arial" w:hAnsi="Arial" w:cs="Arial"/>
                            <w:spacing w:val="-6"/>
                            <w:sz w:val="20"/>
                            <w:szCs w:val="20"/>
                          </w:rPr>
                        </w:pPr>
                        <w:r>
                          <w:rPr>
                            <w:spacing w:val="-6"/>
                            <w:sz w:val="20"/>
                            <w:szCs w:val="20"/>
                          </w:rPr>
                          <w:t>Савчук</w:t>
                        </w:r>
                      </w:p>
                      <w:p w:rsidR="00ED4FF3" w:rsidRPr="002D0CDF" w:rsidRDefault="00ED4FF3" w:rsidP="00B326F9">
                        <w:pPr>
                          <w:rPr>
                            <w:rFonts w:ascii="Arial" w:hAnsi="Arial" w:cs="Arial"/>
                            <w:sz w:val="20"/>
                            <w:szCs w:val="20"/>
                          </w:rPr>
                        </w:pPr>
                      </w:p>
                      <w:p w:rsidR="00ED4FF3" w:rsidRPr="002D0CDF" w:rsidRDefault="00ED4FF3" w:rsidP="00B326F9">
                        <w:pPr>
                          <w:rPr>
                            <w:rFonts w:ascii="Arial" w:hAnsi="Arial" w:cs="Arial"/>
                            <w:sz w:val="20"/>
                            <w:szCs w:val="20"/>
                          </w:rPr>
                        </w:pPr>
                        <w:r>
                          <w:rPr>
                            <w:rFonts w:ascii="Arial" w:hAnsi="Arial" w:cs="Arial"/>
                            <w:sz w:val="20"/>
                            <w:szCs w:val="20"/>
                          </w:rPr>
                          <w:t>Савчук</w:t>
                        </w:r>
                      </w:p>
                    </w:txbxContent>
                  </v:textbox>
                </v:shape>
                <v:shape id="Надпись 43" o:spid="_x0000_s1435"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" filled="f" stroked="f">
                  <v:textbox inset=".5mm,.5mm,.5mm,0">
                    <w:txbxContent>
                      <w:p w:rsidR="00ED4FF3" w:rsidRPr="00AD2DCB" w:rsidRDefault="00ED4FF3" w:rsidP="00B326F9">
                        <w:pPr>
                          <w:ind w:firstLine="0"/>
                          <w:jc w:val="center"/>
                          <w:rPr>
                            <w:sz w:val="18"/>
                            <w:szCs w:val="18"/>
                          </w:rPr>
                        </w:pPr>
                        <w:r w:rsidRPr="00AD2DCB">
                          <w:rPr>
                            <w:sz w:val="18"/>
                            <w:szCs w:val="18"/>
                          </w:rPr>
                          <w:t>у</w:t>
                        </w:r>
                      </w:p>
                    </w:txbxContent>
                  </v:textbox>
                </v:shape>
                <v:shape id="Надпись 44" o:spid="_x0000_s1436"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" filled="f" stroked="f">
                  <v:textbox inset=".5mm,.5mm,.5mm,0">
                    <w:txbxContent>
                      <w:p w:rsidR="00ED4FF3" w:rsidRPr="00AD2DCB" w:rsidRDefault="00ED4FF3" w:rsidP="00B326F9">
                        <w:pPr>
                          <w:ind w:firstLine="0"/>
                          <w:jc w:val="center"/>
                          <w:rPr>
                            <w:sz w:val="18"/>
                            <w:szCs w:val="18"/>
                          </w:rPr>
                        </w:pPr>
                        <w:r w:rsidRPr="00AD2DCB">
                          <w:rPr>
                            <w:sz w:val="18"/>
                            <w:szCs w:val="18"/>
                          </w:rPr>
                          <w:t>1</w:t>
                        </w:r>
                      </w:p>
                    </w:txbxContent>
                  </v:textbox>
                </v:shape>
                <v:shape id="Надпись 54" o:spid="_x0000_s1437"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" filled="f" stroked="f">
                  <v:textbox inset=".5mm,.5mm,.5mm,0">
                    <w:txbxContent>
                      <w:p w:rsidR="00ED4FF3" w:rsidRPr="00AD2DCB" w:rsidRDefault="00774271" w:rsidP="00B326F9">
                        <w:pPr>
                          <w:ind w:firstLine="0"/>
                          <w:jc w:val="center"/>
                          <w:rPr>
                            <w:sz w:val="18"/>
                            <w:szCs w:val="18"/>
                          </w:rPr>
                        </w:pPr>
                        <w:r>
                          <w:rPr>
                            <w:sz w:val="18"/>
                            <w:szCs w:val="18"/>
                          </w:rPr>
                          <w:t>11</w:t>
                        </w:r>
                      </w:p>
                    </w:txbxContent>
                  </v:textbox>
                </v:shape>
                <v:shape id="Надпись 55" o:spid="_x0000_s1438"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" filled="f" stroked="f">
                  <v:textbox inset=".5mm,0,.5mm,0">
                    <w:txbxContent>
                      <w:p w:rsidR="00ED4FF3" w:rsidRPr="0066310D" w:rsidRDefault="00ED4FF3" w:rsidP="00B326F9">
                        <w:pPr>
                          <w:ind w:firstLine="0"/>
                          <w:rPr>
                            <w:sz w:val="20"/>
                            <w:szCs w:val="20"/>
                          </w:rPr>
                        </w:pPr>
                        <w:r w:rsidRPr="0066310D">
                          <w:rPr>
                            <w:sz w:val="20"/>
                            <w:szCs w:val="20"/>
                          </w:rPr>
                          <w:t>Консульт.</w:t>
                        </w:r>
                      </w:p>
                    </w:txbxContent>
                  </v:textbox>
                </v:shape>
                <v:shape id="Надпись 56" o:spid="_x0000_s1439"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" filled="f" stroked="f">
                  <v:textbox inset=".5mm,0,.5mm,0">
                    <w:txbxContent>
                      <w:p w:rsidR="00ED4FF3" w:rsidRPr="002D0CDF" w:rsidRDefault="00ED4FF3" w:rsidP="00B326F9">
                        <w:pPr>
                          <w:rPr>
                            <w:rFonts w:ascii="Arial" w:hAnsi="Arial" w:cs="Arial"/>
                            <w:sz w:val="20"/>
                            <w:szCs w:val="20"/>
                          </w:rPr>
                        </w:pPr>
                      </w:p>
                      <w:p w:rsidR="00ED4FF3" w:rsidRPr="002D0CDF" w:rsidRDefault="00ED4FF3" w:rsidP="00B326F9">
                        <w:pPr>
                          <w:rPr>
                            <w:rFonts w:ascii="Arial" w:hAnsi="Arial" w:cs="Arial"/>
                            <w:sz w:val="20"/>
                            <w:szCs w:val="20"/>
                          </w:rPr>
                        </w:pPr>
                      </w:p>
                    </w:txbxContent>
                  </v:textbox>
                </v:shape>
                <w10:wrap anchorx="page" anchory="page"/>
              </v:group>
            </w:pict>
          </mc:Fallback>
        </mc:AlternateContent>
      </w:r>
      <w:r>
        <w:rPr>
          <w:noProof/>
          <w:lang w:eastAsia="ru-RU"/>
        </w:rPr>
        <mc:AlternateContent>
          <mc:Choice Requires="wps">
            <w:drawing>
              <wp:anchor distT="0" distB="0" distL="114300" distR="114300" simplePos="0" relativeHeight="251801087" behindDoc="1" locked="0" layoutInCell="1" allowOverlap="1" wp14:anchorId="1F5CD4A8" wp14:editId="4756E81A">
                <wp:simplePos x="0" y="0"/>
                <wp:positionH relativeFrom="page">
                  <wp:posOffset>648335</wp:posOffset>
                </wp:positionH>
                <wp:positionV relativeFrom="page">
                  <wp:posOffset>9613265</wp:posOffset>
                </wp:positionV>
                <wp:extent cx="6659880" cy="0"/>
                <wp:effectExtent l="635" t="2540" r="0" b="0"/>
                <wp:wrapNone/>
                <wp:docPr id="147" name="Прямая соединительная линия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7F3EE7E" id="Прямая соединительная линия 147" o:spid="_x0000_s1026" style="position:absolute;z-index:-2515153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" stroked="f">
                <w10:wrap anchorx="page" anchory="page"/>
              </v:line>
            </w:pict>
          </mc:Fallback>
        </mc:AlternateContent>
      </w:r>
      <w:r>
        <w:t>5 Тестирование и руководство пользователя</w:t>
      </w:r>
      <w:bookmarkEnd w:id="88"/>
      <w:bookmarkEnd w:id="89"/>
    </w:p>
    <w:p w:rsidR="0098499B" w:rsidRPr="004B3852" w:rsidRDefault="004B3852" w:rsidP="00BE517A">
      <w:pPr>
        <w:pStyle w:val="affa"/>
      </w:pPr>
      <w:r>
        <w:t>Тестирование</w:t>
      </w:r>
      <w:r w:rsidRPr="004B3852">
        <w:t xml:space="preserve"> программного обеспечения (ПО) </w:t>
      </w:r>
      <w:r>
        <w:t>–</w:t>
      </w:r>
      <w:r w:rsidRPr="004B3852">
        <w:t xml:space="preserve"> это процесс исследования ПО с целью выявления ошибок и определения соответствия между реальным и ожидаемым поведением ПО, осуществляемый на основе набора тестов, выбранных определённым образом. В более широком смысле, тестирование ПО </w:t>
      </w:r>
      <w:r>
        <w:t>–</w:t>
      </w:r>
      <w:r w:rsidRPr="004B3852">
        <w:t xml:space="preserve"> это техника контроля качества программного продукта, включающая в себя проектирование тестов, выполнение тестирования и анализ полученных результатов</w:t>
      </w:r>
      <w:r w:rsidR="008F4821">
        <w:t xml:space="preserve"> </w:t>
      </w:r>
      <w:r w:rsidR="008F4821" w:rsidRPr="008F4821">
        <w:t>[23]</w:t>
      </w:r>
      <w:r w:rsidRPr="004B3852">
        <w:t>.</w:t>
      </w:r>
    </w:p>
    <w:p w:rsidR="00B326F9" w:rsidRPr="00BE517A" w:rsidRDefault="00B326F9" w:rsidP="00BE517A">
      <w:pPr>
        <w:pStyle w:val="af8"/>
      </w:pPr>
      <w:r w:rsidRPr="00BE517A">
        <w:t xml:space="preserve">5.1 </w:t>
      </w:r>
      <w:r w:rsidR="00FF02D6" w:rsidRPr="00BE517A">
        <w:t>Инструкция пользователя</w:t>
      </w:r>
    </w:p>
    <w:p w:rsidR="00E30F61" w:rsidRDefault="00BF6BE3" w:rsidP="00E30F61">
      <w:pPr>
        <w:spacing w:line="235" w:lineRule="auto"/>
        <w:rPr>
          <w:szCs w:val="28"/>
          <w:lang w:eastAsia="ru-RU"/>
        </w:rPr>
      </w:pPr>
      <w:r>
        <w:rPr>
          <w:szCs w:val="28"/>
          <w:lang w:eastAsia="ru-RU"/>
        </w:rPr>
        <w:t xml:space="preserve">Руководство пользователя является неотъемлемой часть каждого интернет-ресурса. </w:t>
      </w:r>
      <w:r w:rsidR="00F95FFA">
        <w:rPr>
          <w:szCs w:val="28"/>
          <w:lang w:eastAsia="ru-RU"/>
        </w:rPr>
        <w:t>Руководство</w:t>
      </w:r>
      <w:r>
        <w:rPr>
          <w:szCs w:val="28"/>
          <w:lang w:eastAsia="ru-RU"/>
        </w:rPr>
        <w:t xml:space="preserve"> помогает новому пользователю быстрее освоиться</w:t>
      </w:r>
      <w:r w:rsidR="00A67DAA">
        <w:rPr>
          <w:szCs w:val="28"/>
          <w:lang w:eastAsia="ru-RU"/>
        </w:rPr>
        <w:t>.</w:t>
      </w:r>
      <w:r w:rsidR="00F95FFA">
        <w:rPr>
          <w:szCs w:val="28"/>
          <w:lang w:eastAsia="ru-RU"/>
        </w:rPr>
        <w:t xml:space="preserve"> </w:t>
      </w:r>
      <w:r w:rsidR="00A67DAA">
        <w:rPr>
          <w:szCs w:val="28"/>
          <w:lang w:eastAsia="ru-RU"/>
        </w:rPr>
        <w:t xml:space="preserve">Также руководство дает </w:t>
      </w:r>
      <w:r w:rsidR="00F95FFA">
        <w:rPr>
          <w:szCs w:val="28"/>
          <w:lang w:eastAsia="ru-RU"/>
        </w:rPr>
        <w:t xml:space="preserve">возможность </w:t>
      </w:r>
      <w:r w:rsidR="00AF0173">
        <w:rPr>
          <w:szCs w:val="28"/>
          <w:lang w:eastAsia="ru-RU"/>
        </w:rPr>
        <w:t>воспользоваться всем функционало</w:t>
      </w:r>
      <w:r w:rsidR="00F95FFA">
        <w:rPr>
          <w:szCs w:val="28"/>
          <w:lang w:eastAsia="ru-RU"/>
        </w:rPr>
        <w:t>м сайта.</w:t>
      </w:r>
    </w:p>
    <w:p w:rsidR="006E610C" w:rsidRDefault="00F95FFA" w:rsidP="006E610C">
      <w:pPr>
        <w:spacing w:line="235" w:lineRule="auto"/>
        <w:rPr>
          <w:szCs w:val="28"/>
          <w:lang w:eastAsia="ru-RU"/>
        </w:rPr>
      </w:pPr>
      <w:r>
        <w:rPr>
          <w:szCs w:val="28"/>
          <w:lang w:eastAsia="ru-RU"/>
        </w:rPr>
        <w:t xml:space="preserve">Для того, чтобы </w:t>
      </w:r>
      <w:r w:rsidR="00472F15">
        <w:rPr>
          <w:szCs w:val="28"/>
          <w:lang w:eastAsia="ru-RU"/>
        </w:rPr>
        <w:t>начать взаимодействовать с сайтом необходимо зарегистрироваться новому пользователю или авторизоваться</w:t>
      </w:r>
      <w:r w:rsidR="004955CA">
        <w:rPr>
          <w:szCs w:val="28"/>
          <w:lang w:eastAsia="ru-RU"/>
        </w:rPr>
        <w:t xml:space="preserve">. Чтобы добавить рецензию в закладки, пользователю необходимо перейти на страницу «Рецензии», выбрать рецензию, для этого </w:t>
      </w:r>
      <w:r w:rsidR="00AF0173">
        <w:rPr>
          <w:szCs w:val="28"/>
          <w:lang w:eastAsia="ru-RU"/>
        </w:rPr>
        <w:t>пользователь может</w:t>
      </w:r>
      <w:r w:rsidR="004955CA">
        <w:rPr>
          <w:szCs w:val="28"/>
          <w:lang w:eastAsia="ru-RU"/>
        </w:rPr>
        <w:t xml:space="preserve"> воспользоваться фильтром, и нажат</w:t>
      </w:r>
      <w:r w:rsidR="006E610C">
        <w:rPr>
          <w:szCs w:val="28"/>
          <w:lang w:eastAsia="ru-RU"/>
        </w:rPr>
        <w:t>ь кнопку «Добавить в закладки».</w:t>
      </w:r>
    </w:p>
    <w:p w:rsidR="00F95FFA" w:rsidRPr="00DC5B3F" w:rsidRDefault="004955CA" w:rsidP="006E610C">
      <w:pPr>
        <w:spacing w:line="235" w:lineRule="auto"/>
        <w:rPr>
          <w:szCs w:val="28"/>
          <w:lang w:eastAsia="ru-RU"/>
        </w:rPr>
      </w:pPr>
      <w:r>
        <w:rPr>
          <w:szCs w:val="28"/>
          <w:lang w:eastAsia="ru-RU"/>
        </w:rPr>
        <w:t xml:space="preserve">Убрать из закладок </w:t>
      </w:r>
      <w:r w:rsidR="00AB1F21">
        <w:rPr>
          <w:szCs w:val="28"/>
          <w:lang w:eastAsia="ru-RU"/>
        </w:rPr>
        <w:t>можно таким же способом или</w:t>
      </w:r>
      <w:r>
        <w:rPr>
          <w:szCs w:val="28"/>
          <w:lang w:eastAsia="ru-RU"/>
        </w:rPr>
        <w:t xml:space="preserve"> можно перейти в свой профиль, там перейти на страницу «Закладки», </w:t>
      </w:r>
      <w:r w:rsidR="00AB1F21">
        <w:rPr>
          <w:szCs w:val="28"/>
          <w:lang w:eastAsia="ru-RU"/>
        </w:rPr>
        <w:t>выбрать необходимую и нажать на </w:t>
      </w:r>
      <w:r>
        <w:rPr>
          <w:szCs w:val="28"/>
          <w:lang w:eastAsia="ru-RU"/>
        </w:rPr>
        <w:t>кнопку «</w:t>
      </w:r>
      <w:r w:rsidR="00D7132A">
        <w:rPr>
          <w:szCs w:val="28"/>
          <w:lang w:eastAsia="ru-RU"/>
        </w:rPr>
        <w:t>Удалить из закладок</w:t>
      </w:r>
      <w:r>
        <w:rPr>
          <w:szCs w:val="28"/>
          <w:lang w:eastAsia="ru-RU"/>
        </w:rPr>
        <w:t>»</w:t>
      </w:r>
      <w:r w:rsidR="00D7132A">
        <w:rPr>
          <w:szCs w:val="28"/>
          <w:lang w:eastAsia="ru-RU"/>
        </w:rPr>
        <w:t xml:space="preserve">. </w:t>
      </w:r>
      <w:r w:rsidR="00DC5B3F">
        <w:rPr>
          <w:szCs w:val="28"/>
          <w:lang w:eastAsia="ru-RU"/>
        </w:rPr>
        <w:t>На этой же странице пользователь может</w:t>
      </w:r>
      <w:r w:rsidR="0015241B">
        <w:rPr>
          <w:szCs w:val="28"/>
          <w:lang w:eastAsia="ru-RU"/>
        </w:rPr>
        <w:t xml:space="preserve"> добавить комментарий, или удалить его, удалить можно только свой комментарий.</w:t>
      </w:r>
    </w:p>
    <w:p w:rsidR="001F0ECB" w:rsidRDefault="002117D6" w:rsidP="00A7664D">
      <w:pPr>
        <w:spacing w:line="235" w:lineRule="auto"/>
      </w:pPr>
      <w:r>
        <w:rPr>
          <w:szCs w:val="28"/>
          <w:lang w:eastAsia="ru-RU"/>
        </w:rPr>
        <w:t>Чтобы подать заявку на объявление, необходимо иметь баллы. Баллы можно получить после подачи объявления и прохождения модерации, одно объявление </w:t>
      </w:r>
      <w:r>
        <w:t>– один балл.</w:t>
      </w:r>
      <w:r w:rsidRPr="002117D6">
        <w:t xml:space="preserve"> </w:t>
      </w:r>
      <w:r w:rsidR="0015241B">
        <w:t>При прохождении модерации</w:t>
      </w:r>
      <w:r w:rsidR="008A4F0D">
        <w:t>, администратор может найти нарушения, которые помечаются им и объявление отправляется на повторную модерацию.</w:t>
      </w:r>
      <w:r w:rsidR="00A7664D" w:rsidRPr="00A7664D">
        <w:t xml:space="preserve"> </w:t>
      </w:r>
      <w:r w:rsidR="00A7664D">
        <w:t>В списке есть нарушения, которые будут блокировать пользователя.</w:t>
      </w:r>
      <w:r w:rsidR="008A4F0D">
        <w:t xml:space="preserve"> У пользователя выбранные нарушения отображаются</w:t>
      </w:r>
      <w:r w:rsidR="000A067B">
        <w:t>,</w:t>
      </w:r>
      <w:r w:rsidR="008A4F0D">
        <w:t xml:space="preserve"> и при редактировании для исправленная нарушений</w:t>
      </w:r>
      <w:r w:rsidR="000A067B">
        <w:t>, объявление снов</w:t>
      </w:r>
      <w:r w:rsidR="008A4F0D">
        <w:t xml:space="preserve">а отправляется на модерацию. </w:t>
      </w:r>
      <w:r w:rsidR="000A067B">
        <w:t>Когда все нарушения исправлены, объявление проходит модерацию и попадает в поиск</w:t>
      </w:r>
      <w:r w:rsidR="00636FC5">
        <w:t>, пользователю начисляется 1 балл</w:t>
      </w:r>
      <w:r w:rsidR="001F0ECB">
        <w:t>.</w:t>
      </w:r>
    </w:p>
    <w:p w:rsidR="000655BA" w:rsidRDefault="00AD794E" w:rsidP="00A7664D">
      <w:pPr>
        <w:spacing w:line="235" w:lineRule="auto"/>
      </w:pPr>
      <w:r>
        <w:t xml:space="preserve">Теперь можно подать заявку, необходимо перейти на страницу «Обмен книгами», выбрать необходимое объявление, для этого </w:t>
      </w:r>
      <w:r w:rsidR="00773B86">
        <w:t>можно воспользоваться поиском и </w:t>
      </w:r>
      <w:r>
        <w:t>нажать на кнопку «Отправить заявку на получение».</w:t>
      </w:r>
      <w:r w:rsidR="00A0094A">
        <w:t xml:space="preserve"> На странице профиля «Заявки на обмен» данное объявление будет находиться в разделе «</w:t>
      </w:r>
      <w:r w:rsidR="0027781A">
        <w:t>Заявка принята</w:t>
      </w:r>
      <w:r w:rsidR="00A0094A">
        <w:t>»</w:t>
      </w:r>
      <w:r w:rsidR="0027781A">
        <w:t>. Пока владелец не выбрал получателя из отправленных</w:t>
      </w:r>
      <w:r w:rsidR="000655BA">
        <w:t xml:space="preserve"> заявок, заявку можно отменить.</w:t>
      </w:r>
    </w:p>
    <w:p w:rsidR="000655BA" w:rsidRDefault="00AB464A" w:rsidP="000655BA">
      <w:pPr>
        <w:spacing w:line="235" w:lineRule="auto"/>
      </w:pPr>
      <w:r>
        <w:t>После того, как владелец выбрал получателя, данное объявление будет находиться в разделе «В процессе передачи книги» и у пользователей есть 7 дней, чтобы связаться и договориться о передаче книги.</w:t>
      </w:r>
      <w:r w:rsidR="0007338D">
        <w:t xml:space="preserve"> Для связи предоставляется информация</w:t>
      </w:r>
    </w:p>
    <w:p w:rsidR="000655BA" w:rsidRDefault="000655BA" w:rsidP="000655BA">
      <w:r>
        <w:br w:type="page"/>
      </w:r>
    </w:p>
    <w:p w:rsidR="00A271B6" w:rsidRDefault="0007338D" w:rsidP="00933C2F">
      <w:pPr>
        <w:spacing w:line="235" w:lineRule="auto"/>
        <w:ind w:firstLine="0"/>
      </w:pPr>
      <w:r>
        <w:lastRenderedPageBreak/>
        <w:t xml:space="preserve"> о получателе, его номер телефона, почта и ссылки на социальные сети.</w:t>
      </w:r>
      <w:r w:rsidR="009F3DC5">
        <w:t xml:space="preserve"> К</w:t>
      </w:r>
      <w:r w:rsidR="00A441DC">
        <w:t>ак только</w:t>
      </w:r>
      <w:r w:rsidR="009F3DC5">
        <w:t xml:space="preserve"> пользователи договорились об обмене, владельцу книги необходимо отправить</w:t>
      </w:r>
      <w:r w:rsidR="001F0ECB">
        <w:t xml:space="preserve"> </w:t>
      </w:r>
      <w:r w:rsidR="00354DCA">
        <w:t>ответ об успешной</w:t>
      </w:r>
      <w:r w:rsidR="00D74547">
        <w:t xml:space="preserve"> передаче</w:t>
      </w:r>
      <w:r w:rsidR="00A441DC">
        <w:t xml:space="preserve"> книги.</w:t>
      </w:r>
      <w:r w:rsidR="00AB464A">
        <w:t xml:space="preserve"> Если </w:t>
      </w:r>
      <w:r w:rsidR="009E412F">
        <w:t>у владельца не получилось связать за это время, то на странице</w:t>
      </w:r>
      <w:r w:rsidR="009E412F" w:rsidRPr="009E412F">
        <w:t xml:space="preserve"> </w:t>
      </w:r>
      <w:r w:rsidR="009E412F">
        <w:t>модерации книги</w:t>
      </w:r>
      <w:r w:rsidR="009F3DC5">
        <w:t>, владельцу н</w:t>
      </w:r>
      <w:r w:rsidR="00A441DC">
        <w:t xml:space="preserve">еобходимо отправить </w:t>
      </w:r>
      <w:r w:rsidR="00D81F49">
        <w:t>соответствующий</w:t>
      </w:r>
      <w:r w:rsidR="00A441DC">
        <w:t xml:space="preserve"> ответ, </w:t>
      </w:r>
      <w:r w:rsidR="00D81F49">
        <w:t>ответ будет отправлен администратору. Администратор должен отреагировать на запрос и отправить письмо полу</w:t>
      </w:r>
      <w:r w:rsidR="00D74547">
        <w:t xml:space="preserve">чателю. </w:t>
      </w:r>
    </w:p>
    <w:p w:rsidR="00D7132A" w:rsidRDefault="00D74547" w:rsidP="00A271B6">
      <w:r>
        <w:t>После отправки письма у </w:t>
      </w:r>
      <w:r w:rsidR="00D81F49">
        <w:t>получателя есть еще 7 дней, чтобы связаться с владельцем и договориться о</w:t>
      </w:r>
      <w:r w:rsidR="00763578">
        <w:t xml:space="preserve"> передаче. Если повторно не получилось связаться, при отправке соответствующего ответа на странице модерации книги, выбранный запрос удаляется и объявление снова попадает в поиск.</w:t>
      </w:r>
      <w:r w:rsidR="00637311">
        <w:t xml:space="preserve"> Если связаться и договориться о передаче все же получилось, объявление у получателя попадает в раздел</w:t>
      </w:r>
      <w:r w:rsidR="00DB6A43">
        <w:t xml:space="preserve"> «Обмен завершен» на странице «Заявки на обмен», а у владельца книги в раздел «</w:t>
      </w:r>
      <w:r w:rsidR="00DB6A43" w:rsidRPr="00DB6A43">
        <w:t>Ваши книги у новых владельцев</w:t>
      </w:r>
      <w:r w:rsidR="00DB6A43">
        <w:t>» на странице «Мои книги».</w:t>
      </w:r>
      <w:r w:rsidR="00637311">
        <w:t xml:space="preserve"> </w:t>
      </w:r>
    </w:p>
    <w:p w:rsidR="00521A43" w:rsidRDefault="00521A43" w:rsidP="00A7664D">
      <w:pPr>
        <w:spacing w:line="235" w:lineRule="auto"/>
      </w:pPr>
      <w:r>
        <w:t>На странице своего личного профиля пользователи могут редактировать свои данные, менять фотографию, фамилию, имя, почту, город, номер телефона, пароль и ссылки на социальные сети.</w:t>
      </w:r>
    </w:p>
    <w:p w:rsidR="006E610C" w:rsidRDefault="00FF56D5" w:rsidP="006E610C">
      <w:pPr>
        <w:spacing w:line="235" w:lineRule="auto"/>
      </w:pPr>
      <w:r>
        <w:t>Для того, чтобы воспользоваться административной панелью необходимо войти в профиль как администратор, зарегистрироваться самому нельзя, это может сделать администратор с расширенными правами доступа</w:t>
      </w:r>
      <w:r w:rsidR="00A8436C">
        <w:t xml:space="preserve"> и при регистрации администратор указывает уровень </w:t>
      </w:r>
      <w:r w:rsidR="008F1864">
        <w:t>доступа</w:t>
      </w:r>
      <w:r>
        <w:t>.</w:t>
      </w:r>
    </w:p>
    <w:p w:rsidR="00FF56D5" w:rsidRDefault="008F1864" w:rsidP="006E610C">
      <w:pPr>
        <w:spacing w:line="235" w:lineRule="auto"/>
      </w:pPr>
      <w:r>
        <w:t xml:space="preserve">При авторизации как администратор надо основным меню появляется дополнительное для перехода на административную панель. А уже на административной панели </w:t>
      </w:r>
      <w:r w:rsidR="00A12586">
        <w:t xml:space="preserve">и всех его дочерних страницах имеется административное меню. У администратора с уровнем доступа «Главный администратор» </w:t>
      </w:r>
      <w:r w:rsidR="003C0452">
        <w:t>есть доступ ко всем ссылкам, а у администратора с уровнем доступа «Автор рецензий» есть доступ только к ссылкам «Добавить рецензию» и «</w:t>
      </w:r>
      <w:r w:rsidR="000F06FA">
        <w:t xml:space="preserve">Все </w:t>
      </w:r>
      <w:r w:rsidR="003C0452">
        <w:t xml:space="preserve">рецензии». </w:t>
      </w:r>
    </w:p>
    <w:p w:rsidR="000F06FA" w:rsidRDefault="00E36FBE" w:rsidP="00ED773F">
      <w:pPr>
        <w:spacing w:line="235" w:lineRule="auto"/>
      </w:pPr>
      <w:r>
        <w:t>Администратор</w:t>
      </w:r>
      <w:r w:rsidRPr="00E36FBE">
        <w:t xml:space="preserve"> </w:t>
      </w:r>
      <w:r>
        <w:t xml:space="preserve">с уровнем доступа «Главный администратор» может работать с социальными сетями, Он может добавить новую социальную сеть, для этого необходимо ввести название социальной сети и добавить цветную и черно-белую иконку этой социальной сети, </w:t>
      </w:r>
      <w:r w:rsidR="000F06FA">
        <w:t>а также он может ее удалить</w:t>
      </w:r>
      <w:r>
        <w:t>. Также можно редактировать ссылки на добавленные социальные сети</w:t>
      </w:r>
      <w:r w:rsidR="000F06FA">
        <w:t xml:space="preserve">. </w:t>
      </w:r>
      <w:r w:rsidR="00ED773F">
        <w:t>На административной панели есть возможность редактировать</w:t>
      </w:r>
      <w:r w:rsidR="00DA1C43">
        <w:t xml:space="preserve"> код аналитики </w:t>
      </w:r>
      <w:r w:rsidR="0037634D">
        <w:t xml:space="preserve">Яндекс и </w:t>
      </w:r>
      <w:r w:rsidR="0037634D">
        <w:rPr>
          <w:lang w:val="en-US"/>
        </w:rPr>
        <w:t>Google</w:t>
      </w:r>
      <w:r w:rsidR="0037634D">
        <w:t xml:space="preserve">. Этот код необходим для </w:t>
      </w:r>
      <w:r w:rsidR="00D76F07">
        <w:t>просмотра и анализа</w:t>
      </w:r>
      <w:r w:rsidR="0037634D">
        <w:t xml:space="preserve"> статистики посещений веб-сайта. </w:t>
      </w:r>
    </w:p>
    <w:p w:rsidR="0046735A" w:rsidRDefault="0046735A" w:rsidP="00ED773F">
      <w:pPr>
        <w:spacing w:line="235" w:lineRule="auto"/>
      </w:pPr>
      <w:r>
        <w:t xml:space="preserve">На страницах «Все рецензии», «Комментарии» и «Пользователи» есть фильтры для быстрого поиска необходимой информации. </w:t>
      </w:r>
      <w:r w:rsidR="00DB4F6A">
        <w:t xml:space="preserve">На странице «Комментарии» администратор может удалить комментарий и заблокировать отправителя. </w:t>
      </w:r>
    </w:p>
    <w:p w:rsidR="00CD0B9A" w:rsidRDefault="00466511" w:rsidP="00ED773F">
      <w:pPr>
        <w:spacing w:line="235" w:lineRule="auto"/>
      </w:pPr>
      <w:r>
        <w:t>На страницах с объявлениями</w:t>
      </w:r>
      <w:r w:rsidR="00222C05">
        <w:t xml:space="preserve"> администратор может, например, проверять их при модерации, отправлять письма на почту при проблемах со связью между пользователями, а также </w:t>
      </w:r>
      <w:r w:rsidR="00CD0B9A">
        <w:t>контролировать просроченные объявления.</w:t>
      </w:r>
    </w:p>
    <w:p w:rsidR="00466511" w:rsidRDefault="00CD0B9A" w:rsidP="00ED773F">
      <w:pPr>
        <w:spacing w:line="235" w:lineRule="auto"/>
      </w:pPr>
      <w:r>
        <w:t>На странице «Администраторы» можно просмотреть данные всех администра</w:t>
      </w:r>
      <w:r w:rsidR="00393252">
        <w:t>торов, а также их редактировать.</w:t>
      </w:r>
      <w:r w:rsidR="00222C05">
        <w:t xml:space="preserve"> </w:t>
      </w:r>
      <w:r w:rsidR="00D76F07">
        <w:t>М</w:t>
      </w:r>
      <w:r w:rsidR="00393252">
        <w:t>ожно до</w:t>
      </w:r>
      <w:r w:rsidR="00D76F07">
        <w:t>бавлять нового администратора с </w:t>
      </w:r>
      <w:r w:rsidR="00393252">
        <w:t>указанием уровня доступа.</w:t>
      </w:r>
    </w:p>
    <w:p w:rsidR="00A271B6" w:rsidRPr="0037634D" w:rsidRDefault="00411F50" w:rsidP="00A271B6">
      <w:pPr>
        <w:spacing w:line="235" w:lineRule="auto"/>
      </w:pPr>
      <w:r>
        <w:t>Для работы с партнерами на административной панели есть страница «Партнеры». На данной странице отображены таблицы с рецензиями на и</w:t>
      </w:r>
      <w:r w:rsidR="006E610C">
        <w:t>х книги и с ссылками на их сайт</w:t>
      </w:r>
      <w:r w:rsidR="00DF7B03">
        <w:t>.</w:t>
      </w:r>
      <w:r>
        <w:t xml:space="preserve"> Также на этой странице можно редактировать данные партнеров, удалять их </w:t>
      </w:r>
      <w:r w:rsidR="007D3A20">
        <w:t xml:space="preserve">и добавлять </w:t>
      </w:r>
      <w:r>
        <w:t>новых.</w:t>
      </w:r>
    </w:p>
    <w:p w:rsidR="00B326F9" w:rsidRDefault="0049005F" w:rsidP="00B326F9">
      <w:pPr>
        <w:pStyle w:val="af8"/>
        <w:spacing w:line="235" w:lineRule="auto"/>
        <w:outlineLvl w:val="1"/>
      </w:pPr>
      <w:bookmarkStart w:id="90" w:name="_Toc41742049"/>
      <w:bookmarkStart w:id="91" w:name="_Toc42269097"/>
      <w:r>
        <w:lastRenderedPageBreak/>
        <w:t>5.2</w:t>
      </w:r>
      <w:r w:rsidR="00FF02D6" w:rsidRPr="00BE517A">
        <w:t xml:space="preserve"> </w:t>
      </w:r>
      <w:r>
        <w:t>Т</w:t>
      </w:r>
      <w:r w:rsidR="00FF02D6">
        <w:t>естирование</w:t>
      </w:r>
      <w:bookmarkEnd w:id="90"/>
      <w:r w:rsidR="00B326F9">
        <w:t xml:space="preserve"> </w:t>
      </w:r>
      <w:r>
        <w:t>адаптивности</w:t>
      </w:r>
      <w:bookmarkEnd w:id="91"/>
    </w:p>
    <w:p w:rsidR="0049005F" w:rsidRDefault="000C4580" w:rsidP="0049005F">
      <w:r>
        <w:t xml:space="preserve">Адаптивный веб-сайт необходим для корректного отображения на различных устройствах. Для данного сайта адаптивность настраивалась с помощью фреймворка </w:t>
      </w:r>
      <w:r>
        <w:rPr>
          <w:lang w:val="en-US"/>
        </w:rPr>
        <w:t>Bootstrap</w:t>
      </w:r>
      <w:r w:rsidRPr="000C4580">
        <w:t xml:space="preserve"> 4 и медиа-запросов в </w:t>
      </w:r>
      <w:r w:rsidR="00EC5533">
        <w:t xml:space="preserve">отдельном файле </w:t>
      </w:r>
      <w:r w:rsidR="00EC5533">
        <w:rPr>
          <w:lang w:val="en-US"/>
        </w:rPr>
        <w:t>media</w:t>
      </w:r>
      <w:r w:rsidR="00EC5533" w:rsidRPr="00EC5533">
        <w:t>.</w:t>
      </w:r>
      <w:r w:rsidR="00EC5533">
        <w:rPr>
          <w:lang w:val="en-US"/>
        </w:rPr>
        <w:t>css</w:t>
      </w:r>
      <w:r w:rsidR="00EC5533" w:rsidRPr="00EC5533">
        <w:t>.</w:t>
      </w:r>
      <w:r w:rsidR="00EC5533">
        <w:t xml:space="preserve"> </w:t>
      </w:r>
      <w:r w:rsidR="006211B3">
        <w:t>Веб-сайт «</w:t>
      </w:r>
      <w:r w:rsidR="006211B3">
        <w:rPr>
          <w:lang w:val="en-US"/>
        </w:rPr>
        <w:t>BookLover</w:t>
      </w:r>
      <w:r w:rsidR="006211B3">
        <w:t xml:space="preserve">» является полностью адаптивным для любых устройств: компьютеров, планшетов и </w:t>
      </w:r>
      <w:r w:rsidR="00857FCF">
        <w:t xml:space="preserve">мобильных </w:t>
      </w:r>
      <w:r w:rsidR="006211B3">
        <w:t>телефонов</w:t>
      </w:r>
      <w:r w:rsidR="00857FCF">
        <w:t xml:space="preserve"> (рисунки 5.1 – 5.3)</w:t>
      </w:r>
      <w:r w:rsidR="006211B3">
        <w:t>.</w:t>
      </w:r>
    </w:p>
    <w:p w:rsidR="00857FCF" w:rsidRDefault="00857FCF" w:rsidP="00857FCF">
      <w:pPr>
        <w:pStyle w:val="afff9"/>
      </w:pPr>
      <w:r>
        <w:rPr>
          <w:noProof/>
          <w:lang w:eastAsia="ru-RU"/>
        </w:rPr>
        <w:drawing>
          <wp:inline distT="0" distB="0" distL="0" distR="0" wp14:anchorId="6C131AB0" wp14:editId="33F3CBB2">
            <wp:extent cx="5680441" cy="313372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02155" cy="3145704"/>
                    </a:xfrm>
                    <a:prstGeom prst="rect">
                      <a:avLst/>
                    </a:prstGeom>
                  </pic:spPr>
                </pic:pic>
              </a:graphicData>
            </a:graphic>
          </wp:inline>
        </w:drawing>
      </w:r>
    </w:p>
    <w:p w:rsidR="00857FCF" w:rsidRPr="003628FA" w:rsidRDefault="003628FA" w:rsidP="00857FCF">
      <w:pPr>
        <w:pStyle w:val="a8"/>
      </w:pPr>
      <w:r>
        <w:t>Рисунок 5</w:t>
      </w:r>
      <w:r w:rsidR="00857FCF">
        <w:t>.</w:t>
      </w:r>
      <w:r>
        <w:t>1</w:t>
      </w:r>
      <w:r w:rsidR="00857FCF">
        <w:t xml:space="preserve"> – Страница «Рецензии»</w:t>
      </w:r>
      <w:r w:rsidR="00857FCF" w:rsidRPr="00C44E93">
        <w:t xml:space="preserve"> </w:t>
      </w:r>
      <w:r w:rsidR="00857FCF">
        <w:t>на разрешении 1440</w:t>
      </w:r>
      <w:r w:rsidR="00857FCF">
        <w:rPr>
          <w:lang w:val="en-US"/>
        </w:rPr>
        <w:t> px</w:t>
      </w:r>
    </w:p>
    <w:p w:rsidR="0024371A" w:rsidRDefault="0024371A" w:rsidP="0024371A">
      <w:pPr>
        <w:pStyle w:val="afff9"/>
        <w:rPr>
          <w:lang w:val="en-US"/>
        </w:rPr>
      </w:pPr>
      <w:r>
        <w:rPr>
          <w:noProof/>
          <w:lang w:eastAsia="ru-RU"/>
        </w:rPr>
        <w:drawing>
          <wp:inline distT="0" distB="0" distL="0" distR="0" wp14:anchorId="2ADA4BF3" wp14:editId="13A06C6B">
            <wp:extent cx="3998346" cy="3780000"/>
            <wp:effectExtent l="0" t="0" r="254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8346" cy="3780000"/>
                    </a:xfrm>
                    <a:prstGeom prst="rect">
                      <a:avLst/>
                    </a:prstGeom>
                  </pic:spPr>
                </pic:pic>
              </a:graphicData>
            </a:graphic>
          </wp:inline>
        </w:drawing>
      </w:r>
    </w:p>
    <w:p w:rsidR="0024371A" w:rsidRPr="00C36901" w:rsidRDefault="003628FA" w:rsidP="0024371A">
      <w:pPr>
        <w:pStyle w:val="a8"/>
      </w:pPr>
      <w:r>
        <w:t>Рисунок 5</w:t>
      </w:r>
      <w:r w:rsidR="0024371A">
        <w:t>.</w:t>
      </w:r>
      <w:r>
        <w:t>2</w:t>
      </w:r>
      <w:r w:rsidR="0024371A">
        <w:t xml:space="preserve"> – Страница «Рецензии»</w:t>
      </w:r>
      <w:r w:rsidR="0024371A" w:rsidRPr="00C44E93">
        <w:t xml:space="preserve"> </w:t>
      </w:r>
      <w:r w:rsidR="0024371A">
        <w:t>на разрешении 768</w:t>
      </w:r>
      <w:r w:rsidR="0024371A">
        <w:rPr>
          <w:lang w:val="en-US"/>
        </w:rPr>
        <w:t> px</w:t>
      </w:r>
    </w:p>
    <w:p w:rsidR="0024371A" w:rsidRDefault="0024371A" w:rsidP="0024371A">
      <w:pPr>
        <w:pStyle w:val="afff9"/>
      </w:pPr>
      <w:r>
        <w:rPr>
          <w:noProof/>
          <w:lang w:eastAsia="ru-RU"/>
        </w:rPr>
        <w:lastRenderedPageBreak/>
        <w:drawing>
          <wp:inline distT="0" distB="0" distL="0" distR="0" wp14:anchorId="0C6BEEC2" wp14:editId="23B3508F">
            <wp:extent cx="1883301" cy="410400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883301" cy="4104000"/>
                    </a:xfrm>
                    <a:prstGeom prst="rect">
                      <a:avLst/>
                    </a:prstGeom>
                  </pic:spPr>
                </pic:pic>
              </a:graphicData>
            </a:graphic>
          </wp:inline>
        </w:drawing>
      </w:r>
    </w:p>
    <w:p w:rsidR="0024371A" w:rsidRPr="0024371A" w:rsidRDefault="003628FA" w:rsidP="0024371A">
      <w:pPr>
        <w:pStyle w:val="a8"/>
      </w:pPr>
      <w:r>
        <w:t>Рисунок 5</w:t>
      </w:r>
      <w:r w:rsidR="0024371A">
        <w:t>.</w:t>
      </w:r>
      <w:r>
        <w:t>3</w:t>
      </w:r>
      <w:r w:rsidR="0024371A">
        <w:t xml:space="preserve"> – Страница «Рецензии»</w:t>
      </w:r>
      <w:r w:rsidR="0024371A" w:rsidRPr="00C44E93">
        <w:t xml:space="preserve"> </w:t>
      </w:r>
      <w:r w:rsidR="0024371A">
        <w:t xml:space="preserve">на разрешении </w:t>
      </w:r>
      <w:r w:rsidR="0024371A" w:rsidRPr="00453FA5">
        <w:t>375</w:t>
      </w:r>
      <w:r w:rsidR="0024371A">
        <w:rPr>
          <w:lang w:val="en-US"/>
        </w:rPr>
        <w:t> px</w:t>
      </w:r>
    </w:p>
    <w:p w:rsidR="000B7C2F" w:rsidRDefault="003A70DC" w:rsidP="0024371A">
      <w:pPr>
        <w:pStyle w:val="af8"/>
        <w:spacing w:line="235" w:lineRule="auto"/>
        <w:outlineLvl w:val="1"/>
      </w:pPr>
      <w:bookmarkStart w:id="92" w:name="_Toc42269098"/>
      <w:r>
        <w:t>5.3</w:t>
      </w:r>
      <w:r w:rsidR="0049005F">
        <w:t xml:space="preserve"> </w:t>
      </w:r>
      <w:r w:rsidR="00F05145">
        <w:t>Кроссбраузерное тестирование</w:t>
      </w:r>
      <w:bookmarkEnd w:id="92"/>
      <w:r w:rsidR="0049005F">
        <w:t xml:space="preserve"> </w:t>
      </w:r>
    </w:p>
    <w:p w:rsidR="00F05145" w:rsidRDefault="00126891" w:rsidP="00126891">
      <w:r>
        <w:t>Тестирование кроссбраузерности – это ви</w:t>
      </w:r>
      <w:r w:rsidR="004E54CD">
        <w:t>д тестирования, направленный на </w:t>
      </w:r>
      <w:r>
        <w:t>поддержку и правильное отображение веб-сайт</w:t>
      </w:r>
      <w:r w:rsidR="001C2506">
        <w:t>а в разных браузерах. Это важный этап при разработке любого сайта. Внешний вид сайта и его корректное отображение на любом современном устройстве играет определяющую роль</w:t>
      </w:r>
      <w:r w:rsidR="003E1121">
        <w:t xml:space="preserve"> для пользователя. Кроссбр</w:t>
      </w:r>
      <w:r w:rsidR="003628FA">
        <w:t>аузерное тестирование веб-сайта</w:t>
      </w:r>
      <w:r w:rsidR="003E1121">
        <w:t xml:space="preserve"> проводилось в браузерах </w:t>
      </w:r>
      <w:r w:rsidR="003E1121">
        <w:rPr>
          <w:lang w:val="en-US"/>
        </w:rPr>
        <w:t>Google</w:t>
      </w:r>
      <w:r w:rsidR="003E1121" w:rsidRPr="003E1121">
        <w:t xml:space="preserve"> </w:t>
      </w:r>
      <w:r w:rsidR="003E1121">
        <w:rPr>
          <w:lang w:val="en-US"/>
        </w:rPr>
        <w:t>Chrome</w:t>
      </w:r>
      <w:r w:rsidR="003628FA" w:rsidRPr="003628FA">
        <w:t xml:space="preserve"> </w:t>
      </w:r>
      <w:r w:rsidR="003628FA">
        <w:t>(рисунок 5.4),</w:t>
      </w:r>
      <w:r w:rsidR="003E1121" w:rsidRPr="003E1121">
        <w:t xml:space="preserve"> </w:t>
      </w:r>
      <w:r w:rsidR="003628FA">
        <w:rPr>
          <w:lang w:val="en-US"/>
        </w:rPr>
        <w:t>Yandex</w:t>
      </w:r>
      <w:r w:rsidR="003628FA">
        <w:t xml:space="preserve"> (рисунок 5.5) и </w:t>
      </w:r>
      <w:r w:rsidR="003628FA">
        <w:rPr>
          <w:lang w:val="en-US"/>
        </w:rPr>
        <w:t>Mozilla</w:t>
      </w:r>
      <w:r w:rsidR="003628FA" w:rsidRPr="003628FA">
        <w:t xml:space="preserve"> </w:t>
      </w:r>
      <w:r w:rsidR="003628FA">
        <w:rPr>
          <w:lang w:val="en-US"/>
        </w:rPr>
        <w:t>Firefox</w:t>
      </w:r>
      <w:r w:rsidR="003628FA">
        <w:t xml:space="preserve"> (рисунок 5.6).</w:t>
      </w:r>
    </w:p>
    <w:p w:rsidR="0091048B" w:rsidRDefault="0091048B" w:rsidP="0091048B">
      <w:pPr>
        <w:pStyle w:val="afff6"/>
      </w:pPr>
      <w:r>
        <w:rPr>
          <w:noProof/>
          <w:lang w:eastAsia="ru-RU"/>
        </w:rPr>
        <w:drawing>
          <wp:inline distT="0" distB="0" distL="0" distR="0" wp14:anchorId="31264DC0" wp14:editId="25818363">
            <wp:extent cx="4714875" cy="255406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18731" cy="2556155"/>
                    </a:xfrm>
                    <a:prstGeom prst="rect">
                      <a:avLst/>
                    </a:prstGeom>
                  </pic:spPr>
                </pic:pic>
              </a:graphicData>
            </a:graphic>
          </wp:inline>
        </w:drawing>
      </w:r>
    </w:p>
    <w:p w:rsidR="0091048B" w:rsidRPr="002755E5" w:rsidRDefault="0091048B" w:rsidP="0091048B">
      <w:pPr>
        <w:pStyle w:val="a8"/>
      </w:pPr>
      <w:r>
        <w:t xml:space="preserve">Рисунок 5.4 – Проверка кроссбраузерности сайта в </w:t>
      </w:r>
      <w:r>
        <w:rPr>
          <w:lang w:val="en-US"/>
        </w:rPr>
        <w:t>Google</w:t>
      </w:r>
      <w:r w:rsidRPr="0091048B">
        <w:t xml:space="preserve"> </w:t>
      </w:r>
      <w:r>
        <w:rPr>
          <w:lang w:val="en-US"/>
        </w:rPr>
        <w:t>Chrome</w:t>
      </w:r>
    </w:p>
    <w:p w:rsidR="0091048B" w:rsidRDefault="0091048B" w:rsidP="0091048B">
      <w:pPr>
        <w:pStyle w:val="a7"/>
        <w:rPr>
          <w:lang w:val="en-US"/>
        </w:rPr>
      </w:pPr>
      <w:r>
        <w:rPr>
          <w:noProof/>
          <w:lang w:eastAsia="ru-RU"/>
        </w:rPr>
        <w:lastRenderedPageBreak/>
        <w:drawing>
          <wp:inline distT="0" distB="0" distL="0" distR="0" wp14:anchorId="749A2F20" wp14:editId="5A0EC760">
            <wp:extent cx="5903809" cy="3204000"/>
            <wp:effectExtent l="0" t="0" r="190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03809" cy="3204000"/>
                    </a:xfrm>
                    <a:prstGeom prst="rect">
                      <a:avLst/>
                    </a:prstGeom>
                  </pic:spPr>
                </pic:pic>
              </a:graphicData>
            </a:graphic>
          </wp:inline>
        </w:drawing>
      </w:r>
    </w:p>
    <w:p w:rsidR="0091048B" w:rsidRPr="0091048B" w:rsidRDefault="0091048B" w:rsidP="0091048B">
      <w:pPr>
        <w:pStyle w:val="a8"/>
      </w:pPr>
      <w:r>
        <w:t>Рисунок 5.</w:t>
      </w:r>
      <w:r w:rsidRPr="0091048B">
        <w:t>5</w:t>
      </w:r>
      <w:r>
        <w:t xml:space="preserve"> – Проверка кроссбраузерности сайта в </w:t>
      </w:r>
      <w:r>
        <w:rPr>
          <w:lang w:val="en-US"/>
        </w:rPr>
        <w:t>Yandex</w:t>
      </w:r>
    </w:p>
    <w:p w:rsidR="0091048B" w:rsidRDefault="0012619B" w:rsidP="00663817">
      <w:pPr>
        <w:pStyle w:val="a7"/>
      </w:pPr>
      <w:r>
        <w:rPr>
          <w:noProof/>
          <w:lang w:eastAsia="ru-RU"/>
        </w:rPr>
        <w:drawing>
          <wp:inline distT="0" distB="0" distL="0" distR="0" wp14:anchorId="04038552" wp14:editId="161E4D4B">
            <wp:extent cx="5975632" cy="3240000"/>
            <wp:effectExtent l="0" t="0" r="635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5632" cy="3240000"/>
                    </a:xfrm>
                    <a:prstGeom prst="rect">
                      <a:avLst/>
                    </a:prstGeom>
                  </pic:spPr>
                </pic:pic>
              </a:graphicData>
            </a:graphic>
          </wp:inline>
        </w:drawing>
      </w:r>
    </w:p>
    <w:p w:rsidR="003628FA" w:rsidRPr="003628FA" w:rsidRDefault="0012619B" w:rsidP="00663817">
      <w:pPr>
        <w:pStyle w:val="a8"/>
      </w:pPr>
      <w:r>
        <w:t>Рисунок 5.</w:t>
      </w:r>
      <w:r w:rsidR="00F94F1A">
        <w:t>6</w:t>
      </w:r>
      <w:r>
        <w:t xml:space="preserve"> – Проверка кроссбраузерности сайта в </w:t>
      </w:r>
      <w:r w:rsidR="00663817">
        <w:rPr>
          <w:lang w:val="en-US"/>
        </w:rPr>
        <w:t>Mozilla</w:t>
      </w:r>
      <w:r w:rsidR="00663817" w:rsidRPr="003628FA">
        <w:t xml:space="preserve"> </w:t>
      </w:r>
      <w:r w:rsidR="00663817">
        <w:rPr>
          <w:lang w:val="en-US"/>
        </w:rPr>
        <w:t>Firefox</w:t>
      </w:r>
    </w:p>
    <w:p w:rsidR="00F05145" w:rsidRPr="00F05145" w:rsidRDefault="00F05145" w:rsidP="00F05145">
      <w:pPr>
        <w:pStyle w:val="af8"/>
        <w:spacing w:line="235" w:lineRule="auto"/>
        <w:outlineLvl w:val="1"/>
      </w:pPr>
      <w:bookmarkStart w:id="93" w:name="_Toc42269099"/>
      <w:r>
        <w:t xml:space="preserve">5.4 </w:t>
      </w:r>
      <w:r>
        <w:rPr>
          <w:lang w:val="en-US"/>
        </w:rPr>
        <w:t>UI</w:t>
      </w:r>
      <w:r w:rsidRPr="00BE517A">
        <w:t>/</w:t>
      </w:r>
      <w:r>
        <w:rPr>
          <w:lang w:val="en-US"/>
        </w:rPr>
        <w:t>UX</w:t>
      </w:r>
      <w:r w:rsidRPr="00BE517A">
        <w:t xml:space="preserve"> </w:t>
      </w:r>
      <w:r>
        <w:t>тестирование</w:t>
      </w:r>
      <w:bookmarkEnd w:id="93"/>
      <w:r>
        <w:t xml:space="preserve"> </w:t>
      </w:r>
    </w:p>
    <w:p w:rsidR="00663817" w:rsidRDefault="002755E5" w:rsidP="00C01ADF">
      <w:hyperlink r:id="rId91" w:tooltip="Юзабилити" w:history="1">
        <w:r w:rsidR="00C01ADF">
          <w:t>Ю</w:t>
        </w:r>
        <w:r w:rsidR="00C01ADF" w:rsidRPr="00C01ADF">
          <w:t>забилити</w:t>
        </w:r>
      </w:hyperlink>
      <w:r w:rsidR="00C01ADF" w:rsidRPr="00C01ADF">
        <w:t>-тестирование</w:t>
      </w:r>
      <w:r w:rsidR="00C01ADF">
        <w:t xml:space="preserve"> – </w:t>
      </w:r>
      <w:hyperlink r:id="rId92" w:tooltip="Исследование" w:history="1">
        <w:r w:rsidR="00C01ADF" w:rsidRPr="00C01ADF">
          <w:t>исследование</w:t>
        </w:r>
      </w:hyperlink>
      <w:r w:rsidR="00C01ADF" w:rsidRPr="00C01ADF">
        <w:t>, выполняемое с целью определения, удобен ли некоторый</w:t>
      </w:r>
      <w:r w:rsidR="00C01ADF">
        <w:t xml:space="preserve"> </w:t>
      </w:r>
      <w:hyperlink r:id="rId93" w:tooltip="Пользовательский интерфейс" w:history="1">
        <w:r w:rsidR="00C01ADF" w:rsidRPr="00C01ADF">
          <w:t>пользовательский интерфейс</w:t>
        </w:r>
      </w:hyperlink>
      <w:r w:rsidR="00C01ADF" w:rsidRPr="00C01ADF">
        <w:t xml:space="preserve"> для его предполагаемого применения. Проверка эргономичности сосредоточена на определённом объекте или небольшом наборе объектов</w:t>
      </w:r>
      <w:r w:rsidR="00DA798A">
        <w:t xml:space="preserve">. </w:t>
      </w:r>
    </w:p>
    <w:p w:rsidR="00C01ADF" w:rsidRDefault="00DA798A" w:rsidP="00C01ADF">
      <w:r w:rsidRPr="00DA798A">
        <w:t>Проверка эргономичности </w:t>
      </w:r>
      <w:r>
        <w:t xml:space="preserve">– </w:t>
      </w:r>
      <w:r w:rsidRPr="00DA798A">
        <w:t>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w:t>
      </w:r>
      <w:r>
        <w:t xml:space="preserve"> </w:t>
      </w:r>
      <w:r w:rsidRPr="00DA798A">
        <w:t>[24]</w:t>
      </w:r>
      <w:r>
        <w:t>.</w:t>
      </w:r>
    </w:p>
    <w:p w:rsidR="005E4C48" w:rsidRDefault="008F0672" w:rsidP="00450A0A">
      <w:r w:rsidRPr="008F0672">
        <w:lastRenderedPageBreak/>
        <w:t>Для про</w:t>
      </w:r>
      <w:r w:rsidR="00F8200F">
        <w:t>ведения юза</w:t>
      </w:r>
      <w:r w:rsidR="00510805">
        <w:t>билити тестирования достаточно пяти</w:t>
      </w:r>
      <w:r w:rsidR="00F8200F">
        <w:t xml:space="preserve"> </w:t>
      </w:r>
      <w:r w:rsidR="00510805">
        <w:t xml:space="preserve">респондентов, чтобы выявить 70% проблем интернет-ресурса. Этого будет достаточно, так как </w:t>
      </w:r>
      <w:r w:rsidR="00450A0A">
        <w:t xml:space="preserve">система является маленькой. </w:t>
      </w:r>
      <w:r w:rsidR="005E4C48">
        <w:t>При подборе респондентов было выполнены общие требования, а именно:</w:t>
      </w:r>
    </w:p>
    <w:p w:rsidR="00F8200F" w:rsidRDefault="00D836D0" w:rsidP="005E4C48">
      <w:pPr>
        <w:pStyle w:val="a1"/>
      </w:pPr>
      <w:r>
        <w:t>у</w:t>
      </w:r>
      <w:r w:rsidR="00C400F0">
        <w:t>ровень компьютерной грамотности (</w:t>
      </w:r>
      <w:r>
        <w:t>по целевой аудитории</w:t>
      </w:r>
      <w:r w:rsidR="00C400F0">
        <w:t>)</w:t>
      </w:r>
      <w:r>
        <w:t>;</w:t>
      </w:r>
    </w:p>
    <w:p w:rsidR="00D836D0" w:rsidRPr="00D836D0" w:rsidRDefault="00D836D0" w:rsidP="00D836D0">
      <w:pPr>
        <w:pStyle w:val="a1"/>
      </w:pPr>
      <w:r>
        <w:t>возраст</w:t>
      </w:r>
      <w:r w:rsidR="0095494C">
        <w:t xml:space="preserve"> (три четверти по целевой аудитории, одна четверть старше целевой аудитории)</w:t>
      </w:r>
      <w:r w:rsidRPr="0095494C">
        <w:t>;</w:t>
      </w:r>
    </w:p>
    <w:p w:rsidR="00D836D0" w:rsidRPr="00D836D0" w:rsidRDefault="00D836D0" w:rsidP="00D836D0">
      <w:pPr>
        <w:pStyle w:val="a1"/>
      </w:pPr>
      <w:r>
        <w:t>пол</w:t>
      </w:r>
      <w:r w:rsidR="0095494C">
        <w:t xml:space="preserve"> (</w:t>
      </w:r>
      <w:r w:rsidR="003057E0">
        <w:t>предпочтительнее больше женского пола</w:t>
      </w:r>
      <w:r w:rsidR="0095494C">
        <w:t>)</w:t>
      </w:r>
      <w:r w:rsidRPr="003057E0">
        <w:t>;</w:t>
      </w:r>
    </w:p>
    <w:p w:rsidR="00D836D0" w:rsidRDefault="003057E0" w:rsidP="00D836D0">
      <w:pPr>
        <w:pStyle w:val="a1"/>
      </w:pPr>
      <w:r>
        <w:t>у</w:t>
      </w:r>
      <w:r w:rsidR="00D836D0">
        <w:t>ровень эмоциональной</w:t>
      </w:r>
      <w:r w:rsidR="0095494C">
        <w:t xml:space="preserve"> открытости</w:t>
      </w:r>
      <w:r w:rsidR="00674EBF">
        <w:t>.</w:t>
      </w:r>
    </w:p>
    <w:p w:rsidR="00674EBF" w:rsidRDefault="004375B3" w:rsidP="00674EBF">
      <w:r>
        <w:t>Описание выбранных респондентов представлено в таблице 5.1.</w:t>
      </w:r>
    </w:p>
    <w:p w:rsidR="002079F5" w:rsidRPr="002079F5" w:rsidRDefault="002079F5" w:rsidP="002079F5">
      <w:pPr>
        <w:pStyle w:val="a1"/>
        <w:numPr>
          <w:ilvl w:val="0"/>
          <w:numId w:val="0"/>
        </w:numPr>
        <w:spacing w:before="280" w:after="280"/>
      </w:pPr>
      <w:r>
        <w:t>Таблица 5.1 – Описание респондентов</w:t>
      </w:r>
    </w:p>
    <w:tbl>
      <w:tblPr>
        <w:tblW w:w="4947"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30"/>
        <w:gridCol w:w="2623"/>
        <w:gridCol w:w="2119"/>
        <w:gridCol w:w="2347"/>
      </w:tblGrid>
      <w:tr w:rsidR="0030076D" w:rsidRPr="002825FE" w:rsidTr="0030076D">
        <w:trPr>
          <w:trHeight w:val="363"/>
        </w:trPr>
        <w:tc>
          <w:tcPr>
            <w:tcW w:w="1427" w:type="pct"/>
            <w:tcBorders>
              <w:top w:val="single" w:sz="4" w:space="0" w:color="000000"/>
              <w:left w:val="single" w:sz="4" w:space="0" w:color="000000"/>
              <w:bottom w:val="single" w:sz="4" w:space="0" w:color="000000"/>
              <w:right w:val="single" w:sz="4" w:space="0" w:color="000000"/>
            </w:tcBorders>
            <w:vAlign w:val="center"/>
          </w:tcPr>
          <w:p w:rsidR="0030076D" w:rsidRPr="00377DC6" w:rsidRDefault="0030076D" w:rsidP="003F2D18">
            <w:pPr>
              <w:pStyle w:val="afff4"/>
              <w:spacing w:before="0"/>
              <w:jc w:val="center"/>
            </w:pPr>
            <w:r>
              <w:t>Респондент</w:t>
            </w:r>
          </w:p>
        </w:tc>
        <w:tc>
          <w:tcPr>
            <w:tcW w:w="1322" w:type="pct"/>
            <w:tcBorders>
              <w:top w:val="single" w:sz="4" w:space="0" w:color="000000"/>
              <w:left w:val="single" w:sz="4" w:space="0" w:color="000000"/>
              <w:bottom w:val="single" w:sz="4" w:space="0" w:color="000000"/>
              <w:right w:val="single" w:sz="4" w:space="0" w:color="000000"/>
            </w:tcBorders>
          </w:tcPr>
          <w:p w:rsidR="0030076D" w:rsidRPr="00377DC6" w:rsidRDefault="0030076D" w:rsidP="003F2D18">
            <w:pPr>
              <w:pStyle w:val="afff4"/>
              <w:spacing w:before="0"/>
              <w:jc w:val="center"/>
            </w:pPr>
            <w:r>
              <w:t>Уровень компьютерной грамотности</w:t>
            </w:r>
          </w:p>
        </w:tc>
        <w:tc>
          <w:tcPr>
            <w:tcW w:w="1068" w:type="pct"/>
            <w:tcBorders>
              <w:top w:val="single" w:sz="4" w:space="0" w:color="000000"/>
              <w:left w:val="single" w:sz="4" w:space="0" w:color="000000"/>
              <w:bottom w:val="single" w:sz="4" w:space="0" w:color="000000"/>
              <w:right w:val="single" w:sz="4" w:space="0" w:color="000000"/>
            </w:tcBorders>
          </w:tcPr>
          <w:p w:rsidR="0030076D" w:rsidRDefault="0030076D" w:rsidP="003F2D18">
            <w:pPr>
              <w:pStyle w:val="afff4"/>
              <w:spacing w:before="0"/>
              <w:jc w:val="center"/>
            </w:pPr>
            <w:r>
              <w:t>Возраст</w:t>
            </w:r>
          </w:p>
        </w:tc>
        <w:tc>
          <w:tcPr>
            <w:tcW w:w="1183" w:type="pct"/>
            <w:tcBorders>
              <w:top w:val="single" w:sz="4" w:space="0" w:color="000000"/>
              <w:left w:val="single" w:sz="4" w:space="0" w:color="000000"/>
              <w:bottom w:val="single" w:sz="4" w:space="0" w:color="000000"/>
              <w:right w:val="single" w:sz="4" w:space="0" w:color="000000"/>
            </w:tcBorders>
          </w:tcPr>
          <w:p w:rsidR="0030076D" w:rsidRPr="00377DC6" w:rsidRDefault="0030076D" w:rsidP="003F2D18">
            <w:pPr>
              <w:pStyle w:val="afff4"/>
              <w:spacing w:before="0"/>
              <w:jc w:val="center"/>
            </w:pPr>
            <w:r>
              <w:t>Уровень эмоциональной открытости</w:t>
            </w:r>
          </w:p>
        </w:tc>
      </w:tr>
      <w:tr w:rsidR="0030076D" w:rsidRPr="002825FE" w:rsidTr="0030076D">
        <w:trPr>
          <w:trHeight w:val="363"/>
        </w:trPr>
        <w:tc>
          <w:tcPr>
            <w:tcW w:w="1427" w:type="pct"/>
            <w:tcBorders>
              <w:top w:val="single" w:sz="4" w:space="0" w:color="000000"/>
              <w:left w:val="single" w:sz="4" w:space="0" w:color="000000"/>
              <w:bottom w:val="single" w:sz="4" w:space="0" w:color="000000"/>
              <w:right w:val="single" w:sz="4" w:space="0" w:color="000000"/>
            </w:tcBorders>
          </w:tcPr>
          <w:p w:rsidR="0030076D" w:rsidRPr="00F520C6" w:rsidRDefault="0030076D" w:rsidP="003F2D18">
            <w:pPr>
              <w:pStyle w:val="afff4"/>
              <w:spacing w:before="0"/>
              <w:jc w:val="both"/>
            </w:pPr>
            <w:r>
              <w:t>Купчик Кристина</w:t>
            </w:r>
          </w:p>
        </w:tc>
        <w:tc>
          <w:tcPr>
            <w:tcW w:w="1322" w:type="pct"/>
            <w:tcBorders>
              <w:top w:val="single" w:sz="4" w:space="0" w:color="000000"/>
              <w:left w:val="single" w:sz="4" w:space="0" w:color="000000"/>
              <w:bottom w:val="single" w:sz="4" w:space="0" w:color="000000"/>
              <w:right w:val="single" w:sz="4" w:space="0" w:color="000000"/>
            </w:tcBorders>
          </w:tcPr>
          <w:p w:rsidR="0030076D" w:rsidRPr="00E26EE5" w:rsidRDefault="00091F78" w:rsidP="001260FD">
            <w:pPr>
              <w:pStyle w:val="afff4"/>
              <w:spacing w:before="0"/>
              <w:jc w:val="center"/>
            </w:pPr>
            <w:r>
              <w:t>4</w:t>
            </w:r>
          </w:p>
        </w:tc>
        <w:tc>
          <w:tcPr>
            <w:tcW w:w="1068" w:type="pct"/>
            <w:tcBorders>
              <w:top w:val="single" w:sz="4" w:space="0" w:color="000000"/>
              <w:left w:val="single" w:sz="4" w:space="0" w:color="000000"/>
              <w:bottom w:val="single" w:sz="4" w:space="0" w:color="000000"/>
              <w:right w:val="single" w:sz="4" w:space="0" w:color="000000"/>
            </w:tcBorders>
          </w:tcPr>
          <w:p w:rsidR="0030076D" w:rsidRDefault="00091F78" w:rsidP="001260FD">
            <w:pPr>
              <w:pStyle w:val="afff4"/>
              <w:spacing w:before="0"/>
              <w:jc w:val="center"/>
            </w:pPr>
            <w:r>
              <w:t>26</w:t>
            </w:r>
          </w:p>
        </w:tc>
        <w:tc>
          <w:tcPr>
            <w:tcW w:w="1183" w:type="pct"/>
            <w:tcBorders>
              <w:top w:val="single" w:sz="4" w:space="0" w:color="000000"/>
              <w:left w:val="single" w:sz="4" w:space="0" w:color="000000"/>
              <w:bottom w:val="single" w:sz="4" w:space="0" w:color="000000"/>
              <w:right w:val="single" w:sz="4" w:space="0" w:color="000000"/>
            </w:tcBorders>
          </w:tcPr>
          <w:p w:rsidR="0030076D" w:rsidRPr="00D13943" w:rsidRDefault="00091F78" w:rsidP="001260FD">
            <w:pPr>
              <w:pStyle w:val="afff4"/>
              <w:spacing w:before="0"/>
              <w:jc w:val="center"/>
            </w:pPr>
            <w:r>
              <w:t>5</w:t>
            </w:r>
          </w:p>
        </w:tc>
      </w:tr>
      <w:tr w:rsidR="0030076D" w:rsidRPr="00A536A3" w:rsidTr="0030076D">
        <w:trPr>
          <w:trHeight w:val="363"/>
        </w:trPr>
        <w:tc>
          <w:tcPr>
            <w:tcW w:w="1427" w:type="pct"/>
            <w:tcBorders>
              <w:top w:val="single" w:sz="4" w:space="0" w:color="000000"/>
              <w:left w:val="single" w:sz="4" w:space="0" w:color="000000"/>
              <w:bottom w:val="single" w:sz="4" w:space="0" w:color="000000"/>
              <w:right w:val="single" w:sz="4" w:space="0" w:color="000000"/>
            </w:tcBorders>
          </w:tcPr>
          <w:p w:rsidR="0030076D" w:rsidRPr="00091F78" w:rsidRDefault="00091F78" w:rsidP="003F2D18">
            <w:pPr>
              <w:pStyle w:val="afff4"/>
              <w:spacing w:before="0"/>
              <w:jc w:val="both"/>
            </w:pPr>
            <w:r>
              <w:t>Купчик Дмитрий</w:t>
            </w:r>
          </w:p>
        </w:tc>
        <w:tc>
          <w:tcPr>
            <w:tcW w:w="1322" w:type="pct"/>
            <w:tcBorders>
              <w:top w:val="single" w:sz="4" w:space="0" w:color="000000"/>
              <w:left w:val="single" w:sz="4" w:space="0" w:color="000000"/>
              <w:bottom w:val="single" w:sz="4" w:space="0" w:color="000000"/>
              <w:right w:val="single" w:sz="4" w:space="0" w:color="000000"/>
            </w:tcBorders>
          </w:tcPr>
          <w:p w:rsidR="0030076D" w:rsidRPr="00E26EE5" w:rsidRDefault="00091F78" w:rsidP="001260FD">
            <w:pPr>
              <w:pStyle w:val="afff4"/>
              <w:spacing w:before="0"/>
              <w:jc w:val="center"/>
            </w:pPr>
            <w:r>
              <w:t>2</w:t>
            </w:r>
          </w:p>
        </w:tc>
        <w:tc>
          <w:tcPr>
            <w:tcW w:w="1068" w:type="pct"/>
            <w:tcBorders>
              <w:top w:val="single" w:sz="4" w:space="0" w:color="000000"/>
              <w:left w:val="single" w:sz="4" w:space="0" w:color="000000"/>
              <w:bottom w:val="single" w:sz="4" w:space="0" w:color="000000"/>
              <w:right w:val="single" w:sz="4" w:space="0" w:color="000000"/>
            </w:tcBorders>
          </w:tcPr>
          <w:p w:rsidR="0030076D" w:rsidRDefault="00091F78" w:rsidP="001260FD">
            <w:pPr>
              <w:pStyle w:val="afff4"/>
              <w:spacing w:before="0"/>
              <w:jc w:val="center"/>
            </w:pPr>
            <w:r>
              <w:t>32</w:t>
            </w:r>
          </w:p>
        </w:tc>
        <w:tc>
          <w:tcPr>
            <w:tcW w:w="1183" w:type="pct"/>
            <w:tcBorders>
              <w:top w:val="single" w:sz="4" w:space="0" w:color="000000"/>
              <w:left w:val="single" w:sz="4" w:space="0" w:color="000000"/>
              <w:bottom w:val="single" w:sz="4" w:space="0" w:color="000000"/>
              <w:right w:val="single" w:sz="4" w:space="0" w:color="000000"/>
            </w:tcBorders>
          </w:tcPr>
          <w:p w:rsidR="0030076D" w:rsidRPr="002B4952" w:rsidRDefault="00091F78" w:rsidP="001260FD">
            <w:pPr>
              <w:pStyle w:val="afff4"/>
              <w:spacing w:before="0"/>
              <w:jc w:val="center"/>
            </w:pPr>
            <w:r>
              <w:t>3</w:t>
            </w:r>
          </w:p>
        </w:tc>
      </w:tr>
      <w:tr w:rsidR="0030076D" w:rsidRPr="00A536A3" w:rsidTr="0030076D">
        <w:trPr>
          <w:trHeight w:val="363"/>
        </w:trPr>
        <w:tc>
          <w:tcPr>
            <w:tcW w:w="1427" w:type="pct"/>
            <w:tcBorders>
              <w:top w:val="single" w:sz="4" w:space="0" w:color="000000"/>
              <w:left w:val="single" w:sz="4" w:space="0" w:color="000000"/>
              <w:bottom w:val="single" w:sz="4" w:space="0" w:color="000000"/>
              <w:right w:val="single" w:sz="4" w:space="0" w:color="000000"/>
            </w:tcBorders>
          </w:tcPr>
          <w:p w:rsidR="0030076D" w:rsidRPr="00A536A3" w:rsidRDefault="00091F78" w:rsidP="003F2D18">
            <w:pPr>
              <w:pStyle w:val="afff4"/>
              <w:spacing w:before="0"/>
              <w:jc w:val="both"/>
            </w:pPr>
            <w:r>
              <w:t>Завадская Ольга</w:t>
            </w:r>
          </w:p>
        </w:tc>
        <w:tc>
          <w:tcPr>
            <w:tcW w:w="1322" w:type="pct"/>
            <w:tcBorders>
              <w:top w:val="single" w:sz="4" w:space="0" w:color="000000"/>
              <w:left w:val="single" w:sz="4" w:space="0" w:color="000000"/>
              <w:bottom w:val="single" w:sz="4" w:space="0" w:color="000000"/>
              <w:right w:val="single" w:sz="4" w:space="0" w:color="000000"/>
            </w:tcBorders>
          </w:tcPr>
          <w:p w:rsidR="0030076D" w:rsidRPr="00A536A3" w:rsidRDefault="00091F78" w:rsidP="001260FD">
            <w:pPr>
              <w:pStyle w:val="afff4"/>
              <w:spacing w:before="0"/>
              <w:jc w:val="center"/>
            </w:pPr>
            <w:r>
              <w:t>3</w:t>
            </w:r>
          </w:p>
        </w:tc>
        <w:tc>
          <w:tcPr>
            <w:tcW w:w="1068" w:type="pct"/>
            <w:tcBorders>
              <w:top w:val="single" w:sz="4" w:space="0" w:color="000000"/>
              <w:left w:val="single" w:sz="4" w:space="0" w:color="000000"/>
              <w:bottom w:val="single" w:sz="4" w:space="0" w:color="000000"/>
              <w:right w:val="single" w:sz="4" w:space="0" w:color="000000"/>
            </w:tcBorders>
          </w:tcPr>
          <w:p w:rsidR="0030076D" w:rsidRDefault="00091F78" w:rsidP="001260FD">
            <w:pPr>
              <w:pStyle w:val="afff4"/>
              <w:spacing w:before="0"/>
              <w:jc w:val="center"/>
              <w:rPr>
                <w:spacing w:val="-4"/>
              </w:rPr>
            </w:pPr>
            <w:r>
              <w:rPr>
                <w:spacing w:val="-4"/>
              </w:rPr>
              <w:t>50</w:t>
            </w:r>
          </w:p>
        </w:tc>
        <w:tc>
          <w:tcPr>
            <w:tcW w:w="1183" w:type="pct"/>
            <w:tcBorders>
              <w:top w:val="single" w:sz="4" w:space="0" w:color="000000"/>
              <w:left w:val="single" w:sz="4" w:space="0" w:color="000000"/>
              <w:bottom w:val="single" w:sz="4" w:space="0" w:color="000000"/>
              <w:right w:val="single" w:sz="4" w:space="0" w:color="000000"/>
            </w:tcBorders>
          </w:tcPr>
          <w:p w:rsidR="0030076D" w:rsidRPr="00540CEF" w:rsidRDefault="001260FD" w:rsidP="001260FD">
            <w:pPr>
              <w:pStyle w:val="afff4"/>
              <w:spacing w:before="0"/>
              <w:jc w:val="center"/>
            </w:pPr>
            <w:r>
              <w:t>4</w:t>
            </w:r>
          </w:p>
        </w:tc>
      </w:tr>
      <w:tr w:rsidR="0030076D" w:rsidRPr="00540CEF" w:rsidTr="0030076D">
        <w:trPr>
          <w:trHeight w:val="363"/>
        </w:trPr>
        <w:tc>
          <w:tcPr>
            <w:tcW w:w="1427" w:type="pct"/>
            <w:tcBorders>
              <w:top w:val="single" w:sz="4" w:space="0" w:color="000000"/>
              <w:left w:val="single" w:sz="4" w:space="0" w:color="000000"/>
              <w:bottom w:val="nil"/>
              <w:right w:val="single" w:sz="4" w:space="0" w:color="000000"/>
            </w:tcBorders>
          </w:tcPr>
          <w:p w:rsidR="0030076D" w:rsidRPr="00A536A3" w:rsidRDefault="001260FD" w:rsidP="003F2D18">
            <w:pPr>
              <w:pStyle w:val="afff4"/>
              <w:spacing w:before="0"/>
              <w:jc w:val="both"/>
            </w:pPr>
            <w:r>
              <w:t>Симашко Алексей</w:t>
            </w:r>
          </w:p>
        </w:tc>
        <w:tc>
          <w:tcPr>
            <w:tcW w:w="1322" w:type="pct"/>
            <w:tcBorders>
              <w:top w:val="single" w:sz="4" w:space="0" w:color="000000"/>
              <w:left w:val="single" w:sz="4" w:space="0" w:color="000000"/>
              <w:bottom w:val="nil"/>
              <w:right w:val="single" w:sz="4" w:space="0" w:color="000000"/>
            </w:tcBorders>
          </w:tcPr>
          <w:p w:rsidR="0030076D" w:rsidRPr="00A536A3" w:rsidRDefault="001260FD" w:rsidP="001260FD">
            <w:pPr>
              <w:pStyle w:val="afff4"/>
              <w:spacing w:before="0"/>
              <w:jc w:val="center"/>
            </w:pPr>
            <w:r>
              <w:t>5</w:t>
            </w:r>
          </w:p>
        </w:tc>
        <w:tc>
          <w:tcPr>
            <w:tcW w:w="1068" w:type="pct"/>
            <w:tcBorders>
              <w:top w:val="single" w:sz="4" w:space="0" w:color="000000"/>
              <w:left w:val="single" w:sz="4" w:space="0" w:color="000000"/>
              <w:bottom w:val="nil"/>
              <w:right w:val="single" w:sz="4" w:space="0" w:color="000000"/>
            </w:tcBorders>
          </w:tcPr>
          <w:p w:rsidR="0030076D" w:rsidRDefault="001260FD" w:rsidP="001260FD">
            <w:pPr>
              <w:pStyle w:val="afff4"/>
              <w:spacing w:before="0"/>
              <w:jc w:val="center"/>
              <w:rPr>
                <w:spacing w:val="-4"/>
              </w:rPr>
            </w:pPr>
            <w:r>
              <w:rPr>
                <w:spacing w:val="-4"/>
              </w:rPr>
              <w:t>29</w:t>
            </w:r>
          </w:p>
        </w:tc>
        <w:tc>
          <w:tcPr>
            <w:tcW w:w="1183" w:type="pct"/>
            <w:tcBorders>
              <w:top w:val="single" w:sz="4" w:space="0" w:color="000000"/>
              <w:left w:val="single" w:sz="4" w:space="0" w:color="000000"/>
              <w:bottom w:val="nil"/>
              <w:right w:val="single" w:sz="4" w:space="0" w:color="000000"/>
            </w:tcBorders>
          </w:tcPr>
          <w:p w:rsidR="0030076D" w:rsidRPr="00A536A3" w:rsidRDefault="001260FD" w:rsidP="001260FD">
            <w:pPr>
              <w:pStyle w:val="afff4"/>
              <w:spacing w:before="0"/>
              <w:jc w:val="center"/>
              <w:rPr>
                <w:spacing w:val="-4"/>
              </w:rPr>
            </w:pPr>
            <w:r>
              <w:rPr>
                <w:spacing w:val="-4"/>
              </w:rPr>
              <w:t>3</w:t>
            </w:r>
          </w:p>
        </w:tc>
      </w:tr>
      <w:tr w:rsidR="0030076D" w:rsidRPr="00A536A3" w:rsidTr="0030076D">
        <w:trPr>
          <w:trHeight w:val="363"/>
        </w:trPr>
        <w:tc>
          <w:tcPr>
            <w:tcW w:w="1427" w:type="pct"/>
            <w:tcBorders>
              <w:top w:val="single" w:sz="4" w:space="0" w:color="000000"/>
              <w:left w:val="single" w:sz="4" w:space="0" w:color="000000"/>
              <w:bottom w:val="single" w:sz="4" w:space="0" w:color="000000"/>
              <w:right w:val="single" w:sz="4" w:space="0" w:color="000000"/>
            </w:tcBorders>
          </w:tcPr>
          <w:p w:rsidR="0030076D" w:rsidRPr="001260FD" w:rsidRDefault="001260FD" w:rsidP="003F2D18">
            <w:pPr>
              <w:pStyle w:val="afff4"/>
              <w:spacing w:before="0"/>
              <w:jc w:val="both"/>
            </w:pPr>
            <w:r>
              <w:t>Добрянская Вероника</w:t>
            </w:r>
          </w:p>
        </w:tc>
        <w:tc>
          <w:tcPr>
            <w:tcW w:w="1322" w:type="pct"/>
            <w:tcBorders>
              <w:top w:val="single" w:sz="4" w:space="0" w:color="000000"/>
              <w:left w:val="single" w:sz="4" w:space="0" w:color="000000"/>
              <w:bottom w:val="single" w:sz="4" w:space="0" w:color="000000"/>
              <w:right w:val="single" w:sz="4" w:space="0" w:color="000000"/>
            </w:tcBorders>
          </w:tcPr>
          <w:p w:rsidR="0030076D" w:rsidRPr="001260FD" w:rsidRDefault="001260FD" w:rsidP="001260FD">
            <w:pPr>
              <w:pStyle w:val="afff4"/>
              <w:spacing w:before="0"/>
              <w:jc w:val="center"/>
            </w:pPr>
            <w:r>
              <w:t>5</w:t>
            </w:r>
          </w:p>
        </w:tc>
        <w:tc>
          <w:tcPr>
            <w:tcW w:w="1068" w:type="pct"/>
            <w:tcBorders>
              <w:top w:val="single" w:sz="4" w:space="0" w:color="000000"/>
              <w:left w:val="single" w:sz="4" w:space="0" w:color="000000"/>
              <w:bottom w:val="single" w:sz="4" w:space="0" w:color="000000"/>
              <w:right w:val="single" w:sz="4" w:space="0" w:color="000000"/>
            </w:tcBorders>
          </w:tcPr>
          <w:p w:rsidR="0030076D" w:rsidRDefault="001260FD" w:rsidP="001260FD">
            <w:pPr>
              <w:pStyle w:val="afff4"/>
              <w:spacing w:before="0"/>
              <w:jc w:val="center"/>
            </w:pPr>
            <w:r>
              <w:t>26</w:t>
            </w:r>
          </w:p>
        </w:tc>
        <w:tc>
          <w:tcPr>
            <w:tcW w:w="1183" w:type="pct"/>
            <w:tcBorders>
              <w:top w:val="single" w:sz="4" w:space="0" w:color="000000"/>
              <w:left w:val="single" w:sz="4" w:space="0" w:color="000000"/>
              <w:bottom w:val="single" w:sz="4" w:space="0" w:color="000000"/>
              <w:right w:val="single" w:sz="4" w:space="0" w:color="000000"/>
            </w:tcBorders>
          </w:tcPr>
          <w:p w:rsidR="0030076D" w:rsidRPr="00B934D4" w:rsidRDefault="001260FD" w:rsidP="001260FD">
            <w:pPr>
              <w:pStyle w:val="afff4"/>
              <w:spacing w:before="0"/>
              <w:jc w:val="center"/>
            </w:pPr>
            <w:r>
              <w:t>4</w:t>
            </w:r>
          </w:p>
        </w:tc>
      </w:tr>
    </w:tbl>
    <w:p w:rsidR="009C45AA" w:rsidRDefault="00590F5B" w:rsidP="00807ECA">
      <w:pPr>
        <w:shd w:val="clear" w:color="auto" w:fill="FFFFFF"/>
        <w:spacing w:before="225" w:line="285" w:lineRule="atLeast"/>
        <w:ind w:firstLine="425"/>
        <w:outlineLvl w:val="3"/>
        <w:rPr>
          <w:color w:val="000000"/>
          <w:szCs w:val="28"/>
        </w:rPr>
      </w:pPr>
      <w:r>
        <w:t>В</w:t>
      </w:r>
      <w:r w:rsidR="00E26530">
        <w:t xml:space="preserve"> рамках тестирования необходимо</w:t>
      </w:r>
      <w:r>
        <w:t xml:space="preserve"> провести оценку восприятия дизайна</w:t>
      </w:r>
      <w:r w:rsidR="003F4E60">
        <w:t xml:space="preserve"> сайта респондентами</w:t>
      </w:r>
      <w:r w:rsidR="00BB4DB6">
        <w:rPr>
          <w:color w:val="000000"/>
          <w:szCs w:val="28"/>
        </w:rPr>
        <w:t xml:space="preserve">. </w:t>
      </w:r>
      <w:r w:rsidR="004135CB">
        <w:rPr>
          <w:color w:val="000000"/>
          <w:szCs w:val="28"/>
        </w:rPr>
        <w:t>Респонденту</w:t>
      </w:r>
      <w:r w:rsidR="00BB4DB6">
        <w:rPr>
          <w:color w:val="000000"/>
          <w:szCs w:val="28"/>
        </w:rPr>
        <w:t xml:space="preserve"> вместе с макетом интерфейса выдаётся список прилагательных, которые должны характеризовать дизайн сайта, то есть какие эмоции дизайн должен вызывать.</w:t>
      </w:r>
    </w:p>
    <w:p w:rsidR="00BB4DB6" w:rsidRPr="00807ECA" w:rsidRDefault="004135CB" w:rsidP="00807ECA">
      <w:pPr>
        <w:shd w:val="clear" w:color="auto" w:fill="FFFFFF"/>
        <w:spacing w:before="225" w:line="285" w:lineRule="atLeast"/>
        <w:ind w:firstLine="425"/>
        <w:outlineLvl w:val="3"/>
        <w:rPr>
          <w:color w:val="000000"/>
          <w:szCs w:val="28"/>
        </w:rPr>
      </w:pPr>
      <w:r>
        <w:t>Респонденту необходимо подчеркнуть слова, которые, на его взгляд, подходят для данного дизайна.</w:t>
      </w:r>
      <w:r w:rsidR="001C7EE3">
        <w:t xml:space="preserve"> После того, как анкета будет заполнена, подсчитывается разница между количеством </w:t>
      </w:r>
      <w:r w:rsidR="00807ECA">
        <w:t>отрицательных</w:t>
      </w:r>
      <w:r w:rsidR="001C7EE3">
        <w:t xml:space="preserve"> и </w:t>
      </w:r>
      <w:r w:rsidR="00807ECA">
        <w:t>положительных</w:t>
      </w:r>
      <w:r w:rsidR="001C7EE3">
        <w:t xml:space="preserve"> прилагательных.</w:t>
      </w:r>
    </w:p>
    <w:p w:rsidR="009C45AA" w:rsidRPr="00D20EA8" w:rsidRDefault="00D20EA8" w:rsidP="009C45AA">
      <w:r w:rsidRPr="00D20EA8">
        <w:t>Устаревший – Эффективный – Нечетк</w:t>
      </w:r>
      <w:r w:rsidR="00092D4A">
        <w:t>ий – Неудобный – Замусоренный – </w:t>
      </w:r>
      <w:r w:rsidRPr="00D20EA8">
        <w:t>Тусклый – Яркий – Чистый – Прямой – Ясный – Непоследовательный – Неуправляемый – Привлекательный – Стандартный – Управляемый – Хороший – Интуитивный – Веселый – Любительский – Неэф</w:t>
      </w:r>
      <w:r w:rsidR="00092D4A">
        <w:t>фективный – Опасный – Скучный – </w:t>
      </w:r>
      <w:r w:rsidRPr="00D20EA8">
        <w:t>Радостный – Безопасный – Жесткий – Раздражающ</w:t>
      </w:r>
      <w:r w:rsidR="00E26530">
        <w:t xml:space="preserve">ий – Треугольный – Неприятный – Комфортабельный </w:t>
      </w:r>
      <w:r w:rsidRPr="00D20EA8">
        <w:t>– Холодный – Умный – Бесполезный – Халтурный –</w:t>
      </w:r>
      <w:r w:rsidR="00092D4A">
        <w:t> </w:t>
      </w:r>
      <w:r w:rsidRPr="00D20EA8">
        <w:t>Теплый –</w:t>
      </w:r>
      <w:r w:rsidR="00092D4A">
        <w:t> </w:t>
      </w:r>
      <w:r w:rsidRPr="00D20EA8">
        <w:t>Светлый – Последовательный – Загадочный – Качественный – Интересный – Ненадежный – Гибкий – Красивый – Некрасивый –</w:t>
      </w:r>
      <w:r w:rsidR="00092D4A">
        <w:t xml:space="preserve"> Непривлекательный – Полезный – </w:t>
      </w:r>
      <w:r w:rsidRPr="00D20EA8">
        <w:t>Глупый – Запутанный – Удобный – Понятн</w:t>
      </w:r>
      <w:r w:rsidR="00092D4A">
        <w:t>ый – Непредсказуемый – Четкий – </w:t>
      </w:r>
      <w:r w:rsidRPr="00D20EA8">
        <w:t>Тяжелый – Современный – Легкий – Дружестве</w:t>
      </w:r>
      <w:r w:rsidR="00092D4A">
        <w:t>нный – Нестандартный – Плохой – </w:t>
      </w:r>
      <w:r w:rsidRPr="00D20EA8">
        <w:t>Надежный – Сложный – Просто</w:t>
      </w:r>
      <w:r w:rsidR="00092D4A">
        <w:t xml:space="preserve">й – Темный – </w:t>
      </w:r>
      <w:r w:rsidR="008672E6">
        <w:t xml:space="preserve">Пестрый – </w:t>
      </w:r>
      <w:r w:rsidR="00092D4A">
        <w:t>Профессиональный – </w:t>
      </w:r>
      <w:r w:rsidRPr="00D20EA8">
        <w:t>Медленный – Круглый – Печальный – Недружественный</w:t>
      </w:r>
      <w:r w:rsidR="00092D4A">
        <w:t> – Предсказуемый – Непонятный – </w:t>
      </w:r>
      <w:r w:rsidRPr="00D20EA8">
        <w:t xml:space="preserve">Быстрый – Головоломный – Грустный – </w:t>
      </w:r>
      <w:r w:rsidR="008672E6">
        <w:t xml:space="preserve">Строгий – </w:t>
      </w:r>
      <w:r w:rsidR="001C1265">
        <w:t>Милый – Пустой</w:t>
      </w:r>
      <w:r w:rsidR="001C1265" w:rsidRPr="00D20EA8">
        <w:t xml:space="preserve"> – </w:t>
      </w:r>
      <w:r w:rsidR="009C45AA">
        <w:t>Награможденный</w:t>
      </w:r>
      <w:r w:rsidR="001C1265" w:rsidRPr="00D20EA8">
        <w:t xml:space="preserve"> – </w:t>
      </w:r>
      <w:r w:rsidR="009C45AA">
        <w:t>Эстетичный</w:t>
      </w:r>
      <w:r w:rsidR="001C1265" w:rsidRPr="00D20EA8">
        <w:t xml:space="preserve"> – </w:t>
      </w:r>
      <w:r w:rsidR="00B913C0">
        <w:t>Неровный</w:t>
      </w:r>
      <w:r w:rsidR="00C833BF">
        <w:t>.</w:t>
      </w:r>
    </w:p>
    <w:p w:rsidR="00BE1A43" w:rsidRDefault="00C833BF" w:rsidP="00D20EA8">
      <w:r>
        <w:t>Результат анкеты предс</w:t>
      </w:r>
      <w:r w:rsidR="00092D4A">
        <w:t>тавлен</w:t>
      </w:r>
      <w:r>
        <w:t xml:space="preserve"> в таблице 5.2.</w:t>
      </w:r>
    </w:p>
    <w:p w:rsidR="00C833BF" w:rsidRPr="002079F5" w:rsidRDefault="0036653A" w:rsidP="00C833BF">
      <w:pPr>
        <w:pStyle w:val="a1"/>
        <w:numPr>
          <w:ilvl w:val="0"/>
          <w:numId w:val="0"/>
        </w:numPr>
        <w:spacing w:before="280" w:after="280"/>
      </w:pPr>
      <w:r>
        <w:lastRenderedPageBreak/>
        <w:t>Таблица 5.2 – Результат анкеты</w:t>
      </w:r>
    </w:p>
    <w:tbl>
      <w:tblPr>
        <w:tblW w:w="4947"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972"/>
        <w:gridCol w:w="6947"/>
      </w:tblGrid>
      <w:tr w:rsidR="00C833BF" w:rsidRPr="002825FE" w:rsidTr="00C833BF">
        <w:trPr>
          <w:trHeight w:val="363"/>
        </w:trPr>
        <w:tc>
          <w:tcPr>
            <w:tcW w:w="1498" w:type="pct"/>
            <w:tcBorders>
              <w:top w:val="single" w:sz="4" w:space="0" w:color="000000"/>
              <w:left w:val="single" w:sz="4" w:space="0" w:color="000000"/>
              <w:bottom w:val="single" w:sz="4" w:space="0" w:color="000000"/>
              <w:right w:val="single" w:sz="4" w:space="0" w:color="000000"/>
            </w:tcBorders>
            <w:vAlign w:val="center"/>
          </w:tcPr>
          <w:p w:rsidR="00C833BF" w:rsidRPr="00377DC6" w:rsidRDefault="00C833BF" w:rsidP="003F2D18">
            <w:pPr>
              <w:pStyle w:val="afff4"/>
              <w:spacing w:before="0"/>
              <w:jc w:val="center"/>
            </w:pPr>
            <w:r>
              <w:t>Респондент</w:t>
            </w:r>
          </w:p>
        </w:tc>
        <w:tc>
          <w:tcPr>
            <w:tcW w:w="3502" w:type="pct"/>
            <w:tcBorders>
              <w:top w:val="single" w:sz="4" w:space="0" w:color="000000"/>
              <w:left w:val="single" w:sz="4" w:space="0" w:color="000000"/>
              <w:bottom w:val="single" w:sz="4" w:space="0" w:color="000000"/>
              <w:right w:val="single" w:sz="4" w:space="0" w:color="000000"/>
            </w:tcBorders>
          </w:tcPr>
          <w:p w:rsidR="00C833BF" w:rsidRPr="00377DC6" w:rsidRDefault="00C833BF" w:rsidP="003F2D18">
            <w:pPr>
              <w:pStyle w:val="afff4"/>
              <w:spacing w:before="0"/>
              <w:jc w:val="center"/>
            </w:pPr>
            <w:r>
              <w:t>Прилагательные</w:t>
            </w:r>
          </w:p>
        </w:tc>
      </w:tr>
      <w:tr w:rsidR="00C833BF" w:rsidRPr="002825FE" w:rsidTr="00C833BF">
        <w:trPr>
          <w:trHeight w:val="363"/>
        </w:trPr>
        <w:tc>
          <w:tcPr>
            <w:tcW w:w="1498" w:type="pct"/>
            <w:tcBorders>
              <w:top w:val="single" w:sz="4" w:space="0" w:color="000000"/>
              <w:left w:val="single" w:sz="4" w:space="0" w:color="000000"/>
              <w:bottom w:val="single" w:sz="4" w:space="0" w:color="000000"/>
              <w:right w:val="single" w:sz="4" w:space="0" w:color="000000"/>
            </w:tcBorders>
          </w:tcPr>
          <w:p w:rsidR="00C833BF" w:rsidRPr="00F520C6" w:rsidRDefault="00C833BF" w:rsidP="003F2D18">
            <w:pPr>
              <w:pStyle w:val="afff4"/>
              <w:spacing w:before="0"/>
              <w:jc w:val="both"/>
            </w:pPr>
            <w:r>
              <w:t>Купчик Кристина</w:t>
            </w:r>
          </w:p>
        </w:tc>
        <w:tc>
          <w:tcPr>
            <w:tcW w:w="3502" w:type="pct"/>
            <w:tcBorders>
              <w:top w:val="single" w:sz="4" w:space="0" w:color="000000"/>
              <w:left w:val="single" w:sz="4" w:space="0" w:color="000000"/>
              <w:bottom w:val="single" w:sz="4" w:space="0" w:color="000000"/>
              <w:right w:val="single" w:sz="4" w:space="0" w:color="000000"/>
            </w:tcBorders>
          </w:tcPr>
          <w:p w:rsidR="00C833BF" w:rsidRPr="00E26EE5" w:rsidRDefault="00C51F7A" w:rsidP="00DD1133">
            <w:pPr>
              <w:pStyle w:val="afff4"/>
              <w:spacing w:before="0"/>
              <w:jc w:val="both"/>
            </w:pPr>
            <w:r>
              <w:t>Яркий,</w:t>
            </w:r>
            <w:r w:rsidR="00DD1133">
              <w:t xml:space="preserve"> </w:t>
            </w:r>
            <w:r w:rsidR="00845D0A">
              <w:t>с</w:t>
            </w:r>
            <w:r w:rsidR="00DD1133">
              <w:t>овременный</w:t>
            </w:r>
            <w:r w:rsidR="00845D0A">
              <w:t>, приятный, нестандартный</w:t>
            </w:r>
          </w:p>
        </w:tc>
      </w:tr>
      <w:tr w:rsidR="00C833BF" w:rsidRPr="00A536A3" w:rsidTr="00C833BF">
        <w:trPr>
          <w:trHeight w:val="363"/>
        </w:trPr>
        <w:tc>
          <w:tcPr>
            <w:tcW w:w="1498" w:type="pct"/>
            <w:tcBorders>
              <w:top w:val="single" w:sz="4" w:space="0" w:color="000000"/>
              <w:left w:val="single" w:sz="4" w:space="0" w:color="000000"/>
              <w:bottom w:val="single" w:sz="4" w:space="0" w:color="000000"/>
              <w:right w:val="single" w:sz="4" w:space="0" w:color="000000"/>
            </w:tcBorders>
          </w:tcPr>
          <w:p w:rsidR="00C833BF" w:rsidRPr="00091F78" w:rsidRDefault="00C833BF" w:rsidP="003F2D18">
            <w:pPr>
              <w:pStyle w:val="afff4"/>
              <w:spacing w:before="0"/>
              <w:jc w:val="both"/>
            </w:pPr>
            <w:r>
              <w:t>Купчик Дмитрий</w:t>
            </w:r>
          </w:p>
        </w:tc>
        <w:tc>
          <w:tcPr>
            <w:tcW w:w="3502" w:type="pct"/>
            <w:tcBorders>
              <w:top w:val="single" w:sz="4" w:space="0" w:color="000000"/>
              <w:left w:val="single" w:sz="4" w:space="0" w:color="000000"/>
              <w:bottom w:val="single" w:sz="4" w:space="0" w:color="000000"/>
              <w:right w:val="single" w:sz="4" w:space="0" w:color="000000"/>
            </w:tcBorders>
          </w:tcPr>
          <w:p w:rsidR="00C833BF" w:rsidRPr="00E26EE5" w:rsidRDefault="00DD1133" w:rsidP="00C833BF">
            <w:pPr>
              <w:pStyle w:val="afff4"/>
              <w:spacing w:before="0"/>
              <w:jc w:val="both"/>
            </w:pPr>
            <w:r>
              <w:t>Простой, яркий</w:t>
            </w:r>
            <w:r w:rsidR="00845D0A">
              <w:t>, ненадежный, легкий</w:t>
            </w:r>
          </w:p>
        </w:tc>
      </w:tr>
      <w:tr w:rsidR="00C833BF" w:rsidRPr="00A536A3" w:rsidTr="00C833BF">
        <w:trPr>
          <w:trHeight w:val="363"/>
        </w:trPr>
        <w:tc>
          <w:tcPr>
            <w:tcW w:w="1498" w:type="pct"/>
            <w:tcBorders>
              <w:top w:val="single" w:sz="4" w:space="0" w:color="000000"/>
              <w:left w:val="single" w:sz="4" w:space="0" w:color="000000"/>
              <w:bottom w:val="single" w:sz="4" w:space="0" w:color="000000"/>
              <w:right w:val="single" w:sz="4" w:space="0" w:color="000000"/>
            </w:tcBorders>
          </w:tcPr>
          <w:p w:rsidR="00C833BF" w:rsidRPr="00A536A3" w:rsidRDefault="00C833BF" w:rsidP="003F2D18">
            <w:pPr>
              <w:pStyle w:val="afff4"/>
              <w:spacing w:before="0"/>
              <w:jc w:val="both"/>
            </w:pPr>
            <w:r>
              <w:t>Завадская Ольга</w:t>
            </w:r>
          </w:p>
        </w:tc>
        <w:tc>
          <w:tcPr>
            <w:tcW w:w="3502" w:type="pct"/>
            <w:tcBorders>
              <w:top w:val="single" w:sz="4" w:space="0" w:color="000000"/>
              <w:left w:val="single" w:sz="4" w:space="0" w:color="000000"/>
              <w:bottom w:val="single" w:sz="4" w:space="0" w:color="000000"/>
              <w:right w:val="single" w:sz="4" w:space="0" w:color="000000"/>
            </w:tcBorders>
          </w:tcPr>
          <w:p w:rsidR="00C833BF" w:rsidRPr="00A536A3" w:rsidRDefault="00C51F7A" w:rsidP="00C833BF">
            <w:pPr>
              <w:pStyle w:val="afff4"/>
              <w:spacing w:before="0"/>
              <w:jc w:val="both"/>
            </w:pPr>
            <w:r>
              <w:t>Веселый, теплый, простой</w:t>
            </w:r>
            <w:r w:rsidR="009A2481">
              <w:t>, красивый</w:t>
            </w:r>
          </w:p>
        </w:tc>
      </w:tr>
      <w:tr w:rsidR="00C833BF" w:rsidRPr="00540CEF" w:rsidTr="00C833BF">
        <w:trPr>
          <w:trHeight w:val="363"/>
        </w:trPr>
        <w:tc>
          <w:tcPr>
            <w:tcW w:w="1498" w:type="pct"/>
            <w:tcBorders>
              <w:top w:val="single" w:sz="4" w:space="0" w:color="000000"/>
              <w:left w:val="single" w:sz="4" w:space="0" w:color="000000"/>
              <w:bottom w:val="nil"/>
              <w:right w:val="single" w:sz="4" w:space="0" w:color="000000"/>
            </w:tcBorders>
          </w:tcPr>
          <w:p w:rsidR="00C833BF" w:rsidRPr="00A536A3" w:rsidRDefault="000025B9" w:rsidP="003F2D18">
            <w:pPr>
              <w:pStyle w:val="afff4"/>
              <w:spacing w:before="0"/>
              <w:jc w:val="both"/>
            </w:pPr>
            <w:r>
              <w:t>Симашкин</w:t>
            </w:r>
            <w:r w:rsidR="00C833BF">
              <w:t xml:space="preserve"> Алексей</w:t>
            </w:r>
          </w:p>
        </w:tc>
        <w:tc>
          <w:tcPr>
            <w:tcW w:w="3502" w:type="pct"/>
            <w:tcBorders>
              <w:top w:val="single" w:sz="4" w:space="0" w:color="000000"/>
              <w:left w:val="single" w:sz="4" w:space="0" w:color="000000"/>
              <w:bottom w:val="nil"/>
              <w:right w:val="single" w:sz="4" w:space="0" w:color="000000"/>
            </w:tcBorders>
          </w:tcPr>
          <w:p w:rsidR="00C833BF" w:rsidRPr="00A536A3" w:rsidRDefault="00942CC3" w:rsidP="00C833BF">
            <w:pPr>
              <w:pStyle w:val="afff4"/>
              <w:spacing w:before="0"/>
              <w:jc w:val="both"/>
            </w:pPr>
            <w:r>
              <w:t>Красивый, интересный, теплый</w:t>
            </w:r>
            <w:r w:rsidR="00BB5B0F">
              <w:t>,</w:t>
            </w:r>
            <w:r w:rsidR="009A2481">
              <w:t xml:space="preserve"> любительский</w:t>
            </w:r>
          </w:p>
        </w:tc>
      </w:tr>
      <w:tr w:rsidR="00C833BF" w:rsidRPr="00A536A3" w:rsidTr="00C833BF">
        <w:trPr>
          <w:trHeight w:val="363"/>
        </w:trPr>
        <w:tc>
          <w:tcPr>
            <w:tcW w:w="1498" w:type="pct"/>
            <w:tcBorders>
              <w:top w:val="single" w:sz="4" w:space="0" w:color="000000"/>
              <w:left w:val="single" w:sz="4" w:space="0" w:color="000000"/>
              <w:bottom w:val="single" w:sz="4" w:space="0" w:color="000000"/>
              <w:right w:val="single" w:sz="4" w:space="0" w:color="000000"/>
            </w:tcBorders>
          </w:tcPr>
          <w:p w:rsidR="00C833BF" w:rsidRPr="001260FD" w:rsidRDefault="00C833BF" w:rsidP="003F2D18">
            <w:pPr>
              <w:pStyle w:val="afff4"/>
              <w:spacing w:before="0"/>
              <w:jc w:val="both"/>
            </w:pPr>
            <w:r>
              <w:t>Добрянская Вероника</w:t>
            </w:r>
          </w:p>
        </w:tc>
        <w:tc>
          <w:tcPr>
            <w:tcW w:w="3502" w:type="pct"/>
            <w:tcBorders>
              <w:top w:val="single" w:sz="4" w:space="0" w:color="000000"/>
              <w:left w:val="single" w:sz="4" w:space="0" w:color="000000"/>
              <w:bottom w:val="single" w:sz="4" w:space="0" w:color="000000"/>
              <w:right w:val="single" w:sz="4" w:space="0" w:color="000000"/>
            </w:tcBorders>
          </w:tcPr>
          <w:p w:rsidR="00C833BF" w:rsidRPr="001260FD" w:rsidRDefault="00942CC3" w:rsidP="00C833BF">
            <w:pPr>
              <w:pStyle w:val="afff4"/>
              <w:spacing w:before="0"/>
              <w:jc w:val="both"/>
            </w:pPr>
            <w:r>
              <w:t xml:space="preserve">Светлый, </w:t>
            </w:r>
            <w:r w:rsidR="00BB5B0F">
              <w:t>веселый, ясный, хороший</w:t>
            </w:r>
          </w:p>
        </w:tc>
      </w:tr>
    </w:tbl>
    <w:p w:rsidR="00AF258B" w:rsidRDefault="00FC5170" w:rsidP="00C53BD0">
      <w:pPr>
        <w:pStyle w:val="af4"/>
      </w:pPr>
      <w:r>
        <w:t>По итогам проведенного тестирования веб-сайт был определен тринадцатью</w:t>
      </w:r>
      <w:r w:rsidR="00A979E9">
        <w:t xml:space="preserve"> </w:t>
      </w:r>
      <w:r w:rsidR="00305C85">
        <w:t>положительными,</w:t>
      </w:r>
      <w:r w:rsidR="002129D7">
        <w:t xml:space="preserve"> шестью нейтральными и одном отрицательным</w:t>
      </w:r>
      <w:r w:rsidR="00A979E9">
        <w:t xml:space="preserve"> прилагательным</w:t>
      </w:r>
      <w:r w:rsidR="002129D7">
        <w:t xml:space="preserve">. </w:t>
      </w:r>
    </w:p>
    <w:p w:rsidR="00AF258B" w:rsidRDefault="00AF258B" w:rsidP="00AF258B">
      <w:r>
        <w:t xml:space="preserve">После оценки восприятия дизайна </w:t>
      </w:r>
      <w:r w:rsidR="00152134">
        <w:t>необходимо</w:t>
      </w:r>
      <w:r>
        <w:t xml:space="preserve"> </w:t>
      </w:r>
      <w:r w:rsidR="00152134">
        <w:t>рассчитать</w:t>
      </w:r>
      <w:r>
        <w:t xml:space="preserve"> процент </w:t>
      </w:r>
      <w:r w:rsidR="00152134">
        <w:t>удовлетворенности</w:t>
      </w:r>
      <w:r>
        <w:t xml:space="preserve"> от продукта по сле</w:t>
      </w:r>
      <w:r w:rsidR="00152134">
        <w:t>дующей формуле:</w:t>
      </w:r>
    </w:p>
    <w:tbl>
      <w:tblPr>
        <w:tblStyle w:val="ad"/>
        <w:tblW w:w="11721" w:type="dxa"/>
        <w:tblLayout w:type="fixed"/>
        <w:tblLook w:val="04A0" w:firstRow="1" w:lastRow="0" w:firstColumn="1" w:lastColumn="0" w:noHBand="0" w:noVBand="1"/>
      </w:tblPr>
      <w:tblGrid>
        <w:gridCol w:w="1276"/>
        <w:gridCol w:w="7133"/>
        <w:gridCol w:w="1656"/>
        <w:gridCol w:w="1656"/>
      </w:tblGrid>
      <w:tr w:rsidR="00152134" w:rsidRPr="007144C5" w:rsidTr="00CB1A6C">
        <w:tc>
          <w:tcPr>
            <w:tcW w:w="1276" w:type="dxa"/>
            <w:tcBorders>
              <w:top w:val="nil"/>
              <w:left w:val="nil"/>
              <w:bottom w:val="nil"/>
              <w:right w:val="nil"/>
            </w:tcBorders>
          </w:tcPr>
          <w:p w:rsidR="00152134" w:rsidRPr="007144C5" w:rsidRDefault="00152134" w:rsidP="00CB1A6C">
            <w:pPr>
              <w:suppressAutoHyphens/>
              <w:spacing w:line="242" w:lineRule="auto"/>
            </w:pPr>
          </w:p>
        </w:tc>
        <w:tc>
          <w:tcPr>
            <w:tcW w:w="7133" w:type="dxa"/>
            <w:tcBorders>
              <w:top w:val="nil"/>
              <w:left w:val="nil"/>
              <w:bottom w:val="nil"/>
              <w:right w:val="nil"/>
            </w:tcBorders>
          </w:tcPr>
          <w:p w:rsidR="00152134" w:rsidRPr="007144C5" w:rsidRDefault="00152134" w:rsidP="00CB1A6C">
            <w:pPr>
              <w:suppressAutoHyphens/>
              <w:spacing w:before="60" w:after="60" w:line="242" w:lineRule="auto"/>
              <w:ind w:firstLine="0"/>
              <w:jc w:val="center"/>
            </w:pPr>
            <w:r w:rsidRPr="009A0A00">
              <w:rPr>
                <w:rStyle w:val="affff0"/>
              </w:rPr>
              <w:object w:dxaOrig="2580" w:dyaOrig="1359">
                <v:shape id="_x0000_i1034" type="#_x0000_t75" style="width:162pt;height:85.5pt" o:ole="">
                  <v:imagedata r:id="rId94" o:title=""/>
                </v:shape>
                <o:OLEObject Type="Embed" ProgID="Equation.3" ShapeID="_x0000_i1034" DrawAspect="Content" ObjectID="_1652883563" r:id="rId95"/>
              </w:object>
            </w:r>
            <w:r w:rsidRPr="000E2099">
              <w:rPr>
                <w:position w:val="22"/>
              </w:rPr>
              <w:t>.</w:t>
            </w:r>
          </w:p>
        </w:tc>
        <w:tc>
          <w:tcPr>
            <w:tcW w:w="1656" w:type="dxa"/>
            <w:tcBorders>
              <w:top w:val="nil"/>
              <w:left w:val="nil"/>
              <w:bottom w:val="nil"/>
              <w:right w:val="nil"/>
            </w:tcBorders>
            <w:vAlign w:val="center"/>
          </w:tcPr>
          <w:p w:rsidR="00152134" w:rsidRPr="007144C5" w:rsidRDefault="00152134" w:rsidP="00CB1A6C">
            <w:pPr>
              <w:suppressAutoHyphens/>
              <w:spacing w:line="242" w:lineRule="auto"/>
              <w:jc w:val="right"/>
            </w:pPr>
            <w:r>
              <w:t>(5</w:t>
            </w:r>
            <w:r w:rsidRPr="007144C5">
              <w:t>.1)</w:t>
            </w:r>
          </w:p>
        </w:tc>
        <w:tc>
          <w:tcPr>
            <w:tcW w:w="1656" w:type="dxa"/>
            <w:tcBorders>
              <w:top w:val="nil"/>
              <w:left w:val="nil"/>
              <w:bottom w:val="nil"/>
              <w:right w:val="nil"/>
            </w:tcBorders>
          </w:tcPr>
          <w:p w:rsidR="00152134" w:rsidRDefault="00152134" w:rsidP="00CB1A6C">
            <w:pPr>
              <w:suppressAutoHyphens/>
              <w:spacing w:line="242" w:lineRule="auto"/>
              <w:jc w:val="right"/>
            </w:pPr>
          </w:p>
        </w:tc>
      </w:tr>
    </w:tbl>
    <w:p w:rsidR="00A86514" w:rsidRDefault="009A0A00" w:rsidP="00A86514">
      <w:pPr>
        <w:shd w:val="clear" w:color="auto" w:fill="FFFFFF"/>
        <w:ind w:right="15" w:firstLine="0"/>
        <w:rPr>
          <w:color w:val="000000"/>
          <w:szCs w:val="28"/>
        </w:rPr>
      </w:pPr>
      <w:r w:rsidRPr="007144C5">
        <w:rPr>
          <w:lang w:val="be-BY"/>
        </w:rPr>
        <w:t>где</w:t>
      </w:r>
      <w:r w:rsidRPr="007144C5">
        <w:tab/>
      </w:r>
      <w:r w:rsidR="00A86514">
        <w:rPr>
          <w:color w:val="000000"/>
          <w:szCs w:val="28"/>
          <w:lang w:val="en-US"/>
        </w:rPr>
        <w:t>S</w:t>
      </w:r>
      <w:r w:rsidR="00A86514">
        <w:rPr>
          <w:color w:val="000000"/>
          <w:szCs w:val="28"/>
          <w:vertAlign w:val="subscript"/>
        </w:rPr>
        <w:t xml:space="preserve">А </w:t>
      </w:r>
      <w:r w:rsidR="00A86514">
        <w:rPr>
          <w:color w:val="000000"/>
          <w:szCs w:val="28"/>
        </w:rPr>
        <w:t>– процент удовлетворенности от продукта;</w:t>
      </w:r>
    </w:p>
    <w:p w:rsidR="00A86514" w:rsidRDefault="00A86514" w:rsidP="00A86514">
      <w:pPr>
        <w:shd w:val="clear" w:color="auto" w:fill="FFFFFF"/>
        <w:ind w:right="15" w:firstLine="0"/>
        <w:rPr>
          <w:color w:val="000000"/>
          <w:szCs w:val="28"/>
        </w:rPr>
      </w:pPr>
      <w:r w:rsidRPr="007144C5">
        <w:tab/>
      </w:r>
      <w:r>
        <w:rPr>
          <w:color w:val="000000"/>
          <w:szCs w:val="28"/>
          <w:lang w:val="en-US"/>
        </w:rPr>
        <w:t>R</w:t>
      </w:r>
      <w:r w:rsidRPr="00A86514">
        <w:rPr>
          <w:color w:val="000000"/>
          <w:szCs w:val="28"/>
        </w:rPr>
        <w:t xml:space="preserve"> </w:t>
      </w:r>
      <w:r>
        <w:rPr>
          <w:color w:val="000000"/>
          <w:szCs w:val="28"/>
        </w:rPr>
        <w:t>– число респондентов (пользователей);</w:t>
      </w:r>
    </w:p>
    <w:p w:rsidR="00A86514" w:rsidRDefault="00A86514" w:rsidP="00A86514">
      <w:pPr>
        <w:shd w:val="clear" w:color="auto" w:fill="FFFFFF"/>
        <w:ind w:right="15" w:firstLine="0"/>
        <w:rPr>
          <w:color w:val="000000"/>
          <w:szCs w:val="28"/>
        </w:rPr>
      </w:pPr>
      <w:r w:rsidRPr="007144C5">
        <w:tab/>
      </w:r>
      <w:r>
        <w:rPr>
          <w:color w:val="000000"/>
          <w:szCs w:val="28"/>
          <w:lang w:val="en-US"/>
        </w:rPr>
        <w:t>A</w:t>
      </w:r>
      <w:r>
        <w:rPr>
          <w:color w:val="000000"/>
          <w:szCs w:val="28"/>
          <w:vertAlign w:val="subscript"/>
          <w:lang w:val="en-US"/>
        </w:rPr>
        <w:t>j</w:t>
      </w:r>
      <w:proofErr w:type="gramStart"/>
      <w:r>
        <w:rPr>
          <w:color w:val="000000"/>
          <w:szCs w:val="28"/>
          <w:vertAlign w:val="superscript"/>
        </w:rPr>
        <w:t xml:space="preserve">+ </w:t>
      </w:r>
      <w:r>
        <w:rPr>
          <w:color w:val="000000"/>
          <w:szCs w:val="28"/>
        </w:rPr>
        <w:t xml:space="preserve"> –</w:t>
      </w:r>
      <w:proofErr w:type="gramEnd"/>
      <w:r>
        <w:rPr>
          <w:color w:val="000000"/>
          <w:szCs w:val="28"/>
        </w:rPr>
        <w:t xml:space="preserve"> количество положительных ассоциаций (слов) от </w:t>
      </w:r>
      <w:r>
        <w:rPr>
          <w:color w:val="000000"/>
          <w:szCs w:val="28"/>
          <w:lang w:val="en-US"/>
        </w:rPr>
        <w:t>j</w:t>
      </w:r>
      <w:r>
        <w:rPr>
          <w:color w:val="000000"/>
          <w:szCs w:val="28"/>
        </w:rPr>
        <w:t>-го респондента;</w:t>
      </w:r>
    </w:p>
    <w:p w:rsidR="009A0A00" w:rsidRDefault="00A86514" w:rsidP="00A86514">
      <w:pPr>
        <w:suppressAutoHyphens/>
        <w:spacing w:line="235" w:lineRule="auto"/>
        <w:ind w:firstLine="0"/>
        <w:rPr>
          <w:color w:val="000000"/>
          <w:szCs w:val="28"/>
        </w:rPr>
      </w:pPr>
      <w:r w:rsidRPr="007144C5">
        <w:tab/>
      </w:r>
      <w:r>
        <w:rPr>
          <w:color w:val="000000"/>
          <w:szCs w:val="28"/>
          <w:lang w:val="en-US"/>
        </w:rPr>
        <w:t>A</w:t>
      </w:r>
      <w:r>
        <w:rPr>
          <w:color w:val="000000"/>
          <w:szCs w:val="28"/>
          <w:vertAlign w:val="subscript"/>
          <w:lang w:val="en-US"/>
        </w:rPr>
        <w:t>j</w:t>
      </w:r>
      <w:r>
        <w:rPr>
          <w:color w:val="000000"/>
          <w:szCs w:val="28"/>
          <w:vertAlign w:val="superscript"/>
        </w:rPr>
        <w:t xml:space="preserve">- </w:t>
      </w:r>
      <w:r>
        <w:rPr>
          <w:color w:val="000000"/>
          <w:szCs w:val="28"/>
        </w:rPr>
        <w:t xml:space="preserve"> – количество отрицательных ассоциаций (слов) от </w:t>
      </w:r>
      <w:r>
        <w:rPr>
          <w:color w:val="000000"/>
          <w:szCs w:val="28"/>
          <w:lang w:val="en-US"/>
        </w:rPr>
        <w:t>j</w:t>
      </w:r>
      <w:r>
        <w:rPr>
          <w:color w:val="000000"/>
          <w:szCs w:val="28"/>
        </w:rPr>
        <w:t>-го респондента;</w:t>
      </w:r>
    </w:p>
    <w:p w:rsidR="00C833BF" w:rsidRPr="00B60CA8" w:rsidRDefault="003562EE" w:rsidP="00B60CA8">
      <w:pPr>
        <w:rPr>
          <w:lang w:val="be-BY"/>
        </w:rPr>
      </w:pPr>
      <w:r>
        <w:rPr>
          <w:lang w:val="be-BY"/>
        </w:rPr>
        <w:t>По формуле 5.1 процент удовлетверенности от продукта составляется 65%.</w:t>
      </w:r>
      <w:r w:rsidR="00B60CA8">
        <w:rPr>
          <w:lang w:val="be-BY"/>
        </w:rPr>
        <w:t xml:space="preserve"> </w:t>
      </w:r>
      <w:r w:rsidR="004E54CD">
        <w:t>По </w:t>
      </w:r>
      <w:r w:rsidR="00412D7D">
        <w:t xml:space="preserve">данной оценке, </w:t>
      </w:r>
      <w:r w:rsidR="002129D7">
        <w:t>можно сделать вывод, что сайт создает хоро</w:t>
      </w:r>
      <w:r w:rsidR="004E54CD">
        <w:t>шие впечатления у </w:t>
      </w:r>
      <w:r w:rsidR="002129D7">
        <w:t>пользователей и не отталкивает их.</w:t>
      </w:r>
    </w:p>
    <w:p w:rsidR="00D20EA8" w:rsidRDefault="00A8630C" w:rsidP="00C53BD0">
      <w:pPr>
        <w:rPr>
          <w:color w:val="000000"/>
          <w:szCs w:val="28"/>
        </w:rPr>
      </w:pPr>
      <w:r>
        <w:t xml:space="preserve">Дальнейшее тестирование заключается в тестовых сценариях. </w:t>
      </w:r>
      <w:r>
        <w:rPr>
          <w:color w:val="000000"/>
          <w:szCs w:val="28"/>
        </w:rPr>
        <w:t>Тестовый сценарий – это тестируемый аспект системы. Это задание, которое необходимо выполнить респонденту. Для данного тестирования было выбрано три</w:t>
      </w:r>
      <w:r w:rsidR="00BD75F1">
        <w:rPr>
          <w:color w:val="000000"/>
          <w:szCs w:val="28"/>
        </w:rPr>
        <w:t xml:space="preserve"> респондента. У каждого поставлена своя задача,</w:t>
      </w:r>
      <w:r w:rsidR="0005326C">
        <w:rPr>
          <w:color w:val="000000"/>
          <w:szCs w:val="28"/>
        </w:rPr>
        <w:t xml:space="preserve"> она должна быть однозначной, краткой и без подсказок, должна иметь точку начала выполнения и критерий успешного выполнения.</w:t>
      </w:r>
      <w:r w:rsidR="00F26439">
        <w:rPr>
          <w:color w:val="000000"/>
          <w:szCs w:val="28"/>
        </w:rPr>
        <w:t xml:space="preserve"> Сам сценарий состоит из пользовательской задачи, метрики и тестового задания.</w:t>
      </w:r>
      <w:r w:rsidR="00360F10">
        <w:rPr>
          <w:color w:val="000000"/>
          <w:szCs w:val="28"/>
        </w:rPr>
        <w:t xml:space="preserve"> </w:t>
      </w:r>
    </w:p>
    <w:p w:rsidR="005668E0" w:rsidRDefault="000025B9" w:rsidP="00C53BD0">
      <w:pPr>
        <w:rPr>
          <w:color w:val="000000"/>
          <w:szCs w:val="28"/>
        </w:rPr>
      </w:pPr>
      <w:r>
        <w:rPr>
          <w:color w:val="000000"/>
          <w:szCs w:val="28"/>
        </w:rPr>
        <w:t>Пользовательская задача</w:t>
      </w:r>
      <w:r w:rsidR="005668E0" w:rsidRPr="005668E0">
        <w:rPr>
          <w:color w:val="000000"/>
          <w:szCs w:val="28"/>
        </w:rPr>
        <w:t xml:space="preserve"> </w:t>
      </w:r>
      <w:r w:rsidR="005668E0">
        <w:rPr>
          <w:color w:val="000000"/>
          <w:szCs w:val="28"/>
        </w:rPr>
        <w:t>для сценария 1</w:t>
      </w:r>
      <w:r>
        <w:rPr>
          <w:color w:val="000000"/>
          <w:szCs w:val="28"/>
        </w:rPr>
        <w:t>: Проверка</w:t>
      </w:r>
      <w:r w:rsidR="00A573D5">
        <w:rPr>
          <w:color w:val="000000"/>
          <w:szCs w:val="28"/>
        </w:rPr>
        <w:t xml:space="preserve"> регистрации и ее валидации. Метрики: успешность, удовлетворенность. Тестовое задание</w:t>
      </w:r>
      <w:r w:rsidR="004C7BF0">
        <w:rPr>
          <w:color w:val="000000"/>
          <w:szCs w:val="28"/>
        </w:rPr>
        <w:t>: необходимо зарегистрироваться на сайте.</w:t>
      </w:r>
      <w:r w:rsidR="00575AAB">
        <w:rPr>
          <w:color w:val="000000"/>
          <w:szCs w:val="28"/>
        </w:rPr>
        <w:t xml:space="preserve"> </w:t>
      </w:r>
    </w:p>
    <w:p w:rsidR="00D02670" w:rsidRDefault="005668E0" w:rsidP="00D02670">
      <w:pPr>
        <w:rPr>
          <w:color w:val="000000"/>
          <w:szCs w:val="28"/>
        </w:rPr>
      </w:pPr>
      <w:r>
        <w:rPr>
          <w:color w:val="000000"/>
          <w:szCs w:val="28"/>
        </w:rPr>
        <w:t>Сценарий 1</w:t>
      </w:r>
      <w:r w:rsidRPr="005668E0">
        <w:rPr>
          <w:color w:val="000000"/>
          <w:szCs w:val="28"/>
        </w:rPr>
        <w:t xml:space="preserve">. </w:t>
      </w:r>
      <w:r w:rsidR="00575AAB">
        <w:rPr>
          <w:color w:val="000000"/>
          <w:szCs w:val="28"/>
        </w:rPr>
        <w:t>Кристина находится на главной странице сайта. Она переходит на странице «Войти»</w:t>
      </w:r>
      <w:r w:rsidR="002A4D74">
        <w:rPr>
          <w:color w:val="000000"/>
          <w:szCs w:val="28"/>
        </w:rPr>
        <w:t xml:space="preserve">, находит блок с пояснением, что делать при отсутствии аккаунта, нажимает на </w:t>
      </w:r>
      <w:r w:rsidR="001C5437">
        <w:rPr>
          <w:color w:val="000000"/>
          <w:szCs w:val="28"/>
        </w:rPr>
        <w:t>ссылку</w:t>
      </w:r>
      <w:r w:rsidR="002A4D74">
        <w:rPr>
          <w:color w:val="000000"/>
          <w:szCs w:val="28"/>
        </w:rPr>
        <w:t xml:space="preserve"> «</w:t>
      </w:r>
      <w:r w:rsidR="001C5437">
        <w:rPr>
          <w:color w:val="000000"/>
          <w:szCs w:val="28"/>
        </w:rPr>
        <w:t>Создать</w:t>
      </w:r>
      <w:r w:rsidR="002A4D74">
        <w:rPr>
          <w:color w:val="000000"/>
          <w:szCs w:val="28"/>
        </w:rPr>
        <w:t>»</w:t>
      </w:r>
      <w:r w:rsidR="001C5437">
        <w:rPr>
          <w:color w:val="000000"/>
          <w:szCs w:val="28"/>
        </w:rPr>
        <w:t>. Переходит на страницу регистрации. Заполняет</w:t>
      </w:r>
      <w:r w:rsidR="00885A4F">
        <w:rPr>
          <w:color w:val="000000"/>
          <w:szCs w:val="28"/>
        </w:rPr>
        <w:t xml:space="preserve"> все</w:t>
      </w:r>
      <w:r w:rsidR="001C5437">
        <w:rPr>
          <w:color w:val="000000"/>
          <w:szCs w:val="28"/>
        </w:rPr>
        <w:t xml:space="preserve"> поля. Нажимает кнопку «Создать аккаунт».</w:t>
      </w:r>
      <w:r w:rsidR="004E54CD">
        <w:rPr>
          <w:color w:val="000000"/>
          <w:szCs w:val="28"/>
        </w:rPr>
        <w:t xml:space="preserve"> Вывелось предупреждение о </w:t>
      </w:r>
      <w:r w:rsidR="008E1FFC">
        <w:rPr>
          <w:color w:val="000000"/>
          <w:szCs w:val="28"/>
        </w:rPr>
        <w:t>том, что пароли не совпали. Исправляет ошибку,</w:t>
      </w:r>
      <w:r w:rsidR="008E1FFC" w:rsidRPr="008E1FFC">
        <w:rPr>
          <w:color w:val="000000"/>
          <w:szCs w:val="28"/>
        </w:rPr>
        <w:t xml:space="preserve"> </w:t>
      </w:r>
      <w:r w:rsidR="008E1FFC">
        <w:rPr>
          <w:color w:val="000000"/>
          <w:szCs w:val="28"/>
        </w:rPr>
        <w:t>нажимает кнопку «Создать аккаунт». Переходит на страницу</w:t>
      </w:r>
      <w:r w:rsidR="00885A4F">
        <w:rPr>
          <w:color w:val="000000"/>
          <w:szCs w:val="28"/>
        </w:rPr>
        <w:t xml:space="preserve"> настройки аккаунта. Добавляет свою фотографию</w:t>
      </w:r>
      <w:r w:rsidR="005F313B">
        <w:rPr>
          <w:color w:val="000000"/>
          <w:szCs w:val="28"/>
        </w:rPr>
        <w:t>, город и номер телефона, поля с социальными сетями пропускает. Нажимает на кнопку «Сохранить настройки».</w:t>
      </w:r>
      <w:r w:rsidR="00480724">
        <w:rPr>
          <w:color w:val="000000"/>
          <w:szCs w:val="28"/>
        </w:rPr>
        <w:t xml:space="preserve"> </w:t>
      </w:r>
      <w:r w:rsidR="00D8661A">
        <w:rPr>
          <w:color w:val="000000"/>
          <w:szCs w:val="28"/>
        </w:rPr>
        <w:t>Все поставленные метрики были достигнуты.</w:t>
      </w:r>
    </w:p>
    <w:p w:rsidR="005668E0" w:rsidRDefault="00D8661A" w:rsidP="00C53BD0">
      <w:pPr>
        <w:rPr>
          <w:color w:val="000000"/>
          <w:szCs w:val="28"/>
        </w:rPr>
      </w:pPr>
      <w:r>
        <w:rPr>
          <w:color w:val="000000"/>
          <w:szCs w:val="28"/>
        </w:rPr>
        <w:t>Пользовательская задача</w:t>
      </w:r>
      <w:r w:rsidR="005668E0">
        <w:rPr>
          <w:color w:val="000000"/>
          <w:szCs w:val="28"/>
        </w:rPr>
        <w:t xml:space="preserve"> для сценария 2</w:t>
      </w:r>
      <w:r>
        <w:rPr>
          <w:color w:val="000000"/>
          <w:szCs w:val="28"/>
        </w:rPr>
        <w:t xml:space="preserve">: </w:t>
      </w:r>
      <w:r w:rsidR="00BF4192">
        <w:rPr>
          <w:color w:val="000000"/>
          <w:szCs w:val="28"/>
        </w:rPr>
        <w:t xml:space="preserve">Проверка удобства </w:t>
      </w:r>
      <w:r w:rsidR="00C85BC2">
        <w:rPr>
          <w:color w:val="000000"/>
          <w:szCs w:val="28"/>
        </w:rPr>
        <w:t>подачи</w:t>
      </w:r>
      <w:r w:rsidR="00BF4192">
        <w:rPr>
          <w:color w:val="000000"/>
          <w:szCs w:val="28"/>
        </w:rPr>
        <w:t xml:space="preserve"> объявления</w:t>
      </w:r>
      <w:r>
        <w:rPr>
          <w:color w:val="000000"/>
          <w:szCs w:val="28"/>
        </w:rPr>
        <w:t xml:space="preserve">. </w:t>
      </w:r>
      <w:r w:rsidR="00B913C0">
        <w:rPr>
          <w:color w:val="000000"/>
          <w:szCs w:val="28"/>
        </w:rPr>
        <w:t>Метрики: успешность</w:t>
      </w:r>
      <w:r>
        <w:rPr>
          <w:color w:val="000000"/>
          <w:szCs w:val="28"/>
        </w:rPr>
        <w:t xml:space="preserve">. Тестовое задание: необходимо </w:t>
      </w:r>
      <w:r w:rsidR="00C85BC2">
        <w:rPr>
          <w:color w:val="000000"/>
          <w:szCs w:val="28"/>
        </w:rPr>
        <w:t>подать объявление</w:t>
      </w:r>
      <w:r>
        <w:rPr>
          <w:color w:val="000000"/>
          <w:szCs w:val="28"/>
        </w:rPr>
        <w:t>.</w:t>
      </w:r>
    </w:p>
    <w:p w:rsidR="00EC0FF7" w:rsidRDefault="005668E0" w:rsidP="00C53BD0">
      <w:pPr>
        <w:rPr>
          <w:color w:val="000000"/>
          <w:szCs w:val="28"/>
        </w:rPr>
      </w:pPr>
      <w:r>
        <w:rPr>
          <w:color w:val="000000"/>
          <w:szCs w:val="28"/>
        </w:rPr>
        <w:lastRenderedPageBreak/>
        <w:t xml:space="preserve">Сценарий 2. </w:t>
      </w:r>
      <w:r w:rsidR="00C85BC2">
        <w:rPr>
          <w:color w:val="000000"/>
          <w:szCs w:val="28"/>
        </w:rPr>
        <w:t>Алексей зарегистрирован на сайте и находится на главной странице сайта.</w:t>
      </w:r>
      <w:r w:rsidR="00C85EC4">
        <w:rPr>
          <w:color w:val="000000"/>
          <w:szCs w:val="28"/>
        </w:rPr>
        <w:t xml:space="preserve"> </w:t>
      </w:r>
      <w:r w:rsidR="00485C9F">
        <w:rPr>
          <w:color w:val="000000"/>
          <w:szCs w:val="28"/>
        </w:rPr>
        <w:t>Он нажимает на свое имя в навигационном меню, в выпадающем списке нажимает на пункт меню «Мой личный профиль»</w:t>
      </w:r>
      <w:r w:rsidR="003220EA">
        <w:rPr>
          <w:color w:val="000000"/>
          <w:szCs w:val="28"/>
        </w:rPr>
        <w:t xml:space="preserve"> и переходит на соответствующую страницу</w:t>
      </w:r>
      <w:r w:rsidR="00025307">
        <w:rPr>
          <w:color w:val="000000"/>
          <w:szCs w:val="28"/>
        </w:rPr>
        <w:t>.</w:t>
      </w:r>
      <w:r w:rsidR="00FF1AF4">
        <w:rPr>
          <w:color w:val="000000"/>
          <w:szCs w:val="28"/>
        </w:rPr>
        <w:t xml:space="preserve"> Пролистывает ее до конца и возвращается в начало страницы. Нажимает на кнопку «Мои книги» на дополнительном меню</w:t>
      </w:r>
      <w:r w:rsidR="00E93D68">
        <w:rPr>
          <w:color w:val="000000"/>
          <w:szCs w:val="28"/>
        </w:rPr>
        <w:t>. Переходит на страницу «Мои книги» и находит кнопку «Добавить книгу», нажимает на нее. Переходит на страницу добавления объявления с формой. Зап</w:t>
      </w:r>
      <w:r w:rsidR="007845CF">
        <w:rPr>
          <w:color w:val="000000"/>
          <w:szCs w:val="28"/>
        </w:rPr>
        <w:t xml:space="preserve">олняет </w:t>
      </w:r>
      <w:r w:rsidR="00091107">
        <w:rPr>
          <w:color w:val="000000"/>
          <w:szCs w:val="28"/>
        </w:rPr>
        <w:t>все поля, но пропускает поле с </w:t>
      </w:r>
      <w:r w:rsidR="00E228B6">
        <w:rPr>
          <w:color w:val="000000"/>
          <w:szCs w:val="28"/>
        </w:rPr>
        <w:t>жанром</w:t>
      </w:r>
      <w:r w:rsidR="007845CF">
        <w:rPr>
          <w:color w:val="000000"/>
          <w:szCs w:val="28"/>
        </w:rPr>
        <w:t>.</w:t>
      </w:r>
      <w:r w:rsidR="00E228B6">
        <w:rPr>
          <w:color w:val="000000"/>
          <w:szCs w:val="28"/>
        </w:rPr>
        <w:t xml:space="preserve"> Нажимает на кнопку «Добавить»</w:t>
      </w:r>
      <w:r w:rsidR="00A019CB">
        <w:rPr>
          <w:color w:val="000000"/>
          <w:szCs w:val="28"/>
        </w:rPr>
        <w:t>, но запрос не отправляется, выводится сообщение о том, что поле с жанром не заполнено.</w:t>
      </w:r>
      <w:r w:rsidR="007845CF">
        <w:rPr>
          <w:color w:val="000000"/>
          <w:szCs w:val="28"/>
        </w:rPr>
        <w:t xml:space="preserve"> Алексей запинается, просматривает книгу, пытается найти жанр, но не находит. Открывает новую вкладку, вводит в поиско</w:t>
      </w:r>
      <w:r w:rsidR="00CC728F">
        <w:rPr>
          <w:color w:val="000000"/>
          <w:szCs w:val="28"/>
        </w:rPr>
        <w:t>вую строку наименование и автора книги, поисковик выдает информацию о книге, в том числе и жанр.</w:t>
      </w:r>
      <w:r w:rsidR="00A75C56">
        <w:rPr>
          <w:color w:val="000000"/>
          <w:szCs w:val="28"/>
        </w:rPr>
        <w:t xml:space="preserve"> В</w:t>
      </w:r>
      <w:r w:rsidR="007066A7">
        <w:rPr>
          <w:color w:val="000000"/>
          <w:szCs w:val="28"/>
        </w:rPr>
        <w:t>озвращается на сайт, заполняет</w:t>
      </w:r>
      <w:r w:rsidR="00A75C56">
        <w:rPr>
          <w:color w:val="000000"/>
          <w:szCs w:val="28"/>
        </w:rPr>
        <w:t xml:space="preserve"> </w:t>
      </w:r>
      <w:r w:rsidR="001706D3">
        <w:rPr>
          <w:color w:val="000000"/>
          <w:szCs w:val="28"/>
        </w:rPr>
        <w:t>соответствующее поле.</w:t>
      </w:r>
      <w:r w:rsidR="007066A7">
        <w:rPr>
          <w:color w:val="000000"/>
          <w:szCs w:val="28"/>
        </w:rPr>
        <w:t xml:space="preserve"> </w:t>
      </w:r>
      <w:r w:rsidR="001706D3">
        <w:rPr>
          <w:color w:val="000000"/>
          <w:szCs w:val="28"/>
        </w:rPr>
        <w:t xml:space="preserve">Нажимает на кнопку «Добавить», запрос отправляется. </w:t>
      </w:r>
      <w:r w:rsidR="0062009D">
        <w:rPr>
          <w:color w:val="000000"/>
          <w:szCs w:val="28"/>
        </w:rPr>
        <w:t>Все поставленные метрики были достигнуты.</w:t>
      </w:r>
    </w:p>
    <w:p w:rsidR="005668E0" w:rsidRDefault="00012B01" w:rsidP="00C53BD0">
      <w:pPr>
        <w:rPr>
          <w:color w:val="000000"/>
          <w:szCs w:val="28"/>
        </w:rPr>
      </w:pPr>
      <w:r>
        <w:rPr>
          <w:color w:val="000000"/>
          <w:szCs w:val="28"/>
        </w:rPr>
        <w:t>Пользовательская задача</w:t>
      </w:r>
      <w:r w:rsidR="00E83181">
        <w:rPr>
          <w:color w:val="000000"/>
          <w:szCs w:val="28"/>
        </w:rPr>
        <w:t xml:space="preserve"> для сценария 3</w:t>
      </w:r>
      <w:r>
        <w:rPr>
          <w:color w:val="000000"/>
          <w:szCs w:val="28"/>
        </w:rPr>
        <w:t xml:space="preserve">: Проверка удобства </w:t>
      </w:r>
      <w:r w:rsidR="00F04D61">
        <w:rPr>
          <w:color w:val="000000"/>
          <w:szCs w:val="28"/>
        </w:rPr>
        <w:t>добавления рецензии в закладки и отправки комментария к рецензии</w:t>
      </w:r>
      <w:r>
        <w:rPr>
          <w:color w:val="000000"/>
          <w:szCs w:val="28"/>
        </w:rPr>
        <w:t xml:space="preserve">. Метрики: успешность, удовлетворенность. Тестовое задание: необходимо </w:t>
      </w:r>
      <w:r w:rsidR="0097593F">
        <w:rPr>
          <w:color w:val="000000"/>
          <w:szCs w:val="28"/>
        </w:rPr>
        <w:t>добавить любую рецензию</w:t>
      </w:r>
      <w:r w:rsidR="00F04D61">
        <w:rPr>
          <w:color w:val="000000"/>
          <w:szCs w:val="28"/>
        </w:rPr>
        <w:t xml:space="preserve"> </w:t>
      </w:r>
      <w:r w:rsidR="00BF4D50">
        <w:rPr>
          <w:color w:val="000000"/>
          <w:szCs w:val="28"/>
        </w:rPr>
        <w:t>в закладки и написать комментарий</w:t>
      </w:r>
      <w:r>
        <w:rPr>
          <w:color w:val="000000"/>
          <w:szCs w:val="28"/>
        </w:rPr>
        <w:t>.</w:t>
      </w:r>
    </w:p>
    <w:p w:rsidR="0062009D" w:rsidRDefault="005668E0" w:rsidP="0010382D">
      <w:pPr>
        <w:rPr>
          <w:color w:val="000000"/>
          <w:szCs w:val="28"/>
        </w:rPr>
      </w:pPr>
      <w:r>
        <w:rPr>
          <w:color w:val="000000"/>
          <w:szCs w:val="28"/>
        </w:rPr>
        <w:t>Сценарий 3.</w:t>
      </w:r>
      <w:r w:rsidRPr="00012B01">
        <w:rPr>
          <w:color w:val="000000"/>
          <w:szCs w:val="28"/>
        </w:rPr>
        <w:t xml:space="preserve"> </w:t>
      </w:r>
      <w:r w:rsidR="00BF4D50">
        <w:rPr>
          <w:color w:val="000000"/>
          <w:szCs w:val="28"/>
        </w:rPr>
        <w:t>Вероника</w:t>
      </w:r>
      <w:r w:rsidR="00512AC6">
        <w:rPr>
          <w:color w:val="000000"/>
          <w:szCs w:val="28"/>
        </w:rPr>
        <w:t xml:space="preserve"> имеет профиль на сайте, но не авторизирована</w:t>
      </w:r>
      <w:r w:rsidR="00791DA6">
        <w:rPr>
          <w:color w:val="000000"/>
          <w:szCs w:val="28"/>
        </w:rPr>
        <w:t xml:space="preserve">, находится на главной странице. </w:t>
      </w:r>
      <w:r w:rsidR="00A37119">
        <w:rPr>
          <w:color w:val="000000"/>
          <w:szCs w:val="28"/>
        </w:rPr>
        <w:t>Вероника нажимает на кнопку «Рецензии» в навигационном меню. Переходит на страницу с выводом всех рецензий и фильтром</w:t>
      </w:r>
      <w:r w:rsidR="009F5BC3">
        <w:rPr>
          <w:color w:val="000000"/>
          <w:szCs w:val="28"/>
        </w:rPr>
        <w:t xml:space="preserve">, </w:t>
      </w:r>
      <w:r w:rsidR="007514D8">
        <w:rPr>
          <w:color w:val="000000"/>
          <w:szCs w:val="28"/>
        </w:rPr>
        <w:t>выбирает</w:t>
      </w:r>
      <w:r w:rsidR="009F5BC3">
        <w:rPr>
          <w:color w:val="000000"/>
          <w:szCs w:val="28"/>
        </w:rPr>
        <w:t xml:space="preserve"> понрави</w:t>
      </w:r>
      <w:r w:rsidR="0096738E">
        <w:rPr>
          <w:color w:val="000000"/>
          <w:szCs w:val="28"/>
        </w:rPr>
        <w:t>вшуюся рецензию из предложенных без использования фильтра.</w:t>
      </w:r>
      <w:r w:rsidR="00B60CA8">
        <w:rPr>
          <w:color w:val="000000"/>
          <w:szCs w:val="28"/>
        </w:rPr>
        <w:t xml:space="preserve"> </w:t>
      </w:r>
      <w:r w:rsidR="007514D8">
        <w:rPr>
          <w:color w:val="000000"/>
          <w:szCs w:val="28"/>
        </w:rPr>
        <w:t xml:space="preserve">Нажимает на нее, </w:t>
      </w:r>
      <w:r w:rsidR="00701A6F">
        <w:rPr>
          <w:color w:val="000000"/>
          <w:szCs w:val="28"/>
        </w:rPr>
        <w:t>переходит</w:t>
      </w:r>
      <w:r w:rsidR="007514D8">
        <w:rPr>
          <w:color w:val="000000"/>
          <w:szCs w:val="28"/>
        </w:rPr>
        <w:t xml:space="preserve"> на страницу с полной рецензией. </w:t>
      </w:r>
      <w:r w:rsidR="00701A6F">
        <w:rPr>
          <w:color w:val="000000"/>
          <w:szCs w:val="28"/>
        </w:rPr>
        <w:t>Под картинкой</w:t>
      </w:r>
      <w:r w:rsidR="00FB0B73">
        <w:rPr>
          <w:color w:val="000000"/>
          <w:szCs w:val="28"/>
        </w:rPr>
        <w:t xml:space="preserve"> увидела</w:t>
      </w:r>
      <w:r w:rsidR="00701A6F">
        <w:rPr>
          <w:color w:val="000000"/>
          <w:szCs w:val="28"/>
        </w:rPr>
        <w:t xml:space="preserve"> пояснение, что </w:t>
      </w:r>
      <w:r w:rsidR="00FB0B73">
        <w:rPr>
          <w:color w:val="000000"/>
          <w:szCs w:val="28"/>
        </w:rPr>
        <w:t xml:space="preserve">добавить в закладки может только </w:t>
      </w:r>
      <w:r w:rsidR="004E54CD">
        <w:rPr>
          <w:color w:val="000000"/>
          <w:szCs w:val="28"/>
        </w:rPr>
        <w:t>авторизированный пользователь и </w:t>
      </w:r>
      <w:r w:rsidR="00FB0B73">
        <w:rPr>
          <w:color w:val="000000"/>
          <w:szCs w:val="28"/>
        </w:rPr>
        <w:t>рядом кнопку «Войти», нажимает на нее и переходит на страницу авторизации. Вводит свои данные и нажимает кнопку «Войти»</w:t>
      </w:r>
      <w:r w:rsidR="0010382D">
        <w:rPr>
          <w:color w:val="000000"/>
          <w:szCs w:val="28"/>
        </w:rPr>
        <w:t xml:space="preserve">. </w:t>
      </w:r>
      <w:r w:rsidR="006D35E2">
        <w:rPr>
          <w:color w:val="000000"/>
          <w:szCs w:val="28"/>
        </w:rPr>
        <w:t>После авторизации автоматически Вероника переходит на главную страницу. Опять</w:t>
      </w:r>
      <w:r w:rsidR="006D35E2" w:rsidRPr="006D35E2">
        <w:rPr>
          <w:color w:val="000000"/>
          <w:szCs w:val="28"/>
        </w:rPr>
        <w:t xml:space="preserve"> </w:t>
      </w:r>
      <w:r w:rsidR="004E54CD">
        <w:rPr>
          <w:color w:val="000000"/>
          <w:szCs w:val="28"/>
        </w:rPr>
        <w:t>нажимает на кнопку «Рецензии» в </w:t>
      </w:r>
      <w:r w:rsidR="006D35E2">
        <w:rPr>
          <w:color w:val="000000"/>
          <w:szCs w:val="28"/>
        </w:rPr>
        <w:t>навигационном меню. Переходит на страницу с выводом всех рецен</w:t>
      </w:r>
      <w:r w:rsidR="00C276A8">
        <w:rPr>
          <w:color w:val="000000"/>
          <w:szCs w:val="28"/>
        </w:rPr>
        <w:t>зий и </w:t>
      </w:r>
      <w:r w:rsidR="006D35E2">
        <w:rPr>
          <w:color w:val="000000"/>
          <w:szCs w:val="28"/>
        </w:rPr>
        <w:t>фильтром, вы</w:t>
      </w:r>
      <w:r w:rsidR="00F86E41">
        <w:rPr>
          <w:color w:val="000000"/>
          <w:szCs w:val="28"/>
        </w:rPr>
        <w:t>бирает ранее выбранную рецензию</w:t>
      </w:r>
      <w:r w:rsidR="003B4F54">
        <w:rPr>
          <w:color w:val="000000"/>
          <w:szCs w:val="28"/>
        </w:rPr>
        <w:t>, переходит на страницу с полным описанием рецензии</w:t>
      </w:r>
      <w:r w:rsidR="00F86E41">
        <w:rPr>
          <w:color w:val="000000"/>
          <w:szCs w:val="28"/>
        </w:rPr>
        <w:t xml:space="preserve">. Под </w:t>
      </w:r>
      <w:r w:rsidR="003B4F54">
        <w:rPr>
          <w:color w:val="000000"/>
          <w:szCs w:val="28"/>
        </w:rPr>
        <w:t>изображением</w:t>
      </w:r>
      <w:r w:rsidR="00F86E41">
        <w:rPr>
          <w:color w:val="000000"/>
          <w:szCs w:val="28"/>
        </w:rPr>
        <w:t xml:space="preserve"> нажимает на кнопку «Добавить в закладки». На экран выв</w:t>
      </w:r>
      <w:r w:rsidR="00C276A8">
        <w:rPr>
          <w:color w:val="000000"/>
          <w:szCs w:val="28"/>
        </w:rPr>
        <w:t>елось</w:t>
      </w:r>
      <w:r w:rsidR="00F86E41">
        <w:rPr>
          <w:color w:val="000000"/>
          <w:szCs w:val="28"/>
        </w:rPr>
        <w:t xml:space="preserve"> сообщение об успешном добавлении в закладки. </w:t>
      </w:r>
      <w:r w:rsidR="000F6010">
        <w:rPr>
          <w:color w:val="000000"/>
          <w:szCs w:val="28"/>
        </w:rPr>
        <w:t>Пролистывает до конца страницы, в поле для комментария, вводит комментарий и нажимает кнопку «Отправить». Комментарий автоматически добавляется.</w:t>
      </w:r>
      <w:r w:rsidR="000F6010" w:rsidRPr="000F6010">
        <w:rPr>
          <w:color w:val="000000"/>
          <w:szCs w:val="28"/>
        </w:rPr>
        <w:t xml:space="preserve"> </w:t>
      </w:r>
      <w:r w:rsidR="000F6010">
        <w:rPr>
          <w:color w:val="000000"/>
          <w:szCs w:val="28"/>
        </w:rPr>
        <w:t>Все поставленные метрики были достигнуты.</w:t>
      </w:r>
    </w:p>
    <w:p w:rsidR="00697E0C" w:rsidRDefault="00697E0C" w:rsidP="001706D3">
      <w:pPr>
        <w:rPr>
          <w:color w:val="000000"/>
          <w:szCs w:val="28"/>
        </w:rPr>
      </w:pPr>
      <w:r>
        <w:rPr>
          <w:color w:val="000000"/>
          <w:szCs w:val="28"/>
        </w:rPr>
        <w:t>Данное тестирование помогает найти</w:t>
      </w:r>
      <w:r w:rsidR="00D73014">
        <w:rPr>
          <w:color w:val="000000"/>
          <w:szCs w:val="28"/>
        </w:rPr>
        <w:t xml:space="preserve"> и исправить</w:t>
      </w:r>
      <w:r>
        <w:rPr>
          <w:color w:val="000000"/>
          <w:szCs w:val="28"/>
        </w:rPr>
        <w:t xml:space="preserve"> ошибки и неточн</w:t>
      </w:r>
      <w:r w:rsidR="00965727">
        <w:rPr>
          <w:color w:val="000000"/>
          <w:szCs w:val="28"/>
        </w:rPr>
        <w:t>ости в структуре и логике сайта, а также в функциональной составляющей.</w:t>
      </w:r>
      <w:r>
        <w:rPr>
          <w:color w:val="000000"/>
          <w:szCs w:val="28"/>
        </w:rPr>
        <w:t xml:space="preserve"> </w:t>
      </w:r>
      <w:r w:rsidR="000F6010">
        <w:rPr>
          <w:color w:val="000000"/>
          <w:szCs w:val="28"/>
        </w:rPr>
        <w:t>В результате проведения тестирования веб</w:t>
      </w:r>
      <w:r w:rsidR="0090247E">
        <w:rPr>
          <w:color w:val="000000"/>
          <w:szCs w:val="28"/>
        </w:rPr>
        <w:t>-сайта</w:t>
      </w:r>
      <w:r w:rsidR="00E83181">
        <w:rPr>
          <w:color w:val="000000"/>
          <w:szCs w:val="28"/>
        </w:rPr>
        <w:t xml:space="preserve"> «</w:t>
      </w:r>
      <w:r w:rsidR="00E83181">
        <w:rPr>
          <w:color w:val="000000"/>
          <w:szCs w:val="28"/>
          <w:lang w:val="en-US"/>
        </w:rPr>
        <w:t>BookLover</w:t>
      </w:r>
      <w:r w:rsidR="00E83181">
        <w:rPr>
          <w:color w:val="000000"/>
          <w:szCs w:val="28"/>
        </w:rPr>
        <w:t>»</w:t>
      </w:r>
      <w:r>
        <w:rPr>
          <w:color w:val="000000"/>
          <w:szCs w:val="28"/>
        </w:rPr>
        <w:t xml:space="preserve"> явных ошибок не было найдено. </w:t>
      </w:r>
    </w:p>
    <w:p w:rsidR="00CB1A6C" w:rsidRDefault="003C699A" w:rsidP="00D73014">
      <w:pPr>
        <w:rPr>
          <w:color w:val="000000"/>
          <w:szCs w:val="28"/>
        </w:rPr>
      </w:pPr>
      <w:r>
        <w:rPr>
          <w:color w:val="000000"/>
          <w:szCs w:val="28"/>
        </w:rPr>
        <w:t>Не менее важно тестирование с помощью формальной анкеты. Анкета представляет собой</w:t>
      </w:r>
      <w:r w:rsidR="00452069">
        <w:rPr>
          <w:color w:val="000000"/>
          <w:szCs w:val="28"/>
        </w:rPr>
        <w:t xml:space="preserve"> несколько вопросов, для каждого из которых респондент может выбрать один из пяти вариантов ответа</w:t>
      </w:r>
      <w:r w:rsidR="009267C9">
        <w:rPr>
          <w:color w:val="000000"/>
          <w:szCs w:val="28"/>
        </w:rPr>
        <w:t>.</w:t>
      </w:r>
      <w:r w:rsidR="008E07F5">
        <w:rPr>
          <w:color w:val="000000"/>
          <w:szCs w:val="28"/>
        </w:rPr>
        <w:t xml:space="preserve"> Каждый ответ имеет свое колиичество балоо со знаком минуса или плюса. </w:t>
      </w:r>
      <w:r w:rsidR="00CB1A6C">
        <w:rPr>
          <w:color w:val="000000"/>
          <w:szCs w:val="28"/>
        </w:rPr>
        <w:t>После проведения анкетирования необходимо посчитать количетсво</w:t>
      </w:r>
      <w:r w:rsidR="00DF3FAF">
        <w:rPr>
          <w:color w:val="000000"/>
          <w:szCs w:val="28"/>
        </w:rPr>
        <w:t xml:space="preserve"> полученных</w:t>
      </w:r>
      <w:r w:rsidR="00CB1A6C">
        <w:rPr>
          <w:color w:val="000000"/>
          <w:szCs w:val="28"/>
        </w:rPr>
        <w:t xml:space="preserve"> баллов, сравнить его с максимально возможным и на основе этого сделать вывод.</w:t>
      </w:r>
    </w:p>
    <w:p w:rsidR="0032604A" w:rsidRDefault="009267C9" w:rsidP="00D73014">
      <w:pPr>
        <w:rPr>
          <w:color w:val="000000"/>
          <w:szCs w:val="28"/>
        </w:rPr>
      </w:pPr>
      <w:r>
        <w:rPr>
          <w:color w:val="000000"/>
          <w:szCs w:val="28"/>
        </w:rPr>
        <w:t>Для выполнения данного тестирования понадобится три респондента</w:t>
      </w:r>
      <w:r w:rsidR="00907559">
        <w:rPr>
          <w:color w:val="000000"/>
          <w:szCs w:val="28"/>
        </w:rPr>
        <w:t>: Купчик Кристина, Завадская ольга и Симашкин Алексей</w:t>
      </w:r>
      <w:r>
        <w:rPr>
          <w:color w:val="000000"/>
          <w:szCs w:val="28"/>
        </w:rPr>
        <w:t>.</w:t>
      </w:r>
      <w:r w:rsidR="00D73014">
        <w:rPr>
          <w:color w:val="000000"/>
          <w:szCs w:val="28"/>
        </w:rPr>
        <w:t xml:space="preserve"> </w:t>
      </w:r>
      <w:r w:rsidR="00852739">
        <w:rPr>
          <w:color w:val="000000"/>
          <w:szCs w:val="28"/>
        </w:rPr>
        <w:t>Результаты формальной анкеты Купчик Кристины представлены в таблице 5.3.</w:t>
      </w:r>
    </w:p>
    <w:p w:rsidR="00941CB0" w:rsidRPr="002079F5" w:rsidRDefault="00941CB0" w:rsidP="00941CB0">
      <w:pPr>
        <w:pStyle w:val="a1"/>
        <w:numPr>
          <w:ilvl w:val="0"/>
          <w:numId w:val="0"/>
        </w:numPr>
        <w:spacing w:before="280" w:after="280"/>
      </w:pPr>
      <w:r>
        <w:lastRenderedPageBreak/>
        <w:t>Таблица 5.3 – Результат формальной анкеты Купчик Кристины</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53"/>
        <w:gridCol w:w="706"/>
        <w:gridCol w:w="477"/>
        <w:gridCol w:w="477"/>
        <w:gridCol w:w="377"/>
        <w:gridCol w:w="545"/>
        <w:gridCol w:w="545"/>
        <w:gridCol w:w="545"/>
      </w:tblGrid>
      <w:tr w:rsidR="0010382D" w:rsidRPr="002825FE" w:rsidTr="00907559">
        <w:trPr>
          <w:trHeight w:val="363"/>
        </w:trPr>
        <w:tc>
          <w:tcPr>
            <w:tcW w:w="3168" w:type="pct"/>
            <w:tcBorders>
              <w:top w:val="single" w:sz="4" w:space="0" w:color="000000"/>
              <w:left w:val="single" w:sz="4" w:space="0" w:color="000000"/>
              <w:bottom w:val="single" w:sz="4" w:space="0" w:color="000000"/>
              <w:right w:val="single" w:sz="4" w:space="0" w:color="000000"/>
            </w:tcBorders>
          </w:tcPr>
          <w:p w:rsidR="004B21B6" w:rsidRDefault="004B21B6" w:rsidP="004B21B6">
            <w:pPr>
              <w:pStyle w:val="afff4"/>
              <w:spacing w:before="0"/>
              <w:jc w:val="center"/>
            </w:pPr>
            <w:r>
              <w:t>Вопрос</w:t>
            </w:r>
          </w:p>
        </w:tc>
        <w:tc>
          <w:tcPr>
            <w:tcW w:w="352" w:type="pct"/>
            <w:tcBorders>
              <w:top w:val="single" w:sz="4" w:space="0" w:color="000000"/>
              <w:left w:val="single" w:sz="4" w:space="0" w:color="000000"/>
              <w:bottom w:val="single" w:sz="4" w:space="0" w:color="000000"/>
              <w:right w:val="single" w:sz="4" w:space="0" w:color="000000"/>
            </w:tcBorders>
          </w:tcPr>
          <w:p w:rsidR="004B21B6" w:rsidRDefault="004B21B6" w:rsidP="004B21B6">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4B21B6" w:rsidRDefault="004B21B6" w:rsidP="004B21B6">
            <w:pPr>
              <w:pStyle w:val="afff4"/>
              <w:spacing w:before="0"/>
              <w:jc w:val="both"/>
            </w:pPr>
            <w:r>
              <w:t>-2</w:t>
            </w:r>
          </w:p>
        </w:tc>
        <w:tc>
          <w:tcPr>
            <w:tcW w:w="238" w:type="pct"/>
            <w:tcBorders>
              <w:top w:val="single" w:sz="4" w:space="0" w:color="000000"/>
              <w:left w:val="single" w:sz="4" w:space="0" w:color="000000"/>
              <w:bottom w:val="single" w:sz="4" w:space="0" w:color="000000"/>
              <w:right w:val="single" w:sz="4" w:space="0" w:color="000000"/>
            </w:tcBorders>
          </w:tcPr>
          <w:p w:rsidR="004B21B6" w:rsidRDefault="004B21B6" w:rsidP="004B21B6">
            <w:pPr>
              <w:pStyle w:val="afff4"/>
              <w:spacing w:before="0"/>
              <w:jc w:val="both"/>
            </w:pPr>
            <w:r>
              <w:t>-1</w:t>
            </w:r>
          </w:p>
        </w:tc>
        <w:tc>
          <w:tcPr>
            <w:tcW w:w="188" w:type="pct"/>
            <w:tcBorders>
              <w:top w:val="single" w:sz="4" w:space="0" w:color="000000"/>
              <w:left w:val="single" w:sz="4" w:space="0" w:color="000000"/>
              <w:bottom w:val="single" w:sz="4" w:space="0" w:color="000000"/>
              <w:right w:val="single" w:sz="4" w:space="0" w:color="000000"/>
            </w:tcBorders>
          </w:tcPr>
          <w:p w:rsidR="004B21B6" w:rsidRDefault="004B21B6" w:rsidP="004B21B6">
            <w:pPr>
              <w:pStyle w:val="afff4"/>
              <w:spacing w:before="0"/>
              <w:jc w:val="both"/>
            </w:pPr>
            <w:r>
              <w:t>0</w:t>
            </w:r>
          </w:p>
        </w:tc>
        <w:tc>
          <w:tcPr>
            <w:tcW w:w="272" w:type="pct"/>
            <w:tcBorders>
              <w:top w:val="single" w:sz="4" w:space="0" w:color="000000"/>
              <w:left w:val="single" w:sz="4" w:space="0" w:color="000000"/>
              <w:bottom w:val="single" w:sz="4" w:space="0" w:color="000000"/>
              <w:right w:val="single" w:sz="4" w:space="0" w:color="000000"/>
            </w:tcBorders>
          </w:tcPr>
          <w:p w:rsidR="004B21B6" w:rsidRDefault="004B21B6" w:rsidP="004B21B6">
            <w:pPr>
              <w:pStyle w:val="afff4"/>
              <w:spacing w:before="0"/>
              <w:jc w:val="both"/>
            </w:pPr>
            <w:r>
              <w:t>+1</w:t>
            </w:r>
          </w:p>
        </w:tc>
        <w:tc>
          <w:tcPr>
            <w:tcW w:w="272" w:type="pct"/>
            <w:tcBorders>
              <w:top w:val="single" w:sz="4" w:space="0" w:color="000000"/>
              <w:left w:val="single" w:sz="4" w:space="0" w:color="000000"/>
              <w:bottom w:val="single" w:sz="4" w:space="0" w:color="000000"/>
              <w:right w:val="single" w:sz="4" w:space="0" w:color="000000"/>
            </w:tcBorders>
          </w:tcPr>
          <w:p w:rsidR="004B21B6" w:rsidRPr="00F520C6" w:rsidRDefault="004B21B6" w:rsidP="004B21B6">
            <w:pPr>
              <w:pStyle w:val="afff4"/>
              <w:spacing w:before="0"/>
              <w:jc w:val="both"/>
            </w:pPr>
            <w:r>
              <w:t>+2</w:t>
            </w:r>
          </w:p>
        </w:tc>
        <w:tc>
          <w:tcPr>
            <w:tcW w:w="273" w:type="pct"/>
            <w:tcBorders>
              <w:top w:val="single" w:sz="4" w:space="0" w:color="000000"/>
              <w:left w:val="single" w:sz="4" w:space="0" w:color="000000"/>
              <w:bottom w:val="single" w:sz="4" w:space="0" w:color="000000"/>
              <w:right w:val="single" w:sz="4" w:space="0" w:color="000000"/>
            </w:tcBorders>
          </w:tcPr>
          <w:p w:rsidR="004B21B6" w:rsidRPr="00E26EE5" w:rsidRDefault="004B21B6" w:rsidP="004B21B6">
            <w:pPr>
              <w:pStyle w:val="afff4"/>
              <w:spacing w:before="0"/>
              <w:jc w:val="both"/>
            </w:pPr>
            <w:r>
              <w:t>Да</w:t>
            </w:r>
          </w:p>
        </w:tc>
      </w:tr>
      <w:tr w:rsidR="0010382D" w:rsidRPr="002825FE" w:rsidTr="00907559">
        <w:trPr>
          <w:trHeight w:val="363"/>
        </w:trPr>
        <w:tc>
          <w:tcPr>
            <w:tcW w:w="3168" w:type="pct"/>
            <w:tcBorders>
              <w:top w:val="single" w:sz="4" w:space="0" w:color="000000"/>
              <w:left w:val="single" w:sz="4" w:space="0" w:color="000000"/>
              <w:bottom w:val="single" w:sz="4" w:space="0" w:color="000000"/>
              <w:right w:val="single" w:sz="4" w:space="0" w:color="000000"/>
            </w:tcBorders>
          </w:tcPr>
          <w:p w:rsidR="004B21B6" w:rsidRDefault="004B21B6" w:rsidP="004B21B6">
            <w:pPr>
              <w:pStyle w:val="afff4"/>
              <w:spacing w:before="0"/>
              <w:jc w:val="both"/>
            </w:pPr>
            <w:r>
              <w:t>Навигация по сайте удобная?</w:t>
            </w:r>
          </w:p>
        </w:tc>
        <w:tc>
          <w:tcPr>
            <w:tcW w:w="352" w:type="pct"/>
            <w:tcBorders>
              <w:top w:val="single" w:sz="4" w:space="0" w:color="000000"/>
              <w:left w:val="single" w:sz="4" w:space="0" w:color="000000"/>
              <w:bottom w:val="single" w:sz="4" w:space="0" w:color="000000"/>
              <w:right w:val="single" w:sz="4" w:space="0" w:color="000000"/>
            </w:tcBorders>
          </w:tcPr>
          <w:p w:rsidR="004B21B6" w:rsidRDefault="004B21B6" w:rsidP="004B21B6">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4B21B6" w:rsidRDefault="004B21B6" w:rsidP="004F4D78">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4B21B6" w:rsidRDefault="004B21B6" w:rsidP="004F4D78">
            <w:pPr>
              <w:pStyle w:val="afff4"/>
              <w:spacing w:before="0"/>
              <w:jc w:val="center"/>
            </w:pPr>
          </w:p>
        </w:tc>
        <w:tc>
          <w:tcPr>
            <w:tcW w:w="188" w:type="pct"/>
            <w:tcBorders>
              <w:top w:val="single" w:sz="4" w:space="0" w:color="000000"/>
              <w:left w:val="single" w:sz="4" w:space="0" w:color="000000"/>
              <w:bottom w:val="single" w:sz="4" w:space="0" w:color="000000"/>
              <w:right w:val="single" w:sz="4" w:space="0" w:color="000000"/>
            </w:tcBorders>
          </w:tcPr>
          <w:p w:rsidR="004B21B6" w:rsidRDefault="004B21B6" w:rsidP="004F4D78">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4B21B6" w:rsidRDefault="004B21B6" w:rsidP="004F4D78">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4B21B6" w:rsidRPr="00F520C6" w:rsidRDefault="004F4D78" w:rsidP="004F4D78">
            <w:pPr>
              <w:pStyle w:val="afff4"/>
              <w:spacing w:before="0"/>
              <w:jc w:val="center"/>
            </w:pPr>
            <w:r>
              <w:t>+</w:t>
            </w:r>
          </w:p>
        </w:tc>
        <w:tc>
          <w:tcPr>
            <w:tcW w:w="273" w:type="pct"/>
            <w:tcBorders>
              <w:top w:val="single" w:sz="4" w:space="0" w:color="000000"/>
              <w:left w:val="single" w:sz="4" w:space="0" w:color="000000"/>
              <w:bottom w:val="single" w:sz="4" w:space="0" w:color="000000"/>
              <w:right w:val="single" w:sz="4" w:space="0" w:color="000000"/>
            </w:tcBorders>
          </w:tcPr>
          <w:p w:rsidR="004B21B6" w:rsidRPr="00E26EE5" w:rsidRDefault="004B21B6" w:rsidP="004B21B6">
            <w:pPr>
              <w:pStyle w:val="afff4"/>
              <w:spacing w:before="0"/>
              <w:jc w:val="both"/>
            </w:pPr>
            <w:r>
              <w:t>Да</w:t>
            </w:r>
          </w:p>
        </w:tc>
      </w:tr>
      <w:tr w:rsidR="0010382D" w:rsidRPr="00A536A3" w:rsidTr="00907559">
        <w:trPr>
          <w:trHeight w:val="363"/>
        </w:trPr>
        <w:tc>
          <w:tcPr>
            <w:tcW w:w="3168" w:type="pct"/>
            <w:tcBorders>
              <w:top w:val="single" w:sz="4" w:space="0" w:color="000000"/>
              <w:left w:val="single" w:sz="4" w:space="0" w:color="000000"/>
              <w:bottom w:val="single" w:sz="4" w:space="0" w:color="000000"/>
              <w:right w:val="single" w:sz="4" w:space="0" w:color="000000"/>
            </w:tcBorders>
          </w:tcPr>
          <w:p w:rsidR="004B21B6" w:rsidRDefault="004B21B6" w:rsidP="004B21B6">
            <w:pPr>
              <w:pStyle w:val="afff4"/>
              <w:spacing w:before="0"/>
              <w:jc w:val="both"/>
            </w:pPr>
            <w:r>
              <w:t>Сайт работает достаточно быстро?</w:t>
            </w:r>
          </w:p>
        </w:tc>
        <w:tc>
          <w:tcPr>
            <w:tcW w:w="352" w:type="pct"/>
            <w:tcBorders>
              <w:top w:val="single" w:sz="4" w:space="0" w:color="000000"/>
              <w:left w:val="single" w:sz="4" w:space="0" w:color="000000"/>
              <w:bottom w:val="single" w:sz="4" w:space="0" w:color="000000"/>
              <w:right w:val="single" w:sz="4" w:space="0" w:color="000000"/>
            </w:tcBorders>
          </w:tcPr>
          <w:p w:rsidR="004B21B6" w:rsidRDefault="004B21B6" w:rsidP="004B21B6">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4B21B6" w:rsidRDefault="004B21B6" w:rsidP="004F4D78">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4B21B6" w:rsidRDefault="004B21B6" w:rsidP="004F4D78">
            <w:pPr>
              <w:pStyle w:val="afff4"/>
              <w:spacing w:before="0"/>
              <w:jc w:val="center"/>
            </w:pPr>
          </w:p>
        </w:tc>
        <w:tc>
          <w:tcPr>
            <w:tcW w:w="188" w:type="pct"/>
            <w:tcBorders>
              <w:top w:val="single" w:sz="4" w:space="0" w:color="000000"/>
              <w:left w:val="single" w:sz="4" w:space="0" w:color="000000"/>
              <w:bottom w:val="single" w:sz="4" w:space="0" w:color="000000"/>
              <w:right w:val="single" w:sz="4" w:space="0" w:color="000000"/>
            </w:tcBorders>
          </w:tcPr>
          <w:p w:rsidR="004B21B6" w:rsidRDefault="004B21B6" w:rsidP="004F4D78">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4B21B6" w:rsidRDefault="004B21B6" w:rsidP="004F4D78">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4B21B6" w:rsidRPr="00091F78" w:rsidRDefault="004F4D78" w:rsidP="004F4D78">
            <w:pPr>
              <w:pStyle w:val="afff4"/>
              <w:spacing w:before="0"/>
              <w:jc w:val="center"/>
            </w:pPr>
            <w:r>
              <w:t>+</w:t>
            </w:r>
          </w:p>
        </w:tc>
        <w:tc>
          <w:tcPr>
            <w:tcW w:w="273" w:type="pct"/>
            <w:tcBorders>
              <w:top w:val="single" w:sz="4" w:space="0" w:color="000000"/>
              <w:left w:val="single" w:sz="4" w:space="0" w:color="000000"/>
              <w:bottom w:val="single" w:sz="4" w:space="0" w:color="000000"/>
              <w:right w:val="single" w:sz="4" w:space="0" w:color="000000"/>
            </w:tcBorders>
          </w:tcPr>
          <w:p w:rsidR="004B21B6" w:rsidRPr="00E26EE5" w:rsidRDefault="004B21B6" w:rsidP="004B21B6">
            <w:pPr>
              <w:pStyle w:val="afff4"/>
              <w:spacing w:before="0"/>
              <w:jc w:val="both"/>
            </w:pPr>
            <w:r>
              <w:t>Да</w:t>
            </w:r>
          </w:p>
        </w:tc>
      </w:tr>
      <w:tr w:rsidR="0010382D" w:rsidRPr="00A536A3" w:rsidTr="00907559">
        <w:trPr>
          <w:trHeight w:val="363"/>
        </w:trPr>
        <w:tc>
          <w:tcPr>
            <w:tcW w:w="3168" w:type="pct"/>
            <w:tcBorders>
              <w:top w:val="single" w:sz="4" w:space="0" w:color="000000"/>
              <w:left w:val="single" w:sz="4" w:space="0" w:color="000000"/>
              <w:bottom w:val="single" w:sz="4" w:space="0" w:color="000000"/>
              <w:right w:val="single" w:sz="4" w:space="0" w:color="000000"/>
            </w:tcBorders>
          </w:tcPr>
          <w:p w:rsidR="004B21B6" w:rsidRDefault="004B21B6" w:rsidP="004B21B6">
            <w:pPr>
              <w:pStyle w:val="afff4"/>
              <w:spacing w:before="0"/>
              <w:jc w:val="both"/>
            </w:pPr>
            <w:r>
              <w:t>Вы чувствовали себя уверенно, используя сайт?</w:t>
            </w:r>
          </w:p>
        </w:tc>
        <w:tc>
          <w:tcPr>
            <w:tcW w:w="352" w:type="pct"/>
            <w:tcBorders>
              <w:top w:val="single" w:sz="4" w:space="0" w:color="000000"/>
              <w:left w:val="single" w:sz="4" w:space="0" w:color="000000"/>
              <w:bottom w:val="single" w:sz="4" w:space="0" w:color="000000"/>
              <w:right w:val="single" w:sz="4" w:space="0" w:color="000000"/>
            </w:tcBorders>
          </w:tcPr>
          <w:p w:rsidR="004B21B6" w:rsidRDefault="004B21B6" w:rsidP="004B21B6">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4B21B6" w:rsidRDefault="004B21B6" w:rsidP="004F4D78">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4B21B6" w:rsidRDefault="004B21B6" w:rsidP="004F4D78">
            <w:pPr>
              <w:pStyle w:val="afff4"/>
              <w:spacing w:before="0"/>
              <w:jc w:val="center"/>
            </w:pPr>
          </w:p>
        </w:tc>
        <w:tc>
          <w:tcPr>
            <w:tcW w:w="188" w:type="pct"/>
            <w:tcBorders>
              <w:top w:val="single" w:sz="4" w:space="0" w:color="000000"/>
              <w:left w:val="single" w:sz="4" w:space="0" w:color="000000"/>
              <w:bottom w:val="single" w:sz="4" w:space="0" w:color="000000"/>
              <w:right w:val="single" w:sz="4" w:space="0" w:color="000000"/>
            </w:tcBorders>
          </w:tcPr>
          <w:p w:rsidR="004B21B6" w:rsidRDefault="004B21B6" w:rsidP="004F4D78">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4B21B6" w:rsidRDefault="004F4D78" w:rsidP="004F4D78">
            <w:pPr>
              <w:pStyle w:val="afff4"/>
              <w:spacing w:before="0"/>
              <w:jc w:val="center"/>
            </w:pPr>
            <w:r>
              <w:t>+</w:t>
            </w:r>
          </w:p>
        </w:tc>
        <w:tc>
          <w:tcPr>
            <w:tcW w:w="272" w:type="pct"/>
            <w:tcBorders>
              <w:top w:val="single" w:sz="4" w:space="0" w:color="000000"/>
              <w:left w:val="single" w:sz="4" w:space="0" w:color="000000"/>
              <w:bottom w:val="single" w:sz="4" w:space="0" w:color="000000"/>
              <w:right w:val="single" w:sz="4" w:space="0" w:color="000000"/>
            </w:tcBorders>
          </w:tcPr>
          <w:p w:rsidR="004B21B6" w:rsidRPr="00A536A3" w:rsidRDefault="004B21B6" w:rsidP="004F4D78">
            <w:pPr>
              <w:pStyle w:val="afff4"/>
              <w:spacing w:before="0"/>
              <w:jc w:val="center"/>
            </w:pPr>
          </w:p>
        </w:tc>
        <w:tc>
          <w:tcPr>
            <w:tcW w:w="273" w:type="pct"/>
            <w:tcBorders>
              <w:top w:val="single" w:sz="4" w:space="0" w:color="000000"/>
              <w:left w:val="single" w:sz="4" w:space="0" w:color="000000"/>
              <w:bottom w:val="single" w:sz="4" w:space="0" w:color="000000"/>
              <w:right w:val="single" w:sz="4" w:space="0" w:color="000000"/>
            </w:tcBorders>
          </w:tcPr>
          <w:p w:rsidR="004B21B6" w:rsidRPr="00A536A3" w:rsidRDefault="004B21B6" w:rsidP="004B21B6">
            <w:pPr>
              <w:pStyle w:val="afff4"/>
              <w:spacing w:before="0"/>
              <w:jc w:val="both"/>
            </w:pPr>
            <w:r>
              <w:t>Да</w:t>
            </w:r>
          </w:p>
        </w:tc>
      </w:tr>
      <w:tr w:rsidR="0010382D" w:rsidRPr="00540CEF" w:rsidTr="00907559">
        <w:trPr>
          <w:trHeight w:val="363"/>
        </w:trPr>
        <w:tc>
          <w:tcPr>
            <w:tcW w:w="3168" w:type="pct"/>
            <w:tcBorders>
              <w:top w:val="single" w:sz="4" w:space="0" w:color="000000"/>
              <w:left w:val="single" w:sz="4" w:space="0" w:color="000000"/>
              <w:bottom w:val="nil"/>
              <w:right w:val="single" w:sz="4" w:space="0" w:color="000000"/>
            </w:tcBorders>
          </w:tcPr>
          <w:p w:rsidR="004B21B6" w:rsidRDefault="004B21B6" w:rsidP="004B21B6">
            <w:pPr>
              <w:pStyle w:val="afff4"/>
              <w:spacing w:before="0"/>
              <w:jc w:val="both"/>
            </w:pPr>
            <w:r>
              <w:t>Смогли ли вы без проблем исправить неверно введеные данные?</w:t>
            </w:r>
          </w:p>
        </w:tc>
        <w:tc>
          <w:tcPr>
            <w:tcW w:w="352" w:type="pct"/>
            <w:tcBorders>
              <w:top w:val="single" w:sz="4" w:space="0" w:color="000000"/>
              <w:left w:val="single" w:sz="4" w:space="0" w:color="000000"/>
              <w:bottom w:val="nil"/>
              <w:right w:val="single" w:sz="4" w:space="0" w:color="000000"/>
            </w:tcBorders>
          </w:tcPr>
          <w:p w:rsidR="004B21B6" w:rsidRDefault="004B21B6" w:rsidP="004B21B6">
            <w:pPr>
              <w:pStyle w:val="afff4"/>
              <w:spacing w:before="0"/>
              <w:jc w:val="both"/>
            </w:pPr>
            <w:r>
              <w:t>Нет</w:t>
            </w:r>
          </w:p>
        </w:tc>
        <w:tc>
          <w:tcPr>
            <w:tcW w:w="238" w:type="pct"/>
            <w:tcBorders>
              <w:top w:val="single" w:sz="4" w:space="0" w:color="000000"/>
              <w:left w:val="single" w:sz="4" w:space="0" w:color="000000"/>
              <w:bottom w:val="nil"/>
              <w:right w:val="single" w:sz="4" w:space="0" w:color="000000"/>
            </w:tcBorders>
          </w:tcPr>
          <w:p w:rsidR="004B21B6" w:rsidRDefault="004B21B6" w:rsidP="004F4D78">
            <w:pPr>
              <w:pStyle w:val="afff4"/>
              <w:spacing w:before="0"/>
              <w:jc w:val="center"/>
            </w:pPr>
          </w:p>
        </w:tc>
        <w:tc>
          <w:tcPr>
            <w:tcW w:w="238" w:type="pct"/>
            <w:tcBorders>
              <w:top w:val="single" w:sz="4" w:space="0" w:color="000000"/>
              <w:left w:val="single" w:sz="4" w:space="0" w:color="000000"/>
              <w:bottom w:val="nil"/>
              <w:right w:val="single" w:sz="4" w:space="0" w:color="000000"/>
            </w:tcBorders>
          </w:tcPr>
          <w:p w:rsidR="004B21B6" w:rsidRDefault="004B21B6" w:rsidP="004F4D78">
            <w:pPr>
              <w:pStyle w:val="afff4"/>
              <w:spacing w:before="0"/>
              <w:jc w:val="center"/>
            </w:pPr>
          </w:p>
        </w:tc>
        <w:tc>
          <w:tcPr>
            <w:tcW w:w="188" w:type="pct"/>
            <w:tcBorders>
              <w:top w:val="single" w:sz="4" w:space="0" w:color="000000"/>
              <w:left w:val="single" w:sz="4" w:space="0" w:color="000000"/>
              <w:bottom w:val="nil"/>
              <w:right w:val="single" w:sz="4" w:space="0" w:color="000000"/>
            </w:tcBorders>
          </w:tcPr>
          <w:p w:rsidR="004B21B6" w:rsidRDefault="004B21B6" w:rsidP="004F4D78">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4B21B6" w:rsidRDefault="004B21B6" w:rsidP="004F4D78">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4B21B6" w:rsidRPr="00A536A3" w:rsidRDefault="004F4D78" w:rsidP="004F4D78">
            <w:pPr>
              <w:pStyle w:val="afff4"/>
              <w:spacing w:before="0"/>
              <w:jc w:val="center"/>
            </w:pPr>
            <w:r>
              <w:t>+</w:t>
            </w:r>
          </w:p>
        </w:tc>
        <w:tc>
          <w:tcPr>
            <w:tcW w:w="273" w:type="pct"/>
            <w:tcBorders>
              <w:top w:val="single" w:sz="4" w:space="0" w:color="000000"/>
              <w:left w:val="single" w:sz="4" w:space="0" w:color="000000"/>
              <w:bottom w:val="nil"/>
              <w:right w:val="single" w:sz="4" w:space="0" w:color="000000"/>
            </w:tcBorders>
          </w:tcPr>
          <w:p w:rsidR="004B21B6" w:rsidRPr="00A536A3" w:rsidRDefault="004B21B6" w:rsidP="004B21B6">
            <w:pPr>
              <w:pStyle w:val="afff4"/>
              <w:spacing w:before="0"/>
              <w:jc w:val="both"/>
            </w:pPr>
            <w:r>
              <w:t>Да</w:t>
            </w:r>
          </w:p>
        </w:tc>
      </w:tr>
      <w:tr w:rsidR="0010382D" w:rsidRPr="00A536A3" w:rsidTr="00907559">
        <w:trPr>
          <w:trHeight w:val="363"/>
        </w:trPr>
        <w:tc>
          <w:tcPr>
            <w:tcW w:w="3168" w:type="pct"/>
            <w:tcBorders>
              <w:top w:val="single" w:sz="4" w:space="0" w:color="000000"/>
              <w:left w:val="single" w:sz="4" w:space="0" w:color="000000"/>
              <w:bottom w:val="single" w:sz="4" w:space="0" w:color="000000"/>
              <w:right w:val="single" w:sz="4" w:space="0" w:color="000000"/>
            </w:tcBorders>
          </w:tcPr>
          <w:p w:rsidR="004B21B6" w:rsidRDefault="004B21B6" w:rsidP="004B21B6">
            <w:pPr>
              <w:pStyle w:val="afff4"/>
              <w:spacing w:before="0"/>
              <w:jc w:val="both"/>
            </w:pPr>
            <w:r>
              <w:t>Дизайн сайта привлек ваше внимание?</w:t>
            </w:r>
          </w:p>
        </w:tc>
        <w:tc>
          <w:tcPr>
            <w:tcW w:w="352" w:type="pct"/>
            <w:tcBorders>
              <w:top w:val="single" w:sz="4" w:space="0" w:color="000000"/>
              <w:left w:val="single" w:sz="4" w:space="0" w:color="000000"/>
              <w:bottom w:val="single" w:sz="4" w:space="0" w:color="000000"/>
              <w:right w:val="single" w:sz="4" w:space="0" w:color="000000"/>
            </w:tcBorders>
          </w:tcPr>
          <w:p w:rsidR="004B21B6" w:rsidRDefault="004B21B6" w:rsidP="004B21B6">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4B21B6" w:rsidRDefault="004B21B6" w:rsidP="004F4D78">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4B21B6" w:rsidRDefault="004B21B6" w:rsidP="004F4D78">
            <w:pPr>
              <w:pStyle w:val="afff4"/>
              <w:spacing w:before="0"/>
              <w:jc w:val="center"/>
            </w:pPr>
          </w:p>
        </w:tc>
        <w:tc>
          <w:tcPr>
            <w:tcW w:w="188" w:type="pct"/>
            <w:tcBorders>
              <w:top w:val="single" w:sz="4" w:space="0" w:color="000000"/>
              <w:left w:val="single" w:sz="4" w:space="0" w:color="000000"/>
              <w:bottom w:val="single" w:sz="4" w:space="0" w:color="000000"/>
              <w:right w:val="single" w:sz="4" w:space="0" w:color="000000"/>
            </w:tcBorders>
          </w:tcPr>
          <w:p w:rsidR="004B21B6" w:rsidRDefault="004B21B6" w:rsidP="004F4D78">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4B21B6" w:rsidRDefault="004B21B6" w:rsidP="004F4D78">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4B21B6" w:rsidRPr="001260FD" w:rsidRDefault="004F4D78" w:rsidP="004F4D78">
            <w:pPr>
              <w:pStyle w:val="afff4"/>
              <w:spacing w:before="0"/>
              <w:jc w:val="center"/>
            </w:pPr>
            <w:r>
              <w:t>+</w:t>
            </w:r>
          </w:p>
        </w:tc>
        <w:tc>
          <w:tcPr>
            <w:tcW w:w="273" w:type="pct"/>
            <w:tcBorders>
              <w:top w:val="single" w:sz="4" w:space="0" w:color="000000"/>
              <w:left w:val="single" w:sz="4" w:space="0" w:color="000000"/>
              <w:bottom w:val="single" w:sz="4" w:space="0" w:color="000000"/>
              <w:right w:val="single" w:sz="4" w:space="0" w:color="000000"/>
            </w:tcBorders>
          </w:tcPr>
          <w:p w:rsidR="004B21B6" w:rsidRPr="001260FD" w:rsidRDefault="004B21B6" w:rsidP="004B21B6">
            <w:pPr>
              <w:pStyle w:val="afff4"/>
              <w:spacing w:before="0"/>
              <w:jc w:val="both"/>
            </w:pPr>
            <w:r>
              <w:t>Да</w:t>
            </w:r>
          </w:p>
        </w:tc>
      </w:tr>
      <w:tr w:rsidR="004B21B6" w:rsidRPr="00A536A3" w:rsidTr="00907559">
        <w:trPr>
          <w:trHeight w:val="363"/>
        </w:trPr>
        <w:tc>
          <w:tcPr>
            <w:tcW w:w="3168" w:type="pct"/>
            <w:tcBorders>
              <w:top w:val="single" w:sz="4" w:space="0" w:color="000000"/>
              <w:left w:val="single" w:sz="4" w:space="0" w:color="000000"/>
              <w:bottom w:val="single" w:sz="4" w:space="0" w:color="000000"/>
              <w:right w:val="single" w:sz="4" w:space="0" w:color="000000"/>
            </w:tcBorders>
          </w:tcPr>
          <w:p w:rsidR="004B21B6" w:rsidRDefault="0010382D" w:rsidP="004B21B6">
            <w:pPr>
              <w:pStyle w:val="afff4"/>
              <w:spacing w:before="0"/>
              <w:jc w:val="both"/>
            </w:pPr>
            <w:r>
              <w:t>Вы бех проблен нашли необходимую информацию</w:t>
            </w:r>
            <w:r w:rsidR="004B21B6">
              <w:t>?</w:t>
            </w:r>
          </w:p>
        </w:tc>
        <w:tc>
          <w:tcPr>
            <w:tcW w:w="352" w:type="pct"/>
            <w:tcBorders>
              <w:top w:val="single" w:sz="4" w:space="0" w:color="000000"/>
              <w:left w:val="single" w:sz="4" w:space="0" w:color="000000"/>
              <w:bottom w:val="single" w:sz="4" w:space="0" w:color="000000"/>
              <w:right w:val="single" w:sz="4" w:space="0" w:color="000000"/>
            </w:tcBorders>
          </w:tcPr>
          <w:p w:rsidR="004B21B6" w:rsidRDefault="004B21B6" w:rsidP="004B21B6">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4B21B6" w:rsidRDefault="004B21B6" w:rsidP="004F4D78">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4B21B6" w:rsidRDefault="004B21B6" w:rsidP="004F4D78">
            <w:pPr>
              <w:pStyle w:val="afff4"/>
              <w:spacing w:before="0"/>
              <w:jc w:val="center"/>
            </w:pPr>
          </w:p>
        </w:tc>
        <w:tc>
          <w:tcPr>
            <w:tcW w:w="188" w:type="pct"/>
            <w:tcBorders>
              <w:top w:val="single" w:sz="4" w:space="0" w:color="000000"/>
              <w:left w:val="single" w:sz="4" w:space="0" w:color="000000"/>
              <w:bottom w:val="single" w:sz="4" w:space="0" w:color="000000"/>
              <w:right w:val="single" w:sz="4" w:space="0" w:color="000000"/>
            </w:tcBorders>
          </w:tcPr>
          <w:p w:rsidR="004B21B6" w:rsidRDefault="004B21B6" w:rsidP="004F4D78">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4B21B6" w:rsidRDefault="004E1261" w:rsidP="004F4D78">
            <w:pPr>
              <w:pStyle w:val="afff4"/>
              <w:spacing w:before="0"/>
              <w:jc w:val="center"/>
            </w:pPr>
            <w:r>
              <w:t>+</w:t>
            </w:r>
          </w:p>
        </w:tc>
        <w:tc>
          <w:tcPr>
            <w:tcW w:w="272" w:type="pct"/>
            <w:tcBorders>
              <w:top w:val="single" w:sz="4" w:space="0" w:color="000000"/>
              <w:left w:val="single" w:sz="4" w:space="0" w:color="000000"/>
              <w:bottom w:val="single" w:sz="4" w:space="0" w:color="000000"/>
              <w:right w:val="single" w:sz="4" w:space="0" w:color="000000"/>
            </w:tcBorders>
          </w:tcPr>
          <w:p w:rsidR="004B21B6" w:rsidRPr="001260FD" w:rsidRDefault="004B21B6" w:rsidP="004F4D78">
            <w:pPr>
              <w:pStyle w:val="afff4"/>
              <w:spacing w:before="0"/>
              <w:jc w:val="center"/>
            </w:pPr>
          </w:p>
        </w:tc>
        <w:tc>
          <w:tcPr>
            <w:tcW w:w="273" w:type="pct"/>
            <w:tcBorders>
              <w:top w:val="single" w:sz="4" w:space="0" w:color="000000"/>
              <w:left w:val="single" w:sz="4" w:space="0" w:color="000000"/>
              <w:bottom w:val="single" w:sz="4" w:space="0" w:color="000000"/>
              <w:right w:val="single" w:sz="4" w:space="0" w:color="000000"/>
            </w:tcBorders>
          </w:tcPr>
          <w:p w:rsidR="004B21B6" w:rsidRPr="001260FD" w:rsidRDefault="004B21B6" w:rsidP="004B21B6">
            <w:pPr>
              <w:pStyle w:val="afff4"/>
              <w:spacing w:before="0"/>
              <w:jc w:val="both"/>
            </w:pPr>
            <w:r>
              <w:t>Да</w:t>
            </w:r>
          </w:p>
        </w:tc>
      </w:tr>
      <w:tr w:rsidR="0010382D" w:rsidRPr="00A536A3" w:rsidTr="00907559">
        <w:trPr>
          <w:trHeight w:val="363"/>
        </w:trPr>
        <w:tc>
          <w:tcPr>
            <w:tcW w:w="3168" w:type="pct"/>
            <w:tcBorders>
              <w:top w:val="single" w:sz="4" w:space="0" w:color="000000"/>
              <w:left w:val="single" w:sz="4" w:space="0" w:color="000000"/>
              <w:bottom w:val="nil"/>
              <w:right w:val="single" w:sz="4" w:space="0" w:color="000000"/>
            </w:tcBorders>
          </w:tcPr>
          <w:p w:rsidR="0010382D" w:rsidRDefault="0010382D" w:rsidP="0010382D">
            <w:pPr>
              <w:pStyle w:val="afff4"/>
              <w:spacing w:before="0"/>
              <w:jc w:val="both"/>
            </w:pPr>
            <w:r>
              <w:t>Вам понравился интерфейс сайта?</w:t>
            </w:r>
          </w:p>
        </w:tc>
        <w:tc>
          <w:tcPr>
            <w:tcW w:w="352" w:type="pct"/>
            <w:tcBorders>
              <w:top w:val="single" w:sz="4" w:space="0" w:color="000000"/>
              <w:left w:val="single" w:sz="4" w:space="0" w:color="000000"/>
              <w:bottom w:val="nil"/>
              <w:right w:val="single" w:sz="4" w:space="0" w:color="000000"/>
            </w:tcBorders>
          </w:tcPr>
          <w:p w:rsidR="0010382D" w:rsidRDefault="0010382D" w:rsidP="0010382D">
            <w:pPr>
              <w:pStyle w:val="afff4"/>
              <w:spacing w:before="0"/>
              <w:jc w:val="both"/>
            </w:pPr>
            <w:r>
              <w:t>Нет</w:t>
            </w:r>
          </w:p>
        </w:tc>
        <w:tc>
          <w:tcPr>
            <w:tcW w:w="238" w:type="pct"/>
            <w:tcBorders>
              <w:top w:val="single" w:sz="4" w:space="0" w:color="000000"/>
              <w:left w:val="single" w:sz="4" w:space="0" w:color="000000"/>
              <w:bottom w:val="nil"/>
              <w:right w:val="single" w:sz="4" w:space="0" w:color="000000"/>
            </w:tcBorders>
          </w:tcPr>
          <w:p w:rsidR="0010382D" w:rsidRDefault="0010382D" w:rsidP="0010382D">
            <w:pPr>
              <w:pStyle w:val="afff4"/>
              <w:spacing w:before="0"/>
              <w:jc w:val="center"/>
            </w:pPr>
          </w:p>
        </w:tc>
        <w:tc>
          <w:tcPr>
            <w:tcW w:w="238" w:type="pct"/>
            <w:tcBorders>
              <w:top w:val="single" w:sz="4" w:space="0" w:color="000000"/>
              <w:left w:val="single" w:sz="4" w:space="0" w:color="000000"/>
              <w:bottom w:val="nil"/>
              <w:right w:val="single" w:sz="4" w:space="0" w:color="000000"/>
            </w:tcBorders>
          </w:tcPr>
          <w:p w:rsidR="0010382D" w:rsidRDefault="0010382D" w:rsidP="0010382D">
            <w:pPr>
              <w:pStyle w:val="afff4"/>
              <w:spacing w:before="0"/>
              <w:jc w:val="center"/>
            </w:pPr>
          </w:p>
        </w:tc>
        <w:tc>
          <w:tcPr>
            <w:tcW w:w="188" w:type="pct"/>
            <w:tcBorders>
              <w:top w:val="single" w:sz="4" w:space="0" w:color="000000"/>
              <w:left w:val="single" w:sz="4" w:space="0" w:color="000000"/>
              <w:bottom w:val="nil"/>
              <w:right w:val="single" w:sz="4" w:space="0" w:color="000000"/>
            </w:tcBorders>
          </w:tcPr>
          <w:p w:rsidR="0010382D" w:rsidRDefault="0010382D" w:rsidP="0010382D">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10382D" w:rsidRDefault="0010382D" w:rsidP="0010382D">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10382D" w:rsidRPr="001260FD" w:rsidRDefault="004E1261" w:rsidP="0010382D">
            <w:pPr>
              <w:pStyle w:val="afff4"/>
              <w:spacing w:before="0"/>
              <w:jc w:val="center"/>
            </w:pPr>
            <w:r>
              <w:t>+</w:t>
            </w:r>
          </w:p>
        </w:tc>
        <w:tc>
          <w:tcPr>
            <w:tcW w:w="273" w:type="pct"/>
            <w:tcBorders>
              <w:top w:val="single" w:sz="4" w:space="0" w:color="000000"/>
              <w:left w:val="single" w:sz="4" w:space="0" w:color="000000"/>
              <w:bottom w:val="nil"/>
              <w:right w:val="single" w:sz="4" w:space="0" w:color="000000"/>
            </w:tcBorders>
          </w:tcPr>
          <w:p w:rsidR="0010382D" w:rsidRPr="001260FD" w:rsidRDefault="0010382D" w:rsidP="0010382D">
            <w:pPr>
              <w:pStyle w:val="afff4"/>
              <w:spacing w:before="0"/>
              <w:jc w:val="both"/>
            </w:pPr>
            <w:r>
              <w:t>Да</w:t>
            </w:r>
          </w:p>
        </w:tc>
      </w:tr>
      <w:tr w:rsidR="0032604A" w:rsidRPr="00A536A3" w:rsidTr="00907559">
        <w:trPr>
          <w:trHeight w:val="363"/>
        </w:trPr>
        <w:tc>
          <w:tcPr>
            <w:tcW w:w="3168"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both"/>
            </w:pPr>
            <w:r>
              <w:t>Легко ли было понять, каким должен быть следующий шаг при регистрации?</w:t>
            </w:r>
          </w:p>
        </w:tc>
        <w:tc>
          <w:tcPr>
            <w:tcW w:w="352"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center"/>
            </w:pPr>
          </w:p>
        </w:tc>
        <w:tc>
          <w:tcPr>
            <w:tcW w:w="188"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32604A" w:rsidRPr="001260FD" w:rsidRDefault="004E1261" w:rsidP="0032604A">
            <w:pPr>
              <w:pStyle w:val="afff4"/>
              <w:spacing w:before="0"/>
              <w:jc w:val="center"/>
            </w:pPr>
            <w:r>
              <w:t>+</w:t>
            </w:r>
          </w:p>
        </w:tc>
        <w:tc>
          <w:tcPr>
            <w:tcW w:w="273" w:type="pct"/>
            <w:tcBorders>
              <w:top w:val="single" w:sz="4" w:space="0" w:color="000000"/>
              <w:left w:val="single" w:sz="4" w:space="0" w:color="000000"/>
              <w:bottom w:val="single" w:sz="4" w:space="0" w:color="000000"/>
              <w:right w:val="single" w:sz="4" w:space="0" w:color="000000"/>
            </w:tcBorders>
          </w:tcPr>
          <w:p w:rsidR="0032604A" w:rsidRPr="001260FD" w:rsidRDefault="0032604A" w:rsidP="0032604A">
            <w:pPr>
              <w:pStyle w:val="afff4"/>
              <w:spacing w:before="0"/>
              <w:jc w:val="both"/>
            </w:pPr>
            <w:r>
              <w:t>Да</w:t>
            </w:r>
          </w:p>
        </w:tc>
      </w:tr>
      <w:tr w:rsidR="0010382D" w:rsidRPr="00A536A3" w:rsidTr="00907559">
        <w:trPr>
          <w:trHeight w:val="363"/>
        </w:trPr>
        <w:tc>
          <w:tcPr>
            <w:tcW w:w="3168" w:type="pct"/>
            <w:tcBorders>
              <w:top w:val="single" w:sz="4" w:space="0" w:color="000000"/>
              <w:left w:val="single" w:sz="4" w:space="0" w:color="000000"/>
              <w:bottom w:val="single" w:sz="4" w:space="0" w:color="000000"/>
              <w:right w:val="single" w:sz="4" w:space="0" w:color="000000"/>
            </w:tcBorders>
          </w:tcPr>
          <w:p w:rsidR="0010382D" w:rsidRDefault="0010382D" w:rsidP="0010382D">
            <w:pPr>
              <w:pStyle w:val="afff4"/>
              <w:spacing w:before="0"/>
              <w:jc w:val="both"/>
            </w:pPr>
            <w:r>
              <w:t>Будете ли вы пользоваться сайтов в дальнейшем?</w:t>
            </w:r>
          </w:p>
        </w:tc>
        <w:tc>
          <w:tcPr>
            <w:tcW w:w="352" w:type="pct"/>
            <w:tcBorders>
              <w:top w:val="single" w:sz="4" w:space="0" w:color="000000"/>
              <w:left w:val="single" w:sz="4" w:space="0" w:color="000000"/>
              <w:bottom w:val="single" w:sz="4" w:space="0" w:color="000000"/>
              <w:right w:val="single" w:sz="4" w:space="0" w:color="000000"/>
            </w:tcBorders>
          </w:tcPr>
          <w:p w:rsidR="0010382D" w:rsidRDefault="0010382D" w:rsidP="0010382D">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10382D" w:rsidRDefault="0010382D" w:rsidP="0010382D">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10382D" w:rsidRDefault="0010382D" w:rsidP="0010382D">
            <w:pPr>
              <w:pStyle w:val="afff4"/>
              <w:spacing w:before="0"/>
              <w:jc w:val="center"/>
            </w:pPr>
          </w:p>
        </w:tc>
        <w:tc>
          <w:tcPr>
            <w:tcW w:w="188" w:type="pct"/>
            <w:tcBorders>
              <w:top w:val="single" w:sz="4" w:space="0" w:color="000000"/>
              <w:left w:val="single" w:sz="4" w:space="0" w:color="000000"/>
              <w:bottom w:val="single" w:sz="4" w:space="0" w:color="000000"/>
              <w:right w:val="single" w:sz="4" w:space="0" w:color="000000"/>
            </w:tcBorders>
          </w:tcPr>
          <w:p w:rsidR="0010382D" w:rsidRDefault="0010382D" w:rsidP="0010382D">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10382D" w:rsidRDefault="0096162E" w:rsidP="0010382D">
            <w:pPr>
              <w:pStyle w:val="afff4"/>
              <w:spacing w:before="0"/>
              <w:jc w:val="center"/>
            </w:pPr>
            <w:r>
              <w:t>+</w:t>
            </w:r>
          </w:p>
        </w:tc>
        <w:tc>
          <w:tcPr>
            <w:tcW w:w="272" w:type="pct"/>
            <w:tcBorders>
              <w:top w:val="single" w:sz="4" w:space="0" w:color="000000"/>
              <w:left w:val="single" w:sz="4" w:space="0" w:color="000000"/>
              <w:bottom w:val="single" w:sz="4" w:space="0" w:color="000000"/>
              <w:right w:val="single" w:sz="4" w:space="0" w:color="000000"/>
            </w:tcBorders>
          </w:tcPr>
          <w:p w:rsidR="0010382D" w:rsidRPr="001260FD" w:rsidRDefault="0010382D" w:rsidP="0010382D">
            <w:pPr>
              <w:pStyle w:val="afff4"/>
              <w:spacing w:before="0"/>
              <w:jc w:val="center"/>
            </w:pPr>
          </w:p>
        </w:tc>
        <w:tc>
          <w:tcPr>
            <w:tcW w:w="273" w:type="pct"/>
            <w:tcBorders>
              <w:top w:val="single" w:sz="4" w:space="0" w:color="000000"/>
              <w:left w:val="single" w:sz="4" w:space="0" w:color="000000"/>
              <w:bottom w:val="single" w:sz="4" w:space="0" w:color="000000"/>
              <w:right w:val="single" w:sz="4" w:space="0" w:color="000000"/>
            </w:tcBorders>
          </w:tcPr>
          <w:p w:rsidR="0010382D" w:rsidRPr="001260FD" w:rsidRDefault="0010382D" w:rsidP="0010382D">
            <w:pPr>
              <w:pStyle w:val="afff4"/>
              <w:spacing w:before="0"/>
              <w:jc w:val="both"/>
            </w:pPr>
            <w:r>
              <w:t>Да</w:t>
            </w:r>
          </w:p>
        </w:tc>
      </w:tr>
      <w:tr w:rsidR="0032604A" w:rsidRPr="00A536A3" w:rsidTr="00907559">
        <w:trPr>
          <w:trHeight w:val="363"/>
        </w:trPr>
        <w:tc>
          <w:tcPr>
            <w:tcW w:w="3168"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both"/>
            </w:pPr>
            <w:r>
              <w:t>Вам не понадобилась помощь, чтобы начать пользоваться сайтом?</w:t>
            </w:r>
          </w:p>
        </w:tc>
        <w:tc>
          <w:tcPr>
            <w:tcW w:w="352"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center"/>
            </w:pPr>
          </w:p>
        </w:tc>
        <w:tc>
          <w:tcPr>
            <w:tcW w:w="188"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32604A" w:rsidRPr="001260FD" w:rsidRDefault="004E1261" w:rsidP="0032604A">
            <w:pPr>
              <w:pStyle w:val="afff4"/>
              <w:spacing w:before="0"/>
              <w:jc w:val="center"/>
            </w:pPr>
            <w:r>
              <w:t>+</w:t>
            </w:r>
          </w:p>
        </w:tc>
        <w:tc>
          <w:tcPr>
            <w:tcW w:w="273" w:type="pct"/>
            <w:tcBorders>
              <w:top w:val="single" w:sz="4" w:space="0" w:color="000000"/>
              <w:left w:val="single" w:sz="4" w:space="0" w:color="000000"/>
              <w:bottom w:val="single" w:sz="4" w:space="0" w:color="000000"/>
              <w:right w:val="single" w:sz="4" w:space="0" w:color="000000"/>
            </w:tcBorders>
          </w:tcPr>
          <w:p w:rsidR="0032604A" w:rsidRPr="001260FD" w:rsidRDefault="0032604A" w:rsidP="0032604A">
            <w:pPr>
              <w:pStyle w:val="afff4"/>
              <w:spacing w:before="0"/>
              <w:jc w:val="both"/>
            </w:pPr>
            <w:r>
              <w:t>Да</w:t>
            </w:r>
          </w:p>
        </w:tc>
      </w:tr>
      <w:tr w:rsidR="0032604A" w:rsidRPr="00A536A3" w:rsidTr="00907559">
        <w:trPr>
          <w:trHeight w:val="363"/>
        </w:trPr>
        <w:tc>
          <w:tcPr>
            <w:tcW w:w="3168"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both"/>
            </w:pPr>
            <w:r>
              <w:t>Удобен ли для вас фильтр для поиска?</w:t>
            </w:r>
          </w:p>
        </w:tc>
        <w:tc>
          <w:tcPr>
            <w:tcW w:w="352"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center"/>
            </w:pPr>
          </w:p>
        </w:tc>
        <w:tc>
          <w:tcPr>
            <w:tcW w:w="188"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32604A" w:rsidRPr="001260FD" w:rsidRDefault="004E1261" w:rsidP="0032604A">
            <w:pPr>
              <w:pStyle w:val="afff4"/>
              <w:spacing w:before="0"/>
              <w:jc w:val="center"/>
            </w:pPr>
            <w:r>
              <w:t>+</w:t>
            </w:r>
          </w:p>
        </w:tc>
        <w:tc>
          <w:tcPr>
            <w:tcW w:w="273" w:type="pct"/>
            <w:tcBorders>
              <w:top w:val="single" w:sz="4" w:space="0" w:color="000000"/>
              <w:left w:val="single" w:sz="4" w:space="0" w:color="000000"/>
              <w:bottom w:val="single" w:sz="4" w:space="0" w:color="000000"/>
              <w:right w:val="single" w:sz="4" w:space="0" w:color="000000"/>
            </w:tcBorders>
          </w:tcPr>
          <w:p w:rsidR="0032604A" w:rsidRPr="001260FD" w:rsidRDefault="0032604A" w:rsidP="0032604A">
            <w:pPr>
              <w:pStyle w:val="afff4"/>
              <w:spacing w:before="0"/>
              <w:jc w:val="both"/>
            </w:pPr>
            <w:r>
              <w:t>Да</w:t>
            </w:r>
          </w:p>
        </w:tc>
      </w:tr>
      <w:tr w:rsidR="0032604A" w:rsidRPr="00A536A3" w:rsidTr="00907559">
        <w:trPr>
          <w:trHeight w:val="363"/>
        </w:trPr>
        <w:tc>
          <w:tcPr>
            <w:tcW w:w="3168"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both"/>
            </w:pPr>
            <w:r>
              <w:t>Посоветуете ли вы сайт своим друзьям?</w:t>
            </w:r>
          </w:p>
        </w:tc>
        <w:tc>
          <w:tcPr>
            <w:tcW w:w="352"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center"/>
            </w:pPr>
          </w:p>
        </w:tc>
        <w:tc>
          <w:tcPr>
            <w:tcW w:w="188"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32604A" w:rsidRDefault="004E1261" w:rsidP="0032604A">
            <w:pPr>
              <w:pStyle w:val="afff4"/>
              <w:spacing w:before="0"/>
              <w:jc w:val="center"/>
            </w:pPr>
            <w:r>
              <w:t>+</w:t>
            </w:r>
          </w:p>
        </w:tc>
        <w:tc>
          <w:tcPr>
            <w:tcW w:w="272" w:type="pct"/>
            <w:tcBorders>
              <w:top w:val="single" w:sz="4" w:space="0" w:color="000000"/>
              <w:left w:val="single" w:sz="4" w:space="0" w:color="000000"/>
              <w:bottom w:val="single" w:sz="4" w:space="0" w:color="000000"/>
              <w:right w:val="single" w:sz="4" w:space="0" w:color="000000"/>
            </w:tcBorders>
          </w:tcPr>
          <w:p w:rsidR="0032604A" w:rsidRPr="001260FD" w:rsidRDefault="0032604A" w:rsidP="0032604A">
            <w:pPr>
              <w:pStyle w:val="afff4"/>
              <w:spacing w:before="0"/>
              <w:jc w:val="center"/>
            </w:pPr>
          </w:p>
        </w:tc>
        <w:tc>
          <w:tcPr>
            <w:tcW w:w="273" w:type="pct"/>
            <w:tcBorders>
              <w:top w:val="single" w:sz="4" w:space="0" w:color="000000"/>
              <w:left w:val="single" w:sz="4" w:space="0" w:color="000000"/>
              <w:bottom w:val="single" w:sz="4" w:space="0" w:color="000000"/>
              <w:right w:val="single" w:sz="4" w:space="0" w:color="000000"/>
            </w:tcBorders>
          </w:tcPr>
          <w:p w:rsidR="0032604A" w:rsidRPr="001260FD" w:rsidRDefault="0032604A" w:rsidP="0032604A">
            <w:pPr>
              <w:pStyle w:val="afff4"/>
              <w:spacing w:before="0"/>
              <w:jc w:val="both"/>
            </w:pPr>
            <w:r>
              <w:t>Да</w:t>
            </w:r>
          </w:p>
        </w:tc>
      </w:tr>
      <w:tr w:rsidR="0032604A" w:rsidRPr="00A536A3" w:rsidTr="00907559">
        <w:trPr>
          <w:trHeight w:val="363"/>
        </w:trPr>
        <w:tc>
          <w:tcPr>
            <w:tcW w:w="3168"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both"/>
            </w:pPr>
            <w:r>
              <w:t>Итого:</w:t>
            </w:r>
          </w:p>
        </w:tc>
        <w:tc>
          <w:tcPr>
            <w:tcW w:w="352" w:type="pct"/>
            <w:tcBorders>
              <w:top w:val="single" w:sz="4" w:space="0" w:color="000000"/>
              <w:left w:val="single" w:sz="4" w:space="0" w:color="000000"/>
              <w:bottom w:val="single" w:sz="4" w:space="0" w:color="000000"/>
              <w:right w:val="single" w:sz="4" w:space="0" w:color="000000"/>
            </w:tcBorders>
          </w:tcPr>
          <w:p w:rsidR="0032604A" w:rsidRDefault="0032604A" w:rsidP="0096162E">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32604A" w:rsidRDefault="0032604A" w:rsidP="0096162E">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32604A" w:rsidRDefault="0032604A" w:rsidP="0096162E">
            <w:pPr>
              <w:pStyle w:val="afff4"/>
              <w:spacing w:before="0"/>
              <w:jc w:val="center"/>
            </w:pPr>
          </w:p>
        </w:tc>
        <w:tc>
          <w:tcPr>
            <w:tcW w:w="188" w:type="pct"/>
            <w:tcBorders>
              <w:top w:val="single" w:sz="4" w:space="0" w:color="000000"/>
              <w:left w:val="single" w:sz="4" w:space="0" w:color="000000"/>
              <w:bottom w:val="single" w:sz="4" w:space="0" w:color="000000"/>
              <w:right w:val="single" w:sz="4" w:space="0" w:color="000000"/>
            </w:tcBorders>
          </w:tcPr>
          <w:p w:rsidR="0032604A" w:rsidRDefault="0032604A" w:rsidP="0096162E">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32604A" w:rsidRDefault="0096162E" w:rsidP="0096162E">
            <w:pPr>
              <w:pStyle w:val="afff4"/>
              <w:spacing w:before="0"/>
              <w:jc w:val="center"/>
            </w:pPr>
            <w:r>
              <w:t>4</w:t>
            </w:r>
          </w:p>
        </w:tc>
        <w:tc>
          <w:tcPr>
            <w:tcW w:w="272" w:type="pct"/>
            <w:tcBorders>
              <w:top w:val="single" w:sz="4" w:space="0" w:color="000000"/>
              <w:left w:val="single" w:sz="4" w:space="0" w:color="000000"/>
              <w:bottom w:val="single" w:sz="4" w:space="0" w:color="000000"/>
              <w:right w:val="single" w:sz="4" w:space="0" w:color="000000"/>
            </w:tcBorders>
          </w:tcPr>
          <w:p w:rsidR="0032604A" w:rsidRPr="001260FD" w:rsidRDefault="0096162E" w:rsidP="0096162E">
            <w:pPr>
              <w:pStyle w:val="afff4"/>
              <w:spacing w:before="0"/>
              <w:jc w:val="center"/>
            </w:pPr>
            <w:r>
              <w:t>16</w:t>
            </w:r>
          </w:p>
        </w:tc>
        <w:tc>
          <w:tcPr>
            <w:tcW w:w="273" w:type="pct"/>
            <w:tcBorders>
              <w:top w:val="single" w:sz="4" w:space="0" w:color="000000"/>
              <w:left w:val="single" w:sz="4" w:space="0" w:color="000000"/>
              <w:bottom w:val="single" w:sz="4" w:space="0" w:color="000000"/>
              <w:right w:val="single" w:sz="4" w:space="0" w:color="000000"/>
            </w:tcBorders>
          </w:tcPr>
          <w:p w:rsidR="0032604A" w:rsidRDefault="0032604A" w:rsidP="0096162E">
            <w:pPr>
              <w:pStyle w:val="afff4"/>
              <w:spacing w:before="0"/>
              <w:jc w:val="center"/>
            </w:pPr>
          </w:p>
        </w:tc>
      </w:tr>
      <w:tr w:rsidR="0032604A" w:rsidRPr="00A536A3" w:rsidTr="00907559">
        <w:trPr>
          <w:trHeight w:val="363"/>
        </w:trPr>
        <w:tc>
          <w:tcPr>
            <w:tcW w:w="3168" w:type="pct"/>
            <w:tcBorders>
              <w:top w:val="single" w:sz="4" w:space="0" w:color="000000"/>
              <w:left w:val="single" w:sz="4" w:space="0" w:color="000000"/>
              <w:bottom w:val="single" w:sz="4" w:space="0" w:color="000000"/>
              <w:right w:val="single" w:sz="4" w:space="0" w:color="000000"/>
            </w:tcBorders>
          </w:tcPr>
          <w:p w:rsidR="0032604A" w:rsidRDefault="0032604A" w:rsidP="0032604A">
            <w:pPr>
              <w:pStyle w:val="afff4"/>
              <w:spacing w:before="0"/>
              <w:jc w:val="both"/>
            </w:pPr>
            <w:r>
              <w:t>Всего:</w:t>
            </w:r>
          </w:p>
        </w:tc>
        <w:tc>
          <w:tcPr>
            <w:tcW w:w="1832" w:type="pct"/>
            <w:gridSpan w:val="7"/>
            <w:tcBorders>
              <w:top w:val="single" w:sz="4" w:space="0" w:color="000000"/>
              <w:left w:val="single" w:sz="4" w:space="0" w:color="000000"/>
              <w:bottom w:val="single" w:sz="4" w:space="0" w:color="000000"/>
              <w:right w:val="single" w:sz="4" w:space="0" w:color="000000"/>
            </w:tcBorders>
          </w:tcPr>
          <w:p w:rsidR="0032604A" w:rsidRDefault="0096162E" w:rsidP="0096162E">
            <w:pPr>
              <w:pStyle w:val="afff4"/>
              <w:spacing w:before="0"/>
              <w:jc w:val="center"/>
            </w:pPr>
            <w:r>
              <w:t>20</w:t>
            </w:r>
          </w:p>
        </w:tc>
      </w:tr>
    </w:tbl>
    <w:p w:rsidR="00E66EF9" w:rsidRDefault="007F3D48" w:rsidP="00E66EF9">
      <w:pPr>
        <w:pStyle w:val="af4"/>
      </w:pPr>
      <w:r>
        <w:t>В регультате тестирования с помощью формальной анкеты респондент набрал 20 баллов из 24. Это хороший показатель для веб-сайта. Респонденту было легко ориентироваться на сайте, не было трудностей в понимании последовательности логических этапов в рабое с веб-сайтом.</w:t>
      </w:r>
      <w:r w:rsidR="00776EEE">
        <w:t xml:space="preserve"> Респондент отметил красивый дизайн и интерфейс, а также приятные анимации на сайте.</w:t>
      </w:r>
      <w:r w:rsidR="008E24ED">
        <w:t xml:space="preserve"> </w:t>
      </w:r>
    </w:p>
    <w:p w:rsidR="00776EEE" w:rsidRDefault="00776EEE" w:rsidP="00E66EF9">
      <w:r>
        <w:t xml:space="preserve">Результаты формальной анкеты Завадской Ольги представлены </w:t>
      </w:r>
      <w:r w:rsidR="00E66EF9">
        <w:t xml:space="preserve">в </w:t>
      </w:r>
      <w:r>
        <w:t>таблице </w:t>
      </w:r>
      <w:r w:rsidR="0022542C">
        <w:t>5.4</w:t>
      </w:r>
      <w:r>
        <w:t>.</w:t>
      </w:r>
    </w:p>
    <w:p w:rsidR="00FB58B6" w:rsidRDefault="00776EEE" w:rsidP="00776EEE">
      <w:pPr>
        <w:pStyle w:val="a1"/>
        <w:numPr>
          <w:ilvl w:val="0"/>
          <w:numId w:val="0"/>
        </w:numPr>
        <w:spacing w:before="280" w:after="280"/>
      </w:pPr>
      <w:r>
        <w:t>Таблица 5.</w:t>
      </w:r>
      <w:r w:rsidR="0022542C">
        <w:t>4</w:t>
      </w:r>
      <w:r>
        <w:t xml:space="preserve"> – Результат формальной анкеты </w:t>
      </w:r>
      <w:r w:rsidR="0022542C">
        <w:t>Завадской Ольги</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66"/>
        <w:gridCol w:w="706"/>
        <w:gridCol w:w="477"/>
        <w:gridCol w:w="477"/>
        <w:gridCol w:w="377"/>
        <w:gridCol w:w="545"/>
        <w:gridCol w:w="545"/>
        <w:gridCol w:w="532"/>
      </w:tblGrid>
      <w:tr w:rsidR="00776EEE" w:rsidRPr="002825FE" w:rsidTr="006270EA">
        <w:trPr>
          <w:trHeight w:val="363"/>
        </w:trPr>
        <w:tc>
          <w:tcPr>
            <w:tcW w:w="3175"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r>
              <w:t>Вопрос</w:t>
            </w:r>
          </w:p>
        </w:tc>
        <w:tc>
          <w:tcPr>
            <w:tcW w:w="352"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both"/>
            </w:pPr>
            <w:r>
              <w:t>-2</w:t>
            </w:r>
          </w:p>
        </w:tc>
        <w:tc>
          <w:tcPr>
            <w:tcW w:w="238"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both"/>
            </w:pPr>
            <w:r>
              <w:t>-1</w:t>
            </w:r>
          </w:p>
        </w:tc>
        <w:tc>
          <w:tcPr>
            <w:tcW w:w="188"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both"/>
            </w:pPr>
            <w:r>
              <w:t>0</w:t>
            </w:r>
          </w:p>
        </w:tc>
        <w:tc>
          <w:tcPr>
            <w:tcW w:w="272"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both"/>
            </w:pPr>
            <w:r>
              <w:t>+1</w:t>
            </w:r>
          </w:p>
        </w:tc>
        <w:tc>
          <w:tcPr>
            <w:tcW w:w="272" w:type="pct"/>
            <w:tcBorders>
              <w:top w:val="single" w:sz="4" w:space="0" w:color="000000"/>
              <w:left w:val="single" w:sz="4" w:space="0" w:color="000000"/>
              <w:bottom w:val="single" w:sz="4" w:space="0" w:color="000000"/>
              <w:right w:val="single" w:sz="4" w:space="0" w:color="000000"/>
            </w:tcBorders>
          </w:tcPr>
          <w:p w:rsidR="00776EEE" w:rsidRPr="00F520C6" w:rsidRDefault="00776EEE" w:rsidP="00CB1A6C">
            <w:pPr>
              <w:pStyle w:val="afff4"/>
              <w:spacing w:before="0"/>
              <w:jc w:val="both"/>
            </w:pPr>
            <w:r>
              <w:t>+2</w:t>
            </w:r>
          </w:p>
        </w:tc>
        <w:tc>
          <w:tcPr>
            <w:tcW w:w="266" w:type="pct"/>
            <w:tcBorders>
              <w:top w:val="single" w:sz="4" w:space="0" w:color="000000"/>
              <w:left w:val="single" w:sz="4" w:space="0" w:color="000000"/>
              <w:bottom w:val="single" w:sz="4" w:space="0" w:color="000000"/>
              <w:right w:val="single" w:sz="4" w:space="0" w:color="000000"/>
            </w:tcBorders>
          </w:tcPr>
          <w:p w:rsidR="00776EEE" w:rsidRPr="00E26EE5" w:rsidRDefault="00776EEE" w:rsidP="00CB1A6C">
            <w:pPr>
              <w:pStyle w:val="afff4"/>
              <w:spacing w:before="0"/>
              <w:jc w:val="both"/>
            </w:pPr>
            <w:r>
              <w:t>Да</w:t>
            </w:r>
          </w:p>
        </w:tc>
      </w:tr>
      <w:tr w:rsidR="006270EA" w:rsidRPr="002825FE" w:rsidTr="006270EA">
        <w:trPr>
          <w:trHeight w:val="363"/>
        </w:trPr>
        <w:tc>
          <w:tcPr>
            <w:tcW w:w="3175" w:type="pct"/>
            <w:tcBorders>
              <w:top w:val="single" w:sz="4" w:space="0" w:color="000000"/>
              <w:left w:val="single" w:sz="4" w:space="0" w:color="000000"/>
              <w:bottom w:val="single" w:sz="4" w:space="0" w:color="000000"/>
              <w:right w:val="single" w:sz="4" w:space="0" w:color="000000"/>
            </w:tcBorders>
          </w:tcPr>
          <w:p w:rsidR="006270EA" w:rsidRDefault="006270EA" w:rsidP="00CB1A6C">
            <w:pPr>
              <w:pStyle w:val="afff4"/>
              <w:spacing w:before="0"/>
              <w:jc w:val="center"/>
            </w:pPr>
          </w:p>
        </w:tc>
        <w:tc>
          <w:tcPr>
            <w:tcW w:w="352" w:type="pct"/>
            <w:tcBorders>
              <w:top w:val="single" w:sz="4" w:space="0" w:color="000000"/>
              <w:left w:val="single" w:sz="4" w:space="0" w:color="000000"/>
              <w:bottom w:val="single" w:sz="4" w:space="0" w:color="000000"/>
              <w:right w:val="single" w:sz="4" w:space="0" w:color="000000"/>
            </w:tcBorders>
          </w:tcPr>
          <w:p w:rsidR="006270EA" w:rsidRDefault="006270EA" w:rsidP="00CB1A6C">
            <w:pPr>
              <w:pStyle w:val="afff4"/>
              <w:spacing w:before="0"/>
              <w:jc w:val="both"/>
            </w:pPr>
          </w:p>
        </w:tc>
        <w:tc>
          <w:tcPr>
            <w:tcW w:w="238" w:type="pct"/>
            <w:tcBorders>
              <w:top w:val="single" w:sz="4" w:space="0" w:color="000000"/>
              <w:left w:val="single" w:sz="4" w:space="0" w:color="000000"/>
              <w:bottom w:val="single" w:sz="4" w:space="0" w:color="000000"/>
              <w:right w:val="single" w:sz="4" w:space="0" w:color="000000"/>
            </w:tcBorders>
          </w:tcPr>
          <w:p w:rsidR="006270EA" w:rsidRDefault="006270EA" w:rsidP="00CB1A6C">
            <w:pPr>
              <w:pStyle w:val="afff4"/>
              <w:spacing w:before="0"/>
              <w:jc w:val="both"/>
            </w:pPr>
          </w:p>
        </w:tc>
        <w:tc>
          <w:tcPr>
            <w:tcW w:w="238" w:type="pct"/>
            <w:tcBorders>
              <w:top w:val="single" w:sz="4" w:space="0" w:color="000000"/>
              <w:left w:val="single" w:sz="4" w:space="0" w:color="000000"/>
              <w:bottom w:val="single" w:sz="4" w:space="0" w:color="000000"/>
              <w:right w:val="single" w:sz="4" w:space="0" w:color="000000"/>
            </w:tcBorders>
          </w:tcPr>
          <w:p w:rsidR="006270EA" w:rsidRDefault="006270EA" w:rsidP="00CB1A6C">
            <w:pPr>
              <w:pStyle w:val="afff4"/>
              <w:spacing w:before="0"/>
              <w:jc w:val="both"/>
            </w:pPr>
          </w:p>
        </w:tc>
        <w:tc>
          <w:tcPr>
            <w:tcW w:w="188" w:type="pct"/>
            <w:tcBorders>
              <w:top w:val="single" w:sz="4" w:space="0" w:color="000000"/>
              <w:left w:val="single" w:sz="4" w:space="0" w:color="000000"/>
              <w:bottom w:val="single" w:sz="4" w:space="0" w:color="000000"/>
              <w:right w:val="single" w:sz="4" w:space="0" w:color="000000"/>
            </w:tcBorders>
          </w:tcPr>
          <w:p w:rsidR="006270EA" w:rsidRDefault="006270EA" w:rsidP="00CB1A6C">
            <w:pPr>
              <w:pStyle w:val="afff4"/>
              <w:spacing w:before="0"/>
              <w:jc w:val="both"/>
            </w:pPr>
          </w:p>
        </w:tc>
        <w:tc>
          <w:tcPr>
            <w:tcW w:w="272" w:type="pct"/>
            <w:tcBorders>
              <w:top w:val="single" w:sz="4" w:space="0" w:color="000000"/>
              <w:left w:val="single" w:sz="4" w:space="0" w:color="000000"/>
              <w:bottom w:val="single" w:sz="4" w:space="0" w:color="000000"/>
              <w:right w:val="single" w:sz="4" w:space="0" w:color="000000"/>
            </w:tcBorders>
          </w:tcPr>
          <w:p w:rsidR="006270EA" w:rsidRDefault="006270EA" w:rsidP="00CB1A6C">
            <w:pPr>
              <w:pStyle w:val="afff4"/>
              <w:spacing w:before="0"/>
              <w:jc w:val="both"/>
            </w:pPr>
          </w:p>
        </w:tc>
        <w:tc>
          <w:tcPr>
            <w:tcW w:w="272" w:type="pct"/>
            <w:tcBorders>
              <w:top w:val="single" w:sz="4" w:space="0" w:color="000000"/>
              <w:left w:val="single" w:sz="4" w:space="0" w:color="000000"/>
              <w:bottom w:val="single" w:sz="4" w:space="0" w:color="000000"/>
              <w:right w:val="single" w:sz="4" w:space="0" w:color="000000"/>
            </w:tcBorders>
          </w:tcPr>
          <w:p w:rsidR="006270EA" w:rsidRDefault="006270EA" w:rsidP="00CB1A6C">
            <w:pPr>
              <w:pStyle w:val="afff4"/>
              <w:spacing w:before="0"/>
              <w:jc w:val="both"/>
            </w:pPr>
          </w:p>
        </w:tc>
        <w:tc>
          <w:tcPr>
            <w:tcW w:w="266" w:type="pct"/>
            <w:tcBorders>
              <w:top w:val="single" w:sz="4" w:space="0" w:color="000000"/>
              <w:left w:val="single" w:sz="4" w:space="0" w:color="000000"/>
              <w:bottom w:val="single" w:sz="4" w:space="0" w:color="000000"/>
              <w:right w:val="single" w:sz="4" w:space="0" w:color="000000"/>
            </w:tcBorders>
          </w:tcPr>
          <w:p w:rsidR="006270EA" w:rsidRDefault="006270EA" w:rsidP="00CB1A6C">
            <w:pPr>
              <w:pStyle w:val="afff4"/>
              <w:spacing w:before="0"/>
              <w:jc w:val="both"/>
            </w:pPr>
          </w:p>
        </w:tc>
      </w:tr>
      <w:tr w:rsidR="00776EEE" w:rsidRPr="002825FE" w:rsidTr="006270EA">
        <w:trPr>
          <w:trHeight w:val="363"/>
        </w:trPr>
        <w:tc>
          <w:tcPr>
            <w:tcW w:w="3175"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both"/>
            </w:pPr>
            <w:r>
              <w:t>Навигация по сайте удобная?</w:t>
            </w:r>
          </w:p>
        </w:tc>
        <w:tc>
          <w:tcPr>
            <w:tcW w:w="352"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p>
        </w:tc>
        <w:tc>
          <w:tcPr>
            <w:tcW w:w="188"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776EEE" w:rsidRPr="00F520C6" w:rsidRDefault="00776EEE" w:rsidP="00CB1A6C">
            <w:pPr>
              <w:pStyle w:val="afff4"/>
              <w:spacing w:before="0"/>
              <w:jc w:val="center"/>
            </w:pPr>
            <w:r>
              <w:t>+</w:t>
            </w:r>
          </w:p>
        </w:tc>
        <w:tc>
          <w:tcPr>
            <w:tcW w:w="266" w:type="pct"/>
            <w:tcBorders>
              <w:top w:val="single" w:sz="4" w:space="0" w:color="000000"/>
              <w:left w:val="single" w:sz="4" w:space="0" w:color="000000"/>
              <w:bottom w:val="single" w:sz="4" w:space="0" w:color="000000"/>
              <w:right w:val="single" w:sz="4" w:space="0" w:color="000000"/>
            </w:tcBorders>
          </w:tcPr>
          <w:p w:rsidR="00776EEE" w:rsidRPr="00E26EE5" w:rsidRDefault="00776EEE" w:rsidP="00CB1A6C">
            <w:pPr>
              <w:pStyle w:val="afff4"/>
              <w:spacing w:before="0"/>
              <w:jc w:val="both"/>
            </w:pPr>
            <w:r>
              <w:t>Да</w:t>
            </w:r>
          </w:p>
        </w:tc>
      </w:tr>
      <w:tr w:rsidR="00776EEE" w:rsidRPr="00A536A3" w:rsidTr="006270EA">
        <w:trPr>
          <w:trHeight w:val="363"/>
        </w:trPr>
        <w:tc>
          <w:tcPr>
            <w:tcW w:w="3175"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both"/>
            </w:pPr>
            <w:r>
              <w:t>Сайт работает достаточно быстро?</w:t>
            </w:r>
          </w:p>
        </w:tc>
        <w:tc>
          <w:tcPr>
            <w:tcW w:w="352"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p>
        </w:tc>
        <w:tc>
          <w:tcPr>
            <w:tcW w:w="188"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776EEE" w:rsidRPr="00091F78" w:rsidRDefault="00776EEE" w:rsidP="00CB1A6C">
            <w:pPr>
              <w:pStyle w:val="afff4"/>
              <w:spacing w:before="0"/>
              <w:jc w:val="center"/>
            </w:pPr>
            <w:r>
              <w:t>+</w:t>
            </w:r>
          </w:p>
        </w:tc>
        <w:tc>
          <w:tcPr>
            <w:tcW w:w="266" w:type="pct"/>
            <w:tcBorders>
              <w:top w:val="single" w:sz="4" w:space="0" w:color="000000"/>
              <w:left w:val="single" w:sz="4" w:space="0" w:color="000000"/>
              <w:bottom w:val="single" w:sz="4" w:space="0" w:color="000000"/>
              <w:right w:val="single" w:sz="4" w:space="0" w:color="000000"/>
            </w:tcBorders>
          </w:tcPr>
          <w:p w:rsidR="00776EEE" w:rsidRPr="00E26EE5" w:rsidRDefault="00776EEE" w:rsidP="00CB1A6C">
            <w:pPr>
              <w:pStyle w:val="afff4"/>
              <w:spacing w:before="0"/>
              <w:jc w:val="both"/>
            </w:pPr>
            <w:r>
              <w:t>Да</w:t>
            </w:r>
          </w:p>
        </w:tc>
      </w:tr>
      <w:tr w:rsidR="00776EEE" w:rsidRPr="00A536A3" w:rsidTr="006270EA">
        <w:trPr>
          <w:trHeight w:val="363"/>
        </w:trPr>
        <w:tc>
          <w:tcPr>
            <w:tcW w:w="3175"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both"/>
            </w:pPr>
            <w:r>
              <w:t>Вы чувствовали себя уверенно, используя сайт?</w:t>
            </w:r>
          </w:p>
        </w:tc>
        <w:tc>
          <w:tcPr>
            <w:tcW w:w="352"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p>
        </w:tc>
        <w:tc>
          <w:tcPr>
            <w:tcW w:w="188" w:type="pct"/>
            <w:tcBorders>
              <w:top w:val="single" w:sz="4" w:space="0" w:color="000000"/>
              <w:left w:val="single" w:sz="4" w:space="0" w:color="000000"/>
              <w:bottom w:val="single" w:sz="4" w:space="0" w:color="000000"/>
              <w:right w:val="single" w:sz="4" w:space="0" w:color="000000"/>
            </w:tcBorders>
          </w:tcPr>
          <w:p w:rsidR="00776EEE" w:rsidRDefault="009E524D" w:rsidP="00CB1A6C">
            <w:pPr>
              <w:pStyle w:val="afff4"/>
              <w:spacing w:before="0"/>
              <w:jc w:val="center"/>
            </w:pPr>
            <w:r>
              <w:t>+</w:t>
            </w:r>
          </w:p>
        </w:tc>
        <w:tc>
          <w:tcPr>
            <w:tcW w:w="272"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776EEE" w:rsidRPr="00A536A3" w:rsidRDefault="00776EEE" w:rsidP="00CB1A6C">
            <w:pPr>
              <w:pStyle w:val="afff4"/>
              <w:spacing w:before="0"/>
              <w:jc w:val="center"/>
            </w:pPr>
          </w:p>
        </w:tc>
        <w:tc>
          <w:tcPr>
            <w:tcW w:w="266" w:type="pct"/>
            <w:tcBorders>
              <w:top w:val="single" w:sz="4" w:space="0" w:color="000000"/>
              <w:left w:val="single" w:sz="4" w:space="0" w:color="000000"/>
              <w:bottom w:val="single" w:sz="4" w:space="0" w:color="000000"/>
              <w:right w:val="single" w:sz="4" w:space="0" w:color="000000"/>
            </w:tcBorders>
          </w:tcPr>
          <w:p w:rsidR="00776EEE" w:rsidRPr="00A536A3" w:rsidRDefault="00776EEE" w:rsidP="00CB1A6C">
            <w:pPr>
              <w:pStyle w:val="afff4"/>
              <w:spacing w:before="0"/>
              <w:jc w:val="both"/>
            </w:pPr>
            <w:r>
              <w:t>Да</w:t>
            </w:r>
          </w:p>
        </w:tc>
      </w:tr>
      <w:tr w:rsidR="00776EEE" w:rsidRPr="00540CEF" w:rsidTr="006270EA">
        <w:trPr>
          <w:trHeight w:val="363"/>
        </w:trPr>
        <w:tc>
          <w:tcPr>
            <w:tcW w:w="3175" w:type="pct"/>
            <w:tcBorders>
              <w:top w:val="single" w:sz="4" w:space="0" w:color="000000"/>
              <w:left w:val="single" w:sz="4" w:space="0" w:color="000000"/>
              <w:bottom w:val="nil"/>
              <w:right w:val="single" w:sz="4" w:space="0" w:color="000000"/>
            </w:tcBorders>
          </w:tcPr>
          <w:p w:rsidR="00776EEE" w:rsidRDefault="00776EEE" w:rsidP="00CB1A6C">
            <w:pPr>
              <w:pStyle w:val="afff4"/>
              <w:spacing w:before="0"/>
              <w:jc w:val="both"/>
            </w:pPr>
            <w:r>
              <w:t>Смогли ли вы без проблем исправить неверно введеные данные?</w:t>
            </w:r>
          </w:p>
        </w:tc>
        <w:tc>
          <w:tcPr>
            <w:tcW w:w="352" w:type="pct"/>
            <w:tcBorders>
              <w:top w:val="single" w:sz="4" w:space="0" w:color="000000"/>
              <w:left w:val="single" w:sz="4" w:space="0" w:color="000000"/>
              <w:bottom w:val="nil"/>
              <w:right w:val="single" w:sz="4" w:space="0" w:color="000000"/>
            </w:tcBorders>
          </w:tcPr>
          <w:p w:rsidR="00776EEE" w:rsidRDefault="00776EEE" w:rsidP="00CB1A6C">
            <w:pPr>
              <w:pStyle w:val="afff4"/>
              <w:spacing w:before="0"/>
              <w:jc w:val="both"/>
            </w:pPr>
            <w:r>
              <w:t>Нет</w:t>
            </w:r>
          </w:p>
        </w:tc>
        <w:tc>
          <w:tcPr>
            <w:tcW w:w="238" w:type="pct"/>
            <w:tcBorders>
              <w:top w:val="single" w:sz="4" w:space="0" w:color="000000"/>
              <w:left w:val="single" w:sz="4" w:space="0" w:color="000000"/>
              <w:bottom w:val="nil"/>
              <w:right w:val="single" w:sz="4" w:space="0" w:color="000000"/>
            </w:tcBorders>
          </w:tcPr>
          <w:p w:rsidR="00776EEE" w:rsidRDefault="00776EEE" w:rsidP="00CB1A6C">
            <w:pPr>
              <w:pStyle w:val="afff4"/>
              <w:spacing w:before="0"/>
              <w:jc w:val="center"/>
            </w:pPr>
          </w:p>
        </w:tc>
        <w:tc>
          <w:tcPr>
            <w:tcW w:w="238" w:type="pct"/>
            <w:tcBorders>
              <w:top w:val="single" w:sz="4" w:space="0" w:color="000000"/>
              <w:left w:val="single" w:sz="4" w:space="0" w:color="000000"/>
              <w:bottom w:val="nil"/>
              <w:right w:val="single" w:sz="4" w:space="0" w:color="000000"/>
            </w:tcBorders>
          </w:tcPr>
          <w:p w:rsidR="00776EEE" w:rsidRDefault="00776EEE" w:rsidP="00CB1A6C">
            <w:pPr>
              <w:pStyle w:val="afff4"/>
              <w:spacing w:before="0"/>
              <w:jc w:val="center"/>
            </w:pPr>
          </w:p>
        </w:tc>
        <w:tc>
          <w:tcPr>
            <w:tcW w:w="188" w:type="pct"/>
            <w:tcBorders>
              <w:top w:val="single" w:sz="4" w:space="0" w:color="000000"/>
              <w:left w:val="single" w:sz="4" w:space="0" w:color="000000"/>
              <w:bottom w:val="nil"/>
              <w:right w:val="single" w:sz="4" w:space="0" w:color="000000"/>
            </w:tcBorders>
          </w:tcPr>
          <w:p w:rsidR="00776EEE" w:rsidRDefault="00776EEE" w:rsidP="00CB1A6C">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776EEE" w:rsidRDefault="009E524D" w:rsidP="00CB1A6C">
            <w:pPr>
              <w:pStyle w:val="afff4"/>
              <w:spacing w:before="0"/>
              <w:jc w:val="center"/>
            </w:pPr>
            <w:r>
              <w:t>+</w:t>
            </w:r>
          </w:p>
        </w:tc>
        <w:tc>
          <w:tcPr>
            <w:tcW w:w="272" w:type="pct"/>
            <w:tcBorders>
              <w:top w:val="single" w:sz="4" w:space="0" w:color="000000"/>
              <w:left w:val="single" w:sz="4" w:space="0" w:color="000000"/>
              <w:bottom w:val="nil"/>
              <w:right w:val="single" w:sz="4" w:space="0" w:color="000000"/>
            </w:tcBorders>
          </w:tcPr>
          <w:p w:rsidR="00776EEE" w:rsidRPr="00A536A3" w:rsidRDefault="00776EEE" w:rsidP="00CB1A6C">
            <w:pPr>
              <w:pStyle w:val="afff4"/>
              <w:spacing w:before="0"/>
              <w:jc w:val="center"/>
            </w:pPr>
          </w:p>
        </w:tc>
        <w:tc>
          <w:tcPr>
            <w:tcW w:w="266" w:type="pct"/>
            <w:tcBorders>
              <w:top w:val="single" w:sz="4" w:space="0" w:color="000000"/>
              <w:left w:val="single" w:sz="4" w:space="0" w:color="000000"/>
              <w:bottom w:val="nil"/>
              <w:right w:val="single" w:sz="4" w:space="0" w:color="000000"/>
            </w:tcBorders>
          </w:tcPr>
          <w:p w:rsidR="00776EEE" w:rsidRPr="00A536A3" w:rsidRDefault="00776EEE" w:rsidP="00CB1A6C">
            <w:pPr>
              <w:pStyle w:val="afff4"/>
              <w:spacing w:before="0"/>
              <w:jc w:val="both"/>
            </w:pPr>
            <w:r>
              <w:t>Да</w:t>
            </w:r>
          </w:p>
        </w:tc>
      </w:tr>
      <w:tr w:rsidR="00776EEE" w:rsidRPr="00A536A3" w:rsidTr="006270EA">
        <w:trPr>
          <w:trHeight w:val="363"/>
        </w:trPr>
        <w:tc>
          <w:tcPr>
            <w:tcW w:w="3175"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both"/>
            </w:pPr>
            <w:r>
              <w:t>Дизайн сайта привлек ваше внимание?</w:t>
            </w:r>
          </w:p>
        </w:tc>
        <w:tc>
          <w:tcPr>
            <w:tcW w:w="352"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p>
        </w:tc>
        <w:tc>
          <w:tcPr>
            <w:tcW w:w="188"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776EEE" w:rsidRPr="001260FD" w:rsidRDefault="00776EEE" w:rsidP="00CB1A6C">
            <w:pPr>
              <w:pStyle w:val="afff4"/>
              <w:spacing w:before="0"/>
              <w:jc w:val="center"/>
            </w:pPr>
            <w:r>
              <w:t>+</w:t>
            </w:r>
          </w:p>
        </w:tc>
        <w:tc>
          <w:tcPr>
            <w:tcW w:w="266" w:type="pct"/>
            <w:tcBorders>
              <w:top w:val="single" w:sz="4" w:space="0" w:color="000000"/>
              <w:left w:val="single" w:sz="4" w:space="0" w:color="000000"/>
              <w:bottom w:val="single" w:sz="4" w:space="0" w:color="000000"/>
              <w:right w:val="single" w:sz="4" w:space="0" w:color="000000"/>
            </w:tcBorders>
          </w:tcPr>
          <w:p w:rsidR="00776EEE" w:rsidRPr="001260FD" w:rsidRDefault="00776EEE" w:rsidP="00CB1A6C">
            <w:pPr>
              <w:pStyle w:val="afff4"/>
              <w:spacing w:before="0"/>
              <w:jc w:val="both"/>
            </w:pPr>
            <w:r>
              <w:t>Да</w:t>
            </w:r>
          </w:p>
        </w:tc>
      </w:tr>
      <w:tr w:rsidR="00776EEE" w:rsidRPr="00A536A3" w:rsidTr="006270EA">
        <w:trPr>
          <w:trHeight w:val="363"/>
        </w:trPr>
        <w:tc>
          <w:tcPr>
            <w:tcW w:w="3175"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both"/>
            </w:pPr>
            <w:r>
              <w:t>Вы бех проблен нашли необходимую информацию?</w:t>
            </w:r>
          </w:p>
        </w:tc>
        <w:tc>
          <w:tcPr>
            <w:tcW w:w="352"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p>
        </w:tc>
        <w:tc>
          <w:tcPr>
            <w:tcW w:w="188"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r>
              <w:t>+</w:t>
            </w:r>
          </w:p>
        </w:tc>
        <w:tc>
          <w:tcPr>
            <w:tcW w:w="272" w:type="pct"/>
            <w:tcBorders>
              <w:top w:val="single" w:sz="4" w:space="0" w:color="000000"/>
              <w:left w:val="single" w:sz="4" w:space="0" w:color="000000"/>
              <w:bottom w:val="single" w:sz="4" w:space="0" w:color="000000"/>
              <w:right w:val="single" w:sz="4" w:space="0" w:color="000000"/>
            </w:tcBorders>
          </w:tcPr>
          <w:p w:rsidR="00776EEE" w:rsidRPr="001260FD" w:rsidRDefault="00776EEE" w:rsidP="00CB1A6C">
            <w:pPr>
              <w:pStyle w:val="afff4"/>
              <w:spacing w:before="0"/>
              <w:jc w:val="center"/>
            </w:pPr>
          </w:p>
        </w:tc>
        <w:tc>
          <w:tcPr>
            <w:tcW w:w="266" w:type="pct"/>
            <w:tcBorders>
              <w:top w:val="single" w:sz="4" w:space="0" w:color="000000"/>
              <w:left w:val="single" w:sz="4" w:space="0" w:color="000000"/>
              <w:bottom w:val="single" w:sz="4" w:space="0" w:color="000000"/>
              <w:right w:val="single" w:sz="4" w:space="0" w:color="000000"/>
            </w:tcBorders>
          </w:tcPr>
          <w:p w:rsidR="00776EEE" w:rsidRPr="001260FD" w:rsidRDefault="00776EEE" w:rsidP="00CB1A6C">
            <w:pPr>
              <w:pStyle w:val="afff4"/>
              <w:spacing w:before="0"/>
              <w:jc w:val="both"/>
            </w:pPr>
            <w:r>
              <w:t>Да</w:t>
            </w:r>
          </w:p>
        </w:tc>
      </w:tr>
      <w:tr w:rsidR="00776EEE" w:rsidRPr="00A536A3" w:rsidTr="00B56515">
        <w:trPr>
          <w:trHeight w:val="363"/>
        </w:trPr>
        <w:tc>
          <w:tcPr>
            <w:tcW w:w="3175"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both"/>
            </w:pPr>
            <w:r>
              <w:t>Вам понравился интерфейс сайта?</w:t>
            </w:r>
          </w:p>
        </w:tc>
        <w:tc>
          <w:tcPr>
            <w:tcW w:w="352"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p>
        </w:tc>
        <w:tc>
          <w:tcPr>
            <w:tcW w:w="188"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776EEE" w:rsidRDefault="00776EEE" w:rsidP="00CB1A6C">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776EEE" w:rsidRPr="001260FD" w:rsidRDefault="00776EEE" w:rsidP="00CB1A6C">
            <w:pPr>
              <w:pStyle w:val="afff4"/>
              <w:spacing w:before="0"/>
              <w:jc w:val="center"/>
            </w:pPr>
            <w:r>
              <w:t>+</w:t>
            </w:r>
          </w:p>
        </w:tc>
        <w:tc>
          <w:tcPr>
            <w:tcW w:w="266" w:type="pct"/>
            <w:tcBorders>
              <w:top w:val="single" w:sz="4" w:space="0" w:color="000000"/>
              <w:left w:val="single" w:sz="4" w:space="0" w:color="000000"/>
              <w:bottom w:val="single" w:sz="4" w:space="0" w:color="000000"/>
              <w:right w:val="single" w:sz="4" w:space="0" w:color="000000"/>
            </w:tcBorders>
          </w:tcPr>
          <w:p w:rsidR="00776EEE" w:rsidRPr="001260FD" w:rsidRDefault="00776EEE" w:rsidP="00CB1A6C">
            <w:pPr>
              <w:pStyle w:val="afff4"/>
              <w:spacing w:before="0"/>
              <w:jc w:val="both"/>
            </w:pPr>
            <w:r>
              <w:t>Да</w:t>
            </w:r>
          </w:p>
        </w:tc>
      </w:tr>
      <w:tr w:rsidR="006270EA" w:rsidRPr="00A536A3" w:rsidTr="00B56515">
        <w:trPr>
          <w:trHeight w:val="363"/>
        </w:trPr>
        <w:tc>
          <w:tcPr>
            <w:tcW w:w="3175" w:type="pct"/>
            <w:tcBorders>
              <w:top w:val="single" w:sz="4" w:space="0" w:color="000000"/>
              <w:left w:val="single" w:sz="4" w:space="0" w:color="000000"/>
              <w:bottom w:val="nil"/>
              <w:right w:val="single" w:sz="4" w:space="0" w:color="000000"/>
            </w:tcBorders>
          </w:tcPr>
          <w:p w:rsidR="006270EA" w:rsidRDefault="006270EA" w:rsidP="006270EA">
            <w:pPr>
              <w:pStyle w:val="afff4"/>
              <w:spacing w:before="0"/>
              <w:jc w:val="both"/>
            </w:pPr>
            <w:r>
              <w:t>Будете ли вы пользоваться сайтов в дальнейшем?</w:t>
            </w:r>
          </w:p>
        </w:tc>
        <w:tc>
          <w:tcPr>
            <w:tcW w:w="352" w:type="pct"/>
            <w:tcBorders>
              <w:top w:val="single" w:sz="4" w:space="0" w:color="000000"/>
              <w:left w:val="single" w:sz="4" w:space="0" w:color="000000"/>
              <w:bottom w:val="nil"/>
              <w:right w:val="single" w:sz="4" w:space="0" w:color="000000"/>
            </w:tcBorders>
          </w:tcPr>
          <w:p w:rsidR="006270EA" w:rsidRDefault="006270EA" w:rsidP="006270EA">
            <w:pPr>
              <w:pStyle w:val="afff4"/>
              <w:spacing w:before="0"/>
              <w:jc w:val="both"/>
            </w:pPr>
            <w:r>
              <w:t>Нет</w:t>
            </w:r>
          </w:p>
        </w:tc>
        <w:tc>
          <w:tcPr>
            <w:tcW w:w="238" w:type="pct"/>
            <w:tcBorders>
              <w:top w:val="single" w:sz="4" w:space="0" w:color="000000"/>
              <w:left w:val="single" w:sz="4" w:space="0" w:color="000000"/>
              <w:bottom w:val="nil"/>
              <w:right w:val="single" w:sz="4" w:space="0" w:color="000000"/>
            </w:tcBorders>
          </w:tcPr>
          <w:p w:rsidR="006270EA" w:rsidRDefault="006270EA" w:rsidP="006270EA">
            <w:pPr>
              <w:pStyle w:val="afff4"/>
              <w:spacing w:before="0"/>
              <w:jc w:val="center"/>
            </w:pPr>
          </w:p>
        </w:tc>
        <w:tc>
          <w:tcPr>
            <w:tcW w:w="238" w:type="pct"/>
            <w:tcBorders>
              <w:top w:val="single" w:sz="4" w:space="0" w:color="000000"/>
              <w:left w:val="single" w:sz="4" w:space="0" w:color="000000"/>
              <w:bottom w:val="nil"/>
              <w:right w:val="single" w:sz="4" w:space="0" w:color="000000"/>
            </w:tcBorders>
          </w:tcPr>
          <w:p w:rsidR="006270EA" w:rsidRDefault="006270EA" w:rsidP="006270EA">
            <w:pPr>
              <w:pStyle w:val="afff4"/>
              <w:spacing w:before="0"/>
              <w:jc w:val="center"/>
            </w:pPr>
          </w:p>
        </w:tc>
        <w:tc>
          <w:tcPr>
            <w:tcW w:w="188" w:type="pct"/>
            <w:tcBorders>
              <w:top w:val="single" w:sz="4" w:space="0" w:color="000000"/>
              <w:left w:val="single" w:sz="4" w:space="0" w:color="000000"/>
              <w:bottom w:val="nil"/>
              <w:right w:val="single" w:sz="4" w:space="0" w:color="000000"/>
            </w:tcBorders>
          </w:tcPr>
          <w:p w:rsidR="006270EA" w:rsidRDefault="006270EA" w:rsidP="006270EA">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6270EA" w:rsidRDefault="006270EA" w:rsidP="006270EA">
            <w:pPr>
              <w:pStyle w:val="afff4"/>
              <w:spacing w:before="0"/>
              <w:jc w:val="center"/>
            </w:pPr>
            <w:r>
              <w:t>+</w:t>
            </w:r>
          </w:p>
        </w:tc>
        <w:tc>
          <w:tcPr>
            <w:tcW w:w="272" w:type="pct"/>
            <w:tcBorders>
              <w:top w:val="single" w:sz="4" w:space="0" w:color="000000"/>
              <w:left w:val="single" w:sz="4" w:space="0" w:color="000000"/>
              <w:bottom w:val="nil"/>
              <w:right w:val="single" w:sz="4" w:space="0" w:color="000000"/>
            </w:tcBorders>
          </w:tcPr>
          <w:p w:rsidR="006270EA" w:rsidRPr="001260FD" w:rsidRDefault="006270EA" w:rsidP="006270EA">
            <w:pPr>
              <w:pStyle w:val="afff4"/>
              <w:spacing w:before="0"/>
              <w:jc w:val="center"/>
            </w:pPr>
          </w:p>
        </w:tc>
        <w:tc>
          <w:tcPr>
            <w:tcW w:w="266" w:type="pct"/>
            <w:tcBorders>
              <w:top w:val="single" w:sz="4" w:space="0" w:color="000000"/>
              <w:left w:val="single" w:sz="4" w:space="0" w:color="000000"/>
              <w:bottom w:val="nil"/>
              <w:right w:val="single" w:sz="4" w:space="0" w:color="000000"/>
            </w:tcBorders>
          </w:tcPr>
          <w:p w:rsidR="006270EA" w:rsidRPr="001260FD" w:rsidRDefault="006270EA" w:rsidP="006270EA">
            <w:pPr>
              <w:pStyle w:val="afff4"/>
              <w:spacing w:before="0"/>
              <w:jc w:val="both"/>
            </w:pPr>
            <w:r>
              <w:t>Да</w:t>
            </w:r>
          </w:p>
        </w:tc>
      </w:tr>
    </w:tbl>
    <w:p w:rsidR="006270EA" w:rsidRDefault="006270EA" w:rsidP="006270EA">
      <w:pPr>
        <w:spacing w:before="280" w:after="280"/>
        <w:ind w:firstLine="0"/>
      </w:pPr>
      <w:r>
        <w:lastRenderedPageBreak/>
        <w:t>Продолжение таблицы 5.4</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65"/>
        <w:gridCol w:w="706"/>
        <w:gridCol w:w="477"/>
        <w:gridCol w:w="477"/>
        <w:gridCol w:w="377"/>
        <w:gridCol w:w="545"/>
        <w:gridCol w:w="545"/>
        <w:gridCol w:w="533"/>
      </w:tblGrid>
      <w:tr w:rsidR="006270EA" w:rsidRPr="00A536A3" w:rsidTr="006270EA">
        <w:trPr>
          <w:trHeight w:val="363"/>
        </w:trPr>
        <w:tc>
          <w:tcPr>
            <w:tcW w:w="3174" w:type="pct"/>
            <w:tcBorders>
              <w:top w:val="single" w:sz="4" w:space="0" w:color="000000"/>
              <w:left w:val="single" w:sz="4" w:space="0" w:color="000000"/>
              <w:bottom w:val="nil"/>
              <w:right w:val="single" w:sz="4" w:space="0" w:color="000000"/>
            </w:tcBorders>
          </w:tcPr>
          <w:p w:rsidR="006270EA" w:rsidRDefault="006270EA" w:rsidP="006270EA">
            <w:pPr>
              <w:pStyle w:val="afff4"/>
              <w:spacing w:before="0"/>
              <w:jc w:val="both"/>
            </w:pPr>
            <w:r>
              <w:t>Легко ли было понять, каким должен быть следующий шаг при регистрации?</w:t>
            </w:r>
          </w:p>
        </w:tc>
        <w:tc>
          <w:tcPr>
            <w:tcW w:w="352" w:type="pct"/>
            <w:tcBorders>
              <w:top w:val="single" w:sz="4" w:space="0" w:color="000000"/>
              <w:left w:val="single" w:sz="4" w:space="0" w:color="000000"/>
              <w:bottom w:val="nil"/>
              <w:right w:val="single" w:sz="4" w:space="0" w:color="000000"/>
            </w:tcBorders>
          </w:tcPr>
          <w:p w:rsidR="006270EA" w:rsidRDefault="006270EA" w:rsidP="006270EA">
            <w:pPr>
              <w:pStyle w:val="afff4"/>
              <w:spacing w:before="0"/>
              <w:jc w:val="both"/>
            </w:pPr>
            <w:r>
              <w:t>Нет</w:t>
            </w:r>
          </w:p>
        </w:tc>
        <w:tc>
          <w:tcPr>
            <w:tcW w:w="238" w:type="pct"/>
            <w:tcBorders>
              <w:top w:val="single" w:sz="4" w:space="0" w:color="000000"/>
              <w:left w:val="single" w:sz="4" w:space="0" w:color="000000"/>
              <w:bottom w:val="nil"/>
              <w:right w:val="single" w:sz="4" w:space="0" w:color="000000"/>
            </w:tcBorders>
          </w:tcPr>
          <w:p w:rsidR="006270EA" w:rsidRDefault="006270EA" w:rsidP="006270EA">
            <w:pPr>
              <w:pStyle w:val="afff4"/>
              <w:spacing w:before="0"/>
              <w:jc w:val="center"/>
            </w:pPr>
          </w:p>
        </w:tc>
        <w:tc>
          <w:tcPr>
            <w:tcW w:w="238" w:type="pct"/>
            <w:tcBorders>
              <w:top w:val="single" w:sz="4" w:space="0" w:color="000000"/>
              <w:left w:val="single" w:sz="4" w:space="0" w:color="000000"/>
              <w:bottom w:val="nil"/>
              <w:right w:val="single" w:sz="4" w:space="0" w:color="000000"/>
            </w:tcBorders>
          </w:tcPr>
          <w:p w:rsidR="006270EA" w:rsidRDefault="006270EA" w:rsidP="006270EA">
            <w:pPr>
              <w:pStyle w:val="afff4"/>
              <w:spacing w:before="0"/>
              <w:jc w:val="center"/>
            </w:pPr>
          </w:p>
        </w:tc>
        <w:tc>
          <w:tcPr>
            <w:tcW w:w="188" w:type="pct"/>
            <w:tcBorders>
              <w:top w:val="single" w:sz="4" w:space="0" w:color="000000"/>
              <w:left w:val="single" w:sz="4" w:space="0" w:color="000000"/>
              <w:bottom w:val="nil"/>
              <w:right w:val="single" w:sz="4" w:space="0" w:color="000000"/>
            </w:tcBorders>
          </w:tcPr>
          <w:p w:rsidR="006270EA" w:rsidRDefault="006270EA" w:rsidP="006270EA">
            <w:pPr>
              <w:pStyle w:val="afff4"/>
              <w:spacing w:before="0"/>
              <w:jc w:val="center"/>
            </w:pPr>
            <w:r>
              <w:t>+</w:t>
            </w:r>
          </w:p>
        </w:tc>
        <w:tc>
          <w:tcPr>
            <w:tcW w:w="272" w:type="pct"/>
            <w:tcBorders>
              <w:top w:val="single" w:sz="4" w:space="0" w:color="000000"/>
              <w:left w:val="single" w:sz="4" w:space="0" w:color="000000"/>
              <w:bottom w:val="nil"/>
              <w:right w:val="single" w:sz="4" w:space="0" w:color="000000"/>
            </w:tcBorders>
          </w:tcPr>
          <w:p w:rsidR="006270EA" w:rsidRDefault="006270EA" w:rsidP="006270EA">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6270EA" w:rsidRPr="001260FD" w:rsidRDefault="006270EA" w:rsidP="006270EA">
            <w:pPr>
              <w:pStyle w:val="afff4"/>
              <w:spacing w:before="0"/>
              <w:jc w:val="center"/>
            </w:pPr>
          </w:p>
        </w:tc>
        <w:tc>
          <w:tcPr>
            <w:tcW w:w="267" w:type="pct"/>
            <w:tcBorders>
              <w:top w:val="single" w:sz="4" w:space="0" w:color="000000"/>
              <w:left w:val="single" w:sz="4" w:space="0" w:color="000000"/>
              <w:bottom w:val="nil"/>
              <w:right w:val="single" w:sz="4" w:space="0" w:color="000000"/>
            </w:tcBorders>
          </w:tcPr>
          <w:p w:rsidR="006270EA" w:rsidRPr="001260FD" w:rsidRDefault="006270EA" w:rsidP="006270EA">
            <w:pPr>
              <w:pStyle w:val="afff4"/>
              <w:spacing w:before="0"/>
              <w:jc w:val="both"/>
            </w:pPr>
            <w:r>
              <w:t>Да</w:t>
            </w:r>
          </w:p>
        </w:tc>
      </w:tr>
      <w:tr w:rsidR="009E524D" w:rsidRPr="001260FD" w:rsidTr="006270EA">
        <w:trPr>
          <w:trHeight w:val="363"/>
        </w:trPr>
        <w:tc>
          <w:tcPr>
            <w:tcW w:w="3174" w:type="pct"/>
            <w:tcBorders>
              <w:top w:val="single" w:sz="4" w:space="0" w:color="000000"/>
              <w:left w:val="single" w:sz="4" w:space="0" w:color="000000"/>
              <w:bottom w:val="nil"/>
              <w:right w:val="single" w:sz="4" w:space="0" w:color="000000"/>
            </w:tcBorders>
          </w:tcPr>
          <w:p w:rsidR="009E524D" w:rsidRDefault="009E524D" w:rsidP="00CB1A6C">
            <w:pPr>
              <w:pStyle w:val="afff4"/>
              <w:spacing w:before="0"/>
              <w:jc w:val="both"/>
            </w:pPr>
            <w:r>
              <w:t>Вам не понадобилась помощь, чтобы начать пользоваться сайтом?</w:t>
            </w:r>
          </w:p>
        </w:tc>
        <w:tc>
          <w:tcPr>
            <w:tcW w:w="352" w:type="pct"/>
            <w:tcBorders>
              <w:top w:val="single" w:sz="4" w:space="0" w:color="000000"/>
              <w:left w:val="single" w:sz="4" w:space="0" w:color="000000"/>
              <w:bottom w:val="nil"/>
              <w:right w:val="single" w:sz="4" w:space="0" w:color="000000"/>
            </w:tcBorders>
          </w:tcPr>
          <w:p w:rsidR="009E524D" w:rsidRDefault="009E524D" w:rsidP="00CB1A6C">
            <w:pPr>
              <w:pStyle w:val="afff4"/>
              <w:spacing w:before="0"/>
              <w:jc w:val="both"/>
            </w:pPr>
            <w:r>
              <w:t>Нет</w:t>
            </w:r>
          </w:p>
        </w:tc>
        <w:tc>
          <w:tcPr>
            <w:tcW w:w="238" w:type="pct"/>
            <w:tcBorders>
              <w:top w:val="single" w:sz="4" w:space="0" w:color="000000"/>
              <w:left w:val="single" w:sz="4" w:space="0" w:color="000000"/>
              <w:bottom w:val="nil"/>
              <w:right w:val="single" w:sz="4" w:space="0" w:color="000000"/>
            </w:tcBorders>
          </w:tcPr>
          <w:p w:rsidR="009E524D" w:rsidRDefault="009E524D" w:rsidP="00CB1A6C">
            <w:pPr>
              <w:pStyle w:val="afff4"/>
              <w:spacing w:before="0"/>
              <w:jc w:val="center"/>
            </w:pPr>
          </w:p>
        </w:tc>
        <w:tc>
          <w:tcPr>
            <w:tcW w:w="238" w:type="pct"/>
            <w:tcBorders>
              <w:top w:val="single" w:sz="4" w:space="0" w:color="000000"/>
              <w:left w:val="single" w:sz="4" w:space="0" w:color="000000"/>
              <w:bottom w:val="nil"/>
              <w:right w:val="single" w:sz="4" w:space="0" w:color="000000"/>
            </w:tcBorders>
          </w:tcPr>
          <w:p w:rsidR="009E524D" w:rsidRDefault="009E524D" w:rsidP="00CB1A6C">
            <w:pPr>
              <w:pStyle w:val="afff4"/>
              <w:spacing w:before="0"/>
              <w:jc w:val="center"/>
            </w:pPr>
          </w:p>
        </w:tc>
        <w:tc>
          <w:tcPr>
            <w:tcW w:w="188" w:type="pct"/>
            <w:tcBorders>
              <w:top w:val="single" w:sz="4" w:space="0" w:color="000000"/>
              <w:left w:val="single" w:sz="4" w:space="0" w:color="000000"/>
              <w:bottom w:val="nil"/>
              <w:right w:val="single" w:sz="4" w:space="0" w:color="000000"/>
            </w:tcBorders>
          </w:tcPr>
          <w:p w:rsidR="009E524D" w:rsidRDefault="008E24ED" w:rsidP="00CB1A6C">
            <w:pPr>
              <w:pStyle w:val="afff4"/>
              <w:spacing w:before="0"/>
              <w:jc w:val="center"/>
            </w:pPr>
            <w:r>
              <w:t>+</w:t>
            </w:r>
          </w:p>
        </w:tc>
        <w:tc>
          <w:tcPr>
            <w:tcW w:w="272" w:type="pct"/>
            <w:tcBorders>
              <w:top w:val="single" w:sz="4" w:space="0" w:color="000000"/>
              <w:left w:val="single" w:sz="4" w:space="0" w:color="000000"/>
              <w:bottom w:val="nil"/>
              <w:right w:val="single" w:sz="4" w:space="0" w:color="000000"/>
            </w:tcBorders>
          </w:tcPr>
          <w:p w:rsidR="009E524D" w:rsidRDefault="009E524D" w:rsidP="00CB1A6C">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9E524D" w:rsidRPr="001260FD" w:rsidRDefault="009E524D" w:rsidP="00CB1A6C">
            <w:pPr>
              <w:pStyle w:val="afff4"/>
              <w:spacing w:before="0"/>
              <w:jc w:val="center"/>
            </w:pPr>
          </w:p>
        </w:tc>
        <w:tc>
          <w:tcPr>
            <w:tcW w:w="267" w:type="pct"/>
            <w:tcBorders>
              <w:top w:val="single" w:sz="4" w:space="0" w:color="000000"/>
              <w:left w:val="single" w:sz="4" w:space="0" w:color="000000"/>
              <w:bottom w:val="nil"/>
              <w:right w:val="single" w:sz="4" w:space="0" w:color="000000"/>
            </w:tcBorders>
          </w:tcPr>
          <w:p w:rsidR="009E524D" w:rsidRPr="001260FD" w:rsidRDefault="009E524D" w:rsidP="00CB1A6C">
            <w:pPr>
              <w:pStyle w:val="afff4"/>
              <w:spacing w:before="0"/>
              <w:jc w:val="both"/>
            </w:pPr>
            <w:r>
              <w:t>Да</w:t>
            </w:r>
          </w:p>
        </w:tc>
      </w:tr>
      <w:tr w:rsidR="009E524D" w:rsidRPr="001260FD" w:rsidTr="006270EA">
        <w:trPr>
          <w:trHeight w:val="363"/>
        </w:trPr>
        <w:tc>
          <w:tcPr>
            <w:tcW w:w="3174" w:type="pct"/>
            <w:tcBorders>
              <w:top w:val="single" w:sz="4" w:space="0" w:color="000000"/>
              <w:left w:val="single" w:sz="4" w:space="0" w:color="000000"/>
              <w:bottom w:val="nil"/>
              <w:right w:val="single" w:sz="4" w:space="0" w:color="000000"/>
            </w:tcBorders>
          </w:tcPr>
          <w:p w:rsidR="009E524D" w:rsidRDefault="009E524D" w:rsidP="00CB1A6C">
            <w:pPr>
              <w:pStyle w:val="afff4"/>
              <w:spacing w:before="0"/>
              <w:jc w:val="both"/>
            </w:pPr>
            <w:r>
              <w:t>Удобен ли для вас фильтр для поиска?</w:t>
            </w:r>
          </w:p>
        </w:tc>
        <w:tc>
          <w:tcPr>
            <w:tcW w:w="352" w:type="pct"/>
            <w:tcBorders>
              <w:top w:val="single" w:sz="4" w:space="0" w:color="000000"/>
              <w:left w:val="single" w:sz="4" w:space="0" w:color="000000"/>
              <w:bottom w:val="nil"/>
              <w:right w:val="single" w:sz="4" w:space="0" w:color="000000"/>
            </w:tcBorders>
          </w:tcPr>
          <w:p w:rsidR="009E524D" w:rsidRDefault="009E524D" w:rsidP="00CB1A6C">
            <w:pPr>
              <w:pStyle w:val="afff4"/>
              <w:spacing w:before="0"/>
              <w:jc w:val="both"/>
            </w:pPr>
            <w:r>
              <w:t>Нет</w:t>
            </w:r>
          </w:p>
        </w:tc>
        <w:tc>
          <w:tcPr>
            <w:tcW w:w="238" w:type="pct"/>
            <w:tcBorders>
              <w:top w:val="single" w:sz="4" w:space="0" w:color="000000"/>
              <w:left w:val="single" w:sz="4" w:space="0" w:color="000000"/>
              <w:bottom w:val="nil"/>
              <w:right w:val="single" w:sz="4" w:space="0" w:color="000000"/>
            </w:tcBorders>
          </w:tcPr>
          <w:p w:rsidR="009E524D" w:rsidRDefault="009E524D" w:rsidP="00CB1A6C">
            <w:pPr>
              <w:pStyle w:val="afff4"/>
              <w:spacing w:before="0"/>
              <w:jc w:val="center"/>
            </w:pPr>
          </w:p>
        </w:tc>
        <w:tc>
          <w:tcPr>
            <w:tcW w:w="238" w:type="pct"/>
            <w:tcBorders>
              <w:top w:val="single" w:sz="4" w:space="0" w:color="000000"/>
              <w:left w:val="single" w:sz="4" w:space="0" w:color="000000"/>
              <w:bottom w:val="nil"/>
              <w:right w:val="single" w:sz="4" w:space="0" w:color="000000"/>
            </w:tcBorders>
          </w:tcPr>
          <w:p w:rsidR="009E524D" w:rsidRDefault="009E524D" w:rsidP="00CB1A6C">
            <w:pPr>
              <w:pStyle w:val="afff4"/>
              <w:spacing w:before="0"/>
              <w:jc w:val="center"/>
            </w:pPr>
          </w:p>
        </w:tc>
        <w:tc>
          <w:tcPr>
            <w:tcW w:w="188" w:type="pct"/>
            <w:tcBorders>
              <w:top w:val="single" w:sz="4" w:space="0" w:color="000000"/>
              <w:left w:val="single" w:sz="4" w:space="0" w:color="000000"/>
              <w:bottom w:val="nil"/>
              <w:right w:val="single" w:sz="4" w:space="0" w:color="000000"/>
            </w:tcBorders>
          </w:tcPr>
          <w:p w:rsidR="009E524D" w:rsidRDefault="009E524D" w:rsidP="00CB1A6C">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9E524D" w:rsidRDefault="009E524D" w:rsidP="00CB1A6C">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9E524D" w:rsidRPr="001260FD" w:rsidRDefault="009E524D" w:rsidP="00CB1A6C">
            <w:pPr>
              <w:pStyle w:val="afff4"/>
              <w:spacing w:before="0"/>
              <w:jc w:val="center"/>
            </w:pPr>
            <w:r>
              <w:t>+</w:t>
            </w:r>
          </w:p>
        </w:tc>
        <w:tc>
          <w:tcPr>
            <w:tcW w:w="267" w:type="pct"/>
            <w:tcBorders>
              <w:top w:val="single" w:sz="4" w:space="0" w:color="000000"/>
              <w:left w:val="single" w:sz="4" w:space="0" w:color="000000"/>
              <w:bottom w:val="nil"/>
              <w:right w:val="single" w:sz="4" w:space="0" w:color="000000"/>
            </w:tcBorders>
          </w:tcPr>
          <w:p w:rsidR="009E524D" w:rsidRPr="001260FD" w:rsidRDefault="009E524D" w:rsidP="00CB1A6C">
            <w:pPr>
              <w:pStyle w:val="afff4"/>
              <w:spacing w:before="0"/>
              <w:jc w:val="both"/>
            </w:pPr>
            <w:r>
              <w:t>Да</w:t>
            </w:r>
          </w:p>
        </w:tc>
      </w:tr>
      <w:tr w:rsidR="009E524D" w:rsidRPr="001260FD" w:rsidTr="006270EA">
        <w:trPr>
          <w:trHeight w:val="363"/>
        </w:trPr>
        <w:tc>
          <w:tcPr>
            <w:tcW w:w="3174" w:type="pct"/>
            <w:tcBorders>
              <w:top w:val="single" w:sz="4" w:space="0" w:color="000000"/>
              <w:left w:val="single" w:sz="4" w:space="0" w:color="000000"/>
              <w:bottom w:val="nil"/>
              <w:right w:val="single" w:sz="4" w:space="0" w:color="000000"/>
            </w:tcBorders>
          </w:tcPr>
          <w:p w:rsidR="009E524D" w:rsidRDefault="009E524D" w:rsidP="00CB1A6C">
            <w:pPr>
              <w:pStyle w:val="afff4"/>
              <w:spacing w:before="0"/>
              <w:jc w:val="both"/>
            </w:pPr>
            <w:r>
              <w:t>Посоветуете ли вы сайт своим друзьям?</w:t>
            </w:r>
          </w:p>
        </w:tc>
        <w:tc>
          <w:tcPr>
            <w:tcW w:w="352" w:type="pct"/>
            <w:tcBorders>
              <w:top w:val="single" w:sz="4" w:space="0" w:color="000000"/>
              <w:left w:val="single" w:sz="4" w:space="0" w:color="000000"/>
              <w:bottom w:val="nil"/>
              <w:right w:val="single" w:sz="4" w:space="0" w:color="000000"/>
            </w:tcBorders>
          </w:tcPr>
          <w:p w:rsidR="009E524D" w:rsidRDefault="009E524D" w:rsidP="00CB1A6C">
            <w:pPr>
              <w:pStyle w:val="afff4"/>
              <w:spacing w:before="0"/>
              <w:jc w:val="both"/>
            </w:pPr>
            <w:r>
              <w:t>Нет</w:t>
            </w:r>
          </w:p>
        </w:tc>
        <w:tc>
          <w:tcPr>
            <w:tcW w:w="238" w:type="pct"/>
            <w:tcBorders>
              <w:top w:val="single" w:sz="4" w:space="0" w:color="000000"/>
              <w:left w:val="single" w:sz="4" w:space="0" w:color="000000"/>
              <w:bottom w:val="nil"/>
              <w:right w:val="single" w:sz="4" w:space="0" w:color="000000"/>
            </w:tcBorders>
          </w:tcPr>
          <w:p w:rsidR="009E524D" w:rsidRDefault="009E524D" w:rsidP="00CB1A6C">
            <w:pPr>
              <w:pStyle w:val="afff4"/>
              <w:spacing w:before="0"/>
              <w:jc w:val="center"/>
            </w:pPr>
          </w:p>
        </w:tc>
        <w:tc>
          <w:tcPr>
            <w:tcW w:w="238" w:type="pct"/>
            <w:tcBorders>
              <w:top w:val="single" w:sz="4" w:space="0" w:color="000000"/>
              <w:left w:val="single" w:sz="4" w:space="0" w:color="000000"/>
              <w:bottom w:val="nil"/>
              <w:right w:val="single" w:sz="4" w:space="0" w:color="000000"/>
            </w:tcBorders>
          </w:tcPr>
          <w:p w:rsidR="009E524D" w:rsidRDefault="009E524D" w:rsidP="00CB1A6C">
            <w:pPr>
              <w:pStyle w:val="afff4"/>
              <w:spacing w:before="0"/>
              <w:jc w:val="center"/>
            </w:pPr>
          </w:p>
        </w:tc>
        <w:tc>
          <w:tcPr>
            <w:tcW w:w="188" w:type="pct"/>
            <w:tcBorders>
              <w:top w:val="single" w:sz="4" w:space="0" w:color="000000"/>
              <w:left w:val="single" w:sz="4" w:space="0" w:color="000000"/>
              <w:bottom w:val="nil"/>
              <w:right w:val="single" w:sz="4" w:space="0" w:color="000000"/>
            </w:tcBorders>
          </w:tcPr>
          <w:p w:rsidR="009E524D" w:rsidRDefault="009E524D" w:rsidP="00CB1A6C">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9E524D" w:rsidRDefault="009E524D" w:rsidP="00CB1A6C">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9E524D" w:rsidRPr="001260FD" w:rsidRDefault="008E24ED" w:rsidP="00CB1A6C">
            <w:pPr>
              <w:pStyle w:val="afff4"/>
              <w:spacing w:before="0"/>
              <w:jc w:val="center"/>
            </w:pPr>
            <w:r>
              <w:t>+</w:t>
            </w:r>
          </w:p>
        </w:tc>
        <w:tc>
          <w:tcPr>
            <w:tcW w:w="267" w:type="pct"/>
            <w:tcBorders>
              <w:top w:val="single" w:sz="4" w:space="0" w:color="000000"/>
              <w:left w:val="single" w:sz="4" w:space="0" w:color="000000"/>
              <w:bottom w:val="nil"/>
              <w:right w:val="single" w:sz="4" w:space="0" w:color="000000"/>
            </w:tcBorders>
          </w:tcPr>
          <w:p w:rsidR="009E524D" w:rsidRPr="001260FD" w:rsidRDefault="009E524D" w:rsidP="00CB1A6C">
            <w:pPr>
              <w:pStyle w:val="afff4"/>
              <w:spacing w:before="0"/>
              <w:jc w:val="both"/>
            </w:pPr>
            <w:r>
              <w:t>Да</w:t>
            </w:r>
          </w:p>
        </w:tc>
      </w:tr>
      <w:tr w:rsidR="009E524D" w:rsidTr="006270EA">
        <w:trPr>
          <w:trHeight w:val="363"/>
        </w:trPr>
        <w:tc>
          <w:tcPr>
            <w:tcW w:w="3174" w:type="pct"/>
            <w:tcBorders>
              <w:top w:val="single" w:sz="4" w:space="0" w:color="000000"/>
              <w:left w:val="single" w:sz="4" w:space="0" w:color="000000"/>
              <w:bottom w:val="nil"/>
              <w:right w:val="single" w:sz="4" w:space="0" w:color="000000"/>
            </w:tcBorders>
          </w:tcPr>
          <w:p w:rsidR="009E524D" w:rsidRDefault="009E524D" w:rsidP="00CB1A6C">
            <w:pPr>
              <w:pStyle w:val="afff4"/>
              <w:spacing w:before="0"/>
              <w:jc w:val="both"/>
            </w:pPr>
            <w:r>
              <w:t>Итого:</w:t>
            </w:r>
          </w:p>
        </w:tc>
        <w:tc>
          <w:tcPr>
            <w:tcW w:w="352" w:type="pct"/>
            <w:tcBorders>
              <w:top w:val="single" w:sz="4" w:space="0" w:color="000000"/>
              <w:left w:val="single" w:sz="4" w:space="0" w:color="000000"/>
              <w:bottom w:val="nil"/>
              <w:right w:val="single" w:sz="4" w:space="0" w:color="000000"/>
            </w:tcBorders>
          </w:tcPr>
          <w:p w:rsidR="009E524D" w:rsidRDefault="009E524D" w:rsidP="009E524D">
            <w:pPr>
              <w:pStyle w:val="afff4"/>
              <w:spacing w:before="0"/>
              <w:jc w:val="both"/>
            </w:pPr>
          </w:p>
        </w:tc>
        <w:tc>
          <w:tcPr>
            <w:tcW w:w="238" w:type="pct"/>
            <w:tcBorders>
              <w:top w:val="single" w:sz="4" w:space="0" w:color="000000"/>
              <w:left w:val="single" w:sz="4" w:space="0" w:color="000000"/>
              <w:bottom w:val="nil"/>
              <w:right w:val="single" w:sz="4" w:space="0" w:color="000000"/>
            </w:tcBorders>
          </w:tcPr>
          <w:p w:rsidR="009E524D" w:rsidRDefault="009E524D" w:rsidP="00CB1A6C">
            <w:pPr>
              <w:pStyle w:val="afff4"/>
              <w:spacing w:before="0"/>
              <w:jc w:val="center"/>
            </w:pPr>
          </w:p>
        </w:tc>
        <w:tc>
          <w:tcPr>
            <w:tcW w:w="238" w:type="pct"/>
            <w:tcBorders>
              <w:top w:val="single" w:sz="4" w:space="0" w:color="000000"/>
              <w:left w:val="single" w:sz="4" w:space="0" w:color="000000"/>
              <w:bottom w:val="nil"/>
              <w:right w:val="single" w:sz="4" w:space="0" w:color="000000"/>
            </w:tcBorders>
          </w:tcPr>
          <w:p w:rsidR="009E524D" w:rsidRDefault="009E524D" w:rsidP="00CB1A6C">
            <w:pPr>
              <w:pStyle w:val="afff4"/>
              <w:spacing w:before="0"/>
              <w:jc w:val="center"/>
            </w:pPr>
          </w:p>
        </w:tc>
        <w:tc>
          <w:tcPr>
            <w:tcW w:w="188" w:type="pct"/>
            <w:tcBorders>
              <w:top w:val="single" w:sz="4" w:space="0" w:color="000000"/>
              <w:left w:val="single" w:sz="4" w:space="0" w:color="000000"/>
              <w:bottom w:val="nil"/>
              <w:right w:val="single" w:sz="4" w:space="0" w:color="000000"/>
            </w:tcBorders>
          </w:tcPr>
          <w:p w:rsidR="009E524D" w:rsidRDefault="009E524D" w:rsidP="00CB1A6C">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9E524D" w:rsidRDefault="008E24ED" w:rsidP="00CB1A6C">
            <w:pPr>
              <w:pStyle w:val="afff4"/>
              <w:spacing w:before="0"/>
              <w:jc w:val="center"/>
            </w:pPr>
            <w:r>
              <w:t>3</w:t>
            </w:r>
          </w:p>
        </w:tc>
        <w:tc>
          <w:tcPr>
            <w:tcW w:w="272" w:type="pct"/>
            <w:tcBorders>
              <w:top w:val="single" w:sz="4" w:space="0" w:color="000000"/>
              <w:left w:val="single" w:sz="4" w:space="0" w:color="000000"/>
              <w:bottom w:val="nil"/>
              <w:right w:val="single" w:sz="4" w:space="0" w:color="000000"/>
            </w:tcBorders>
          </w:tcPr>
          <w:p w:rsidR="009E524D" w:rsidRPr="001260FD" w:rsidRDefault="008E24ED" w:rsidP="00CB1A6C">
            <w:pPr>
              <w:pStyle w:val="afff4"/>
              <w:spacing w:before="0"/>
              <w:jc w:val="center"/>
            </w:pPr>
            <w:r>
              <w:t>12</w:t>
            </w:r>
          </w:p>
        </w:tc>
        <w:tc>
          <w:tcPr>
            <w:tcW w:w="267" w:type="pct"/>
            <w:tcBorders>
              <w:top w:val="single" w:sz="4" w:space="0" w:color="000000"/>
              <w:left w:val="single" w:sz="4" w:space="0" w:color="000000"/>
              <w:bottom w:val="nil"/>
              <w:right w:val="single" w:sz="4" w:space="0" w:color="000000"/>
            </w:tcBorders>
          </w:tcPr>
          <w:p w:rsidR="009E524D" w:rsidRDefault="009E524D" w:rsidP="009E524D">
            <w:pPr>
              <w:pStyle w:val="afff4"/>
              <w:spacing w:before="0"/>
              <w:jc w:val="both"/>
            </w:pPr>
          </w:p>
        </w:tc>
      </w:tr>
      <w:tr w:rsidR="009E524D" w:rsidTr="006270EA">
        <w:trPr>
          <w:trHeight w:val="363"/>
        </w:trPr>
        <w:tc>
          <w:tcPr>
            <w:tcW w:w="3174" w:type="pct"/>
            <w:tcBorders>
              <w:top w:val="single" w:sz="4" w:space="0" w:color="000000"/>
              <w:left w:val="single" w:sz="4" w:space="0" w:color="000000"/>
              <w:bottom w:val="single" w:sz="4" w:space="0" w:color="000000"/>
              <w:right w:val="single" w:sz="4" w:space="0" w:color="000000"/>
            </w:tcBorders>
          </w:tcPr>
          <w:p w:rsidR="009E524D" w:rsidRDefault="009E524D" w:rsidP="00CB1A6C">
            <w:pPr>
              <w:pStyle w:val="afff4"/>
              <w:spacing w:before="0"/>
              <w:jc w:val="both"/>
            </w:pPr>
            <w:r>
              <w:t>Всего:</w:t>
            </w:r>
          </w:p>
        </w:tc>
        <w:tc>
          <w:tcPr>
            <w:tcW w:w="1826" w:type="pct"/>
            <w:gridSpan w:val="7"/>
            <w:tcBorders>
              <w:top w:val="single" w:sz="4" w:space="0" w:color="000000"/>
              <w:left w:val="single" w:sz="4" w:space="0" w:color="000000"/>
              <w:bottom w:val="single" w:sz="4" w:space="0" w:color="000000"/>
              <w:right w:val="single" w:sz="4" w:space="0" w:color="000000"/>
            </w:tcBorders>
          </w:tcPr>
          <w:p w:rsidR="009E524D" w:rsidRDefault="008E24ED" w:rsidP="00CB1A6C">
            <w:pPr>
              <w:pStyle w:val="afff4"/>
              <w:spacing w:before="0"/>
              <w:jc w:val="center"/>
            </w:pPr>
            <w:r>
              <w:t>15</w:t>
            </w:r>
          </w:p>
        </w:tc>
      </w:tr>
    </w:tbl>
    <w:p w:rsidR="00776EEE" w:rsidRDefault="008E24ED" w:rsidP="003F4E60">
      <w:pPr>
        <w:pStyle w:val="af4"/>
        <w:rPr>
          <w:color w:val="000000"/>
          <w:szCs w:val="28"/>
        </w:rPr>
      </w:pPr>
      <w:r>
        <w:t xml:space="preserve">В регультате тестирования с помощью формальной анкеты </w:t>
      </w:r>
      <w:r w:rsidR="0022542C">
        <w:t>респондент набрал 15</w:t>
      </w:r>
      <w:r>
        <w:t xml:space="preserve"> баллов из 24. Это </w:t>
      </w:r>
      <w:r w:rsidR="0022542C">
        <w:t>средний</w:t>
      </w:r>
      <w:r>
        <w:t xml:space="preserve"> показатель для веб-сайта.</w:t>
      </w:r>
      <w:r w:rsidR="000B183B">
        <w:t xml:space="preserve"> </w:t>
      </w:r>
      <w:r w:rsidR="0022542C">
        <w:t>Респонден</w:t>
      </w:r>
      <w:r w:rsidR="000B183B">
        <w:t>т</w:t>
      </w:r>
      <w:r w:rsidR="0022542C">
        <w:t xml:space="preserve"> набрал меньше балоов, так как не является постоянным и активным пользователем интернета.</w:t>
      </w:r>
      <w:r>
        <w:t xml:space="preserve"> Респондент </w:t>
      </w:r>
      <w:r w:rsidR="000B183B">
        <w:t>отметил красивый дизайн</w:t>
      </w:r>
      <w:r>
        <w:t>, а также приятные анимации на сайте.</w:t>
      </w:r>
    </w:p>
    <w:p w:rsidR="00E66EF9" w:rsidRDefault="00E66EF9" w:rsidP="00E66EF9">
      <w:r>
        <w:t>Результаты Симашкина Алексея представлены в таблице </w:t>
      </w:r>
      <w:r w:rsidR="0014497C">
        <w:t>5.5</w:t>
      </w:r>
      <w:r>
        <w:t>.</w:t>
      </w:r>
    </w:p>
    <w:p w:rsidR="00E66EF9" w:rsidRPr="002079F5" w:rsidRDefault="00E66EF9" w:rsidP="00E66EF9">
      <w:pPr>
        <w:pStyle w:val="a1"/>
        <w:numPr>
          <w:ilvl w:val="0"/>
          <w:numId w:val="0"/>
        </w:numPr>
        <w:spacing w:before="280" w:after="280"/>
      </w:pPr>
      <w:r>
        <w:t>Таблица 5.</w:t>
      </w:r>
      <w:r w:rsidR="0014497C">
        <w:t>5</w:t>
      </w:r>
      <w:r>
        <w:t xml:space="preserve"> – Результат формальной анкеты </w:t>
      </w:r>
      <w:r w:rsidR="00E734AA">
        <w:t>Симашкина Алексея</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53"/>
        <w:gridCol w:w="706"/>
        <w:gridCol w:w="477"/>
        <w:gridCol w:w="477"/>
        <w:gridCol w:w="377"/>
        <w:gridCol w:w="545"/>
        <w:gridCol w:w="545"/>
        <w:gridCol w:w="545"/>
      </w:tblGrid>
      <w:tr w:rsidR="00E66EF9" w:rsidRPr="002825FE" w:rsidTr="00CB1A6C">
        <w:trPr>
          <w:trHeight w:val="363"/>
        </w:trPr>
        <w:tc>
          <w:tcPr>
            <w:tcW w:w="316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center"/>
            </w:pPr>
            <w:r>
              <w:t>Вопрос</w:t>
            </w:r>
          </w:p>
        </w:tc>
        <w:tc>
          <w:tcPr>
            <w:tcW w:w="352"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both"/>
            </w:pPr>
            <w:r>
              <w:t>-2</w:t>
            </w:r>
          </w:p>
        </w:tc>
        <w:tc>
          <w:tcPr>
            <w:tcW w:w="23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both"/>
            </w:pPr>
            <w:r>
              <w:t>-1</w:t>
            </w:r>
          </w:p>
        </w:tc>
        <w:tc>
          <w:tcPr>
            <w:tcW w:w="18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both"/>
            </w:pPr>
            <w:r>
              <w:t>0</w:t>
            </w:r>
          </w:p>
        </w:tc>
        <w:tc>
          <w:tcPr>
            <w:tcW w:w="272"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both"/>
            </w:pPr>
            <w:r>
              <w:t>+1</w:t>
            </w:r>
          </w:p>
        </w:tc>
        <w:tc>
          <w:tcPr>
            <w:tcW w:w="272" w:type="pct"/>
            <w:tcBorders>
              <w:top w:val="single" w:sz="4" w:space="0" w:color="000000"/>
              <w:left w:val="single" w:sz="4" w:space="0" w:color="000000"/>
              <w:bottom w:val="single" w:sz="4" w:space="0" w:color="000000"/>
              <w:right w:val="single" w:sz="4" w:space="0" w:color="000000"/>
            </w:tcBorders>
          </w:tcPr>
          <w:p w:rsidR="00E66EF9" w:rsidRPr="00F520C6" w:rsidRDefault="00E66EF9" w:rsidP="00CB1A6C">
            <w:pPr>
              <w:pStyle w:val="afff4"/>
              <w:spacing w:before="0"/>
              <w:jc w:val="both"/>
            </w:pPr>
            <w:r>
              <w:t>+2</w:t>
            </w:r>
          </w:p>
        </w:tc>
        <w:tc>
          <w:tcPr>
            <w:tcW w:w="273" w:type="pct"/>
            <w:tcBorders>
              <w:top w:val="single" w:sz="4" w:space="0" w:color="000000"/>
              <w:left w:val="single" w:sz="4" w:space="0" w:color="000000"/>
              <w:bottom w:val="single" w:sz="4" w:space="0" w:color="000000"/>
              <w:right w:val="single" w:sz="4" w:space="0" w:color="000000"/>
            </w:tcBorders>
          </w:tcPr>
          <w:p w:rsidR="00E66EF9" w:rsidRPr="00E26EE5" w:rsidRDefault="00E66EF9" w:rsidP="00CB1A6C">
            <w:pPr>
              <w:pStyle w:val="afff4"/>
              <w:spacing w:before="0"/>
              <w:jc w:val="both"/>
            </w:pPr>
            <w:r>
              <w:t>Да</w:t>
            </w:r>
          </w:p>
        </w:tc>
      </w:tr>
      <w:tr w:rsidR="00E66EF9" w:rsidRPr="002825FE" w:rsidTr="00CB1A6C">
        <w:trPr>
          <w:trHeight w:val="363"/>
        </w:trPr>
        <w:tc>
          <w:tcPr>
            <w:tcW w:w="316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both"/>
            </w:pPr>
            <w:r>
              <w:t>Навигация по сайте удобная?</w:t>
            </w:r>
          </w:p>
        </w:tc>
        <w:tc>
          <w:tcPr>
            <w:tcW w:w="352"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center"/>
            </w:pPr>
          </w:p>
        </w:tc>
        <w:tc>
          <w:tcPr>
            <w:tcW w:w="18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E66EF9" w:rsidRPr="00F520C6" w:rsidRDefault="00E66EF9" w:rsidP="00CB1A6C">
            <w:pPr>
              <w:pStyle w:val="afff4"/>
              <w:spacing w:before="0"/>
              <w:jc w:val="center"/>
            </w:pPr>
            <w:r>
              <w:t>+</w:t>
            </w:r>
          </w:p>
        </w:tc>
        <w:tc>
          <w:tcPr>
            <w:tcW w:w="273" w:type="pct"/>
            <w:tcBorders>
              <w:top w:val="single" w:sz="4" w:space="0" w:color="000000"/>
              <w:left w:val="single" w:sz="4" w:space="0" w:color="000000"/>
              <w:bottom w:val="single" w:sz="4" w:space="0" w:color="000000"/>
              <w:right w:val="single" w:sz="4" w:space="0" w:color="000000"/>
            </w:tcBorders>
          </w:tcPr>
          <w:p w:rsidR="00E66EF9" w:rsidRPr="00E26EE5" w:rsidRDefault="00E66EF9" w:rsidP="00CB1A6C">
            <w:pPr>
              <w:pStyle w:val="afff4"/>
              <w:spacing w:before="0"/>
              <w:jc w:val="both"/>
            </w:pPr>
            <w:r>
              <w:t>Да</w:t>
            </w:r>
          </w:p>
        </w:tc>
      </w:tr>
      <w:tr w:rsidR="00E66EF9" w:rsidRPr="00A536A3" w:rsidTr="00CB1A6C">
        <w:trPr>
          <w:trHeight w:val="363"/>
        </w:trPr>
        <w:tc>
          <w:tcPr>
            <w:tcW w:w="316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both"/>
            </w:pPr>
            <w:r>
              <w:t>Сайт работает достаточно быстро?</w:t>
            </w:r>
          </w:p>
        </w:tc>
        <w:tc>
          <w:tcPr>
            <w:tcW w:w="352"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center"/>
            </w:pPr>
          </w:p>
        </w:tc>
        <w:tc>
          <w:tcPr>
            <w:tcW w:w="18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E66EF9" w:rsidRPr="00091F78" w:rsidRDefault="00E66EF9" w:rsidP="00CB1A6C">
            <w:pPr>
              <w:pStyle w:val="afff4"/>
              <w:spacing w:before="0"/>
              <w:jc w:val="center"/>
            </w:pPr>
            <w:r>
              <w:t>+</w:t>
            </w:r>
          </w:p>
        </w:tc>
        <w:tc>
          <w:tcPr>
            <w:tcW w:w="273" w:type="pct"/>
            <w:tcBorders>
              <w:top w:val="single" w:sz="4" w:space="0" w:color="000000"/>
              <w:left w:val="single" w:sz="4" w:space="0" w:color="000000"/>
              <w:bottom w:val="single" w:sz="4" w:space="0" w:color="000000"/>
              <w:right w:val="single" w:sz="4" w:space="0" w:color="000000"/>
            </w:tcBorders>
          </w:tcPr>
          <w:p w:rsidR="00E66EF9" w:rsidRPr="00E26EE5" w:rsidRDefault="00E66EF9" w:rsidP="00CB1A6C">
            <w:pPr>
              <w:pStyle w:val="afff4"/>
              <w:spacing w:before="0"/>
              <w:jc w:val="both"/>
            </w:pPr>
            <w:r>
              <w:t>Да</w:t>
            </w:r>
          </w:p>
        </w:tc>
      </w:tr>
      <w:tr w:rsidR="00E66EF9" w:rsidRPr="00A536A3" w:rsidTr="00CB1A6C">
        <w:trPr>
          <w:trHeight w:val="363"/>
        </w:trPr>
        <w:tc>
          <w:tcPr>
            <w:tcW w:w="316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both"/>
            </w:pPr>
            <w:r>
              <w:t>Вы чувствовали себя уверенно, используя сайт?</w:t>
            </w:r>
          </w:p>
        </w:tc>
        <w:tc>
          <w:tcPr>
            <w:tcW w:w="352"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center"/>
            </w:pPr>
          </w:p>
        </w:tc>
        <w:tc>
          <w:tcPr>
            <w:tcW w:w="18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E66EF9" w:rsidRDefault="00E734AA" w:rsidP="00CB1A6C">
            <w:pPr>
              <w:pStyle w:val="afff4"/>
              <w:spacing w:before="0"/>
              <w:jc w:val="center"/>
            </w:pPr>
            <w:r>
              <w:t>+</w:t>
            </w:r>
          </w:p>
        </w:tc>
        <w:tc>
          <w:tcPr>
            <w:tcW w:w="272" w:type="pct"/>
            <w:tcBorders>
              <w:top w:val="single" w:sz="4" w:space="0" w:color="000000"/>
              <w:left w:val="single" w:sz="4" w:space="0" w:color="000000"/>
              <w:bottom w:val="single" w:sz="4" w:space="0" w:color="000000"/>
              <w:right w:val="single" w:sz="4" w:space="0" w:color="000000"/>
            </w:tcBorders>
          </w:tcPr>
          <w:p w:rsidR="00E66EF9" w:rsidRPr="00A536A3" w:rsidRDefault="00E66EF9" w:rsidP="00CB1A6C">
            <w:pPr>
              <w:pStyle w:val="afff4"/>
              <w:spacing w:before="0"/>
              <w:jc w:val="center"/>
            </w:pPr>
          </w:p>
        </w:tc>
        <w:tc>
          <w:tcPr>
            <w:tcW w:w="273" w:type="pct"/>
            <w:tcBorders>
              <w:top w:val="single" w:sz="4" w:space="0" w:color="000000"/>
              <w:left w:val="single" w:sz="4" w:space="0" w:color="000000"/>
              <w:bottom w:val="single" w:sz="4" w:space="0" w:color="000000"/>
              <w:right w:val="single" w:sz="4" w:space="0" w:color="000000"/>
            </w:tcBorders>
          </w:tcPr>
          <w:p w:rsidR="00E66EF9" w:rsidRPr="00A536A3" w:rsidRDefault="00E66EF9" w:rsidP="00CB1A6C">
            <w:pPr>
              <w:pStyle w:val="afff4"/>
              <w:spacing w:before="0"/>
              <w:jc w:val="both"/>
            </w:pPr>
            <w:r>
              <w:t>Да</w:t>
            </w:r>
          </w:p>
        </w:tc>
      </w:tr>
      <w:tr w:rsidR="00E66EF9" w:rsidRPr="00540CEF" w:rsidTr="00CB1A6C">
        <w:trPr>
          <w:trHeight w:val="363"/>
        </w:trPr>
        <w:tc>
          <w:tcPr>
            <w:tcW w:w="316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both"/>
            </w:pPr>
            <w:r>
              <w:t>Смогли ли вы без проблем исправить неверно введеные данные?</w:t>
            </w:r>
          </w:p>
        </w:tc>
        <w:tc>
          <w:tcPr>
            <w:tcW w:w="352"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both"/>
            </w:pPr>
            <w:r>
              <w:t>Нет</w:t>
            </w:r>
          </w:p>
        </w:tc>
        <w:tc>
          <w:tcPr>
            <w:tcW w:w="23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23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18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r>
              <w:t>+</w:t>
            </w:r>
          </w:p>
        </w:tc>
        <w:tc>
          <w:tcPr>
            <w:tcW w:w="272" w:type="pct"/>
            <w:tcBorders>
              <w:top w:val="single" w:sz="4" w:space="0" w:color="000000"/>
              <w:left w:val="single" w:sz="4" w:space="0" w:color="000000"/>
              <w:bottom w:val="nil"/>
              <w:right w:val="single" w:sz="4" w:space="0" w:color="000000"/>
            </w:tcBorders>
          </w:tcPr>
          <w:p w:rsidR="00E66EF9" w:rsidRPr="00A536A3" w:rsidRDefault="00E66EF9" w:rsidP="00CB1A6C">
            <w:pPr>
              <w:pStyle w:val="afff4"/>
              <w:spacing w:before="0"/>
              <w:jc w:val="center"/>
            </w:pPr>
          </w:p>
        </w:tc>
        <w:tc>
          <w:tcPr>
            <w:tcW w:w="273" w:type="pct"/>
            <w:tcBorders>
              <w:top w:val="single" w:sz="4" w:space="0" w:color="000000"/>
              <w:left w:val="single" w:sz="4" w:space="0" w:color="000000"/>
              <w:bottom w:val="nil"/>
              <w:right w:val="single" w:sz="4" w:space="0" w:color="000000"/>
            </w:tcBorders>
          </w:tcPr>
          <w:p w:rsidR="00E66EF9" w:rsidRPr="00A536A3" w:rsidRDefault="00E66EF9" w:rsidP="00CB1A6C">
            <w:pPr>
              <w:pStyle w:val="afff4"/>
              <w:spacing w:before="0"/>
              <w:jc w:val="both"/>
            </w:pPr>
            <w:r>
              <w:t>Да</w:t>
            </w:r>
          </w:p>
        </w:tc>
      </w:tr>
      <w:tr w:rsidR="00E66EF9" w:rsidRPr="00A536A3" w:rsidTr="00CB1A6C">
        <w:trPr>
          <w:trHeight w:val="363"/>
        </w:trPr>
        <w:tc>
          <w:tcPr>
            <w:tcW w:w="316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both"/>
            </w:pPr>
            <w:r>
              <w:t>Дизайн сайта привлек ваше внимание?</w:t>
            </w:r>
          </w:p>
        </w:tc>
        <w:tc>
          <w:tcPr>
            <w:tcW w:w="352"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center"/>
            </w:pPr>
          </w:p>
        </w:tc>
        <w:tc>
          <w:tcPr>
            <w:tcW w:w="18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E66EF9" w:rsidRPr="001260FD" w:rsidRDefault="00E66EF9" w:rsidP="00CB1A6C">
            <w:pPr>
              <w:pStyle w:val="afff4"/>
              <w:spacing w:before="0"/>
              <w:jc w:val="center"/>
            </w:pPr>
            <w:r>
              <w:t>+</w:t>
            </w:r>
          </w:p>
        </w:tc>
        <w:tc>
          <w:tcPr>
            <w:tcW w:w="273" w:type="pct"/>
            <w:tcBorders>
              <w:top w:val="single" w:sz="4" w:space="0" w:color="000000"/>
              <w:left w:val="single" w:sz="4" w:space="0" w:color="000000"/>
              <w:bottom w:val="single" w:sz="4" w:space="0" w:color="000000"/>
              <w:right w:val="single" w:sz="4" w:space="0" w:color="000000"/>
            </w:tcBorders>
          </w:tcPr>
          <w:p w:rsidR="00E66EF9" w:rsidRPr="001260FD" w:rsidRDefault="00E66EF9" w:rsidP="00CB1A6C">
            <w:pPr>
              <w:pStyle w:val="afff4"/>
              <w:spacing w:before="0"/>
              <w:jc w:val="both"/>
            </w:pPr>
            <w:r>
              <w:t>Да</w:t>
            </w:r>
          </w:p>
        </w:tc>
      </w:tr>
      <w:tr w:rsidR="00E66EF9" w:rsidRPr="00A536A3" w:rsidTr="00CB1A6C">
        <w:trPr>
          <w:trHeight w:val="363"/>
        </w:trPr>
        <w:tc>
          <w:tcPr>
            <w:tcW w:w="316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both"/>
            </w:pPr>
            <w:r>
              <w:t>Вы бех проблен нашли необходимую информацию?</w:t>
            </w:r>
          </w:p>
        </w:tc>
        <w:tc>
          <w:tcPr>
            <w:tcW w:w="352"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both"/>
            </w:pPr>
            <w:r>
              <w:t>Нет</w:t>
            </w:r>
          </w:p>
        </w:tc>
        <w:tc>
          <w:tcPr>
            <w:tcW w:w="23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center"/>
            </w:pPr>
          </w:p>
        </w:tc>
        <w:tc>
          <w:tcPr>
            <w:tcW w:w="23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center"/>
            </w:pPr>
          </w:p>
        </w:tc>
        <w:tc>
          <w:tcPr>
            <w:tcW w:w="18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center"/>
            </w:pPr>
          </w:p>
        </w:tc>
        <w:tc>
          <w:tcPr>
            <w:tcW w:w="272"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center"/>
            </w:pPr>
            <w:r>
              <w:t>+</w:t>
            </w:r>
          </w:p>
        </w:tc>
        <w:tc>
          <w:tcPr>
            <w:tcW w:w="272" w:type="pct"/>
            <w:tcBorders>
              <w:top w:val="single" w:sz="4" w:space="0" w:color="000000"/>
              <w:left w:val="single" w:sz="4" w:space="0" w:color="000000"/>
              <w:bottom w:val="single" w:sz="4" w:space="0" w:color="000000"/>
              <w:right w:val="single" w:sz="4" w:space="0" w:color="000000"/>
            </w:tcBorders>
          </w:tcPr>
          <w:p w:rsidR="00E66EF9" w:rsidRPr="001260FD" w:rsidRDefault="00E66EF9" w:rsidP="00CB1A6C">
            <w:pPr>
              <w:pStyle w:val="afff4"/>
              <w:spacing w:before="0"/>
              <w:jc w:val="center"/>
            </w:pPr>
          </w:p>
        </w:tc>
        <w:tc>
          <w:tcPr>
            <w:tcW w:w="273" w:type="pct"/>
            <w:tcBorders>
              <w:top w:val="single" w:sz="4" w:space="0" w:color="000000"/>
              <w:left w:val="single" w:sz="4" w:space="0" w:color="000000"/>
              <w:bottom w:val="single" w:sz="4" w:space="0" w:color="000000"/>
              <w:right w:val="single" w:sz="4" w:space="0" w:color="000000"/>
            </w:tcBorders>
          </w:tcPr>
          <w:p w:rsidR="00E66EF9" w:rsidRPr="001260FD" w:rsidRDefault="00E66EF9" w:rsidP="00CB1A6C">
            <w:pPr>
              <w:pStyle w:val="afff4"/>
              <w:spacing w:before="0"/>
              <w:jc w:val="both"/>
            </w:pPr>
            <w:r>
              <w:t>Да</w:t>
            </w:r>
          </w:p>
        </w:tc>
      </w:tr>
      <w:tr w:rsidR="00E66EF9" w:rsidRPr="00A536A3" w:rsidTr="00CB1A6C">
        <w:trPr>
          <w:trHeight w:val="363"/>
        </w:trPr>
        <w:tc>
          <w:tcPr>
            <w:tcW w:w="316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both"/>
            </w:pPr>
            <w:r>
              <w:t>Вам понравился интерфейс сайта?</w:t>
            </w:r>
          </w:p>
        </w:tc>
        <w:tc>
          <w:tcPr>
            <w:tcW w:w="352"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both"/>
            </w:pPr>
            <w:r>
              <w:t>Нет</w:t>
            </w:r>
          </w:p>
        </w:tc>
        <w:tc>
          <w:tcPr>
            <w:tcW w:w="23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23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18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E66EF9" w:rsidRPr="001260FD" w:rsidRDefault="00E66EF9" w:rsidP="00CB1A6C">
            <w:pPr>
              <w:pStyle w:val="afff4"/>
              <w:spacing w:before="0"/>
              <w:jc w:val="center"/>
            </w:pPr>
            <w:r>
              <w:t>+</w:t>
            </w:r>
          </w:p>
        </w:tc>
        <w:tc>
          <w:tcPr>
            <w:tcW w:w="273" w:type="pct"/>
            <w:tcBorders>
              <w:top w:val="single" w:sz="4" w:space="0" w:color="000000"/>
              <w:left w:val="single" w:sz="4" w:space="0" w:color="000000"/>
              <w:bottom w:val="nil"/>
              <w:right w:val="single" w:sz="4" w:space="0" w:color="000000"/>
            </w:tcBorders>
          </w:tcPr>
          <w:p w:rsidR="00E66EF9" w:rsidRPr="001260FD" w:rsidRDefault="00E66EF9" w:rsidP="00CB1A6C">
            <w:pPr>
              <w:pStyle w:val="afff4"/>
              <w:spacing w:before="0"/>
              <w:jc w:val="both"/>
            </w:pPr>
            <w:r>
              <w:t>Да</w:t>
            </w:r>
          </w:p>
        </w:tc>
      </w:tr>
      <w:tr w:rsidR="00E66EF9" w:rsidRPr="001260FD" w:rsidTr="00CB1A6C">
        <w:trPr>
          <w:trHeight w:val="363"/>
        </w:trPr>
        <w:tc>
          <w:tcPr>
            <w:tcW w:w="316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both"/>
            </w:pPr>
            <w:r>
              <w:t>Легко ли было понять, каким должен быть следующий шаг при регистрации?</w:t>
            </w:r>
          </w:p>
        </w:tc>
        <w:tc>
          <w:tcPr>
            <w:tcW w:w="352"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both"/>
            </w:pPr>
            <w:r>
              <w:t>Нет</w:t>
            </w:r>
          </w:p>
        </w:tc>
        <w:tc>
          <w:tcPr>
            <w:tcW w:w="23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23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18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E66EF9" w:rsidRPr="001260FD" w:rsidRDefault="00E734AA" w:rsidP="00CB1A6C">
            <w:pPr>
              <w:pStyle w:val="afff4"/>
              <w:spacing w:before="0"/>
              <w:jc w:val="center"/>
            </w:pPr>
            <w:r>
              <w:t>+</w:t>
            </w:r>
          </w:p>
        </w:tc>
        <w:tc>
          <w:tcPr>
            <w:tcW w:w="273" w:type="pct"/>
            <w:tcBorders>
              <w:top w:val="single" w:sz="4" w:space="0" w:color="000000"/>
              <w:left w:val="single" w:sz="4" w:space="0" w:color="000000"/>
              <w:bottom w:val="nil"/>
              <w:right w:val="single" w:sz="4" w:space="0" w:color="000000"/>
            </w:tcBorders>
          </w:tcPr>
          <w:p w:rsidR="00E66EF9" w:rsidRPr="001260FD" w:rsidRDefault="00E66EF9" w:rsidP="00CB1A6C">
            <w:pPr>
              <w:pStyle w:val="afff4"/>
              <w:spacing w:before="0"/>
              <w:jc w:val="both"/>
            </w:pPr>
            <w:r>
              <w:t>Да</w:t>
            </w:r>
          </w:p>
        </w:tc>
      </w:tr>
      <w:tr w:rsidR="00E66EF9" w:rsidRPr="001260FD" w:rsidTr="00CB1A6C">
        <w:trPr>
          <w:trHeight w:val="363"/>
        </w:trPr>
        <w:tc>
          <w:tcPr>
            <w:tcW w:w="316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both"/>
            </w:pPr>
            <w:r>
              <w:t>Будете ли вы пользоваться сайтов в дальнейшем?</w:t>
            </w:r>
          </w:p>
        </w:tc>
        <w:tc>
          <w:tcPr>
            <w:tcW w:w="352"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both"/>
            </w:pPr>
            <w:r>
              <w:t>Нет</w:t>
            </w:r>
          </w:p>
        </w:tc>
        <w:tc>
          <w:tcPr>
            <w:tcW w:w="23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23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18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r>
              <w:t>+</w:t>
            </w:r>
          </w:p>
        </w:tc>
        <w:tc>
          <w:tcPr>
            <w:tcW w:w="272" w:type="pct"/>
            <w:tcBorders>
              <w:top w:val="single" w:sz="4" w:space="0" w:color="000000"/>
              <w:left w:val="single" w:sz="4" w:space="0" w:color="000000"/>
              <w:bottom w:val="nil"/>
              <w:right w:val="single" w:sz="4" w:space="0" w:color="000000"/>
            </w:tcBorders>
          </w:tcPr>
          <w:p w:rsidR="00E66EF9" w:rsidRPr="001260FD" w:rsidRDefault="00E66EF9" w:rsidP="00CB1A6C">
            <w:pPr>
              <w:pStyle w:val="afff4"/>
              <w:spacing w:before="0"/>
              <w:jc w:val="center"/>
            </w:pPr>
          </w:p>
        </w:tc>
        <w:tc>
          <w:tcPr>
            <w:tcW w:w="273" w:type="pct"/>
            <w:tcBorders>
              <w:top w:val="single" w:sz="4" w:space="0" w:color="000000"/>
              <w:left w:val="single" w:sz="4" w:space="0" w:color="000000"/>
              <w:bottom w:val="nil"/>
              <w:right w:val="single" w:sz="4" w:space="0" w:color="000000"/>
            </w:tcBorders>
          </w:tcPr>
          <w:p w:rsidR="00E66EF9" w:rsidRPr="001260FD" w:rsidRDefault="00E66EF9" w:rsidP="00CB1A6C">
            <w:pPr>
              <w:pStyle w:val="afff4"/>
              <w:spacing w:before="0"/>
              <w:jc w:val="both"/>
            </w:pPr>
            <w:r>
              <w:t>Да</w:t>
            </w:r>
          </w:p>
        </w:tc>
      </w:tr>
      <w:tr w:rsidR="00E66EF9" w:rsidRPr="001260FD" w:rsidTr="00CB1A6C">
        <w:trPr>
          <w:trHeight w:val="363"/>
        </w:trPr>
        <w:tc>
          <w:tcPr>
            <w:tcW w:w="316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both"/>
            </w:pPr>
            <w:r>
              <w:t>Вам не понадобилась помощь, чтобы начать пользоваться сайтом?</w:t>
            </w:r>
          </w:p>
        </w:tc>
        <w:tc>
          <w:tcPr>
            <w:tcW w:w="352"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both"/>
            </w:pPr>
            <w:r>
              <w:t>Нет</w:t>
            </w:r>
          </w:p>
        </w:tc>
        <w:tc>
          <w:tcPr>
            <w:tcW w:w="23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23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18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E66EF9" w:rsidRPr="001260FD" w:rsidRDefault="00E734AA" w:rsidP="00CB1A6C">
            <w:pPr>
              <w:pStyle w:val="afff4"/>
              <w:spacing w:before="0"/>
              <w:jc w:val="center"/>
            </w:pPr>
            <w:r>
              <w:t>+</w:t>
            </w:r>
          </w:p>
        </w:tc>
        <w:tc>
          <w:tcPr>
            <w:tcW w:w="273" w:type="pct"/>
            <w:tcBorders>
              <w:top w:val="single" w:sz="4" w:space="0" w:color="000000"/>
              <w:left w:val="single" w:sz="4" w:space="0" w:color="000000"/>
              <w:bottom w:val="nil"/>
              <w:right w:val="single" w:sz="4" w:space="0" w:color="000000"/>
            </w:tcBorders>
          </w:tcPr>
          <w:p w:rsidR="00E66EF9" w:rsidRPr="001260FD" w:rsidRDefault="00E66EF9" w:rsidP="00CB1A6C">
            <w:pPr>
              <w:pStyle w:val="afff4"/>
              <w:spacing w:before="0"/>
              <w:jc w:val="both"/>
            </w:pPr>
            <w:r>
              <w:t>Да</w:t>
            </w:r>
          </w:p>
        </w:tc>
      </w:tr>
      <w:tr w:rsidR="00E66EF9" w:rsidRPr="001260FD" w:rsidTr="00CB1A6C">
        <w:trPr>
          <w:trHeight w:val="363"/>
        </w:trPr>
        <w:tc>
          <w:tcPr>
            <w:tcW w:w="316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both"/>
            </w:pPr>
            <w:r>
              <w:t>Удобен ли для вас фильтр для поиска?</w:t>
            </w:r>
          </w:p>
        </w:tc>
        <w:tc>
          <w:tcPr>
            <w:tcW w:w="352"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both"/>
            </w:pPr>
            <w:r>
              <w:t>Нет</w:t>
            </w:r>
          </w:p>
        </w:tc>
        <w:tc>
          <w:tcPr>
            <w:tcW w:w="23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23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18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E66EF9" w:rsidRDefault="00E734AA" w:rsidP="00CB1A6C">
            <w:pPr>
              <w:pStyle w:val="afff4"/>
              <w:spacing w:before="0"/>
              <w:jc w:val="center"/>
            </w:pPr>
            <w:r>
              <w:t>+</w:t>
            </w:r>
          </w:p>
        </w:tc>
        <w:tc>
          <w:tcPr>
            <w:tcW w:w="272" w:type="pct"/>
            <w:tcBorders>
              <w:top w:val="single" w:sz="4" w:space="0" w:color="000000"/>
              <w:left w:val="single" w:sz="4" w:space="0" w:color="000000"/>
              <w:bottom w:val="nil"/>
              <w:right w:val="single" w:sz="4" w:space="0" w:color="000000"/>
            </w:tcBorders>
          </w:tcPr>
          <w:p w:rsidR="00E66EF9" w:rsidRPr="001260FD" w:rsidRDefault="00E66EF9" w:rsidP="00CB1A6C">
            <w:pPr>
              <w:pStyle w:val="afff4"/>
              <w:spacing w:before="0"/>
              <w:jc w:val="center"/>
            </w:pPr>
          </w:p>
        </w:tc>
        <w:tc>
          <w:tcPr>
            <w:tcW w:w="273" w:type="pct"/>
            <w:tcBorders>
              <w:top w:val="single" w:sz="4" w:space="0" w:color="000000"/>
              <w:left w:val="single" w:sz="4" w:space="0" w:color="000000"/>
              <w:bottom w:val="nil"/>
              <w:right w:val="single" w:sz="4" w:space="0" w:color="000000"/>
            </w:tcBorders>
          </w:tcPr>
          <w:p w:rsidR="00E66EF9" w:rsidRPr="001260FD" w:rsidRDefault="00E66EF9" w:rsidP="00CB1A6C">
            <w:pPr>
              <w:pStyle w:val="afff4"/>
              <w:spacing w:before="0"/>
              <w:jc w:val="both"/>
            </w:pPr>
            <w:r>
              <w:t>Да</w:t>
            </w:r>
          </w:p>
        </w:tc>
      </w:tr>
      <w:tr w:rsidR="00E66EF9" w:rsidRPr="001260FD" w:rsidTr="00CB1A6C">
        <w:trPr>
          <w:trHeight w:val="363"/>
        </w:trPr>
        <w:tc>
          <w:tcPr>
            <w:tcW w:w="316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both"/>
            </w:pPr>
            <w:r>
              <w:t>Посоветуете ли вы сайт своим друзьям?</w:t>
            </w:r>
          </w:p>
        </w:tc>
        <w:tc>
          <w:tcPr>
            <w:tcW w:w="352"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both"/>
            </w:pPr>
            <w:r>
              <w:t>Нет</w:t>
            </w:r>
          </w:p>
        </w:tc>
        <w:tc>
          <w:tcPr>
            <w:tcW w:w="23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23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18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E66EF9" w:rsidRPr="001260FD" w:rsidRDefault="00E66EF9" w:rsidP="00CB1A6C">
            <w:pPr>
              <w:pStyle w:val="afff4"/>
              <w:spacing w:before="0"/>
              <w:jc w:val="center"/>
            </w:pPr>
            <w:r>
              <w:t>+</w:t>
            </w:r>
          </w:p>
        </w:tc>
        <w:tc>
          <w:tcPr>
            <w:tcW w:w="273" w:type="pct"/>
            <w:tcBorders>
              <w:top w:val="single" w:sz="4" w:space="0" w:color="000000"/>
              <w:left w:val="single" w:sz="4" w:space="0" w:color="000000"/>
              <w:bottom w:val="nil"/>
              <w:right w:val="single" w:sz="4" w:space="0" w:color="000000"/>
            </w:tcBorders>
          </w:tcPr>
          <w:p w:rsidR="00E66EF9" w:rsidRPr="001260FD" w:rsidRDefault="00E66EF9" w:rsidP="00CB1A6C">
            <w:pPr>
              <w:pStyle w:val="afff4"/>
              <w:spacing w:before="0"/>
              <w:jc w:val="both"/>
            </w:pPr>
            <w:r>
              <w:t>Да</w:t>
            </w:r>
          </w:p>
        </w:tc>
      </w:tr>
      <w:tr w:rsidR="00E66EF9" w:rsidTr="00CB1A6C">
        <w:trPr>
          <w:trHeight w:val="363"/>
        </w:trPr>
        <w:tc>
          <w:tcPr>
            <w:tcW w:w="316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both"/>
            </w:pPr>
            <w:r>
              <w:t>Итого:</w:t>
            </w:r>
          </w:p>
        </w:tc>
        <w:tc>
          <w:tcPr>
            <w:tcW w:w="352"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both"/>
            </w:pPr>
          </w:p>
        </w:tc>
        <w:tc>
          <w:tcPr>
            <w:tcW w:w="23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23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188"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center"/>
            </w:pPr>
          </w:p>
        </w:tc>
        <w:tc>
          <w:tcPr>
            <w:tcW w:w="272" w:type="pct"/>
            <w:tcBorders>
              <w:top w:val="single" w:sz="4" w:space="0" w:color="000000"/>
              <w:left w:val="single" w:sz="4" w:space="0" w:color="000000"/>
              <w:bottom w:val="nil"/>
              <w:right w:val="single" w:sz="4" w:space="0" w:color="000000"/>
            </w:tcBorders>
          </w:tcPr>
          <w:p w:rsidR="00E66EF9" w:rsidRDefault="00E734AA" w:rsidP="00CB1A6C">
            <w:pPr>
              <w:pStyle w:val="afff4"/>
              <w:spacing w:before="0"/>
              <w:jc w:val="center"/>
            </w:pPr>
            <w:r>
              <w:t>5</w:t>
            </w:r>
          </w:p>
        </w:tc>
        <w:tc>
          <w:tcPr>
            <w:tcW w:w="272" w:type="pct"/>
            <w:tcBorders>
              <w:top w:val="single" w:sz="4" w:space="0" w:color="000000"/>
              <w:left w:val="single" w:sz="4" w:space="0" w:color="000000"/>
              <w:bottom w:val="nil"/>
              <w:right w:val="single" w:sz="4" w:space="0" w:color="000000"/>
            </w:tcBorders>
          </w:tcPr>
          <w:p w:rsidR="00E66EF9" w:rsidRPr="001260FD" w:rsidRDefault="007D051A" w:rsidP="00CB1A6C">
            <w:pPr>
              <w:pStyle w:val="afff4"/>
              <w:spacing w:before="0"/>
              <w:jc w:val="center"/>
            </w:pPr>
            <w:r>
              <w:t>14</w:t>
            </w:r>
          </w:p>
        </w:tc>
        <w:tc>
          <w:tcPr>
            <w:tcW w:w="273" w:type="pct"/>
            <w:tcBorders>
              <w:top w:val="single" w:sz="4" w:space="0" w:color="000000"/>
              <w:left w:val="single" w:sz="4" w:space="0" w:color="000000"/>
              <w:bottom w:val="nil"/>
              <w:right w:val="single" w:sz="4" w:space="0" w:color="000000"/>
            </w:tcBorders>
          </w:tcPr>
          <w:p w:rsidR="00E66EF9" w:rsidRDefault="00E66EF9" w:rsidP="00CB1A6C">
            <w:pPr>
              <w:pStyle w:val="afff4"/>
              <w:spacing w:before="0"/>
              <w:jc w:val="both"/>
            </w:pPr>
          </w:p>
        </w:tc>
      </w:tr>
      <w:tr w:rsidR="00E66EF9" w:rsidTr="00CB1A6C">
        <w:trPr>
          <w:trHeight w:val="363"/>
        </w:trPr>
        <w:tc>
          <w:tcPr>
            <w:tcW w:w="3168" w:type="pct"/>
            <w:tcBorders>
              <w:top w:val="single" w:sz="4" w:space="0" w:color="000000"/>
              <w:left w:val="single" w:sz="4" w:space="0" w:color="000000"/>
              <w:bottom w:val="single" w:sz="4" w:space="0" w:color="000000"/>
              <w:right w:val="single" w:sz="4" w:space="0" w:color="000000"/>
            </w:tcBorders>
          </w:tcPr>
          <w:p w:rsidR="00E66EF9" w:rsidRDefault="00E66EF9" w:rsidP="00CB1A6C">
            <w:pPr>
              <w:pStyle w:val="afff4"/>
              <w:spacing w:before="0"/>
              <w:jc w:val="both"/>
            </w:pPr>
            <w:r>
              <w:t>Всего:</w:t>
            </w:r>
          </w:p>
        </w:tc>
        <w:tc>
          <w:tcPr>
            <w:tcW w:w="1832" w:type="pct"/>
            <w:gridSpan w:val="7"/>
            <w:tcBorders>
              <w:top w:val="single" w:sz="4" w:space="0" w:color="000000"/>
              <w:left w:val="single" w:sz="4" w:space="0" w:color="000000"/>
              <w:bottom w:val="single" w:sz="4" w:space="0" w:color="000000"/>
              <w:right w:val="single" w:sz="4" w:space="0" w:color="000000"/>
            </w:tcBorders>
          </w:tcPr>
          <w:p w:rsidR="00E66EF9" w:rsidRDefault="007D051A" w:rsidP="00CB1A6C">
            <w:pPr>
              <w:pStyle w:val="afff4"/>
              <w:spacing w:before="0"/>
              <w:jc w:val="center"/>
            </w:pPr>
            <w:r>
              <w:t>19</w:t>
            </w:r>
          </w:p>
        </w:tc>
      </w:tr>
    </w:tbl>
    <w:p w:rsidR="00776EEE" w:rsidRPr="00347C07" w:rsidRDefault="00E66EF9" w:rsidP="00347C07">
      <w:pPr>
        <w:pStyle w:val="af4"/>
      </w:pPr>
      <w:r>
        <w:t xml:space="preserve">В регультате тестирования с помощью формальной анкеты </w:t>
      </w:r>
      <w:r w:rsidR="007D051A">
        <w:t>респондент набрал 19</w:t>
      </w:r>
      <w:r>
        <w:t xml:space="preserve"> баллов из 24. Это </w:t>
      </w:r>
      <w:r w:rsidR="007D051A">
        <w:t>хороший</w:t>
      </w:r>
      <w:r>
        <w:t xml:space="preserve"> показатель для веб-сайта. </w:t>
      </w:r>
      <w:r w:rsidR="007D051A">
        <w:t>Респондент отметил удобную форму лоя регистрации и отображения допущенных ошибок</w:t>
      </w:r>
      <w:r>
        <w:t>.</w:t>
      </w:r>
      <w:r w:rsidR="007D051A">
        <w:t xml:space="preserve"> </w:t>
      </w:r>
      <w:r w:rsidR="00347C07">
        <w:t>Яркий и современный дизайн, удобный поиск на страницах с рецензиями и объявлениями, а также незатруднительное редактирование личных данных.</w:t>
      </w:r>
    </w:p>
    <w:p w:rsidR="000F6010" w:rsidRPr="000F6010" w:rsidRDefault="00022C41" w:rsidP="001706D3">
      <w:pPr>
        <w:rPr>
          <w:b/>
          <w:color w:val="000000"/>
          <w:szCs w:val="28"/>
        </w:rPr>
      </w:pPr>
      <w:r>
        <w:rPr>
          <w:color w:val="000000"/>
          <w:szCs w:val="28"/>
        </w:rPr>
        <w:lastRenderedPageBreak/>
        <w:t>Все выполненные тестирования показали, что сайт является удобным и понятным для пользователя.</w:t>
      </w:r>
      <w:r w:rsidR="006F6469">
        <w:rPr>
          <w:color w:val="000000"/>
          <w:szCs w:val="28"/>
        </w:rPr>
        <w:t xml:space="preserve"> Нахождения кнопок находятся в привычном для пользователей месте. Цепочки ссылок интуитивно понятны</w:t>
      </w:r>
      <w:r w:rsidR="00E83181">
        <w:rPr>
          <w:color w:val="000000"/>
          <w:szCs w:val="28"/>
        </w:rPr>
        <w:t xml:space="preserve">, что влияет на </w:t>
      </w:r>
      <w:r w:rsidR="00C83572">
        <w:rPr>
          <w:color w:val="000000"/>
          <w:szCs w:val="28"/>
        </w:rPr>
        <w:t>посещаемость</w:t>
      </w:r>
      <w:r w:rsidR="00E83181" w:rsidRPr="00E83181">
        <w:rPr>
          <w:color w:val="000000"/>
          <w:szCs w:val="28"/>
        </w:rPr>
        <w:t xml:space="preserve"> </w:t>
      </w:r>
      <w:r w:rsidR="00E83181">
        <w:rPr>
          <w:color w:val="000000"/>
          <w:szCs w:val="28"/>
        </w:rPr>
        <w:t>и актуальность</w:t>
      </w:r>
      <w:r w:rsidR="00C83572">
        <w:rPr>
          <w:color w:val="000000"/>
          <w:szCs w:val="28"/>
        </w:rPr>
        <w:t xml:space="preserve"> сайта.</w:t>
      </w:r>
    </w:p>
    <w:p w:rsidR="00FF02D6" w:rsidRDefault="00FF02D6" w:rsidP="00FF02D6">
      <w:pPr>
        <w:pStyle w:val="af8"/>
        <w:spacing w:line="235" w:lineRule="auto"/>
        <w:outlineLvl w:val="1"/>
      </w:pPr>
      <w:bookmarkStart w:id="94" w:name="_Toc41742050"/>
      <w:bookmarkStart w:id="95" w:name="_Toc42269100"/>
      <w:r>
        <w:t>5.2 Вывод по разделу</w:t>
      </w:r>
      <w:bookmarkEnd w:id="94"/>
      <w:bookmarkEnd w:id="95"/>
    </w:p>
    <w:p w:rsidR="00B326F9" w:rsidRDefault="002A1393" w:rsidP="00C83572">
      <w:r>
        <w:t>В рамках данного раздела было составлено руководство пользователя для интернет-ресурса «</w:t>
      </w:r>
      <w:r>
        <w:rPr>
          <w:lang w:val="en-US"/>
        </w:rPr>
        <w:t>BookLover</w:t>
      </w:r>
      <w:r>
        <w:t>» с подробным описание</w:t>
      </w:r>
      <w:r w:rsidR="00966E82">
        <w:t>м</w:t>
      </w:r>
      <w:r>
        <w:t xml:space="preserve"> функциональных возможностей как пользователя, так и администратора.</w:t>
      </w:r>
    </w:p>
    <w:p w:rsidR="00A65B9C" w:rsidRPr="00A65B9C" w:rsidRDefault="00A65B9C" w:rsidP="00C83572">
      <w:r>
        <w:t>Было проведено тестирование методом</w:t>
      </w:r>
      <w:r w:rsidR="000575E1">
        <w:t xml:space="preserve"> оценки восприятия дизайна для проверки интерфейса сайта, и составлены и исполнены тестовые задания для проверки функциональной части на правильность следования действий </w:t>
      </w:r>
      <w:r w:rsidR="00DC0231">
        <w:t xml:space="preserve">и расположенность элементов на привычном для пользователей месте, а также на наличие пояснительных сообщений при выявлении ошибок. </w:t>
      </w:r>
    </w:p>
    <w:bookmarkStart w:id="96" w:name="_Toc9200260"/>
    <w:bookmarkStart w:id="97" w:name="_Toc9280715"/>
    <w:bookmarkStart w:id="98" w:name="_Toc9284407"/>
    <w:bookmarkStart w:id="99" w:name="_Toc41742051"/>
    <w:bookmarkStart w:id="100" w:name="_Toc42269101"/>
    <w:p w:rsidR="00533A2F" w:rsidRDefault="00A477AA" w:rsidP="00533A2F">
      <w:pPr>
        <w:pStyle w:val="af6"/>
        <w:outlineLvl w:val="0"/>
      </w:pPr>
      <w:r>
        <w:rPr>
          <w:noProof/>
          <w:lang w:eastAsia="ru-RU"/>
        </w:rPr>
        <w:lastRenderedPageBreak/>
        <mc:AlternateContent>
          <mc:Choice Requires="wps">
            <w:drawing>
              <wp:anchor distT="0" distB="0" distL="114300" distR="114300" simplePos="0" relativeHeight="251799039" behindDoc="0" locked="0" layoutInCell="1" allowOverlap="1" wp14:anchorId="2387FA0F" wp14:editId="3290D3B0">
                <wp:simplePos x="0" y="0"/>
                <wp:positionH relativeFrom="column">
                  <wp:posOffset>6133477</wp:posOffset>
                </wp:positionH>
                <wp:positionV relativeFrom="paragraph">
                  <wp:posOffset>-383660</wp:posOffset>
                </wp:positionV>
                <wp:extent cx="276045" cy="284672"/>
                <wp:effectExtent l="0" t="0" r="0" b="1270"/>
                <wp:wrapNone/>
                <wp:docPr id="4694" name="Прямоугольник 4694"/>
                <wp:cNvGraphicFramePr/>
                <a:graphic xmlns:a="http://schemas.openxmlformats.org/drawingml/2006/main">
                  <a:graphicData uri="http://schemas.microsoft.com/office/word/2010/wordprocessingShape">
                    <wps:wsp>
                      <wps:cNvSpPr/>
                      <wps:spPr bwMode="auto">
                        <a:xfrm>
                          <a:off x="0" y="0"/>
                          <a:ext cx="276045" cy="284672"/>
                        </a:xfrm>
                        <a:prstGeom prst="rect">
                          <a:avLst/>
                        </a:prstGeom>
                        <a:solidFill>
                          <a:schemeClr val="bg1"/>
                        </a:solidFill>
                        <a:ln w="25400">
                          <a:noFill/>
                          <a:miter lim="800000"/>
                          <a:headEnd/>
                          <a:tailEnd/>
                        </a:ln>
                        <a:ex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anchor>
            </w:drawing>
          </mc:Choice>
          <mc:Fallback>
            <w:pict>
              <v:rect w14:anchorId="5B682819" id="Прямоугольник 4694" o:spid="_x0000_s1026" style="position:absolute;margin-left:482.95pt;margin-top:-30.2pt;width:21.75pt;height:22.4pt;z-index:2517990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" fillcolor="white [3212]" stroked="f" strokeweight="2pt"/>
            </w:pict>
          </mc:Fallback>
        </mc:AlternateContent>
      </w:r>
      <w:r w:rsidR="000D2D5B" w:rsidRPr="0013781E">
        <w:rPr>
          <w:noProof/>
          <w:lang w:eastAsia="ru-RU"/>
        </w:rPr>
        <mc:AlternateContent>
          <mc:Choice Requires="wpg">
            <w:drawing>
              <wp:anchor distT="0" distB="0" distL="114300" distR="114300" simplePos="0" relativeHeight="251798015" behindDoc="1" locked="0" layoutInCell="1" allowOverlap="1" wp14:anchorId="7915D04A" wp14:editId="54E4A06A">
                <wp:simplePos x="0" y="0"/>
                <wp:positionH relativeFrom="page">
                  <wp:posOffset>720090</wp:posOffset>
                </wp:positionH>
                <wp:positionV relativeFrom="page">
                  <wp:posOffset>180340</wp:posOffset>
                </wp:positionV>
                <wp:extent cx="6660000" cy="10332000"/>
                <wp:effectExtent l="0" t="0" r="26670" b="31750"/>
                <wp:wrapNone/>
                <wp:docPr id="4647" name="Группа 4647"/>
                <wp:cNvGraphicFramePr/>
                <a:graphic xmlns:a="http://schemas.openxmlformats.org/drawingml/2006/main">
                  <a:graphicData uri="http://schemas.microsoft.com/office/word/2010/wordprocessingGroup">
                    <wpg:wgp>
                      <wpg:cNvGrpSpPr/>
                      <wpg:grpSpPr>
                        <a:xfrm>
                          <a:off x="0" y="0"/>
                          <a:ext cx="6660000" cy="10332000"/>
                          <a:chOff x="0" y="0"/>
                          <a:chExt cx="6662946" cy="10334945"/>
                        </a:xfrm>
                      </wpg:grpSpPr>
                      <wps:wsp>
                        <wps:cNvPr id="4648" name="Прямая соединительная линия 4648"/>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49" name="Прямая соединительная линия 4649"/>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50" name="Прямая соединительная линия 4650"/>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1" name="Прямая соединительная линия 4651"/>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52" name="Прямая соединительная линия 4652"/>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53" name="Прямая соединительная линия 4653"/>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54" name="Прямая соединительная линия 4654"/>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55" name="Прямая соединительная линия 4655"/>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6" name="Прямая соединительная линия 4656"/>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7" name="Прямая соединительная линия 4657"/>
                        <wps:cNvCnPr>
                          <a:cxnSpLocks noChangeShapeType="1"/>
                        </wps:cNvCnPr>
                        <wps:spPr bwMode="auto">
                          <a:xfrm>
                            <a:off x="1442852"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8" name="Прямая соединительная линия 4658"/>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9" name="Прямая соединительная линия 4659"/>
                        <wps:cNvCnPr>
                          <a:cxnSpLocks noChangeShapeType="1"/>
                        </wps:cNvCnPr>
                        <wps:spPr bwMode="auto">
                          <a:xfrm>
                            <a:off x="255320"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60" name="Прямая соединительная линия 4660"/>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61" name="Прямая соединительная линия 4661"/>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62" name="Прямая соединительная линия 4662"/>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63" name="Прямая соединительная линия 4663"/>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64" name="Прямая соединительная линия 4664"/>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65" name="Прямая соединительная линия 4665"/>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66" name="Прямая соединительная линия 4666"/>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67" name="Прямая соединительная линия 4667"/>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68" name="Прямоугольник 4668"/>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69" name="Надпись 24"/>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0D2D5B">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4670" name="Надпись 25"/>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0D2D5B">
                              <w:pPr>
                                <w:ind w:firstLine="0"/>
                                <w:jc w:val="center"/>
                                <w:rPr>
                                  <w:rFonts w:ascii="Arial" w:hAnsi="Arial" w:cs="Arial"/>
                                  <w:sz w:val="18"/>
                                  <w:szCs w:val="18"/>
                                </w:rPr>
                              </w:pPr>
                              <w:r w:rsidRPr="0066310D">
                                <w:rPr>
                                  <w:sz w:val="18"/>
                                  <w:szCs w:val="18"/>
                                </w:rPr>
                                <w:t>Изм</w:t>
                              </w:r>
                            </w:p>
                          </w:txbxContent>
                        </wps:txbx>
                        <wps:bodyPr rot="0" vert="horz" wrap="square" lIns="18000" tIns="18000" rIns="18000" bIns="0" anchor="t" anchorCtr="0" upright="1">
                          <a:noAutofit/>
                        </wps:bodyPr>
                      </wps:wsp>
                      <wps:wsp>
                        <wps:cNvPr id="4671" name="Надпись 26"/>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D4FF3" w:rsidRPr="002D0CDF" w:rsidRDefault="00ED4FF3" w:rsidP="000D2D5B">
                              <w:pPr>
                                <w:ind w:firstLine="0"/>
                                <w:jc w:val="center"/>
                              </w:pPr>
                              <w:r w:rsidRPr="0066310D">
                                <w:rPr>
                                  <w:sz w:val="18"/>
                                  <w:szCs w:val="18"/>
                                </w:rPr>
                                <w:t>Лист</w:t>
                              </w:r>
                            </w:p>
                          </w:txbxContent>
                        </wps:txbx>
                        <wps:bodyPr rot="0" vert="horz" wrap="square" lIns="18000" tIns="18000" rIns="18000" bIns="0" anchor="t" anchorCtr="0" upright="1">
                          <a:noAutofit/>
                        </wps:bodyPr>
                      </wps:wsp>
                      <wps:wsp>
                        <wps:cNvPr id="4672" name="Надпись 27"/>
                        <wps:cNvSpPr txBox="1">
                          <a:spLocks noChangeArrowheads="1"/>
                        </wps:cNvSpPr>
                        <wps:spPr bwMode="auto">
                          <a:xfrm>
                            <a:off x="593766" y="925087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520833" w:rsidRDefault="00ED4FF3" w:rsidP="000D2D5B">
                              <w:pPr>
                                <w:ind w:firstLine="0"/>
                                <w:jc w:val="center"/>
                                <w:rPr>
                                  <w:sz w:val="18"/>
                                  <w:szCs w:val="18"/>
                                </w:rPr>
                              </w:pPr>
                              <w:r w:rsidRPr="00520833">
                                <w:rPr>
                                  <w:sz w:val="18"/>
                                  <w:szCs w:val="18"/>
                                </w:rPr>
                                <w:t>№ документа</w:t>
                              </w:r>
                            </w:p>
                          </w:txbxContent>
                        </wps:txbx>
                        <wps:bodyPr rot="0" vert="horz" wrap="square" lIns="18000" tIns="18000" rIns="18000" bIns="0" anchor="t" anchorCtr="0" upright="1">
                          <a:noAutofit/>
                        </wps:bodyPr>
                      </wps:wsp>
                      <wps:wsp>
                        <wps:cNvPr id="4673" name="Надпись 28"/>
                        <wps:cNvSpPr txBox="1">
                          <a:spLocks noChangeArrowheads="1"/>
                        </wps:cNvSpPr>
                        <wps:spPr bwMode="auto">
                          <a:xfrm>
                            <a:off x="617517" y="9446821"/>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791A9E" w:rsidRDefault="00ED4FF3" w:rsidP="000D2D5B">
                              <w:pPr>
                                <w:ind w:firstLine="0"/>
                                <w:rPr>
                                  <w:rFonts w:ascii="Arial" w:hAnsi="Arial" w:cs="Arial"/>
                                  <w:sz w:val="20"/>
                                  <w:szCs w:val="20"/>
                                </w:rPr>
                              </w:pPr>
                              <w:r>
                                <w:rPr>
                                  <w:sz w:val="20"/>
                                  <w:szCs w:val="20"/>
                                </w:rPr>
                                <w:t>Завадская</w:t>
                              </w:r>
                            </w:p>
                            <w:p w:rsidR="00ED4FF3" w:rsidRPr="002D0CDF" w:rsidRDefault="00ED4FF3" w:rsidP="000D2D5B"/>
                          </w:txbxContent>
                        </wps:txbx>
                        <wps:bodyPr rot="0" vert="horz" wrap="square" lIns="18000" tIns="0" rIns="18000" bIns="0" anchor="t" anchorCtr="0" upright="1">
                          <a:noAutofit/>
                        </wps:bodyPr>
                      </wps:wsp>
                      <wps:wsp>
                        <wps:cNvPr id="4674" name="Надпись 29"/>
                        <wps:cNvSpPr txBox="1">
                          <a:spLocks noChangeArrowheads="1"/>
                        </wps:cNvSpPr>
                        <wps:spPr bwMode="auto">
                          <a:xfrm>
                            <a:off x="617517" y="960713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0D2D5B">
                              <w:pPr>
                                <w:ind w:firstLine="0"/>
                                <w:rPr>
                                  <w:rFonts w:ascii="Arial" w:hAnsi="Arial" w:cs="Arial"/>
                                  <w:spacing w:val="-6"/>
                                  <w:sz w:val="20"/>
                                  <w:szCs w:val="20"/>
                                </w:rPr>
                              </w:pPr>
                              <w:r>
                                <w:rPr>
                                  <w:spacing w:val="-6"/>
                                  <w:sz w:val="20"/>
                                  <w:szCs w:val="20"/>
                                </w:rPr>
                                <w:t>Потапенко</w:t>
                              </w:r>
                            </w:p>
                            <w:p w:rsidR="00ED4FF3" w:rsidRPr="002D0CDF" w:rsidRDefault="00ED4FF3" w:rsidP="000D2D5B">
                              <w:pPr>
                                <w:ind w:firstLine="0"/>
                                <w:rPr>
                                  <w:rFonts w:ascii="Arial" w:hAnsi="Arial" w:cs="Arial"/>
                                  <w:sz w:val="20"/>
                                  <w:szCs w:val="20"/>
                                </w:rPr>
                              </w:pPr>
                            </w:p>
                            <w:p w:rsidR="00ED4FF3" w:rsidRDefault="00ED4FF3" w:rsidP="000D2D5B">
                              <w:pPr>
                                <w:ind w:firstLine="0"/>
                              </w:pPr>
                            </w:p>
                          </w:txbxContent>
                        </wps:txbx>
                        <wps:bodyPr rot="0" vert="horz" wrap="square" lIns="18000" tIns="0" rIns="18000" bIns="0" anchor="t" anchorCtr="0" upright="1">
                          <a:noAutofit/>
                        </wps:bodyPr>
                      </wps:wsp>
                      <wps:wsp>
                        <wps:cNvPr id="4675" name="Надпись 30"/>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0D2D5B">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0D2D5B">
                              <w:pPr>
                                <w:rPr>
                                  <w:rFonts w:ascii="Arial" w:hAnsi="Arial" w:cs="Arial"/>
                                  <w:sz w:val="20"/>
                                  <w:szCs w:val="20"/>
                                </w:rPr>
                              </w:pPr>
                            </w:p>
                          </w:txbxContent>
                        </wps:txbx>
                        <wps:bodyPr rot="0" vert="horz" wrap="square" lIns="18000" tIns="0" rIns="18000" bIns="0" anchor="t" anchorCtr="0" upright="1">
                          <a:noAutofit/>
                        </wps:bodyPr>
                      </wps:wsp>
                      <wps:wsp>
                        <wps:cNvPr id="4676" name="Надпись 31"/>
                        <wps:cNvSpPr txBox="1">
                          <a:spLocks noChangeArrowheads="1"/>
                        </wps:cNvSpPr>
                        <wps:spPr bwMode="auto">
                          <a:xfrm>
                            <a:off x="1425039" y="925087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0D2D5B">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wps:txbx>
                        <wps:bodyPr rot="0" vert="horz" wrap="square" lIns="18000" tIns="18000" rIns="18000" bIns="0" anchor="t" anchorCtr="0" upright="1">
                          <a:noAutofit/>
                        </wps:bodyPr>
                      </wps:wsp>
                      <wps:wsp>
                        <wps:cNvPr id="4677" name="Надпись 32"/>
                        <wps:cNvSpPr txBox="1">
                          <a:spLocks noChangeArrowheads="1"/>
                        </wps:cNvSpPr>
                        <wps:spPr bwMode="auto">
                          <a:xfrm>
                            <a:off x="1971304"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0D2D5B">
                              <w:pPr>
                                <w:ind w:firstLine="0"/>
                                <w:jc w:val="center"/>
                                <w:rPr>
                                  <w:rFonts w:ascii="Arial" w:hAnsi="Arial" w:cs="Arial"/>
                                  <w:sz w:val="18"/>
                                  <w:szCs w:val="18"/>
                                </w:rPr>
                              </w:pPr>
                              <w:r w:rsidRPr="0066310D">
                                <w:rPr>
                                  <w:sz w:val="18"/>
                                  <w:szCs w:val="18"/>
                                </w:rPr>
                                <w:t>Дата</w:t>
                              </w:r>
                            </w:p>
                          </w:txbxContent>
                        </wps:txbx>
                        <wps:bodyPr rot="0" vert="horz" wrap="square" lIns="18000" tIns="18000" rIns="18000" bIns="0" anchor="t" anchorCtr="0" upright="1">
                          <a:noAutofit/>
                        </wps:bodyPr>
                      </wps:wsp>
                      <wps:wsp>
                        <wps:cNvPr id="4678" name="Надпись 33"/>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0D2D5B">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4679" name="Надпись 34"/>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0D2D5B">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4680" name="Надпись 35"/>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0D2D5B">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4681" name="Надпись 36"/>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0D2D5B">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4682" name="Надпись 37"/>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0D2D5B">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4683" name="Надпись 38"/>
                        <wps:cNvSpPr txBox="1">
                          <a:spLocks noChangeArrowheads="1"/>
                        </wps:cNvSpPr>
                        <wps:spPr bwMode="auto">
                          <a:xfrm>
                            <a:off x="2339439" y="8989621"/>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0D2D5B">
                              <w:pPr>
                                <w:ind w:firstLine="0"/>
                                <w:jc w:val="center"/>
                                <w:rPr>
                                  <w:sz w:val="36"/>
                                  <w:szCs w:val="36"/>
                                </w:rPr>
                              </w:pPr>
                              <w:r>
                                <w:rPr>
                                  <w:sz w:val="36"/>
                                  <w:szCs w:val="36"/>
                                </w:rPr>
                                <w:t>ДП 06</w:t>
                              </w:r>
                              <w:r w:rsidRPr="0066310D">
                                <w:rPr>
                                  <w:sz w:val="36"/>
                                  <w:szCs w:val="36"/>
                                </w:rPr>
                                <w:t>.</w:t>
                              </w:r>
                              <w:proofErr w:type="gramStart"/>
                              <w:r w:rsidRPr="0066310D">
                                <w:rPr>
                                  <w:sz w:val="36"/>
                                  <w:szCs w:val="36"/>
                                </w:rPr>
                                <w:t>0</w:t>
                              </w:r>
                              <w:r>
                                <w:rPr>
                                  <w:sz w:val="36"/>
                                  <w:szCs w:val="36"/>
                                </w:rPr>
                                <w:t>0</w:t>
                              </w:r>
                              <w:r w:rsidRPr="0066310D">
                                <w:rPr>
                                  <w:sz w:val="36"/>
                                  <w:szCs w:val="36"/>
                                </w:rPr>
                                <w:t>.ПЗ</w:t>
                              </w:r>
                              <w:proofErr w:type="gramEnd"/>
                            </w:p>
                          </w:txbxContent>
                        </wps:txbx>
                        <wps:bodyPr rot="0" vert="horz" wrap="square" lIns="18000" tIns="0" rIns="18000" bIns="0" anchor="t" anchorCtr="0" upright="1">
                          <a:noAutofit/>
                        </wps:bodyPr>
                      </wps:wsp>
                      <wps:wsp>
                        <wps:cNvPr id="4684" name="Надпись 39"/>
                        <wps:cNvSpPr txBox="1">
                          <a:spLocks noChangeArrowheads="1"/>
                        </wps:cNvSpPr>
                        <wps:spPr bwMode="auto">
                          <a:xfrm>
                            <a:off x="4857008" y="9797143"/>
                            <a:ext cx="1799590" cy="52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0D2D5B">
                              <w:pPr>
                                <w:ind w:firstLine="0"/>
                                <w:jc w:val="center"/>
                                <w:rPr>
                                  <w:sz w:val="36"/>
                                  <w:szCs w:val="36"/>
                                </w:rPr>
                              </w:pPr>
                              <w:r w:rsidRPr="0066310D">
                                <w:rPr>
                                  <w:sz w:val="36"/>
                                  <w:szCs w:val="36"/>
                                </w:rPr>
                                <w:t>БГТУ</w:t>
                              </w:r>
                            </w:p>
                            <w:p w:rsidR="00ED4FF3" w:rsidRPr="0066310D" w:rsidRDefault="00ED4FF3" w:rsidP="000D2D5B">
                              <w:pPr>
                                <w:ind w:firstLine="0"/>
                                <w:jc w:val="center"/>
                                <w:rPr>
                                  <w:sz w:val="36"/>
                                  <w:szCs w:val="36"/>
                                </w:rPr>
                              </w:pPr>
                              <w:r>
                                <w:rPr>
                                  <w:sz w:val="36"/>
                                  <w:szCs w:val="36"/>
                                </w:rPr>
                                <w:t>743</w:t>
                              </w:r>
                              <w:r>
                                <w:rPr>
                                  <w:sz w:val="36"/>
                                  <w:szCs w:val="36"/>
                                  <w:lang w:val="en-US"/>
                                </w:rPr>
                                <w:t>19</w:t>
                              </w:r>
                              <w:r>
                                <w:rPr>
                                  <w:sz w:val="36"/>
                                  <w:szCs w:val="36"/>
                                </w:rPr>
                                <w:t>09, 2020</w:t>
                              </w:r>
                            </w:p>
                          </w:txbxContent>
                        </wps:txbx>
                        <wps:bodyPr rot="0" vert="horz" wrap="square" lIns="18000" tIns="0" rIns="18000" bIns="0" anchor="t" anchorCtr="0" upright="1">
                          <a:noAutofit/>
                        </wps:bodyPr>
                      </wps:wsp>
                      <wps:wsp>
                        <wps:cNvPr id="4685" name="Надпись 40"/>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0D2D5B">
                              <w:pPr>
                                <w:suppressAutoHyphens/>
                                <w:spacing w:before="240"/>
                                <w:ind w:firstLine="0"/>
                                <w:jc w:val="center"/>
                                <w:rPr>
                                  <w:rFonts w:ascii="Arial" w:hAnsi="Arial" w:cs="Arial"/>
                                  <w:sz w:val="24"/>
                                  <w:szCs w:val="24"/>
                                </w:rPr>
                              </w:pPr>
                              <w:r>
                                <w:rPr>
                                  <w:sz w:val="24"/>
                                  <w:szCs w:val="24"/>
                                </w:rPr>
                                <w:t>Экономический раздел</w:t>
                              </w:r>
                            </w:p>
                          </w:txbxContent>
                        </wps:txbx>
                        <wps:bodyPr rot="0" vert="horz" wrap="square" lIns="18000" tIns="0" rIns="18000" bIns="0" anchor="t" anchorCtr="0" upright="1">
                          <a:noAutofit/>
                        </wps:bodyPr>
                      </wps:wsp>
                      <wps:wsp>
                        <wps:cNvPr id="4686" name="Надпись 41"/>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0D2D5B">
                              <w:pPr>
                                <w:ind w:firstLine="0"/>
                                <w:rPr>
                                  <w:rFonts w:ascii="Arial" w:hAnsi="Arial" w:cs="Arial"/>
                                  <w:sz w:val="20"/>
                                  <w:szCs w:val="20"/>
                                </w:rPr>
                              </w:pPr>
                              <w:r w:rsidRPr="00012D11">
                                <w:rPr>
                                  <w:sz w:val="20"/>
                                  <w:szCs w:val="20"/>
                                </w:rPr>
                                <w:t>Н. 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4687" name="Надпись 42"/>
                        <wps:cNvSpPr txBox="1">
                          <a:spLocks noChangeArrowheads="1"/>
                        </wps:cNvSpPr>
                        <wps:spPr bwMode="auto">
                          <a:xfrm>
                            <a:off x="617517" y="9969335"/>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0D2D5B">
                              <w:pPr>
                                <w:ind w:firstLine="0"/>
                                <w:rPr>
                                  <w:rFonts w:ascii="Arial" w:hAnsi="Arial" w:cs="Arial"/>
                                  <w:spacing w:val="-6"/>
                                  <w:sz w:val="20"/>
                                  <w:szCs w:val="20"/>
                                </w:rPr>
                              </w:pPr>
                              <w:r>
                                <w:rPr>
                                  <w:spacing w:val="-6"/>
                                  <w:sz w:val="20"/>
                                  <w:szCs w:val="20"/>
                                </w:rPr>
                                <w:t>Савчук</w:t>
                              </w:r>
                            </w:p>
                            <w:p w:rsidR="00ED4FF3" w:rsidRPr="002D0CDF" w:rsidRDefault="00ED4FF3" w:rsidP="000D2D5B">
                              <w:pPr>
                                <w:rPr>
                                  <w:rFonts w:ascii="Arial" w:hAnsi="Arial" w:cs="Arial"/>
                                  <w:sz w:val="20"/>
                                  <w:szCs w:val="20"/>
                                </w:rPr>
                              </w:pPr>
                            </w:p>
                            <w:p w:rsidR="00ED4FF3" w:rsidRPr="002D0CDF" w:rsidRDefault="00ED4FF3" w:rsidP="000D2D5B">
                              <w:pPr>
                                <w:rPr>
                                  <w:rFonts w:ascii="Arial" w:hAnsi="Arial" w:cs="Arial"/>
                                  <w:sz w:val="20"/>
                                  <w:szCs w:val="20"/>
                                </w:rPr>
                              </w:pPr>
                              <w:r>
                                <w:rPr>
                                  <w:rFonts w:ascii="Arial" w:hAnsi="Arial" w:cs="Arial"/>
                                  <w:sz w:val="20"/>
                                  <w:szCs w:val="20"/>
                                </w:rPr>
                                <w:t>Савчук</w:t>
                              </w:r>
                            </w:p>
                          </w:txbxContent>
                        </wps:txbx>
                        <wps:bodyPr rot="0" vert="horz" wrap="square" lIns="18000" tIns="0" rIns="18000" bIns="0" anchor="t" anchorCtr="0" upright="1">
                          <a:noAutofit/>
                        </wps:bodyPr>
                      </wps:wsp>
                      <wps:wsp>
                        <wps:cNvPr id="4688" name="Надпись 43"/>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0D2D5B">
                              <w:pPr>
                                <w:ind w:firstLine="0"/>
                                <w:jc w:val="center"/>
                                <w:rPr>
                                  <w:sz w:val="18"/>
                                  <w:szCs w:val="18"/>
                                </w:rPr>
                              </w:pPr>
                              <w:r w:rsidRPr="00AD2DCB">
                                <w:rPr>
                                  <w:sz w:val="18"/>
                                  <w:szCs w:val="18"/>
                                </w:rPr>
                                <w:t>у</w:t>
                              </w:r>
                            </w:p>
                          </w:txbxContent>
                        </wps:txbx>
                        <wps:bodyPr rot="0" vert="horz" wrap="square" lIns="18000" tIns="18000" rIns="18000" bIns="0" anchor="t" anchorCtr="0" upright="1">
                          <a:noAutofit/>
                        </wps:bodyPr>
                      </wps:wsp>
                      <wps:wsp>
                        <wps:cNvPr id="4689" name="Надпись 44"/>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0D2D5B">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4690" name="Надпись 5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774271" w:rsidP="000D2D5B">
                              <w:pPr>
                                <w:ind w:firstLine="0"/>
                                <w:jc w:val="center"/>
                                <w:rPr>
                                  <w:sz w:val="18"/>
                                  <w:szCs w:val="18"/>
                                </w:rPr>
                              </w:pPr>
                              <w:r>
                                <w:rPr>
                                  <w:sz w:val="18"/>
                                  <w:szCs w:val="18"/>
                                </w:rPr>
                                <w:t>9</w:t>
                              </w:r>
                            </w:p>
                          </w:txbxContent>
                        </wps:txbx>
                        <wps:bodyPr rot="0" vert="horz" wrap="square" lIns="18000" tIns="18000" rIns="18000" bIns="0" anchor="t" anchorCtr="0" upright="1">
                          <a:noAutofit/>
                        </wps:bodyPr>
                      </wps:wsp>
                      <wps:wsp>
                        <wps:cNvPr id="4691" name="Надпись 5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0D2D5B">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s:wsp>
                        <wps:cNvPr id="4692" name="Надпись 56"/>
                        <wps:cNvSpPr txBox="1">
                          <a:spLocks noChangeArrowheads="1"/>
                        </wps:cNvSpPr>
                        <wps:spPr bwMode="auto">
                          <a:xfrm>
                            <a:off x="617517" y="9785267"/>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0D2D5B">
                              <w:pPr>
                                <w:ind w:firstLine="0"/>
                                <w:rPr>
                                  <w:rFonts w:ascii="Arial" w:hAnsi="Arial" w:cs="Arial"/>
                                  <w:spacing w:val="-6"/>
                                  <w:sz w:val="20"/>
                                  <w:szCs w:val="20"/>
                                </w:rPr>
                              </w:pPr>
                              <w:r w:rsidRPr="00575F4C">
                                <w:rPr>
                                  <w:spacing w:val="-6"/>
                                  <w:sz w:val="20"/>
                                  <w:szCs w:val="20"/>
                                </w:rPr>
                                <w:t>Романенко</w:t>
                              </w:r>
                            </w:p>
                            <w:p w:rsidR="00ED4FF3" w:rsidRPr="002D0CDF" w:rsidRDefault="00ED4FF3" w:rsidP="000D2D5B">
                              <w:pPr>
                                <w:rPr>
                                  <w:rFonts w:ascii="Arial" w:hAnsi="Arial" w:cs="Arial"/>
                                  <w:sz w:val="20"/>
                                  <w:szCs w:val="20"/>
                                </w:rPr>
                              </w:pPr>
                            </w:p>
                            <w:p w:rsidR="00ED4FF3" w:rsidRPr="002D0CDF" w:rsidRDefault="00ED4FF3" w:rsidP="000D2D5B">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915D04A" id="Группа 4647" o:spid="_x0000_s1440" style="position:absolute;left:0;text-align:left;margin-left:56.7pt;margin-top:14.2pt;width:524.4pt;height:813.55pt;z-index:-251518465;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">
                <v:line id="Прямая соединительная линия 4648" o:spid="_x0000_s1441"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" strokeweight="2pt"/>
                <v:line id="Прямая соединительная линия 4649" o:spid="_x0000_s1442"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"/>
                <v:line id="Прямая соединительная линия 4650" o:spid="_x0000_s1443"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" strokeweight="2pt"/>
                <v:line id="Прямая соединительная линия 4651" o:spid="_x0000_s1444"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"/>
                <v:line id="Прямая соединительная линия 4652" o:spid="_x0000_s1445"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"/>
                <v:line id="Прямая соединительная линия 4653" o:spid="_x0000_s1446"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"/>
                <v:line id="Прямая соединительная линия 4654" o:spid="_x0000_s1447"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"/>
                <v:line id="Прямая соединительная линия 4655" o:spid="_x0000_s1448"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" strokeweight="2pt"/>
                <v:line id="Прямая соединительная линия 4656" o:spid="_x0000_s1449"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" strokeweight="2pt"/>
                <v:line id="Прямая соединительная линия 4657" o:spid="_x0000_s1450"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" strokeweight="2pt"/>
                <v:line id="Прямая соединительная линия 4658" o:spid="_x0000_s1451"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" strokeweight="2pt"/>
                <v:line id="Прямая соединительная линия 4659" o:spid="_x0000_s1452"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" strokeweight="2pt"/>
                <v:line id="Прямая соединительная линия 4660" o:spid="_x0000_s1453"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" strokeweight="2pt"/>
                <v:line id="Прямая соединительная линия 4661" o:spid="_x0000_s1454"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" strokeweight="2pt"/>
                <v:line id="Прямая соединительная линия 4662" o:spid="_x0000_s1455"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" strokeweight="2pt"/>
                <v:line id="Прямая соединительная линия 4663" o:spid="_x0000_s1456"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"/>
                <v:line id="Прямая соединительная линия 4664" o:spid="_x0000_s1457"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"/>
                <v:line id="Прямая соединительная линия 4665" o:spid="_x0000_s1458"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" strokeweight="2pt"/>
                <v:line id="Прямая соединительная линия 4666" o:spid="_x0000_s1459"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" strokeweight="2pt"/>
                <v:line id="Прямая соединительная линия 4667" o:spid="_x0000_s1460"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" strokeweight="2pt"/>
                <v:rect id="Прямоугольник 4668" o:spid="_x0000_s1461"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" filled="f" strokeweight="2pt"/>
                <v:shape id="Надпись 24" o:spid="_x0000_s1462"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" filled="f" stroked="f">
                  <v:textbox inset=".5mm,.5mm,.5mm,0">
                    <w:txbxContent>
                      <w:p w:rsidR="00ED4FF3" w:rsidRPr="002D0CDF" w:rsidRDefault="00ED4FF3" w:rsidP="000D2D5B">
                        <w:pPr>
                          <w:ind w:firstLine="0"/>
                          <w:jc w:val="center"/>
                          <w:rPr>
                            <w:rFonts w:ascii="Arial" w:hAnsi="Arial" w:cs="Arial"/>
                            <w:sz w:val="18"/>
                            <w:szCs w:val="18"/>
                          </w:rPr>
                        </w:pPr>
                        <w:r w:rsidRPr="0066310D">
                          <w:rPr>
                            <w:sz w:val="18"/>
                            <w:szCs w:val="18"/>
                          </w:rPr>
                          <w:t>Листов</w:t>
                        </w:r>
                      </w:p>
                    </w:txbxContent>
                  </v:textbox>
                </v:shape>
                <v:shape id="Надпись 25" o:spid="_x0000_s1463"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" filled="f" stroked="f">
                  <v:textbox inset=".5mm,.5mm,.5mm,0">
                    <w:txbxContent>
                      <w:p w:rsidR="00ED4FF3" w:rsidRPr="002D0CDF" w:rsidRDefault="00ED4FF3" w:rsidP="000D2D5B">
                        <w:pPr>
                          <w:ind w:firstLine="0"/>
                          <w:jc w:val="center"/>
                          <w:rPr>
                            <w:rFonts w:ascii="Arial" w:hAnsi="Arial" w:cs="Arial"/>
                            <w:sz w:val="18"/>
                            <w:szCs w:val="18"/>
                          </w:rPr>
                        </w:pPr>
                        <w:r w:rsidRPr="0066310D">
                          <w:rPr>
                            <w:sz w:val="18"/>
                            <w:szCs w:val="18"/>
                          </w:rPr>
                          <w:t>Изм</w:t>
                        </w:r>
                      </w:p>
                    </w:txbxContent>
                  </v:textbox>
                </v:shape>
                <v:shape id="Надпись 26" o:spid="_x0000_s1464"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" filled="f" stroked="f">
                  <v:textbox inset=".5mm,.5mm,.5mm,0">
                    <w:txbxContent>
                      <w:p w:rsidR="00ED4FF3" w:rsidRPr="002D0CDF" w:rsidRDefault="00ED4FF3" w:rsidP="000D2D5B">
                        <w:pPr>
                          <w:ind w:firstLine="0"/>
                          <w:jc w:val="center"/>
                        </w:pPr>
                        <w:r w:rsidRPr="0066310D">
                          <w:rPr>
                            <w:sz w:val="18"/>
                            <w:szCs w:val="18"/>
                          </w:rPr>
                          <w:t>Лист</w:t>
                        </w:r>
                      </w:p>
                    </w:txbxContent>
                  </v:textbox>
                </v:shape>
                <v:shape id="Надпись 27" o:spid="_x0000_s1465"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" filled="f" stroked="f">
                  <v:textbox inset=".5mm,.5mm,.5mm,0">
                    <w:txbxContent>
                      <w:p w:rsidR="00ED4FF3" w:rsidRPr="00520833" w:rsidRDefault="00ED4FF3" w:rsidP="000D2D5B">
                        <w:pPr>
                          <w:ind w:firstLine="0"/>
                          <w:jc w:val="center"/>
                          <w:rPr>
                            <w:sz w:val="18"/>
                            <w:szCs w:val="18"/>
                          </w:rPr>
                        </w:pPr>
                        <w:r w:rsidRPr="00520833">
                          <w:rPr>
                            <w:sz w:val="18"/>
                            <w:szCs w:val="18"/>
                          </w:rPr>
                          <w:t>№ документа</w:t>
                        </w:r>
                      </w:p>
                    </w:txbxContent>
                  </v:textbox>
                </v:shape>
                <v:shape id="Надпись 28" o:spid="_x0000_s1466"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" filled="f" stroked="f">
                  <v:textbox inset=".5mm,0,.5mm,0">
                    <w:txbxContent>
                      <w:p w:rsidR="00ED4FF3" w:rsidRPr="00791A9E" w:rsidRDefault="00ED4FF3" w:rsidP="000D2D5B">
                        <w:pPr>
                          <w:ind w:firstLine="0"/>
                          <w:rPr>
                            <w:rFonts w:ascii="Arial" w:hAnsi="Arial" w:cs="Arial"/>
                            <w:sz w:val="20"/>
                            <w:szCs w:val="20"/>
                          </w:rPr>
                        </w:pPr>
                        <w:r>
                          <w:rPr>
                            <w:sz w:val="20"/>
                            <w:szCs w:val="20"/>
                          </w:rPr>
                          <w:t>Завадская</w:t>
                        </w:r>
                      </w:p>
                      <w:p w:rsidR="00ED4FF3" w:rsidRPr="002D0CDF" w:rsidRDefault="00ED4FF3" w:rsidP="000D2D5B"/>
                    </w:txbxContent>
                  </v:textbox>
                </v:shape>
                <v:shape id="Надпись 29" o:spid="_x0000_s1467"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" filled="f" stroked="f">
                  <v:textbox inset=".5mm,0,.5mm,0">
                    <w:txbxContent>
                      <w:p w:rsidR="00ED4FF3" w:rsidRPr="002D0CDF" w:rsidRDefault="00ED4FF3" w:rsidP="000D2D5B">
                        <w:pPr>
                          <w:ind w:firstLine="0"/>
                          <w:rPr>
                            <w:rFonts w:ascii="Arial" w:hAnsi="Arial" w:cs="Arial"/>
                            <w:spacing w:val="-6"/>
                            <w:sz w:val="20"/>
                            <w:szCs w:val="20"/>
                          </w:rPr>
                        </w:pPr>
                        <w:r>
                          <w:rPr>
                            <w:spacing w:val="-6"/>
                            <w:sz w:val="20"/>
                            <w:szCs w:val="20"/>
                          </w:rPr>
                          <w:t>Потапенко</w:t>
                        </w:r>
                      </w:p>
                      <w:p w:rsidR="00ED4FF3" w:rsidRPr="002D0CDF" w:rsidRDefault="00ED4FF3" w:rsidP="000D2D5B">
                        <w:pPr>
                          <w:ind w:firstLine="0"/>
                          <w:rPr>
                            <w:rFonts w:ascii="Arial" w:hAnsi="Arial" w:cs="Arial"/>
                            <w:sz w:val="20"/>
                            <w:szCs w:val="20"/>
                          </w:rPr>
                        </w:pPr>
                      </w:p>
                      <w:p w:rsidR="00ED4FF3" w:rsidRDefault="00ED4FF3" w:rsidP="000D2D5B">
                        <w:pPr>
                          <w:ind w:firstLine="0"/>
                        </w:pPr>
                      </w:p>
                    </w:txbxContent>
                  </v:textbox>
                </v:shape>
                <v:shape id="Надпись 30" o:spid="_x0000_s1468"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" filled="f" stroked="f">
                  <v:textbox inset=".5mm,0,.5mm,0">
                    <w:txbxContent>
                      <w:p w:rsidR="00ED4FF3" w:rsidRPr="002D0CDF" w:rsidRDefault="00ED4FF3" w:rsidP="000D2D5B">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0D2D5B">
                        <w:pPr>
                          <w:rPr>
                            <w:rFonts w:ascii="Arial" w:hAnsi="Arial" w:cs="Arial"/>
                            <w:sz w:val="20"/>
                            <w:szCs w:val="20"/>
                          </w:rPr>
                        </w:pPr>
                      </w:p>
                    </w:txbxContent>
                  </v:textbox>
                </v:shape>
                <v:shape id="Надпись 31" o:spid="_x0000_s1469"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" filled="f" stroked="f">
                  <v:textbox inset=".5mm,.5mm,.5mm,0">
                    <w:txbxContent>
                      <w:p w:rsidR="00ED4FF3" w:rsidRPr="002D0CDF" w:rsidRDefault="00ED4FF3" w:rsidP="000D2D5B">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v:textbox>
                </v:shape>
                <v:shape id="Надпись 32" o:spid="_x0000_s1470"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" filled="f" stroked="f">
                  <v:textbox inset=".5mm,.5mm,.5mm,0">
                    <w:txbxContent>
                      <w:p w:rsidR="00ED4FF3" w:rsidRPr="002D0CDF" w:rsidRDefault="00ED4FF3" w:rsidP="000D2D5B">
                        <w:pPr>
                          <w:ind w:firstLine="0"/>
                          <w:jc w:val="center"/>
                          <w:rPr>
                            <w:rFonts w:ascii="Arial" w:hAnsi="Arial" w:cs="Arial"/>
                            <w:sz w:val="18"/>
                            <w:szCs w:val="18"/>
                          </w:rPr>
                        </w:pPr>
                        <w:r w:rsidRPr="0066310D">
                          <w:rPr>
                            <w:sz w:val="18"/>
                            <w:szCs w:val="18"/>
                          </w:rPr>
                          <w:t>Дата</w:t>
                        </w:r>
                      </w:p>
                    </w:txbxContent>
                  </v:textbox>
                </v:shape>
                <v:shape id="Надпись 33" o:spid="_x0000_s1471"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" filled="f" stroked="f">
                  <v:textbox inset=".5mm,0,.5mm,0">
                    <w:txbxContent>
                      <w:p w:rsidR="00ED4FF3" w:rsidRPr="002D0CDF" w:rsidRDefault="00ED4FF3" w:rsidP="000D2D5B">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34" o:spid="_x0000_s1472"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" filled="f" stroked="f">
                  <v:textbox inset=".5mm,0,.5mm,0">
                    <w:txbxContent>
                      <w:p w:rsidR="00ED4FF3" w:rsidRPr="002D0CDF" w:rsidRDefault="00ED4FF3" w:rsidP="000D2D5B">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35" o:spid="_x0000_s1473"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" filled="f" stroked="f">
                  <v:textbox inset=".5mm,0,.5mm,0">
                    <w:txbxContent>
                      <w:p w:rsidR="00ED4FF3" w:rsidRPr="00AD2DCB" w:rsidRDefault="00ED4FF3" w:rsidP="000D2D5B">
                        <w:pPr>
                          <w:ind w:firstLine="0"/>
                          <w:rPr>
                            <w:sz w:val="20"/>
                            <w:szCs w:val="20"/>
                          </w:rPr>
                        </w:pPr>
                        <w:r w:rsidRPr="00AD2DCB">
                          <w:rPr>
                            <w:sz w:val="20"/>
                            <w:szCs w:val="20"/>
                          </w:rPr>
                          <w:t>Утв.</w:t>
                        </w:r>
                      </w:p>
                    </w:txbxContent>
                  </v:textbox>
                </v:shape>
                <v:shape id="Надпись 36" o:spid="_x0000_s1474"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" filled="f" stroked="f">
                  <v:textbox inset=".5mm,.5mm,.5mm,0">
                    <w:txbxContent>
                      <w:p w:rsidR="00ED4FF3" w:rsidRPr="002D0CDF" w:rsidRDefault="00ED4FF3" w:rsidP="000D2D5B">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37" o:spid="_x0000_s1475"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" filled="f" stroked="f">
                  <v:textbox inset=".5mm,.5mm,.5mm,0">
                    <w:txbxContent>
                      <w:p w:rsidR="00ED4FF3" w:rsidRPr="002D0CDF" w:rsidRDefault="00ED4FF3" w:rsidP="000D2D5B">
                        <w:pPr>
                          <w:ind w:firstLine="0"/>
                          <w:jc w:val="center"/>
                          <w:rPr>
                            <w:rFonts w:ascii="Arial" w:hAnsi="Arial" w:cs="Arial"/>
                            <w:sz w:val="18"/>
                            <w:szCs w:val="18"/>
                          </w:rPr>
                        </w:pPr>
                        <w:r w:rsidRPr="0066310D">
                          <w:rPr>
                            <w:sz w:val="18"/>
                            <w:szCs w:val="18"/>
                          </w:rPr>
                          <w:t>Лист</w:t>
                        </w:r>
                      </w:p>
                    </w:txbxContent>
                  </v:textbox>
                </v:shape>
                <v:shape id="Надпись 38" o:spid="_x0000_s1476"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" filled="f" stroked="f">
                  <v:textbox inset=".5mm,0,.5mm,0">
                    <w:txbxContent>
                      <w:p w:rsidR="00ED4FF3" w:rsidRPr="0066310D" w:rsidRDefault="00ED4FF3" w:rsidP="000D2D5B">
                        <w:pPr>
                          <w:ind w:firstLine="0"/>
                          <w:jc w:val="center"/>
                          <w:rPr>
                            <w:sz w:val="36"/>
                            <w:szCs w:val="36"/>
                          </w:rPr>
                        </w:pPr>
                        <w:r>
                          <w:rPr>
                            <w:sz w:val="36"/>
                            <w:szCs w:val="36"/>
                          </w:rPr>
                          <w:t>ДП 06</w:t>
                        </w:r>
                        <w:r w:rsidRPr="0066310D">
                          <w:rPr>
                            <w:sz w:val="36"/>
                            <w:szCs w:val="36"/>
                          </w:rPr>
                          <w:t>.</w:t>
                        </w:r>
                        <w:proofErr w:type="gramStart"/>
                        <w:r w:rsidRPr="0066310D">
                          <w:rPr>
                            <w:sz w:val="36"/>
                            <w:szCs w:val="36"/>
                          </w:rPr>
                          <w:t>0</w:t>
                        </w:r>
                        <w:r>
                          <w:rPr>
                            <w:sz w:val="36"/>
                            <w:szCs w:val="36"/>
                          </w:rPr>
                          <w:t>0</w:t>
                        </w:r>
                        <w:r w:rsidRPr="0066310D">
                          <w:rPr>
                            <w:sz w:val="36"/>
                            <w:szCs w:val="36"/>
                          </w:rPr>
                          <w:t>.ПЗ</w:t>
                        </w:r>
                        <w:proofErr w:type="gramEnd"/>
                      </w:p>
                    </w:txbxContent>
                  </v:textbox>
                </v:shape>
                <v:shape id="Надпись 39" o:spid="_x0000_s1477"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" filled="f" stroked="f">
                  <v:textbox inset=".5mm,0,.5mm,0">
                    <w:txbxContent>
                      <w:p w:rsidR="00ED4FF3" w:rsidRPr="0066310D" w:rsidRDefault="00ED4FF3" w:rsidP="000D2D5B">
                        <w:pPr>
                          <w:ind w:firstLine="0"/>
                          <w:jc w:val="center"/>
                          <w:rPr>
                            <w:sz w:val="36"/>
                            <w:szCs w:val="36"/>
                          </w:rPr>
                        </w:pPr>
                        <w:r w:rsidRPr="0066310D">
                          <w:rPr>
                            <w:sz w:val="36"/>
                            <w:szCs w:val="36"/>
                          </w:rPr>
                          <w:t>БГТУ</w:t>
                        </w:r>
                      </w:p>
                      <w:p w:rsidR="00ED4FF3" w:rsidRPr="0066310D" w:rsidRDefault="00ED4FF3" w:rsidP="000D2D5B">
                        <w:pPr>
                          <w:ind w:firstLine="0"/>
                          <w:jc w:val="center"/>
                          <w:rPr>
                            <w:sz w:val="36"/>
                            <w:szCs w:val="36"/>
                          </w:rPr>
                        </w:pPr>
                        <w:r>
                          <w:rPr>
                            <w:sz w:val="36"/>
                            <w:szCs w:val="36"/>
                          </w:rPr>
                          <w:t>743</w:t>
                        </w:r>
                        <w:r>
                          <w:rPr>
                            <w:sz w:val="36"/>
                            <w:szCs w:val="36"/>
                            <w:lang w:val="en-US"/>
                          </w:rPr>
                          <w:t>19</w:t>
                        </w:r>
                        <w:r>
                          <w:rPr>
                            <w:sz w:val="36"/>
                            <w:szCs w:val="36"/>
                          </w:rPr>
                          <w:t>09, 2020</w:t>
                        </w:r>
                      </w:p>
                    </w:txbxContent>
                  </v:textbox>
                </v:shape>
                <v:shape id="Надпись 40" o:spid="_x0000_s1478"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" filled="f" stroked="f">
                  <v:textbox inset=".5mm,0,.5mm,0">
                    <w:txbxContent>
                      <w:p w:rsidR="00ED4FF3" w:rsidRPr="00AD2DCB" w:rsidRDefault="00ED4FF3" w:rsidP="000D2D5B">
                        <w:pPr>
                          <w:suppressAutoHyphens/>
                          <w:spacing w:before="240"/>
                          <w:ind w:firstLine="0"/>
                          <w:jc w:val="center"/>
                          <w:rPr>
                            <w:rFonts w:ascii="Arial" w:hAnsi="Arial" w:cs="Arial"/>
                            <w:sz w:val="24"/>
                            <w:szCs w:val="24"/>
                          </w:rPr>
                        </w:pPr>
                        <w:r>
                          <w:rPr>
                            <w:sz w:val="24"/>
                            <w:szCs w:val="24"/>
                          </w:rPr>
                          <w:t>Экономический раздел</w:t>
                        </w:r>
                      </w:p>
                    </w:txbxContent>
                  </v:textbox>
                </v:shape>
                <v:shape id="Надпись 41" o:spid="_x0000_s1479"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" filled="f" stroked="f">
                  <v:textbox inset=".5mm,0,.5mm,0">
                    <w:txbxContent>
                      <w:p w:rsidR="00ED4FF3" w:rsidRPr="002D0CDF" w:rsidRDefault="00ED4FF3" w:rsidP="000D2D5B">
                        <w:pPr>
                          <w:ind w:firstLine="0"/>
                          <w:rPr>
                            <w:rFonts w:ascii="Arial" w:hAnsi="Arial" w:cs="Arial"/>
                            <w:sz w:val="20"/>
                            <w:szCs w:val="20"/>
                          </w:rPr>
                        </w:pPr>
                        <w:r w:rsidRPr="00012D11">
                          <w:rPr>
                            <w:sz w:val="20"/>
                            <w:szCs w:val="20"/>
                          </w:rPr>
                          <w:t>Н. контр</w:t>
                        </w:r>
                        <w:r w:rsidRPr="002D0CDF">
                          <w:rPr>
                            <w:rFonts w:ascii="Arial" w:hAnsi="Arial" w:cs="Arial"/>
                            <w:sz w:val="20"/>
                            <w:szCs w:val="20"/>
                          </w:rPr>
                          <w:t>.</w:t>
                        </w:r>
                      </w:p>
                    </w:txbxContent>
                  </v:textbox>
                </v:shape>
                <v:shape id="Надпись 42" o:spid="_x0000_s1480"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" filled="f" stroked="f">
                  <v:textbox inset=".5mm,0,.5mm,0">
                    <w:txbxContent>
                      <w:p w:rsidR="00ED4FF3" w:rsidRPr="002D0CDF" w:rsidRDefault="00ED4FF3" w:rsidP="000D2D5B">
                        <w:pPr>
                          <w:ind w:firstLine="0"/>
                          <w:rPr>
                            <w:rFonts w:ascii="Arial" w:hAnsi="Arial" w:cs="Arial"/>
                            <w:spacing w:val="-6"/>
                            <w:sz w:val="20"/>
                            <w:szCs w:val="20"/>
                          </w:rPr>
                        </w:pPr>
                        <w:r>
                          <w:rPr>
                            <w:spacing w:val="-6"/>
                            <w:sz w:val="20"/>
                            <w:szCs w:val="20"/>
                          </w:rPr>
                          <w:t>Савчук</w:t>
                        </w:r>
                      </w:p>
                      <w:p w:rsidR="00ED4FF3" w:rsidRPr="002D0CDF" w:rsidRDefault="00ED4FF3" w:rsidP="000D2D5B">
                        <w:pPr>
                          <w:rPr>
                            <w:rFonts w:ascii="Arial" w:hAnsi="Arial" w:cs="Arial"/>
                            <w:sz w:val="20"/>
                            <w:szCs w:val="20"/>
                          </w:rPr>
                        </w:pPr>
                      </w:p>
                      <w:p w:rsidR="00ED4FF3" w:rsidRPr="002D0CDF" w:rsidRDefault="00ED4FF3" w:rsidP="000D2D5B">
                        <w:pPr>
                          <w:rPr>
                            <w:rFonts w:ascii="Arial" w:hAnsi="Arial" w:cs="Arial"/>
                            <w:sz w:val="20"/>
                            <w:szCs w:val="20"/>
                          </w:rPr>
                        </w:pPr>
                        <w:r>
                          <w:rPr>
                            <w:rFonts w:ascii="Arial" w:hAnsi="Arial" w:cs="Arial"/>
                            <w:sz w:val="20"/>
                            <w:szCs w:val="20"/>
                          </w:rPr>
                          <w:t>Савчук</w:t>
                        </w:r>
                      </w:p>
                    </w:txbxContent>
                  </v:textbox>
                </v:shape>
                <v:shape id="Надпись 43" o:spid="_x0000_s1481"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" filled="f" stroked="f">
                  <v:textbox inset=".5mm,.5mm,.5mm,0">
                    <w:txbxContent>
                      <w:p w:rsidR="00ED4FF3" w:rsidRPr="00AD2DCB" w:rsidRDefault="00ED4FF3" w:rsidP="000D2D5B">
                        <w:pPr>
                          <w:ind w:firstLine="0"/>
                          <w:jc w:val="center"/>
                          <w:rPr>
                            <w:sz w:val="18"/>
                            <w:szCs w:val="18"/>
                          </w:rPr>
                        </w:pPr>
                        <w:r w:rsidRPr="00AD2DCB">
                          <w:rPr>
                            <w:sz w:val="18"/>
                            <w:szCs w:val="18"/>
                          </w:rPr>
                          <w:t>у</w:t>
                        </w:r>
                      </w:p>
                    </w:txbxContent>
                  </v:textbox>
                </v:shape>
                <v:shape id="Надпись 44" o:spid="_x0000_s1482"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" filled="f" stroked="f">
                  <v:textbox inset=".5mm,.5mm,.5mm,0">
                    <w:txbxContent>
                      <w:p w:rsidR="00ED4FF3" w:rsidRPr="00AD2DCB" w:rsidRDefault="00ED4FF3" w:rsidP="000D2D5B">
                        <w:pPr>
                          <w:ind w:firstLine="0"/>
                          <w:jc w:val="center"/>
                          <w:rPr>
                            <w:sz w:val="18"/>
                            <w:szCs w:val="18"/>
                          </w:rPr>
                        </w:pPr>
                        <w:r w:rsidRPr="00AD2DCB">
                          <w:rPr>
                            <w:sz w:val="18"/>
                            <w:szCs w:val="18"/>
                          </w:rPr>
                          <w:t>1</w:t>
                        </w:r>
                      </w:p>
                    </w:txbxContent>
                  </v:textbox>
                </v:shape>
                <v:shape id="Надпись 54" o:spid="_x0000_s1483"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" filled="f" stroked="f">
                  <v:textbox inset=".5mm,.5mm,.5mm,0">
                    <w:txbxContent>
                      <w:p w:rsidR="00ED4FF3" w:rsidRPr="00AD2DCB" w:rsidRDefault="00774271" w:rsidP="000D2D5B">
                        <w:pPr>
                          <w:ind w:firstLine="0"/>
                          <w:jc w:val="center"/>
                          <w:rPr>
                            <w:sz w:val="18"/>
                            <w:szCs w:val="18"/>
                          </w:rPr>
                        </w:pPr>
                        <w:r>
                          <w:rPr>
                            <w:sz w:val="18"/>
                            <w:szCs w:val="18"/>
                          </w:rPr>
                          <w:t>9</w:t>
                        </w:r>
                      </w:p>
                    </w:txbxContent>
                  </v:textbox>
                </v:shape>
                <v:shape id="Надпись 55" o:spid="_x0000_s1484"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" filled="f" stroked="f">
                  <v:textbox inset=".5mm,0,.5mm,0">
                    <w:txbxContent>
                      <w:p w:rsidR="00ED4FF3" w:rsidRPr="0066310D" w:rsidRDefault="00ED4FF3" w:rsidP="000D2D5B">
                        <w:pPr>
                          <w:ind w:firstLine="0"/>
                          <w:rPr>
                            <w:sz w:val="20"/>
                            <w:szCs w:val="20"/>
                          </w:rPr>
                        </w:pPr>
                        <w:r w:rsidRPr="0066310D">
                          <w:rPr>
                            <w:sz w:val="20"/>
                            <w:szCs w:val="20"/>
                          </w:rPr>
                          <w:t>Консульт.</w:t>
                        </w:r>
                      </w:p>
                    </w:txbxContent>
                  </v:textbox>
                </v:shape>
                <v:shape id="Надпись 56" o:spid="_x0000_s1485"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" filled="f" stroked="f">
                  <v:textbox inset=".5mm,0,.5mm,0">
                    <w:txbxContent>
                      <w:p w:rsidR="00ED4FF3" w:rsidRPr="002D0CDF" w:rsidRDefault="00ED4FF3" w:rsidP="000D2D5B">
                        <w:pPr>
                          <w:ind w:firstLine="0"/>
                          <w:rPr>
                            <w:rFonts w:ascii="Arial" w:hAnsi="Arial" w:cs="Arial"/>
                            <w:spacing w:val="-6"/>
                            <w:sz w:val="20"/>
                            <w:szCs w:val="20"/>
                          </w:rPr>
                        </w:pPr>
                        <w:r w:rsidRPr="00575F4C">
                          <w:rPr>
                            <w:spacing w:val="-6"/>
                            <w:sz w:val="20"/>
                            <w:szCs w:val="20"/>
                          </w:rPr>
                          <w:t>Романенко</w:t>
                        </w:r>
                      </w:p>
                      <w:p w:rsidR="00ED4FF3" w:rsidRPr="002D0CDF" w:rsidRDefault="00ED4FF3" w:rsidP="000D2D5B">
                        <w:pPr>
                          <w:rPr>
                            <w:rFonts w:ascii="Arial" w:hAnsi="Arial" w:cs="Arial"/>
                            <w:sz w:val="20"/>
                            <w:szCs w:val="20"/>
                          </w:rPr>
                        </w:pPr>
                      </w:p>
                      <w:p w:rsidR="00ED4FF3" w:rsidRPr="002D0CDF" w:rsidRDefault="00ED4FF3" w:rsidP="000D2D5B">
                        <w:pPr>
                          <w:rPr>
                            <w:rFonts w:ascii="Arial" w:hAnsi="Arial" w:cs="Arial"/>
                            <w:sz w:val="20"/>
                            <w:szCs w:val="20"/>
                          </w:rPr>
                        </w:pPr>
                      </w:p>
                    </w:txbxContent>
                  </v:textbox>
                </v:shape>
                <w10:wrap anchorx="page" anchory="page"/>
              </v:group>
            </w:pict>
          </mc:Fallback>
        </mc:AlternateContent>
      </w:r>
      <w:r w:rsidR="000D2D5B">
        <w:rPr>
          <w:noProof/>
          <w:lang w:eastAsia="ru-RU"/>
        </w:rPr>
        <mc:AlternateContent>
          <mc:Choice Requires="wps">
            <w:drawing>
              <wp:anchor distT="0" distB="0" distL="114300" distR="114300" simplePos="0" relativeHeight="251796991" behindDoc="1" locked="0" layoutInCell="1" allowOverlap="1" wp14:anchorId="61EAF452" wp14:editId="0DABEA9F">
                <wp:simplePos x="0" y="0"/>
                <wp:positionH relativeFrom="page">
                  <wp:posOffset>648335</wp:posOffset>
                </wp:positionH>
                <wp:positionV relativeFrom="page">
                  <wp:posOffset>9613265</wp:posOffset>
                </wp:positionV>
                <wp:extent cx="6659880" cy="0"/>
                <wp:effectExtent l="635" t="2540" r="0" b="0"/>
                <wp:wrapNone/>
                <wp:docPr id="4693" name="Прямая соединительная линия 46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C2D69BD" id="Прямая соединительная линия 4693" o:spid="_x0000_s1026" style="position:absolute;z-index:-2515194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" stroked="f">
                <w10:wrap anchorx="page" anchory="page"/>
              </v:line>
            </w:pict>
          </mc:Fallback>
        </mc:AlternateContent>
      </w:r>
      <w:bookmarkEnd w:id="96"/>
      <w:bookmarkEnd w:id="97"/>
      <w:bookmarkEnd w:id="98"/>
      <w:r w:rsidR="00533A2F" w:rsidRPr="00533A2F">
        <w:t xml:space="preserve"> </w:t>
      </w:r>
      <w:r w:rsidR="002513D3">
        <w:t>6</w:t>
      </w:r>
      <w:r w:rsidR="00533A2F">
        <w:t> Экономический раздел</w:t>
      </w:r>
      <w:bookmarkEnd w:id="99"/>
      <w:bookmarkEnd w:id="100"/>
    </w:p>
    <w:p w:rsidR="00533A2F" w:rsidRPr="00193DE9" w:rsidRDefault="002513D3" w:rsidP="00533A2F">
      <w:pPr>
        <w:pStyle w:val="af8"/>
        <w:spacing w:before="0"/>
        <w:outlineLvl w:val="1"/>
      </w:pPr>
      <w:bookmarkStart w:id="101" w:name="_Toc516780910"/>
      <w:bookmarkStart w:id="102" w:name="_Toc483386979"/>
      <w:bookmarkStart w:id="103" w:name="_Toc9284408"/>
      <w:bookmarkStart w:id="104" w:name="_Toc41255047"/>
      <w:bookmarkStart w:id="105" w:name="_Toc41742052"/>
      <w:bookmarkStart w:id="106" w:name="_Toc42269102"/>
      <w:r>
        <w:t>6</w:t>
      </w:r>
      <w:r w:rsidR="00533A2F">
        <w:t>.1 Общая характеристика разрабатываемого программного средств</w:t>
      </w:r>
      <w:bookmarkEnd w:id="101"/>
      <w:bookmarkEnd w:id="102"/>
      <w:bookmarkEnd w:id="103"/>
      <w:bookmarkEnd w:id="104"/>
      <w:bookmarkEnd w:id="105"/>
      <w:bookmarkEnd w:id="106"/>
    </w:p>
    <w:p w:rsidR="00F204AE" w:rsidRDefault="00F204AE" w:rsidP="00F204AE">
      <w:pPr>
        <w:spacing w:line="235" w:lineRule="auto"/>
        <w:rPr>
          <w:szCs w:val="28"/>
          <w:lang w:eastAsia="ru-RU"/>
        </w:rPr>
      </w:pPr>
      <w:bookmarkStart w:id="107" w:name="_Toc483386980"/>
      <w:bookmarkStart w:id="108" w:name="_Toc516780911"/>
      <w:bookmarkStart w:id="109" w:name="_Toc516502650"/>
      <w:bookmarkStart w:id="110" w:name="_Toc9284409"/>
      <w:bookmarkStart w:id="111" w:name="_Toc41255048"/>
      <w:bookmarkStart w:id="112" w:name="_Toc41742053"/>
      <w:r w:rsidRPr="0065492C">
        <w:rPr>
          <w:szCs w:val="28"/>
          <w:lang w:eastAsia="ru-RU"/>
        </w:rPr>
        <w:t>Основной целью экономического раздела является экономическое обоснование целесообразности разработки</w:t>
      </w:r>
      <w:r>
        <w:rPr>
          <w:szCs w:val="28"/>
          <w:lang w:eastAsia="ru-RU"/>
        </w:rPr>
        <w:t xml:space="preserve"> веб-сайта, представленного в </w:t>
      </w:r>
      <w:r w:rsidRPr="0065492C">
        <w:rPr>
          <w:szCs w:val="28"/>
          <w:lang w:eastAsia="ru-RU"/>
        </w:rPr>
        <w:t xml:space="preserve">дипломном проекте. </w:t>
      </w:r>
    </w:p>
    <w:p w:rsidR="00F204AE" w:rsidRDefault="00F204AE" w:rsidP="00F204AE">
      <w:pPr>
        <w:spacing w:line="235" w:lineRule="auto"/>
      </w:pPr>
      <w:r>
        <w:t xml:space="preserve">Целью данного проекта является создание веб-сайта, </w:t>
      </w:r>
      <w:r w:rsidRPr="00CA668B">
        <w:t>где пользователи могут безвозмездно отдавать и брать бумажные книги</w:t>
      </w:r>
      <w:r>
        <w:t>, с помощью специального счетчика, который обеспечивает честное пользование данным ресурсом, а также просматривать, комментировать и добавлять в закладки рецензии. Соответственно еще одной целью проекта является объединение функциональных преимуществ данной тематики в одном проекте для большего удобства пользования посетителями сайта.</w:t>
      </w:r>
      <w:r w:rsidRPr="009B0EEF">
        <w:t xml:space="preserve"> </w:t>
      </w:r>
      <w:r>
        <w:t xml:space="preserve">Бизнес-целью </w:t>
      </w:r>
      <w:r w:rsidR="004F20CB">
        <w:t>сайта</w:t>
      </w:r>
      <w:r>
        <w:t xml:space="preserve"> является получение дохода по партнерской программе с интернет-магазинами книжных продукций. При анализе </w:t>
      </w:r>
      <w:r w:rsidR="004F20CB">
        <w:t>аналогов</w:t>
      </w:r>
      <w:r>
        <w:t xml:space="preserve"> было выявлено, что ни один </w:t>
      </w:r>
      <w:r w:rsidR="004F20CB">
        <w:t>сайт</w:t>
      </w:r>
      <w:r>
        <w:t xml:space="preserve"> не содержит весь спектр возможностей, какие есть на сайте «</w:t>
      </w:r>
      <w:r>
        <w:rPr>
          <w:lang w:val="en-US"/>
        </w:rPr>
        <w:t>BookLover</w:t>
      </w:r>
      <w:r>
        <w:t>».</w:t>
      </w:r>
    </w:p>
    <w:p w:rsidR="00F204AE" w:rsidRPr="003318DE" w:rsidRDefault="00F204AE" w:rsidP="00F204AE">
      <w:pPr>
        <w:spacing w:line="235" w:lineRule="auto"/>
      </w:pPr>
      <w:r w:rsidRPr="003318DE">
        <w:rPr>
          <w:bCs/>
          <w:iCs/>
          <w:szCs w:val="28"/>
        </w:rPr>
        <w:t>Исходя из этого, в</w:t>
      </w:r>
      <w:r w:rsidRPr="003318DE">
        <w:t xml:space="preserve"> рамках данного раздела необходимо определить затраты, произведенные на всех стадиях разработки </w:t>
      </w:r>
      <w:r w:rsidR="004F20CB">
        <w:t>сайта</w:t>
      </w:r>
      <w:r w:rsidRPr="003318DE">
        <w:t xml:space="preserve"> «</w:t>
      </w:r>
      <w:r>
        <w:rPr>
          <w:lang w:val="en-US"/>
        </w:rPr>
        <w:t>BookLover</w:t>
      </w:r>
      <w:r w:rsidRPr="003318DE">
        <w:t xml:space="preserve">». </w:t>
      </w:r>
    </w:p>
    <w:p w:rsidR="00533A2F" w:rsidRDefault="002513D3" w:rsidP="00533A2F">
      <w:pPr>
        <w:pStyle w:val="af8"/>
        <w:spacing w:line="235" w:lineRule="auto"/>
        <w:outlineLvl w:val="1"/>
      </w:pPr>
      <w:bookmarkStart w:id="113" w:name="_Toc42269103"/>
      <w:r>
        <w:t>6</w:t>
      </w:r>
      <w:r w:rsidR="00533A2F">
        <w:t>.2 Исходные данные</w:t>
      </w:r>
      <w:bookmarkEnd w:id="107"/>
      <w:r w:rsidR="00533A2F">
        <w:t xml:space="preserve"> и маркетинговый анализ</w:t>
      </w:r>
      <w:bookmarkEnd w:id="108"/>
      <w:bookmarkEnd w:id="109"/>
      <w:bookmarkEnd w:id="110"/>
      <w:bookmarkEnd w:id="111"/>
      <w:bookmarkEnd w:id="112"/>
      <w:bookmarkEnd w:id="113"/>
      <w:r w:rsidR="00533A2F">
        <w:t xml:space="preserve"> </w:t>
      </w:r>
    </w:p>
    <w:p w:rsidR="00533A2F" w:rsidRDefault="00533A2F" w:rsidP="00533A2F">
      <w:pPr>
        <w:spacing w:line="235" w:lineRule="auto"/>
      </w:pPr>
      <w:r>
        <w:t xml:space="preserve">Исходные данные для расчета приведены в таблице </w:t>
      </w:r>
      <w:r w:rsidR="002513D3">
        <w:t>6</w:t>
      </w:r>
      <w:r>
        <w:t>.1.</w:t>
      </w:r>
    </w:p>
    <w:p w:rsidR="00533A2F" w:rsidRDefault="00533A2F" w:rsidP="00533A2F">
      <w:pPr>
        <w:pStyle w:val="af2"/>
        <w:spacing w:line="235" w:lineRule="auto"/>
      </w:pPr>
      <w:r>
        <w:t xml:space="preserve">Таблица </w:t>
      </w:r>
      <w:r w:rsidR="002513D3">
        <w:t>6</w:t>
      </w:r>
      <w:r>
        <w:t>.1 –</w:t>
      </w:r>
      <w:r w:rsidRPr="007144C5">
        <w:t xml:space="preserve"> Исходные данные для расчета</w:t>
      </w:r>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15"/>
        <w:gridCol w:w="1559"/>
        <w:gridCol w:w="1985"/>
        <w:gridCol w:w="1559"/>
      </w:tblGrid>
      <w:tr w:rsidR="00533A2F" w:rsidRPr="002825FE" w:rsidTr="00D94B9C">
        <w:trPr>
          <w:trHeight w:val="317"/>
          <w:jc w:val="center"/>
        </w:trPr>
        <w:tc>
          <w:tcPr>
            <w:tcW w:w="4815" w:type="dxa"/>
            <w:vAlign w:val="center"/>
          </w:tcPr>
          <w:p w:rsidR="00533A2F" w:rsidRPr="002825FE" w:rsidRDefault="00533A2F" w:rsidP="00D94B9C">
            <w:pPr>
              <w:spacing w:line="235" w:lineRule="auto"/>
              <w:ind w:firstLine="0"/>
              <w:jc w:val="center"/>
              <w:rPr>
                <w:rFonts w:eastAsia="Times New Roman"/>
                <w:szCs w:val="28"/>
              </w:rPr>
            </w:pPr>
            <w:r w:rsidRPr="002825FE">
              <w:rPr>
                <w:rFonts w:eastAsia="Times New Roman"/>
                <w:szCs w:val="28"/>
              </w:rPr>
              <w:t>Наименование показателя</w:t>
            </w:r>
          </w:p>
        </w:tc>
        <w:tc>
          <w:tcPr>
            <w:tcW w:w="1559" w:type="dxa"/>
            <w:vAlign w:val="center"/>
          </w:tcPr>
          <w:p w:rsidR="00533A2F" w:rsidRPr="002825FE" w:rsidRDefault="00533A2F" w:rsidP="00D94B9C">
            <w:pPr>
              <w:spacing w:line="235" w:lineRule="auto"/>
              <w:ind w:firstLine="0"/>
              <w:jc w:val="center"/>
              <w:rPr>
                <w:rFonts w:eastAsia="Times New Roman"/>
                <w:szCs w:val="28"/>
              </w:rPr>
            </w:pPr>
            <w:r w:rsidRPr="002825FE">
              <w:rPr>
                <w:rFonts w:eastAsia="Times New Roman"/>
                <w:szCs w:val="28"/>
              </w:rPr>
              <w:t>Единица измерения</w:t>
            </w:r>
          </w:p>
        </w:tc>
        <w:tc>
          <w:tcPr>
            <w:tcW w:w="1985" w:type="dxa"/>
            <w:vAlign w:val="center"/>
          </w:tcPr>
          <w:p w:rsidR="00533A2F" w:rsidRPr="002825FE" w:rsidRDefault="00533A2F" w:rsidP="00D94B9C">
            <w:pPr>
              <w:spacing w:line="235" w:lineRule="auto"/>
              <w:ind w:firstLine="0"/>
              <w:jc w:val="center"/>
              <w:rPr>
                <w:rFonts w:eastAsia="Times New Roman"/>
                <w:szCs w:val="28"/>
              </w:rPr>
            </w:pPr>
            <w:r w:rsidRPr="002825FE">
              <w:rPr>
                <w:rFonts w:eastAsia="Times New Roman"/>
                <w:szCs w:val="28"/>
              </w:rPr>
              <w:t>Условные обозначения</w:t>
            </w:r>
          </w:p>
        </w:tc>
        <w:tc>
          <w:tcPr>
            <w:tcW w:w="1559" w:type="dxa"/>
            <w:vAlign w:val="center"/>
          </w:tcPr>
          <w:p w:rsidR="00533A2F" w:rsidRPr="002825FE" w:rsidRDefault="00533A2F" w:rsidP="00D94B9C">
            <w:pPr>
              <w:spacing w:line="235" w:lineRule="auto"/>
              <w:ind w:firstLine="0"/>
              <w:jc w:val="center"/>
              <w:rPr>
                <w:rFonts w:eastAsia="Times New Roman"/>
                <w:szCs w:val="28"/>
              </w:rPr>
            </w:pPr>
            <w:r w:rsidRPr="002825FE">
              <w:rPr>
                <w:rFonts w:eastAsia="Times New Roman"/>
                <w:szCs w:val="28"/>
              </w:rPr>
              <w:t>Норматив</w:t>
            </w:r>
          </w:p>
        </w:tc>
      </w:tr>
      <w:tr w:rsidR="00533A2F" w:rsidRPr="002825FE" w:rsidTr="00D94B9C">
        <w:trPr>
          <w:trHeight w:val="317"/>
          <w:jc w:val="center"/>
        </w:trPr>
        <w:tc>
          <w:tcPr>
            <w:tcW w:w="4815" w:type="dxa"/>
          </w:tcPr>
          <w:p w:rsidR="00533A2F" w:rsidRPr="002825FE" w:rsidRDefault="00533A2F" w:rsidP="00D94B9C">
            <w:pPr>
              <w:spacing w:line="235" w:lineRule="auto"/>
              <w:ind w:firstLine="0"/>
              <w:jc w:val="left"/>
              <w:rPr>
                <w:rFonts w:eastAsia="Times New Roman"/>
                <w:szCs w:val="28"/>
              </w:rPr>
            </w:pPr>
            <w:r w:rsidRPr="002825FE">
              <w:rPr>
                <w:rFonts w:eastAsia="Times New Roman"/>
                <w:szCs w:val="28"/>
              </w:rPr>
              <w:t>Численность разработчиков</w:t>
            </w:r>
          </w:p>
        </w:tc>
        <w:tc>
          <w:tcPr>
            <w:tcW w:w="1559" w:type="dxa"/>
          </w:tcPr>
          <w:p w:rsidR="00533A2F" w:rsidRPr="002825FE" w:rsidRDefault="00533A2F" w:rsidP="00D94B9C">
            <w:pPr>
              <w:spacing w:line="235" w:lineRule="auto"/>
              <w:ind w:firstLine="0"/>
              <w:jc w:val="center"/>
              <w:rPr>
                <w:rFonts w:eastAsia="Times New Roman"/>
                <w:szCs w:val="28"/>
              </w:rPr>
            </w:pPr>
            <w:r w:rsidRPr="002825FE">
              <w:rPr>
                <w:rFonts w:eastAsia="Times New Roman"/>
                <w:szCs w:val="28"/>
              </w:rPr>
              <w:t>чел.</w:t>
            </w:r>
          </w:p>
        </w:tc>
        <w:tc>
          <w:tcPr>
            <w:tcW w:w="1985" w:type="dxa"/>
            <w:vAlign w:val="center"/>
          </w:tcPr>
          <w:p w:rsidR="00533A2F" w:rsidRPr="002825FE" w:rsidRDefault="00533A2F" w:rsidP="00D94B9C">
            <w:pPr>
              <w:spacing w:line="235" w:lineRule="auto"/>
              <w:ind w:firstLine="0"/>
              <w:jc w:val="center"/>
              <w:rPr>
                <w:rFonts w:eastAsia="Times New Roman"/>
                <w:szCs w:val="28"/>
              </w:rPr>
            </w:pPr>
            <w:r w:rsidRPr="002825FE">
              <w:rPr>
                <w:rFonts w:eastAsia="Times New Roman"/>
                <w:szCs w:val="28"/>
              </w:rPr>
              <w:t>Ч</w:t>
            </w:r>
            <w:r w:rsidRPr="002825FE">
              <w:rPr>
                <w:rFonts w:eastAsia="Times New Roman"/>
                <w:szCs w:val="28"/>
                <w:vertAlign w:val="subscript"/>
              </w:rPr>
              <w:t>р</w:t>
            </w:r>
          </w:p>
        </w:tc>
        <w:tc>
          <w:tcPr>
            <w:tcW w:w="1559" w:type="dxa"/>
            <w:vAlign w:val="center"/>
          </w:tcPr>
          <w:p w:rsidR="00533A2F" w:rsidRPr="00781B93" w:rsidRDefault="00533A2F" w:rsidP="00D94B9C">
            <w:pPr>
              <w:tabs>
                <w:tab w:val="left" w:pos="0"/>
              </w:tabs>
              <w:spacing w:line="235" w:lineRule="auto"/>
              <w:ind w:right="527" w:firstLine="0"/>
              <w:jc w:val="right"/>
              <w:rPr>
                <w:rFonts w:eastAsia="Times New Roman"/>
                <w:szCs w:val="28"/>
                <w:lang w:val="en-US"/>
              </w:rPr>
            </w:pPr>
            <w:r w:rsidRPr="002825FE">
              <w:rPr>
                <w:rFonts w:eastAsia="Times New Roman"/>
                <w:szCs w:val="28"/>
              </w:rPr>
              <w:t>1</w:t>
            </w:r>
          </w:p>
        </w:tc>
      </w:tr>
      <w:tr w:rsidR="00533A2F" w:rsidRPr="002825FE" w:rsidTr="00D94B9C">
        <w:trPr>
          <w:trHeight w:val="317"/>
          <w:jc w:val="center"/>
        </w:trPr>
        <w:tc>
          <w:tcPr>
            <w:tcW w:w="4815" w:type="dxa"/>
          </w:tcPr>
          <w:p w:rsidR="00533A2F" w:rsidRPr="002825FE" w:rsidRDefault="00533A2F" w:rsidP="00D94B9C">
            <w:pPr>
              <w:spacing w:line="235" w:lineRule="auto"/>
              <w:ind w:firstLine="0"/>
              <w:jc w:val="left"/>
              <w:rPr>
                <w:rFonts w:eastAsia="Times New Roman"/>
                <w:szCs w:val="28"/>
              </w:rPr>
            </w:pPr>
            <w:r w:rsidRPr="002825FE">
              <w:rPr>
                <w:rFonts w:eastAsia="Times New Roman"/>
                <w:szCs w:val="28"/>
              </w:rPr>
              <w:t>Норматив дополнительной заработной платы</w:t>
            </w:r>
          </w:p>
        </w:tc>
        <w:tc>
          <w:tcPr>
            <w:tcW w:w="1559" w:type="dxa"/>
            <w:vAlign w:val="center"/>
          </w:tcPr>
          <w:p w:rsidR="00533A2F" w:rsidRPr="002825FE" w:rsidRDefault="00533A2F" w:rsidP="00D94B9C">
            <w:pPr>
              <w:spacing w:line="235" w:lineRule="auto"/>
              <w:ind w:firstLine="0"/>
              <w:jc w:val="center"/>
              <w:rPr>
                <w:rFonts w:eastAsia="Times New Roman"/>
                <w:szCs w:val="28"/>
              </w:rPr>
            </w:pPr>
            <w:r w:rsidRPr="002825FE">
              <w:rPr>
                <w:rFonts w:eastAsia="Times New Roman"/>
                <w:szCs w:val="28"/>
              </w:rPr>
              <w:t>%</w:t>
            </w:r>
          </w:p>
        </w:tc>
        <w:tc>
          <w:tcPr>
            <w:tcW w:w="1985" w:type="dxa"/>
            <w:vAlign w:val="center"/>
          </w:tcPr>
          <w:p w:rsidR="00533A2F" w:rsidRPr="002825FE" w:rsidRDefault="00533A2F" w:rsidP="00D94B9C">
            <w:pPr>
              <w:spacing w:line="235" w:lineRule="auto"/>
              <w:ind w:firstLine="0"/>
              <w:jc w:val="center"/>
              <w:rPr>
                <w:rFonts w:eastAsia="Times New Roman"/>
                <w:szCs w:val="28"/>
              </w:rPr>
            </w:pPr>
            <w:r w:rsidRPr="002825FE">
              <w:rPr>
                <w:rFonts w:eastAsia="Times New Roman"/>
                <w:szCs w:val="28"/>
              </w:rPr>
              <w:t>Н</w:t>
            </w:r>
            <w:r w:rsidRPr="002825FE">
              <w:rPr>
                <w:rFonts w:eastAsia="Times New Roman"/>
                <w:szCs w:val="28"/>
                <w:vertAlign w:val="subscript"/>
              </w:rPr>
              <w:t>дз</w:t>
            </w:r>
          </w:p>
        </w:tc>
        <w:tc>
          <w:tcPr>
            <w:tcW w:w="1559" w:type="dxa"/>
            <w:vAlign w:val="center"/>
          </w:tcPr>
          <w:p w:rsidR="00533A2F" w:rsidRPr="002825FE" w:rsidRDefault="00533A2F" w:rsidP="00D94B9C">
            <w:pPr>
              <w:tabs>
                <w:tab w:val="left" w:pos="0"/>
                <w:tab w:val="left" w:pos="1021"/>
              </w:tabs>
              <w:spacing w:line="235" w:lineRule="auto"/>
              <w:ind w:right="527" w:firstLine="0"/>
              <w:jc w:val="right"/>
              <w:rPr>
                <w:rFonts w:eastAsia="Times New Roman"/>
                <w:szCs w:val="28"/>
              </w:rPr>
            </w:pPr>
            <w:r w:rsidRPr="002825FE">
              <w:rPr>
                <w:rFonts w:eastAsia="Times New Roman"/>
                <w:szCs w:val="28"/>
              </w:rPr>
              <w:t>10</w:t>
            </w:r>
          </w:p>
        </w:tc>
      </w:tr>
      <w:tr w:rsidR="00533A2F" w:rsidRPr="002825FE" w:rsidTr="00D94B9C">
        <w:trPr>
          <w:trHeight w:val="317"/>
          <w:jc w:val="center"/>
        </w:trPr>
        <w:tc>
          <w:tcPr>
            <w:tcW w:w="4815" w:type="dxa"/>
          </w:tcPr>
          <w:p w:rsidR="00533A2F" w:rsidRPr="002825FE" w:rsidRDefault="00533A2F" w:rsidP="00D94B9C">
            <w:pPr>
              <w:spacing w:line="235" w:lineRule="auto"/>
              <w:ind w:firstLine="0"/>
              <w:jc w:val="left"/>
              <w:rPr>
                <w:rFonts w:eastAsia="Times New Roman"/>
                <w:szCs w:val="28"/>
              </w:rPr>
            </w:pPr>
            <w:r w:rsidRPr="002825FE">
              <w:rPr>
                <w:rFonts w:eastAsia="Times New Roman"/>
                <w:szCs w:val="28"/>
              </w:rPr>
              <w:t>Ставка отчислений в Фонд социальной защиты населения</w:t>
            </w:r>
          </w:p>
        </w:tc>
        <w:tc>
          <w:tcPr>
            <w:tcW w:w="1559" w:type="dxa"/>
            <w:vAlign w:val="center"/>
          </w:tcPr>
          <w:p w:rsidR="00533A2F" w:rsidRPr="002825FE" w:rsidRDefault="00533A2F" w:rsidP="00D94B9C">
            <w:pPr>
              <w:spacing w:line="235" w:lineRule="auto"/>
              <w:ind w:firstLine="0"/>
              <w:jc w:val="center"/>
              <w:rPr>
                <w:rFonts w:eastAsia="Times New Roman"/>
                <w:szCs w:val="28"/>
              </w:rPr>
            </w:pPr>
            <w:r w:rsidRPr="002825FE">
              <w:rPr>
                <w:rFonts w:eastAsia="Times New Roman"/>
                <w:szCs w:val="28"/>
              </w:rPr>
              <w:t>%</w:t>
            </w:r>
          </w:p>
        </w:tc>
        <w:tc>
          <w:tcPr>
            <w:tcW w:w="1985" w:type="dxa"/>
            <w:vAlign w:val="center"/>
          </w:tcPr>
          <w:p w:rsidR="00533A2F" w:rsidRPr="002825FE" w:rsidRDefault="00533A2F" w:rsidP="00D94B9C">
            <w:pPr>
              <w:spacing w:line="235" w:lineRule="auto"/>
              <w:ind w:firstLine="0"/>
              <w:jc w:val="center"/>
              <w:rPr>
                <w:rFonts w:eastAsia="Times New Roman"/>
                <w:szCs w:val="28"/>
              </w:rPr>
            </w:pPr>
            <w:r w:rsidRPr="002825FE">
              <w:rPr>
                <w:rFonts w:eastAsia="Times New Roman"/>
                <w:szCs w:val="28"/>
              </w:rPr>
              <w:t>Н</w:t>
            </w:r>
            <w:r w:rsidRPr="002825FE">
              <w:rPr>
                <w:rFonts w:eastAsia="Times New Roman"/>
                <w:szCs w:val="28"/>
                <w:vertAlign w:val="subscript"/>
              </w:rPr>
              <w:t>фсзн</w:t>
            </w:r>
          </w:p>
        </w:tc>
        <w:tc>
          <w:tcPr>
            <w:tcW w:w="1559" w:type="dxa"/>
            <w:vAlign w:val="center"/>
          </w:tcPr>
          <w:p w:rsidR="00533A2F" w:rsidRPr="002825FE" w:rsidRDefault="00533A2F" w:rsidP="00D94B9C">
            <w:pPr>
              <w:tabs>
                <w:tab w:val="left" w:pos="0"/>
                <w:tab w:val="left" w:pos="1021"/>
              </w:tabs>
              <w:spacing w:line="235" w:lineRule="auto"/>
              <w:ind w:right="527" w:firstLine="0"/>
              <w:jc w:val="right"/>
              <w:rPr>
                <w:rFonts w:eastAsia="Times New Roman"/>
                <w:szCs w:val="28"/>
              </w:rPr>
            </w:pPr>
            <w:r>
              <w:rPr>
                <w:rFonts w:eastAsia="Times New Roman"/>
                <w:szCs w:val="28"/>
              </w:rPr>
              <w:t>35</w:t>
            </w:r>
          </w:p>
        </w:tc>
      </w:tr>
      <w:tr w:rsidR="00533A2F" w:rsidRPr="002825FE" w:rsidTr="00D94B9C">
        <w:trPr>
          <w:trHeight w:val="317"/>
          <w:jc w:val="center"/>
        </w:trPr>
        <w:tc>
          <w:tcPr>
            <w:tcW w:w="4815" w:type="dxa"/>
          </w:tcPr>
          <w:p w:rsidR="00533A2F" w:rsidRPr="002825FE" w:rsidRDefault="00533A2F" w:rsidP="00D94B9C">
            <w:pPr>
              <w:spacing w:line="235" w:lineRule="auto"/>
              <w:ind w:firstLine="0"/>
              <w:jc w:val="left"/>
              <w:rPr>
                <w:rFonts w:eastAsia="Times New Roman"/>
                <w:szCs w:val="28"/>
              </w:rPr>
            </w:pPr>
            <w:r w:rsidRPr="002825FE">
              <w:rPr>
                <w:rFonts w:eastAsia="Times New Roman"/>
                <w:szCs w:val="28"/>
              </w:rPr>
              <w:t>Норматив прочих затрат</w:t>
            </w:r>
          </w:p>
        </w:tc>
        <w:tc>
          <w:tcPr>
            <w:tcW w:w="1559" w:type="dxa"/>
            <w:vAlign w:val="center"/>
          </w:tcPr>
          <w:p w:rsidR="00533A2F" w:rsidRPr="002825FE" w:rsidRDefault="00533A2F" w:rsidP="00D94B9C">
            <w:pPr>
              <w:spacing w:line="235" w:lineRule="auto"/>
              <w:ind w:firstLine="0"/>
              <w:jc w:val="center"/>
              <w:rPr>
                <w:rFonts w:eastAsia="Times New Roman"/>
                <w:szCs w:val="28"/>
              </w:rPr>
            </w:pPr>
            <w:r w:rsidRPr="002825FE">
              <w:rPr>
                <w:rFonts w:eastAsia="Times New Roman"/>
                <w:szCs w:val="28"/>
              </w:rPr>
              <w:t>%</w:t>
            </w:r>
          </w:p>
        </w:tc>
        <w:tc>
          <w:tcPr>
            <w:tcW w:w="1985" w:type="dxa"/>
            <w:vAlign w:val="center"/>
          </w:tcPr>
          <w:p w:rsidR="00533A2F" w:rsidRPr="002825FE" w:rsidRDefault="00533A2F" w:rsidP="00D94B9C">
            <w:pPr>
              <w:spacing w:line="235" w:lineRule="auto"/>
              <w:ind w:firstLine="0"/>
              <w:jc w:val="center"/>
              <w:rPr>
                <w:rFonts w:eastAsia="Times New Roman"/>
                <w:szCs w:val="28"/>
              </w:rPr>
            </w:pPr>
            <w:r w:rsidRPr="002825FE">
              <w:rPr>
                <w:rFonts w:eastAsia="Times New Roman"/>
                <w:szCs w:val="28"/>
              </w:rPr>
              <w:t>Н</w:t>
            </w:r>
            <w:r w:rsidRPr="002825FE">
              <w:rPr>
                <w:rFonts w:eastAsia="Times New Roman"/>
                <w:szCs w:val="28"/>
                <w:vertAlign w:val="subscript"/>
              </w:rPr>
              <w:t>пз</w:t>
            </w:r>
          </w:p>
        </w:tc>
        <w:tc>
          <w:tcPr>
            <w:tcW w:w="1559" w:type="dxa"/>
            <w:vAlign w:val="center"/>
          </w:tcPr>
          <w:p w:rsidR="00533A2F" w:rsidRPr="002825FE" w:rsidRDefault="00533A2F" w:rsidP="00D94B9C">
            <w:pPr>
              <w:tabs>
                <w:tab w:val="left" w:pos="0"/>
                <w:tab w:val="left" w:pos="1021"/>
              </w:tabs>
              <w:spacing w:line="235" w:lineRule="auto"/>
              <w:ind w:right="527" w:firstLine="0"/>
              <w:jc w:val="right"/>
              <w:rPr>
                <w:rFonts w:eastAsia="Times New Roman"/>
                <w:szCs w:val="28"/>
              </w:rPr>
            </w:pPr>
            <w:r w:rsidRPr="002825FE">
              <w:rPr>
                <w:rFonts w:eastAsia="Times New Roman"/>
                <w:szCs w:val="28"/>
              </w:rPr>
              <w:t>10</w:t>
            </w:r>
          </w:p>
        </w:tc>
      </w:tr>
      <w:tr w:rsidR="00533A2F" w:rsidRPr="002825FE" w:rsidTr="00D94B9C">
        <w:trPr>
          <w:trHeight w:val="317"/>
          <w:jc w:val="center"/>
        </w:trPr>
        <w:tc>
          <w:tcPr>
            <w:tcW w:w="4815" w:type="dxa"/>
          </w:tcPr>
          <w:p w:rsidR="00533A2F" w:rsidRPr="002825FE" w:rsidRDefault="00533A2F" w:rsidP="00D94B9C">
            <w:pPr>
              <w:spacing w:line="235" w:lineRule="auto"/>
              <w:ind w:firstLine="0"/>
              <w:jc w:val="left"/>
              <w:rPr>
                <w:rFonts w:eastAsia="Times New Roman"/>
                <w:szCs w:val="28"/>
              </w:rPr>
            </w:pPr>
            <w:r w:rsidRPr="002825FE">
              <w:rPr>
                <w:rFonts w:eastAsia="Times New Roman"/>
                <w:szCs w:val="28"/>
              </w:rPr>
              <w:t>Норматив накладных расходов</w:t>
            </w:r>
          </w:p>
        </w:tc>
        <w:tc>
          <w:tcPr>
            <w:tcW w:w="1559" w:type="dxa"/>
            <w:vAlign w:val="center"/>
          </w:tcPr>
          <w:p w:rsidR="00533A2F" w:rsidRPr="002825FE" w:rsidRDefault="00533A2F" w:rsidP="00D94B9C">
            <w:pPr>
              <w:spacing w:line="235" w:lineRule="auto"/>
              <w:ind w:firstLine="0"/>
              <w:jc w:val="center"/>
              <w:rPr>
                <w:rFonts w:eastAsia="Times New Roman"/>
                <w:szCs w:val="28"/>
              </w:rPr>
            </w:pPr>
            <w:r w:rsidRPr="002825FE">
              <w:rPr>
                <w:rFonts w:eastAsia="Times New Roman"/>
                <w:szCs w:val="28"/>
              </w:rPr>
              <w:t>%</w:t>
            </w:r>
          </w:p>
        </w:tc>
        <w:tc>
          <w:tcPr>
            <w:tcW w:w="1985" w:type="dxa"/>
            <w:vAlign w:val="center"/>
          </w:tcPr>
          <w:p w:rsidR="00533A2F" w:rsidRPr="002825FE" w:rsidRDefault="00533A2F" w:rsidP="00D94B9C">
            <w:pPr>
              <w:spacing w:line="235" w:lineRule="auto"/>
              <w:ind w:firstLine="0"/>
              <w:jc w:val="center"/>
              <w:rPr>
                <w:rFonts w:eastAsia="Times New Roman"/>
                <w:szCs w:val="28"/>
              </w:rPr>
            </w:pPr>
            <w:r w:rsidRPr="002825FE">
              <w:rPr>
                <w:rFonts w:eastAsia="Times New Roman"/>
                <w:szCs w:val="28"/>
              </w:rPr>
              <w:t>Н</w:t>
            </w:r>
            <w:r w:rsidRPr="002825FE">
              <w:rPr>
                <w:rFonts w:eastAsia="Times New Roman"/>
                <w:szCs w:val="28"/>
                <w:vertAlign w:val="subscript"/>
              </w:rPr>
              <w:t>нр</w:t>
            </w:r>
          </w:p>
        </w:tc>
        <w:tc>
          <w:tcPr>
            <w:tcW w:w="1559" w:type="dxa"/>
            <w:vAlign w:val="center"/>
          </w:tcPr>
          <w:p w:rsidR="00533A2F" w:rsidRPr="002825FE" w:rsidRDefault="00533A2F" w:rsidP="00D94B9C">
            <w:pPr>
              <w:tabs>
                <w:tab w:val="left" w:pos="0"/>
                <w:tab w:val="left" w:pos="1021"/>
              </w:tabs>
              <w:spacing w:line="235" w:lineRule="auto"/>
              <w:ind w:right="527" w:firstLine="0"/>
              <w:jc w:val="right"/>
              <w:rPr>
                <w:rFonts w:eastAsia="Times New Roman"/>
                <w:szCs w:val="28"/>
              </w:rPr>
            </w:pPr>
            <w:r w:rsidRPr="002825FE">
              <w:rPr>
                <w:rFonts w:eastAsia="Times New Roman"/>
                <w:szCs w:val="28"/>
              </w:rPr>
              <w:t>100</w:t>
            </w:r>
          </w:p>
        </w:tc>
      </w:tr>
      <w:tr w:rsidR="00533A2F" w:rsidRPr="002825FE" w:rsidTr="00D94B9C">
        <w:trPr>
          <w:trHeight w:val="317"/>
          <w:jc w:val="center"/>
        </w:trPr>
        <w:tc>
          <w:tcPr>
            <w:tcW w:w="4815" w:type="dxa"/>
          </w:tcPr>
          <w:p w:rsidR="00533A2F" w:rsidRPr="002825FE" w:rsidRDefault="00533A2F" w:rsidP="00D94B9C">
            <w:pPr>
              <w:spacing w:line="235" w:lineRule="auto"/>
              <w:ind w:firstLine="0"/>
              <w:jc w:val="left"/>
              <w:rPr>
                <w:rFonts w:eastAsia="Times New Roman"/>
                <w:szCs w:val="28"/>
              </w:rPr>
            </w:pPr>
            <w:r w:rsidRPr="002825FE">
              <w:rPr>
                <w:rFonts w:eastAsia="Times New Roman"/>
                <w:szCs w:val="28"/>
              </w:rPr>
              <w:t>Норматив расходов на сопровождение и адаптацию</w:t>
            </w:r>
          </w:p>
        </w:tc>
        <w:tc>
          <w:tcPr>
            <w:tcW w:w="1559" w:type="dxa"/>
            <w:vAlign w:val="center"/>
          </w:tcPr>
          <w:p w:rsidR="00533A2F" w:rsidRPr="002825FE" w:rsidRDefault="00533A2F" w:rsidP="00D94B9C">
            <w:pPr>
              <w:spacing w:line="235" w:lineRule="auto"/>
              <w:ind w:firstLine="0"/>
              <w:jc w:val="center"/>
              <w:rPr>
                <w:rFonts w:eastAsia="Times New Roman"/>
                <w:szCs w:val="28"/>
              </w:rPr>
            </w:pPr>
            <w:r w:rsidRPr="002825FE">
              <w:rPr>
                <w:rFonts w:eastAsia="Times New Roman"/>
                <w:szCs w:val="28"/>
              </w:rPr>
              <w:t>%</w:t>
            </w:r>
          </w:p>
        </w:tc>
        <w:tc>
          <w:tcPr>
            <w:tcW w:w="1985" w:type="dxa"/>
            <w:vAlign w:val="center"/>
          </w:tcPr>
          <w:p w:rsidR="00533A2F" w:rsidRPr="002825FE" w:rsidRDefault="00533A2F" w:rsidP="00D94B9C">
            <w:pPr>
              <w:spacing w:line="235" w:lineRule="auto"/>
              <w:ind w:firstLine="0"/>
              <w:jc w:val="center"/>
              <w:rPr>
                <w:rFonts w:eastAsia="Times New Roman"/>
                <w:szCs w:val="28"/>
              </w:rPr>
            </w:pPr>
            <w:r w:rsidRPr="002825FE">
              <w:rPr>
                <w:rFonts w:eastAsia="Times New Roman"/>
                <w:szCs w:val="28"/>
              </w:rPr>
              <w:t>Н</w:t>
            </w:r>
            <w:r w:rsidRPr="002825FE">
              <w:rPr>
                <w:rFonts w:eastAsia="Times New Roman"/>
                <w:szCs w:val="28"/>
                <w:vertAlign w:val="subscript"/>
              </w:rPr>
              <w:t>рса</w:t>
            </w:r>
          </w:p>
        </w:tc>
        <w:tc>
          <w:tcPr>
            <w:tcW w:w="1559" w:type="dxa"/>
            <w:vAlign w:val="center"/>
          </w:tcPr>
          <w:p w:rsidR="00533A2F" w:rsidRPr="002825FE" w:rsidRDefault="00533A2F" w:rsidP="00D94B9C">
            <w:pPr>
              <w:tabs>
                <w:tab w:val="left" w:pos="0"/>
                <w:tab w:val="left" w:pos="1021"/>
              </w:tabs>
              <w:spacing w:line="235" w:lineRule="auto"/>
              <w:ind w:right="527" w:firstLine="0"/>
              <w:jc w:val="right"/>
              <w:rPr>
                <w:rFonts w:eastAsia="Times New Roman"/>
                <w:szCs w:val="28"/>
              </w:rPr>
            </w:pPr>
            <w:r w:rsidRPr="002825FE">
              <w:rPr>
                <w:rFonts w:eastAsia="Times New Roman"/>
                <w:szCs w:val="28"/>
              </w:rPr>
              <w:t>10</w:t>
            </w:r>
          </w:p>
        </w:tc>
      </w:tr>
      <w:tr w:rsidR="00533A2F" w:rsidRPr="002825FE" w:rsidTr="00D94B9C">
        <w:trPr>
          <w:trHeight w:val="317"/>
          <w:jc w:val="center"/>
        </w:trPr>
        <w:tc>
          <w:tcPr>
            <w:tcW w:w="4815" w:type="dxa"/>
          </w:tcPr>
          <w:p w:rsidR="00533A2F" w:rsidRPr="002825FE" w:rsidRDefault="00533A2F" w:rsidP="00D94B9C">
            <w:pPr>
              <w:spacing w:line="235" w:lineRule="auto"/>
              <w:ind w:firstLine="0"/>
              <w:jc w:val="left"/>
              <w:rPr>
                <w:rFonts w:eastAsia="Times New Roman"/>
                <w:szCs w:val="28"/>
              </w:rPr>
            </w:pPr>
            <w:r w:rsidRPr="002825FE">
              <w:rPr>
                <w:rFonts w:eastAsia="Times New Roman"/>
                <w:szCs w:val="28"/>
              </w:rPr>
              <w:t>Ставка НДС</w:t>
            </w:r>
          </w:p>
        </w:tc>
        <w:tc>
          <w:tcPr>
            <w:tcW w:w="1559" w:type="dxa"/>
            <w:vAlign w:val="center"/>
          </w:tcPr>
          <w:p w:rsidR="00533A2F" w:rsidRPr="002825FE" w:rsidRDefault="00533A2F" w:rsidP="00D94B9C">
            <w:pPr>
              <w:spacing w:line="235" w:lineRule="auto"/>
              <w:ind w:firstLine="0"/>
              <w:jc w:val="center"/>
              <w:rPr>
                <w:rFonts w:eastAsia="Times New Roman"/>
                <w:szCs w:val="28"/>
              </w:rPr>
            </w:pPr>
            <w:r w:rsidRPr="002825FE">
              <w:rPr>
                <w:rFonts w:eastAsia="Times New Roman"/>
                <w:szCs w:val="28"/>
              </w:rPr>
              <w:t>%</w:t>
            </w:r>
          </w:p>
        </w:tc>
        <w:tc>
          <w:tcPr>
            <w:tcW w:w="1985" w:type="dxa"/>
            <w:vAlign w:val="center"/>
          </w:tcPr>
          <w:p w:rsidR="00533A2F" w:rsidRPr="002825FE" w:rsidRDefault="00533A2F" w:rsidP="00D94B9C">
            <w:pPr>
              <w:spacing w:line="235" w:lineRule="auto"/>
              <w:ind w:firstLine="0"/>
              <w:jc w:val="center"/>
              <w:rPr>
                <w:rFonts w:eastAsia="Times New Roman"/>
                <w:szCs w:val="28"/>
              </w:rPr>
            </w:pPr>
            <w:r w:rsidRPr="002825FE">
              <w:rPr>
                <w:rFonts w:eastAsia="Times New Roman"/>
                <w:szCs w:val="28"/>
              </w:rPr>
              <w:t>Н</w:t>
            </w:r>
            <w:r w:rsidRPr="002825FE">
              <w:rPr>
                <w:rFonts w:eastAsia="Times New Roman"/>
                <w:szCs w:val="28"/>
                <w:vertAlign w:val="subscript"/>
              </w:rPr>
              <w:t>ндс</w:t>
            </w:r>
          </w:p>
        </w:tc>
        <w:tc>
          <w:tcPr>
            <w:tcW w:w="1559" w:type="dxa"/>
            <w:vAlign w:val="center"/>
          </w:tcPr>
          <w:p w:rsidR="00533A2F" w:rsidRPr="002825FE" w:rsidRDefault="00533A2F" w:rsidP="00D94B9C">
            <w:pPr>
              <w:tabs>
                <w:tab w:val="left" w:pos="0"/>
                <w:tab w:val="left" w:pos="1021"/>
              </w:tabs>
              <w:spacing w:line="235" w:lineRule="auto"/>
              <w:ind w:right="527" w:firstLine="0"/>
              <w:jc w:val="right"/>
              <w:rPr>
                <w:rFonts w:eastAsia="Times New Roman"/>
                <w:szCs w:val="28"/>
              </w:rPr>
            </w:pPr>
            <w:r w:rsidRPr="002825FE">
              <w:rPr>
                <w:rFonts w:eastAsia="Times New Roman"/>
                <w:szCs w:val="28"/>
              </w:rPr>
              <w:t>20</w:t>
            </w:r>
          </w:p>
        </w:tc>
      </w:tr>
    </w:tbl>
    <w:p w:rsidR="00533A2F" w:rsidRDefault="00F204AE" w:rsidP="00F204AE">
      <w:pPr>
        <w:pStyle w:val="af4"/>
        <w:rPr>
          <w:lang w:eastAsia="ru-RU"/>
        </w:rPr>
      </w:pPr>
      <w:r>
        <w:rPr>
          <w:lang w:eastAsia="ru-RU"/>
        </w:rPr>
        <w:t xml:space="preserve">В ходе маркетингового анализа были определены следующие показатели. Средняя </w:t>
      </w:r>
      <w:r w:rsidR="008B0328">
        <w:rPr>
          <w:lang w:eastAsia="ru-RU"/>
        </w:rPr>
        <w:t>цена</w:t>
      </w:r>
      <w:r>
        <w:rPr>
          <w:lang w:eastAsia="ru-RU"/>
        </w:rPr>
        <w:t xml:space="preserve"> за простой дизайн для сайта составляет 1000 рублей. При приобретении уникального дизайна с авторскими иллюстрациями и анимацией цена за данную</w:t>
      </w:r>
    </w:p>
    <w:p w:rsidR="00533A2F" w:rsidRDefault="00533A2F" w:rsidP="008B0328">
      <w:pPr>
        <w:pStyle w:val="af4"/>
        <w:ind w:firstLine="0"/>
        <w:rPr>
          <w:lang w:eastAsia="ru-RU"/>
        </w:rPr>
      </w:pPr>
      <w:r>
        <w:rPr>
          <w:lang w:eastAsia="ru-RU"/>
        </w:rPr>
        <w:br w:type="page"/>
      </w:r>
      <w:r w:rsidR="008B0328">
        <w:rPr>
          <w:lang w:eastAsia="ru-RU"/>
        </w:rPr>
        <w:lastRenderedPageBreak/>
        <w:t>услугу увеличивается до 1500 рублей. Если при создании сайта не используется шаблоны или системы управления контентом, то цена за верстку и написание функционала будет больше. Цена за верстку 31 уникальной и адаптивной страницы будет составлять примерно 2000 рублей. Так как при создании сайта никакой системы управления контентом не использовалось, написание функционала будет самым затратным, к тому же для сайта необходимо разработать административную панель. Цена за разработку функционала составляет примерно</w:t>
      </w:r>
      <w:r w:rsidR="003804BA">
        <w:rPr>
          <w:lang w:eastAsia="ru-RU"/>
        </w:rPr>
        <w:t xml:space="preserve"> 45</w:t>
      </w:r>
      <w:r w:rsidR="008B0328">
        <w:rPr>
          <w:lang w:eastAsia="ru-RU"/>
        </w:rPr>
        <w:t>00 рублей. По итогу средняя стоимость веб-сайта «</w:t>
      </w:r>
      <w:r w:rsidR="008B0328">
        <w:rPr>
          <w:lang w:val="en-US" w:eastAsia="ru-RU"/>
        </w:rPr>
        <w:t>BookLover</w:t>
      </w:r>
      <w:r w:rsidR="008B0328">
        <w:rPr>
          <w:lang w:eastAsia="ru-RU"/>
        </w:rPr>
        <w:t xml:space="preserve">» составляет </w:t>
      </w:r>
      <w:r w:rsidR="003804BA">
        <w:rPr>
          <w:lang w:eastAsia="ru-RU"/>
        </w:rPr>
        <w:t>80</w:t>
      </w:r>
      <w:r w:rsidR="008B0328">
        <w:rPr>
          <w:lang w:eastAsia="ru-RU"/>
        </w:rPr>
        <w:t xml:space="preserve">00 рублей </w:t>
      </w:r>
      <w:r w:rsidR="008B0328" w:rsidRPr="008B0328">
        <w:rPr>
          <w:lang w:eastAsia="ru-RU"/>
        </w:rPr>
        <w:t>[</w:t>
      </w:r>
      <w:r w:rsidR="008B0328">
        <w:rPr>
          <w:lang w:eastAsia="ru-RU"/>
        </w:rPr>
        <w:t>25</w:t>
      </w:r>
      <w:r w:rsidR="008B0328" w:rsidRPr="008B0328">
        <w:rPr>
          <w:lang w:eastAsia="ru-RU"/>
        </w:rPr>
        <w:t>]</w:t>
      </w:r>
      <w:r w:rsidR="008B0328">
        <w:rPr>
          <w:lang w:eastAsia="ru-RU"/>
        </w:rPr>
        <w:t>.</w:t>
      </w:r>
    </w:p>
    <w:p w:rsidR="00533A2F" w:rsidRPr="007144C5" w:rsidRDefault="002513D3" w:rsidP="00533A2F">
      <w:pPr>
        <w:pStyle w:val="af8"/>
        <w:spacing w:line="245" w:lineRule="auto"/>
        <w:outlineLvl w:val="1"/>
      </w:pPr>
      <w:bookmarkStart w:id="114" w:name="_Toc483386981"/>
      <w:bookmarkStart w:id="115" w:name="_Toc515364644"/>
      <w:bookmarkStart w:id="116" w:name="_Toc516780912"/>
      <w:bookmarkStart w:id="117" w:name="_Toc9284410"/>
      <w:bookmarkStart w:id="118" w:name="_Toc41255049"/>
      <w:bookmarkStart w:id="119" w:name="_Toc41742054"/>
      <w:bookmarkStart w:id="120" w:name="_Toc42269104"/>
      <w:r>
        <w:t>6</w:t>
      </w:r>
      <w:r w:rsidR="00533A2F" w:rsidRPr="007144C5">
        <w:t xml:space="preserve">.3 Методика </w:t>
      </w:r>
      <w:r w:rsidR="00533A2F" w:rsidRPr="00C12E3C">
        <w:t>обоснования</w:t>
      </w:r>
      <w:r w:rsidR="00533A2F" w:rsidRPr="007144C5">
        <w:t xml:space="preserve"> цены</w:t>
      </w:r>
      <w:bookmarkEnd w:id="114"/>
      <w:bookmarkEnd w:id="115"/>
      <w:bookmarkEnd w:id="116"/>
      <w:bookmarkEnd w:id="117"/>
      <w:bookmarkEnd w:id="118"/>
      <w:bookmarkEnd w:id="119"/>
      <w:bookmarkEnd w:id="120"/>
    </w:p>
    <w:p w:rsidR="00533A2F" w:rsidRPr="00064297" w:rsidRDefault="00533A2F" w:rsidP="00533A2F">
      <w:pPr>
        <w:spacing w:line="245" w:lineRule="auto"/>
      </w:pPr>
      <w:r w:rsidRPr="00064297">
        <w:t>В настоящий момент на рынке программного обеспечения существует ряд продуктов, которые</w:t>
      </w:r>
      <w:r>
        <w:t xml:space="preserve"> частично</w:t>
      </w:r>
      <w:r w:rsidRPr="00064297">
        <w:t xml:space="preserve"> решают задачи,</w:t>
      </w:r>
      <w:r>
        <w:t xml:space="preserve"> которые должно решать разрабатываем</w:t>
      </w:r>
      <w:r w:rsidR="003D084D">
        <w:t>ый</w:t>
      </w:r>
      <w:r>
        <w:t xml:space="preserve"> </w:t>
      </w:r>
      <w:r w:rsidR="003D084D">
        <w:t>веб-сайт</w:t>
      </w:r>
      <w:r>
        <w:t>,</w:t>
      </w:r>
      <w:r w:rsidRPr="00064297">
        <w:t xml:space="preserve"> но не существует абсолютно универсальных </w:t>
      </w:r>
      <w:r w:rsidR="003D084D">
        <w:t>сайтов</w:t>
      </w:r>
      <w:r w:rsidRPr="00064297">
        <w:t>,</w:t>
      </w:r>
      <w:r>
        <w:t xml:space="preserve"> которые смогли бы решить их полностью,</w:t>
      </w:r>
      <w:r w:rsidRPr="00064297">
        <w:t xml:space="preserve"> следовательно, всегда необходима адаптация </w:t>
      </w:r>
      <w:r w:rsidR="003D084D">
        <w:t>ресурса</w:t>
      </w:r>
      <w:r>
        <w:t xml:space="preserve"> к </w:t>
      </w:r>
      <w:r w:rsidRPr="00064297">
        <w:t>предметной области, зачастую требующая привлечения профессиональных,</w:t>
      </w:r>
      <w:r>
        <w:t xml:space="preserve"> а </w:t>
      </w:r>
      <w:r w:rsidRPr="00064297">
        <w:t>значит и высок</w:t>
      </w:r>
      <w:r>
        <w:t>ооплачиваемых специалистов. Для </w:t>
      </w:r>
      <w:r w:rsidRPr="00064297">
        <w:t xml:space="preserve">определения отпускной цены </w:t>
      </w:r>
      <w:r w:rsidR="003D084D">
        <w:t>веб-сайта</w:t>
      </w:r>
      <w:r w:rsidRPr="00064297">
        <w:t xml:space="preserve"> и</w:t>
      </w:r>
      <w:r>
        <w:t>, соответственно, чистой прибыли</w:t>
      </w:r>
      <w:r w:rsidRPr="00064297">
        <w:t xml:space="preserve"> от реализации, необходимо рассчитать полную себестоимость разрабатываемого </w:t>
      </w:r>
      <w:r w:rsidR="003D084D">
        <w:t>сайта</w:t>
      </w:r>
      <w:r w:rsidRPr="00064297">
        <w:t>. Разработка повлечет определенные затраты, которы</w:t>
      </w:r>
      <w:r>
        <w:t>е включают ряд следующих статей:</w:t>
      </w:r>
    </w:p>
    <w:p w:rsidR="00533A2F" w:rsidRPr="00DC566F" w:rsidRDefault="00533A2F" w:rsidP="00533A2F">
      <w:pPr>
        <w:pStyle w:val="a1"/>
        <w:spacing w:line="245" w:lineRule="auto"/>
      </w:pPr>
      <w:r w:rsidRPr="00DC566F">
        <w:t>основная и дополнительная заработные платы исполнителей;</w:t>
      </w:r>
    </w:p>
    <w:p w:rsidR="00533A2F" w:rsidRPr="0076208D" w:rsidRDefault="00533A2F" w:rsidP="00533A2F">
      <w:pPr>
        <w:pStyle w:val="a1"/>
        <w:spacing w:line="245" w:lineRule="auto"/>
        <w:rPr>
          <w:spacing w:val="4"/>
        </w:rPr>
      </w:pPr>
      <w:r w:rsidRPr="0076208D">
        <w:rPr>
          <w:spacing w:val="4"/>
        </w:rPr>
        <w:t>отчисления в фонд социальной защиты населения и отчисления по обязательному страхованию от несчастных случаев на производстве и профессиональных заболеваниях;</w:t>
      </w:r>
    </w:p>
    <w:p w:rsidR="00533A2F" w:rsidRPr="00DC566F" w:rsidRDefault="00533A2F" w:rsidP="00533A2F">
      <w:pPr>
        <w:pStyle w:val="a1"/>
        <w:spacing w:line="245" w:lineRule="auto"/>
      </w:pPr>
      <w:r w:rsidRPr="00DC566F">
        <w:t>расходы на материалы;</w:t>
      </w:r>
    </w:p>
    <w:p w:rsidR="00533A2F" w:rsidRPr="00DC566F" w:rsidRDefault="00533A2F" w:rsidP="00533A2F">
      <w:pPr>
        <w:pStyle w:val="a1"/>
        <w:spacing w:line="245" w:lineRule="auto"/>
      </w:pPr>
      <w:r w:rsidRPr="00DC566F">
        <w:t>расходы на спецоборудование;</w:t>
      </w:r>
    </w:p>
    <w:p w:rsidR="00533A2F" w:rsidRPr="00DC566F" w:rsidRDefault="00533A2F" w:rsidP="00533A2F">
      <w:pPr>
        <w:pStyle w:val="a1"/>
        <w:spacing w:line="245" w:lineRule="auto"/>
      </w:pPr>
      <w:r w:rsidRPr="00DC566F">
        <w:t>расходы на оплату машинного времени;</w:t>
      </w:r>
    </w:p>
    <w:p w:rsidR="00533A2F" w:rsidRPr="00DC566F" w:rsidRDefault="00533A2F" w:rsidP="00533A2F">
      <w:pPr>
        <w:pStyle w:val="a1"/>
        <w:spacing w:line="245" w:lineRule="auto"/>
      </w:pPr>
      <w:r w:rsidRPr="00DC566F">
        <w:t>прочие прямые затраты;</w:t>
      </w:r>
    </w:p>
    <w:p w:rsidR="00533A2F" w:rsidRPr="00DC566F" w:rsidRDefault="00533A2F" w:rsidP="00533A2F">
      <w:pPr>
        <w:pStyle w:val="a1"/>
        <w:spacing w:line="245" w:lineRule="auto"/>
      </w:pPr>
      <w:r w:rsidRPr="00DC566F">
        <w:t>накладные</w:t>
      </w:r>
      <w:r>
        <w:t xml:space="preserve"> расходы.</w:t>
      </w:r>
    </w:p>
    <w:p w:rsidR="00533A2F" w:rsidRDefault="00533A2F" w:rsidP="00533A2F">
      <w:pPr>
        <w:spacing w:line="245" w:lineRule="auto"/>
      </w:pPr>
      <w:r w:rsidRPr="00102387">
        <w:t xml:space="preserve">На основании </w:t>
      </w:r>
      <w:r>
        <w:t xml:space="preserve">всех </w:t>
      </w:r>
      <w:r w:rsidRPr="00102387">
        <w:t xml:space="preserve">затрат рассчитывается себестоимость и отпускная </w:t>
      </w:r>
      <w:r>
        <w:t>цена интернет-ресурса «</w:t>
      </w:r>
      <w:r>
        <w:rPr>
          <w:lang w:val="en-US"/>
        </w:rPr>
        <w:t>BookLover</w:t>
      </w:r>
      <w:r>
        <w:t>»</w:t>
      </w:r>
      <w:r w:rsidRPr="00102387">
        <w:t>.</w:t>
      </w:r>
    </w:p>
    <w:p w:rsidR="00533A2F" w:rsidRDefault="002513D3" w:rsidP="00533A2F">
      <w:pPr>
        <w:pStyle w:val="afb"/>
        <w:spacing w:line="245" w:lineRule="auto"/>
        <w:outlineLvl w:val="2"/>
      </w:pPr>
      <w:bookmarkStart w:id="121" w:name="_Toc483386982"/>
      <w:bookmarkStart w:id="122" w:name="_Toc515364645"/>
      <w:bookmarkStart w:id="123" w:name="_Toc516780913"/>
      <w:bookmarkStart w:id="124" w:name="_Toc9284411"/>
      <w:bookmarkStart w:id="125" w:name="_Toc41255050"/>
      <w:bookmarkStart w:id="126" w:name="_Toc41742055"/>
      <w:bookmarkStart w:id="127" w:name="_Toc42269105"/>
      <w:r>
        <w:t>6</w:t>
      </w:r>
      <w:r w:rsidR="00533A2F" w:rsidRPr="007144C5">
        <w:t>.3.1 Объем программного средства</w:t>
      </w:r>
      <w:bookmarkEnd w:id="121"/>
      <w:bookmarkEnd w:id="122"/>
      <w:bookmarkEnd w:id="123"/>
      <w:bookmarkEnd w:id="124"/>
      <w:bookmarkEnd w:id="125"/>
      <w:bookmarkEnd w:id="126"/>
      <w:bookmarkEnd w:id="127"/>
    </w:p>
    <w:p w:rsidR="00533A2F" w:rsidRDefault="00533A2F" w:rsidP="00533A2F">
      <w:pPr>
        <w:spacing w:line="245" w:lineRule="auto"/>
      </w:pPr>
      <w:r>
        <w:t>Для общего анализа трудоемкости проекта необходимо составить таблицу с общими временными затратами на каждый этап работ</w:t>
      </w:r>
      <w:r w:rsidRPr="00E81ECE">
        <w:t>.</w:t>
      </w:r>
      <w:r>
        <w:t xml:space="preserve"> Исходные данные приведены в таблице </w:t>
      </w:r>
      <w:r w:rsidR="002513D3">
        <w:t>6</w:t>
      </w:r>
      <w:r>
        <w:t>.2.</w:t>
      </w:r>
    </w:p>
    <w:p w:rsidR="00533A2F" w:rsidRPr="00E81ECE" w:rsidRDefault="00533A2F" w:rsidP="00533A2F">
      <w:pPr>
        <w:pStyle w:val="af2"/>
        <w:spacing w:before="300" w:after="300" w:line="245" w:lineRule="auto"/>
        <w:rPr>
          <w:lang w:eastAsia="ru-RU"/>
        </w:rPr>
      </w:pPr>
      <w:r>
        <w:rPr>
          <w:lang w:eastAsia="ru-RU"/>
        </w:rPr>
        <w:t xml:space="preserve">Таблица </w:t>
      </w:r>
      <w:r w:rsidR="002513D3">
        <w:rPr>
          <w:lang w:eastAsia="ru-RU"/>
        </w:rPr>
        <w:t>6</w:t>
      </w:r>
      <w:r w:rsidRPr="00816CA0">
        <w:rPr>
          <w:lang w:eastAsia="ru-RU"/>
        </w:rPr>
        <w:t>.2 –</w:t>
      </w:r>
      <w:r w:rsidRPr="00AC5AA0">
        <w:t xml:space="preserve"> </w:t>
      </w:r>
      <w:r>
        <w:t>Затраты рабочего времени</w:t>
      </w:r>
      <w:r w:rsidRPr="00685811">
        <w:t xml:space="preserve"> на разраб</w:t>
      </w:r>
      <w:r>
        <w:t>отку</w:t>
      </w:r>
      <w:r w:rsidRPr="00685811">
        <w:t xml:space="preserve"> ПС</w:t>
      </w:r>
    </w:p>
    <w:tbl>
      <w:tblPr>
        <w:tblW w:w="100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25"/>
        <w:gridCol w:w="2846"/>
      </w:tblGrid>
      <w:tr w:rsidR="00533A2F" w:rsidRPr="00685811" w:rsidTr="00D94B9C">
        <w:trPr>
          <w:trHeight w:val="317"/>
          <w:jc w:val="center"/>
        </w:trPr>
        <w:tc>
          <w:tcPr>
            <w:tcW w:w="7225" w:type="dxa"/>
            <w:vAlign w:val="center"/>
          </w:tcPr>
          <w:p w:rsidR="00533A2F" w:rsidRPr="00685811" w:rsidRDefault="00533A2F" w:rsidP="00D94B9C">
            <w:pPr>
              <w:suppressAutoHyphens/>
              <w:spacing w:line="245" w:lineRule="auto"/>
              <w:ind w:firstLine="0"/>
              <w:jc w:val="center"/>
              <w:rPr>
                <w:szCs w:val="28"/>
              </w:rPr>
            </w:pPr>
            <w:r w:rsidRPr="00685811">
              <w:rPr>
                <w:szCs w:val="28"/>
              </w:rPr>
              <w:t xml:space="preserve">Содержание </w:t>
            </w:r>
            <w:r>
              <w:rPr>
                <w:szCs w:val="28"/>
              </w:rPr>
              <w:t>работ</w:t>
            </w:r>
          </w:p>
        </w:tc>
        <w:tc>
          <w:tcPr>
            <w:tcW w:w="2846" w:type="dxa"/>
            <w:vAlign w:val="center"/>
          </w:tcPr>
          <w:p w:rsidR="00533A2F" w:rsidRPr="00685811" w:rsidRDefault="00533A2F" w:rsidP="00D94B9C">
            <w:pPr>
              <w:suppressAutoHyphens/>
              <w:spacing w:line="245" w:lineRule="auto"/>
              <w:ind w:firstLine="0"/>
              <w:jc w:val="center"/>
              <w:rPr>
                <w:szCs w:val="28"/>
              </w:rPr>
            </w:pPr>
            <w:r>
              <w:rPr>
                <w:szCs w:val="28"/>
              </w:rPr>
              <w:t>Затраты рабочего времени,</w:t>
            </w:r>
            <w:r w:rsidRPr="00685811">
              <w:rPr>
                <w:szCs w:val="28"/>
              </w:rPr>
              <w:t xml:space="preserve"> </w:t>
            </w:r>
            <w:r>
              <w:rPr>
                <w:szCs w:val="28"/>
              </w:rPr>
              <w:t>рабочих дней</w:t>
            </w:r>
          </w:p>
        </w:tc>
      </w:tr>
      <w:tr w:rsidR="007A0ADE" w:rsidRPr="00685811" w:rsidTr="00BF64A9">
        <w:trPr>
          <w:trHeight w:val="317"/>
          <w:jc w:val="center"/>
        </w:trPr>
        <w:tc>
          <w:tcPr>
            <w:tcW w:w="7225" w:type="dxa"/>
            <w:tcBorders>
              <w:bottom w:val="single" w:sz="4" w:space="0" w:color="auto"/>
            </w:tcBorders>
            <w:vAlign w:val="center"/>
          </w:tcPr>
          <w:p w:rsidR="007A0ADE" w:rsidRPr="00685811" w:rsidRDefault="007A0ADE" w:rsidP="00D94B9C">
            <w:pPr>
              <w:suppressAutoHyphens/>
              <w:spacing w:line="245" w:lineRule="auto"/>
              <w:ind w:firstLine="0"/>
              <w:jc w:val="center"/>
              <w:rPr>
                <w:szCs w:val="28"/>
              </w:rPr>
            </w:pPr>
            <w:r>
              <w:rPr>
                <w:szCs w:val="28"/>
              </w:rPr>
              <w:t>1</w:t>
            </w:r>
          </w:p>
        </w:tc>
        <w:tc>
          <w:tcPr>
            <w:tcW w:w="2846" w:type="dxa"/>
            <w:tcBorders>
              <w:bottom w:val="single" w:sz="4" w:space="0" w:color="auto"/>
            </w:tcBorders>
            <w:vAlign w:val="center"/>
          </w:tcPr>
          <w:p w:rsidR="007A0ADE" w:rsidRDefault="007A0ADE" w:rsidP="00BF64A9">
            <w:pPr>
              <w:suppressAutoHyphens/>
              <w:spacing w:line="245" w:lineRule="auto"/>
              <w:ind w:right="1187" w:firstLine="0"/>
              <w:jc w:val="right"/>
              <w:rPr>
                <w:szCs w:val="28"/>
              </w:rPr>
            </w:pPr>
            <w:r>
              <w:rPr>
                <w:szCs w:val="28"/>
              </w:rPr>
              <w:t>2</w:t>
            </w:r>
          </w:p>
        </w:tc>
      </w:tr>
      <w:tr w:rsidR="00533A2F" w:rsidRPr="00685811" w:rsidTr="00BF64A9">
        <w:trPr>
          <w:trHeight w:val="317"/>
          <w:jc w:val="center"/>
        </w:trPr>
        <w:tc>
          <w:tcPr>
            <w:tcW w:w="7225" w:type="dxa"/>
            <w:tcBorders>
              <w:bottom w:val="nil"/>
            </w:tcBorders>
            <w:vAlign w:val="center"/>
          </w:tcPr>
          <w:p w:rsidR="00533A2F" w:rsidRPr="00E81ECE" w:rsidRDefault="00533A2F" w:rsidP="00404260">
            <w:pPr>
              <w:pStyle w:val="ab"/>
              <w:numPr>
                <w:ilvl w:val="0"/>
                <w:numId w:val="31"/>
              </w:numPr>
              <w:suppressAutoHyphens/>
              <w:spacing w:line="245" w:lineRule="auto"/>
              <w:ind w:left="0" w:firstLine="0"/>
              <w:jc w:val="left"/>
              <w:rPr>
                <w:szCs w:val="28"/>
              </w:rPr>
            </w:pPr>
            <w:r>
              <w:rPr>
                <w:szCs w:val="28"/>
              </w:rPr>
              <w:t xml:space="preserve">Постановка целей и задач </w:t>
            </w:r>
            <w:r w:rsidR="00404260">
              <w:rPr>
                <w:szCs w:val="28"/>
              </w:rPr>
              <w:t>проекта</w:t>
            </w:r>
          </w:p>
        </w:tc>
        <w:tc>
          <w:tcPr>
            <w:tcW w:w="2846" w:type="dxa"/>
            <w:tcBorders>
              <w:bottom w:val="nil"/>
            </w:tcBorders>
            <w:vAlign w:val="center"/>
          </w:tcPr>
          <w:p w:rsidR="00533A2F" w:rsidRPr="00685811" w:rsidRDefault="00533A2F" w:rsidP="00D94B9C">
            <w:pPr>
              <w:suppressAutoHyphens/>
              <w:spacing w:line="245" w:lineRule="auto"/>
              <w:ind w:right="1187" w:firstLine="0"/>
              <w:jc w:val="right"/>
              <w:rPr>
                <w:szCs w:val="28"/>
              </w:rPr>
            </w:pPr>
            <w:r>
              <w:rPr>
                <w:szCs w:val="28"/>
              </w:rPr>
              <w:t>1</w:t>
            </w:r>
          </w:p>
        </w:tc>
      </w:tr>
    </w:tbl>
    <w:p w:rsidR="007A0ADE" w:rsidRDefault="002520FB" w:rsidP="002520FB">
      <w:pPr>
        <w:spacing w:before="280" w:after="280"/>
        <w:ind w:firstLine="0"/>
      </w:pPr>
      <w:r>
        <w:lastRenderedPageBreak/>
        <w:t>Продолжение таблицы 6.2</w:t>
      </w:r>
    </w:p>
    <w:tbl>
      <w:tblPr>
        <w:tblW w:w="100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25"/>
        <w:gridCol w:w="2846"/>
      </w:tblGrid>
      <w:tr w:rsidR="002520FB" w:rsidRPr="00685811" w:rsidTr="00D94B9C">
        <w:trPr>
          <w:trHeight w:val="317"/>
          <w:jc w:val="center"/>
        </w:trPr>
        <w:tc>
          <w:tcPr>
            <w:tcW w:w="7225" w:type="dxa"/>
            <w:vAlign w:val="center"/>
          </w:tcPr>
          <w:p w:rsidR="002520FB" w:rsidRPr="002520FB" w:rsidRDefault="00BF64A9" w:rsidP="00BF64A9">
            <w:pPr>
              <w:suppressAutoHyphens/>
              <w:spacing w:line="245" w:lineRule="auto"/>
              <w:ind w:left="709" w:firstLine="0"/>
              <w:jc w:val="center"/>
              <w:rPr>
                <w:spacing w:val="-4"/>
                <w:szCs w:val="28"/>
              </w:rPr>
            </w:pPr>
            <w:r>
              <w:rPr>
                <w:spacing w:val="-4"/>
                <w:szCs w:val="28"/>
              </w:rPr>
              <w:t>1</w:t>
            </w:r>
          </w:p>
        </w:tc>
        <w:tc>
          <w:tcPr>
            <w:tcW w:w="2846" w:type="dxa"/>
            <w:vAlign w:val="center"/>
          </w:tcPr>
          <w:p w:rsidR="002520FB" w:rsidRDefault="00BF64A9" w:rsidP="00BF64A9">
            <w:pPr>
              <w:suppressAutoHyphens/>
              <w:spacing w:line="245" w:lineRule="auto"/>
              <w:ind w:right="-89" w:firstLine="0"/>
              <w:jc w:val="center"/>
              <w:rPr>
                <w:szCs w:val="28"/>
              </w:rPr>
            </w:pPr>
            <w:r>
              <w:rPr>
                <w:szCs w:val="28"/>
              </w:rPr>
              <w:t>2</w:t>
            </w:r>
          </w:p>
        </w:tc>
      </w:tr>
      <w:tr w:rsidR="00533A2F" w:rsidRPr="00685811" w:rsidTr="00D94B9C">
        <w:trPr>
          <w:trHeight w:val="317"/>
          <w:jc w:val="center"/>
        </w:trPr>
        <w:tc>
          <w:tcPr>
            <w:tcW w:w="7225" w:type="dxa"/>
            <w:vAlign w:val="center"/>
          </w:tcPr>
          <w:p w:rsidR="00533A2F" w:rsidRPr="007E6430" w:rsidRDefault="00533A2F" w:rsidP="00533A2F">
            <w:pPr>
              <w:pStyle w:val="ab"/>
              <w:numPr>
                <w:ilvl w:val="0"/>
                <w:numId w:val="31"/>
              </w:numPr>
              <w:suppressAutoHyphens/>
              <w:spacing w:line="245" w:lineRule="auto"/>
              <w:ind w:left="0" w:firstLine="0"/>
              <w:jc w:val="left"/>
              <w:rPr>
                <w:spacing w:val="-4"/>
                <w:szCs w:val="28"/>
              </w:rPr>
            </w:pPr>
            <w:r w:rsidRPr="007E6430">
              <w:rPr>
                <w:spacing w:val="-4"/>
                <w:szCs w:val="28"/>
              </w:rPr>
              <w:t>Создание, проработка технического задания на </w:t>
            </w:r>
            <w:r>
              <w:rPr>
                <w:spacing w:val="-4"/>
                <w:szCs w:val="28"/>
              </w:rPr>
              <w:t>разработку</w:t>
            </w:r>
          </w:p>
        </w:tc>
        <w:tc>
          <w:tcPr>
            <w:tcW w:w="2846" w:type="dxa"/>
            <w:vAlign w:val="center"/>
          </w:tcPr>
          <w:p w:rsidR="00533A2F" w:rsidRPr="00685811" w:rsidRDefault="00533A2F" w:rsidP="00D94B9C">
            <w:pPr>
              <w:suppressAutoHyphens/>
              <w:spacing w:line="245" w:lineRule="auto"/>
              <w:ind w:right="1187" w:firstLine="0"/>
              <w:jc w:val="right"/>
              <w:rPr>
                <w:szCs w:val="28"/>
              </w:rPr>
            </w:pPr>
            <w:r>
              <w:rPr>
                <w:szCs w:val="28"/>
              </w:rPr>
              <w:t>1</w:t>
            </w:r>
          </w:p>
        </w:tc>
      </w:tr>
      <w:tr w:rsidR="00533A2F" w:rsidRPr="00685811" w:rsidTr="00D94B9C">
        <w:trPr>
          <w:trHeight w:val="317"/>
          <w:jc w:val="center"/>
        </w:trPr>
        <w:tc>
          <w:tcPr>
            <w:tcW w:w="7225" w:type="dxa"/>
            <w:vAlign w:val="center"/>
          </w:tcPr>
          <w:p w:rsidR="00533A2F" w:rsidRPr="00E81ECE" w:rsidRDefault="00533A2F" w:rsidP="00533A2F">
            <w:pPr>
              <w:pStyle w:val="ab"/>
              <w:numPr>
                <w:ilvl w:val="0"/>
                <w:numId w:val="31"/>
              </w:numPr>
              <w:tabs>
                <w:tab w:val="left" w:pos="1620"/>
              </w:tabs>
              <w:suppressAutoHyphens/>
              <w:spacing w:line="245" w:lineRule="auto"/>
              <w:ind w:left="0" w:firstLine="0"/>
              <w:jc w:val="left"/>
              <w:rPr>
                <w:szCs w:val="28"/>
              </w:rPr>
            </w:pPr>
            <w:r>
              <w:rPr>
                <w:szCs w:val="28"/>
              </w:rPr>
              <w:t>Создание прототипов</w:t>
            </w:r>
          </w:p>
        </w:tc>
        <w:tc>
          <w:tcPr>
            <w:tcW w:w="2846" w:type="dxa"/>
            <w:vAlign w:val="center"/>
          </w:tcPr>
          <w:p w:rsidR="00533A2F" w:rsidRPr="00685811" w:rsidRDefault="00533A2F" w:rsidP="00D94B9C">
            <w:pPr>
              <w:suppressAutoHyphens/>
              <w:spacing w:line="245" w:lineRule="auto"/>
              <w:ind w:right="1187" w:firstLine="0"/>
              <w:jc w:val="right"/>
              <w:rPr>
                <w:szCs w:val="28"/>
              </w:rPr>
            </w:pPr>
            <w:r>
              <w:rPr>
                <w:szCs w:val="28"/>
              </w:rPr>
              <w:t>3</w:t>
            </w:r>
          </w:p>
        </w:tc>
      </w:tr>
      <w:tr w:rsidR="00533A2F" w:rsidRPr="00685811" w:rsidTr="00D94B9C">
        <w:trPr>
          <w:trHeight w:val="317"/>
          <w:jc w:val="center"/>
        </w:trPr>
        <w:tc>
          <w:tcPr>
            <w:tcW w:w="7225" w:type="dxa"/>
            <w:vAlign w:val="center"/>
          </w:tcPr>
          <w:p w:rsidR="00533A2F" w:rsidRPr="00E81ECE" w:rsidRDefault="00533A2F" w:rsidP="00533A2F">
            <w:pPr>
              <w:pStyle w:val="ab"/>
              <w:numPr>
                <w:ilvl w:val="0"/>
                <w:numId w:val="31"/>
              </w:numPr>
              <w:tabs>
                <w:tab w:val="left" w:pos="1620"/>
              </w:tabs>
              <w:suppressAutoHyphens/>
              <w:spacing w:line="245" w:lineRule="auto"/>
              <w:ind w:left="0" w:firstLine="0"/>
              <w:jc w:val="left"/>
              <w:rPr>
                <w:szCs w:val="28"/>
                <w:lang w:val="en-US"/>
              </w:rPr>
            </w:pPr>
            <w:r>
              <w:rPr>
                <w:szCs w:val="28"/>
              </w:rPr>
              <w:t>Создание макетов дизайна сайта</w:t>
            </w:r>
          </w:p>
        </w:tc>
        <w:tc>
          <w:tcPr>
            <w:tcW w:w="2846" w:type="dxa"/>
            <w:vAlign w:val="center"/>
          </w:tcPr>
          <w:p w:rsidR="00533A2F" w:rsidRPr="00711DF6" w:rsidRDefault="00533A2F" w:rsidP="00D94B9C">
            <w:pPr>
              <w:suppressAutoHyphens/>
              <w:spacing w:line="245" w:lineRule="auto"/>
              <w:ind w:right="1187" w:firstLine="0"/>
              <w:jc w:val="right"/>
              <w:rPr>
                <w:szCs w:val="28"/>
              </w:rPr>
            </w:pPr>
            <w:r>
              <w:rPr>
                <w:szCs w:val="28"/>
              </w:rPr>
              <w:t>4</w:t>
            </w:r>
          </w:p>
        </w:tc>
      </w:tr>
      <w:tr w:rsidR="00533A2F" w:rsidRPr="00685811" w:rsidTr="00D94B9C">
        <w:trPr>
          <w:trHeight w:val="317"/>
          <w:jc w:val="center"/>
        </w:trPr>
        <w:tc>
          <w:tcPr>
            <w:tcW w:w="7225" w:type="dxa"/>
            <w:vAlign w:val="center"/>
          </w:tcPr>
          <w:p w:rsidR="00533A2F" w:rsidRPr="00E81ECE" w:rsidRDefault="00533A2F" w:rsidP="00533A2F">
            <w:pPr>
              <w:pStyle w:val="ab"/>
              <w:numPr>
                <w:ilvl w:val="0"/>
                <w:numId w:val="31"/>
              </w:numPr>
              <w:tabs>
                <w:tab w:val="left" w:pos="1620"/>
              </w:tabs>
              <w:suppressAutoHyphens/>
              <w:spacing w:line="245" w:lineRule="auto"/>
              <w:ind w:left="0" w:firstLine="0"/>
              <w:jc w:val="left"/>
              <w:rPr>
                <w:szCs w:val="28"/>
                <w:lang w:val="en-US"/>
              </w:rPr>
            </w:pPr>
            <w:r>
              <w:rPr>
                <w:szCs w:val="28"/>
              </w:rPr>
              <w:t>Верстка макетов дизайна сайта</w:t>
            </w:r>
          </w:p>
        </w:tc>
        <w:tc>
          <w:tcPr>
            <w:tcW w:w="2846" w:type="dxa"/>
            <w:vAlign w:val="center"/>
          </w:tcPr>
          <w:p w:rsidR="00533A2F" w:rsidRPr="00685811" w:rsidRDefault="00533A2F" w:rsidP="00D94B9C">
            <w:pPr>
              <w:suppressAutoHyphens/>
              <w:spacing w:line="245" w:lineRule="auto"/>
              <w:ind w:right="1187" w:firstLine="0"/>
              <w:jc w:val="right"/>
              <w:rPr>
                <w:szCs w:val="28"/>
              </w:rPr>
            </w:pPr>
            <w:r>
              <w:rPr>
                <w:szCs w:val="28"/>
              </w:rPr>
              <w:t>5</w:t>
            </w:r>
          </w:p>
        </w:tc>
      </w:tr>
      <w:tr w:rsidR="00533A2F" w:rsidRPr="00685811" w:rsidTr="00D94B9C">
        <w:trPr>
          <w:trHeight w:val="317"/>
          <w:jc w:val="center"/>
        </w:trPr>
        <w:tc>
          <w:tcPr>
            <w:tcW w:w="7225" w:type="dxa"/>
            <w:vAlign w:val="center"/>
          </w:tcPr>
          <w:p w:rsidR="00533A2F" w:rsidRPr="00E81ECE" w:rsidRDefault="00533A2F" w:rsidP="00533A2F">
            <w:pPr>
              <w:pStyle w:val="ab"/>
              <w:numPr>
                <w:ilvl w:val="0"/>
                <w:numId w:val="31"/>
              </w:numPr>
              <w:tabs>
                <w:tab w:val="left" w:pos="1620"/>
              </w:tabs>
              <w:suppressAutoHyphens/>
              <w:spacing w:line="245" w:lineRule="auto"/>
              <w:ind w:left="0" w:firstLine="0"/>
              <w:jc w:val="left"/>
              <w:rPr>
                <w:szCs w:val="28"/>
                <w:lang w:val="en-US"/>
              </w:rPr>
            </w:pPr>
            <w:r>
              <w:rPr>
                <w:szCs w:val="28"/>
              </w:rPr>
              <w:t>Проектирование БД</w:t>
            </w:r>
          </w:p>
        </w:tc>
        <w:tc>
          <w:tcPr>
            <w:tcW w:w="2846" w:type="dxa"/>
            <w:vAlign w:val="center"/>
          </w:tcPr>
          <w:p w:rsidR="00533A2F" w:rsidRPr="00685811" w:rsidRDefault="00533A2F" w:rsidP="00D94B9C">
            <w:pPr>
              <w:suppressAutoHyphens/>
              <w:spacing w:line="245" w:lineRule="auto"/>
              <w:ind w:right="1187" w:firstLine="0"/>
              <w:jc w:val="right"/>
              <w:rPr>
                <w:szCs w:val="28"/>
              </w:rPr>
            </w:pPr>
            <w:r>
              <w:rPr>
                <w:szCs w:val="28"/>
              </w:rPr>
              <w:t>3</w:t>
            </w:r>
          </w:p>
        </w:tc>
      </w:tr>
      <w:tr w:rsidR="00533A2F" w:rsidRPr="00685811" w:rsidTr="00D94B9C">
        <w:trPr>
          <w:trHeight w:val="317"/>
          <w:jc w:val="center"/>
        </w:trPr>
        <w:tc>
          <w:tcPr>
            <w:tcW w:w="7225" w:type="dxa"/>
            <w:vAlign w:val="center"/>
          </w:tcPr>
          <w:p w:rsidR="00533A2F" w:rsidRPr="00E81ECE" w:rsidRDefault="00533A2F" w:rsidP="00404260">
            <w:pPr>
              <w:pStyle w:val="ab"/>
              <w:numPr>
                <w:ilvl w:val="0"/>
                <w:numId w:val="31"/>
              </w:numPr>
              <w:tabs>
                <w:tab w:val="left" w:pos="1620"/>
              </w:tabs>
              <w:suppressAutoHyphens/>
              <w:spacing w:line="245" w:lineRule="auto"/>
              <w:ind w:left="0" w:firstLine="0"/>
              <w:jc w:val="left"/>
              <w:rPr>
                <w:szCs w:val="28"/>
                <w:lang w:val="en-US"/>
              </w:rPr>
            </w:pPr>
            <w:r>
              <w:rPr>
                <w:szCs w:val="28"/>
              </w:rPr>
              <w:t xml:space="preserve">Разработка функциональной части </w:t>
            </w:r>
            <w:r w:rsidR="00404260">
              <w:rPr>
                <w:szCs w:val="28"/>
              </w:rPr>
              <w:t>сайта</w:t>
            </w:r>
          </w:p>
        </w:tc>
        <w:tc>
          <w:tcPr>
            <w:tcW w:w="2846" w:type="dxa"/>
            <w:vAlign w:val="center"/>
          </w:tcPr>
          <w:p w:rsidR="00533A2F" w:rsidRPr="00685811" w:rsidRDefault="00533A2F" w:rsidP="00D94B9C">
            <w:pPr>
              <w:suppressAutoHyphens/>
              <w:spacing w:line="245" w:lineRule="auto"/>
              <w:ind w:right="1187" w:firstLine="0"/>
              <w:jc w:val="right"/>
              <w:rPr>
                <w:szCs w:val="28"/>
              </w:rPr>
            </w:pPr>
            <w:r>
              <w:rPr>
                <w:szCs w:val="28"/>
              </w:rPr>
              <w:t>25</w:t>
            </w:r>
          </w:p>
        </w:tc>
      </w:tr>
      <w:tr w:rsidR="00533A2F" w:rsidRPr="00685811" w:rsidTr="00D94B9C">
        <w:trPr>
          <w:trHeight w:val="317"/>
          <w:jc w:val="center"/>
        </w:trPr>
        <w:tc>
          <w:tcPr>
            <w:tcW w:w="7225" w:type="dxa"/>
            <w:vAlign w:val="center"/>
          </w:tcPr>
          <w:p w:rsidR="00533A2F" w:rsidRDefault="00533A2F" w:rsidP="00533A2F">
            <w:pPr>
              <w:pStyle w:val="ab"/>
              <w:numPr>
                <w:ilvl w:val="0"/>
                <w:numId w:val="31"/>
              </w:numPr>
              <w:tabs>
                <w:tab w:val="left" w:pos="1620"/>
              </w:tabs>
              <w:suppressAutoHyphens/>
              <w:spacing w:line="245" w:lineRule="auto"/>
              <w:ind w:left="0" w:firstLine="0"/>
              <w:jc w:val="left"/>
              <w:rPr>
                <w:szCs w:val="28"/>
              </w:rPr>
            </w:pPr>
            <w:r>
              <w:rPr>
                <w:szCs w:val="28"/>
              </w:rPr>
              <w:t>Тестирование</w:t>
            </w:r>
          </w:p>
        </w:tc>
        <w:tc>
          <w:tcPr>
            <w:tcW w:w="2846" w:type="dxa"/>
            <w:vAlign w:val="center"/>
          </w:tcPr>
          <w:p w:rsidR="00533A2F" w:rsidRDefault="00533A2F" w:rsidP="00D94B9C">
            <w:pPr>
              <w:suppressAutoHyphens/>
              <w:spacing w:line="245" w:lineRule="auto"/>
              <w:ind w:right="1187" w:firstLine="0"/>
              <w:jc w:val="right"/>
              <w:rPr>
                <w:szCs w:val="28"/>
              </w:rPr>
            </w:pPr>
            <w:r>
              <w:rPr>
                <w:szCs w:val="28"/>
              </w:rPr>
              <w:t>4</w:t>
            </w:r>
          </w:p>
        </w:tc>
      </w:tr>
      <w:tr w:rsidR="00533A2F" w:rsidRPr="00685811" w:rsidTr="00D94B9C">
        <w:trPr>
          <w:trHeight w:val="317"/>
          <w:jc w:val="center"/>
        </w:trPr>
        <w:tc>
          <w:tcPr>
            <w:tcW w:w="7225" w:type="dxa"/>
            <w:vAlign w:val="center"/>
          </w:tcPr>
          <w:p w:rsidR="00533A2F" w:rsidRPr="00685811" w:rsidRDefault="00533A2F" w:rsidP="00D94B9C">
            <w:pPr>
              <w:tabs>
                <w:tab w:val="left" w:pos="1620"/>
              </w:tabs>
              <w:suppressAutoHyphens/>
              <w:spacing w:line="245" w:lineRule="auto"/>
              <w:ind w:firstLine="0"/>
              <w:jc w:val="left"/>
              <w:rPr>
                <w:szCs w:val="28"/>
              </w:rPr>
            </w:pPr>
            <w:r>
              <w:rPr>
                <w:szCs w:val="28"/>
              </w:rPr>
              <w:t>Всего</w:t>
            </w:r>
          </w:p>
        </w:tc>
        <w:tc>
          <w:tcPr>
            <w:tcW w:w="2846" w:type="dxa"/>
            <w:vAlign w:val="center"/>
          </w:tcPr>
          <w:p w:rsidR="00533A2F" w:rsidRPr="00685811" w:rsidRDefault="00533A2F" w:rsidP="00D94B9C">
            <w:pPr>
              <w:suppressAutoHyphens/>
              <w:spacing w:line="245" w:lineRule="auto"/>
              <w:ind w:right="1187" w:firstLine="0"/>
              <w:jc w:val="right"/>
              <w:rPr>
                <w:szCs w:val="28"/>
              </w:rPr>
            </w:pPr>
            <w:r>
              <w:rPr>
                <w:szCs w:val="28"/>
              </w:rPr>
              <w:t>46</w:t>
            </w:r>
          </w:p>
        </w:tc>
      </w:tr>
    </w:tbl>
    <w:p w:rsidR="00533A2F" w:rsidRPr="007144C5" w:rsidRDefault="00533A2F" w:rsidP="00533A2F">
      <w:pPr>
        <w:spacing w:before="280" w:line="242" w:lineRule="auto"/>
      </w:pPr>
      <w:r w:rsidRPr="007144C5">
        <w:t>Для оценки объема программного средства, все его функции классифицируются</w:t>
      </w:r>
      <w:r>
        <w:t xml:space="preserve"> с </w:t>
      </w:r>
      <w:r w:rsidRPr="007144C5">
        <w:t>использованием специального каталога функций</w:t>
      </w:r>
      <w:r>
        <w:t xml:space="preserve">, который определяет их объем. </w:t>
      </w:r>
      <w:r w:rsidRPr="007144C5">
        <w:t xml:space="preserve">Общий объем программного средства </w:t>
      </w:r>
      <w:r w:rsidRPr="007144C5">
        <w:rPr>
          <w:i/>
          <w:lang w:val="en-US"/>
        </w:rPr>
        <w:t>V</w:t>
      </w:r>
      <w:r w:rsidRPr="007144C5">
        <w:rPr>
          <w:vertAlign w:val="subscript"/>
          <w:lang w:val="en-US"/>
        </w:rPr>
        <w:t>o</w:t>
      </w:r>
      <w:r w:rsidRPr="007144C5">
        <w:t xml:space="preserve">, вычисляется как сумма объемов </w:t>
      </w:r>
      <w:r w:rsidRPr="007144C5">
        <w:rPr>
          <w:i/>
          <w:lang w:val="en-US"/>
        </w:rPr>
        <w:t>V</w:t>
      </w:r>
      <w:r w:rsidRPr="007144C5">
        <w:rPr>
          <w:i/>
          <w:vertAlign w:val="subscript"/>
          <w:lang w:val="en-US"/>
        </w:rPr>
        <w:t>i</w:t>
      </w:r>
      <w:r w:rsidRPr="007144C5">
        <w:t xml:space="preserve"> каждой из </w:t>
      </w:r>
      <w:r w:rsidRPr="007144C5">
        <w:rPr>
          <w:i/>
          <w:lang w:val="en-US"/>
        </w:rPr>
        <w:t>n</w:t>
      </w:r>
      <w:r>
        <w:t xml:space="preserve"> его функций согласно формуле </w:t>
      </w:r>
      <w:r w:rsidR="002513D3">
        <w:t>6</w:t>
      </w:r>
      <w:r>
        <w:t>.1</w:t>
      </w:r>
      <w:r>
        <w:rPr>
          <w:rFonts w:ascii="Roboto" w:hAnsi="Roboto"/>
          <w:color w:val="000000"/>
          <w:sz w:val="20"/>
          <w:szCs w:val="20"/>
          <w:shd w:val="clear" w:color="auto" w:fill="FFFFFF"/>
        </w:rPr>
        <w:t>:</w:t>
      </w:r>
    </w:p>
    <w:tbl>
      <w:tblPr>
        <w:tblStyle w:val="ad"/>
        <w:tblW w:w="11721" w:type="dxa"/>
        <w:tblLayout w:type="fixed"/>
        <w:tblLook w:val="04A0" w:firstRow="1" w:lastRow="0" w:firstColumn="1" w:lastColumn="0" w:noHBand="0" w:noVBand="1"/>
      </w:tblPr>
      <w:tblGrid>
        <w:gridCol w:w="1276"/>
        <w:gridCol w:w="7133"/>
        <w:gridCol w:w="1656"/>
        <w:gridCol w:w="1656"/>
      </w:tblGrid>
      <w:tr w:rsidR="00533A2F" w:rsidRPr="007144C5" w:rsidTr="00D94B9C">
        <w:tc>
          <w:tcPr>
            <w:tcW w:w="1276" w:type="dxa"/>
            <w:tcBorders>
              <w:top w:val="nil"/>
              <w:left w:val="nil"/>
              <w:bottom w:val="nil"/>
              <w:right w:val="nil"/>
            </w:tcBorders>
          </w:tcPr>
          <w:p w:rsidR="00533A2F" w:rsidRPr="007144C5" w:rsidRDefault="00533A2F" w:rsidP="00D94B9C">
            <w:pPr>
              <w:suppressAutoHyphens/>
              <w:spacing w:line="242" w:lineRule="auto"/>
            </w:pPr>
          </w:p>
        </w:tc>
        <w:tc>
          <w:tcPr>
            <w:tcW w:w="7133" w:type="dxa"/>
            <w:tcBorders>
              <w:top w:val="nil"/>
              <w:left w:val="nil"/>
              <w:bottom w:val="nil"/>
              <w:right w:val="nil"/>
            </w:tcBorders>
          </w:tcPr>
          <w:p w:rsidR="00533A2F" w:rsidRPr="007144C5" w:rsidRDefault="00533A2F" w:rsidP="00D94B9C">
            <w:pPr>
              <w:suppressAutoHyphens/>
              <w:spacing w:before="60" w:after="60" w:line="242" w:lineRule="auto"/>
              <w:ind w:firstLine="0"/>
              <w:jc w:val="center"/>
            </w:pPr>
            <w:r w:rsidRPr="00C63496">
              <w:rPr>
                <w:rStyle w:val="affff0"/>
                <w:rFonts w:eastAsia="Calibri"/>
                <w:noProof/>
              </w:rPr>
              <w:object w:dxaOrig="1060" w:dyaOrig="680">
                <v:shape id="_x0000_i1035" type="#_x0000_t75" style="width:58.5pt;height:37.5pt" o:ole="" fillcolor="window">
                  <v:imagedata r:id="rId96" o:title="" cropright="6839f"/>
                </v:shape>
                <o:OLEObject Type="Embed" ProgID="Equation.3" ShapeID="_x0000_i1035" DrawAspect="Content" ObjectID="_1652883564" r:id="rId97"/>
              </w:object>
            </w:r>
            <w:r w:rsidRPr="000E2099">
              <w:rPr>
                <w:position w:val="22"/>
              </w:rPr>
              <w:t>.</w:t>
            </w:r>
          </w:p>
        </w:tc>
        <w:tc>
          <w:tcPr>
            <w:tcW w:w="1656" w:type="dxa"/>
            <w:tcBorders>
              <w:top w:val="nil"/>
              <w:left w:val="nil"/>
              <w:bottom w:val="nil"/>
              <w:right w:val="nil"/>
            </w:tcBorders>
            <w:vAlign w:val="center"/>
          </w:tcPr>
          <w:p w:rsidR="00533A2F" w:rsidRPr="007144C5" w:rsidRDefault="00533A2F" w:rsidP="002513D3">
            <w:pPr>
              <w:suppressAutoHyphens/>
              <w:spacing w:line="242" w:lineRule="auto"/>
              <w:jc w:val="right"/>
            </w:pPr>
            <w:r>
              <w:t>(</w:t>
            </w:r>
            <w:r w:rsidR="002513D3">
              <w:t>6</w:t>
            </w:r>
            <w:r w:rsidRPr="007144C5">
              <w:t>.1)</w:t>
            </w:r>
          </w:p>
        </w:tc>
        <w:tc>
          <w:tcPr>
            <w:tcW w:w="1656" w:type="dxa"/>
            <w:tcBorders>
              <w:top w:val="nil"/>
              <w:left w:val="nil"/>
              <w:bottom w:val="nil"/>
              <w:right w:val="nil"/>
            </w:tcBorders>
          </w:tcPr>
          <w:p w:rsidR="00533A2F" w:rsidRDefault="00533A2F" w:rsidP="00D94B9C">
            <w:pPr>
              <w:suppressAutoHyphens/>
              <w:spacing w:line="242" w:lineRule="auto"/>
              <w:jc w:val="right"/>
            </w:pPr>
          </w:p>
        </w:tc>
      </w:tr>
    </w:tbl>
    <w:p w:rsidR="00533A2F" w:rsidRPr="00520833" w:rsidRDefault="00533A2F" w:rsidP="00533A2F">
      <w:pPr>
        <w:spacing w:line="242" w:lineRule="auto"/>
        <w:rPr>
          <w:spacing w:val="-6"/>
        </w:rPr>
      </w:pPr>
      <w:r>
        <w:rPr>
          <w:spacing w:val="-6"/>
        </w:rPr>
        <w:t xml:space="preserve">В таблице </w:t>
      </w:r>
      <w:r w:rsidR="002513D3">
        <w:rPr>
          <w:spacing w:val="-6"/>
        </w:rPr>
        <w:t>6</w:t>
      </w:r>
      <w:r w:rsidRPr="00520833">
        <w:rPr>
          <w:spacing w:val="-6"/>
        </w:rPr>
        <w:t>.</w:t>
      </w:r>
      <w:r w:rsidRPr="00593389">
        <w:rPr>
          <w:spacing w:val="-6"/>
        </w:rPr>
        <w:t>3</w:t>
      </w:r>
      <w:r w:rsidRPr="00520833">
        <w:rPr>
          <w:spacing w:val="-6"/>
        </w:rPr>
        <w:t xml:space="preserve"> представлены функции, присутствующие в рассматриваемом </w:t>
      </w:r>
      <w:r w:rsidR="001161E2">
        <w:rPr>
          <w:spacing w:val="-6"/>
        </w:rPr>
        <w:t>веб-сайте</w:t>
      </w:r>
      <w:r w:rsidRPr="00520833">
        <w:rPr>
          <w:spacing w:val="-6"/>
        </w:rPr>
        <w:t xml:space="preserve"> и соответствующий им объем в условных машино-командах.</w:t>
      </w:r>
    </w:p>
    <w:p w:rsidR="00533A2F" w:rsidRPr="007144C5" w:rsidRDefault="00533A2F" w:rsidP="00533A2F">
      <w:pPr>
        <w:pStyle w:val="af2"/>
        <w:spacing w:line="242" w:lineRule="auto"/>
        <w:rPr>
          <w:lang w:eastAsia="ru-RU"/>
        </w:rPr>
      </w:pPr>
      <w:r>
        <w:rPr>
          <w:lang w:eastAsia="ru-RU"/>
        </w:rPr>
        <w:t xml:space="preserve">Таблица </w:t>
      </w:r>
      <w:r w:rsidR="002513D3">
        <w:rPr>
          <w:lang w:eastAsia="ru-RU"/>
        </w:rPr>
        <w:t>6</w:t>
      </w:r>
      <w:r w:rsidRPr="007144C5">
        <w:rPr>
          <w:lang w:eastAsia="ru-RU"/>
        </w:rPr>
        <w:t>.</w:t>
      </w:r>
      <w:r w:rsidRPr="00593389">
        <w:rPr>
          <w:lang w:eastAsia="ru-RU"/>
        </w:rPr>
        <w:t>3</w:t>
      </w:r>
      <w:r w:rsidRPr="007144C5">
        <w:rPr>
          <w:lang w:eastAsia="ru-RU"/>
        </w:rPr>
        <w:t xml:space="preserve"> – Содержание и объем функций в программном средстве</w:t>
      </w:r>
    </w:p>
    <w:tbl>
      <w:tblPr>
        <w:tblStyle w:val="ad"/>
        <w:tblW w:w="10025" w:type="dxa"/>
        <w:tblInd w:w="137" w:type="dxa"/>
        <w:tblLook w:val="04A0" w:firstRow="1" w:lastRow="0" w:firstColumn="1" w:lastColumn="0" w:noHBand="0" w:noVBand="1"/>
      </w:tblPr>
      <w:tblGrid>
        <w:gridCol w:w="1273"/>
        <w:gridCol w:w="6419"/>
        <w:gridCol w:w="2333"/>
      </w:tblGrid>
      <w:tr w:rsidR="00533A2F" w:rsidRPr="00802E68" w:rsidTr="00D94B9C">
        <w:trPr>
          <w:trHeight w:val="317"/>
        </w:trPr>
        <w:tc>
          <w:tcPr>
            <w:tcW w:w="1273" w:type="dxa"/>
            <w:vAlign w:val="center"/>
          </w:tcPr>
          <w:p w:rsidR="00533A2F" w:rsidRPr="00184DC0" w:rsidRDefault="00533A2F" w:rsidP="00D94B9C">
            <w:pPr>
              <w:suppressAutoHyphens/>
              <w:spacing w:line="242" w:lineRule="auto"/>
              <w:ind w:right="-3" w:firstLine="0"/>
              <w:jc w:val="center"/>
              <w:rPr>
                <w:szCs w:val="28"/>
              </w:rPr>
            </w:pPr>
            <w:r w:rsidRPr="00184DC0">
              <w:rPr>
                <w:szCs w:val="28"/>
              </w:rPr>
              <w:t>№ функции</w:t>
            </w:r>
          </w:p>
        </w:tc>
        <w:tc>
          <w:tcPr>
            <w:tcW w:w="6419" w:type="dxa"/>
            <w:vAlign w:val="center"/>
          </w:tcPr>
          <w:p w:rsidR="00533A2F" w:rsidRPr="00184DC0" w:rsidRDefault="00533A2F" w:rsidP="00D94B9C">
            <w:pPr>
              <w:suppressAutoHyphens/>
              <w:spacing w:line="242" w:lineRule="auto"/>
              <w:ind w:right="34" w:firstLine="0"/>
              <w:jc w:val="center"/>
              <w:rPr>
                <w:szCs w:val="28"/>
              </w:rPr>
            </w:pPr>
            <w:r w:rsidRPr="00184DC0">
              <w:rPr>
                <w:szCs w:val="28"/>
              </w:rPr>
              <w:t>Содержание функции</w:t>
            </w:r>
          </w:p>
        </w:tc>
        <w:tc>
          <w:tcPr>
            <w:tcW w:w="2333" w:type="dxa"/>
            <w:vAlign w:val="center"/>
          </w:tcPr>
          <w:p w:rsidR="00533A2F" w:rsidRPr="00184DC0" w:rsidRDefault="00533A2F" w:rsidP="00D94B9C">
            <w:pPr>
              <w:suppressAutoHyphens/>
              <w:spacing w:line="242" w:lineRule="auto"/>
              <w:ind w:firstLine="0"/>
              <w:jc w:val="center"/>
              <w:rPr>
                <w:szCs w:val="28"/>
              </w:rPr>
            </w:pPr>
            <w:r w:rsidRPr="00184DC0">
              <w:rPr>
                <w:szCs w:val="28"/>
              </w:rPr>
              <w:t>Объем, условных машино-команд</w:t>
            </w:r>
          </w:p>
        </w:tc>
      </w:tr>
      <w:tr w:rsidR="00533A2F" w:rsidRPr="00802E68" w:rsidTr="00D94B9C">
        <w:trPr>
          <w:trHeight w:val="317"/>
        </w:trPr>
        <w:tc>
          <w:tcPr>
            <w:tcW w:w="1273" w:type="dxa"/>
          </w:tcPr>
          <w:p w:rsidR="00533A2F" w:rsidRPr="00184DC0" w:rsidRDefault="00533A2F" w:rsidP="00D94B9C">
            <w:pPr>
              <w:suppressAutoHyphens/>
              <w:spacing w:line="242" w:lineRule="auto"/>
              <w:ind w:right="-3" w:firstLine="0"/>
              <w:jc w:val="center"/>
              <w:rPr>
                <w:szCs w:val="28"/>
              </w:rPr>
            </w:pPr>
            <w:r w:rsidRPr="00184DC0">
              <w:rPr>
                <w:szCs w:val="28"/>
              </w:rPr>
              <w:t>101</w:t>
            </w:r>
          </w:p>
        </w:tc>
        <w:tc>
          <w:tcPr>
            <w:tcW w:w="6419" w:type="dxa"/>
          </w:tcPr>
          <w:p w:rsidR="00533A2F" w:rsidRPr="00184DC0" w:rsidRDefault="00533A2F" w:rsidP="00D94B9C">
            <w:pPr>
              <w:suppressAutoHyphens/>
              <w:spacing w:line="242" w:lineRule="auto"/>
              <w:ind w:right="-73" w:firstLine="0"/>
              <w:rPr>
                <w:szCs w:val="28"/>
              </w:rPr>
            </w:pPr>
            <w:r w:rsidRPr="00184DC0">
              <w:rPr>
                <w:szCs w:val="28"/>
              </w:rPr>
              <w:t>Организация ввода информации</w:t>
            </w:r>
          </w:p>
        </w:tc>
        <w:tc>
          <w:tcPr>
            <w:tcW w:w="2333" w:type="dxa"/>
            <w:vAlign w:val="center"/>
          </w:tcPr>
          <w:p w:rsidR="00533A2F" w:rsidRPr="00184DC0" w:rsidRDefault="00533A2F" w:rsidP="00D94B9C">
            <w:pPr>
              <w:suppressAutoHyphens/>
              <w:spacing w:line="242" w:lineRule="auto"/>
              <w:ind w:right="848" w:firstLine="0"/>
              <w:jc w:val="right"/>
              <w:rPr>
                <w:szCs w:val="28"/>
              </w:rPr>
            </w:pPr>
            <w:r>
              <w:rPr>
                <w:szCs w:val="28"/>
              </w:rPr>
              <w:t>15</w:t>
            </w:r>
            <w:r w:rsidRPr="00184DC0">
              <w:rPr>
                <w:szCs w:val="28"/>
              </w:rPr>
              <w:t>0</w:t>
            </w:r>
          </w:p>
        </w:tc>
      </w:tr>
      <w:tr w:rsidR="00533A2F" w:rsidRPr="00802E68" w:rsidTr="00D94B9C">
        <w:trPr>
          <w:trHeight w:val="317"/>
        </w:trPr>
        <w:tc>
          <w:tcPr>
            <w:tcW w:w="1273" w:type="dxa"/>
          </w:tcPr>
          <w:p w:rsidR="00533A2F" w:rsidRPr="00184DC0" w:rsidRDefault="00533A2F" w:rsidP="00D94B9C">
            <w:pPr>
              <w:suppressAutoHyphens/>
              <w:spacing w:line="242" w:lineRule="auto"/>
              <w:ind w:right="-3" w:firstLine="0"/>
              <w:jc w:val="center"/>
              <w:rPr>
                <w:szCs w:val="28"/>
              </w:rPr>
            </w:pPr>
            <w:r>
              <w:rPr>
                <w:szCs w:val="28"/>
              </w:rPr>
              <w:t>102</w:t>
            </w:r>
          </w:p>
        </w:tc>
        <w:tc>
          <w:tcPr>
            <w:tcW w:w="6419" w:type="dxa"/>
          </w:tcPr>
          <w:p w:rsidR="00533A2F" w:rsidRPr="00184DC0" w:rsidRDefault="00533A2F" w:rsidP="00D94B9C">
            <w:pPr>
              <w:suppressAutoHyphens/>
              <w:spacing w:line="242" w:lineRule="auto"/>
              <w:ind w:right="-73" w:firstLine="0"/>
              <w:rPr>
                <w:szCs w:val="28"/>
              </w:rPr>
            </w:pPr>
            <w:r w:rsidRPr="00751E65">
              <w:rPr>
                <w:szCs w:val="28"/>
              </w:rPr>
              <w:t>Контроль, предварительная обработка</w:t>
            </w:r>
          </w:p>
        </w:tc>
        <w:tc>
          <w:tcPr>
            <w:tcW w:w="2333" w:type="dxa"/>
            <w:vAlign w:val="center"/>
          </w:tcPr>
          <w:p w:rsidR="00533A2F" w:rsidRDefault="00533A2F" w:rsidP="00D94B9C">
            <w:pPr>
              <w:suppressAutoHyphens/>
              <w:spacing w:line="242" w:lineRule="auto"/>
              <w:ind w:right="848" w:firstLine="0"/>
              <w:jc w:val="right"/>
              <w:rPr>
                <w:szCs w:val="28"/>
              </w:rPr>
            </w:pPr>
            <w:r>
              <w:rPr>
                <w:szCs w:val="28"/>
              </w:rPr>
              <w:t>450</w:t>
            </w:r>
          </w:p>
        </w:tc>
      </w:tr>
      <w:tr w:rsidR="00533A2F" w:rsidRPr="00802E68" w:rsidTr="00D94B9C">
        <w:trPr>
          <w:trHeight w:val="317"/>
        </w:trPr>
        <w:tc>
          <w:tcPr>
            <w:tcW w:w="1273" w:type="dxa"/>
            <w:tcBorders>
              <w:bottom w:val="single" w:sz="4" w:space="0" w:color="000000" w:themeColor="text1"/>
            </w:tcBorders>
          </w:tcPr>
          <w:p w:rsidR="00533A2F" w:rsidRPr="006C4507" w:rsidRDefault="00533A2F" w:rsidP="00D94B9C">
            <w:pPr>
              <w:suppressAutoHyphens/>
              <w:spacing w:line="242" w:lineRule="auto"/>
              <w:ind w:right="-3" w:firstLine="0"/>
              <w:jc w:val="center"/>
              <w:rPr>
                <w:szCs w:val="28"/>
                <w:lang w:val="en-US"/>
              </w:rPr>
            </w:pPr>
            <w:r>
              <w:rPr>
                <w:szCs w:val="28"/>
                <w:lang w:val="en-US"/>
              </w:rPr>
              <w:t>109</w:t>
            </w:r>
          </w:p>
        </w:tc>
        <w:tc>
          <w:tcPr>
            <w:tcW w:w="6419" w:type="dxa"/>
            <w:tcBorders>
              <w:bottom w:val="single" w:sz="4" w:space="0" w:color="000000" w:themeColor="text1"/>
            </w:tcBorders>
          </w:tcPr>
          <w:p w:rsidR="00533A2F" w:rsidRPr="00134089" w:rsidRDefault="00533A2F" w:rsidP="00D94B9C">
            <w:pPr>
              <w:suppressAutoHyphens/>
              <w:spacing w:line="242" w:lineRule="auto"/>
              <w:ind w:right="-73" w:firstLine="0"/>
              <w:rPr>
                <w:szCs w:val="28"/>
              </w:rPr>
            </w:pPr>
            <w:r w:rsidRPr="00134089">
              <w:rPr>
                <w:szCs w:val="28"/>
              </w:rPr>
              <w:t>Организация ввода / вывода информации в интерактивном режиме</w:t>
            </w:r>
          </w:p>
        </w:tc>
        <w:tc>
          <w:tcPr>
            <w:tcW w:w="2333" w:type="dxa"/>
            <w:tcBorders>
              <w:bottom w:val="single" w:sz="4" w:space="0" w:color="000000" w:themeColor="text1"/>
            </w:tcBorders>
            <w:vAlign w:val="center"/>
          </w:tcPr>
          <w:p w:rsidR="00533A2F" w:rsidRPr="006C4507" w:rsidRDefault="00533A2F" w:rsidP="00D94B9C">
            <w:pPr>
              <w:suppressAutoHyphens/>
              <w:spacing w:line="242" w:lineRule="auto"/>
              <w:ind w:right="848" w:firstLine="0"/>
              <w:jc w:val="right"/>
              <w:rPr>
                <w:szCs w:val="28"/>
                <w:lang w:val="en-US"/>
              </w:rPr>
            </w:pPr>
            <w:r>
              <w:rPr>
                <w:szCs w:val="28"/>
                <w:lang w:val="en-US"/>
              </w:rPr>
              <w:t>320</w:t>
            </w:r>
          </w:p>
        </w:tc>
      </w:tr>
      <w:tr w:rsidR="00533A2F" w:rsidRPr="00802E68" w:rsidTr="00D94B9C">
        <w:trPr>
          <w:trHeight w:val="317"/>
        </w:trPr>
        <w:tc>
          <w:tcPr>
            <w:tcW w:w="1273" w:type="dxa"/>
            <w:tcBorders>
              <w:top w:val="single" w:sz="4" w:space="0" w:color="000000" w:themeColor="text1"/>
              <w:bottom w:val="single" w:sz="4" w:space="0" w:color="000000" w:themeColor="text1"/>
            </w:tcBorders>
          </w:tcPr>
          <w:p w:rsidR="00533A2F" w:rsidRPr="006C4507" w:rsidRDefault="00533A2F" w:rsidP="00D94B9C">
            <w:pPr>
              <w:suppressAutoHyphens/>
              <w:spacing w:line="242" w:lineRule="auto"/>
              <w:ind w:right="-3" w:firstLine="0"/>
              <w:jc w:val="center"/>
              <w:rPr>
                <w:szCs w:val="28"/>
                <w:lang w:val="en-US"/>
              </w:rPr>
            </w:pPr>
            <w:r>
              <w:rPr>
                <w:szCs w:val="28"/>
                <w:lang w:val="en-US"/>
              </w:rPr>
              <w:t>111</w:t>
            </w:r>
          </w:p>
        </w:tc>
        <w:tc>
          <w:tcPr>
            <w:tcW w:w="6419" w:type="dxa"/>
            <w:tcBorders>
              <w:top w:val="single" w:sz="4" w:space="0" w:color="000000" w:themeColor="text1"/>
              <w:bottom w:val="single" w:sz="4" w:space="0" w:color="000000" w:themeColor="text1"/>
            </w:tcBorders>
          </w:tcPr>
          <w:p w:rsidR="00533A2F" w:rsidRPr="00134089" w:rsidRDefault="00533A2F" w:rsidP="00D94B9C">
            <w:pPr>
              <w:suppressAutoHyphens/>
              <w:spacing w:line="242" w:lineRule="auto"/>
              <w:ind w:right="-73" w:firstLine="0"/>
              <w:rPr>
                <w:szCs w:val="28"/>
              </w:rPr>
            </w:pPr>
            <w:r w:rsidRPr="00134089">
              <w:rPr>
                <w:szCs w:val="28"/>
              </w:rPr>
              <w:t>Управление вводом / выводом</w:t>
            </w:r>
          </w:p>
        </w:tc>
        <w:tc>
          <w:tcPr>
            <w:tcW w:w="2333" w:type="dxa"/>
            <w:tcBorders>
              <w:top w:val="single" w:sz="4" w:space="0" w:color="000000" w:themeColor="text1"/>
              <w:bottom w:val="single" w:sz="4" w:space="0" w:color="000000" w:themeColor="text1"/>
            </w:tcBorders>
            <w:vAlign w:val="center"/>
          </w:tcPr>
          <w:p w:rsidR="00533A2F" w:rsidRPr="006C4507" w:rsidRDefault="00533A2F" w:rsidP="00D94B9C">
            <w:pPr>
              <w:suppressAutoHyphens/>
              <w:spacing w:line="242" w:lineRule="auto"/>
              <w:ind w:right="848" w:firstLine="0"/>
              <w:jc w:val="right"/>
              <w:rPr>
                <w:szCs w:val="28"/>
                <w:lang w:val="en-US"/>
              </w:rPr>
            </w:pPr>
            <w:r>
              <w:rPr>
                <w:szCs w:val="28"/>
                <w:lang w:val="en-US"/>
              </w:rPr>
              <w:t>2400</w:t>
            </w:r>
          </w:p>
        </w:tc>
      </w:tr>
      <w:tr w:rsidR="00533A2F" w:rsidRPr="00802E68" w:rsidTr="00D94B9C">
        <w:trPr>
          <w:trHeight w:val="317"/>
        </w:trPr>
        <w:tc>
          <w:tcPr>
            <w:tcW w:w="1273" w:type="dxa"/>
            <w:tcBorders>
              <w:top w:val="single" w:sz="4" w:space="0" w:color="000000" w:themeColor="text1"/>
              <w:bottom w:val="nil"/>
            </w:tcBorders>
          </w:tcPr>
          <w:p w:rsidR="00533A2F" w:rsidRPr="00B55FFC" w:rsidRDefault="00533A2F" w:rsidP="00D94B9C">
            <w:pPr>
              <w:suppressAutoHyphens/>
              <w:spacing w:line="242" w:lineRule="auto"/>
              <w:ind w:right="-3" w:firstLine="0"/>
              <w:jc w:val="center"/>
              <w:rPr>
                <w:szCs w:val="28"/>
              </w:rPr>
            </w:pPr>
            <w:r>
              <w:rPr>
                <w:szCs w:val="28"/>
              </w:rPr>
              <w:t>203</w:t>
            </w:r>
          </w:p>
        </w:tc>
        <w:tc>
          <w:tcPr>
            <w:tcW w:w="6419" w:type="dxa"/>
            <w:tcBorders>
              <w:top w:val="single" w:sz="4" w:space="0" w:color="000000" w:themeColor="text1"/>
              <w:bottom w:val="nil"/>
            </w:tcBorders>
          </w:tcPr>
          <w:p w:rsidR="00533A2F" w:rsidRPr="00134089" w:rsidRDefault="00533A2F" w:rsidP="00D94B9C">
            <w:pPr>
              <w:suppressAutoHyphens/>
              <w:spacing w:line="242" w:lineRule="auto"/>
              <w:ind w:right="-73" w:firstLine="0"/>
              <w:rPr>
                <w:szCs w:val="28"/>
              </w:rPr>
            </w:pPr>
            <w:r>
              <w:rPr>
                <w:szCs w:val="28"/>
              </w:rPr>
              <w:t>Формирование баз данных</w:t>
            </w:r>
          </w:p>
        </w:tc>
        <w:tc>
          <w:tcPr>
            <w:tcW w:w="2333" w:type="dxa"/>
            <w:tcBorders>
              <w:top w:val="single" w:sz="4" w:space="0" w:color="000000" w:themeColor="text1"/>
              <w:bottom w:val="nil"/>
            </w:tcBorders>
            <w:vAlign w:val="center"/>
          </w:tcPr>
          <w:p w:rsidR="00533A2F" w:rsidRPr="00B55FFC" w:rsidRDefault="00533A2F" w:rsidP="00D94B9C">
            <w:pPr>
              <w:suppressAutoHyphens/>
              <w:spacing w:line="242" w:lineRule="auto"/>
              <w:ind w:right="848" w:firstLine="0"/>
              <w:jc w:val="right"/>
              <w:rPr>
                <w:szCs w:val="28"/>
              </w:rPr>
            </w:pPr>
            <w:r>
              <w:rPr>
                <w:szCs w:val="28"/>
              </w:rPr>
              <w:t>3100</w:t>
            </w:r>
          </w:p>
        </w:tc>
      </w:tr>
      <w:tr w:rsidR="00533A2F" w:rsidRPr="00802E68" w:rsidTr="00D94B9C">
        <w:trPr>
          <w:trHeight w:val="317"/>
        </w:trPr>
        <w:tc>
          <w:tcPr>
            <w:tcW w:w="1273" w:type="dxa"/>
            <w:tcBorders>
              <w:top w:val="single" w:sz="4" w:space="0" w:color="000000" w:themeColor="text1"/>
              <w:bottom w:val="single" w:sz="4" w:space="0" w:color="000000" w:themeColor="text1"/>
            </w:tcBorders>
          </w:tcPr>
          <w:p w:rsidR="00533A2F" w:rsidRPr="006C4507" w:rsidRDefault="00533A2F" w:rsidP="00D94B9C">
            <w:pPr>
              <w:suppressAutoHyphens/>
              <w:spacing w:line="242" w:lineRule="auto"/>
              <w:ind w:right="-3" w:firstLine="0"/>
              <w:jc w:val="center"/>
              <w:rPr>
                <w:szCs w:val="28"/>
                <w:lang w:val="en-US"/>
              </w:rPr>
            </w:pPr>
            <w:r>
              <w:rPr>
                <w:szCs w:val="28"/>
                <w:lang w:val="en-US"/>
              </w:rPr>
              <w:t>507</w:t>
            </w:r>
          </w:p>
        </w:tc>
        <w:tc>
          <w:tcPr>
            <w:tcW w:w="6419" w:type="dxa"/>
            <w:tcBorders>
              <w:top w:val="single" w:sz="4" w:space="0" w:color="000000" w:themeColor="text1"/>
              <w:bottom w:val="single" w:sz="4" w:space="0" w:color="000000" w:themeColor="text1"/>
            </w:tcBorders>
          </w:tcPr>
          <w:p w:rsidR="00533A2F" w:rsidRDefault="00533A2F" w:rsidP="00D94B9C">
            <w:pPr>
              <w:suppressAutoHyphens/>
              <w:spacing w:line="242" w:lineRule="auto"/>
              <w:ind w:right="-73" w:firstLine="0"/>
              <w:rPr>
                <w:szCs w:val="28"/>
              </w:rPr>
            </w:pPr>
            <w:r>
              <w:rPr>
                <w:szCs w:val="28"/>
              </w:rPr>
              <w:t>Создание интерфейса из компонентов</w:t>
            </w:r>
          </w:p>
        </w:tc>
        <w:tc>
          <w:tcPr>
            <w:tcW w:w="2333" w:type="dxa"/>
            <w:tcBorders>
              <w:top w:val="single" w:sz="4" w:space="0" w:color="000000" w:themeColor="text1"/>
              <w:bottom w:val="single" w:sz="4" w:space="0" w:color="000000" w:themeColor="text1"/>
            </w:tcBorders>
            <w:vAlign w:val="center"/>
          </w:tcPr>
          <w:p w:rsidR="00533A2F" w:rsidRPr="006C4507" w:rsidRDefault="00533A2F" w:rsidP="00D94B9C">
            <w:pPr>
              <w:suppressAutoHyphens/>
              <w:spacing w:line="242" w:lineRule="auto"/>
              <w:ind w:right="848" w:firstLine="0"/>
              <w:jc w:val="right"/>
              <w:rPr>
                <w:szCs w:val="28"/>
                <w:lang w:val="en-US"/>
              </w:rPr>
            </w:pPr>
            <w:r>
              <w:rPr>
                <w:szCs w:val="28"/>
                <w:lang w:val="en-US"/>
              </w:rPr>
              <w:t>970</w:t>
            </w:r>
          </w:p>
        </w:tc>
      </w:tr>
      <w:tr w:rsidR="00533A2F" w:rsidRPr="00802E68" w:rsidTr="00D94B9C">
        <w:trPr>
          <w:trHeight w:val="317"/>
        </w:trPr>
        <w:tc>
          <w:tcPr>
            <w:tcW w:w="1273" w:type="dxa"/>
            <w:tcBorders>
              <w:top w:val="single" w:sz="4" w:space="0" w:color="000000" w:themeColor="text1"/>
              <w:bottom w:val="single" w:sz="4" w:space="0" w:color="000000" w:themeColor="text1"/>
            </w:tcBorders>
          </w:tcPr>
          <w:p w:rsidR="00533A2F" w:rsidRPr="0067670D" w:rsidRDefault="00533A2F" w:rsidP="00D94B9C">
            <w:pPr>
              <w:suppressAutoHyphens/>
              <w:spacing w:line="242" w:lineRule="auto"/>
              <w:ind w:right="-3" w:firstLine="0"/>
              <w:jc w:val="center"/>
              <w:rPr>
                <w:szCs w:val="28"/>
              </w:rPr>
            </w:pPr>
            <w:r>
              <w:rPr>
                <w:szCs w:val="28"/>
              </w:rPr>
              <w:t>604</w:t>
            </w:r>
          </w:p>
        </w:tc>
        <w:tc>
          <w:tcPr>
            <w:tcW w:w="6419" w:type="dxa"/>
            <w:tcBorders>
              <w:top w:val="single" w:sz="4" w:space="0" w:color="000000" w:themeColor="text1"/>
              <w:bottom w:val="single" w:sz="4" w:space="0" w:color="000000" w:themeColor="text1"/>
            </w:tcBorders>
          </w:tcPr>
          <w:p w:rsidR="00533A2F" w:rsidRDefault="00533A2F" w:rsidP="00D94B9C">
            <w:pPr>
              <w:suppressAutoHyphens/>
              <w:spacing w:line="242" w:lineRule="auto"/>
              <w:ind w:right="-73" w:firstLine="0"/>
              <w:rPr>
                <w:szCs w:val="28"/>
              </w:rPr>
            </w:pPr>
            <w:r w:rsidRPr="00751E65">
              <w:rPr>
                <w:szCs w:val="28"/>
              </w:rPr>
              <w:t>Справка и обучение</w:t>
            </w:r>
          </w:p>
        </w:tc>
        <w:tc>
          <w:tcPr>
            <w:tcW w:w="2333" w:type="dxa"/>
            <w:tcBorders>
              <w:top w:val="single" w:sz="4" w:space="0" w:color="000000" w:themeColor="text1"/>
              <w:bottom w:val="single" w:sz="4" w:space="0" w:color="000000" w:themeColor="text1"/>
            </w:tcBorders>
            <w:vAlign w:val="center"/>
          </w:tcPr>
          <w:p w:rsidR="00533A2F" w:rsidRPr="0067670D" w:rsidRDefault="00533A2F" w:rsidP="00D94B9C">
            <w:pPr>
              <w:suppressAutoHyphens/>
              <w:spacing w:line="242" w:lineRule="auto"/>
              <w:ind w:right="848" w:firstLine="0"/>
              <w:jc w:val="right"/>
              <w:rPr>
                <w:szCs w:val="28"/>
              </w:rPr>
            </w:pPr>
            <w:r>
              <w:rPr>
                <w:szCs w:val="28"/>
              </w:rPr>
              <w:t>720</w:t>
            </w:r>
          </w:p>
        </w:tc>
      </w:tr>
      <w:tr w:rsidR="00533A2F" w:rsidRPr="00802E68" w:rsidTr="00D94B9C">
        <w:trPr>
          <w:trHeight w:val="317"/>
        </w:trPr>
        <w:tc>
          <w:tcPr>
            <w:tcW w:w="1273" w:type="dxa"/>
            <w:tcBorders>
              <w:top w:val="single" w:sz="4" w:space="0" w:color="000000" w:themeColor="text1"/>
              <w:bottom w:val="single" w:sz="4" w:space="0" w:color="000000" w:themeColor="text1"/>
            </w:tcBorders>
          </w:tcPr>
          <w:p w:rsidR="00533A2F" w:rsidRPr="0067670D" w:rsidRDefault="00533A2F" w:rsidP="00D94B9C">
            <w:pPr>
              <w:suppressAutoHyphens/>
              <w:spacing w:line="242" w:lineRule="auto"/>
              <w:ind w:right="-3" w:firstLine="0"/>
              <w:jc w:val="center"/>
              <w:rPr>
                <w:szCs w:val="28"/>
              </w:rPr>
            </w:pPr>
            <w:r>
              <w:rPr>
                <w:szCs w:val="28"/>
              </w:rPr>
              <w:t>707</w:t>
            </w:r>
          </w:p>
        </w:tc>
        <w:tc>
          <w:tcPr>
            <w:tcW w:w="6419" w:type="dxa"/>
            <w:tcBorders>
              <w:top w:val="single" w:sz="4" w:space="0" w:color="000000" w:themeColor="text1"/>
              <w:bottom w:val="single" w:sz="4" w:space="0" w:color="000000" w:themeColor="text1"/>
            </w:tcBorders>
          </w:tcPr>
          <w:p w:rsidR="00533A2F" w:rsidRPr="00751E65" w:rsidRDefault="00533A2F" w:rsidP="00D94B9C">
            <w:pPr>
              <w:suppressAutoHyphens/>
              <w:spacing w:line="230" w:lineRule="auto"/>
              <w:ind w:firstLine="0"/>
              <w:rPr>
                <w:szCs w:val="28"/>
              </w:rPr>
            </w:pPr>
            <w:r w:rsidRPr="00751E65">
              <w:rPr>
                <w:szCs w:val="28"/>
              </w:rPr>
              <w:t>Графический вывод результатов</w:t>
            </w:r>
          </w:p>
        </w:tc>
        <w:tc>
          <w:tcPr>
            <w:tcW w:w="2333" w:type="dxa"/>
            <w:tcBorders>
              <w:top w:val="single" w:sz="4" w:space="0" w:color="000000" w:themeColor="text1"/>
              <w:bottom w:val="single" w:sz="4" w:space="0" w:color="000000" w:themeColor="text1"/>
            </w:tcBorders>
            <w:vAlign w:val="center"/>
          </w:tcPr>
          <w:p w:rsidR="00533A2F" w:rsidRPr="0067670D" w:rsidRDefault="00533A2F" w:rsidP="00D94B9C">
            <w:pPr>
              <w:suppressAutoHyphens/>
              <w:spacing w:line="242" w:lineRule="auto"/>
              <w:ind w:right="848" w:firstLine="0"/>
              <w:jc w:val="right"/>
              <w:rPr>
                <w:szCs w:val="28"/>
              </w:rPr>
            </w:pPr>
            <w:r>
              <w:rPr>
                <w:szCs w:val="28"/>
              </w:rPr>
              <w:t>480</w:t>
            </w:r>
          </w:p>
        </w:tc>
      </w:tr>
      <w:tr w:rsidR="00533A2F" w:rsidRPr="00802E68" w:rsidTr="00D94B9C">
        <w:trPr>
          <w:trHeight w:val="317"/>
        </w:trPr>
        <w:tc>
          <w:tcPr>
            <w:tcW w:w="1273" w:type="dxa"/>
            <w:tcBorders>
              <w:top w:val="single" w:sz="4" w:space="0" w:color="000000" w:themeColor="text1"/>
              <w:bottom w:val="single" w:sz="4" w:space="0" w:color="000000" w:themeColor="text1"/>
            </w:tcBorders>
          </w:tcPr>
          <w:p w:rsidR="00533A2F" w:rsidRDefault="00533A2F" w:rsidP="00D94B9C">
            <w:pPr>
              <w:suppressAutoHyphens/>
              <w:spacing w:line="242" w:lineRule="auto"/>
              <w:ind w:firstLine="0"/>
              <w:jc w:val="center"/>
              <w:rPr>
                <w:szCs w:val="28"/>
                <w:lang w:val="en-US"/>
              </w:rPr>
            </w:pPr>
            <w:r>
              <w:rPr>
                <w:szCs w:val="28"/>
                <w:lang w:val="en-US"/>
              </w:rPr>
              <w:t>708</w:t>
            </w:r>
          </w:p>
        </w:tc>
        <w:tc>
          <w:tcPr>
            <w:tcW w:w="6419" w:type="dxa"/>
            <w:tcBorders>
              <w:top w:val="single" w:sz="4" w:space="0" w:color="000000" w:themeColor="text1"/>
              <w:bottom w:val="single" w:sz="4" w:space="0" w:color="000000" w:themeColor="text1"/>
            </w:tcBorders>
          </w:tcPr>
          <w:p w:rsidR="00533A2F" w:rsidRPr="00B00E65" w:rsidRDefault="00533A2F" w:rsidP="00D94B9C">
            <w:pPr>
              <w:suppressAutoHyphens/>
              <w:spacing w:line="242" w:lineRule="auto"/>
              <w:ind w:firstLine="0"/>
              <w:rPr>
                <w:szCs w:val="28"/>
              </w:rPr>
            </w:pPr>
            <w:r w:rsidRPr="00B00E65">
              <w:rPr>
                <w:szCs w:val="28"/>
              </w:rPr>
              <w:t>Интерактивный редактор текста</w:t>
            </w:r>
          </w:p>
        </w:tc>
        <w:tc>
          <w:tcPr>
            <w:tcW w:w="2333" w:type="dxa"/>
            <w:tcBorders>
              <w:top w:val="single" w:sz="4" w:space="0" w:color="000000" w:themeColor="text1"/>
              <w:bottom w:val="single" w:sz="4" w:space="0" w:color="000000" w:themeColor="text1"/>
            </w:tcBorders>
            <w:vAlign w:val="center"/>
          </w:tcPr>
          <w:p w:rsidR="00533A2F" w:rsidRPr="00783730" w:rsidRDefault="00533A2F" w:rsidP="00D94B9C">
            <w:pPr>
              <w:suppressAutoHyphens/>
              <w:spacing w:line="242" w:lineRule="auto"/>
              <w:ind w:right="848" w:firstLine="0"/>
              <w:jc w:val="right"/>
              <w:rPr>
                <w:szCs w:val="28"/>
              </w:rPr>
            </w:pPr>
            <w:r>
              <w:rPr>
                <w:szCs w:val="28"/>
              </w:rPr>
              <w:t>4540</w:t>
            </w:r>
          </w:p>
        </w:tc>
      </w:tr>
    </w:tbl>
    <w:p w:rsidR="00533A2F" w:rsidRDefault="00533A2F" w:rsidP="00533A2F">
      <w:pPr>
        <w:suppressAutoHyphens/>
        <w:spacing w:before="280" w:after="120" w:line="242" w:lineRule="auto"/>
        <w:rPr>
          <w:szCs w:val="28"/>
        </w:rPr>
      </w:pPr>
      <w:bookmarkStart w:id="128" w:name="_Toc483386984"/>
      <w:bookmarkStart w:id="129" w:name="_Toc515364646"/>
      <w:bookmarkStart w:id="130" w:name="_Toc516780914"/>
      <w:bookmarkStart w:id="131" w:name="_Toc9284412"/>
      <w:r>
        <w:rPr>
          <w:szCs w:val="28"/>
        </w:rPr>
        <w:t xml:space="preserve">Опираясь на данные таблицы </w:t>
      </w:r>
      <w:r w:rsidR="002513D3">
        <w:rPr>
          <w:szCs w:val="28"/>
        </w:rPr>
        <w:t>6</w:t>
      </w:r>
      <w:r w:rsidRPr="007144C5">
        <w:rPr>
          <w:szCs w:val="28"/>
        </w:rPr>
        <w:t>.</w:t>
      </w:r>
      <w:r>
        <w:rPr>
          <w:szCs w:val="28"/>
        </w:rPr>
        <w:t>3</w:t>
      </w:r>
      <w:r w:rsidRPr="007144C5">
        <w:rPr>
          <w:szCs w:val="28"/>
        </w:rPr>
        <w:t xml:space="preserve">, можно определить объем </w:t>
      </w:r>
      <w:r>
        <w:rPr>
          <w:szCs w:val="28"/>
        </w:rPr>
        <w:t>разрабатываемого программного средства</w:t>
      </w:r>
      <w:r w:rsidRPr="007144C5">
        <w:rPr>
          <w:szCs w:val="28"/>
        </w:rPr>
        <w:t>:</w:t>
      </w:r>
    </w:p>
    <w:p w:rsidR="00533A2F" w:rsidRPr="007144C5" w:rsidRDefault="00533A2F" w:rsidP="00533A2F">
      <w:pPr>
        <w:suppressAutoHyphens/>
        <w:spacing w:line="230" w:lineRule="auto"/>
        <w:ind w:firstLine="0"/>
        <w:jc w:val="center"/>
        <w:rPr>
          <w:szCs w:val="28"/>
        </w:rPr>
      </w:pPr>
      <w:r w:rsidRPr="009075A8">
        <w:rPr>
          <w:i/>
          <w:position w:val="-12"/>
        </w:rPr>
        <w:object w:dxaOrig="320" w:dyaOrig="380">
          <v:shape id="_x0000_i1036" type="#_x0000_t75" style="width:16.5pt;height:16.5pt" o:ole="">
            <v:imagedata r:id="rId98" o:title=""/>
          </v:shape>
          <o:OLEObject Type="Embed" ProgID="Equation.DSMT4" ShapeID="_x0000_i1036" DrawAspect="Content" ObjectID="_1652883565" r:id="rId99"/>
        </w:object>
      </w:r>
      <w:r>
        <w:rPr>
          <w:szCs w:val="28"/>
        </w:rPr>
        <w:t xml:space="preserve"> = 150 + 450 + 320 + 2 400 + 3100 + 970 + 720 + 480 + 4540 = = 13 130 условных </w:t>
      </w:r>
      <w:r w:rsidRPr="00751E65">
        <w:rPr>
          <w:szCs w:val="28"/>
        </w:rPr>
        <w:t>машино-команд</w:t>
      </w:r>
      <w:r>
        <w:rPr>
          <w:szCs w:val="28"/>
        </w:rPr>
        <w:t>.</w:t>
      </w:r>
    </w:p>
    <w:p w:rsidR="00533A2F" w:rsidRDefault="00533A2F" w:rsidP="00533A2F">
      <w:pPr>
        <w:suppressAutoHyphens/>
        <w:spacing w:line="242" w:lineRule="auto"/>
        <w:rPr>
          <w:szCs w:val="28"/>
        </w:rPr>
      </w:pPr>
      <w:r w:rsidRPr="007144C5">
        <w:rPr>
          <w:szCs w:val="28"/>
        </w:rPr>
        <w:t xml:space="preserve">Уточненный объем </w:t>
      </w:r>
      <w:r>
        <w:rPr>
          <w:szCs w:val="28"/>
        </w:rPr>
        <w:t>программного средства</w:t>
      </w:r>
      <w:r w:rsidRPr="00887C35">
        <w:rPr>
          <w:szCs w:val="28"/>
        </w:rPr>
        <w:t xml:space="preserve"> </w:t>
      </w:r>
      <w:r w:rsidRPr="009075A8">
        <w:rPr>
          <w:i/>
          <w:position w:val="-12"/>
        </w:rPr>
        <w:object w:dxaOrig="320" w:dyaOrig="380">
          <v:shape id="_x0000_i1037" type="#_x0000_t75" style="width:16.5pt;height:16.5pt" o:ole="">
            <v:imagedata r:id="rId98" o:title=""/>
          </v:shape>
          <o:OLEObject Type="Embed" ProgID="Equation.DSMT4" ShapeID="_x0000_i1037" DrawAspect="Content" ObjectID="_1652883566" r:id="rId100"/>
        </w:object>
      </w:r>
      <w:r w:rsidRPr="007144C5">
        <w:rPr>
          <w:i/>
        </w:rPr>
        <w:t xml:space="preserve"> </w:t>
      </w:r>
      <w:r w:rsidRPr="007144C5">
        <w:rPr>
          <w:i/>
          <w:vertAlign w:val="superscript"/>
        </w:rPr>
        <w:t xml:space="preserve"> </w:t>
      </w:r>
      <w:r w:rsidRPr="007144C5">
        <w:rPr>
          <w:szCs w:val="28"/>
        </w:rPr>
        <w:t xml:space="preserve">равен произведению объема </w:t>
      </w:r>
      <w:r>
        <w:rPr>
          <w:szCs w:val="28"/>
        </w:rPr>
        <w:t xml:space="preserve">ПС </w:t>
      </w:r>
      <w:r w:rsidRPr="003D59C6">
        <w:rPr>
          <w:i/>
        </w:rPr>
        <w:t>V</w:t>
      </w:r>
      <w:r w:rsidRPr="002A54C2">
        <w:rPr>
          <w:vertAlign w:val="subscript"/>
        </w:rPr>
        <w:t>o</w:t>
      </w:r>
      <w:r w:rsidRPr="007144C5">
        <w:rPr>
          <w:szCs w:val="28"/>
        </w:rPr>
        <w:t xml:space="preserve"> на коэффициент изменения скорости обработки информации К</w:t>
      </w:r>
      <w:r w:rsidRPr="007144C5">
        <w:rPr>
          <w:szCs w:val="28"/>
          <w:vertAlign w:val="subscript"/>
        </w:rPr>
        <w:t>ск</w:t>
      </w:r>
      <w:r>
        <w:rPr>
          <w:szCs w:val="28"/>
          <w:vertAlign w:val="subscript"/>
        </w:rPr>
        <w:t xml:space="preserve"> </w:t>
      </w:r>
      <w:r>
        <w:rPr>
          <w:szCs w:val="28"/>
        </w:rPr>
        <w:t>и рассчитывается по формуле ниже:</w:t>
      </w:r>
    </w:p>
    <w:p w:rsidR="00533A2F" w:rsidRDefault="00533A2F" w:rsidP="00533A2F">
      <w:pPr>
        <w:pStyle w:val="afc"/>
        <w:tabs>
          <w:tab w:val="clear" w:pos="5046"/>
          <w:tab w:val="center" w:pos="5529"/>
        </w:tabs>
        <w:spacing w:before="60" w:after="60" w:line="242" w:lineRule="auto"/>
        <w:jc w:val="right"/>
      </w:pPr>
      <w:r w:rsidRPr="009075A8">
        <w:rPr>
          <w:i/>
          <w:position w:val="-12"/>
        </w:rPr>
        <w:object w:dxaOrig="320" w:dyaOrig="380">
          <v:shape id="_x0000_i1038" type="#_x0000_t75" style="width:16.5pt;height:16.5pt" o:ole="">
            <v:imagedata r:id="rId98" o:title=""/>
          </v:shape>
          <o:OLEObject Type="Embed" ProgID="Equation.DSMT4" ShapeID="_x0000_i1038" DrawAspect="Content" ObjectID="_1652883567" r:id="rId101"/>
        </w:object>
      </w:r>
      <w:r w:rsidRPr="008D725A">
        <w:t xml:space="preserve"> = </w:t>
      </w:r>
      <w:r w:rsidRPr="003D59C6">
        <w:rPr>
          <w:i/>
        </w:rPr>
        <w:t>V</w:t>
      </w:r>
      <w:r w:rsidRPr="002A54C2">
        <w:rPr>
          <w:vertAlign w:val="subscript"/>
        </w:rPr>
        <w:t>o</w:t>
      </w:r>
      <w:r w:rsidRPr="008D725A">
        <w:rPr>
          <w:vertAlign w:val="subscript"/>
        </w:rPr>
        <w:t xml:space="preserve"> </w:t>
      </w:r>
      <w:r w:rsidRPr="008D725A">
        <w:t>·К</w:t>
      </w:r>
      <w:r w:rsidRPr="008D725A">
        <w:rPr>
          <w:vertAlign w:val="subscript"/>
        </w:rPr>
        <w:t>ск</w:t>
      </w:r>
      <w:r w:rsidRPr="008D725A">
        <w:t>.</w:t>
      </w:r>
      <w:r>
        <w:tab/>
        <w:t>(</w:t>
      </w:r>
      <w:r w:rsidR="00C906FA">
        <w:t>6</w:t>
      </w:r>
      <w:r w:rsidRPr="0028231D">
        <w:t>.</w:t>
      </w:r>
      <w:r>
        <w:t>2)</w:t>
      </w:r>
    </w:p>
    <w:p w:rsidR="00533A2F" w:rsidRPr="007144C5" w:rsidRDefault="00533A2F" w:rsidP="00533A2F">
      <w:pPr>
        <w:suppressAutoHyphens/>
        <w:spacing w:line="242" w:lineRule="auto"/>
        <w:rPr>
          <w:szCs w:val="28"/>
        </w:rPr>
      </w:pPr>
      <w:r w:rsidRPr="007144C5">
        <w:rPr>
          <w:szCs w:val="28"/>
        </w:rPr>
        <w:t xml:space="preserve">Исходя из вычисленного объема </w:t>
      </w:r>
      <w:r>
        <w:rPr>
          <w:szCs w:val="28"/>
        </w:rPr>
        <w:t>ПС</w:t>
      </w:r>
      <w:r w:rsidRPr="007144C5">
        <w:rPr>
          <w:szCs w:val="28"/>
        </w:rPr>
        <w:t>, можно определить уточненный объем:</w:t>
      </w:r>
    </w:p>
    <w:p w:rsidR="00533A2F" w:rsidRDefault="00533A2F" w:rsidP="00533A2F">
      <w:pPr>
        <w:widowControl w:val="0"/>
        <w:suppressAutoHyphens/>
        <w:spacing w:before="60" w:after="60" w:line="242" w:lineRule="auto"/>
        <w:jc w:val="center"/>
      </w:pPr>
      <w:r w:rsidRPr="009075A8">
        <w:rPr>
          <w:i/>
          <w:position w:val="-12"/>
        </w:rPr>
        <w:object w:dxaOrig="320" w:dyaOrig="380">
          <v:shape id="_x0000_i1039" type="#_x0000_t75" style="width:16.5pt;height:16.5pt" o:ole="">
            <v:imagedata r:id="rId98" o:title=""/>
          </v:shape>
          <o:OLEObject Type="Embed" ProgID="Equation.DSMT4" ShapeID="_x0000_i1039" DrawAspect="Content" ObjectID="_1652883568" r:id="rId102"/>
        </w:object>
      </w:r>
      <w:r w:rsidRPr="00003609">
        <w:t xml:space="preserve"> = </w:t>
      </w:r>
      <w:r>
        <w:t>13 130</w:t>
      </w:r>
      <w:r w:rsidRPr="00003609">
        <w:t xml:space="preserve"> </w:t>
      </w:r>
      <w:r w:rsidRPr="00003609">
        <w:sym w:font="Symbol" w:char="F0D7"/>
      </w:r>
      <w:r w:rsidRPr="00003609">
        <w:t xml:space="preserve"> 0,6 = </w:t>
      </w:r>
      <w:r>
        <w:t>7878 условных машино-команд.</w:t>
      </w:r>
    </w:p>
    <w:p w:rsidR="00533A2F" w:rsidRPr="00FC7C10" w:rsidRDefault="00533A2F" w:rsidP="00533A2F">
      <w:pPr>
        <w:spacing w:line="242" w:lineRule="auto"/>
        <w:rPr>
          <w:spacing w:val="-6"/>
        </w:rPr>
      </w:pPr>
      <w:r w:rsidRPr="00FC7C10">
        <w:rPr>
          <w:spacing w:val="-6"/>
        </w:rPr>
        <w:t xml:space="preserve">Уточненный объем программного средства равен </w:t>
      </w:r>
      <w:r>
        <w:rPr>
          <w:spacing w:val="-6"/>
        </w:rPr>
        <w:t>7878</w:t>
      </w:r>
      <w:r w:rsidRPr="00FC7C10">
        <w:rPr>
          <w:spacing w:val="-6"/>
        </w:rPr>
        <w:t xml:space="preserve"> условных машино-команд.</w:t>
      </w:r>
    </w:p>
    <w:p w:rsidR="00533A2F" w:rsidRPr="007144C5" w:rsidRDefault="00C906FA" w:rsidP="00533A2F">
      <w:pPr>
        <w:pStyle w:val="afb"/>
        <w:spacing w:line="242" w:lineRule="auto"/>
        <w:outlineLvl w:val="2"/>
      </w:pPr>
      <w:bookmarkStart w:id="132" w:name="_Toc41255051"/>
      <w:bookmarkStart w:id="133" w:name="_Toc41742056"/>
      <w:bookmarkStart w:id="134" w:name="_Toc42269106"/>
      <w:r>
        <w:t>6</w:t>
      </w:r>
      <w:r w:rsidR="00533A2F" w:rsidRPr="007144C5">
        <w:t>.3.2 Основная заработная плата</w:t>
      </w:r>
      <w:bookmarkEnd w:id="128"/>
      <w:bookmarkEnd w:id="129"/>
      <w:bookmarkEnd w:id="130"/>
      <w:bookmarkEnd w:id="131"/>
      <w:bookmarkEnd w:id="132"/>
      <w:bookmarkEnd w:id="133"/>
      <w:bookmarkEnd w:id="134"/>
    </w:p>
    <w:p w:rsidR="00C906FA" w:rsidRDefault="00533A2F" w:rsidP="00533A2F">
      <w:pPr>
        <w:spacing w:line="242" w:lineRule="auto"/>
        <w:rPr>
          <w:spacing w:val="-4"/>
          <w:lang w:eastAsia="ru-RU"/>
        </w:rPr>
      </w:pPr>
      <w:r w:rsidRPr="00FC7C10">
        <w:rPr>
          <w:spacing w:val="-4"/>
          <w:lang w:eastAsia="ru-RU"/>
        </w:rPr>
        <w:t xml:space="preserve">Для определения величины основной заработной платы, было проведено исследование величин заработных плат для специалистов в сфере веб-программирования. В итоге было установлено, что средняя месячная заработная плата для </w:t>
      </w:r>
      <w:r w:rsidRPr="00FC7C10">
        <w:rPr>
          <w:spacing w:val="-4"/>
          <w:lang w:val="en-US" w:eastAsia="ru-RU"/>
        </w:rPr>
        <w:t>PHP</w:t>
      </w:r>
      <w:r w:rsidR="001205B1">
        <w:rPr>
          <w:spacing w:val="-4"/>
          <w:lang w:eastAsia="ru-RU"/>
        </w:rPr>
        <w:t xml:space="preserve"> разработчика составляет 1</w:t>
      </w:r>
      <w:r w:rsidR="001205B1" w:rsidRPr="001205B1">
        <w:rPr>
          <w:spacing w:val="-4"/>
          <w:lang w:eastAsia="ru-RU"/>
        </w:rPr>
        <w:t>2</w:t>
      </w:r>
      <w:r w:rsidRPr="00FC7C10">
        <w:rPr>
          <w:spacing w:val="-4"/>
          <w:lang w:eastAsia="ru-RU"/>
        </w:rPr>
        <w:t>00 белорус</w:t>
      </w:r>
      <w:r>
        <w:rPr>
          <w:spacing w:val="-4"/>
          <w:lang w:eastAsia="ru-RU"/>
        </w:rPr>
        <w:t>ских рублей, для веб-дизайнера 9</w:t>
      </w:r>
      <w:r w:rsidRPr="00FC7C10">
        <w:rPr>
          <w:spacing w:val="-4"/>
          <w:lang w:eastAsia="ru-RU"/>
        </w:rPr>
        <w:t xml:space="preserve">00 белорусских рублей. </w:t>
      </w:r>
    </w:p>
    <w:p w:rsidR="00C906FA" w:rsidRPr="00FC7C10" w:rsidRDefault="00533A2F" w:rsidP="00C906FA">
      <w:pPr>
        <w:spacing w:line="242" w:lineRule="auto"/>
        <w:rPr>
          <w:spacing w:val="-4"/>
          <w:lang w:eastAsia="ru-RU"/>
        </w:rPr>
      </w:pPr>
      <w:r w:rsidRPr="00FC7C10">
        <w:rPr>
          <w:spacing w:val="-4"/>
          <w:lang w:eastAsia="ru-RU"/>
        </w:rPr>
        <w:t xml:space="preserve">Средняя заработная плата составляет </w:t>
      </w:r>
      <w:r w:rsidR="009F517F">
        <w:rPr>
          <w:spacing w:val="-4"/>
          <w:lang w:eastAsia="ru-RU"/>
        </w:rPr>
        <w:t>1050</w:t>
      </w:r>
      <w:r w:rsidRPr="00FC7C10">
        <w:rPr>
          <w:spacing w:val="-4"/>
          <w:lang w:eastAsia="ru-RU"/>
        </w:rPr>
        <w:t> белорусских рублей.</w:t>
      </w:r>
    </w:p>
    <w:p w:rsidR="00533A2F" w:rsidRDefault="00533A2F" w:rsidP="00533A2F">
      <w:pPr>
        <w:spacing w:line="235" w:lineRule="auto"/>
        <w:rPr>
          <w:lang w:eastAsia="ru-RU"/>
        </w:rPr>
      </w:pPr>
      <w:r w:rsidRPr="007144C5">
        <w:rPr>
          <w:lang w:eastAsia="ru-RU"/>
        </w:rPr>
        <w:t>Проект разрабатывался одним человеком на протяжении</w:t>
      </w:r>
      <w:r>
        <w:rPr>
          <w:lang w:eastAsia="ru-RU"/>
        </w:rPr>
        <w:t xml:space="preserve"> 46 рабочих дней, что равно </w:t>
      </w:r>
      <w:r w:rsidR="00C86809">
        <w:rPr>
          <w:lang w:eastAsia="ru-RU"/>
        </w:rPr>
        <w:t>2,2 месяца</w:t>
      </w:r>
      <w:r w:rsidRPr="007144C5">
        <w:rPr>
          <w:lang w:eastAsia="ru-RU"/>
        </w:rPr>
        <w:t>. Таким образом, основная заработная плата бу</w:t>
      </w:r>
      <w:r>
        <w:rPr>
          <w:lang w:eastAsia="ru-RU"/>
        </w:rPr>
        <w:t>дет рассчитываться по формуле ниже:</w:t>
      </w:r>
      <w:r w:rsidRPr="000E2099">
        <w:rPr>
          <w:lang w:eastAsia="ru-RU"/>
        </w:rPr>
        <w:t xml:space="preserve"> </w:t>
      </w:r>
    </w:p>
    <w:p w:rsidR="00533A2F" w:rsidRPr="00EF6432" w:rsidRDefault="00533A2F" w:rsidP="00533A2F">
      <w:pPr>
        <w:widowControl w:val="0"/>
        <w:tabs>
          <w:tab w:val="left" w:pos="5245"/>
        </w:tabs>
        <w:spacing w:before="60" w:after="120" w:line="235" w:lineRule="auto"/>
        <w:jc w:val="right"/>
        <w:rPr>
          <w:szCs w:val="28"/>
        </w:rPr>
      </w:pPr>
      <w:r>
        <w:rPr>
          <w:szCs w:val="28"/>
        </w:rPr>
        <w:t xml:space="preserve">  </w:t>
      </w:r>
      <w:r w:rsidRPr="00E161F5">
        <w:rPr>
          <w:szCs w:val="28"/>
        </w:rPr>
        <w:t>С</w:t>
      </w:r>
      <w:r w:rsidRPr="00E161F5">
        <w:rPr>
          <w:szCs w:val="28"/>
          <w:vertAlign w:val="subscript"/>
        </w:rPr>
        <w:t>оз</w:t>
      </w:r>
      <w:r w:rsidRPr="00E161F5">
        <w:rPr>
          <w:szCs w:val="28"/>
        </w:rPr>
        <w:t xml:space="preserve"> = </w:t>
      </w:r>
      <w:r>
        <w:rPr>
          <w:szCs w:val="28"/>
        </w:rPr>
        <w:t>T</w:t>
      </w:r>
      <w:r>
        <w:rPr>
          <w:szCs w:val="28"/>
          <w:vertAlign w:val="subscript"/>
        </w:rPr>
        <w:t>раз</w:t>
      </w:r>
      <w:r w:rsidRPr="00E161F5">
        <w:rPr>
          <w:szCs w:val="28"/>
        </w:rPr>
        <w:t xml:space="preserve"> </w:t>
      </w:r>
      <w:r w:rsidRPr="00E161F5">
        <w:rPr>
          <w:szCs w:val="28"/>
        </w:rPr>
        <w:sym w:font="Symbol" w:char="F0D7"/>
      </w:r>
      <w:r w:rsidRPr="00E161F5">
        <w:rPr>
          <w:szCs w:val="28"/>
        </w:rPr>
        <w:t xml:space="preserve"> К</w:t>
      </w:r>
      <w:r>
        <w:rPr>
          <w:szCs w:val="28"/>
          <w:vertAlign w:val="subscript"/>
        </w:rPr>
        <w:t>раз</w:t>
      </w:r>
      <w:r w:rsidRPr="00E161F5">
        <w:rPr>
          <w:szCs w:val="28"/>
        </w:rPr>
        <w:sym w:font="Symbol" w:char="F0D7"/>
      </w:r>
      <w:r>
        <w:rPr>
          <w:szCs w:val="28"/>
        </w:rPr>
        <w:t xml:space="preserve"> С</w:t>
      </w:r>
      <w:r>
        <w:rPr>
          <w:szCs w:val="28"/>
          <w:vertAlign w:val="subscript"/>
        </w:rPr>
        <w:t>зп</w:t>
      </w:r>
      <w:r w:rsidRPr="00E161F5">
        <w:rPr>
          <w:szCs w:val="28"/>
        </w:rPr>
        <w:t>,</w:t>
      </w:r>
      <w:r>
        <w:rPr>
          <w:szCs w:val="28"/>
        </w:rPr>
        <w:tab/>
      </w:r>
      <w:r w:rsidRPr="00E161F5">
        <w:rPr>
          <w:szCs w:val="28"/>
          <w:vertAlign w:val="subscript"/>
        </w:rPr>
        <w:tab/>
      </w:r>
      <w:r>
        <w:rPr>
          <w:szCs w:val="28"/>
        </w:rPr>
        <w:tab/>
        <w:t>(</w:t>
      </w:r>
      <w:r w:rsidR="00C906FA">
        <w:rPr>
          <w:szCs w:val="28"/>
        </w:rPr>
        <w:t>6</w:t>
      </w:r>
      <w:r>
        <w:rPr>
          <w:szCs w:val="28"/>
        </w:rPr>
        <w:t>.3</w:t>
      </w:r>
      <w:r w:rsidRPr="00E161F5">
        <w:rPr>
          <w:szCs w:val="28"/>
        </w:rPr>
        <w:t>)</w:t>
      </w:r>
    </w:p>
    <w:p w:rsidR="00533A2F" w:rsidRPr="007144C5" w:rsidRDefault="00533A2F" w:rsidP="00533A2F">
      <w:pPr>
        <w:suppressAutoHyphens/>
        <w:spacing w:line="235" w:lineRule="auto"/>
        <w:ind w:firstLine="0"/>
        <w:rPr>
          <w:lang w:val="be-BY"/>
        </w:rPr>
      </w:pPr>
      <w:r w:rsidRPr="007144C5">
        <w:rPr>
          <w:lang w:val="be-BY"/>
        </w:rPr>
        <w:t>где</w:t>
      </w:r>
      <w:r w:rsidRPr="007144C5">
        <w:tab/>
      </w:r>
      <w:r w:rsidRPr="007144C5">
        <w:rPr>
          <w:lang w:val="be-BY"/>
        </w:rPr>
        <w:t>С</w:t>
      </w:r>
      <w:r w:rsidRPr="007144C5">
        <w:rPr>
          <w:vertAlign w:val="subscript"/>
          <w:lang w:val="be-BY"/>
        </w:rPr>
        <w:t>оз</w:t>
      </w:r>
      <w:r w:rsidRPr="007144C5">
        <w:rPr>
          <w:lang w:val="be-BY"/>
        </w:rPr>
        <w:t>– основная заработная плата, руб.;</w:t>
      </w:r>
    </w:p>
    <w:p w:rsidR="00533A2F" w:rsidRPr="007144C5" w:rsidRDefault="00533A2F" w:rsidP="00533A2F">
      <w:pPr>
        <w:suppressAutoHyphens/>
        <w:spacing w:line="235" w:lineRule="auto"/>
      </w:pPr>
      <w:r w:rsidRPr="007144C5">
        <w:rPr>
          <w:lang w:val="be-BY"/>
        </w:rPr>
        <w:t>Т</w:t>
      </w:r>
      <w:r w:rsidRPr="007144C5">
        <w:rPr>
          <w:vertAlign w:val="subscript"/>
          <w:lang w:val="be-BY"/>
        </w:rPr>
        <w:t>раз</w:t>
      </w:r>
      <w:r>
        <w:rPr>
          <w:lang w:val="be-BY"/>
        </w:rPr>
        <w:t xml:space="preserve"> </w:t>
      </w:r>
      <w:r w:rsidRPr="007144C5">
        <w:rPr>
          <w:lang w:val="be-BY"/>
        </w:rPr>
        <w:t>– время ра</w:t>
      </w:r>
      <w:r>
        <w:rPr>
          <w:lang w:val="be-BY"/>
        </w:rPr>
        <w:t>зработки, месяцев;</w:t>
      </w:r>
    </w:p>
    <w:p w:rsidR="00533A2F" w:rsidRPr="007144C5" w:rsidRDefault="00533A2F" w:rsidP="00533A2F">
      <w:pPr>
        <w:suppressAutoHyphens/>
        <w:spacing w:line="235" w:lineRule="auto"/>
        <w:ind w:firstLine="284"/>
        <w:rPr>
          <w:lang w:val="be-BY"/>
        </w:rPr>
      </w:pPr>
      <w:r w:rsidRPr="007144C5">
        <w:rPr>
          <w:i/>
          <w:lang w:val="be-BY"/>
        </w:rPr>
        <w:tab/>
      </w:r>
      <w:r w:rsidRPr="007144C5">
        <w:rPr>
          <w:lang w:val="be-BY"/>
        </w:rPr>
        <w:t>К</w:t>
      </w:r>
      <w:r w:rsidRPr="007144C5">
        <w:rPr>
          <w:vertAlign w:val="subscript"/>
          <w:lang w:val="be-BY"/>
        </w:rPr>
        <w:t>раз</w:t>
      </w:r>
      <w:r>
        <w:rPr>
          <w:lang w:val="be-BY"/>
        </w:rPr>
        <w:t xml:space="preserve"> </w:t>
      </w:r>
      <w:r w:rsidRPr="007144C5">
        <w:rPr>
          <w:lang w:val="be-BY"/>
        </w:rPr>
        <w:t>– количество разработчиков, человек;</w:t>
      </w:r>
    </w:p>
    <w:p w:rsidR="00533A2F" w:rsidRDefault="00533A2F" w:rsidP="00533A2F">
      <w:pPr>
        <w:suppressAutoHyphens/>
        <w:spacing w:line="235" w:lineRule="auto"/>
        <w:ind w:firstLine="284"/>
      </w:pPr>
      <w:r w:rsidRPr="007144C5">
        <w:rPr>
          <w:lang w:val="be-BY"/>
        </w:rPr>
        <w:tab/>
        <w:t>С</w:t>
      </w:r>
      <w:r w:rsidRPr="007144C5">
        <w:rPr>
          <w:vertAlign w:val="subscript"/>
          <w:lang w:val="be-BY"/>
        </w:rPr>
        <w:t xml:space="preserve">зп  </w:t>
      </w:r>
      <w:r w:rsidRPr="007144C5">
        <w:rPr>
          <w:lang w:val="be-BY"/>
        </w:rPr>
        <w:t xml:space="preserve">– </w:t>
      </w:r>
      <w:r w:rsidRPr="007144C5">
        <w:t>средняя месячная заработная плата.</w:t>
      </w:r>
    </w:p>
    <w:p w:rsidR="00533A2F" w:rsidRDefault="00533A2F" w:rsidP="00533A2F">
      <w:pPr>
        <w:pStyle w:val="affff1"/>
        <w:spacing w:before="120" w:after="120" w:line="235" w:lineRule="auto"/>
        <w:ind w:firstLine="0"/>
        <w:rPr>
          <w:lang w:val="be-BY"/>
        </w:rPr>
      </w:pPr>
      <w:r>
        <w:rPr>
          <w:lang w:val="be-BY"/>
        </w:rPr>
        <w:t xml:space="preserve">   С</w:t>
      </w:r>
      <w:r>
        <w:rPr>
          <w:vertAlign w:val="subscript"/>
          <w:lang w:val="be-BY"/>
        </w:rPr>
        <w:t xml:space="preserve">оз </w:t>
      </w:r>
      <w:r>
        <w:rPr>
          <w:lang w:val="be-BY"/>
        </w:rPr>
        <w:t>= 2</w:t>
      </w:r>
      <w:r w:rsidR="00C86809">
        <w:rPr>
          <w:lang w:val="be-BY"/>
        </w:rPr>
        <w:t>,2</w:t>
      </w:r>
      <w:r>
        <w:rPr>
          <w:lang w:val="be-BY"/>
        </w:rPr>
        <w:t xml:space="preserve"> </w:t>
      </w:r>
      <w:r>
        <w:rPr>
          <w:lang w:val="be-BY"/>
        </w:rPr>
        <w:sym w:font="Symbol" w:char="F0D7"/>
      </w:r>
      <w:r>
        <w:rPr>
          <w:lang w:val="be-BY"/>
        </w:rPr>
        <w:t xml:space="preserve"> 1 </w:t>
      </w:r>
      <w:r>
        <w:rPr>
          <w:lang w:val="be-BY"/>
        </w:rPr>
        <w:sym w:font="Symbol" w:char="F0D7"/>
      </w:r>
      <w:r w:rsidR="00345407">
        <w:rPr>
          <w:lang w:val="be-BY"/>
        </w:rPr>
        <w:t xml:space="preserve"> </w:t>
      </w:r>
      <w:r w:rsidR="009F517F" w:rsidRPr="009F517F">
        <w:t>1050</w:t>
      </w:r>
      <w:r w:rsidR="00345407">
        <w:rPr>
          <w:lang w:val="be-BY"/>
        </w:rPr>
        <w:t xml:space="preserve"> = 23</w:t>
      </w:r>
      <w:r w:rsidR="009F517F" w:rsidRPr="009F517F">
        <w:t>10</w:t>
      </w:r>
      <w:r>
        <w:rPr>
          <w:lang w:val="be-BY"/>
        </w:rPr>
        <w:t xml:space="preserve"> руб.</w:t>
      </w:r>
    </w:p>
    <w:p w:rsidR="00533A2F" w:rsidRPr="00B04998" w:rsidRDefault="00533A2F" w:rsidP="00533A2F">
      <w:pPr>
        <w:spacing w:line="235" w:lineRule="auto"/>
        <w:rPr>
          <w:spacing w:val="-6"/>
        </w:rPr>
      </w:pPr>
      <w:r w:rsidRPr="00B04998">
        <w:rPr>
          <w:spacing w:val="-6"/>
        </w:rPr>
        <w:t xml:space="preserve">Основная заработная плата исполнителей составила </w:t>
      </w:r>
      <w:r>
        <w:rPr>
          <w:lang w:val="be-BY"/>
        </w:rPr>
        <w:t>2</w:t>
      </w:r>
      <w:r w:rsidR="00345407">
        <w:rPr>
          <w:lang w:val="be-BY"/>
        </w:rPr>
        <w:t>3</w:t>
      </w:r>
      <w:r w:rsidR="009F517F" w:rsidRPr="009F517F">
        <w:t>10</w:t>
      </w:r>
      <w:r>
        <w:rPr>
          <w:lang w:val="be-BY"/>
        </w:rPr>
        <w:t xml:space="preserve"> </w:t>
      </w:r>
      <w:r w:rsidRPr="00B04998">
        <w:rPr>
          <w:spacing w:val="-6"/>
        </w:rPr>
        <w:t>белорусских руб</w:t>
      </w:r>
      <w:r>
        <w:rPr>
          <w:spacing w:val="-6"/>
        </w:rPr>
        <w:t>ля</w:t>
      </w:r>
      <w:r w:rsidRPr="00B04998">
        <w:rPr>
          <w:spacing w:val="-6"/>
        </w:rPr>
        <w:t>.</w:t>
      </w:r>
    </w:p>
    <w:p w:rsidR="00533A2F" w:rsidRPr="007144C5" w:rsidRDefault="00C906FA" w:rsidP="00533A2F">
      <w:pPr>
        <w:pStyle w:val="afb"/>
        <w:spacing w:line="235" w:lineRule="auto"/>
        <w:outlineLvl w:val="2"/>
      </w:pPr>
      <w:bookmarkStart w:id="135" w:name="_Toc483386985"/>
      <w:bookmarkStart w:id="136" w:name="_Toc515364647"/>
      <w:bookmarkStart w:id="137" w:name="_Toc516780915"/>
      <w:bookmarkStart w:id="138" w:name="_Toc9284413"/>
      <w:bookmarkStart w:id="139" w:name="_Toc41255052"/>
      <w:bookmarkStart w:id="140" w:name="_Toc41742057"/>
      <w:bookmarkStart w:id="141" w:name="_Toc42269107"/>
      <w:r>
        <w:t>6</w:t>
      </w:r>
      <w:r w:rsidR="00533A2F" w:rsidRPr="007144C5">
        <w:t>.3.3 Дополнительная заработная плата</w:t>
      </w:r>
      <w:bookmarkEnd w:id="135"/>
      <w:bookmarkEnd w:id="136"/>
      <w:bookmarkEnd w:id="137"/>
      <w:bookmarkEnd w:id="138"/>
      <w:bookmarkEnd w:id="139"/>
      <w:bookmarkEnd w:id="140"/>
      <w:bookmarkEnd w:id="141"/>
    </w:p>
    <w:p w:rsidR="00533A2F" w:rsidRPr="0082662A" w:rsidRDefault="00533A2F" w:rsidP="00533A2F">
      <w:pPr>
        <w:spacing w:line="235" w:lineRule="auto"/>
        <w:rPr>
          <w:spacing w:val="-6"/>
          <w:lang w:eastAsia="ru-RU"/>
        </w:rPr>
      </w:pPr>
      <w:r w:rsidRPr="0082662A">
        <w:rPr>
          <w:spacing w:val="-6"/>
          <w:lang w:eastAsia="ru-RU"/>
        </w:rPr>
        <w:t>Дополнительная заработная плата на конкретное ПС включает выплаты, предусмотренные законодательством о труде, и определя</w:t>
      </w:r>
      <w:r>
        <w:rPr>
          <w:spacing w:val="-6"/>
          <w:lang w:eastAsia="ru-RU"/>
        </w:rPr>
        <w:t xml:space="preserve">ется по нормативу в процентах </w:t>
      </w:r>
      <w:r>
        <w:rPr>
          <w:spacing w:val="-6"/>
          <w:lang w:eastAsia="ru-RU"/>
        </w:rPr>
        <w:br/>
        <w:t>к </w:t>
      </w:r>
      <w:r w:rsidRPr="0082662A">
        <w:rPr>
          <w:spacing w:val="-6"/>
          <w:lang w:eastAsia="ru-RU"/>
        </w:rPr>
        <w:t>основной заработной плате. Данный показатель рассчитывае</w:t>
      </w:r>
      <w:r>
        <w:rPr>
          <w:spacing w:val="-6"/>
          <w:lang w:eastAsia="ru-RU"/>
        </w:rPr>
        <w:t>тся по формуле:</w:t>
      </w:r>
    </w:p>
    <w:p w:rsidR="00533A2F" w:rsidRPr="00E161F5" w:rsidRDefault="00533A2F" w:rsidP="00533A2F">
      <w:pPr>
        <w:widowControl w:val="0"/>
        <w:tabs>
          <w:tab w:val="left" w:pos="4678"/>
        </w:tabs>
        <w:spacing w:before="60" w:after="60" w:line="235" w:lineRule="auto"/>
        <w:ind w:firstLine="0"/>
        <w:jc w:val="right"/>
        <w:rPr>
          <w:sz w:val="24"/>
          <w:szCs w:val="24"/>
        </w:rPr>
      </w:pPr>
      <w:r>
        <w:rPr>
          <w:noProof/>
          <w:szCs w:val="28"/>
        </w:rPr>
        <w:t xml:space="preserve">    </w:t>
      </w:r>
      <w:r w:rsidRPr="00E57EF9">
        <w:rPr>
          <w:noProof/>
          <w:position w:val="-24"/>
          <w:szCs w:val="28"/>
        </w:rPr>
        <w:object w:dxaOrig="1540" w:dyaOrig="639">
          <v:shape id="_x0000_i1040" type="#_x0000_t75" style="width:85.5pt;height:39pt" o:ole="" fillcolor="window">
            <v:imagedata r:id="rId103" o:title="" cropright="2817f"/>
          </v:shape>
          <o:OLEObject Type="Embed" ProgID="Equation.3" ShapeID="_x0000_i1040" DrawAspect="Content" ObjectID="_1652883569" r:id="rId104"/>
        </w:object>
      </w:r>
      <w:r w:rsidRPr="00E161F5">
        <w:rPr>
          <w:sz w:val="24"/>
          <w:szCs w:val="24"/>
        </w:rPr>
        <w:t>,</w:t>
      </w:r>
      <w:r w:rsidRPr="00E161F5">
        <w:tab/>
      </w:r>
      <w:r>
        <w:tab/>
      </w:r>
      <w:r w:rsidRPr="00764DA4">
        <w:rPr>
          <w:position w:val="-24"/>
          <w:szCs w:val="28"/>
        </w:rPr>
        <w:tab/>
      </w:r>
      <w:r>
        <w:rPr>
          <w:szCs w:val="28"/>
        </w:rPr>
        <w:t>(</w:t>
      </w:r>
      <w:r w:rsidR="00C906FA">
        <w:rPr>
          <w:szCs w:val="28"/>
        </w:rPr>
        <w:t>6</w:t>
      </w:r>
      <w:r w:rsidRPr="00764DA4">
        <w:rPr>
          <w:szCs w:val="28"/>
        </w:rPr>
        <w:t>.4)</w:t>
      </w:r>
    </w:p>
    <w:p w:rsidR="00533A2F" w:rsidRPr="007144C5" w:rsidRDefault="00533A2F" w:rsidP="00533A2F">
      <w:pPr>
        <w:suppressAutoHyphens/>
        <w:spacing w:line="235" w:lineRule="auto"/>
        <w:ind w:firstLine="0"/>
      </w:pPr>
      <w:r w:rsidRPr="007144C5">
        <w:rPr>
          <w:lang w:val="be-BY"/>
        </w:rPr>
        <w:t>где</w:t>
      </w:r>
      <w:r w:rsidRPr="007144C5">
        <w:tab/>
      </w:r>
      <w:r w:rsidRPr="007144C5">
        <w:rPr>
          <w:lang w:val="be-BY"/>
        </w:rPr>
        <w:t>С</w:t>
      </w:r>
      <w:r w:rsidRPr="007144C5">
        <w:rPr>
          <w:vertAlign w:val="subscript"/>
          <w:lang w:val="be-BY"/>
        </w:rPr>
        <w:t>оз</w:t>
      </w:r>
      <w:r>
        <w:rPr>
          <w:vertAlign w:val="subscript"/>
          <w:lang w:val="be-BY"/>
        </w:rPr>
        <w:t xml:space="preserve"> </w:t>
      </w:r>
      <w:r w:rsidRPr="007144C5">
        <w:rPr>
          <w:lang w:val="be-BY"/>
        </w:rPr>
        <w:t xml:space="preserve">– основная заработная плата, руб.; </w:t>
      </w:r>
    </w:p>
    <w:p w:rsidR="00533A2F" w:rsidRPr="007144C5" w:rsidRDefault="00533A2F" w:rsidP="00533A2F">
      <w:pPr>
        <w:suppressAutoHyphens/>
        <w:spacing w:line="235" w:lineRule="auto"/>
        <w:ind w:firstLine="284"/>
        <w:rPr>
          <w:lang w:val="be-BY"/>
        </w:rPr>
      </w:pPr>
      <w:r w:rsidRPr="007144C5">
        <w:rPr>
          <w:i/>
          <w:lang w:val="be-BY"/>
        </w:rPr>
        <w:tab/>
      </w:r>
      <w:r w:rsidRPr="007144C5">
        <w:rPr>
          <w:lang w:val="be-BY"/>
        </w:rPr>
        <w:t>Н</w:t>
      </w:r>
      <w:r w:rsidRPr="007144C5">
        <w:rPr>
          <w:vertAlign w:val="subscript"/>
          <w:lang w:val="be-BY"/>
        </w:rPr>
        <w:t>дз</w:t>
      </w:r>
      <w:r w:rsidRPr="007144C5">
        <w:rPr>
          <w:lang w:val="be-BY"/>
        </w:rPr>
        <w:t xml:space="preserve"> – норматив дополнительной заработной платы, %.</w:t>
      </w:r>
    </w:p>
    <w:p w:rsidR="00533A2F" w:rsidRPr="002A54C2" w:rsidRDefault="00533A2F" w:rsidP="00533A2F">
      <w:pPr>
        <w:pStyle w:val="affff1"/>
        <w:spacing w:before="60" w:after="60" w:line="235" w:lineRule="auto"/>
        <w:ind w:firstLine="0"/>
      </w:pPr>
      <w:r w:rsidRPr="002A54C2">
        <w:t xml:space="preserve">  </w:t>
      </w:r>
      <m:oMath>
        <m:sSub>
          <m:sSubPr>
            <m:ctrlPr>
              <w:rPr>
                <w:rFonts w:ascii="Cambria Math" w:hAnsi="Cambria Math"/>
              </w:rPr>
            </m:ctrlPr>
          </m:sSubPr>
          <m:e>
            <m:r>
              <m:rPr>
                <m:nor/>
              </m:rPr>
              <m:t>С</m:t>
            </m:r>
          </m:e>
          <m:sub>
            <m:r>
              <m:rPr>
                <m:nor/>
              </m:rPr>
              <m:t>дз</m:t>
            </m:r>
          </m:sub>
        </m:sSub>
        <m:r>
          <m:rPr>
            <m:nor/>
          </m:rPr>
          <m:t xml:space="preserve"> = </m:t>
        </m:r>
        <m:r>
          <m:rPr>
            <m:nor/>
          </m:rPr>
          <w:rPr>
            <w:rFonts w:ascii="Cambria Math"/>
          </w:rPr>
          <m:t>2310</m:t>
        </m:r>
        <m:r>
          <m:rPr>
            <m:nor/>
          </m:rPr>
          <m:t xml:space="preserve"> ∙ 10 / 100 = </m:t>
        </m:r>
        <m:r>
          <m:rPr>
            <m:nor/>
          </m:rPr>
          <w:rPr>
            <w:rFonts w:ascii="Cambria Math"/>
          </w:rPr>
          <m:t>231</m:t>
        </m:r>
      </m:oMath>
      <w:r w:rsidRPr="002A54C2">
        <w:t xml:space="preserve"> руб.</w:t>
      </w:r>
    </w:p>
    <w:p w:rsidR="00533A2F" w:rsidRPr="00F82C03" w:rsidRDefault="00533A2F" w:rsidP="00533A2F">
      <w:pPr>
        <w:spacing w:line="235" w:lineRule="auto"/>
      </w:pPr>
      <w:r w:rsidRPr="00F82C03">
        <w:t>Дополнительна</w:t>
      </w:r>
      <w:r>
        <w:t>я заработная плат</w:t>
      </w:r>
      <w:r w:rsidR="00345407">
        <w:t>а состав</w:t>
      </w:r>
      <w:r w:rsidR="009F517F">
        <w:t>ила 231</w:t>
      </w:r>
      <w:r>
        <w:t xml:space="preserve"> белорусских рублей</w:t>
      </w:r>
      <w:r w:rsidRPr="00F82C03">
        <w:t>.</w:t>
      </w:r>
    </w:p>
    <w:p w:rsidR="00533A2F" w:rsidRPr="007144C5" w:rsidRDefault="00C906FA" w:rsidP="00533A2F">
      <w:pPr>
        <w:pStyle w:val="afffd"/>
        <w:spacing w:line="235" w:lineRule="auto"/>
        <w:rPr>
          <w:rFonts w:eastAsia="Times New Roman"/>
        </w:rPr>
      </w:pPr>
      <w:bookmarkStart w:id="142" w:name="_Toc483386986"/>
      <w:bookmarkStart w:id="143" w:name="_Toc515364648"/>
      <w:bookmarkStart w:id="144" w:name="_Toc516780916"/>
      <w:bookmarkStart w:id="145" w:name="_Toc9200261"/>
      <w:bookmarkStart w:id="146" w:name="_Toc9280716"/>
      <w:bookmarkStart w:id="147" w:name="_Toc9284414"/>
      <w:bookmarkStart w:id="148" w:name="_Toc41255053"/>
      <w:bookmarkStart w:id="149" w:name="_Toc41742058"/>
      <w:bookmarkStart w:id="150" w:name="_Toc42269108"/>
      <w:r>
        <w:rPr>
          <w:rFonts w:eastAsia="Times New Roman"/>
          <w:lang w:val="be-BY"/>
        </w:rPr>
        <w:t>6</w:t>
      </w:r>
      <w:r w:rsidR="00533A2F" w:rsidRPr="007144C5">
        <w:rPr>
          <w:rFonts w:eastAsia="Times New Roman"/>
          <w:lang w:val="be-BY"/>
        </w:rPr>
        <w:t>.3.4 Отчисления</w:t>
      </w:r>
      <w:r w:rsidR="00533A2F">
        <w:rPr>
          <w:rFonts w:eastAsia="Times New Roman"/>
          <w:lang w:val="be-BY"/>
        </w:rPr>
        <w:t xml:space="preserve"> в </w:t>
      </w:r>
      <w:r w:rsidR="00533A2F" w:rsidRPr="007144C5">
        <w:rPr>
          <w:rFonts w:eastAsia="Times New Roman"/>
        </w:rPr>
        <w:t>Фонд социальной защиты населения</w:t>
      </w:r>
      <w:bookmarkEnd w:id="142"/>
      <w:bookmarkEnd w:id="143"/>
      <w:bookmarkEnd w:id="144"/>
      <w:bookmarkEnd w:id="145"/>
      <w:bookmarkEnd w:id="146"/>
      <w:bookmarkEnd w:id="147"/>
      <w:bookmarkEnd w:id="148"/>
      <w:bookmarkEnd w:id="149"/>
      <w:bookmarkEnd w:id="150"/>
    </w:p>
    <w:p w:rsidR="00533A2F" w:rsidRPr="004E6E2F" w:rsidRDefault="00533A2F" w:rsidP="00533A2F">
      <w:pPr>
        <w:spacing w:line="235" w:lineRule="auto"/>
        <w:rPr>
          <w:spacing w:val="-6"/>
        </w:rPr>
      </w:pPr>
      <w:r w:rsidRPr="004E6E2F">
        <w:rPr>
          <w:spacing w:val="-6"/>
        </w:rPr>
        <w:t>Отчисления в ФСЗН определяются в соответствии с</w:t>
      </w:r>
      <w:r>
        <w:rPr>
          <w:spacing w:val="-6"/>
        </w:rPr>
        <w:t xml:space="preserve"> законодательными актами по </w:t>
      </w:r>
      <w:r w:rsidRPr="004E6E2F">
        <w:rPr>
          <w:spacing w:val="-6"/>
        </w:rPr>
        <w:t xml:space="preserve">нормативу в процентном отношении к фонду основной и дополнительной зарплаты: </w:t>
      </w:r>
    </w:p>
    <w:p w:rsidR="00533A2F" w:rsidRPr="00E161F5" w:rsidRDefault="00533A2F" w:rsidP="00533A2F">
      <w:pPr>
        <w:widowControl w:val="0"/>
        <w:tabs>
          <w:tab w:val="left" w:pos="5812"/>
        </w:tabs>
        <w:spacing w:before="60" w:after="60" w:line="235" w:lineRule="auto"/>
        <w:ind w:firstLine="0"/>
        <w:jc w:val="right"/>
        <w:rPr>
          <w:szCs w:val="28"/>
        </w:rPr>
      </w:pPr>
      <w:r>
        <w:rPr>
          <w:noProof/>
          <w:szCs w:val="28"/>
        </w:rPr>
        <w:t xml:space="preserve">      </w:t>
      </w:r>
      <w:r w:rsidRPr="00B33197">
        <w:rPr>
          <w:noProof/>
          <w:position w:val="-24"/>
          <w:szCs w:val="28"/>
        </w:rPr>
        <w:object w:dxaOrig="2520" w:dyaOrig="639">
          <v:shape id="_x0000_i1041" type="#_x0000_t75" style="width:136.5pt;height:39pt" o:ole="" fillcolor="window">
            <v:imagedata r:id="rId105" o:title="" cropright="2097f"/>
          </v:shape>
          <o:OLEObject Type="Embed" ProgID="Equation.3" ShapeID="_x0000_i1041" DrawAspect="Content" ObjectID="_1652883570" r:id="rId106"/>
        </w:object>
      </w:r>
      <w:r w:rsidRPr="00E161F5">
        <w:rPr>
          <w:szCs w:val="28"/>
        </w:rPr>
        <w:t>,</w:t>
      </w:r>
      <w:r w:rsidRPr="00E161F5">
        <w:rPr>
          <w:position w:val="-24"/>
          <w:szCs w:val="28"/>
        </w:rPr>
        <w:tab/>
      </w:r>
      <w:r w:rsidRPr="00E161F5">
        <w:rPr>
          <w:position w:val="-24"/>
          <w:szCs w:val="28"/>
        </w:rPr>
        <w:tab/>
      </w:r>
      <w:r>
        <w:rPr>
          <w:szCs w:val="28"/>
        </w:rPr>
        <w:t>(</w:t>
      </w:r>
      <w:r w:rsidR="00C906FA">
        <w:rPr>
          <w:szCs w:val="28"/>
        </w:rPr>
        <w:t>6</w:t>
      </w:r>
      <w:r>
        <w:rPr>
          <w:szCs w:val="28"/>
        </w:rPr>
        <w:t>.5</w:t>
      </w:r>
      <w:r w:rsidRPr="00E161F5">
        <w:rPr>
          <w:szCs w:val="28"/>
        </w:rPr>
        <w:t>)</w:t>
      </w:r>
    </w:p>
    <w:p w:rsidR="00533A2F" w:rsidRPr="007144C5" w:rsidRDefault="00533A2F" w:rsidP="00533A2F">
      <w:pPr>
        <w:suppressAutoHyphens/>
        <w:spacing w:before="120" w:line="235" w:lineRule="auto"/>
        <w:ind w:firstLine="0"/>
      </w:pPr>
      <w:bookmarkStart w:id="151" w:name="_Toc483386987"/>
      <w:r w:rsidRPr="007144C5">
        <w:rPr>
          <w:lang w:val="be-BY"/>
        </w:rPr>
        <w:t>где</w:t>
      </w:r>
      <w:r w:rsidRPr="007144C5">
        <w:tab/>
      </w:r>
      <w:r w:rsidRPr="007144C5">
        <w:rPr>
          <w:lang w:val="be-BY"/>
        </w:rPr>
        <w:t>С</w:t>
      </w:r>
      <w:r w:rsidRPr="007144C5">
        <w:rPr>
          <w:vertAlign w:val="subscript"/>
          <w:lang w:val="be-BY"/>
        </w:rPr>
        <w:t>оз</w:t>
      </w:r>
      <w:r w:rsidRPr="007144C5">
        <w:rPr>
          <w:lang w:val="be-BY"/>
        </w:rPr>
        <w:t xml:space="preserve"> – основная заработная плата, руб.;</w:t>
      </w:r>
    </w:p>
    <w:p w:rsidR="00533A2F" w:rsidRPr="007144C5" w:rsidRDefault="00533A2F" w:rsidP="00533A2F">
      <w:pPr>
        <w:suppressAutoHyphens/>
        <w:spacing w:line="235" w:lineRule="auto"/>
        <w:ind w:firstLine="708"/>
      </w:pPr>
      <w:r w:rsidRPr="007144C5">
        <w:rPr>
          <w:lang w:val="be-BY"/>
        </w:rPr>
        <w:lastRenderedPageBreak/>
        <w:t>С</w:t>
      </w:r>
      <w:r>
        <w:rPr>
          <w:vertAlign w:val="subscript"/>
          <w:lang w:val="be-BY"/>
        </w:rPr>
        <w:t>д</w:t>
      </w:r>
      <w:r w:rsidRPr="007144C5">
        <w:rPr>
          <w:vertAlign w:val="subscript"/>
          <w:lang w:val="be-BY"/>
        </w:rPr>
        <w:t>з</w:t>
      </w:r>
      <w:r w:rsidRPr="007144C5">
        <w:rPr>
          <w:lang w:val="be-BY"/>
        </w:rPr>
        <w:t xml:space="preserve"> – дополнительная заработная пла</w:t>
      </w:r>
      <w:r>
        <w:rPr>
          <w:lang w:val="be-BY"/>
        </w:rPr>
        <w:t>та на конкретное ПС, млн. руб.;</w:t>
      </w:r>
    </w:p>
    <w:p w:rsidR="00533A2F" w:rsidRPr="007144C5" w:rsidRDefault="00533A2F" w:rsidP="00533A2F">
      <w:pPr>
        <w:suppressAutoHyphens/>
        <w:spacing w:line="235" w:lineRule="auto"/>
        <w:ind w:firstLine="567"/>
      </w:pPr>
      <w:r>
        <w:t xml:space="preserve">  </w:t>
      </w:r>
      <w:r w:rsidRPr="007144C5">
        <w:rPr>
          <w:lang w:val="be-BY"/>
        </w:rPr>
        <w:t>Н</w:t>
      </w:r>
      <w:r w:rsidRPr="007144C5">
        <w:rPr>
          <w:vertAlign w:val="subscript"/>
          <w:lang w:val="be-BY"/>
        </w:rPr>
        <w:t>фсзн</w:t>
      </w:r>
      <w:r>
        <w:rPr>
          <w:lang w:val="be-BY"/>
        </w:rPr>
        <w:t xml:space="preserve"> </w:t>
      </w:r>
      <w:r w:rsidRPr="007144C5">
        <w:rPr>
          <w:lang w:val="be-BY"/>
        </w:rPr>
        <w:t>– норматив отчислений в Фонд социальной защиты населения, %</w:t>
      </w:r>
      <w:r w:rsidRPr="007144C5">
        <w:t>.</w:t>
      </w:r>
    </w:p>
    <w:p w:rsidR="00533A2F" w:rsidRDefault="00533A2F" w:rsidP="00533A2F">
      <w:pPr>
        <w:pStyle w:val="affff1"/>
        <w:spacing w:before="120" w:after="120" w:line="235" w:lineRule="auto"/>
        <w:ind w:firstLine="0"/>
      </w:pPr>
      <w:r w:rsidRPr="00CA1EDF">
        <w:t>С</w:t>
      </w:r>
      <w:r>
        <w:rPr>
          <w:vertAlign w:val="subscript"/>
        </w:rPr>
        <w:t>фсз</w:t>
      </w:r>
      <w:r w:rsidRPr="00CA1EDF">
        <w:rPr>
          <w:vertAlign w:val="subscript"/>
        </w:rPr>
        <w:t>н</w:t>
      </w:r>
      <w:r w:rsidR="008A6B11">
        <w:t>= (23</w:t>
      </w:r>
      <w:r w:rsidR="005948CB" w:rsidRPr="005948CB">
        <w:t>10</w:t>
      </w:r>
      <w:r w:rsidRPr="008D28D2">
        <w:t xml:space="preserve"> </w:t>
      </w:r>
      <w:r w:rsidRPr="00CA1EDF">
        <w:t xml:space="preserve">+ </w:t>
      </w:r>
      <w:r w:rsidR="005948CB">
        <w:t>231</w:t>
      </w:r>
      <w:r w:rsidRPr="00CA1EDF">
        <w:t xml:space="preserve">) </w:t>
      </w:r>
      <w:r w:rsidRPr="00CA1EDF">
        <w:sym w:font="Symbol" w:char="F0D7"/>
      </w:r>
      <w:r w:rsidR="005948CB">
        <w:t xml:space="preserve"> 34,6 / 100 = 879</w:t>
      </w:r>
      <w:r>
        <w:t xml:space="preserve"> руб</w:t>
      </w:r>
      <w:r w:rsidRPr="00CA1EDF">
        <w:t>.</w:t>
      </w:r>
    </w:p>
    <w:p w:rsidR="00533A2F" w:rsidRPr="00FC7C10" w:rsidRDefault="00533A2F" w:rsidP="00533A2F">
      <w:pPr>
        <w:spacing w:line="235" w:lineRule="auto"/>
        <w:rPr>
          <w:spacing w:val="-4"/>
        </w:rPr>
      </w:pPr>
      <w:r>
        <w:rPr>
          <w:spacing w:val="-4"/>
        </w:rPr>
        <w:t>Отчисления</w:t>
      </w:r>
      <w:r w:rsidRPr="00FC7C10">
        <w:rPr>
          <w:spacing w:val="-4"/>
        </w:rPr>
        <w:t xml:space="preserve"> в ФСЗН и по обязательному страх</w:t>
      </w:r>
      <w:r>
        <w:rPr>
          <w:spacing w:val="-4"/>
        </w:rPr>
        <w:t>ованию от несчастных случаев на </w:t>
      </w:r>
      <w:r w:rsidRPr="00FC7C10">
        <w:rPr>
          <w:spacing w:val="-4"/>
        </w:rPr>
        <w:t xml:space="preserve">производстве и профессиональных заболеваний составила </w:t>
      </w:r>
      <w:r w:rsidR="008A6B11">
        <w:rPr>
          <w:spacing w:val="-4"/>
        </w:rPr>
        <w:t>8</w:t>
      </w:r>
      <w:r w:rsidR="005948CB" w:rsidRPr="005948CB">
        <w:rPr>
          <w:spacing w:val="-4"/>
        </w:rPr>
        <w:t>79</w:t>
      </w:r>
      <w:r w:rsidRPr="00FC7C10">
        <w:rPr>
          <w:spacing w:val="-4"/>
        </w:rPr>
        <w:t xml:space="preserve"> белорусск</w:t>
      </w:r>
      <w:r w:rsidR="008A6B11">
        <w:rPr>
          <w:spacing w:val="-4"/>
        </w:rPr>
        <w:t>их</w:t>
      </w:r>
      <w:r w:rsidRPr="00FC7C10">
        <w:rPr>
          <w:spacing w:val="-4"/>
        </w:rPr>
        <w:t xml:space="preserve"> </w:t>
      </w:r>
      <w:r w:rsidR="008A6B11">
        <w:rPr>
          <w:spacing w:val="-4"/>
        </w:rPr>
        <w:t>рубля</w:t>
      </w:r>
      <w:r w:rsidRPr="00FC7C10">
        <w:rPr>
          <w:spacing w:val="-4"/>
        </w:rPr>
        <w:t>.</w:t>
      </w:r>
    </w:p>
    <w:p w:rsidR="00533A2F" w:rsidRPr="007144C5" w:rsidRDefault="00C906FA" w:rsidP="00533A2F">
      <w:pPr>
        <w:pStyle w:val="afffd"/>
        <w:spacing w:line="235" w:lineRule="auto"/>
        <w:rPr>
          <w:rFonts w:eastAsia="Times New Roman"/>
        </w:rPr>
      </w:pPr>
      <w:bookmarkStart w:id="152" w:name="_Toc515364649"/>
      <w:bookmarkStart w:id="153" w:name="_Toc516780917"/>
      <w:bookmarkStart w:id="154" w:name="_Toc9200262"/>
      <w:bookmarkStart w:id="155" w:name="_Toc9280717"/>
      <w:bookmarkStart w:id="156" w:name="_Toc9284415"/>
      <w:bookmarkStart w:id="157" w:name="_Toc41255054"/>
      <w:bookmarkStart w:id="158" w:name="_Toc41742059"/>
      <w:bookmarkStart w:id="159" w:name="_Toc42269109"/>
      <w:r>
        <w:rPr>
          <w:rFonts w:eastAsia="Times New Roman"/>
        </w:rPr>
        <w:t>6</w:t>
      </w:r>
      <w:r w:rsidR="00533A2F" w:rsidRPr="007144C5">
        <w:rPr>
          <w:rFonts w:eastAsia="Times New Roman"/>
        </w:rPr>
        <w:t>.3.5 Расходы на материалы</w:t>
      </w:r>
      <w:bookmarkEnd w:id="151"/>
      <w:bookmarkEnd w:id="152"/>
      <w:bookmarkEnd w:id="153"/>
      <w:bookmarkEnd w:id="154"/>
      <w:bookmarkEnd w:id="155"/>
      <w:bookmarkEnd w:id="156"/>
      <w:bookmarkEnd w:id="157"/>
      <w:bookmarkEnd w:id="158"/>
      <w:bookmarkEnd w:id="159"/>
    </w:p>
    <w:p w:rsidR="00533A2F" w:rsidRPr="004E6E2F" w:rsidRDefault="00533A2F" w:rsidP="00533A2F">
      <w:pPr>
        <w:spacing w:line="235" w:lineRule="auto"/>
        <w:rPr>
          <w:spacing w:val="-6"/>
        </w:rPr>
      </w:pPr>
      <w:r w:rsidRPr="004E6E2F">
        <w:rPr>
          <w:spacing w:val="-6"/>
        </w:rPr>
        <w:t>Сумма расходов на материалы С</w:t>
      </w:r>
      <w:r w:rsidRPr="004E6E2F">
        <w:rPr>
          <w:spacing w:val="-6"/>
          <w:vertAlign w:val="subscript"/>
        </w:rPr>
        <w:t>м</w:t>
      </w:r>
      <w:r w:rsidRPr="004E6E2F">
        <w:rPr>
          <w:spacing w:val="-6"/>
        </w:rPr>
        <w:t xml:space="preserve"> определяется как произведение нормы расхода материалов в расчете на сто строк исходного кода Н</w:t>
      </w:r>
      <w:r w:rsidRPr="004E6E2F">
        <w:rPr>
          <w:spacing w:val="-6"/>
          <w:vertAlign w:val="subscript"/>
        </w:rPr>
        <w:t>м</w:t>
      </w:r>
      <w:r w:rsidRPr="004E6E2F">
        <w:rPr>
          <w:spacing w:val="-6"/>
        </w:rPr>
        <w:t xml:space="preserve"> на уточненный объем </w:t>
      </w:r>
      <w:r>
        <w:rPr>
          <w:spacing w:val="-6"/>
        </w:rPr>
        <w:t>ПС</w:t>
      </w:r>
      <w:r w:rsidRPr="004E6E2F">
        <w:rPr>
          <w:spacing w:val="-6"/>
        </w:rPr>
        <w:t xml:space="preserve"> </w:t>
      </w:r>
      <w:r w:rsidRPr="009075A8">
        <w:rPr>
          <w:i/>
          <w:position w:val="-12"/>
        </w:rPr>
        <w:object w:dxaOrig="320" w:dyaOrig="380">
          <v:shape id="_x0000_i1042" type="#_x0000_t75" style="width:16.5pt;height:16.5pt" o:ole="">
            <v:imagedata r:id="rId98" o:title=""/>
          </v:shape>
          <o:OLEObject Type="Embed" ProgID="Equation.DSMT4" ShapeID="_x0000_i1042" DrawAspect="Content" ObjectID="_1652883571" r:id="rId107"/>
        </w:object>
      </w:r>
      <w:r w:rsidRPr="004E6E2F">
        <w:rPr>
          <w:spacing w:val="-6"/>
        </w:rPr>
        <w:t>:</w:t>
      </w:r>
    </w:p>
    <w:tbl>
      <w:tblPr>
        <w:tblStyle w:val="ad"/>
        <w:tblW w:w="10251" w:type="dxa"/>
        <w:jc w:val="center"/>
        <w:tblLayout w:type="fixed"/>
        <w:tblLook w:val="04A0" w:firstRow="1" w:lastRow="0" w:firstColumn="1" w:lastColumn="0" w:noHBand="0" w:noVBand="1"/>
      </w:tblPr>
      <w:tblGrid>
        <w:gridCol w:w="1701"/>
        <w:gridCol w:w="6849"/>
        <w:gridCol w:w="1701"/>
      </w:tblGrid>
      <w:tr w:rsidR="00533A2F" w:rsidRPr="007144C5" w:rsidTr="00D94B9C">
        <w:trPr>
          <w:trHeight w:val="799"/>
          <w:jc w:val="center"/>
        </w:trPr>
        <w:tc>
          <w:tcPr>
            <w:tcW w:w="1701" w:type="dxa"/>
            <w:tcBorders>
              <w:top w:val="nil"/>
              <w:left w:val="nil"/>
              <w:bottom w:val="nil"/>
              <w:right w:val="nil"/>
            </w:tcBorders>
          </w:tcPr>
          <w:p w:rsidR="00533A2F" w:rsidRPr="007144C5" w:rsidRDefault="00533A2F" w:rsidP="00D94B9C">
            <w:pPr>
              <w:suppressAutoHyphens/>
              <w:spacing w:line="235" w:lineRule="auto"/>
            </w:pPr>
          </w:p>
        </w:tc>
        <w:tc>
          <w:tcPr>
            <w:tcW w:w="6849" w:type="dxa"/>
            <w:tcBorders>
              <w:top w:val="nil"/>
              <w:left w:val="nil"/>
              <w:bottom w:val="nil"/>
              <w:right w:val="nil"/>
            </w:tcBorders>
          </w:tcPr>
          <w:p w:rsidR="00533A2F" w:rsidRPr="00887C35" w:rsidRDefault="00533A2F" w:rsidP="00D94B9C">
            <w:pPr>
              <w:suppressAutoHyphens/>
              <w:spacing w:line="235" w:lineRule="auto"/>
              <w:ind w:firstLine="29"/>
              <w:jc w:val="center"/>
              <w:rPr>
                <w:lang w:val="en-US"/>
              </w:rPr>
            </w:pPr>
            <w:r w:rsidRPr="009075A8">
              <w:rPr>
                <w:noProof/>
                <w:position w:val="-28"/>
              </w:rPr>
              <w:object w:dxaOrig="1420" w:dyaOrig="720">
                <v:shape id="_x0000_i1043" type="#_x0000_t75" style="width:87pt;height:40.5pt" o:ole="">
                  <v:imagedata r:id="rId108" o:title=""/>
                </v:shape>
                <o:OLEObject Type="Embed" ProgID="Equation.DSMT4" ShapeID="_x0000_i1043" DrawAspect="Content" ObjectID="_1652883572" r:id="rId109"/>
              </w:object>
            </w:r>
            <w:r>
              <w:rPr>
                <w:noProof/>
                <w:lang w:val="en-US"/>
              </w:rPr>
              <w:t>.</w:t>
            </w:r>
          </w:p>
        </w:tc>
        <w:tc>
          <w:tcPr>
            <w:tcW w:w="1701" w:type="dxa"/>
            <w:tcBorders>
              <w:top w:val="nil"/>
              <w:left w:val="nil"/>
              <w:bottom w:val="nil"/>
              <w:right w:val="nil"/>
            </w:tcBorders>
            <w:vAlign w:val="center"/>
          </w:tcPr>
          <w:p w:rsidR="00533A2F" w:rsidRPr="007144C5" w:rsidRDefault="00533A2F" w:rsidP="00C906FA">
            <w:pPr>
              <w:suppressAutoHyphens/>
              <w:spacing w:line="235" w:lineRule="auto"/>
              <w:jc w:val="right"/>
            </w:pPr>
            <w:r>
              <w:t>(</w:t>
            </w:r>
            <w:r w:rsidR="00C906FA">
              <w:t>6</w:t>
            </w:r>
            <w:r>
              <w:t>.6</w:t>
            </w:r>
            <w:r w:rsidRPr="007144C5">
              <w:t>)</w:t>
            </w:r>
          </w:p>
        </w:tc>
      </w:tr>
    </w:tbl>
    <w:p w:rsidR="00533A2F" w:rsidRPr="007144C5" w:rsidRDefault="00533A2F" w:rsidP="00533A2F">
      <w:pPr>
        <w:spacing w:line="230" w:lineRule="auto"/>
      </w:pPr>
      <w:r w:rsidRPr="007144C5">
        <w:t>Учитывая, что норма расхода материалов</w:t>
      </w:r>
      <w:r>
        <w:t xml:space="preserve"> в </w:t>
      </w:r>
      <w:r w:rsidRPr="007144C5">
        <w:t>расчете на сто строк исходного кода равен 0,</w:t>
      </w:r>
      <w:r>
        <w:t>0</w:t>
      </w:r>
      <w:r w:rsidRPr="007144C5">
        <w:t>46 руб</w:t>
      </w:r>
      <w:r>
        <w:t>лей</w:t>
      </w:r>
      <w:r w:rsidRPr="007144C5">
        <w:t>, можно определ</w:t>
      </w:r>
      <w:r>
        <w:t>ить сумму расходов на материалы.</w:t>
      </w:r>
    </w:p>
    <w:p w:rsidR="00533A2F" w:rsidRDefault="00533A2F" w:rsidP="00533A2F">
      <w:pPr>
        <w:pStyle w:val="affff1"/>
        <w:spacing w:before="120" w:after="120" w:line="230" w:lineRule="auto"/>
        <w:ind w:firstLine="0"/>
      </w:pPr>
      <w:r w:rsidRPr="00733738">
        <w:t>С</w:t>
      </w:r>
      <w:r w:rsidRPr="00733738">
        <w:rPr>
          <w:vertAlign w:val="subscript"/>
        </w:rPr>
        <w:t>м</w:t>
      </w:r>
      <w:r w:rsidRPr="00733738">
        <w:t xml:space="preserve"> = 0,046 </w:t>
      </w:r>
      <w:r w:rsidRPr="00733738">
        <w:sym w:font="Symbol" w:char="F0D7"/>
      </w:r>
      <w:r>
        <w:t xml:space="preserve"> 7878</w:t>
      </w:r>
      <w:r w:rsidRPr="00733738">
        <w:t xml:space="preserve">/ 100 = </w:t>
      </w:r>
      <w:r>
        <w:t>3</w:t>
      </w:r>
      <w:r w:rsidRPr="000E65C6">
        <w:t>,</w:t>
      </w:r>
      <w:r>
        <w:t>6</w:t>
      </w:r>
      <w:r w:rsidRPr="00733738">
        <w:t xml:space="preserve"> руб.</w:t>
      </w:r>
    </w:p>
    <w:p w:rsidR="00533A2F" w:rsidRPr="007144C5" w:rsidRDefault="00533A2F" w:rsidP="00533A2F">
      <w:pPr>
        <w:spacing w:line="230" w:lineRule="auto"/>
      </w:pPr>
      <w:r w:rsidRPr="00C618B9">
        <w:t>Сумма расхо</w:t>
      </w:r>
      <w:r>
        <w:t xml:space="preserve">дов на материалы составила </w:t>
      </w:r>
      <w:r w:rsidRPr="000E65C6">
        <w:t>3,</w:t>
      </w:r>
      <w:r>
        <w:t>6</w:t>
      </w:r>
      <w:r w:rsidRPr="000E65C6">
        <w:t xml:space="preserve"> </w:t>
      </w:r>
      <w:r>
        <w:t>белорусских рублей</w:t>
      </w:r>
      <w:r w:rsidRPr="00C618B9">
        <w:t>.</w:t>
      </w:r>
    </w:p>
    <w:p w:rsidR="00533A2F" w:rsidRPr="007144C5" w:rsidRDefault="004465A6" w:rsidP="00533A2F">
      <w:pPr>
        <w:pStyle w:val="afb"/>
        <w:spacing w:line="230" w:lineRule="auto"/>
        <w:outlineLvl w:val="2"/>
      </w:pPr>
      <w:bookmarkStart w:id="160" w:name="_Toc483386988"/>
      <w:bookmarkStart w:id="161" w:name="_Toc515364650"/>
      <w:bookmarkStart w:id="162" w:name="_Toc516780918"/>
      <w:bookmarkStart w:id="163" w:name="_Toc9284416"/>
      <w:bookmarkStart w:id="164" w:name="_Toc41255055"/>
      <w:bookmarkStart w:id="165" w:name="_Toc41742060"/>
      <w:bookmarkStart w:id="166" w:name="_Toc42269110"/>
      <w:r>
        <w:t>6</w:t>
      </w:r>
      <w:r w:rsidR="00533A2F" w:rsidRPr="007144C5">
        <w:t>.3.6 Расходы на оплату машинного времени</w:t>
      </w:r>
      <w:bookmarkEnd w:id="160"/>
      <w:bookmarkEnd w:id="161"/>
      <w:bookmarkEnd w:id="162"/>
      <w:bookmarkEnd w:id="163"/>
      <w:bookmarkEnd w:id="164"/>
      <w:bookmarkEnd w:id="165"/>
      <w:bookmarkEnd w:id="166"/>
    </w:p>
    <w:p w:rsidR="00533A2F" w:rsidRPr="007144C5" w:rsidRDefault="00533A2F" w:rsidP="00533A2F">
      <w:pPr>
        <w:spacing w:line="230" w:lineRule="auto"/>
      </w:pPr>
      <w:r w:rsidRPr="007144C5">
        <w:t>Сумма расходов на оплату машинного времени С</w:t>
      </w:r>
      <w:r w:rsidRPr="007144C5">
        <w:rPr>
          <w:vertAlign w:val="subscript"/>
        </w:rPr>
        <w:t>мв</w:t>
      </w:r>
      <w:r w:rsidRPr="007144C5">
        <w:t xml:space="preserve"> определяется как произведение стоимости одного машино-часа С</w:t>
      </w:r>
      <w:r w:rsidRPr="007144C5">
        <w:rPr>
          <w:vertAlign w:val="subscript"/>
        </w:rPr>
        <w:t>мч</w:t>
      </w:r>
      <w:r w:rsidRPr="007144C5">
        <w:t xml:space="preserve"> на уточненный объем программного средства </w:t>
      </w:r>
      <w:r w:rsidRPr="009075A8">
        <w:rPr>
          <w:i/>
          <w:position w:val="-12"/>
        </w:rPr>
        <w:object w:dxaOrig="320" w:dyaOrig="380">
          <v:shape id="_x0000_i1044" type="#_x0000_t75" style="width:16.5pt;height:16.5pt" o:ole="">
            <v:imagedata r:id="rId98" o:title=""/>
          </v:shape>
          <o:OLEObject Type="Embed" ProgID="Equation.DSMT4" ShapeID="_x0000_i1044" DrawAspect="Content" ObjectID="_1652883573" r:id="rId110"/>
        </w:object>
      </w:r>
      <w:r w:rsidRPr="007144C5">
        <w:t xml:space="preserve"> и на норматив расхода машинного времени на отладку ста строк исходного кода Н</w:t>
      </w:r>
      <w:r w:rsidRPr="000D3349">
        <w:rPr>
          <w:vertAlign w:val="subscript"/>
        </w:rPr>
        <w:t>мв</w:t>
      </w:r>
      <w:r>
        <w:t xml:space="preserve"> и рассчитывается по формуле ниже:</w:t>
      </w:r>
    </w:p>
    <w:tbl>
      <w:tblPr>
        <w:tblStyle w:val="ad"/>
        <w:tblW w:w="10251" w:type="dxa"/>
        <w:jc w:val="center"/>
        <w:tblLayout w:type="fixed"/>
        <w:tblLook w:val="04A0" w:firstRow="1" w:lastRow="0" w:firstColumn="1" w:lastColumn="0" w:noHBand="0" w:noVBand="1"/>
      </w:tblPr>
      <w:tblGrid>
        <w:gridCol w:w="1134"/>
        <w:gridCol w:w="7416"/>
        <w:gridCol w:w="1701"/>
      </w:tblGrid>
      <w:tr w:rsidR="00533A2F" w:rsidRPr="007144C5" w:rsidTr="00D94B9C">
        <w:trPr>
          <w:jc w:val="center"/>
        </w:trPr>
        <w:tc>
          <w:tcPr>
            <w:tcW w:w="1134" w:type="dxa"/>
            <w:tcBorders>
              <w:top w:val="nil"/>
              <w:left w:val="nil"/>
              <w:bottom w:val="nil"/>
              <w:right w:val="nil"/>
            </w:tcBorders>
          </w:tcPr>
          <w:p w:rsidR="00533A2F" w:rsidRPr="007144C5" w:rsidRDefault="00533A2F" w:rsidP="00D94B9C">
            <w:pPr>
              <w:suppressAutoHyphens/>
              <w:spacing w:line="230" w:lineRule="auto"/>
            </w:pPr>
          </w:p>
        </w:tc>
        <w:tc>
          <w:tcPr>
            <w:tcW w:w="7416" w:type="dxa"/>
            <w:tcBorders>
              <w:top w:val="nil"/>
              <w:left w:val="nil"/>
              <w:bottom w:val="nil"/>
              <w:right w:val="nil"/>
            </w:tcBorders>
          </w:tcPr>
          <w:p w:rsidR="00533A2F" w:rsidRPr="004401E7" w:rsidRDefault="00533A2F" w:rsidP="00D94B9C">
            <w:pPr>
              <w:suppressAutoHyphens/>
              <w:spacing w:before="60" w:after="60" w:line="230" w:lineRule="auto"/>
              <w:ind w:firstLine="453"/>
              <w:jc w:val="center"/>
              <w:rPr>
                <w:lang w:val="en-US"/>
              </w:rPr>
            </w:pPr>
            <w:r w:rsidRPr="009075A8">
              <w:rPr>
                <w:noProof/>
                <w:position w:val="-28"/>
              </w:rPr>
              <w:object w:dxaOrig="2060" w:dyaOrig="720">
                <v:shape id="_x0000_i1045" type="#_x0000_t75" style="width:112.5pt;height:40.5pt" o:ole="" fillcolor="window">
                  <v:imagedata r:id="rId111" o:title="" cropright="1948f"/>
                </v:shape>
                <o:OLEObject Type="Embed" ProgID="Equation.DSMT4" ShapeID="_x0000_i1045" DrawAspect="Content" ObjectID="_1652883574" r:id="rId112"/>
              </w:object>
            </w:r>
            <w:r>
              <w:rPr>
                <w:rStyle w:val="affff0"/>
                <w:rFonts w:eastAsia="Calibri"/>
                <w:noProof/>
                <w:lang w:val="en-US"/>
              </w:rPr>
              <w:t>.</w:t>
            </w:r>
          </w:p>
        </w:tc>
        <w:tc>
          <w:tcPr>
            <w:tcW w:w="1701" w:type="dxa"/>
            <w:tcBorders>
              <w:top w:val="nil"/>
              <w:left w:val="nil"/>
              <w:bottom w:val="nil"/>
              <w:right w:val="nil"/>
            </w:tcBorders>
            <w:vAlign w:val="center"/>
          </w:tcPr>
          <w:p w:rsidR="00533A2F" w:rsidRPr="007144C5" w:rsidRDefault="00533A2F" w:rsidP="00D94B9C">
            <w:pPr>
              <w:suppressAutoHyphens/>
              <w:spacing w:line="230" w:lineRule="auto"/>
              <w:jc w:val="right"/>
            </w:pPr>
            <w:r>
              <w:t>(6.7</w:t>
            </w:r>
            <w:r w:rsidRPr="007144C5">
              <w:t>)</w:t>
            </w:r>
          </w:p>
        </w:tc>
      </w:tr>
    </w:tbl>
    <w:p w:rsidR="00533A2F" w:rsidRPr="007144C5" w:rsidRDefault="00533A2F" w:rsidP="00533A2F">
      <w:pPr>
        <w:spacing w:line="230" w:lineRule="auto"/>
      </w:pPr>
      <w:r w:rsidRPr="007144C5">
        <w:t>Учитывая, что норматив машинного времени на отладку ста строк исходного кода равен 15</w:t>
      </w:r>
      <w:r w:rsidRPr="007144C5">
        <w:rPr>
          <w:color w:val="171717"/>
        </w:rPr>
        <w:t>,</w:t>
      </w:r>
      <w:r w:rsidRPr="007144C5">
        <w:t xml:space="preserve"> можно определить сумму расходов на оплату машинного времени:</w:t>
      </w:r>
    </w:p>
    <w:p w:rsidR="00533A2F" w:rsidRDefault="00533A2F" w:rsidP="00533A2F">
      <w:pPr>
        <w:pStyle w:val="affff1"/>
        <w:spacing w:before="120" w:after="120" w:line="230" w:lineRule="auto"/>
        <w:ind w:firstLine="0"/>
      </w:pPr>
      <w:r w:rsidRPr="007144C5">
        <w:t>С</w:t>
      </w:r>
      <w:r w:rsidRPr="007144C5">
        <w:rPr>
          <w:vertAlign w:val="subscript"/>
        </w:rPr>
        <w:t>мв</w:t>
      </w:r>
      <w:r w:rsidRPr="007144C5">
        <w:t xml:space="preserve"> </w:t>
      </w:r>
      <w:r w:rsidRPr="008D23E8">
        <w:t>= 0,05</w:t>
      </w:r>
      <w:r w:rsidRPr="007144C5">
        <w:t xml:space="preserve"> </w:t>
      </w:r>
      <w:r w:rsidRPr="007144C5">
        <w:sym w:font="Symbol" w:char="F0D7"/>
      </w:r>
      <w:r>
        <w:t xml:space="preserve"> 7878</w:t>
      </w:r>
      <w:r w:rsidRPr="007144C5">
        <w:t xml:space="preserve"> </w:t>
      </w:r>
      <w:r w:rsidRPr="007144C5">
        <w:sym w:font="Symbol" w:char="F0D7"/>
      </w:r>
      <w:r w:rsidRPr="007144C5">
        <w:t xml:space="preserve"> </w:t>
      </w:r>
      <w:r>
        <w:t>15 / 100 = 59</w:t>
      </w:r>
      <w:r w:rsidRPr="007144C5">
        <w:t xml:space="preserve"> руб.</w:t>
      </w:r>
    </w:p>
    <w:p w:rsidR="00533A2F" w:rsidRPr="007144C5" w:rsidRDefault="00533A2F" w:rsidP="00533A2F">
      <w:pPr>
        <w:spacing w:line="230" w:lineRule="auto"/>
      </w:pPr>
      <w:r w:rsidRPr="00C618B9">
        <w:t xml:space="preserve">Норматив расхода машинного времени на отладку ста строк исходного </w:t>
      </w:r>
      <w:r>
        <w:t>кода был выбран в размере 50</w:t>
      </w:r>
      <w:r>
        <w:rPr>
          <w:lang w:val="en-US"/>
        </w:rPr>
        <w:t> </w:t>
      </w:r>
      <w:r>
        <w:t>/</w:t>
      </w:r>
      <w:r>
        <w:rPr>
          <w:lang w:val="en-US"/>
        </w:rPr>
        <w:t> </w:t>
      </w:r>
      <w:r>
        <w:t>1000</w:t>
      </w:r>
      <w:r w:rsidRPr="00C618B9">
        <w:t xml:space="preserve"> машино-часов. Сумма расходов на оплат</w:t>
      </w:r>
      <w:r>
        <w:t>у машинного времени составила</w:t>
      </w:r>
      <w:r w:rsidRPr="008D28D2">
        <w:t xml:space="preserve"> </w:t>
      </w:r>
      <w:r>
        <w:t>59</w:t>
      </w:r>
      <w:r w:rsidRPr="00C618B9">
        <w:t xml:space="preserve"> </w:t>
      </w:r>
      <w:r>
        <w:t>белорусских рублей.</w:t>
      </w:r>
    </w:p>
    <w:p w:rsidR="00533A2F" w:rsidRPr="007144C5" w:rsidRDefault="004465A6" w:rsidP="00533A2F">
      <w:pPr>
        <w:pStyle w:val="afffd"/>
        <w:spacing w:line="233" w:lineRule="auto"/>
        <w:rPr>
          <w:rFonts w:eastAsia="Times New Roman"/>
        </w:rPr>
      </w:pPr>
      <w:bookmarkStart w:id="167" w:name="_Toc388344907"/>
      <w:bookmarkStart w:id="168" w:name="_Toc483386989"/>
      <w:bookmarkStart w:id="169" w:name="_Toc515364651"/>
      <w:bookmarkStart w:id="170" w:name="_Toc516780919"/>
      <w:bookmarkStart w:id="171" w:name="_Toc9200263"/>
      <w:bookmarkStart w:id="172" w:name="_Toc9280718"/>
      <w:bookmarkStart w:id="173" w:name="_Toc9284417"/>
      <w:bookmarkStart w:id="174" w:name="_Toc41255056"/>
      <w:bookmarkStart w:id="175" w:name="_Toc41742061"/>
      <w:bookmarkStart w:id="176" w:name="_Toc42269111"/>
      <w:r>
        <w:rPr>
          <w:rFonts w:eastAsia="Times New Roman"/>
        </w:rPr>
        <w:t>6</w:t>
      </w:r>
      <w:r w:rsidR="00533A2F" w:rsidRPr="007144C5">
        <w:rPr>
          <w:rFonts w:eastAsia="Times New Roman"/>
        </w:rPr>
        <w:t>.3.7 Прочие прямые затраты</w:t>
      </w:r>
      <w:bookmarkEnd w:id="167"/>
      <w:bookmarkEnd w:id="168"/>
      <w:bookmarkEnd w:id="169"/>
      <w:bookmarkEnd w:id="170"/>
      <w:bookmarkEnd w:id="171"/>
      <w:bookmarkEnd w:id="172"/>
      <w:bookmarkEnd w:id="173"/>
      <w:bookmarkEnd w:id="174"/>
      <w:bookmarkEnd w:id="175"/>
      <w:bookmarkEnd w:id="176"/>
    </w:p>
    <w:p w:rsidR="00533A2F" w:rsidRPr="007144C5" w:rsidRDefault="00533A2F" w:rsidP="00533A2F">
      <w:pPr>
        <w:spacing w:line="233" w:lineRule="auto"/>
      </w:pPr>
      <w:r w:rsidRPr="007144C5">
        <w:t>Сумма прочих затрат С</w:t>
      </w:r>
      <w:r w:rsidRPr="007144C5">
        <w:rPr>
          <w:vertAlign w:val="subscript"/>
        </w:rPr>
        <w:t>пз</w:t>
      </w:r>
      <w:r w:rsidRPr="007144C5">
        <w:t xml:space="preserve"> определяется как произведение основной заработной платы исполнителей на конкретное программное средство </w:t>
      </w:r>
      <w:r w:rsidRPr="00E6032A">
        <w:t>С</w:t>
      </w:r>
      <w:r w:rsidRPr="007144C5">
        <w:rPr>
          <w:vertAlign w:val="subscript"/>
        </w:rPr>
        <w:t>оз</w:t>
      </w:r>
      <w:r w:rsidRPr="007144C5">
        <w:t xml:space="preserve"> на норматив прочих затрат</w:t>
      </w:r>
      <w:r>
        <w:t xml:space="preserve"> в </w:t>
      </w:r>
      <w:r w:rsidRPr="007144C5">
        <w:t>целом по организации Н</w:t>
      </w:r>
      <w:r w:rsidRPr="007144C5">
        <w:rPr>
          <w:vertAlign w:val="subscript"/>
        </w:rPr>
        <w:t>пз</w:t>
      </w:r>
      <w:r>
        <w:t xml:space="preserve"> и определяется по формуле ниже:</w:t>
      </w:r>
    </w:p>
    <w:tbl>
      <w:tblPr>
        <w:tblStyle w:val="ad"/>
        <w:tblW w:w="10251" w:type="dxa"/>
        <w:jc w:val="center"/>
        <w:tblLayout w:type="fixed"/>
        <w:tblLook w:val="04A0" w:firstRow="1" w:lastRow="0" w:firstColumn="1" w:lastColumn="0" w:noHBand="0" w:noVBand="1"/>
      </w:tblPr>
      <w:tblGrid>
        <w:gridCol w:w="1134"/>
        <w:gridCol w:w="7416"/>
        <w:gridCol w:w="1701"/>
      </w:tblGrid>
      <w:tr w:rsidR="00533A2F" w:rsidRPr="007144C5" w:rsidTr="00D94B9C">
        <w:trPr>
          <w:jc w:val="center"/>
        </w:trPr>
        <w:tc>
          <w:tcPr>
            <w:tcW w:w="1134" w:type="dxa"/>
            <w:tcBorders>
              <w:top w:val="nil"/>
              <w:left w:val="nil"/>
              <w:bottom w:val="nil"/>
              <w:right w:val="nil"/>
            </w:tcBorders>
          </w:tcPr>
          <w:p w:rsidR="00533A2F" w:rsidRPr="007144C5" w:rsidRDefault="00533A2F" w:rsidP="00D94B9C">
            <w:pPr>
              <w:suppressAutoHyphens/>
              <w:spacing w:line="233" w:lineRule="auto"/>
            </w:pPr>
          </w:p>
        </w:tc>
        <w:tc>
          <w:tcPr>
            <w:tcW w:w="7416" w:type="dxa"/>
            <w:tcBorders>
              <w:top w:val="nil"/>
              <w:left w:val="nil"/>
              <w:bottom w:val="nil"/>
              <w:right w:val="nil"/>
            </w:tcBorders>
          </w:tcPr>
          <w:p w:rsidR="00533A2F" w:rsidRPr="007144C5" w:rsidRDefault="00533A2F" w:rsidP="00D94B9C">
            <w:pPr>
              <w:suppressAutoHyphens/>
              <w:spacing w:before="120" w:after="60" w:line="233" w:lineRule="auto"/>
              <w:ind w:firstLine="312"/>
              <w:jc w:val="center"/>
            </w:pPr>
            <w:r w:rsidRPr="007A3615">
              <w:rPr>
                <w:rStyle w:val="affff0"/>
                <w:rFonts w:eastAsia="Calibri"/>
                <w:noProof/>
              </w:rPr>
              <w:object w:dxaOrig="1540" w:dyaOrig="620">
                <v:shape id="_x0000_i1046" type="#_x0000_t75" style="width:79.5pt;height:34.5pt" o:ole="" fillcolor="window">
                  <v:imagedata r:id="rId113" o:title="" cropright="3884f"/>
                </v:shape>
                <o:OLEObject Type="Embed" ProgID="Equation.3" ShapeID="_x0000_i1046" DrawAspect="Content" ObjectID="_1652883575" r:id="rId114"/>
              </w:object>
            </w:r>
            <w:r w:rsidRPr="00170C9B">
              <w:rPr>
                <w:rStyle w:val="affff0"/>
                <w:rFonts w:eastAsia="Calibri"/>
                <w:noProof/>
                <w:position w:val="24"/>
                <w:lang w:val="en-US"/>
              </w:rPr>
              <w:t>.</w:t>
            </w:r>
          </w:p>
        </w:tc>
        <w:tc>
          <w:tcPr>
            <w:tcW w:w="1701" w:type="dxa"/>
            <w:tcBorders>
              <w:top w:val="nil"/>
              <w:left w:val="nil"/>
              <w:bottom w:val="nil"/>
              <w:right w:val="nil"/>
            </w:tcBorders>
            <w:vAlign w:val="center"/>
          </w:tcPr>
          <w:p w:rsidR="00533A2F" w:rsidRPr="007144C5" w:rsidRDefault="00533A2F" w:rsidP="004465A6">
            <w:pPr>
              <w:suppressAutoHyphens/>
              <w:spacing w:line="233" w:lineRule="auto"/>
              <w:jc w:val="right"/>
            </w:pPr>
            <w:r>
              <w:t>(</w:t>
            </w:r>
            <w:r w:rsidR="004465A6">
              <w:t>6</w:t>
            </w:r>
            <w:r>
              <w:t>.8</w:t>
            </w:r>
            <w:r w:rsidRPr="007144C5">
              <w:t>)</w:t>
            </w:r>
          </w:p>
        </w:tc>
      </w:tr>
    </w:tbl>
    <w:p w:rsidR="00533A2F" w:rsidRPr="002A54C2" w:rsidRDefault="00533A2F" w:rsidP="00533A2F">
      <w:pPr>
        <w:pStyle w:val="affff1"/>
        <w:spacing w:after="120" w:line="233" w:lineRule="auto"/>
        <w:ind w:firstLine="0"/>
      </w:pPr>
      <w:r w:rsidRPr="002A54C2">
        <w:t>С</w:t>
      </w:r>
      <w:r w:rsidRPr="002A54C2">
        <w:rPr>
          <w:vertAlign w:val="subscript"/>
        </w:rPr>
        <w:t>пз</w:t>
      </w:r>
      <w:r w:rsidRPr="002A54C2">
        <w:t xml:space="preserve"> = </w:t>
      </w:r>
      <m:oMath>
        <m:r>
          <m:rPr>
            <m:nor/>
          </m:rPr>
          <w:rPr>
            <w:rFonts w:ascii="Cambria Math"/>
          </w:rPr>
          <m:t>2310</m:t>
        </m:r>
      </m:oMath>
      <w:r w:rsidRPr="002A54C2">
        <w:rPr>
          <w:lang w:val="be-BY"/>
        </w:rPr>
        <w:t xml:space="preserve"> </w:t>
      </w:r>
      <w:r w:rsidRPr="002A54C2">
        <w:sym w:font="Symbol" w:char="F0D7"/>
      </w:r>
      <w:r w:rsidRPr="002A54C2">
        <w:t xml:space="preserve"> 10 / 100 = </w:t>
      </w:r>
      <w:r w:rsidR="005948CB">
        <w:t>231</w:t>
      </w:r>
      <w:r w:rsidRPr="002A54C2">
        <w:t xml:space="preserve"> руб.</w:t>
      </w:r>
    </w:p>
    <w:p w:rsidR="00533A2F" w:rsidRPr="007144C5" w:rsidRDefault="00533A2F" w:rsidP="00533A2F">
      <w:pPr>
        <w:spacing w:line="233" w:lineRule="auto"/>
      </w:pPr>
      <w:r w:rsidRPr="00C618B9">
        <w:lastRenderedPageBreak/>
        <w:t>Норматив прочих затрат</w:t>
      </w:r>
      <w:r>
        <w:t xml:space="preserve"> в </w:t>
      </w:r>
      <w:r w:rsidRPr="00C618B9">
        <w:t>целом по организации Н</w:t>
      </w:r>
      <w:r w:rsidRPr="007C1F03">
        <w:rPr>
          <w:vertAlign w:val="subscript"/>
        </w:rPr>
        <w:t>пз</w:t>
      </w:r>
      <w:r w:rsidRPr="00C618B9">
        <w:t xml:space="preserve"> относится</w:t>
      </w:r>
      <w:r>
        <w:t xml:space="preserve"> к исходным данным и составляет 10</w:t>
      </w:r>
      <w:r w:rsidRPr="00C618B9">
        <w:t xml:space="preserve">%. Основная заработная </w:t>
      </w:r>
      <w:r>
        <w:t xml:space="preserve">плата была рассчитана ранее. Следовательно, </w:t>
      </w:r>
      <w:r w:rsidRPr="00C618B9">
        <w:t>С</w:t>
      </w:r>
      <w:r w:rsidRPr="007C1F03">
        <w:rPr>
          <w:vertAlign w:val="subscript"/>
        </w:rPr>
        <w:t>пз</w:t>
      </w:r>
      <w:r w:rsidR="005948CB">
        <w:t xml:space="preserve"> принимает значение 231</w:t>
      </w:r>
      <w:r>
        <w:t xml:space="preserve"> белорусских рублей</w:t>
      </w:r>
      <w:r w:rsidRPr="00C618B9">
        <w:t>.</w:t>
      </w:r>
    </w:p>
    <w:p w:rsidR="00533A2F" w:rsidRPr="007144C5" w:rsidRDefault="004465A6" w:rsidP="00533A2F">
      <w:pPr>
        <w:pStyle w:val="afb"/>
        <w:spacing w:line="233" w:lineRule="auto"/>
        <w:outlineLvl w:val="2"/>
      </w:pPr>
      <w:bookmarkStart w:id="177" w:name="_Toc483386990"/>
      <w:bookmarkStart w:id="178" w:name="_Toc515364652"/>
      <w:bookmarkStart w:id="179" w:name="_Toc516780920"/>
      <w:bookmarkStart w:id="180" w:name="_Toc9284418"/>
      <w:bookmarkStart w:id="181" w:name="_Toc41255057"/>
      <w:bookmarkStart w:id="182" w:name="_Toc41742062"/>
      <w:bookmarkStart w:id="183" w:name="_Toc42269112"/>
      <w:r>
        <w:t>6</w:t>
      </w:r>
      <w:r w:rsidR="00533A2F" w:rsidRPr="007144C5">
        <w:t xml:space="preserve">.3.8 </w:t>
      </w:r>
      <w:bookmarkStart w:id="184" w:name="_Toc388344908"/>
      <w:r w:rsidR="00533A2F">
        <w:t>Накладные</w:t>
      </w:r>
      <w:r w:rsidR="00533A2F" w:rsidRPr="007144C5">
        <w:t xml:space="preserve"> расходы</w:t>
      </w:r>
      <w:bookmarkEnd w:id="177"/>
      <w:bookmarkEnd w:id="178"/>
      <w:bookmarkEnd w:id="179"/>
      <w:bookmarkEnd w:id="180"/>
      <w:bookmarkEnd w:id="181"/>
      <w:bookmarkEnd w:id="182"/>
      <w:bookmarkEnd w:id="183"/>
      <w:bookmarkEnd w:id="184"/>
    </w:p>
    <w:p w:rsidR="00533A2F" w:rsidRPr="005C2159" w:rsidRDefault="00533A2F" w:rsidP="00533A2F">
      <w:pPr>
        <w:spacing w:line="233" w:lineRule="auto"/>
      </w:pPr>
      <w:r w:rsidRPr="005C2159">
        <w:t>Сумма накладных</w:t>
      </w:r>
      <w:r w:rsidRPr="005C2159">
        <w:rPr>
          <w:i/>
        </w:rPr>
        <w:t xml:space="preserve"> </w:t>
      </w:r>
      <w:r w:rsidRPr="005C2159">
        <w:t>расходов</w:t>
      </w:r>
      <w:r w:rsidRPr="005C2159">
        <w:rPr>
          <w:i/>
        </w:rPr>
        <w:t xml:space="preserve"> </w:t>
      </w:r>
      <w:proofErr w:type="gramStart"/>
      <w:r w:rsidRPr="005C2159">
        <w:t>С</w:t>
      </w:r>
      <w:r w:rsidRPr="005C2159">
        <w:rPr>
          <w:vertAlign w:val="subscript"/>
        </w:rPr>
        <w:t>обп,обх</w:t>
      </w:r>
      <w:proofErr w:type="gramEnd"/>
      <w:r>
        <w:t> </w:t>
      </w:r>
      <w:r w:rsidRPr="005C2159">
        <w:t>– произведение основной заработной платы исполнителей на конкретное программное средство С</w:t>
      </w:r>
      <w:r w:rsidRPr="005C2159">
        <w:rPr>
          <w:vertAlign w:val="subscript"/>
        </w:rPr>
        <w:t>оз</w:t>
      </w:r>
      <w:r w:rsidRPr="005C2159">
        <w:t xml:space="preserve"> на норматив накладных расходов</w:t>
      </w:r>
      <w:r>
        <w:t xml:space="preserve"> в </w:t>
      </w:r>
      <w:r w:rsidRPr="005C2159">
        <w:t>целом по организации Н</w:t>
      </w:r>
      <w:r w:rsidRPr="005C2159">
        <w:rPr>
          <w:vertAlign w:val="subscript"/>
        </w:rPr>
        <w:t>обп,обх</w:t>
      </w:r>
      <w:r>
        <w:t>:</w:t>
      </w:r>
    </w:p>
    <w:tbl>
      <w:tblPr>
        <w:tblStyle w:val="ad"/>
        <w:tblW w:w="10251" w:type="dxa"/>
        <w:jc w:val="center"/>
        <w:tblLayout w:type="fixed"/>
        <w:tblLook w:val="04A0" w:firstRow="1" w:lastRow="0" w:firstColumn="1" w:lastColumn="0" w:noHBand="0" w:noVBand="1"/>
      </w:tblPr>
      <w:tblGrid>
        <w:gridCol w:w="993"/>
        <w:gridCol w:w="7557"/>
        <w:gridCol w:w="1701"/>
      </w:tblGrid>
      <w:tr w:rsidR="00533A2F" w:rsidRPr="007144C5" w:rsidTr="00D94B9C">
        <w:trPr>
          <w:jc w:val="center"/>
        </w:trPr>
        <w:tc>
          <w:tcPr>
            <w:tcW w:w="993" w:type="dxa"/>
            <w:tcBorders>
              <w:top w:val="nil"/>
              <w:left w:val="nil"/>
              <w:bottom w:val="nil"/>
              <w:right w:val="nil"/>
            </w:tcBorders>
          </w:tcPr>
          <w:p w:rsidR="00533A2F" w:rsidRPr="007144C5" w:rsidRDefault="00533A2F" w:rsidP="00D94B9C">
            <w:pPr>
              <w:suppressAutoHyphens/>
              <w:spacing w:line="233" w:lineRule="auto"/>
            </w:pPr>
          </w:p>
        </w:tc>
        <w:tc>
          <w:tcPr>
            <w:tcW w:w="7557" w:type="dxa"/>
            <w:tcBorders>
              <w:top w:val="nil"/>
              <w:left w:val="nil"/>
              <w:bottom w:val="nil"/>
              <w:right w:val="nil"/>
            </w:tcBorders>
          </w:tcPr>
          <w:p w:rsidR="00533A2F" w:rsidRPr="007144C5" w:rsidRDefault="00533A2F" w:rsidP="00D94B9C">
            <w:pPr>
              <w:suppressAutoHyphens/>
              <w:spacing w:before="60" w:after="120" w:line="233" w:lineRule="auto"/>
              <w:ind w:firstLine="595"/>
              <w:jc w:val="center"/>
            </w:pPr>
            <w:r w:rsidRPr="007A3615">
              <w:rPr>
                <w:rStyle w:val="affff0"/>
                <w:rFonts w:eastAsia="Calibri"/>
                <w:noProof/>
              </w:rPr>
              <w:object w:dxaOrig="2260" w:dyaOrig="639">
                <v:shape id="_x0000_i1047" type="#_x0000_t75" style="width:120pt;height:39pt" o:ole="" fillcolor="window">
                  <v:imagedata r:id="rId115" o:title="" cropright="4449f"/>
                </v:shape>
                <o:OLEObject Type="Embed" ProgID="Equation.3" ShapeID="_x0000_i1047" DrawAspect="Content" ObjectID="_1652883576" r:id="rId116"/>
              </w:object>
            </w:r>
            <w:r w:rsidRPr="00170C9B">
              <w:rPr>
                <w:rStyle w:val="affff0"/>
                <w:rFonts w:eastAsia="Calibri"/>
                <w:noProof/>
                <w:position w:val="24"/>
                <w:lang w:val="en-US"/>
              </w:rPr>
              <w:t>.</w:t>
            </w:r>
          </w:p>
        </w:tc>
        <w:tc>
          <w:tcPr>
            <w:tcW w:w="1701" w:type="dxa"/>
            <w:tcBorders>
              <w:top w:val="nil"/>
              <w:left w:val="nil"/>
              <w:bottom w:val="nil"/>
              <w:right w:val="nil"/>
            </w:tcBorders>
            <w:vAlign w:val="center"/>
          </w:tcPr>
          <w:p w:rsidR="00533A2F" w:rsidRPr="007144C5" w:rsidRDefault="00533A2F" w:rsidP="004465A6">
            <w:pPr>
              <w:suppressAutoHyphens/>
              <w:spacing w:line="233" w:lineRule="auto"/>
              <w:jc w:val="right"/>
            </w:pPr>
            <w:r>
              <w:t>(</w:t>
            </w:r>
            <w:r w:rsidR="004465A6">
              <w:t>6</w:t>
            </w:r>
            <w:r>
              <w:t>.9</w:t>
            </w:r>
            <w:r w:rsidRPr="007144C5">
              <w:t>)</w:t>
            </w:r>
          </w:p>
        </w:tc>
      </w:tr>
    </w:tbl>
    <w:p w:rsidR="00533A2F" w:rsidRPr="007144C5" w:rsidRDefault="00533A2F" w:rsidP="00533A2F">
      <w:pPr>
        <w:spacing w:line="233" w:lineRule="auto"/>
      </w:pPr>
      <w:r w:rsidRPr="007144C5">
        <w:t>Все необходимые данные есть, можно определить сумму накладных расходов:</w:t>
      </w:r>
    </w:p>
    <w:p w:rsidR="00533A2F" w:rsidRPr="002A54C2" w:rsidRDefault="00533A2F" w:rsidP="00533A2F">
      <w:pPr>
        <w:pStyle w:val="affff1"/>
        <w:spacing w:before="100" w:after="100" w:line="233" w:lineRule="auto"/>
        <w:ind w:firstLine="0"/>
      </w:pPr>
      <w:r w:rsidRPr="002A54C2">
        <w:t>С</w:t>
      </w:r>
      <w:r w:rsidRPr="002A54C2">
        <w:rPr>
          <w:vertAlign w:val="subscript"/>
        </w:rPr>
        <w:t>обп,обх</w:t>
      </w:r>
      <w:r w:rsidRPr="002A54C2">
        <w:t xml:space="preserve"> = </w:t>
      </w:r>
      <m:oMath>
        <m:r>
          <m:rPr>
            <m:nor/>
          </m:rPr>
          <w:rPr>
            <w:rFonts w:ascii="Cambria Math"/>
          </w:rPr>
          <m:t>2310</m:t>
        </m:r>
        <m:r>
          <m:rPr>
            <m:nor/>
          </m:rPr>
          <m:t xml:space="preserve"> </m:t>
        </m:r>
      </m:oMath>
      <w:r w:rsidRPr="002A54C2">
        <w:sym w:font="Symbol" w:char="F0D7"/>
      </w:r>
      <w:r w:rsidRPr="002A54C2">
        <w:t xml:space="preserve"> 100 / 100 = </w:t>
      </w:r>
      <m:oMath>
        <m:r>
          <m:rPr>
            <m:nor/>
          </m:rPr>
          <w:rPr>
            <w:rFonts w:ascii="Cambria Math"/>
          </w:rPr>
          <m:t>2310</m:t>
        </m:r>
      </m:oMath>
      <w:r w:rsidRPr="002A54C2">
        <w:t xml:space="preserve"> руб.</w:t>
      </w:r>
    </w:p>
    <w:p w:rsidR="004465A6" w:rsidRPr="0082662A" w:rsidRDefault="00533A2F" w:rsidP="004465A6">
      <w:pPr>
        <w:spacing w:line="233" w:lineRule="auto"/>
        <w:rPr>
          <w:spacing w:val="-4"/>
        </w:rPr>
      </w:pPr>
      <w:r w:rsidRPr="0082662A">
        <w:rPr>
          <w:spacing w:val="-4"/>
        </w:rPr>
        <w:t xml:space="preserve">Сумма общепроизводственных, общехозяйственных расходов равна </w:t>
      </w:r>
      <w:r w:rsidR="003557D2">
        <w:rPr>
          <w:spacing w:val="-4"/>
          <w:lang w:val="be-BY"/>
        </w:rPr>
        <w:t>2310</w:t>
      </w:r>
      <w:r w:rsidRPr="0082662A">
        <w:rPr>
          <w:spacing w:val="-4"/>
        </w:rPr>
        <w:t> руб.</w:t>
      </w:r>
    </w:p>
    <w:p w:rsidR="00533A2F" w:rsidRPr="007144C5" w:rsidRDefault="004465A6" w:rsidP="00533A2F">
      <w:pPr>
        <w:pStyle w:val="afb"/>
        <w:spacing w:line="242" w:lineRule="auto"/>
        <w:outlineLvl w:val="2"/>
      </w:pPr>
      <w:bookmarkStart w:id="185" w:name="_Toc483386991"/>
      <w:bookmarkStart w:id="186" w:name="_Toc515364653"/>
      <w:bookmarkStart w:id="187" w:name="_Toc516780921"/>
      <w:bookmarkStart w:id="188" w:name="_Toc9284419"/>
      <w:bookmarkStart w:id="189" w:name="_Toc41255058"/>
      <w:bookmarkStart w:id="190" w:name="_Toc41742063"/>
      <w:bookmarkStart w:id="191" w:name="_Toc42269113"/>
      <w:r>
        <w:t>6</w:t>
      </w:r>
      <w:r w:rsidR="00533A2F" w:rsidRPr="007144C5">
        <w:t>.3.9 Сумма расходов на разработку программного средства</w:t>
      </w:r>
      <w:bookmarkEnd w:id="185"/>
      <w:bookmarkEnd w:id="186"/>
      <w:bookmarkEnd w:id="187"/>
      <w:bookmarkEnd w:id="188"/>
      <w:bookmarkEnd w:id="189"/>
      <w:bookmarkEnd w:id="190"/>
      <w:bookmarkEnd w:id="191"/>
    </w:p>
    <w:p w:rsidR="00533A2F" w:rsidRPr="004E6E2F" w:rsidRDefault="00533A2F" w:rsidP="00533A2F">
      <w:pPr>
        <w:spacing w:line="242" w:lineRule="auto"/>
        <w:rPr>
          <w:spacing w:val="4"/>
        </w:rPr>
      </w:pPr>
      <w:r>
        <w:rPr>
          <w:spacing w:val="4"/>
        </w:rPr>
        <w:t>Сумма расходов на разработку программного средства</w:t>
      </w:r>
      <w:r w:rsidRPr="004E6E2F">
        <w:rPr>
          <w:spacing w:val="4"/>
        </w:rPr>
        <w:t xml:space="preserve"> С</w:t>
      </w:r>
      <w:r w:rsidRPr="004E6E2F">
        <w:rPr>
          <w:spacing w:val="4"/>
          <w:vertAlign w:val="subscript"/>
        </w:rPr>
        <w:t>р</w:t>
      </w:r>
      <w:r w:rsidRPr="004E6E2F">
        <w:rPr>
          <w:spacing w:val="4"/>
        </w:rPr>
        <w:t xml:space="preserve"> определяется как сумма основной и дополнительной заработных п</w:t>
      </w:r>
      <w:r>
        <w:rPr>
          <w:spacing w:val="4"/>
        </w:rPr>
        <w:t>лат исполнителей на конкретное программное средство</w:t>
      </w:r>
      <w:r w:rsidRPr="004E6E2F">
        <w:rPr>
          <w:spacing w:val="4"/>
        </w:rPr>
        <w:t xml:space="preserve">, отчислений на социальные нужды, расходов на материалы, расходов на оплату машинного времени, суммы прочих затрат и суммы накладных расходов и находится по </w:t>
      </w:r>
      <w:r>
        <w:rPr>
          <w:spacing w:val="4"/>
        </w:rPr>
        <w:t xml:space="preserve">следующей </w:t>
      </w:r>
      <w:r w:rsidRPr="004E6E2F">
        <w:rPr>
          <w:spacing w:val="4"/>
        </w:rPr>
        <w:t xml:space="preserve">формуле ниже: </w:t>
      </w:r>
    </w:p>
    <w:tbl>
      <w:tblPr>
        <w:tblStyle w:val="ad"/>
        <w:tblW w:w="10206" w:type="dxa"/>
        <w:tblLayout w:type="fixed"/>
        <w:tblLook w:val="04A0" w:firstRow="1" w:lastRow="0" w:firstColumn="1" w:lastColumn="0" w:noHBand="0" w:noVBand="1"/>
      </w:tblPr>
      <w:tblGrid>
        <w:gridCol w:w="1560"/>
        <w:gridCol w:w="6990"/>
        <w:gridCol w:w="1656"/>
      </w:tblGrid>
      <w:tr w:rsidR="00533A2F" w:rsidRPr="007144C5" w:rsidTr="00D94B9C">
        <w:tc>
          <w:tcPr>
            <w:tcW w:w="1560" w:type="dxa"/>
            <w:tcBorders>
              <w:top w:val="nil"/>
              <w:left w:val="nil"/>
              <w:bottom w:val="nil"/>
              <w:right w:val="nil"/>
            </w:tcBorders>
          </w:tcPr>
          <w:p w:rsidR="00533A2F" w:rsidRPr="007144C5" w:rsidRDefault="00533A2F" w:rsidP="00D94B9C">
            <w:pPr>
              <w:suppressAutoHyphens/>
              <w:spacing w:line="242" w:lineRule="auto"/>
            </w:pPr>
          </w:p>
        </w:tc>
        <w:tc>
          <w:tcPr>
            <w:tcW w:w="6990" w:type="dxa"/>
            <w:tcBorders>
              <w:top w:val="nil"/>
              <w:left w:val="nil"/>
              <w:bottom w:val="nil"/>
              <w:right w:val="nil"/>
            </w:tcBorders>
            <w:vAlign w:val="center"/>
          </w:tcPr>
          <w:p w:rsidR="00533A2F" w:rsidRPr="00366CE1" w:rsidRDefault="00533A2F" w:rsidP="00D94B9C">
            <w:pPr>
              <w:pStyle w:val="affff"/>
              <w:spacing w:line="242" w:lineRule="auto"/>
            </w:pPr>
            <w:r w:rsidRPr="007144C5">
              <w:t>С</w:t>
            </w:r>
            <w:r w:rsidRPr="007144C5">
              <w:rPr>
                <w:vertAlign w:val="subscript"/>
              </w:rPr>
              <w:t>р</w:t>
            </w:r>
            <w:r w:rsidRPr="007144C5">
              <w:t xml:space="preserve"> = С</w:t>
            </w:r>
            <w:r w:rsidRPr="007144C5">
              <w:rPr>
                <w:vertAlign w:val="subscript"/>
              </w:rPr>
              <w:t>оз</w:t>
            </w:r>
            <w:r w:rsidRPr="007144C5">
              <w:t xml:space="preserve"> + С</w:t>
            </w:r>
            <w:r w:rsidRPr="007144C5">
              <w:rPr>
                <w:vertAlign w:val="subscript"/>
              </w:rPr>
              <w:t>дз</w:t>
            </w:r>
            <w:r w:rsidRPr="007144C5">
              <w:t xml:space="preserve"> + С</w:t>
            </w:r>
            <w:r w:rsidRPr="007144C5">
              <w:rPr>
                <w:vertAlign w:val="subscript"/>
              </w:rPr>
              <w:t>фсзно</w:t>
            </w:r>
            <w:r w:rsidRPr="007144C5">
              <w:t xml:space="preserve"> + С</w:t>
            </w:r>
            <w:r w:rsidRPr="007144C5">
              <w:rPr>
                <w:vertAlign w:val="subscript"/>
              </w:rPr>
              <w:t>м</w:t>
            </w:r>
            <w:r w:rsidRPr="007144C5">
              <w:t xml:space="preserve"> + С</w:t>
            </w:r>
            <w:r w:rsidRPr="007144C5">
              <w:rPr>
                <w:vertAlign w:val="subscript"/>
              </w:rPr>
              <w:t>мв</w:t>
            </w:r>
            <w:r w:rsidRPr="007144C5">
              <w:t xml:space="preserve"> + С</w:t>
            </w:r>
            <w:r w:rsidRPr="007144C5">
              <w:rPr>
                <w:vertAlign w:val="subscript"/>
              </w:rPr>
              <w:t>пз</w:t>
            </w:r>
            <w:r w:rsidRPr="007144C5">
              <w:t xml:space="preserve"> + С</w:t>
            </w:r>
            <w:r w:rsidRPr="007144C5">
              <w:rPr>
                <w:vertAlign w:val="subscript"/>
              </w:rPr>
              <w:t>обп,обх</w:t>
            </w:r>
            <w:r w:rsidRPr="00366CE1">
              <w:t>.</w:t>
            </w:r>
          </w:p>
        </w:tc>
        <w:tc>
          <w:tcPr>
            <w:tcW w:w="1656" w:type="dxa"/>
            <w:tcBorders>
              <w:top w:val="nil"/>
              <w:left w:val="nil"/>
              <w:bottom w:val="nil"/>
              <w:right w:val="nil"/>
            </w:tcBorders>
            <w:vAlign w:val="center"/>
          </w:tcPr>
          <w:p w:rsidR="00533A2F" w:rsidRPr="007144C5" w:rsidRDefault="00533A2F" w:rsidP="004465A6">
            <w:pPr>
              <w:suppressAutoHyphens/>
              <w:spacing w:line="242" w:lineRule="auto"/>
              <w:ind w:right="33" w:firstLine="522"/>
              <w:jc w:val="right"/>
            </w:pPr>
            <w:r>
              <w:t>(</w:t>
            </w:r>
            <w:r w:rsidR="004465A6">
              <w:t>6</w:t>
            </w:r>
            <w:r>
              <w:t>.10</w:t>
            </w:r>
            <w:r w:rsidRPr="007144C5">
              <w:t>)</w:t>
            </w:r>
          </w:p>
        </w:tc>
      </w:tr>
    </w:tbl>
    <w:p w:rsidR="00533A2F" w:rsidRPr="000D3349" w:rsidRDefault="00533A2F" w:rsidP="00533A2F">
      <w:pPr>
        <w:pStyle w:val="afffc"/>
        <w:spacing w:before="60" w:after="120" w:line="242" w:lineRule="auto"/>
        <w:ind w:firstLine="0"/>
        <w:jc w:val="center"/>
        <w:rPr>
          <w:rFonts w:ascii="Times New Roman" w:hAnsi="Times New Roman" w:cs="Times New Roman"/>
        </w:rPr>
      </w:pPr>
      <w:r w:rsidRPr="00652080">
        <w:rPr>
          <w:rFonts w:ascii="Times New Roman" w:hAnsi="Times New Roman" w:cs="Times New Roman"/>
          <w:sz w:val="28"/>
        </w:rPr>
        <w:t>С</w:t>
      </w:r>
      <w:r w:rsidRPr="00652080">
        <w:rPr>
          <w:rFonts w:ascii="Times New Roman" w:hAnsi="Times New Roman" w:cs="Times New Roman"/>
          <w:sz w:val="28"/>
          <w:vertAlign w:val="subscript"/>
        </w:rPr>
        <w:t>р</w:t>
      </w:r>
      <w:r w:rsidRPr="00652080">
        <w:rPr>
          <w:rFonts w:ascii="Times New Roman" w:hAnsi="Times New Roman" w:cs="Times New Roman"/>
          <w:sz w:val="28"/>
        </w:rPr>
        <w:t xml:space="preserve"> = </w:t>
      </w:r>
      <m:oMath>
        <m:r>
          <m:rPr>
            <m:nor/>
          </m:rPr>
          <w:rPr>
            <w:rFonts w:ascii="Cambria Math" w:hAnsi="Times New Roman" w:cs="Times New Roman"/>
            <w:sz w:val="28"/>
          </w:rPr>
          <m:t>2310</m:t>
        </m:r>
      </m:oMath>
      <w:r w:rsidRPr="00652080">
        <w:rPr>
          <w:rFonts w:ascii="Times New Roman" w:hAnsi="Times New Roman" w:cs="Times New Roman"/>
          <w:sz w:val="28"/>
        </w:rPr>
        <w:t xml:space="preserve"> + </w:t>
      </w:r>
      <w:r w:rsidR="003557D2">
        <w:rPr>
          <w:rFonts w:ascii="Times New Roman" w:hAnsi="Times New Roman" w:cs="Times New Roman"/>
          <w:sz w:val="28"/>
        </w:rPr>
        <w:t>231</w:t>
      </w:r>
      <w:r w:rsidRPr="00652080">
        <w:rPr>
          <w:rFonts w:ascii="Times New Roman" w:hAnsi="Times New Roman" w:cs="Times New Roman"/>
          <w:sz w:val="28"/>
        </w:rPr>
        <w:t xml:space="preserve"> + </w:t>
      </w:r>
      <w:r w:rsidR="003557D2">
        <w:rPr>
          <w:rFonts w:ascii="Times New Roman" w:hAnsi="Times New Roman" w:cs="Times New Roman"/>
          <w:sz w:val="28"/>
        </w:rPr>
        <w:t>879</w:t>
      </w:r>
      <w:r w:rsidRPr="00652080">
        <w:rPr>
          <w:rFonts w:ascii="Times New Roman" w:hAnsi="Times New Roman" w:cs="Times New Roman"/>
          <w:sz w:val="28"/>
        </w:rPr>
        <w:t xml:space="preserve"> + </w:t>
      </w:r>
      <w:r w:rsidRPr="00652080">
        <w:rPr>
          <w:rFonts w:ascii="Times New Roman" w:hAnsi="Times New Roman" w:cs="Times New Roman"/>
          <w:sz w:val="28"/>
          <w:lang w:val="en-US"/>
        </w:rPr>
        <w:t>3,</w:t>
      </w:r>
      <w:r>
        <w:rPr>
          <w:rFonts w:ascii="Times New Roman" w:hAnsi="Times New Roman" w:cs="Times New Roman"/>
          <w:sz w:val="28"/>
        </w:rPr>
        <w:t>6</w:t>
      </w:r>
      <w:r w:rsidRPr="00652080">
        <w:rPr>
          <w:rFonts w:ascii="Times New Roman" w:hAnsi="Times New Roman" w:cs="Times New Roman"/>
          <w:sz w:val="28"/>
        </w:rPr>
        <w:t xml:space="preserve"> + </w:t>
      </w:r>
      <w:r>
        <w:rPr>
          <w:rFonts w:ascii="Times New Roman" w:hAnsi="Times New Roman" w:cs="Times New Roman"/>
          <w:sz w:val="28"/>
        </w:rPr>
        <w:t>59</w:t>
      </w:r>
      <w:r w:rsidRPr="00652080">
        <w:rPr>
          <w:rFonts w:ascii="Times New Roman" w:hAnsi="Times New Roman" w:cs="Times New Roman"/>
          <w:sz w:val="28"/>
        </w:rPr>
        <w:t xml:space="preserve"> + </w:t>
      </w:r>
      <w:r w:rsidR="0047622D">
        <w:rPr>
          <w:rFonts w:ascii="Times New Roman" w:hAnsi="Times New Roman" w:cs="Times New Roman"/>
          <w:sz w:val="28"/>
        </w:rPr>
        <w:t>23</w:t>
      </w:r>
      <w:r w:rsidR="003557D2">
        <w:rPr>
          <w:rFonts w:ascii="Times New Roman" w:hAnsi="Times New Roman" w:cs="Times New Roman"/>
          <w:sz w:val="28"/>
        </w:rPr>
        <w:t>1</w:t>
      </w:r>
      <w:r w:rsidRPr="00652080">
        <w:rPr>
          <w:rFonts w:ascii="Times New Roman" w:hAnsi="Times New Roman" w:cs="Times New Roman"/>
          <w:sz w:val="28"/>
        </w:rPr>
        <w:t xml:space="preserve"> + </w:t>
      </w:r>
      <m:oMath>
        <m:r>
          <m:rPr>
            <m:nor/>
          </m:rPr>
          <w:rPr>
            <w:rFonts w:ascii="Cambria Math" w:hAnsi="Times New Roman" w:cs="Times New Roman"/>
            <w:sz w:val="28"/>
          </w:rPr>
          <m:t>2310</m:t>
        </m:r>
      </m:oMath>
      <w:r w:rsidRPr="00652080">
        <w:rPr>
          <w:rFonts w:ascii="Times New Roman" w:hAnsi="Times New Roman" w:cs="Times New Roman"/>
          <w:sz w:val="28"/>
        </w:rPr>
        <w:t xml:space="preserve"> = </w:t>
      </w:r>
      <w:r w:rsidR="003557D2">
        <w:rPr>
          <w:rFonts w:ascii="Times New Roman" w:hAnsi="Times New Roman" w:cs="Times New Roman"/>
          <w:sz w:val="28"/>
        </w:rPr>
        <w:t>6023</w:t>
      </w:r>
      <w:r w:rsidRPr="00652080">
        <w:rPr>
          <w:rFonts w:ascii="Times New Roman" w:hAnsi="Times New Roman" w:cs="Times New Roman"/>
          <w:sz w:val="28"/>
        </w:rPr>
        <w:t xml:space="preserve"> руб</w:t>
      </w:r>
      <w:r w:rsidRPr="000D3349">
        <w:rPr>
          <w:rFonts w:ascii="Times New Roman" w:hAnsi="Times New Roman" w:cs="Times New Roman"/>
        </w:rPr>
        <w:t>.</w:t>
      </w:r>
    </w:p>
    <w:p w:rsidR="00533A2F" w:rsidRPr="008B02C0" w:rsidRDefault="00533A2F" w:rsidP="00533A2F">
      <w:pPr>
        <w:spacing w:line="242" w:lineRule="auto"/>
      </w:pPr>
      <w:r w:rsidRPr="00A84AE1">
        <w:t>Сумма расходов на разработку пр</w:t>
      </w:r>
      <w:r>
        <w:t xml:space="preserve">ограммного средства </w:t>
      </w:r>
      <w:r w:rsidRPr="00733738">
        <w:t xml:space="preserve">составила </w:t>
      </w:r>
      <w:r w:rsidR="003557D2">
        <w:t>6023</w:t>
      </w:r>
      <w:r>
        <w:t> руб.</w:t>
      </w:r>
    </w:p>
    <w:p w:rsidR="00533A2F" w:rsidRPr="007144C5" w:rsidRDefault="004465A6" w:rsidP="00533A2F">
      <w:pPr>
        <w:pStyle w:val="afffd"/>
        <w:spacing w:line="242" w:lineRule="auto"/>
        <w:rPr>
          <w:rFonts w:eastAsia="Times New Roman"/>
        </w:rPr>
      </w:pPr>
      <w:bookmarkStart w:id="192" w:name="_Toc483386992"/>
      <w:bookmarkStart w:id="193" w:name="_Toc515364654"/>
      <w:bookmarkStart w:id="194" w:name="_Toc516780922"/>
      <w:bookmarkStart w:id="195" w:name="_Toc9200264"/>
      <w:bookmarkStart w:id="196" w:name="_Toc9280719"/>
      <w:bookmarkStart w:id="197" w:name="_Toc9284420"/>
      <w:bookmarkStart w:id="198" w:name="_Toc41255059"/>
      <w:bookmarkStart w:id="199" w:name="_Toc41742064"/>
      <w:bookmarkStart w:id="200" w:name="_Toc42269114"/>
      <w:r>
        <w:rPr>
          <w:rFonts w:eastAsia="Times New Roman"/>
        </w:rPr>
        <w:t>6</w:t>
      </w:r>
      <w:r w:rsidR="00533A2F" w:rsidRPr="007144C5">
        <w:rPr>
          <w:rFonts w:eastAsia="Times New Roman"/>
        </w:rPr>
        <w:t xml:space="preserve">.3.10 </w:t>
      </w:r>
      <w:bookmarkStart w:id="201" w:name="_Toc388344910"/>
      <w:r w:rsidR="00533A2F" w:rsidRPr="007144C5">
        <w:rPr>
          <w:rFonts w:eastAsia="Times New Roman"/>
        </w:rPr>
        <w:t>Расходы на сопровождение и адаптацию</w:t>
      </w:r>
      <w:bookmarkEnd w:id="192"/>
      <w:bookmarkEnd w:id="193"/>
      <w:bookmarkEnd w:id="194"/>
      <w:bookmarkEnd w:id="195"/>
      <w:bookmarkEnd w:id="196"/>
      <w:bookmarkEnd w:id="197"/>
      <w:bookmarkEnd w:id="198"/>
      <w:bookmarkEnd w:id="199"/>
      <w:bookmarkEnd w:id="200"/>
      <w:bookmarkEnd w:id="201"/>
      <w:r w:rsidR="00533A2F">
        <w:rPr>
          <w:rFonts w:eastAsia="Times New Roman"/>
        </w:rPr>
        <w:tab/>
      </w:r>
      <w:r w:rsidR="00533A2F">
        <w:rPr>
          <w:rFonts w:eastAsia="Times New Roman"/>
        </w:rPr>
        <w:tab/>
      </w:r>
    </w:p>
    <w:p w:rsidR="00533A2F" w:rsidRPr="007144C5" w:rsidRDefault="00533A2F" w:rsidP="00533A2F">
      <w:pPr>
        <w:spacing w:line="242" w:lineRule="auto"/>
      </w:pPr>
      <w:r w:rsidRPr="007144C5">
        <w:t>Сумма расходов на сопровождение и адаптацию программного средства С</w:t>
      </w:r>
      <w:r w:rsidRPr="007144C5">
        <w:rPr>
          <w:vertAlign w:val="subscript"/>
        </w:rPr>
        <w:t>рса</w:t>
      </w:r>
      <w:r w:rsidRPr="007144C5">
        <w:t xml:space="preserve"> определяется как произведение суммы расходов на разработк</w:t>
      </w:r>
      <w:r>
        <w:t>у</w:t>
      </w:r>
      <w:r w:rsidRPr="007144C5">
        <w:t xml:space="preserve"> на норматив расходов на сопровождение и адаптацию Н</w:t>
      </w:r>
      <w:r w:rsidRPr="007144C5">
        <w:rPr>
          <w:vertAlign w:val="subscript"/>
        </w:rPr>
        <w:t>рса</w:t>
      </w:r>
      <w:r>
        <w:t xml:space="preserve"> и высчитывается по формуле ниже:</w:t>
      </w:r>
      <w:r w:rsidRPr="00170C9B">
        <w:t xml:space="preserve"> </w:t>
      </w:r>
    </w:p>
    <w:tbl>
      <w:tblPr>
        <w:tblStyle w:val="ad"/>
        <w:tblW w:w="10206" w:type="dxa"/>
        <w:tblLayout w:type="fixed"/>
        <w:tblLook w:val="04A0" w:firstRow="1" w:lastRow="0" w:firstColumn="1" w:lastColumn="0" w:noHBand="0" w:noVBand="1"/>
      </w:tblPr>
      <w:tblGrid>
        <w:gridCol w:w="1418"/>
        <w:gridCol w:w="7132"/>
        <w:gridCol w:w="1656"/>
      </w:tblGrid>
      <w:tr w:rsidR="00533A2F" w:rsidRPr="007144C5" w:rsidTr="00D94B9C">
        <w:tc>
          <w:tcPr>
            <w:tcW w:w="1418" w:type="dxa"/>
            <w:tcBorders>
              <w:top w:val="nil"/>
              <w:left w:val="nil"/>
              <w:bottom w:val="nil"/>
              <w:right w:val="nil"/>
            </w:tcBorders>
          </w:tcPr>
          <w:p w:rsidR="00533A2F" w:rsidRPr="007144C5" w:rsidRDefault="00533A2F" w:rsidP="00D94B9C">
            <w:pPr>
              <w:suppressAutoHyphens/>
              <w:spacing w:line="242" w:lineRule="auto"/>
            </w:pPr>
          </w:p>
        </w:tc>
        <w:tc>
          <w:tcPr>
            <w:tcW w:w="7132" w:type="dxa"/>
            <w:tcBorders>
              <w:top w:val="nil"/>
              <w:left w:val="nil"/>
              <w:bottom w:val="nil"/>
              <w:right w:val="nil"/>
            </w:tcBorders>
          </w:tcPr>
          <w:p w:rsidR="00533A2F" w:rsidRPr="00366CE1" w:rsidRDefault="00533A2F" w:rsidP="00D94B9C">
            <w:pPr>
              <w:suppressAutoHyphens/>
              <w:spacing w:before="120" w:line="242" w:lineRule="auto"/>
              <w:ind w:firstLine="27"/>
              <w:jc w:val="center"/>
              <w:rPr>
                <w:lang w:val="en-US"/>
              </w:rPr>
            </w:pPr>
            <w:r w:rsidRPr="007A3615">
              <w:rPr>
                <w:rStyle w:val="affff0"/>
                <w:rFonts w:eastAsia="Calibri"/>
                <w:noProof/>
              </w:rPr>
              <w:object w:dxaOrig="1540" w:dyaOrig="660">
                <v:shape id="_x0000_i1048" type="#_x0000_t75" style="width:93pt;height:39pt" o:ole="">
                  <v:imagedata r:id="rId117" o:title=""/>
                </v:shape>
                <o:OLEObject Type="Embed" ProgID="Equation.3" ShapeID="_x0000_i1048" DrawAspect="Content" ObjectID="_1652883577" r:id="rId118"/>
              </w:object>
            </w:r>
            <w:r w:rsidRPr="00170C9B">
              <w:rPr>
                <w:rStyle w:val="affff0"/>
                <w:rFonts w:eastAsia="Calibri"/>
                <w:noProof/>
                <w:position w:val="24"/>
                <w:lang w:val="en-US"/>
              </w:rPr>
              <w:t>.</w:t>
            </w:r>
          </w:p>
        </w:tc>
        <w:tc>
          <w:tcPr>
            <w:tcW w:w="1656" w:type="dxa"/>
            <w:tcBorders>
              <w:top w:val="nil"/>
              <w:left w:val="nil"/>
              <w:bottom w:val="nil"/>
              <w:right w:val="nil"/>
            </w:tcBorders>
            <w:vAlign w:val="center"/>
          </w:tcPr>
          <w:p w:rsidR="00533A2F" w:rsidRPr="007144C5" w:rsidRDefault="00533A2F" w:rsidP="004465A6">
            <w:pPr>
              <w:suppressAutoHyphens/>
              <w:spacing w:line="242" w:lineRule="auto"/>
              <w:ind w:right="33" w:firstLine="522"/>
              <w:jc w:val="right"/>
            </w:pPr>
            <w:r>
              <w:t>(</w:t>
            </w:r>
            <w:r w:rsidR="004465A6">
              <w:t>6</w:t>
            </w:r>
            <w:r>
              <w:t>.11</w:t>
            </w:r>
            <w:r w:rsidRPr="007144C5">
              <w:t>)</w:t>
            </w:r>
          </w:p>
        </w:tc>
      </w:tr>
    </w:tbl>
    <w:p w:rsidR="00533A2F" w:rsidRPr="0051519C" w:rsidRDefault="00533A2F" w:rsidP="00533A2F">
      <w:pPr>
        <w:pStyle w:val="afffc"/>
        <w:spacing w:before="120" w:after="120" w:line="242" w:lineRule="auto"/>
        <w:ind w:firstLine="0"/>
        <w:jc w:val="center"/>
        <w:rPr>
          <w:rFonts w:ascii="Times New Roman" w:hAnsi="Times New Roman" w:cs="Times New Roman"/>
          <w:sz w:val="28"/>
        </w:rPr>
      </w:pPr>
      <w:r w:rsidRPr="0051519C">
        <w:rPr>
          <w:rFonts w:ascii="Times New Roman" w:hAnsi="Times New Roman" w:cs="Times New Roman"/>
          <w:sz w:val="28"/>
        </w:rPr>
        <w:t>С</w:t>
      </w:r>
      <w:r w:rsidRPr="0051519C">
        <w:rPr>
          <w:rFonts w:ascii="Times New Roman" w:hAnsi="Times New Roman" w:cs="Times New Roman"/>
          <w:sz w:val="28"/>
          <w:vertAlign w:val="subscript"/>
        </w:rPr>
        <w:t>рса</w:t>
      </w:r>
      <w:r w:rsidRPr="0051519C">
        <w:rPr>
          <w:rFonts w:ascii="Times New Roman" w:hAnsi="Times New Roman" w:cs="Times New Roman"/>
          <w:sz w:val="28"/>
        </w:rPr>
        <w:t xml:space="preserve"> = </w:t>
      </w:r>
      <w:r w:rsidR="008416A1">
        <w:rPr>
          <w:rFonts w:ascii="Times New Roman" w:hAnsi="Times New Roman" w:cs="Times New Roman"/>
          <w:sz w:val="28"/>
        </w:rPr>
        <w:t>6023</w:t>
      </w:r>
      <w:r w:rsidRPr="0051519C">
        <w:rPr>
          <w:rFonts w:ascii="Times New Roman" w:hAnsi="Times New Roman" w:cs="Times New Roman"/>
          <w:sz w:val="28"/>
        </w:rPr>
        <w:t xml:space="preserve"> </w:t>
      </w:r>
      <w:r w:rsidRPr="0051519C">
        <w:rPr>
          <w:rFonts w:ascii="Times New Roman" w:hAnsi="Times New Roman" w:cs="Times New Roman"/>
          <w:sz w:val="28"/>
        </w:rPr>
        <w:sym w:font="Symbol" w:char="F0D7"/>
      </w:r>
      <w:r w:rsidRPr="0051519C">
        <w:rPr>
          <w:rFonts w:ascii="Times New Roman" w:hAnsi="Times New Roman" w:cs="Times New Roman"/>
          <w:sz w:val="28"/>
        </w:rPr>
        <w:t xml:space="preserve"> 10 / 100 = </w:t>
      </w:r>
      <w:r w:rsidR="008416A1">
        <w:rPr>
          <w:rFonts w:ascii="Times New Roman" w:hAnsi="Times New Roman" w:cs="Times New Roman"/>
          <w:sz w:val="28"/>
        </w:rPr>
        <w:t>602</w:t>
      </w:r>
      <w:r w:rsidRPr="0051519C">
        <w:rPr>
          <w:rFonts w:ascii="Times New Roman" w:hAnsi="Times New Roman" w:cs="Times New Roman"/>
          <w:sz w:val="28"/>
        </w:rPr>
        <w:t xml:space="preserve"> руб.</w:t>
      </w:r>
    </w:p>
    <w:p w:rsidR="00533A2F" w:rsidRPr="000D3349" w:rsidRDefault="00533A2F" w:rsidP="00533A2F">
      <w:pPr>
        <w:spacing w:line="242" w:lineRule="auto"/>
        <w:rPr>
          <w:spacing w:val="-10"/>
        </w:rPr>
      </w:pPr>
      <w:r w:rsidRPr="000D3349">
        <w:rPr>
          <w:spacing w:val="-10"/>
        </w:rPr>
        <w:t xml:space="preserve">Сумма расходов на сопровождение и адаптацию составила </w:t>
      </w:r>
      <w:r w:rsidR="008416A1">
        <w:rPr>
          <w:spacing w:val="-10"/>
        </w:rPr>
        <w:t>602</w:t>
      </w:r>
      <w:r w:rsidRPr="000D3349">
        <w:rPr>
          <w:spacing w:val="-10"/>
        </w:rPr>
        <w:t xml:space="preserve"> белорусских рубля.</w:t>
      </w:r>
    </w:p>
    <w:p w:rsidR="00533A2F" w:rsidRPr="007144C5" w:rsidRDefault="004465A6" w:rsidP="00533A2F">
      <w:pPr>
        <w:pStyle w:val="afb"/>
        <w:spacing w:line="242" w:lineRule="auto"/>
        <w:outlineLvl w:val="2"/>
      </w:pPr>
      <w:bookmarkStart w:id="202" w:name="_Toc483386993"/>
      <w:bookmarkStart w:id="203" w:name="_Toc515364655"/>
      <w:bookmarkStart w:id="204" w:name="_Toc516780923"/>
      <w:bookmarkStart w:id="205" w:name="_Toc9284421"/>
      <w:bookmarkStart w:id="206" w:name="_Toc41255060"/>
      <w:bookmarkStart w:id="207" w:name="_Toc41742065"/>
      <w:bookmarkStart w:id="208" w:name="_Toc42269115"/>
      <w:r>
        <w:t>6</w:t>
      </w:r>
      <w:r w:rsidR="00533A2F" w:rsidRPr="007144C5">
        <w:t xml:space="preserve">.3.11 </w:t>
      </w:r>
      <w:bookmarkEnd w:id="202"/>
      <w:r w:rsidR="00533A2F">
        <w:t>Полная себестоимость</w:t>
      </w:r>
      <w:bookmarkEnd w:id="203"/>
      <w:bookmarkEnd w:id="204"/>
      <w:bookmarkEnd w:id="205"/>
      <w:bookmarkEnd w:id="206"/>
      <w:bookmarkEnd w:id="207"/>
      <w:bookmarkEnd w:id="208"/>
    </w:p>
    <w:p w:rsidR="00533A2F" w:rsidRPr="007144C5" w:rsidRDefault="00533A2F" w:rsidP="00533A2F">
      <w:pPr>
        <w:spacing w:line="242" w:lineRule="auto"/>
      </w:pPr>
      <w:r>
        <w:t>П</w:t>
      </w:r>
      <w:r w:rsidRPr="007144C5">
        <w:t>олная себестоимость С</w:t>
      </w:r>
      <w:r w:rsidRPr="007144C5">
        <w:rPr>
          <w:vertAlign w:val="subscript"/>
        </w:rPr>
        <w:t>п</w:t>
      </w:r>
      <w:r w:rsidRPr="007144C5">
        <w:t xml:space="preserve"> определяется как сумма двух элементов: суммы расходов на разработку С</w:t>
      </w:r>
      <w:r w:rsidRPr="007144C5">
        <w:rPr>
          <w:vertAlign w:val="subscript"/>
        </w:rPr>
        <w:t>р</w:t>
      </w:r>
      <w:r w:rsidRPr="007144C5">
        <w:t xml:space="preserve"> и суммы расходов на сопровождение и адаптацию </w:t>
      </w:r>
      <w:r>
        <w:t>программного средства</w:t>
      </w:r>
      <w:r w:rsidRPr="007144C5">
        <w:t xml:space="preserve"> С</w:t>
      </w:r>
      <w:r w:rsidRPr="007144C5">
        <w:rPr>
          <w:vertAlign w:val="subscript"/>
        </w:rPr>
        <w:t>рса</w:t>
      </w:r>
      <w:r>
        <w:rPr>
          <w:vertAlign w:val="subscript"/>
        </w:rPr>
        <w:t xml:space="preserve"> </w:t>
      </w:r>
      <w:r>
        <w:t>и находится по следующей формуле:</w:t>
      </w:r>
      <w:r w:rsidRPr="00170C9B">
        <w:t xml:space="preserve"> </w:t>
      </w:r>
    </w:p>
    <w:tbl>
      <w:tblPr>
        <w:tblStyle w:val="ad"/>
        <w:tblW w:w="10065" w:type="dxa"/>
        <w:tblLayout w:type="fixed"/>
        <w:tblLook w:val="04A0" w:firstRow="1" w:lastRow="0" w:firstColumn="1" w:lastColumn="0" w:noHBand="0" w:noVBand="1"/>
      </w:tblPr>
      <w:tblGrid>
        <w:gridCol w:w="1560"/>
        <w:gridCol w:w="6990"/>
        <w:gridCol w:w="1515"/>
      </w:tblGrid>
      <w:tr w:rsidR="00533A2F" w:rsidRPr="007144C5" w:rsidTr="00D94B9C">
        <w:tc>
          <w:tcPr>
            <w:tcW w:w="1560" w:type="dxa"/>
            <w:tcBorders>
              <w:top w:val="nil"/>
              <w:left w:val="nil"/>
              <w:bottom w:val="nil"/>
              <w:right w:val="nil"/>
            </w:tcBorders>
          </w:tcPr>
          <w:p w:rsidR="00533A2F" w:rsidRPr="007144C5" w:rsidRDefault="00533A2F" w:rsidP="00D94B9C">
            <w:pPr>
              <w:suppressAutoHyphens/>
              <w:spacing w:line="242" w:lineRule="auto"/>
            </w:pPr>
          </w:p>
        </w:tc>
        <w:tc>
          <w:tcPr>
            <w:tcW w:w="6990" w:type="dxa"/>
            <w:tcBorders>
              <w:top w:val="nil"/>
              <w:left w:val="nil"/>
              <w:bottom w:val="nil"/>
              <w:right w:val="nil"/>
            </w:tcBorders>
          </w:tcPr>
          <w:p w:rsidR="00533A2F" w:rsidRPr="00D17CED" w:rsidRDefault="00533A2F" w:rsidP="00D94B9C">
            <w:pPr>
              <w:suppressAutoHyphens/>
              <w:spacing w:before="120" w:line="242" w:lineRule="auto"/>
              <w:ind w:firstLine="0"/>
              <w:jc w:val="center"/>
              <w:rPr>
                <w:lang w:val="en-GB"/>
              </w:rPr>
            </w:pPr>
            <w:r w:rsidRPr="00D17CED">
              <w:rPr>
                <w:rStyle w:val="affff0"/>
                <w:rFonts w:eastAsia="Calibri"/>
                <w:noProof/>
              </w:rPr>
              <w:object w:dxaOrig="1500" w:dyaOrig="380">
                <v:shape id="_x0000_i1049" type="#_x0000_t75" style="width:88.5pt;height:22.5pt" o:ole="">
                  <v:imagedata r:id="rId119" o:title=""/>
                </v:shape>
                <o:OLEObject Type="Embed" ProgID="Equation.3" ShapeID="_x0000_i1049" DrawAspect="Content" ObjectID="_1652883578" r:id="rId120"/>
              </w:object>
            </w:r>
            <w:r>
              <w:rPr>
                <w:rStyle w:val="affff0"/>
                <w:rFonts w:eastAsia="Calibri"/>
                <w:noProof/>
                <w:lang w:val="en-GB"/>
              </w:rPr>
              <w:t>.</w:t>
            </w:r>
          </w:p>
        </w:tc>
        <w:tc>
          <w:tcPr>
            <w:tcW w:w="1515" w:type="dxa"/>
            <w:tcBorders>
              <w:top w:val="nil"/>
              <w:left w:val="nil"/>
              <w:bottom w:val="nil"/>
              <w:right w:val="nil"/>
            </w:tcBorders>
            <w:vAlign w:val="center"/>
          </w:tcPr>
          <w:p w:rsidR="00533A2F" w:rsidRPr="007144C5" w:rsidRDefault="00533A2F" w:rsidP="004465A6">
            <w:pPr>
              <w:suppressAutoHyphens/>
              <w:spacing w:line="242" w:lineRule="auto"/>
              <w:ind w:right="-108" w:firstLine="522"/>
              <w:jc w:val="right"/>
            </w:pPr>
            <w:r>
              <w:t>(</w:t>
            </w:r>
            <w:r w:rsidR="004465A6">
              <w:t>6</w:t>
            </w:r>
            <w:r>
              <w:t>.12</w:t>
            </w:r>
            <w:r w:rsidRPr="007144C5">
              <w:t>)</w:t>
            </w:r>
          </w:p>
        </w:tc>
      </w:tr>
    </w:tbl>
    <w:p w:rsidR="00533A2F" w:rsidRPr="00185F26" w:rsidRDefault="00533A2F" w:rsidP="00533A2F">
      <w:pPr>
        <w:pStyle w:val="afffc"/>
        <w:spacing w:before="60" w:after="120" w:line="242" w:lineRule="auto"/>
        <w:ind w:firstLine="0"/>
        <w:jc w:val="center"/>
        <w:rPr>
          <w:rFonts w:ascii="Times New Roman" w:hAnsi="Times New Roman" w:cs="Times New Roman"/>
          <w:sz w:val="28"/>
        </w:rPr>
      </w:pPr>
      <w:r w:rsidRPr="00185F26">
        <w:rPr>
          <w:rFonts w:ascii="Times New Roman" w:hAnsi="Times New Roman" w:cs="Times New Roman"/>
          <w:sz w:val="28"/>
        </w:rPr>
        <w:t>С</w:t>
      </w:r>
      <w:r w:rsidRPr="00413909">
        <w:rPr>
          <w:rFonts w:ascii="Times New Roman" w:hAnsi="Times New Roman" w:cs="Times New Roman"/>
          <w:sz w:val="28"/>
          <w:vertAlign w:val="subscript"/>
        </w:rPr>
        <w:t>п</w:t>
      </w:r>
      <w:r w:rsidRPr="00185F26">
        <w:rPr>
          <w:rFonts w:ascii="Times New Roman" w:hAnsi="Times New Roman" w:cs="Times New Roman"/>
          <w:sz w:val="28"/>
        </w:rPr>
        <w:t xml:space="preserve"> = </w:t>
      </w:r>
      <w:r w:rsidR="008416A1">
        <w:rPr>
          <w:rFonts w:ascii="Times New Roman" w:hAnsi="Times New Roman" w:cs="Times New Roman"/>
          <w:sz w:val="28"/>
        </w:rPr>
        <w:t>6023</w:t>
      </w:r>
      <w:r>
        <w:rPr>
          <w:rFonts w:ascii="Times New Roman" w:hAnsi="Times New Roman" w:cs="Times New Roman"/>
          <w:sz w:val="28"/>
        </w:rPr>
        <w:t xml:space="preserve"> </w:t>
      </w:r>
      <w:r w:rsidRPr="00185F26">
        <w:rPr>
          <w:rFonts w:ascii="Times New Roman" w:hAnsi="Times New Roman" w:cs="Times New Roman"/>
          <w:sz w:val="28"/>
        </w:rPr>
        <w:t xml:space="preserve">+ </w:t>
      </w:r>
      <w:r w:rsidR="008416A1">
        <w:rPr>
          <w:rFonts w:ascii="Times New Roman" w:hAnsi="Times New Roman" w:cs="Times New Roman"/>
          <w:sz w:val="28"/>
        </w:rPr>
        <w:t>602</w:t>
      </w:r>
      <w:r w:rsidRPr="00185F26">
        <w:rPr>
          <w:rFonts w:ascii="Times New Roman" w:hAnsi="Times New Roman" w:cs="Times New Roman"/>
          <w:sz w:val="28"/>
        </w:rPr>
        <w:t xml:space="preserve"> = </w:t>
      </w:r>
      <w:r w:rsidR="008416A1">
        <w:rPr>
          <w:rFonts w:ascii="Times New Roman" w:hAnsi="Times New Roman" w:cs="Times New Roman"/>
          <w:sz w:val="28"/>
        </w:rPr>
        <w:t>6625</w:t>
      </w:r>
      <w:r>
        <w:rPr>
          <w:rFonts w:ascii="Times New Roman" w:hAnsi="Times New Roman" w:cs="Times New Roman"/>
          <w:sz w:val="28"/>
        </w:rPr>
        <w:t xml:space="preserve"> </w:t>
      </w:r>
      <w:r w:rsidRPr="00185F26">
        <w:rPr>
          <w:rFonts w:ascii="Times New Roman" w:hAnsi="Times New Roman" w:cs="Times New Roman"/>
          <w:sz w:val="28"/>
        </w:rPr>
        <w:t>руб.</w:t>
      </w:r>
    </w:p>
    <w:p w:rsidR="00533A2F" w:rsidRPr="007144C5" w:rsidRDefault="00533A2F" w:rsidP="00533A2F">
      <w:pPr>
        <w:spacing w:line="242" w:lineRule="auto"/>
      </w:pPr>
      <w:r>
        <w:t xml:space="preserve">Полная себестоимость разрабатываемого проекта составила </w:t>
      </w:r>
      <w:r w:rsidR="008416A1">
        <w:t>6625</w:t>
      </w:r>
      <w:r>
        <w:t xml:space="preserve"> руб.</w:t>
      </w:r>
    </w:p>
    <w:p w:rsidR="00533A2F" w:rsidRPr="007144C5" w:rsidRDefault="004465A6" w:rsidP="00533A2F">
      <w:pPr>
        <w:pStyle w:val="afb"/>
        <w:spacing w:line="245" w:lineRule="auto"/>
        <w:outlineLvl w:val="2"/>
      </w:pPr>
      <w:bookmarkStart w:id="209" w:name="_Toc483386994"/>
      <w:bookmarkStart w:id="210" w:name="_Toc515364656"/>
      <w:bookmarkStart w:id="211" w:name="_Toc516780924"/>
      <w:bookmarkStart w:id="212" w:name="_Toc9284422"/>
      <w:bookmarkStart w:id="213" w:name="_Toc41255061"/>
      <w:bookmarkStart w:id="214" w:name="_Toc41742066"/>
      <w:bookmarkStart w:id="215" w:name="_Toc42269116"/>
      <w:r>
        <w:t>6</w:t>
      </w:r>
      <w:r w:rsidR="00533A2F" w:rsidRPr="007144C5">
        <w:t xml:space="preserve">.3.12 </w:t>
      </w:r>
      <w:bookmarkStart w:id="216" w:name="_Toc388344912"/>
      <w:r w:rsidR="00533A2F" w:rsidRPr="007144C5">
        <w:t>Определение цены, оценка эффективности</w:t>
      </w:r>
      <w:bookmarkEnd w:id="209"/>
      <w:bookmarkEnd w:id="210"/>
      <w:bookmarkEnd w:id="211"/>
      <w:bookmarkEnd w:id="212"/>
      <w:bookmarkEnd w:id="213"/>
      <w:bookmarkEnd w:id="214"/>
      <w:bookmarkEnd w:id="215"/>
      <w:bookmarkEnd w:id="216"/>
    </w:p>
    <w:p w:rsidR="00533A2F" w:rsidRDefault="00533A2F" w:rsidP="00533A2F">
      <w:pPr>
        <w:spacing w:line="245" w:lineRule="auto"/>
        <w:rPr>
          <w:spacing w:val="-6"/>
          <w:lang w:eastAsia="ru-RU"/>
        </w:rPr>
      </w:pPr>
      <w:r>
        <w:rPr>
          <w:spacing w:val="-6"/>
          <w:lang w:eastAsia="ru-RU"/>
        </w:rPr>
        <w:t>Данное программное средство разработано для собственного использования. Экономический эффект будет достигаться за счет привлечения большего количества партнеров и постоянных посетителей на сайте. В самом начале работы сайта будет экономия на выплатах заработных плат, так как в начале раскрутки сайта нет необходимости</w:t>
      </w:r>
      <w:r w:rsidR="001161E2">
        <w:rPr>
          <w:spacing w:val="-6"/>
          <w:lang w:eastAsia="ru-RU"/>
        </w:rPr>
        <w:t xml:space="preserve"> в </w:t>
      </w:r>
      <w:r>
        <w:rPr>
          <w:spacing w:val="-6"/>
          <w:lang w:eastAsia="ru-RU"/>
        </w:rPr>
        <w:t>большой численности работников. Также экономичес</w:t>
      </w:r>
      <w:r w:rsidR="001161E2">
        <w:rPr>
          <w:spacing w:val="-6"/>
          <w:lang w:eastAsia="ru-RU"/>
        </w:rPr>
        <w:t>кий эффект будет достигаться за </w:t>
      </w:r>
      <w:r>
        <w:rPr>
          <w:spacing w:val="-6"/>
          <w:lang w:eastAsia="ru-RU"/>
        </w:rPr>
        <w:t>счет того, что на сайте разработана административная панель, которая дает возможность редактировать данные сайта, тем самым нет</w:t>
      </w:r>
      <w:r w:rsidR="001161E2">
        <w:rPr>
          <w:spacing w:val="-6"/>
          <w:lang w:eastAsia="ru-RU"/>
        </w:rPr>
        <w:t xml:space="preserve"> необходимости больших знаний в </w:t>
      </w:r>
      <w:r>
        <w:rPr>
          <w:spacing w:val="-6"/>
          <w:lang w:eastAsia="ru-RU"/>
        </w:rPr>
        <w:t>программировании у работников и соответственно заработная плата может быть ниже, чем у работника со знаниями программирования.</w:t>
      </w:r>
    </w:p>
    <w:p w:rsidR="00533A2F" w:rsidRPr="00130378" w:rsidRDefault="00533A2F" w:rsidP="00533A2F">
      <w:pPr>
        <w:spacing w:line="245" w:lineRule="auto"/>
        <w:rPr>
          <w:spacing w:val="-6"/>
          <w:lang w:eastAsia="ru-RU"/>
        </w:rPr>
      </w:pPr>
      <w:r w:rsidRPr="00130378">
        <w:rPr>
          <w:spacing w:val="-6"/>
          <w:lang w:eastAsia="ru-RU"/>
        </w:rPr>
        <w:t>В ходе анализа было установлен</w:t>
      </w:r>
      <w:r>
        <w:rPr>
          <w:spacing w:val="-6"/>
          <w:lang w:eastAsia="ru-RU"/>
        </w:rPr>
        <w:t>о</w:t>
      </w:r>
      <w:r w:rsidRPr="00130378">
        <w:rPr>
          <w:spacing w:val="-6"/>
          <w:lang w:eastAsia="ru-RU"/>
        </w:rPr>
        <w:t xml:space="preserve">, что цена разработки дизайна необходимого количества страниц </w:t>
      </w:r>
      <w:r>
        <w:rPr>
          <w:spacing w:val="-6"/>
          <w:lang w:eastAsia="ru-RU"/>
        </w:rPr>
        <w:t>составляет 2</w:t>
      </w:r>
      <w:r w:rsidRPr="00130378">
        <w:rPr>
          <w:spacing w:val="-6"/>
          <w:lang w:eastAsia="ru-RU"/>
        </w:rPr>
        <w:t xml:space="preserve">000 белорусских рублей, цена создания </w:t>
      </w:r>
      <w:r w:rsidR="00404260">
        <w:rPr>
          <w:spacing w:val="-6"/>
          <w:lang w:eastAsia="ru-RU"/>
        </w:rPr>
        <w:t>подобного сайта</w:t>
      </w:r>
      <w:r>
        <w:rPr>
          <w:spacing w:val="-6"/>
          <w:lang w:eastAsia="ru-RU"/>
        </w:rPr>
        <w:t xml:space="preserve"> – 50</w:t>
      </w:r>
      <w:r w:rsidRPr="00130378">
        <w:rPr>
          <w:spacing w:val="-6"/>
          <w:lang w:eastAsia="ru-RU"/>
        </w:rPr>
        <w:t>00 белорусских рублей. Итого пол</w:t>
      </w:r>
      <w:r w:rsidR="00404260">
        <w:rPr>
          <w:spacing w:val="-6"/>
          <w:lang w:eastAsia="ru-RU"/>
        </w:rPr>
        <w:t>ная стоимость разработки похожего</w:t>
      </w:r>
      <w:r w:rsidRPr="00130378">
        <w:rPr>
          <w:spacing w:val="-6"/>
          <w:lang w:eastAsia="ru-RU"/>
        </w:rPr>
        <w:t xml:space="preserve"> </w:t>
      </w:r>
      <w:r w:rsidR="00404260">
        <w:rPr>
          <w:spacing w:val="-6"/>
          <w:lang w:eastAsia="ru-RU"/>
        </w:rPr>
        <w:t>сайта</w:t>
      </w:r>
      <w:r w:rsidRPr="00130378">
        <w:rPr>
          <w:spacing w:val="-6"/>
          <w:lang w:eastAsia="ru-RU"/>
        </w:rPr>
        <w:t xml:space="preserve"> составляет</w:t>
      </w:r>
      <w:r>
        <w:rPr>
          <w:spacing w:val="-6"/>
          <w:lang w:eastAsia="ru-RU"/>
        </w:rPr>
        <w:t xml:space="preserve"> 70</w:t>
      </w:r>
      <w:r w:rsidRPr="00130378">
        <w:rPr>
          <w:spacing w:val="-6"/>
          <w:lang w:eastAsia="ru-RU"/>
        </w:rPr>
        <w:t>00 рублей</w:t>
      </w:r>
      <w:r w:rsidR="00E719A6" w:rsidRPr="00404260">
        <w:rPr>
          <w:spacing w:val="-6"/>
          <w:lang w:eastAsia="ru-RU"/>
        </w:rPr>
        <w:t xml:space="preserve"> [26]</w:t>
      </w:r>
      <w:r w:rsidRPr="00130378">
        <w:rPr>
          <w:spacing w:val="-6"/>
          <w:lang w:eastAsia="ru-RU"/>
        </w:rPr>
        <w:t>. На основе этой цены и рассчитанной себестоимости разработки была установлена планируема</w:t>
      </w:r>
      <w:r w:rsidR="00404260">
        <w:rPr>
          <w:spacing w:val="-6"/>
          <w:lang w:eastAsia="ru-RU"/>
        </w:rPr>
        <w:t>я отпускная цена разрабатываемого веб-сайта</w:t>
      </w:r>
      <w:r w:rsidRPr="00130378">
        <w:rPr>
          <w:spacing w:val="-6"/>
          <w:lang w:eastAsia="ru-RU"/>
        </w:rPr>
        <w:t>:</w:t>
      </w:r>
    </w:p>
    <w:p w:rsidR="00533A2F" w:rsidRDefault="00533A2F" w:rsidP="00533A2F">
      <w:pPr>
        <w:spacing w:before="120" w:after="120" w:line="245" w:lineRule="auto"/>
        <w:ind w:firstLine="0"/>
        <w:jc w:val="center"/>
      </w:pPr>
      <w:r>
        <w:t>Ц</w:t>
      </w:r>
      <w:r>
        <w:rPr>
          <w:vertAlign w:val="subscript"/>
        </w:rPr>
        <w:t>сНДС</w:t>
      </w:r>
      <w:r>
        <w:t xml:space="preserve"> = 9000 руб.</w:t>
      </w:r>
    </w:p>
    <w:p w:rsidR="00533A2F" w:rsidRPr="000D2D5B" w:rsidRDefault="00533A2F" w:rsidP="00533A2F">
      <w:pPr>
        <w:spacing w:line="245" w:lineRule="auto"/>
      </w:pPr>
      <w:r w:rsidRPr="000D2D5B">
        <w:t>Планируемая отпускная цена Ц</w:t>
      </w:r>
      <w:r w:rsidRPr="000D2D5B">
        <w:rPr>
          <w:vertAlign w:val="subscript"/>
        </w:rPr>
        <w:t>сНДС</w:t>
      </w:r>
      <w:r w:rsidRPr="000D2D5B">
        <w:t xml:space="preserve"> определяется как сумма цены </w:t>
      </w:r>
      <w:r>
        <w:t>разработки </w:t>
      </w:r>
      <w:r w:rsidRPr="000D2D5B">
        <w:t>Ц</w:t>
      </w:r>
      <w:r w:rsidRPr="000D2D5B">
        <w:rPr>
          <w:vertAlign w:val="subscript"/>
        </w:rPr>
        <w:t>р</w:t>
      </w:r>
      <w:r w:rsidRPr="000D2D5B">
        <w:t xml:space="preserve"> и налога на добавочную стоимость НДС и рассчитается по формуле ниже:</w:t>
      </w:r>
    </w:p>
    <w:tbl>
      <w:tblPr>
        <w:tblStyle w:val="ad"/>
        <w:tblW w:w="10314" w:type="dxa"/>
        <w:tblLayout w:type="fixed"/>
        <w:tblLook w:val="04A0" w:firstRow="1" w:lastRow="0" w:firstColumn="1" w:lastColumn="0" w:noHBand="0" w:noVBand="1"/>
      </w:tblPr>
      <w:tblGrid>
        <w:gridCol w:w="1134"/>
        <w:gridCol w:w="7416"/>
        <w:gridCol w:w="1764"/>
      </w:tblGrid>
      <w:tr w:rsidR="00533A2F" w:rsidRPr="000D2D5B" w:rsidTr="00D94B9C">
        <w:tc>
          <w:tcPr>
            <w:tcW w:w="1134" w:type="dxa"/>
            <w:tcBorders>
              <w:top w:val="nil"/>
              <w:left w:val="nil"/>
              <w:bottom w:val="nil"/>
              <w:right w:val="nil"/>
            </w:tcBorders>
          </w:tcPr>
          <w:p w:rsidR="00533A2F" w:rsidRPr="000D2D5B" w:rsidRDefault="00533A2F" w:rsidP="00D94B9C">
            <w:pPr>
              <w:suppressAutoHyphens/>
              <w:spacing w:line="245" w:lineRule="auto"/>
            </w:pPr>
          </w:p>
        </w:tc>
        <w:tc>
          <w:tcPr>
            <w:tcW w:w="7416" w:type="dxa"/>
            <w:tcBorders>
              <w:top w:val="nil"/>
              <w:left w:val="nil"/>
              <w:bottom w:val="nil"/>
              <w:right w:val="nil"/>
            </w:tcBorders>
          </w:tcPr>
          <w:p w:rsidR="00533A2F" w:rsidRPr="000D2D5B" w:rsidRDefault="00533A2F" w:rsidP="00D94B9C">
            <w:pPr>
              <w:spacing w:before="120" w:line="245" w:lineRule="auto"/>
              <w:ind w:firstLine="0"/>
              <w:jc w:val="center"/>
            </w:pPr>
            <w:r>
              <w:t xml:space="preserve">     Ц</w:t>
            </w:r>
            <w:r>
              <w:rPr>
                <w:vertAlign w:val="subscript"/>
              </w:rPr>
              <w:t>сНДС</w:t>
            </w:r>
            <w:r>
              <w:t xml:space="preserve"> = Ц</w:t>
            </w:r>
            <w:r w:rsidRPr="00463E0B">
              <w:rPr>
                <w:vertAlign w:val="subscript"/>
              </w:rPr>
              <w:t>р</w:t>
            </w:r>
            <w:r>
              <w:t xml:space="preserve"> + НДС.</w:t>
            </w:r>
          </w:p>
        </w:tc>
        <w:tc>
          <w:tcPr>
            <w:tcW w:w="1764" w:type="dxa"/>
            <w:tcBorders>
              <w:top w:val="nil"/>
              <w:left w:val="nil"/>
              <w:bottom w:val="nil"/>
              <w:right w:val="nil"/>
            </w:tcBorders>
            <w:vAlign w:val="center"/>
          </w:tcPr>
          <w:p w:rsidR="00533A2F" w:rsidRPr="000D2D5B" w:rsidRDefault="00533A2F" w:rsidP="004465A6">
            <w:pPr>
              <w:suppressAutoHyphens/>
              <w:spacing w:line="245" w:lineRule="auto"/>
              <w:ind w:right="137" w:firstLine="522"/>
              <w:jc w:val="right"/>
            </w:pPr>
            <w:r>
              <w:t>(</w:t>
            </w:r>
            <w:r w:rsidR="004465A6">
              <w:t>6</w:t>
            </w:r>
            <w:r w:rsidRPr="000D2D5B">
              <w:t>.1</w:t>
            </w:r>
            <w:r>
              <w:t>3</w:t>
            </w:r>
            <w:r w:rsidRPr="000D2D5B">
              <w:t>)</w:t>
            </w:r>
          </w:p>
        </w:tc>
      </w:tr>
    </w:tbl>
    <w:p w:rsidR="00533A2F" w:rsidRPr="007144C5" w:rsidRDefault="00533A2F" w:rsidP="00533A2F">
      <w:pPr>
        <w:spacing w:line="245" w:lineRule="auto"/>
      </w:pPr>
      <w:r w:rsidRPr="007144C5">
        <w:t>Сумма налога на добавленную стоимость НДС определяется как произведение цены разработчика на ставку НДС Н</w:t>
      </w:r>
      <w:r w:rsidRPr="007144C5">
        <w:rPr>
          <w:vertAlign w:val="subscript"/>
        </w:rPr>
        <w:t>ндс</w:t>
      </w:r>
      <w:r>
        <w:t xml:space="preserve"> и находится по формуле ниже:</w:t>
      </w:r>
    </w:p>
    <w:tbl>
      <w:tblPr>
        <w:tblStyle w:val="ad"/>
        <w:tblW w:w="10314" w:type="dxa"/>
        <w:tblLayout w:type="fixed"/>
        <w:tblLook w:val="04A0" w:firstRow="1" w:lastRow="0" w:firstColumn="1" w:lastColumn="0" w:noHBand="0" w:noVBand="1"/>
      </w:tblPr>
      <w:tblGrid>
        <w:gridCol w:w="1134"/>
        <w:gridCol w:w="7416"/>
        <w:gridCol w:w="1764"/>
      </w:tblGrid>
      <w:tr w:rsidR="00533A2F" w:rsidRPr="000D2D5B" w:rsidTr="00D94B9C">
        <w:tc>
          <w:tcPr>
            <w:tcW w:w="1134" w:type="dxa"/>
            <w:tcBorders>
              <w:top w:val="nil"/>
              <w:left w:val="nil"/>
              <w:bottom w:val="nil"/>
              <w:right w:val="nil"/>
            </w:tcBorders>
          </w:tcPr>
          <w:p w:rsidR="00533A2F" w:rsidRPr="000D2D5B" w:rsidRDefault="00533A2F" w:rsidP="00D94B9C">
            <w:pPr>
              <w:suppressAutoHyphens/>
              <w:spacing w:line="245" w:lineRule="auto"/>
            </w:pPr>
          </w:p>
        </w:tc>
        <w:tc>
          <w:tcPr>
            <w:tcW w:w="7416" w:type="dxa"/>
            <w:tcBorders>
              <w:top w:val="nil"/>
              <w:left w:val="nil"/>
              <w:bottom w:val="nil"/>
              <w:right w:val="nil"/>
            </w:tcBorders>
          </w:tcPr>
          <w:p w:rsidR="00533A2F" w:rsidRPr="000D2D5B" w:rsidRDefault="00533A2F" w:rsidP="00D94B9C">
            <w:pPr>
              <w:suppressAutoHyphens/>
              <w:spacing w:before="120" w:line="245" w:lineRule="auto"/>
              <w:ind w:firstLine="170"/>
              <w:jc w:val="center"/>
            </w:pPr>
            <w:r w:rsidRPr="000D2D5B">
              <w:rPr>
                <w:rStyle w:val="affff0"/>
                <w:rFonts w:eastAsia="Calibri"/>
                <w:noProof/>
              </w:rPr>
              <w:object w:dxaOrig="1680" w:dyaOrig="660">
                <v:shape id="_x0000_i1050" type="#_x0000_t75" style="width:88.5pt;height:39pt" o:ole="">
                  <v:imagedata r:id="rId121" o:title=""/>
                </v:shape>
                <o:OLEObject Type="Embed" ProgID="Equation.3" ShapeID="_x0000_i1050" DrawAspect="Content" ObjectID="_1652883579" r:id="rId122"/>
              </w:object>
            </w:r>
            <w:r w:rsidRPr="000D2D5B">
              <w:rPr>
                <w:position w:val="22"/>
              </w:rPr>
              <w:t>.</w:t>
            </w:r>
          </w:p>
        </w:tc>
        <w:tc>
          <w:tcPr>
            <w:tcW w:w="1764" w:type="dxa"/>
            <w:tcBorders>
              <w:top w:val="nil"/>
              <w:left w:val="nil"/>
              <w:bottom w:val="nil"/>
              <w:right w:val="nil"/>
            </w:tcBorders>
            <w:vAlign w:val="center"/>
          </w:tcPr>
          <w:p w:rsidR="00533A2F" w:rsidRPr="000D2D5B" w:rsidRDefault="00533A2F" w:rsidP="004465A6">
            <w:pPr>
              <w:suppressAutoHyphens/>
              <w:spacing w:line="245" w:lineRule="auto"/>
              <w:ind w:right="137" w:firstLine="522"/>
              <w:jc w:val="right"/>
            </w:pPr>
            <w:r>
              <w:t>(</w:t>
            </w:r>
            <w:r w:rsidR="004465A6">
              <w:t>6</w:t>
            </w:r>
            <w:r>
              <w:t>.14</w:t>
            </w:r>
            <w:r w:rsidRPr="000D2D5B">
              <w:t>)</w:t>
            </w:r>
          </w:p>
        </w:tc>
      </w:tr>
    </w:tbl>
    <w:p w:rsidR="00533A2F" w:rsidRDefault="00533A2F" w:rsidP="00533A2F">
      <w:pPr>
        <w:pStyle w:val="affff1"/>
        <w:spacing w:before="120" w:after="120" w:line="245" w:lineRule="auto"/>
        <w:ind w:firstLine="0"/>
      </w:pPr>
      <w:r w:rsidRPr="000D2D5B">
        <w:t xml:space="preserve">НДС = </w:t>
      </w:r>
      <w:r>
        <w:t>9000</w:t>
      </w:r>
      <w:r w:rsidRPr="000D2D5B">
        <w:t xml:space="preserve"> </w:t>
      </w:r>
      <w:r w:rsidRPr="000D2D5B">
        <w:sym w:font="Symbol" w:char="F0D7"/>
      </w:r>
      <w:r>
        <w:t xml:space="preserve"> 20 / 120 = 1500 руб.</w:t>
      </w:r>
    </w:p>
    <w:p w:rsidR="00533A2F" w:rsidRDefault="00533A2F" w:rsidP="00533A2F">
      <w:pPr>
        <w:spacing w:line="245" w:lineRule="auto"/>
      </w:pPr>
      <w:r>
        <w:t>Для последующий расчетов необходимо определить цену разработки Ц</w:t>
      </w:r>
      <w:r w:rsidRPr="00413909">
        <w:rPr>
          <w:vertAlign w:val="subscript"/>
        </w:rPr>
        <w:t>р</w:t>
      </w:r>
      <w:r>
        <w:t xml:space="preserve">, </w:t>
      </w:r>
      <w:r>
        <w:br/>
        <w:t xml:space="preserve">которая, исходя из формулы </w:t>
      </w:r>
      <w:r w:rsidR="000C0170">
        <w:t>6</w:t>
      </w:r>
      <w:r>
        <w:t>.13, определяется следующим образом:</w:t>
      </w:r>
    </w:p>
    <w:tbl>
      <w:tblPr>
        <w:tblStyle w:val="ad"/>
        <w:tblW w:w="10314" w:type="dxa"/>
        <w:tblLayout w:type="fixed"/>
        <w:tblLook w:val="04A0" w:firstRow="1" w:lastRow="0" w:firstColumn="1" w:lastColumn="0" w:noHBand="0" w:noVBand="1"/>
      </w:tblPr>
      <w:tblGrid>
        <w:gridCol w:w="1134"/>
        <w:gridCol w:w="7416"/>
        <w:gridCol w:w="1764"/>
      </w:tblGrid>
      <w:tr w:rsidR="00533A2F" w:rsidRPr="000D2D5B" w:rsidTr="00D94B9C">
        <w:tc>
          <w:tcPr>
            <w:tcW w:w="1134" w:type="dxa"/>
            <w:tcBorders>
              <w:top w:val="nil"/>
              <w:left w:val="nil"/>
              <w:bottom w:val="nil"/>
              <w:right w:val="nil"/>
            </w:tcBorders>
          </w:tcPr>
          <w:p w:rsidR="00533A2F" w:rsidRPr="000D2D5B" w:rsidRDefault="00533A2F" w:rsidP="00D94B9C">
            <w:pPr>
              <w:suppressAutoHyphens/>
              <w:spacing w:line="245" w:lineRule="auto"/>
            </w:pPr>
          </w:p>
        </w:tc>
        <w:tc>
          <w:tcPr>
            <w:tcW w:w="7416" w:type="dxa"/>
            <w:tcBorders>
              <w:top w:val="nil"/>
              <w:left w:val="nil"/>
              <w:bottom w:val="nil"/>
              <w:right w:val="nil"/>
            </w:tcBorders>
          </w:tcPr>
          <w:p w:rsidR="00533A2F" w:rsidRPr="000D2D5B" w:rsidRDefault="00533A2F" w:rsidP="00D94B9C">
            <w:pPr>
              <w:suppressAutoHyphens/>
              <w:spacing w:before="120" w:after="120" w:line="245" w:lineRule="auto"/>
              <w:ind w:firstLine="170"/>
              <w:jc w:val="center"/>
            </w:pPr>
            <w:r>
              <w:t>Ц</w:t>
            </w:r>
            <w:r w:rsidRPr="00413909">
              <w:rPr>
                <w:vertAlign w:val="subscript"/>
              </w:rPr>
              <w:t>р</w:t>
            </w:r>
            <w:r>
              <w:t xml:space="preserve"> = Ц</w:t>
            </w:r>
            <w:r>
              <w:rPr>
                <w:vertAlign w:val="subscript"/>
              </w:rPr>
              <w:t>сНДС</w:t>
            </w:r>
            <w:r>
              <w:t xml:space="preserve"> – НДС.</w:t>
            </w:r>
          </w:p>
        </w:tc>
        <w:tc>
          <w:tcPr>
            <w:tcW w:w="1764" w:type="dxa"/>
            <w:tcBorders>
              <w:top w:val="nil"/>
              <w:left w:val="nil"/>
              <w:bottom w:val="nil"/>
              <w:right w:val="nil"/>
            </w:tcBorders>
            <w:vAlign w:val="center"/>
          </w:tcPr>
          <w:p w:rsidR="00533A2F" w:rsidRPr="000D2D5B" w:rsidRDefault="00533A2F" w:rsidP="004465A6">
            <w:pPr>
              <w:suppressAutoHyphens/>
              <w:spacing w:line="245" w:lineRule="auto"/>
              <w:ind w:right="137" w:firstLine="522"/>
              <w:jc w:val="right"/>
            </w:pPr>
            <w:r>
              <w:t>(</w:t>
            </w:r>
            <w:r w:rsidR="004465A6">
              <w:t>6</w:t>
            </w:r>
            <w:r>
              <w:t>.15</w:t>
            </w:r>
            <w:r w:rsidRPr="000D2D5B">
              <w:t>)</w:t>
            </w:r>
          </w:p>
        </w:tc>
      </w:tr>
    </w:tbl>
    <w:p w:rsidR="00533A2F" w:rsidRPr="00413909" w:rsidRDefault="00533A2F" w:rsidP="00533A2F">
      <w:pPr>
        <w:spacing w:after="120" w:line="245" w:lineRule="auto"/>
        <w:ind w:firstLine="0"/>
        <w:jc w:val="center"/>
      </w:pPr>
      <w:r>
        <w:t>Ц</w:t>
      </w:r>
      <w:r w:rsidRPr="00413909">
        <w:rPr>
          <w:vertAlign w:val="subscript"/>
        </w:rPr>
        <w:t>р</w:t>
      </w:r>
      <w:r>
        <w:t xml:space="preserve"> = 9000 – 1500 = 7500 руб.</w:t>
      </w:r>
    </w:p>
    <w:p w:rsidR="00533A2F" w:rsidRPr="0082662A" w:rsidRDefault="00533A2F" w:rsidP="00533A2F">
      <w:pPr>
        <w:spacing w:line="245" w:lineRule="auto"/>
        <w:rPr>
          <w:spacing w:val="-6"/>
        </w:rPr>
      </w:pPr>
      <w:r>
        <w:rPr>
          <w:spacing w:val="-6"/>
        </w:rPr>
        <w:t>Также ц</w:t>
      </w:r>
      <w:r w:rsidRPr="0082662A">
        <w:rPr>
          <w:spacing w:val="-6"/>
        </w:rPr>
        <w:t>ен</w:t>
      </w:r>
      <w:r>
        <w:rPr>
          <w:spacing w:val="-6"/>
        </w:rPr>
        <w:t>у</w:t>
      </w:r>
      <w:r w:rsidRPr="0082662A">
        <w:rPr>
          <w:spacing w:val="-6"/>
        </w:rPr>
        <w:t xml:space="preserve"> разработки ПС Ц</w:t>
      </w:r>
      <w:r w:rsidRPr="0082662A">
        <w:rPr>
          <w:spacing w:val="-6"/>
          <w:vertAlign w:val="subscript"/>
        </w:rPr>
        <w:t>р</w:t>
      </w:r>
      <w:r w:rsidRPr="0082662A">
        <w:rPr>
          <w:spacing w:val="-6"/>
        </w:rPr>
        <w:t xml:space="preserve"> без налогов </w:t>
      </w:r>
      <w:r>
        <w:rPr>
          <w:spacing w:val="-6"/>
        </w:rPr>
        <w:t xml:space="preserve">можно </w:t>
      </w:r>
      <w:r w:rsidR="00D2328D" w:rsidRPr="0082662A">
        <w:rPr>
          <w:spacing w:val="-6"/>
        </w:rPr>
        <w:t>определ</w:t>
      </w:r>
      <w:r w:rsidR="00D2328D">
        <w:rPr>
          <w:spacing w:val="-6"/>
        </w:rPr>
        <w:t>ить,</w:t>
      </w:r>
      <w:r w:rsidRPr="0082662A">
        <w:rPr>
          <w:spacing w:val="-6"/>
        </w:rPr>
        <w:t xml:space="preserve"> как сумм</w:t>
      </w:r>
      <w:r>
        <w:rPr>
          <w:spacing w:val="-6"/>
        </w:rPr>
        <w:t>у</w:t>
      </w:r>
      <w:r w:rsidRPr="0082662A">
        <w:rPr>
          <w:spacing w:val="-6"/>
        </w:rPr>
        <w:t xml:space="preserve"> общей суммы расходов С</w:t>
      </w:r>
      <w:r w:rsidRPr="0082662A">
        <w:rPr>
          <w:spacing w:val="-6"/>
          <w:vertAlign w:val="subscript"/>
        </w:rPr>
        <w:t>п</w:t>
      </w:r>
      <w:r w:rsidRPr="0082662A">
        <w:rPr>
          <w:spacing w:val="-6"/>
        </w:rPr>
        <w:t xml:space="preserve"> и прибыли от реализации П</w:t>
      </w:r>
      <w:r w:rsidRPr="0082662A">
        <w:rPr>
          <w:spacing w:val="-6"/>
          <w:vertAlign w:val="subscript"/>
        </w:rPr>
        <w:t>пс</w:t>
      </w:r>
      <w:r w:rsidRPr="0082662A">
        <w:rPr>
          <w:spacing w:val="-6"/>
        </w:rPr>
        <w:t>, вычисляется по формуле ниже:</w:t>
      </w:r>
    </w:p>
    <w:tbl>
      <w:tblPr>
        <w:tblStyle w:val="ad"/>
        <w:tblW w:w="10206" w:type="dxa"/>
        <w:tblLayout w:type="fixed"/>
        <w:tblLook w:val="04A0" w:firstRow="1" w:lastRow="0" w:firstColumn="1" w:lastColumn="0" w:noHBand="0" w:noVBand="1"/>
      </w:tblPr>
      <w:tblGrid>
        <w:gridCol w:w="1134"/>
        <w:gridCol w:w="7416"/>
        <w:gridCol w:w="1656"/>
      </w:tblGrid>
      <w:tr w:rsidR="00533A2F" w:rsidRPr="007144C5" w:rsidTr="00D94B9C">
        <w:tc>
          <w:tcPr>
            <w:tcW w:w="1134" w:type="dxa"/>
            <w:tcBorders>
              <w:top w:val="nil"/>
              <w:left w:val="nil"/>
              <w:bottom w:val="nil"/>
              <w:right w:val="nil"/>
            </w:tcBorders>
          </w:tcPr>
          <w:p w:rsidR="00533A2F" w:rsidRPr="007144C5" w:rsidRDefault="00533A2F" w:rsidP="00D94B9C">
            <w:pPr>
              <w:suppressAutoHyphens/>
              <w:spacing w:line="245" w:lineRule="auto"/>
            </w:pPr>
          </w:p>
        </w:tc>
        <w:tc>
          <w:tcPr>
            <w:tcW w:w="7416" w:type="dxa"/>
            <w:tcBorders>
              <w:top w:val="nil"/>
              <w:left w:val="nil"/>
              <w:bottom w:val="nil"/>
              <w:right w:val="nil"/>
            </w:tcBorders>
          </w:tcPr>
          <w:p w:rsidR="00533A2F" w:rsidRPr="007144C5" w:rsidRDefault="00533A2F" w:rsidP="00D94B9C">
            <w:pPr>
              <w:suppressAutoHyphens/>
              <w:spacing w:before="120" w:after="60" w:line="245" w:lineRule="auto"/>
              <w:ind w:firstLine="170"/>
              <w:jc w:val="center"/>
            </w:pPr>
            <w:r w:rsidRPr="00D17CED">
              <w:rPr>
                <w:rStyle w:val="affff0"/>
                <w:rFonts w:eastAsia="Calibri"/>
              </w:rPr>
              <w:object w:dxaOrig="1480" w:dyaOrig="380">
                <v:shape id="_x0000_i1051" type="#_x0000_t75" style="width:82.5pt;height:24pt" o:ole="">
                  <v:imagedata r:id="rId123" o:title=""/>
                </v:shape>
                <o:OLEObject Type="Embed" ProgID="Equation.3" ShapeID="_x0000_i1051" DrawAspect="Content" ObjectID="_1652883580" r:id="rId124"/>
              </w:object>
            </w:r>
            <w:r w:rsidRPr="00170C9B">
              <w:rPr>
                <w:position w:val="12"/>
              </w:rPr>
              <w:t>.</w:t>
            </w:r>
          </w:p>
        </w:tc>
        <w:tc>
          <w:tcPr>
            <w:tcW w:w="1656" w:type="dxa"/>
            <w:tcBorders>
              <w:top w:val="nil"/>
              <w:left w:val="nil"/>
              <w:bottom w:val="nil"/>
              <w:right w:val="nil"/>
            </w:tcBorders>
            <w:vAlign w:val="center"/>
          </w:tcPr>
          <w:p w:rsidR="00533A2F" w:rsidRPr="007144C5" w:rsidRDefault="00533A2F" w:rsidP="004465A6">
            <w:pPr>
              <w:tabs>
                <w:tab w:val="left" w:pos="1411"/>
              </w:tabs>
              <w:suppressAutoHyphens/>
              <w:spacing w:line="245" w:lineRule="auto"/>
              <w:ind w:right="33" w:firstLine="522"/>
              <w:jc w:val="right"/>
            </w:pPr>
            <w:r>
              <w:t>(</w:t>
            </w:r>
            <w:r w:rsidR="004465A6">
              <w:t>6</w:t>
            </w:r>
            <w:r>
              <w:t>.16</w:t>
            </w:r>
            <w:r w:rsidRPr="007144C5">
              <w:t>)</w:t>
            </w:r>
          </w:p>
        </w:tc>
      </w:tr>
    </w:tbl>
    <w:p w:rsidR="00533A2F" w:rsidRDefault="00533A2F" w:rsidP="00533A2F">
      <w:pPr>
        <w:spacing w:line="245" w:lineRule="auto"/>
      </w:pPr>
      <w:r>
        <w:t>Для подсчета уровня рентабельности необходимо определить прибыль от реализации П</w:t>
      </w:r>
      <w:r w:rsidRPr="00613D45">
        <w:rPr>
          <w:vertAlign w:val="subscript"/>
        </w:rPr>
        <w:t>пс</w:t>
      </w:r>
      <w:r>
        <w:t xml:space="preserve">, которая, исходя из формулы </w:t>
      </w:r>
      <w:r w:rsidR="000C0170">
        <w:t>6</w:t>
      </w:r>
      <w:r>
        <w:t>.16, определяется следующим образом:</w:t>
      </w:r>
    </w:p>
    <w:tbl>
      <w:tblPr>
        <w:tblStyle w:val="ad"/>
        <w:tblW w:w="10206" w:type="dxa"/>
        <w:tblLayout w:type="fixed"/>
        <w:tblLook w:val="04A0" w:firstRow="1" w:lastRow="0" w:firstColumn="1" w:lastColumn="0" w:noHBand="0" w:noVBand="1"/>
      </w:tblPr>
      <w:tblGrid>
        <w:gridCol w:w="1134"/>
        <w:gridCol w:w="7416"/>
        <w:gridCol w:w="1656"/>
      </w:tblGrid>
      <w:tr w:rsidR="00533A2F" w:rsidRPr="007144C5" w:rsidTr="00D94B9C">
        <w:tc>
          <w:tcPr>
            <w:tcW w:w="1134" w:type="dxa"/>
            <w:tcBorders>
              <w:top w:val="nil"/>
              <w:left w:val="nil"/>
              <w:bottom w:val="nil"/>
              <w:right w:val="nil"/>
            </w:tcBorders>
          </w:tcPr>
          <w:p w:rsidR="00533A2F" w:rsidRPr="007144C5" w:rsidRDefault="00533A2F" w:rsidP="00D94B9C">
            <w:pPr>
              <w:suppressAutoHyphens/>
              <w:spacing w:before="120" w:line="245" w:lineRule="auto"/>
            </w:pPr>
          </w:p>
        </w:tc>
        <w:tc>
          <w:tcPr>
            <w:tcW w:w="7416" w:type="dxa"/>
            <w:tcBorders>
              <w:top w:val="nil"/>
              <w:left w:val="nil"/>
              <w:bottom w:val="nil"/>
              <w:right w:val="nil"/>
            </w:tcBorders>
          </w:tcPr>
          <w:p w:rsidR="00533A2F" w:rsidRPr="007144C5" w:rsidRDefault="00533A2F" w:rsidP="00D94B9C">
            <w:pPr>
              <w:suppressAutoHyphens/>
              <w:spacing w:before="120" w:line="245" w:lineRule="auto"/>
              <w:ind w:firstLine="170"/>
              <w:jc w:val="center"/>
            </w:pPr>
            <w:r>
              <w:t>П</w:t>
            </w:r>
            <w:r w:rsidRPr="00613D45">
              <w:rPr>
                <w:vertAlign w:val="subscript"/>
              </w:rPr>
              <w:t>пс</w:t>
            </w:r>
            <w:r>
              <w:t xml:space="preserve"> = Ц</w:t>
            </w:r>
            <w:r w:rsidRPr="00613D45">
              <w:rPr>
                <w:vertAlign w:val="subscript"/>
              </w:rPr>
              <w:t>р</w:t>
            </w:r>
            <w:r>
              <w:t xml:space="preserve"> – С</w:t>
            </w:r>
            <w:r w:rsidRPr="00613D45">
              <w:rPr>
                <w:vertAlign w:val="subscript"/>
              </w:rPr>
              <w:t>п</w:t>
            </w:r>
            <w:r>
              <w:t>.</w:t>
            </w:r>
          </w:p>
        </w:tc>
        <w:tc>
          <w:tcPr>
            <w:tcW w:w="1656" w:type="dxa"/>
            <w:tcBorders>
              <w:top w:val="nil"/>
              <w:left w:val="nil"/>
              <w:bottom w:val="nil"/>
              <w:right w:val="nil"/>
            </w:tcBorders>
            <w:vAlign w:val="center"/>
          </w:tcPr>
          <w:p w:rsidR="00533A2F" w:rsidRPr="007144C5" w:rsidRDefault="00533A2F" w:rsidP="000C0170">
            <w:pPr>
              <w:tabs>
                <w:tab w:val="left" w:pos="1411"/>
              </w:tabs>
              <w:suppressAutoHyphens/>
              <w:spacing w:before="120" w:line="245" w:lineRule="auto"/>
              <w:ind w:right="33" w:firstLine="522"/>
              <w:jc w:val="right"/>
            </w:pPr>
            <w:r>
              <w:t>(</w:t>
            </w:r>
            <w:r w:rsidR="000C0170">
              <w:t>6</w:t>
            </w:r>
            <w:r>
              <w:t>.17</w:t>
            </w:r>
            <w:r w:rsidRPr="007144C5">
              <w:t>)</w:t>
            </w:r>
          </w:p>
        </w:tc>
      </w:tr>
    </w:tbl>
    <w:p w:rsidR="00533A2F" w:rsidRDefault="00533A2F" w:rsidP="00533A2F">
      <w:pPr>
        <w:spacing w:before="120" w:after="120" w:line="245" w:lineRule="auto"/>
        <w:ind w:firstLine="0"/>
        <w:jc w:val="center"/>
      </w:pPr>
      <w:r>
        <w:t>П</w:t>
      </w:r>
      <w:r w:rsidRPr="00613D45">
        <w:rPr>
          <w:vertAlign w:val="subscript"/>
        </w:rPr>
        <w:t>пс</w:t>
      </w:r>
      <w:r>
        <w:t xml:space="preserve"> = 7500 – </w:t>
      </w:r>
      <w:r w:rsidR="008416A1">
        <w:rPr>
          <w:lang w:val="en-US"/>
        </w:rPr>
        <w:t>6625</w:t>
      </w:r>
      <w:r>
        <w:t xml:space="preserve"> = </w:t>
      </w:r>
      <w:r w:rsidR="002A3E53">
        <w:rPr>
          <w:lang w:val="en-US"/>
        </w:rPr>
        <w:t>8</w:t>
      </w:r>
      <w:r w:rsidR="004C6E34">
        <w:rPr>
          <w:lang w:val="en-US"/>
        </w:rPr>
        <w:t>75</w:t>
      </w:r>
      <w:r>
        <w:t xml:space="preserve"> руб.</w:t>
      </w:r>
    </w:p>
    <w:p w:rsidR="00533A2F" w:rsidRPr="00AD616B" w:rsidRDefault="00533A2F" w:rsidP="00533A2F">
      <w:pPr>
        <w:spacing w:line="245" w:lineRule="auto"/>
      </w:pPr>
      <w:r w:rsidRPr="00AD616B">
        <w:t xml:space="preserve">Прибыль от реализации </w:t>
      </w:r>
      <w:r>
        <w:t>ПС</w:t>
      </w:r>
      <w:r w:rsidRPr="00AD616B">
        <w:t xml:space="preserve"> П</w:t>
      </w:r>
      <w:r w:rsidRPr="00AD616B">
        <w:rPr>
          <w:vertAlign w:val="subscript"/>
        </w:rPr>
        <w:t>пс</w:t>
      </w:r>
      <w:r w:rsidRPr="00AD616B">
        <w:t xml:space="preserve"> </w:t>
      </w:r>
      <w:r>
        <w:t xml:space="preserve">также </w:t>
      </w:r>
      <w:r w:rsidRPr="00AD616B">
        <w:t>определяется как произведение общей суммы расходов С</w:t>
      </w:r>
      <w:r w:rsidRPr="00AD616B">
        <w:rPr>
          <w:vertAlign w:val="subscript"/>
        </w:rPr>
        <w:t>п</w:t>
      </w:r>
      <w:r w:rsidRPr="00AD616B">
        <w:t xml:space="preserve"> на уровень рентабельности У</w:t>
      </w:r>
      <w:r w:rsidRPr="00AD616B">
        <w:rPr>
          <w:vertAlign w:val="subscript"/>
        </w:rPr>
        <w:t>рент</w:t>
      </w:r>
      <w:r>
        <w:t xml:space="preserve"> и </w:t>
      </w:r>
      <w:r w:rsidRPr="00AD616B">
        <w:t>находится по формуле ниже:</w:t>
      </w:r>
    </w:p>
    <w:tbl>
      <w:tblPr>
        <w:tblStyle w:val="ad"/>
        <w:tblW w:w="10206" w:type="dxa"/>
        <w:tblLayout w:type="fixed"/>
        <w:tblLook w:val="04A0" w:firstRow="1" w:lastRow="0" w:firstColumn="1" w:lastColumn="0" w:noHBand="0" w:noVBand="1"/>
      </w:tblPr>
      <w:tblGrid>
        <w:gridCol w:w="1134"/>
        <w:gridCol w:w="7416"/>
        <w:gridCol w:w="1656"/>
      </w:tblGrid>
      <w:tr w:rsidR="00533A2F" w:rsidRPr="007144C5" w:rsidTr="00D94B9C">
        <w:tc>
          <w:tcPr>
            <w:tcW w:w="1134" w:type="dxa"/>
            <w:tcBorders>
              <w:top w:val="nil"/>
              <w:left w:val="nil"/>
              <w:bottom w:val="nil"/>
              <w:right w:val="nil"/>
            </w:tcBorders>
          </w:tcPr>
          <w:p w:rsidR="00533A2F" w:rsidRPr="007144C5" w:rsidRDefault="00533A2F" w:rsidP="00D94B9C">
            <w:pPr>
              <w:suppressAutoHyphens/>
              <w:spacing w:line="245" w:lineRule="auto"/>
            </w:pPr>
          </w:p>
        </w:tc>
        <w:tc>
          <w:tcPr>
            <w:tcW w:w="7416" w:type="dxa"/>
            <w:tcBorders>
              <w:top w:val="nil"/>
              <w:left w:val="nil"/>
              <w:bottom w:val="nil"/>
              <w:right w:val="nil"/>
            </w:tcBorders>
          </w:tcPr>
          <w:p w:rsidR="00533A2F" w:rsidRPr="00D17CED" w:rsidRDefault="00533A2F" w:rsidP="00D94B9C">
            <w:pPr>
              <w:suppressAutoHyphens/>
              <w:spacing w:before="60" w:after="60" w:line="245" w:lineRule="auto"/>
              <w:ind w:firstLine="170"/>
              <w:jc w:val="center"/>
              <w:rPr>
                <w:lang w:val="en-GB"/>
              </w:rPr>
            </w:pPr>
            <w:r w:rsidRPr="007A3615">
              <w:rPr>
                <w:rStyle w:val="affff0"/>
                <w:rFonts w:eastAsia="Calibri"/>
                <w:noProof/>
              </w:rPr>
              <w:object w:dxaOrig="1660" w:dyaOrig="660">
                <v:shape id="_x0000_i1052" type="#_x0000_t75" style="width:88.5pt;height:39pt" o:ole="" fillcolor="window">
                  <v:imagedata r:id="rId125" o:title="" cropright="4619f"/>
                </v:shape>
                <o:OLEObject Type="Embed" ProgID="Equation.3" ShapeID="_x0000_i1052" DrawAspect="Content" ObjectID="_1652883581" r:id="rId126"/>
              </w:object>
            </w:r>
            <w:r w:rsidRPr="00170C9B">
              <w:rPr>
                <w:position w:val="22"/>
              </w:rPr>
              <w:t>.</w:t>
            </w:r>
            <w:r>
              <w:t xml:space="preserve"> </w:t>
            </w:r>
          </w:p>
        </w:tc>
        <w:tc>
          <w:tcPr>
            <w:tcW w:w="1656" w:type="dxa"/>
            <w:tcBorders>
              <w:top w:val="nil"/>
              <w:left w:val="nil"/>
              <w:bottom w:val="nil"/>
              <w:right w:val="nil"/>
            </w:tcBorders>
            <w:vAlign w:val="center"/>
          </w:tcPr>
          <w:p w:rsidR="00533A2F" w:rsidRPr="007144C5" w:rsidRDefault="00533A2F" w:rsidP="000C0170">
            <w:pPr>
              <w:suppressAutoHyphens/>
              <w:spacing w:line="245" w:lineRule="auto"/>
              <w:ind w:right="33" w:firstLine="522"/>
              <w:jc w:val="right"/>
            </w:pPr>
            <w:r>
              <w:t>(</w:t>
            </w:r>
            <w:r w:rsidR="000C0170">
              <w:t>6</w:t>
            </w:r>
            <w:r>
              <w:t>.18</w:t>
            </w:r>
            <w:r w:rsidRPr="007144C5">
              <w:t>)</w:t>
            </w:r>
          </w:p>
        </w:tc>
      </w:tr>
    </w:tbl>
    <w:p w:rsidR="00533A2F" w:rsidRDefault="00533A2F" w:rsidP="00533A2F">
      <w:pPr>
        <w:spacing w:line="245" w:lineRule="auto"/>
      </w:pPr>
      <w:r>
        <w:t>Из формулы 6.18 видно, что уровень рентабельности находится по формуле:</w:t>
      </w:r>
    </w:p>
    <w:tbl>
      <w:tblPr>
        <w:tblStyle w:val="ad"/>
        <w:tblW w:w="10206" w:type="dxa"/>
        <w:tblLayout w:type="fixed"/>
        <w:tblLook w:val="04A0" w:firstRow="1" w:lastRow="0" w:firstColumn="1" w:lastColumn="0" w:noHBand="0" w:noVBand="1"/>
      </w:tblPr>
      <w:tblGrid>
        <w:gridCol w:w="1134"/>
        <w:gridCol w:w="7416"/>
        <w:gridCol w:w="1656"/>
      </w:tblGrid>
      <w:tr w:rsidR="00533A2F" w:rsidRPr="007144C5" w:rsidTr="00D94B9C">
        <w:tc>
          <w:tcPr>
            <w:tcW w:w="1134" w:type="dxa"/>
            <w:tcBorders>
              <w:top w:val="nil"/>
              <w:left w:val="nil"/>
              <w:bottom w:val="nil"/>
              <w:right w:val="nil"/>
            </w:tcBorders>
          </w:tcPr>
          <w:p w:rsidR="00533A2F" w:rsidRPr="007144C5" w:rsidRDefault="00533A2F" w:rsidP="00D94B9C">
            <w:pPr>
              <w:suppressAutoHyphens/>
              <w:spacing w:line="245" w:lineRule="auto"/>
            </w:pPr>
          </w:p>
        </w:tc>
        <w:tc>
          <w:tcPr>
            <w:tcW w:w="7416" w:type="dxa"/>
            <w:tcBorders>
              <w:top w:val="nil"/>
              <w:left w:val="nil"/>
              <w:bottom w:val="nil"/>
              <w:right w:val="nil"/>
            </w:tcBorders>
          </w:tcPr>
          <w:p w:rsidR="00533A2F" w:rsidRPr="00C9070A" w:rsidRDefault="00533A2F" w:rsidP="00D94B9C">
            <w:pPr>
              <w:suppressAutoHyphens/>
              <w:spacing w:before="60" w:after="60" w:line="245" w:lineRule="auto"/>
              <w:ind w:firstLine="170"/>
              <w:jc w:val="center"/>
              <w:rPr>
                <w:lang w:val="en-US"/>
              </w:rPr>
            </w:pPr>
            <w:r w:rsidRPr="00EE52F7">
              <w:rPr>
                <w:rStyle w:val="affff0"/>
                <w:rFonts w:eastAsia="Calibri"/>
                <w:noProof/>
              </w:rPr>
              <w:object w:dxaOrig="1840" w:dyaOrig="680">
                <v:shape id="_x0000_i1053" type="#_x0000_t75" style="width:97.5pt;height:40.5pt" o:ole="" fillcolor="window">
                  <v:imagedata r:id="rId127" o:title="" cropright="4619f"/>
                </v:shape>
                <o:OLEObject Type="Embed" ProgID="Equation.3" ShapeID="_x0000_i1053" DrawAspect="Content" ObjectID="_1652883582" r:id="rId128"/>
              </w:object>
            </w:r>
          </w:p>
        </w:tc>
        <w:tc>
          <w:tcPr>
            <w:tcW w:w="1656" w:type="dxa"/>
            <w:tcBorders>
              <w:top w:val="nil"/>
              <w:left w:val="nil"/>
              <w:bottom w:val="nil"/>
              <w:right w:val="nil"/>
            </w:tcBorders>
            <w:vAlign w:val="center"/>
          </w:tcPr>
          <w:p w:rsidR="00533A2F" w:rsidRPr="007144C5" w:rsidRDefault="00533A2F" w:rsidP="000C0170">
            <w:pPr>
              <w:suppressAutoHyphens/>
              <w:spacing w:line="245" w:lineRule="auto"/>
              <w:ind w:right="33" w:firstLine="522"/>
              <w:jc w:val="right"/>
            </w:pPr>
            <w:r>
              <w:t>(</w:t>
            </w:r>
            <w:r w:rsidR="000C0170">
              <w:t>6</w:t>
            </w:r>
            <w:r>
              <w:t>.19</w:t>
            </w:r>
            <w:r w:rsidRPr="007144C5">
              <w:t>)</w:t>
            </w:r>
          </w:p>
        </w:tc>
      </w:tr>
    </w:tbl>
    <w:p w:rsidR="00533A2F" w:rsidRPr="004401E7" w:rsidRDefault="00533A2F" w:rsidP="00533A2F">
      <w:pPr>
        <w:spacing w:after="120" w:line="245" w:lineRule="auto"/>
        <w:ind w:firstLine="0"/>
        <w:jc w:val="center"/>
      </w:pPr>
      <w:r>
        <w:t>У</w:t>
      </w:r>
      <w:r w:rsidRPr="004401E7">
        <w:rPr>
          <w:vertAlign w:val="subscript"/>
        </w:rPr>
        <w:t>рент</w:t>
      </w:r>
      <w:r>
        <w:t xml:space="preserve"> = </w:t>
      </w:r>
      <w:r w:rsidR="002A3E53">
        <w:rPr>
          <w:lang w:val="en-US"/>
        </w:rPr>
        <w:t>8</w:t>
      </w:r>
      <w:r w:rsidR="004C6E34">
        <w:rPr>
          <w:lang w:val="en-US"/>
        </w:rPr>
        <w:t>75</w:t>
      </w:r>
      <w:r>
        <w:t xml:space="preserve"> </w:t>
      </w:r>
      <w:r w:rsidRPr="000D2D5B">
        <w:sym w:font="Symbol" w:char="F0D7"/>
      </w:r>
      <w:r>
        <w:t xml:space="preserve"> 100 / </w:t>
      </w:r>
      <w:r w:rsidR="002A3E53">
        <w:rPr>
          <w:lang w:val="en-US"/>
        </w:rPr>
        <w:t>66</w:t>
      </w:r>
      <w:r w:rsidR="004C6E34">
        <w:rPr>
          <w:lang w:val="en-US"/>
        </w:rPr>
        <w:t>25</w:t>
      </w:r>
      <w:r w:rsidR="002A3E53">
        <w:t xml:space="preserve"> = 13,2</w:t>
      </w:r>
      <w:r>
        <w:t>.</w:t>
      </w:r>
    </w:p>
    <w:p w:rsidR="00533A2F" w:rsidRDefault="002A3E53" w:rsidP="00533A2F">
      <w:pPr>
        <w:spacing w:line="245" w:lineRule="auto"/>
      </w:pPr>
      <w:r>
        <w:t>В результате была получена</w:t>
      </w:r>
      <w:r w:rsidR="00533A2F" w:rsidRPr="00892984">
        <w:t xml:space="preserve"> цена </w:t>
      </w:r>
      <w:r>
        <w:t>веб-сайта</w:t>
      </w:r>
      <w:r w:rsidR="00533A2F" w:rsidRPr="00892984">
        <w:t xml:space="preserve"> без НДС – </w:t>
      </w:r>
      <w:r w:rsidR="00533A2F">
        <w:t>7500</w:t>
      </w:r>
      <w:r>
        <w:t> руб. и</w:t>
      </w:r>
      <w:r w:rsidR="00533A2F" w:rsidRPr="00892984">
        <w:t xml:space="preserve"> уровень </w:t>
      </w:r>
      <w:bookmarkStart w:id="217" w:name="_Toc515364657"/>
      <w:bookmarkStart w:id="218" w:name="_Toc516780925"/>
      <w:r w:rsidR="00533A2F" w:rsidRPr="00892984">
        <w:t xml:space="preserve">рентабельности </w:t>
      </w:r>
      <w:r>
        <w:t>сайта</w:t>
      </w:r>
      <w:r w:rsidR="00533A2F" w:rsidRPr="00892984">
        <w:t xml:space="preserve"> </w:t>
      </w:r>
      <w:r>
        <w:t>– 13,2</w:t>
      </w:r>
      <w:r w:rsidR="00533A2F">
        <w:t>%</w:t>
      </w:r>
      <w:r w:rsidR="00533A2F" w:rsidRPr="00892984">
        <w:t>.</w:t>
      </w:r>
    </w:p>
    <w:p w:rsidR="00533A2F" w:rsidRDefault="00533A2F" w:rsidP="00533A2F">
      <w:pPr>
        <w:spacing w:line="247" w:lineRule="auto"/>
      </w:pPr>
      <w:r>
        <w:rPr>
          <w:lang w:eastAsia="ru-RU"/>
        </w:rPr>
        <w:t>В ходе анализа было установлено, что цена разработки дизайна необходимого количества страниц составляет 2000 белорусски</w:t>
      </w:r>
      <w:r w:rsidR="00F575EA">
        <w:rPr>
          <w:lang w:eastAsia="ru-RU"/>
        </w:rPr>
        <w:t xml:space="preserve">х рублей, цена создания подобного сайта </w:t>
      </w:r>
      <w:r>
        <w:rPr>
          <w:lang w:eastAsia="ru-RU"/>
        </w:rPr>
        <w:t>– 5000 белорусских рублей. Итого полная стоимость разработки</w:t>
      </w:r>
      <w:r w:rsidR="00404260">
        <w:rPr>
          <w:lang w:eastAsia="ru-RU"/>
        </w:rPr>
        <w:t xml:space="preserve"> похожего веб-сайта </w:t>
      </w:r>
      <w:r w:rsidR="00363F5E">
        <w:rPr>
          <w:lang w:eastAsia="ru-RU"/>
        </w:rPr>
        <w:t>составляет 75</w:t>
      </w:r>
      <w:r>
        <w:rPr>
          <w:lang w:eastAsia="ru-RU"/>
        </w:rPr>
        <w:t xml:space="preserve">00 рублей. На основе этой цены и </w:t>
      </w:r>
      <w:r w:rsidR="00404260">
        <w:rPr>
          <w:lang w:eastAsia="ru-RU"/>
        </w:rPr>
        <w:t xml:space="preserve">себестоимости разработки данного сайта </w:t>
      </w:r>
      <w:r>
        <w:rPr>
          <w:lang w:eastAsia="ru-RU"/>
        </w:rPr>
        <w:t>была установлена планируемая отпускная цена «</w:t>
      </w:r>
      <w:r>
        <w:rPr>
          <w:lang w:val="en-US" w:eastAsia="ru-RU"/>
        </w:rPr>
        <w:t>BookLover</w:t>
      </w:r>
      <w:r w:rsidR="00363F5E">
        <w:rPr>
          <w:lang w:eastAsia="ru-RU"/>
        </w:rPr>
        <w:t>» которая составила 75</w:t>
      </w:r>
      <w:r>
        <w:rPr>
          <w:lang w:eastAsia="ru-RU"/>
        </w:rPr>
        <w:t>00 рублей</w:t>
      </w:r>
      <w:r w:rsidR="00FE555E">
        <w:rPr>
          <w:lang w:eastAsia="ru-RU"/>
        </w:rPr>
        <w:t>.</w:t>
      </w:r>
    </w:p>
    <w:p w:rsidR="00533A2F" w:rsidRPr="000D2D5B" w:rsidRDefault="000C0170" w:rsidP="00533A2F">
      <w:pPr>
        <w:pStyle w:val="afb"/>
        <w:spacing w:line="238" w:lineRule="auto"/>
        <w:outlineLvl w:val="2"/>
      </w:pPr>
      <w:bookmarkStart w:id="219" w:name="_Toc9284423"/>
      <w:bookmarkStart w:id="220" w:name="_Toc41255062"/>
      <w:bookmarkStart w:id="221" w:name="_Toc41742067"/>
      <w:bookmarkStart w:id="222" w:name="_Toc42269117"/>
      <w:r>
        <w:t>6</w:t>
      </w:r>
      <w:r w:rsidR="00533A2F" w:rsidRPr="000D2D5B">
        <w:t>.3.13 Ожидаемый эффект</w:t>
      </w:r>
      <w:bookmarkEnd w:id="217"/>
      <w:bookmarkEnd w:id="218"/>
      <w:bookmarkEnd w:id="219"/>
      <w:bookmarkEnd w:id="220"/>
      <w:bookmarkEnd w:id="221"/>
      <w:bookmarkEnd w:id="222"/>
    </w:p>
    <w:p w:rsidR="00533A2F" w:rsidRDefault="00533A2F" w:rsidP="00533A2F">
      <w:pPr>
        <w:spacing w:line="235" w:lineRule="auto"/>
      </w:pPr>
      <w:bookmarkStart w:id="223" w:name="_Hlk483763613"/>
      <w:r w:rsidRPr="000D2D5B">
        <w:t>Ожидаемый эффект</w:t>
      </w:r>
      <w:r>
        <w:t xml:space="preserve"> характеризует результат реализации проекта. В данном случае ожидаемый эффект</w:t>
      </w:r>
      <w:r w:rsidRPr="00751E65">
        <w:t xml:space="preserve"> – </w:t>
      </w:r>
      <w:r w:rsidRPr="00751E65">
        <w:rPr>
          <w:szCs w:val="28"/>
        </w:rPr>
        <w:t xml:space="preserve">это увеличение зарегистрировавшихся </w:t>
      </w:r>
      <w:r>
        <w:rPr>
          <w:szCs w:val="28"/>
        </w:rPr>
        <w:t>пользователей</w:t>
      </w:r>
      <w:r w:rsidRPr="00751E65">
        <w:rPr>
          <w:spacing w:val="4"/>
        </w:rPr>
        <w:t>.</w:t>
      </w:r>
      <w:r>
        <w:t xml:space="preserve"> </w:t>
      </w:r>
      <w:r w:rsidRPr="00751E65">
        <w:rPr>
          <w:spacing w:val="4"/>
        </w:rPr>
        <w:t>Основная модель монетизации</w:t>
      </w:r>
      <w:r>
        <w:rPr>
          <w:spacing w:val="4"/>
        </w:rPr>
        <w:t> </w:t>
      </w:r>
      <w:r w:rsidRPr="00751E65">
        <w:rPr>
          <w:spacing w:val="4"/>
        </w:rPr>
        <w:t xml:space="preserve">– это </w:t>
      </w:r>
      <w:r>
        <w:rPr>
          <w:spacing w:val="4"/>
        </w:rPr>
        <w:t>процент</w:t>
      </w:r>
      <w:r w:rsidRPr="00751E65">
        <w:rPr>
          <w:spacing w:val="4"/>
        </w:rPr>
        <w:t xml:space="preserve"> от совершенных </w:t>
      </w:r>
      <w:r>
        <w:rPr>
          <w:spacing w:val="4"/>
        </w:rPr>
        <w:t>переходов с данного сайта (партнерская программа)</w:t>
      </w:r>
      <w:r w:rsidRPr="00751E65">
        <w:t xml:space="preserve">. </w:t>
      </w:r>
      <w:r>
        <w:t>Процент от количества переходов устанавливается с каждым партнером</w:t>
      </w:r>
      <w:r w:rsidR="00FE555E">
        <w:t xml:space="preserve"> и для каждой рецензии</w:t>
      </w:r>
      <w:r>
        <w:t xml:space="preserve"> отдельно.</w:t>
      </w:r>
      <w:bookmarkEnd w:id="223"/>
      <w:r>
        <w:t xml:space="preserve"> </w:t>
      </w:r>
      <w:r w:rsidR="003C2B64">
        <w:t>Партнерская программа заключается в следующем. На сайте «</w:t>
      </w:r>
      <w:r w:rsidR="003C2B64">
        <w:rPr>
          <w:lang w:val="en-US"/>
        </w:rPr>
        <w:t>BookLover</w:t>
      </w:r>
      <w:r w:rsidR="003C2B64">
        <w:t>»</w:t>
      </w:r>
      <w:r w:rsidR="003C2B64" w:rsidRPr="003C2B64">
        <w:t xml:space="preserve"> </w:t>
      </w:r>
      <w:r w:rsidR="003C2B64">
        <w:t>размещается рецензия на книгу партнера, а также к данной рецензии добавляется</w:t>
      </w:r>
      <w:r w:rsidR="00FE508E">
        <w:t xml:space="preserve"> ссылка на книгу на сайте партнера. Тем самым пользователь, прочитав рецензию на сайте, может заинтересоваться данной книгой и перейти на сайт партнера.</w:t>
      </w:r>
      <w:r w:rsidR="003C2B64">
        <w:t xml:space="preserve"> </w:t>
      </w:r>
      <w:r>
        <w:t>Все вышеперечисленные способы монетизации буду</w:t>
      </w:r>
      <w:r w:rsidRPr="000D2D5B">
        <w:t xml:space="preserve">т </w:t>
      </w:r>
      <w:r>
        <w:t xml:space="preserve">эффективны и начнут </w:t>
      </w:r>
      <w:r w:rsidRPr="000D2D5B">
        <w:t>приносить прибыль только после того, как</w:t>
      </w:r>
      <w:r w:rsidR="00AE4143">
        <w:t xml:space="preserve"> на</w:t>
      </w:r>
      <w:r w:rsidRPr="000D2D5B">
        <w:t xml:space="preserve"> </w:t>
      </w:r>
      <w:r w:rsidR="00363F5E">
        <w:t>сайт</w:t>
      </w:r>
      <w:r w:rsidR="00AE4143">
        <w:t>е</w:t>
      </w:r>
      <w:r w:rsidR="00FE555E">
        <w:t xml:space="preserve"> </w:t>
      </w:r>
      <w:r w:rsidR="00AE4143">
        <w:t>будет достаточное количество постоянных</w:t>
      </w:r>
      <w:r w:rsidRPr="000D2D5B">
        <w:t xml:space="preserve"> </w:t>
      </w:r>
      <w:r>
        <w:t>пользователей</w:t>
      </w:r>
      <w:r w:rsidRPr="000D2D5B">
        <w:t xml:space="preserve">. </w:t>
      </w:r>
    </w:p>
    <w:p w:rsidR="00533A2F" w:rsidRPr="007144C5" w:rsidRDefault="000C0170" w:rsidP="00533A2F">
      <w:pPr>
        <w:pStyle w:val="af8"/>
        <w:outlineLvl w:val="1"/>
      </w:pPr>
      <w:bookmarkStart w:id="224" w:name="_Toc483386995"/>
      <w:bookmarkStart w:id="225" w:name="_Toc515364658"/>
      <w:bookmarkStart w:id="226" w:name="_Toc516780926"/>
      <w:bookmarkStart w:id="227" w:name="_Toc9284424"/>
      <w:bookmarkStart w:id="228" w:name="_Toc41255063"/>
      <w:bookmarkStart w:id="229" w:name="_Toc41742068"/>
      <w:bookmarkStart w:id="230" w:name="_Toc42269118"/>
      <w:r>
        <w:t>6</w:t>
      </w:r>
      <w:r w:rsidR="00533A2F" w:rsidRPr="007144C5">
        <w:t>.4 Выводы</w:t>
      </w:r>
      <w:bookmarkEnd w:id="224"/>
      <w:bookmarkEnd w:id="225"/>
      <w:bookmarkEnd w:id="226"/>
      <w:bookmarkEnd w:id="227"/>
      <w:bookmarkEnd w:id="228"/>
      <w:r w:rsidR="00533A2F">
        <w:t xml:space="preserve"> по разделу</w:t>
      </w:r>
      <w:bookmarkEnd w:id="229"/>
      <w:bookmarkEnd w:id="230"/>
    </w:p>
    <w:p w:rsidR="00533A2F" w:rsidRPr="00662EFC" w:rsidRDefault="00533A2F" w:rsidP="00533A2F">
      <w:r>
        <w:t xml:space="preserve">В таблице </w:t>
      </w:r>
      <w:r w:rsidR="000C0170">
        <w:t>6</w:t>
      </w:r>
      <w:r w:rsidRPr="007144C5">
        <w:t>.</w:t>
      </w:r>
      <w:r>
        <w:t>4</w:t>
      </w:r>
      <w:r w:rsidRPr="007144C5">
        <w:t xml:space="preserve"> представлены результаты расчет</w:t>
      </w:r>
      <w:r>
        <w:t>а</w:t>
      </w:r>
      <w:r w:rsidRPr="007144C5">
        <w:t xml:space="preserve"> основных</w:t>
      </w:r>
      <w:r>
        <w:t xml:space="preserve"> экономических</w:t>
      </w:r>
      <w:r w:rsidRPr="007144C5">
        <w:t xml:space="preserve"> показателей</w:t>
      </w:r>
      <w:r>
        <w:t xml:space="preserve"> </w:t>
      </w:r>
      <w:r w:rsidR="00F81AA0">
        <w:t>веб-сайта</w:t>
      </w:r>
      <w:r>
        <w:t xml:space="preserve"> «</w:t>
      </w:r>
      <w:r>
        <w:rPr>
          <w:lang w:val="en-US"/>
        </w:rPr>
        <w:t>BookLover</w:t>
      </w:r>
      <w:r>
        <w:t>»</w:t>
      </w:r>
      <w:r w:rsidRPr="007144C5">
        <w:t>.</w:t>
      </w:r>
      <w:r w:rsidRPr="00662EFC">
        <w:t xml:space="preserve"> </w:t>
      </w:r>
    </w:p>
    <w:p w:rsidR="00533A2F" w:rsidRDefault="00533A2F" w:rsidP="00533A2F">
      <w:pPr>
        <w:suppressAutoHyphens/>
        <w:spacing w:before="280" w:after="280"/>
        <w:ind w:firstLine="0"/>
      </w:pPr>
      <w:r>
        <w:t xml:space="preserve">Таблица </w:t>
      </w:r>
      <w:r w:rsidR="000C0170">
        <w:t>6</w:t>
      </w:r>
      <w:r w:rsidRPr="007144C5">
        <w:t>.</w:t>
      </w:r>
      <w:r>
        <w:t>4</w:t>
      </w:r>
      <w:r w:rsidRPr="007144C5">
        <w:t xml:space="preserve"> – </w:t>
      </w:r>
      <w:r>
        <w:t xml:space="preserve">Основные экономические показатели </w:t>
      </w:r>
      <w:r w:rsidR="00F81AA0">
        <w:t>веб-сайта</w:t>
      </w:r>
    </w:p>
    <w:tbl>
      <w:tblPr>
        <w:tblStyle w:val="ad"/>
        <w:tblW w:w="5000" w:type="pct"/>
        <w:tblLook w:val="04A0" w:firstRow="1" w:lastRow="0" w:firstColumn="1" w:lastColumn="0" w:noHBand="0" w:noVBand="1"/>
      </w:tblPr>
      <w:tblGrid>
        <w:gridCol w:w="8074"/>
        <w:gridCol w:w="1951"/>
      </w:tblGrid>
      <w:tr w:rsidR="00533A2F" w:rsidRPr="00FD1011" w:rsidTr="00D94B9C">
        <w:trPr>
          <w:trHeight w:val="20"/>
        </w:trPr>
        <w:tc>
          <w:tcPr>
            <w:tcW w:w="4027" w:type="pct"/>
            <w:vAlign w:val="center"/>
          </w:tcPr>
          <w:p w:rsidR="00533A2F" w:rsidRPr="00E878FA" w:rsidRDefault="00533A2F" w:rsidP="00D94B9C">
            <w:pPr>
              <w:suppressAutoHyphens/>
              <w:ind w:firstLine="0"/>
              <w:jc w:val="center"/>
            </w:pPr>
            <w:r w:rsidRPr="00E878FA">
              <w:t>Наименование показателя</w:t>
            </w:r>
          </w:p>
        </w:tc>
        <w:tc>
          <w:tcPr>
            <w:tcW w:w="973" w:type="pct"/>
            <w:vAlign w:val="center"/>
          </w:tcPr>
          <w:p w:rsidR="00533A2F" w:rsidRPr="00E878FA" w:rsidRDefault="00533A2F" w:rsidP="00D94B9C">
            <w:pPr>
              <w:suppressAutoHyphens/>
              <w:ind w:firstLine="0"/>
              <w:jc w:val="center"/>
            </w:pPr>
            <w:r>
              <w:t>Значение</w:t>
            </w:r>
          </w:p>
        </w:tc>
      </w:tr>
      <w:tr w:rsidR="003E18DA" w:rsidRPr="00FD1011" w:rsidTr="000031E4">
        <w:trPr>
          <w:trHeight w:val="20"/>
        </w:trPr>
        <w:tc>
          <w:tcPr>
            <w:tcW w:w="4027" w:type="pct"/>
            <w:tcBorders>
              <w:bottom w:val="single" w:sz="4" w:space="0" w:color="auto"/>
            </w:tcBorders>
            <w:vAlign w:val="center"/>
          </w:tcPr>
          <w:p w:rsidR="003E18DA" w:rsidRPr="00E878FA" w:rsidRDefault="003E18DA" w:rsidP="00D94B9C">
            <w:pPr>
              <w:suppressAutoHyphens/>
              <w:ind w:firstLine="0"/>
              <w:jc w:val="center"/>
            </w:pPr>
            <w:r>
              <w:t>1</w:t>
            </w:r>
          </w:p>
        </w:tc>
        <w:tc>
          <w:tcPr>
            <w:tcW w:w="973" w:type="pct"/>
            <w:tcBorders>
              <w:bottom w:val="single" w:sz="4" w:space="0" w:color="auto"/>
            </w:tcBorders>
            <w:vAlign w:val="center"/>
          </w:tcPr>
          <w:p w:rsidR="003E18DA" w:rsidRDefault="003E18DA" w:rsidP="00D94B9C">
            <w:pPr>
              <w:suppressAutoHyphens/>
              <w:ind w:firstLine="0"/>
              <w:jc w:val="center"/>
            </w:pPr>
            <w:r>
              <w:t>2</w:t>
            </w:r>
          </w:p>
        </w:tc>
      </w:tr>
      <w:tr w:rsidR="00533A2F" w:rsidRPr="00FD1011" w:rsidTr="000031E4">
        <w:trPr>
          <w:trHeight w:val="20"/>
        </w:trPr>
        <w:tc>
          <w:tcPr>
            <w:tcW w:w="4027" w:type="pct"/>
            <w:tcBorders>
              <w:bottom w:val="nil"/>
            </w:tcBorders>
          </w:tcPr>
          <w:p w:rsidR="00533A2F" w:rsidRPr="00CD5076" w:rsidRDefault="00533A2F" w:rsidP="00D94B9C">
            <w:pPr>
              <w:suppressAutoHyphens/>
              <w:spacing w:line="233" w:lineRule="auto"/>
              <w:ind w:firstLine="0"/>
            </w:pPr>
            <w:r w:rsidRPr="00CD5076">
              <w:t>Время разработки, мес.</w:t>
            </w:r>
          </w:p>
        </w:tc>
        <w:tc>
          <w:tcPr>
            <w:tcW w:w="973" w:type="pct"/>
            <w:tcBorders>
              <w:bottom w:val="nil"/>
            </w:tcBorders>
          </w:tcPr>
          <w:p w:rsidR="00533A2F" w:rsidRPr="00CD5076" w:rsidRDefault="00533A2F" w:rsidP="00483475">
            <w:pPr>
              <w:tabs>
                <w:tab w:val="left" w:pos="1309"/>
              </w:tabs>
              <w:suppressAutoHyphens/>
              <w:spacing w:line="233" w:lineRule="auto"/>
              <w:ind w:left="-476" w:right="418" w:firstLine="0"/>
              <w:jc w:val="right"/>
            </w:pPr>
            <w:r>
              <w:t>2</w:t>
            </w:r>
            <w:r w:rsidR="00483475">
              <w:t>,2</w:t>
            </w:r>
          </w:p>
        </w:tc>
      </w:tr>
    </w:tbl>
    <w:p w:rsidR="00F05326" w:rsidRDefault="00F05326" w:rsidP="00F05326">
      <w:pPr>
        <w:spacing w:before="280" w:after="280"/>
        <w:ind w:firstLine="0"/>
      </w:pPr>
      <w:r>
        <w:lastRenderedPageBreak/>
        <w:t>Продолжение таблицы 6.4</w:t>
      </w:r>
    </w:p>
    <w:tbl>
      <w:tblPr>
        <w:tblStyle w:val="ad"/>
        <w:tblW w:w="5000" w:type="pct"/>
        <w:tblLook w:val="04A0" w:firstRow="1" w:lastRow="0" w:firstColumn="1" w:lastColumn="0" w:noHBand="0" w:noVBand="1"/>
      </w:tblPr>
      <w:tblGrid>
        <w:gridCol w:w="8074"/>
        <w:gridCol w:w="1951"/>
      </w:tblGrid>
      <w:tr w:rsidR="00533A2F" w:rsidRPr="00FD1011" w:rsidTr="00D94B9C">
        <w:trPr>
          <w:trHeight w:val="20"/>
        </w:trPr>
        <w:tc>
          <w:tcPr>
            <w:tcW w:w="4027" w:type="pct"/>
          </w:tcPr>
          <w:p w:rsidR="00533A2F" w:rsidRPr="00CD5076" w:rsidRDefault="00F05326" w:rsidP="00F05326">
            <w:pPr>
              <w:suppressAutoHyphens/>
              <w:spacing w:line="233" w:lineRule="auto"/>
              <w:ind w:firstLine="0"/>
              <w:jc w:val="center"/>
            </w:pPr>
            <w:r>
              <w:t>1</w:t>
            </w:r>
          </w:p>
        </w:tc>
        <w:tc>
          <w:tcPr>
            <w:tcW w:w="973" w:type="pct"/>
          </w:tcPr>
          <w:p w:rsidR="00533A2F" w:rsidRPr="00CD5076" w:rsidRDefault="00F05326" w:rsidP="00F05326">
            <w:pPr>
              <w:tabs>
                <w:tab w:val="left" w:pos="172"/>
                <w:tab w:val="left" w:pos="1727"/>
              </w:tabs>
              <w:suppressAutoHyphens/>
              <w:spacing w:line="233" w:lineRule="auto"/>
              <w:ind w:left="-478" w:right="-7" w:firstLine="369"/>
              <w:jc w:val="center"/>
            </w:pPr>
            <w:r>
              <w:t>2</w:t>
            </w:r>
          </w:p>
        </w:tc>
      </w:tr>
      <w:tr w:rsidR="00F05326" w:rsidRPr="00FD1011" w:rsidTr="00D94B9C">
        <w:trPr>
          <w:trHeight w:val="20"/>
        </w:trPr>
        <w:tc>
          <w:tcPr>
            <w:tcW w:w="4027" w:type="pct"/>
          </w:tcPr>
          <w:p w:rsidR="00F05326" w:rsidRPr="00CD5076" w:rsidRDefault="00F05326" w:rsidP="00F05326">
            <w:pPr>
              <w:suppressAutoHyphens/>
              <w:spacing w:line="233" w:lineRule="auto"/>
              <w:ind w:firstLine="0"/>
            </w:pPr>
            <w:r w:rsidRPr="00CD5076">
              <w:t>Количество разработчиков, чел.</w:t>
            </w:r>
          </w:p>
        </w:tc>
        <w:tc>
          <w:tcPr>
            <w:tcW w:w="973" w:type="pct"/>
          </w:tcPr>
          <w:p w:rsidR="00F05326" w:rsidRPr="00CD5076" w:rsidRDefault="00F05326" w:rsidP="00F05326">
            <w:pPr>
              <w:tabs>
                <w:tab w:val="left" w:pos="172"/>
                <w:tab w:val="left" w:pos="1080"/>
              </w:tabs>
              <w:suppressAutoHyphens/>
              <w:spacing w:line="233" w:lineRule="auto"/>
              <w:ind w:left="-478" w:right="561" w:firstLine="0"/>
              <w:jc w:val="right"/>
            </w:pPr>
            <w:r w:rsidRPr="00CD5076">
              <w:t>1</w:t>
            </w:r>
          </w:p>
        </w:tc>
      </w:tr>
      <w:tr w:rsidR="00F05326" w:rsidRPr="00FD1011" w:rsidTr="00D94B9C">
        <w:trPr>
          <w:trHeight w:val="20"/>
        </w:trPr>
        <w:tc>
          <w:tcPr>
            <w:tcW w:w="4027" w:type="pct"/>
          </w:tcPr>
          <w:p w:rsidR="00F05326" w:rsidRPr="00CD5076" w:rsidRDefault="00F05326" w:rsidP="00F05326">
            <w:pPr>
              <w:suppressAutoHyphens/>
              <w:spacing w:line="233" w:lineRule="auto"/>
              <w:ind w:firstLine="0"/>
            </w:pPr>
            <w:r w:rsidRPr="00CD5076">
              <w:t>Зарплата с отчислениями, руб.</w:t>
            </w:r>
          </w:p>
        </w:tc>
        <w:tc>
          <w:tcPr>
            <w:tcW w:w="973" w:type="pct"/>
          </w:tcPr>
          <w:p w:rsidR="00F05326" w:rsidRPr="00B71B28" w:rsidRDefault="00F05326" w:rsidP="00F05326">
            <w:pPr>
              <w:tabs>
                <w:tab w:val="left" w:pos="172"/>
              </w:tabs>
              <w:suppressAutoHyphens/>
              <w:spacing w:line="233" w:lineRule="auto"/>
              <w:ind w:left="-478" w:right="561" w:firstLine="0"/>
              <w:jc w:val="right"/>
              <w:rPr>
                <w:lang w:val="en-US"/>
              </w:rPr>
            </w:pPr>
            <w:r>
              <w:rPr>
                <w:lang w:val="en-US"/>
              </w:rPr>
              <w:t>2943</w:t>
            </w:r>
          </w:p>
        </w:tc>
      </w:tr>
      <w:tr w:rsidR="00F05326" w:rsidRPr="00FD1011" w:rsidTr="00D94B9C">
        <w:trPr>
          <w:trHeight w:val="20"/>
        </w:trPr>
        <w:tc>
          <w:tcPr>
            <w:tcW w:w="4027" w:type="pct"/>
          </w:tcPr>
          <w:p w:rsidR="00F05326" w:rsidRPr="00CD5076" w:rsidRDefault="00F05326" w:rsidP="00F05326">
            <w:pPr>
              <w:suppressAutoHyphens/>
              <w:spacing w:line="233" w:lineRule="auto"/>
              <w:ind w:firstLine="0"/>
              <w:jc w:val="left"/>
            </w:pPr>
            <w:r>
              <w:t>Расходы на материалы,</w:t>
            </w:r>
            <w:r w:rsidRPr="00CD5076">
              <w:t xml:space="preserve"> руб.</w:t>
            </w:r>
          </w:p>
        </w:tc>
        <w:tc>
          <w:tcPr>
            <w:tcW w:w="973" w:type="pct"/>
          </w:tcPr>
          <w:p w:rsidR="00F05326" w:rsidRPr="00CD5076" w:rsidRDefault="00F05326" w:rsidP="00F05326">
            <w:pPr>
              <w:tabs>
                <w:tab w:val="left" w:pos="172"/>
              </w:tabs>
              <w:suppressAutoHyphens/>
              <w:spacing w:line="233" w:lineRule="auto"/>
              <w:ind w:left="-478" w:right="561" w:firstLine="0"/>
              <w:jc w:val="right"/>
            </w:pPr>
            <w:r w:rsidRPr="00CD5076">
              <w:t>59</w:t>
            </w:r>
          </w:p>
        </w:tc>
      </w:tr>
      <w:tr w:rsidR="00F05326" w:rsidRPr="00FD1011" w:rsidTr="00D94B9C">
        <w:trPr>
          <w:trHeight w:val="20"/>
        </w:trPr>
        <w:tc>
          <w:tcPr>
            <w:tcW w:w="4027" w:type="pct"/>
          </w:tcPr>
          <w:p w:rsidR="00F05326" w:rsidRPr="00CD5076" w:rsidRDefault="00F05326" w:rsidP="00F05326">
            <w:pPr>
              <w:suppressAutoHyphens/>
              <w:spacing w:line="233" w:lineRule="auto"/>
              <w:ind w:firstLine="0"/>
            </w:pPr>
            <w:r w:rsidRPr="00CD5076">
              <w:t>Накладные расходы, руб.</w:t>
            </w:r>
          </w:p>
        </w:tc>
        <w:tc>
          <w:tcPr>
            <w:tcW w:w="973" w:type="pct"/>
          </w:tcPr>
          <w:p w:rsidR="00F05326" w:rsidRPr="00F065BF" w:rsidRDefault="00483475" w:rsidP="00F05326">
            <w:pPr>
              <w:tabs>
                <w:tab w:val="left" w:pos="172"/>
              </w:tabs>
              <w:suppressAutoHyphens/>
              <w:spacing w:line="233" w:lineRule="auto"/>
              <w:ind w:left="-478" w:right="561" w:firstLine="0"/>
              <w:jc w:val="right"/>
              <w:rPr>
                <w:lang w:val="en-US"/>
              </w:rPr>
            </w:pPr>
            <w:r>
              <w:rPr>
                <w:lang w:val="en-US"/>
              </w:rPr>
              <w:t>2310</w:t>
            </w:r>
          </w:p>
        </w:tc>
      </w:tr>
      <w:tr w:rsidR="00F05326" w:rsidRPr="00FD1011" w:rsidTr="00D94B9C">
        <w:trPr>
          <w:trHeight w:val="20"/>
        </w:trPr>
        <w:tc>
          <w:tcPr>
            <w:tcW w:w="4027" w:type="pct"/>
          </w:tcPr>
          <w:p w:rsidR="00F05326" w:rsidRPr="00CD5076" w:rsidRDefault="00F05326" w:rsidP="00F05326">
            <w:pPr>
              <w:suppressAutoHyphens/>
              <w:spacing w:line="233" w:lineRule="auto"/>
              <w:ind w:firstLine="0"/>
            </w:pPr>
            <w:r w:rsidRPr="00CD5076">
              <w:t>Себестоимость разработки программного средства, руб.</w:t>
            </w:r>
          </w:p>
        </w:tc>
        <w:tc>
          <w:tcPr>
            <w:tcW w:w="973" w:type="pct"/>
          </w:tcPr>
          <w:p w:rsidR="00F05326" w:rsidRPr="00F065BF" w:rsidRDefault="00483475" w:rsidP="00F05326">
            <w:pPr>
              <w:tabs>
                <w:tab w:val="left" w:pos="172"/>
              </w:tabs>
              <w:suppressAutoHyphens/>
              <w:spacing w:line="233" w:lineRule="auto"/>
              <w:ind w:left="-478" w:right="561" w:firstLine="0"/>
              <w:jc w:val="right"/>
              <w:rPr>
                <w:lang w:val="en-US"/>
              </w:rPr>
            </w:pPr>
            <w:r>
              <w:rPr>
                <w:lang w:val="en-US"/>
              </w:rPr>
              <w:t>6023</w:t>
            </w:r>
          </w:p>
        </w:tc>
      </w:tr>
      <w:tr w:rsidR="00F05326" w:rsidRPr="00FD1011" w:rsidTr="00D94B9C">
        <w:trPr>
          <w:trHeight w:val="20"/>
        </w:trPr>
        <w:tc>
          <w:tcPr>
            <w:tcW w:w="4027" w:type="pct"/>
          </w:tcPr>
          <w:p w:rsidR="00F05326" w:rsidRPr="00CD5076" w:rsidRDefault="00F05326" w:rsidP="00F05326">
            <w:pPr>
              <w:suppressAutoHyphens/>
              <w:spacing w:line="233" w:lineRule="auto"/>
              <w:ind w:firstLine="0"/>
            </w:pPr>
            <w:r w:rsidRPr="00CD5076">
              <w:t>Расходы на сопровождение и адаптацию, руб.</w:t>
            </w:r>
          </w:p>
        </w:tc>
        <w:tc>
          <w:tcPr>
            <w:tcW w:w="973" w:type="pct"/>
          </w:tcPr>
          <w:p w:rsidR="00F05326" w:rsidRPr="00F065BF" w:rsidRDefault="00483475" w:rsidP="00F05326">
            <w:pPr>
              <w:tabs>
                <w:tab w:val="left" w:pos="172"/>
              </w:tabs>
              <w:suppressAutoHyphens/>
              <w:spacing w:line="233" w:lineRule="auto"/>
              <w:ind w:left="-478" w:right="561" w:firstLine="0"/>
              <w:jc w:val="right"/>
              <w:rPr>
                <w:lang w:val="en-US"/>
              </w:rPr>
            </w:pPr>
            <w:r>
              <w:rPr>
                <w:lang w:val="en-US"/>
              </w:rPr>
              <w:t>602</w:t>
            </w:r>
          </w:p>
        </w:tc>
      </w:tr>
      <w:tr w:rsidR="00F05326" w:rsidRPr="00FD1011" w:rsidTr="00D94B9C">
        <w:trPr>
          <w:trHeight w:val="20"/>
        </w:trPr>
        <w:tc>
          <w:tcPr>
            <w:tcW w:w="4027" w:type="pct"/>
          </w:tcPr>
          <w:p w:rsidR="00F05326" w:rsidRPr="00CD5076" w:rsidRDefault="00F05326" w:rsidP="00F05326">
            <w:pPr>
              <w:suppressAutoHyphens/>
              <w:spacing w:line="233" w:lineRule="auto"/>
              <w:ind w:firstLine="0"/>
            </w:pPr>
            <w:r w:rsidRPr="00CD5076">
              <w:t>Полная себестоимость, руб.</w:t>
            </w:r>
          </w:p>
        </w:tc>
        <w:tc>
          <w:tcPr>
            <w:tcW w:w="973" w:type="pct"/>
          </w:tcPr>
          <w:p w:rsidR="00F05326" w:rsidRPr="00F065BF" w:rsidRDefault="00483475" w:rsidP="00F05326">
            <w:pPr>
              <w:tabs>
                <w:tab w:val="left" w:pos="172"/>
              </w:tabs>
              <w:suppressAutoHyphens/>
              <w:spacing w:line="233" w:lineRule="auto"/>
              <w:ind w:left="-478" w:right="561" w:firstLine="0"/>
              <w:jc w:val="right"/>
              <w:rPr>
                <w:lang w:val="en-US"/>
              </w:rPr>
            </w:pPr>
            <w:r>
              <w:rPr>
                <w:lang w:val="en-US"/>
              </w:rPr>
              <w:t>6625</w:t>
            </w:r>
          </w:p>
        </w:tc>
      </w:tr>
      <w:tr w:rsidR="00F05326" w:rsidRPr="00FD1011" w:rsidTr="00D94B9C">
        <w:trPr>
          <w:trHeight w:val="20"/>
        </w:trPr>
        <w:tc>
          <w:tcPr>
            <w:tcW w:w="4027" w:type="pct"/>
          </w:tcPr>
          <w:p w:rsidR="00F05326" w:rsidRPr="00CD5076" w:rsidRDefault="00F05326" w:rsidP="00F05326">
            <w:pPr>
              <w:suppressAutoHyphens/>
              <w:spacing w:line="233" w:lineRule="auto"/>
              <w:ind w:firstLine="0"/>
            </w:pPr>
            <w:r w:rsidRPr="00CD5076">
              <w:t>Цена разработки с НДС, руб.</w:t>
            </w:r>
          </w:p>
        </w:tc>
        <w:tc>
          <w:tcPr>
            <w:tcW w:w="973" w:type="pct"/>
          </w:tcPr>
          <w:p w:rsidR="00F05326" w:rsidRPr="00F065BF" w:rsidRDefault="00F05326" w:rsidP="00F05326">
            <w:pPr>
              <w:tabs>
                <w:tab w:val="left" w:pos="172"/>
              </w:tabs>
              <w:suppressAutoHyphens/>
              <w:spacing w:line="233" w:lineRule="auto"/>
              <w:ind w:left="-478" w:right="561" w:firstLine="0"/>
              <w:jc w:val="right"/>
              <w:rPr>
                <w:lang w:val="en-US"/>
              </w:rPr>
            </w:pPr>
            <w:r>
              <w:rPr>
                <w:lang w:val="en-US"/>
              </w:rPr>
              <w:t>9000</w:t>
            </w:r>
          </w:p>
        </w:tc>
      </w:tr>
      <w:tr w:rsidR="00F05326" w:rsidRPr="00FD1011" w:rsidTr="00D94B9C">
        <w:trPr>
          <w:trHeight w:val="20"/>
        </w:trPr>
        <w:tc>
          <w:tcPr>
            <w:tcW w:w="4027" w:type="pct"/>
          </w:tcPr>
          <w:p w:rsidR="00F05326" w:rsidRPr="00CD5076" w:rsidRDefault="00F05326" w:rsidP="00F05326">
            <w:pPr>
              <w:suppressAutoHyphens/>
              <w:spacing w:line="233" w:lineRule="auto"/>
              <w:ind w:firstLine="0"/>
            </w:pPr>
            <w:r w:rsidRPr="00CD5076">
              <w:t>Прибыль от реализации, руб.</w:t>
            </w:r>
          </w:p>
        </w:tc>
        <w:tc>
          <w:tcPr>
            <w:tcW w:w="973" w:type="pct"/>
          </w:tcPr>
          <w:p w:rsidR="00F05326" w:rsidRPr="009D0A72" w:rsidRDefault="002C1D92" w:rsidP="00F05326">
            <w:pPr>
              <w:tabs>
                <w:tab w:val="left" w:pos="172"/>
              </w:tabs>
              <w:suppressAutoHyphens/>
              <w:spacing w:line="233" w:lineRule="auto"/>
              <w:ind w:left="-478" w:right="561" w:firstLine="0"/>
              <w:jc w:val="right"/>
            </w:pPr>
            <w:r>
              <w:t>875</w:t>
            </w:r>
          </w:p>
        </w:tc>
      </w:tr>
      <w:tr w:rsidR="00F05326" w:rsidRPr="00FD1011" w:rsidTr="00D94B9C">
        <w:trPr>
          <w:trHeight w:val="20"/>
        </w:trPr>
        <w:tc>
          <w:tcPr>
            <w:tcW w:w="4027" w:type="pct"/>
          </w:tcPr>
          <w:p w:rsidR="00F05326" w:rsidRPr="00CD5076" w:rsidRDefault="00F05326" w:rsidP="00F05326">
            <w:pPr>
              <w:suppressAutoHyphens/>
              <w:spacing w:line="233" w:lineRule="auto"/>
              <w:ind w:firstLine="0"/>
            </w:pPr>
            <w:r w:rsidRPr="00CD5076">
              <w:t>Рентабельность разработки, %</w:t>
            </w:r>
          </w:p>
        </w:tc>
        <w:tc>
          <w:tcPr>
            <w:tcW w:w="973" w:type="pct"/>
          </w:tcPr>
          <w:p w:rsidR="00F05326" w:rsidRPr="009D0A72" w:rsidRDefault="002C1D92" w:rsidP="00F05326">
            <w:pPr>
              <w:tabs>
                <w:tab w:val="left" w:pos="172"/>
              </w:tabs>
              <w:suppressAutoHyphens/>
              <w:spacing w:line="233" w:lineRule="auto"/>
              <w:ind w:left="-478" w:right="418" w:firstLine="0"/>
              <w:jc w:val="right"/>
            </w:pPr>
            <w:r>
              <w:t>13,2</w:t>
            </w:r>
          </w:p>
        </w:tc>
      </w:tr>
      <w:tr w:rsidR="00F05326" w:rsidRPr="00FD1011" w:rsidTr="00D94B9C">
        <w:trPr>
          <w:trHeight w:val="20"/>
        </w:trPr>
        <w:tc>
          <w:tcPr>
            <w:tcW w:w="4027" w:type="pct"/>
          </w:tcPr>
          <w:p w:rsidR="00F05326" w:rsidRPr="00CD5076" w:rsidRDefault="00F05326" w:rsidP="00F05326">
            <w:pPr>
              <w:suppressAutoHyphens/>
              <w:spacing w:line="233" w:lineRule="auto"/>
              <w:ind w:firstLine="0"/>
            </w:pPr>
            <w:r w:rsidRPr="00CD5076">
              <w:t>Время разработки, мес.</w:t>
            </w:r>
          </w:p>
        </w:tc>
        <w:tc>
          <w:tcPr>
            <w:tcW w:w="973" w:type="pct"/>
          </w:tcPr>
          <w:p w:rsidR="00F05326" w:rsidRPr="00CD5076" w:rsidRDefault="00F05326" w:rsidP="00F05326">
            <w:pPr>
              <w:suppressAutoHyphens/>
              <w:spacing w:line="233" w:lineRule="auto"/>
              <w:ind w:left="-476" w:right="561" w:firstLine="0"/>
              <w:jc w:val="right"/>
            </w:pPr>
            <w:r>
              <w:t>2</w:t>
            </w:r>
          </w:p>
        </w:tc>
      </w:tr>
    </w:tbl>
    <w:p w:rsidR="00533A2F" w:rsidRPr="003C5F01" w:rsidRDefault="003804BA" w:rsidP="00533A2F">
      <w:pPr>
        <w:pStyle w:val="af4"/>
        <w:spacing w:line="252" w:lineRule="auto"/>
        <w:rPr>
          <w:spacing w:val="-8"/>
        </w:rPr>
      </w:pPr>
      <w:r w:rsidRPr="003804BA">
        <w:rPr>
          <w:spacing w:val="-8"/>
        </w:rPr>
        <w:t>Таким образом, из таблицы 6.4 видно, что б</w:t>
      </w:r>
      <w:r w:rsidR="004A7CA8">
        <w:rPr>
          <w:spacing w:val="-8"/>
        </w:rPr>
        <w:t>ольшую часть отпускной цены сайта</w:t>
      </w:r>
      <w:r w:rsidR="00340EBF">
        <w:rPr>
          <w:spacing w:val="-8"/>
        </w:rPr>
        <w:t xml:space="preserve"> «</w:t>
      </w:r>
      <w:r w:rsidR="00340EBF">
        <w:rPr>
          <w:spacing w:val="-8"/>
          <w:lang w:val="en-US"/>
        </w:rPr>
        <w:t>BookLover</w:t>
      </w:r>
      <w:r w:rsidR="00340EBF">
        <w:rPr>
          <w:spacing w:val="-8"/>
        </w:rPr>
        <w:t>»</w:t>
      </w:r>
      <w:r w:rsidRPr="003804BA">
        <w:rPr>
          <w:spacing w:val="-8"/>
        </w:rPr>
        <w:t xml:space="preserve"> составляют расходы </w:t>
      </w:r>
      <w:r w:rsidR="004A7CA8" w:rsidRPr="003804BA">
        <w:rPr>
          <w:spacing w:val="-8"/>
        </w:rPr>
        <w:t>на его разработк</w:t>
      </w:r>
      <w:r w:rsidR="004A7CA8">
        <w:rPr>
          <w:spacing w:val="-8"/>
        </w:rPr>
        <w:t>у.</w:t>
      </w:r>
      <w:r w:rsidRPr="003804BA">
        <w:rPr>
          <w:spacing w:val="-8"/>
        </w:rPr>
        <w:t xml:space="preserve"> </w:t>
      </w:r>
      <w:r w:rsidR="00533A2F" w:rsidRPr="003C5F01">
        <w:rPr>
          <w:spacing w:val="-8"/>
        </w:rPr>
        <w:t>При сре</w:t>
      </w:r>
      <w:r w:rsidR="00340EBF">
        <w:rPr>
          <w:spacing w:val="-8"/>
        </w:rPr>
        <w:t>дней цене разработки аналогичного сайта</w:t>
      </w:r>
      <w:r w:rsidR="00533A2F" w:rsidRPr="003C5F01">
        <w:rPr>
          <w:spacing w:val="-8"/>
        </w:rPr>
        <w:t xml:space="preserve">, равной </w:t>
      </w:r>
      <w:r>
        <w:rPr>
          <w:spacing w:val="-8"/>
        </w:rPr>
        <w:t>8</w:t>
      </w:r>
      <w:r w:rsidR="00533A2F" w:rsidRPr="00570FDF">
        <w:rPr>
          <w:spacing w:val="-8"/>
        </w:rPr>
        <w:t>000</w:t>
      </w:r>
      <w:r w:rsidR="00533A2F" w:rsidRPr="003C5F01">
        <w:rPr>
          <w:spacing w:val="-8"/>
        </w:rPr>
        <w:t xml:space="preserve"> рублей, цена разработки студентом, равная </w:t>
      </w:r>
      <w:r w:rsidR="00533A2F">
        <w:rPr>
          <w:spacing w:val="-8"/>
        </w:rPr>
        <w:t>7500</w:t>
      </w:r>
      <w:r w:rsidR="00533A2F" w:rsidRPr="003C5F01">
        <w:rPr>
          <w:spacing w:val="-8"/>
        </w:rPr>
        <w:t xml:space="preserve"> рублей, является приемлемой. При отпускной цене, равной </w:t>
      </w:r>
      <w:r w:rsidR="00533A2F">
        <w:rPr>
          <w:spacing w:val="-8"/>
        </w:rPr>
        <w:t>9</w:t>
      </w:r>
      <w:r w:rsidR="00533A2F" w:rsidRPr="00570FDF">
        <w:rPr>
          <w:spacing w:val="-8"/>
        </w:rPr>
        <w:t>000</w:t>
      </w:r>
      <w:r w:rsidR="00533A2F" w:rsidRPr="003C5F01">
        <w:rPr>
          <w:spacing w:val="-8"/>
        </w:rPr>
        <w:t xml:space="preserve"> руб., прибыть составит </w:t>
      </w:r>
      <w:r w:rsidR="002C1D92">
        <w:rPr>
          <w:spacing w:val="-8"/>
        </w:rPr>
        <w:t>875 руб, а рентабельность 13,2</w:t>
      </w:r>
      <w:r w:rsidR="00533A2F" w:rsidRPr="003C5F01">
        <w:rPr>
          <w:spacing w:val="-8"/>
        </w:rPr>
        <w:t>%.</w:t>
      </w:r>
    </w:p>
    <w:bookmarkStart w:id="231" w:name="_Toc41742069"/>
    <w:bookmarkStart w:id="232" w:name="_Toc42269119"/>
    <w:p w:rsidR="005E739D" w:rsidRPr="005E739D" w:rsidRDefault="00152AA1" w:rsidP="005E739D">
      <w:pPr>
        <w:pStyle w:val="aff"/>
        <w:outlineLvl w:val="0"/>
      </w:pPr>
      <w:r>
        <w:rPr>
          <w:noProof/>
          <w:lang w:eastAsia="ru-RU"/>
        </w:rPr>
        <w:lastRenderedPageBreak/>
        <mc:AlternateContent>
          <mc:Choice Requires="wps">
            <w:drawing>
              <wp:anchor distT="0" distB="0" distL="114300" distR="114300" simplePos="0" relativeHeight="251792895" behindDoc="0" locked="0" layoutInCell="1" allowOverlap="1" wp14:anchorId="1754A0C5" wp14:editId="24A8523A">
                <wp:simplePos x="0" y="0"/>
                <wp:positionH relativeFrom="margin">
                  <wp:posOffset>6063443</wp:posOffset>
                </wp:positionH>
                <wp:positionV relativeFrom="paragraph">
                  <wp:posOffset>-367665</wp:posOffset>
                </wp:positionV>
                <wp:extent cx="370702" cy="271780"/>
                <wp:effectExtent l="0" t="0" r="10795" b="13970"/>
                <wp:wrapNone/>
                <wp:docPr id="620" name="Прямоугольник 620"/>
                <wp:cNvGraphicFramePr/>
                <a:graphic xmlns:a="http://schemas.openxmlformats.org/drawingml/2006/main">
                  <a:graphicData uri="http://schemas.microsoft.com/office/word/2010/wordprocessingShape">
                    <wps:wsp>
                      <wps:cNvSpPr/>
                      <wps:spPr>
                        <a:xfrm>
                          <a:off x="0" y="0"/>
                          <a:ext cx="370702" cy="2717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FB3BEC" id="Прямоугольник 620" o:spid="_x0000_s1026" style="position:absolute;margin-left:477.45pt;margin-top:-28.95pt;width:29.2pt;height:21.4pt;z-index:25179289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" fillcolor="white [3212]" strokecolor="white [3212]" strokeweight="1pt">
                <w10:wrap anchorx="margin"/>
              </v:rect>
            </w:pict>
          </mc:Fallback>
        </mc:AlternateContent>
      </w:r>
      <w:r w:rsidR="00E23B19" w:rsidRPr="0013781E">
        <w:rPr>
          <w:noProof/>
          <w:lang w:eastAsia="ru-RU"/>
        </w:rPr>
        <mc:AlternateContent>
          <mc:Choice Requires="wpg">
            <w:drawing>
              <wp:anchor distT="0" distB="0" distL="114300" distR="114300" simplePos="0" relativeHeight="251769343" behindDoc="1" locked="1" layoutInCell="1" allowOverlap="1" wp14:anchorId="6867386F" wp14:editId="5AECF175">
                <wp:simplePos x="0" y="0"/>
                <wp:positionH relativeFrom="page">
                  <wp:posOffset>720090</wp:posOffset>
                </wp:positionH>
                <wp:positionV relativeFrom="page">
                  <wp:posOffset>180340</wp:posOffset>
                </wp:positionV>
                <wp:extent cx="6660000" cy="10332000"/>
                <wp:effectExtent l="0" t="0" r="26670" b="31750"/>
                <wp:wrapNone/>
                <wp:docPr id="230" name="Группа 230"/>
                <wp:cNvGraphicFramePr/>
                <a:graphic xmlns:a="http://schemas.openxmlformats.org/drawingml/2006/main">
                  <a:graphicData uri="http://schemas.microsoft.com/office/word/2010/wordprocessingGroup">
                    <wpg:wgp>
                      <wpg:cNvGrpSpPr/>
                      <wpg:grpSpPr>
                        <a:xfrm>
                          <a:off x="0" y="0"/>
                          <a:ext cx="6660000" cy="10332000"/>
                          <a:chOff x="0" y="0"/>
                          <a:chExt cx="6662946" cy="10341364"/>
                        </a:xfrm>
                      </wpg:grpSpPr>
                      <wps:wsp>
                        <wps:cNvPr id="231" name="Прямая соединительная линия 231"/>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2" name="Прямая соединительная линия 232"/>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 name="Прямая соединительная линия 233"/>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4" name="Прямая соединительная линия 234"/>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Прямая соединительная линия 235"/>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 name="Прямая соединительная линия 236"/>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7" name="Прямая соединительная линия 237"/>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8" name="Прямая соединительная линия 238"/>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9" name="Прямая соединительная линия 239"/>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0" name="Прямая соединительная линия 240"/>
                        <wps:cNvCnPr>
                          <a:cxnSpLocks noChangeShapeType="1"/>
                        </wps:cNvCnPr>
                        <wps:spPr bwMode="auto">
                          <a:xfrm>
                            <a:off x="1442852"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1" name="Прямая соединительная линия 241"/>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2" name="Прямая соединительная линия 242"/>
                        <wps:cNvCnPr>
                          <a:cxnSpLocks noChangeShapeType="1"/>
                        </wps:cNvCnPr>
                        <wps:spPr bwMode="auto">
                          <a:xfrm>
                            <a:off x="255320"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3" name="Прямая соединительная линия 243"/>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4" name="Прямая соединительная линия 244"/>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5" name="Прямая соединительная линия 245"/>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6" name="Прямая соединительная линия 246"/>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Прямая соединительная линия 247"/>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 name="Прямая соединительная линия 283"/>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Прямая соединительная линия 284"/>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 name="Прямая соединительная линия 285"/>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 name="Прямоугольник 286"/>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 name="Надпись 287"/>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E23B19">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320" name="Надпись 320"/>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E23B19">
                              <w:pPr>
                                <w:ind w:firstLine="0"/>
                                <w:jc w:val="center"/>
                                <w:rPr>
                                  <w:rFonts w:ascii="Arial" w:hAnsi="Arial" w:cs="Arial"/>
                                  <w:sz w:val="18"/>
                                  <w:szCs w:val="18"/>
                                </w:rPr>
                              </w:pPr>
                              <w:r w:rsidRPr="0066310D">
                                <w:rPr>
                                  <w:sz w:val="18"/>
                                  <w:szCs w:val="18"/>
                                </w:rPr>
                                <w:t>Изм</w:t>
                              </w:r>
                            </w:p>
                          </w:txbxContent>
                        </wps:txbx>
                        <wps:bodyPr rot="0" vert="horz" wrap="square" lIns="18000" tIns="18000" rIns="18000" bIns="0" anchor="t" anchorCtr="0" upright="1">
                          <a:noAutofit/>
                        </wps:bodyPr>
                      </wps:wsp>
                      <wps:wsp>
                        <wps:cNvPr id="321" name="Надпись 321"/>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D4FF3" w:rsidRPr="002D0CDF" w:rsidRDefault="00ED4FF3" w:rsidP="00E23B19">
                              <w:pPr>
                                <w:ind w:firstLine="0"/>
                                <w:jc w:val="center"/>
                              </w:pPr>
                              <w:r w:rsidRPr="0066310D">
                                <w:rPr>
                                  <w:sz w:val="18"/>
                                  <w:szCs w:val="18"/>
                                </w:rPr>
                                <w:t>Лист</w:t>
                              </w:r>
                            </w:p>
                          </w:txbxContent>
                        </wps:txbx>
                        <wps:bodyPr rot="0" vert="horz" wrap="square" lIns="18000" tIns="18000" rIns="18000" bIns="0" anchor="t" anchorCtr="0" upright="1">
                          <a:noAutofit/>
                        </wps:bodyPr>
                      </wps:wsp>
                      <wps:wsp>
                        <wps:cNvPr id="322" name="Надпись 322"/>
                        <wps:cNvSpPr txBox="1">
                          <a:spLocks noChangeArrowheads="1"/>
                        </wps:cNvSpPr>
                        <wps:spPr bwMode="auto">
                          <a:xfrm>
                            <a:off x="593766" y="925087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E23B19">
                              <w:pPr>
                                <w:ind w:firstLine="0"/>
                                <w:jc w:val="center"/>
                                <w:rPr>
                                  <w:rFonts w:ascii="Arial" w:hAnsi="Arial" w:cs="Arial"/>
                                  <w:sz w:val="18"/>
                                  <w:szCs w:val="18"/>
                                </w:rPr>
                              </w:pPr>
                              <w:r w:rsidRPr="006713AF">
                                <w:rPr>
                                  <w:sz w:val="18"/>
                                  <w:szCs w:val="18"/>
                                </w:rPr>
                                <w:t>№</w:t>
                              </w:r>
                              <w:r w:rsidRPr="002D0CDF">
                                <w:rPr>
                                  <w:rFonts w:ascii="Arial" w:hAnsi="Arial" w:cs="Arial"/>
                                  <w:sz w:val="18"/>
                                  <w:szCs w:val="18"/>
                                </w:rPr>
                                <w:t xml:space="preserve"> </w:t>
                              </w:r>
                              <w:r w:rsidRPr="0066310D">
                                <w:rPr>
                                  <w:sz w:val="18"/>
                                  <w:szCs w:val="18"/>
                                </w:rPr>
                                <w:t>документа</w:t>
                              </w:r>
                            </w:p>
                          </w:txbxContent>
                        </wps:txbx>
                        <wps:bodyPr rot="0" vert="horz" wrap="square" lIns="18000" tIns="18000" rIns="18000" bIns="0" anchor="t" anchorCtr="0" upright="1">
                          <a:noAutofit/>
                        </wps:bodyPr>
                      </wps:wsp>
                      <wps:wsp>
                        <wps:cNvPr id="323" name="Надпись 323"/>
                        <wps:cNvSpPr txBox="1">
                          <a:spLocks noChangeArrowheads="1"/>
                        </wps:cNvSpPr>
                        <wps:spPr bwMode="auto">
                          <a:xfrm>
                            <a:off x="617517" y="9446821"/>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1A63C2" w:rsidRDefault="00ED4FF3" w:rsidP="00E23B19">
                              <w:pPr>
                                <w:ind w:firstLine="0"/>
                                <w:rPr>
                                  <w:rFonts w:ascii="Arial" w:hAnsi="Arial" w:cs="Arial"/>
                                  <w:sz w:val="20"/>
                                  <w:szCs w:val="20"/>
                                </w:rPr>
                              </w:pPr>
                              <w:r>
                                <w:rPr>
                                  <w:sz w:val="20"/>
                                  <w:szCs w:val="20"/>
                                </w:rPr>
                                <w:t>Завадская</w:t>
                              </w:r>
                              <w:r>
                                <w:rPr>
                                  <w:sz w:val="20"/>
                                  <w:szCs w:val="20"/>
                                </w:rPr>
                                <w:tab/>
                              </w:r>
                            </w:p>
                            <w:p w:rsidR="00ED4FF3" w:rsidRPr="002D0CDF" w:rsidRDefault="00ED4FF3" w:rsidP="00E23B19"/>
                          </w:txbxContent>
                        </wps:txbx>
                        <wps:bodyPr rot="0" vert="horz" wrap="square" lIns="18000" tIns="0" rIns="18000" bIns="0" anchor="t" anchorCtr="0" upright="1">
                          <a:noAutofit/>
                        </wps:bodyPr>
                      </wps:wsp>
                      <wps:wsp>
                        <wps:cNvPr id="324" name="Надпись 324"/>
                        <wps:cNvSpPr txBox="1">
                          <a:spLocks noChangeArrowheads="1"/>
                        </wps:cNvSpPr>
                        <wps:spPr bwMode="auto">
                          <a:xfrm>
                            <a:off x="617517" y="960713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E23B19">
                              <w:pPr>
                                <w:ind w:firstLine="0"/>
                                <w:rPr>
                                  <w:rFonts w:ascii="Arial" w:hAnsi="Arial" w:cs="Arial"/>
                                  <w:spacing w:val="-6"/>
                                  <w:sz w:val="20"/>
                                  <w:szCs w:val="20"/>
                                </w:rPr>
                              </w:pPr>
                              <w:r>
                                <w:rPr>
                                  <w:spacing w:val="-6"/>
                                  <w:sz w:val="20"/>
                                  <w:szCs w:val="20"/>
                                </w:rPr>
                                <w:t>Потапенко</w:t>
                              </w:r>
                            </w:p>
                            <w:p w:rsidR="00ED4FF3" w:rsidRPr="002D0CDF" w:rsidRDefault="00ED4FF3" w:rsidP="00E23B19">
                              <w:pPr>
                                <w:ind w:firstLine="0"/>
                                <w:rPr>
                                  <w:rFonts w:ascii="Arial" w:hAnsi="Arial" w:cs="Arial"/>
                                  <w:sz w:val="20"/>
                                  <w:szCs w:val="20"/>
                                </w:rPr>
                              </w:pPr>
                            </w:p>
                            <w:p w:rsidR="00ED4FF3" w:rsidRDefault="00ED4FF3" w:rsidP="00E23B19">
                              <w:pPr>
                                <w:ind w:firstLine="0"/>
                              </w:pPr>
                            </w:p>
                          </w:txbxContent>
                        </wps:txbx>
                        <wps:bodyPr rot="0" vert="horz" wrap="square" lIns="18000" tIns="0" rIns="18000" bIns="0" anchor="t" anchorCtr="0" upright="1">
                          <a:noAutofit/>
                        </wps:bodyPr>
                      </wps:wsp>
                      <wps:wsp>
                        <wps:cNvPr id="325" name="Надпись 325"/>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E23B19">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E23B19">
                              <w:pPr>
                                <w:rPr>
                                  <w:rFonts w:ascii="Arial" w:hAnsi="Arial" w:cs="Arial"/>
                                  <w:sz w:val="20"/>
                                  <w:szCs w:val="20"/>
                                </w:rPr>
                              </w:pPr>
                            </w:p>
                          </w:txbxContent>
                        </wps:txbx>
                        <wps:bodyPr rot="0" vert="horz" wrap="square" lIns="18000" tIns="0" rIns="18000" bIns="0" anchor="t" anchorCtr="0" upright="1">
                          <a:noAutofit/>
                        </wps:bodyPr>
                      </wps:wsp>
                      <wps:wsp>
                        <wps:cNvPr id="326" name="Надпись 326"/>
                        <wps:cNvSpPr txBox="1">
                          <a:spLocks noChangeArrowheads="1"/>
                        </wps:cNvSpPr>
                        <wps:spPr bwMode="auto">
                          <a:xfrm>
                            <a:off x="1425039" y="925087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E23B19">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wps:txbx>
                        <wps:bodyPr rot="0" vert="horz" wrap="square" lIns="18000" tIns="18000" rIns="18000" bIns="0" anchor="t" anchorCtr="0" upright="1">
                          <a:noAutofit/>
                        </wps:bodyPr>
                      </wps:wsp>
                      <wps:wsp>
                        <wps:cNvPr id="327" name="Надпись 327"/>
                        <wps:cNvSpPr txBox="1">
                          <a:spLocks noChangeArrowheads="1"/>
                        </wps:cNvSpPr>
                        <wps:spPr bwMode="auto">
                          <a:xfrm>
                            <a:off x="1971304"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E23B19">
                              <w:pPr>
                                <w:ind w:firstLine="0"/>
                                <w:jc w:val="center"/>
                                <w:rPr>
                                  <w:rFonts w:ascii="Arial" w:hAnsi="Arial" w:cs="Arial"/>
                                  <w:sz w:val="18"/>
                                  <w:szCs w:val="18"/>
                                </w:rPr>
                              </w:pPr>
                              <w:r w:rsidRPr="0066310D">
                                <w:rPr>
                                  <w:sz w:val="18"/>
                                  <w:szCs w:val="18"/>
                                </w:rPr>
                                <w:t>Дата</w:t>
                              </w:r>
                            </w:p>
                          </w:txbxContent>
                        </wps:txbx>
                        <wps:bodyPr rot="0" vert="horz" wrap="square" lIns="18000" tIns="18000" rIns="18000" bIns="0" anchor="t" anchorCtr="0" upright="1">
                          <a:noAutofit/>
                        </wps:bodyPr>
                      </wps:wsp>
                      <wps:wsp>
                        <wps:cNvPr id="328" name="Надпись 328"/>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E23B19">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421" name="Надпись 421"/>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E23B19">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422" name="Надпись 422"/>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E23B19">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423" name="Надпись 423"/>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E23B19">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424" name="Надпись 424"/>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E23B19">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425" name="Надпись 425"/>
                        <wps:cNvSpPr txBox="1">
                          <a:spLocks noChangeArrowheads="1"/>
                        </wps:cNvSpPr>
                        <wps:spPr bwMode="auto">
                          <a:xfrm>
                            <a:off x="2339439" y="8989621"/>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E23B19">
                              <w:pPr>
                                <w:ind w:firstLine="0"/>
                                <w:jc w:val="center"/>
                                <w:rPr>
                                  <w:sz w:val="36"/>
                                  <w:szCs w:val="36"/>
                                </w:rPr>
                              </w:pPr>
                              <w:r>
                                <w:rPr>
                                  <w:sz w:val="36"/>
                                  <w:szCs w:val="36"/>
                                </w:rPr>
                                <w:t>ДП 00</w:t>
                              </w:r>
                              <w:r w:rsidRPr="0066310D">
                                <w:rPr>
                                  <w:sz w:val="36"/>
                                  <w:szCs w:val="36"/>
                                </w:rPr>
                                <w:t>.</w:t>
                              </w:r>
                              <w:proofErr w:type="gramStart"/>
                              <w:r w:rsidRPr="0066310D">
                                <w:rPr>
                                  <w:sz w:val="36"/>
                                  <w:szCs w:val="36"/>
                                </w:rPr>
                                <w:t>0</w:t>
                              </w:r>
                              <w:r>
                                <w:rPr>
                                  <w:sz w:val="36"/>
                                  <w:szCs w:val="36"/>
                                </w:rPr>
                                <w:t>0</w:t>
                              </w:r>
                              <w:r w:rsidRPr="0066310D">
                                <w:rPr>
                                  <w:sz w:val="36"/>
                                  <w:szCs w:val="36"/>
                                </w:rPr>
                                <w:t>.ПЗ</w:t>
                              </w:r>
                              <w:proofErr w:type="gramEnd"/>
                            </w:p>
                          </w:txbxContent>
                        </wps:txbx>
                        <wps:bodyPr rot="0" vert="horz" wrap="square" lIns="18000" tIns="0" rIns="18000" bIns="0" anchor="t" anchorCtr="0" upright="1">
                          <a:noAutofit/>
                        </wps:bodyPr>
                      </wps:wsp>
                      <wps:wsp>
                        <wps:cNvPr id="426" name="Надпись 426"/>
                        <wps:cNvSpPr txBox="1">
                          <a:spLocks noChangeArrowheads="1"/>
                        </wps:cNvSpPr>
                        <wps:spPr bwMode="auto">
                          <a:xfrm>
                            <a:off x="4857008" y="9797143"/>
                            <a:ext cx="1799590" cy="52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E23B19">
                              <w:pPr>
                                <w:ind w:firstLine="0"/>
                                <w:jc w:val="center"/>
                                <w:rPr>
                                  <w:sz w:val="36"/>
                                  <w:szCs w:val="36"/>
                                </w:rPr>
                              </w:pPr>
                              <w:r w:rsidRPr="0066310D">
                                <w:rPr>
                                  <w:sz w:val="36"/>
                                  <w:szCs w:val="36"/>
                                </w:rPr>
                                <w:t>БГТУ</w:t>
                              </w:r>
                            </w:p>
                            <w:p w:rsidR="00ED4FF3" w:rsidRPr="0066310D" w:rsidRDefault="00ED4FF3" w:rsidP="00E23B19">
                              <w:pPr>
                                <w:ind w:firstLine="0"/>
                                <w:jc w:val="center"/>
                                <w:rPr>
                                  <w:sz w:val="36"/>
                                  <w:szCs w:val="36"/>
                                </w:rPr>
                              </w:pPr>
                              <w:r w:rsidRPr="008A46C4">
                                <w:rPr>
                                  <w:color w:val="000000"/>
                                  <w:sz w:val="36"/>
                                  <w:szCs w:val="36"/>
                                  <w:shd w:val="clear" w:color="auto" w:fill="FFFFFF"/>
                                </w:rPr>
                                <w:t>74319</w:t>
                              </w:r>
                              <w:r>
                                <w:rPr>
                                  <w:sz w:val="36"/>
                                  <w:szCs w:val="36"/>
                                </w:rPr>
                                <w:t>09, 2020</w:t>
                              </w:r>
                            </w:p>
                          </w:txbxContent>
                        </wps:txbx>
                        <wps:bodyPr rot="0" vert="horz" wrap="square" lIns="18000" tIns="0" rIns="18000" bIns="0" anchor="t" anchorCtr="0" upright="1">
                          <a:noAutofit/>
                        </wps:bodyPr>
                      </wps:wsp>
                      <wps:wsp>
                        <wps:cNvPr id="427" name="Надпись 427"/>
                        <wps:cNvSpPr txBox="1">
                          <a:spLocks noChangeArrowheads="1"/>
                        </wps:cNvSpPr>
                        <wps:spPr bwMode="auto">
                          <a:xfrm>
                            <a:off x="2345265" y="9410117"/>
                            <a:ext cx="2519045" cy="93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C74E95">
                              <w:pPr>
                                <w:suppressAutoHyphens/>
                                <w:ind w:firstLine="0"/>
                                <w:jc w:val="center"/>
                                <w:rPr>
                                  <w:rFonts w:ascii="Arial" w:hAnsi="Arial" w:cs="Arial"/>
                                  <w:sz w:val="24"/>
                                  <w:szCs w:val="24"/>
                                </w:rPr>
                              </w:pPr>
                              <w:r>
                                <w:rPr>
                                  <w:sz w:val="24"/>
                                  <w:szCs w:val="24"/>
                                </w:rPr>
                                <w:t>Заключение</w:t>
                              </w:r>
                            </w:p>
                          </w:txbxContent>
                        </wps:txbx>
                        <wps:bodyPr rot="0" vert="horz" wrap="square" lIns="18000" tIns="0" rIns="18000" bIns="0" anchor="ctr" anchorCtr="0" upright="1">
                          <a:noAutofit/>
                        </wps:bodyPr>
                      </wps:wsp>
                      <wps:wsp>
                        <wps:cNvPr id="428" name="Надпись 428"/>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E23B19">
                              <w:pPr>
                                <w:ind w:firstLine="0"/>
                                <w:rPr>
                                  <w:rFonts w:ascii="Arial" w:hAnsi="Arial" w:cs="Arial"/>
                                  <w:sz w:val="20"/>
                                  <w:szCs w:val="20"/>
                                </w:rPr>
                              </w:pPr>
                              <w:r w:rsidRPr="00BA79C2">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429" name="Надпись 429"/>
                        <wps:cNvSpPr txBox="1">
                          <a:spLocks noChangeArrowheads="1"/>
                        </wps:cNvSpPr>
                        <wps:spPr bwMode="auto">
                          <a:xfrm>
                            <a:off x="617517" y="9969335"/>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E23B19">
                              <w:pPr>
                                <w:ind w:firstLine="0"/>
                                <w:rPr>
                                  <w:rFonts w:ascii="Arial" w:hAnsi="Arial" w:cs="Arial"/>
                                  <w:spacing w:val="-6"/>
                                  <w:sz w:val="20"/>
                                  <w:szCs w:val="20"/>
                                </w:rPr>
                              </w:pPr>
                              <w:r>
                                <w:rPr>
                                  <w:spacing w:val="-6"/>
                                  <w:sz w:val="20"/>
                                  <w:szCs w:val="20"/>
                                </w:rPr>
                                <w:t>Савчук</w:t>
                              </w:r>
                            </w:p>
                            <w:p w:rsidR="00ED4FF3" w:rsidRPr="002D0CDF" w:rsidRDefault="00ED4FF3" w:rsidP="00E23B19">
                              <w:pPr>
                                <w:rPr>
                                  <w:rFonts w:ascii="Arial" w:hAnsi="Arial" w:cs="Arial"/>
                                  <w:sz w:val="20"/>
                                  <w:szCs w:val="20"/>
                                </w:rPr>
                              </w:pPr>
                            </w:p>
                            <w:p w:rsidR="00ED4FF3" w:rsidRPr="002D0CDF" w:rsidRDefault="00ED4FF3" w:rsidP="00E23B19">
                              <w:pPr>
                                <w:rPr>
                                  <w:rFonts w:ascii="Arial" w:hAnsi="Arial" w:cs="Arial"/>
                                  <w:sz w:val="20"/>
                                  <w:szCs w:val="20"/>
                                </w:rPr>
                              </w:pPr>
                            </w:p>
                          </w:txbxContent>
                        </wps:txbx>
                        <wps:bodyPr rot="0" vert="horz" wrap="square" lIns="18000" tIns="0" rIns="18000" bIns="0" anchor="t" anchorCtr="0" upright="1">
                          <a:noAutofit/>
                        </wps:bodyPr>
                      </wps:wsp>
                      <wps:wsp>
                        <wps:cNvPr id="430" name="Надпись 430"/>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E23B19">
                              <w:pPr>
                                <w:ind w:firstLine="0"/>
                                <w:jc w:val="center"/>
                                <w:rPr>
                                  <w:sz w:val="18"/>
                                  <w:szCs w:val="18"/>
                                </w:rPr>
                              </w:pPr>
                              <w:r w:rsidRPr="00AD2DCB">
                                <w:rPr>
                                  <w:sz w:val="18"/>
                                  <w:szCs w:val="18"/>
                                </w:rPr>
                                <w:t>у</w:t>
                              </w:r>
                            </w:p>
                          </w:txbxContent>
                        </wps:txbx>
                        <wps:bodyPr rot="0" vert="horz" wrap="square" lIns="18000" tIns="18000" rIns="18000" bIns="0" anchor="t" anchorCtr="0" upright="1">
                          <a:noAutofit/>
                        </wps:bodyPr>
                      </wps:wsp>
                      <wps:wsp>
                        <wps:cNvPr id="431" name="Надпись 431"/>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E23B19">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432" name="Надпись 432"/>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1B11F8" w:rsidRDefault="00ED4FF3" w:rsidP="00E23B19">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433" name="Надпись 433"/>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E23B19">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s:wsp>
                        <wps:cNvPr id="434" name="Надпись 434"/>
                        <wps:cNvSpPr txBox="1">
                          <a:spLocks noChangeArrowheads="1"/>
                        </wps:cNvSpPr>
                        <wps:spPr bwMode="auto">
                          <a:xfrm>
                            <a:off x="617517" y="9785267"/>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E23B19">
                              <w:pPr>
                                <w:ind w:firstLine="0"/>
                                <w:rPr>
                                  <w:rFonts w:ascii="Arial" w:hAnsi="Arial" w:cs="Arial"/>
                                  <w:spacing w:val="-6"/>
                                  <w:sz w:val="20"/>
                                  <w:szCs w:val="20"/>
                                </w:rPr>
                              </w:pPr>
                            </w:p>
                            <w:p w:rsidR="00ED4FF3" w:rsidRPr="002D0CDF" w:rsidRDefault="00ED4FF3" w:rsidP="00E23B19">
                              <w:pPr>
                                <w:rPr>
                                  <w:rFonts w:ascii="Arial" w:hAnsi="Arial" w:cs="Arial"/>
                                  <w:sz w:val="20"/>
                                  <w:szCs w:val="20"/>
                                </w:rPr>
                              </w:pPr>
                            </w:p>
                            <w:p w:rsidR="00ED4FF3" w:rsidRPr="002D0CDF" w:rsidRDefault="00ED4FF3" w:rsidP="00E23B19">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67386F" id="Группа 230" o:spid="_x0000_s1486" style="position:absolute;left:0;text-align:left;margin-left:56.7pt;margin-top:14.2pt;width:524.4pt;height:813.55pt;z-index:-251547137;mso-position-horizontal-relative:page;mso-position-vertical-relative:page;mso-width-relative:margin;mso-height-relative:margin" coordsize="66629,103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">
                <v:line id="Прямая соединительная линия 231" o:spid="_x0000_s148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" strokeweight="2pt"/>
                <v:line id="Прямая соединительная линия 232" o:spid="_x0000_s148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pD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SCdpvB3Jh4BufgFAAD//wMAUEsBAi0AFAAGAAgAAAAhANvh9svuAAAAhQEAABMAAAAAAAAA&#10;AAAAAAAAAAAAAFtDb250ZW50X1R5cGVzXS54bWxQSwECLQAUAAYACAAAACEAWvQsW78AAAAVAQAA&#10;CwAAAAAAAAAAAAAAAAAfAQAAX3JlbHMvLnJlbHNQSwECLQAUAAYACAAAACEAHC6Q88YAAADcAAAA&#10;DwAAAAAAAAAAAAAAAAAHAgAAZHJzL2Rvd25yZXYueG1sUEsFBgAAAAADAAMAtwAAAPoCAAAAAA==&#10;"/>
                <v:line id="Прямая соединительная линия 233" o:spid="_x0000_s148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" strokeweight="2pt"/>
                <v:line id="Прямая соединительная линия 234" o:spid="_x0000_s149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60cxwAAANwAAAAPAAAAZHJzL2Rvd25yZXYueG1sRI9Pa8JA&#10;FMTvQr/D8gq96aZagq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PyLrRzHAAAA3AAA&#10;AA8AAAAAAAAAAAAAAAAABwIAAGRycy9kb3ducmV2LnhtbFBLBQYAAAAAAwADALcAAAD7AgAAAAA=&#10;"/>
                <v:line id="Прямая соединительная линия 235" o:spid="_x0000_s149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iHxwAAANwAAAAPAAAAZHJzL2Rvd25yZXYueG1sRI9Pa8JA&#10;FMTvQr/D8gq96aZKg6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JPHCIfHAAAA3AAA&#10;AA8AAAAAAAAAAAAAAAAABwIAAGRycy9kb3ducmV2LnhtbFBLBQYAAAAAAwADALcAAAD7AgAAAAA=&#10;"/>
                <v:line id="Прямая соединительная линия 236" o:spid="_x0000_s149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"/>
                <v:line id="Прямая соединительная линия 237" o:spid="_x0000_s149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Nr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CevMD/mXgE5PwPAAD//wMAUEsBAi0AFAAGAAgAAAAhANvh9svuAAAAhQEAABMAAAAAAAAA&#10;AAAAAAAAAAAAAFtDb250ZW50X1R5cGVzXS54bWxQSwECLQAUAAYACAAAACEAWvQsW78AAAAVAQAA&#10;CwAAAAAAAAAAAAAAAAAfAQAAX3JlbHMvLnJlbHNQSwECLQAUAAYACAAAACEADFkza8YAAADcAAAA&#10;DwAAAAAAAAAAAAAAAAAHAgAAZHJzL2Rvd25yZXYueG1sUEsFBgAAAAADAAMAtwAAAPoCAAAAAA==&#10;"/>
                <v:line id="Прямая соединительная линия 238" o:spid="_x0000_s149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" strokeweight="2pt"/>
                <v:line id="Прямая соединительная линия 239" o:spid="_x0000_s149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" strokeweight="2pt"/>
                <v:line id="Прямая соединительная линия 240" o:spid="_x0000_s1496"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" strokeweight="2pt"/>
                <v:line id="Прямая соединительная линия 241" o:spid="_x0000_s149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" strokeweight="2pt"/>
                <v:line id="Прямая соединительная линия 242" o:spid="_x0000_s1498"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seEwwAAANwAAAAPAAAAZHJzL2Rvd25yZXYueG1sRI9Ba8JA&#10;FITvBf/D8gRvzcZg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tqLHhMMAAADcAAAADwAA&#10;AAAAAAAAAAAAAAAHAgAAZHJzL2Rvd25yZXYueG1sUEsFBgAAAAADAAMAtwAAAPcCAAAAAA==&#10;" strokeweight="2pt"/>
                <v:line id="Прямая соединительная линия 243" o:spid="_x0000_s149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" strokeweight="2pt"/>
                <v:line id="Прямая соединительная линия 244" o:spid="_x0000_s150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" strokeweight="2pt"/>
                <v:line id="Прямая соединительная линия 245" o:spid="_x0000_s150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" strokeweight="2pt"/>
                <v:line id="Прямая соединительная линия 246" o:spid="_x0000_s150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WN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jB5TuHvTDwCcvELAAD//wMAUEsBAi0AFAAGAAgAAAAhANvh9svuAAAAhQEAABMAAAAAAAAA&#10;AAAAAAAAAAAAAFtDb250ZW50X1R5cGVzXS54bWxQSwECLQAUAAYACAAAACEAWvQsW78AAAAVAQAA&#10;CwAAAAAAAAAAAAAAAAAfAQAAX3JlbHMvLnJlbHNQSwECLQAUAAYACAAAACEAOxPljcYAAADcAAAA&#10;DwAAAAAAAAAAAAAAAAAHAgAAZHJzL2Rvd25yZXYueG1sUEsFBgAAAAADAAMAtwAAAPoCAAAAAA==&#10;"/>
                <v:line id="Прямая соединительная линия 247" o:spid="_x0000_s150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"/>
                <v:line id="Прямая соединительная линия 283" o:spid="_x0000_s150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Прямая соединительная линия 284" o:spid="_x0000_s150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Прямая соединительная линия 285" o:spid="_x0000_s150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rect id="Прямоугольник 286" o:spid="_x0000_s150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" filled="f" strokeweight="2pt"/>
                <v:shape id="Надпись 287" o:spid="_x0000_s150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" filled="f" stroked="f">
                  <v:textbox inset=".5mm,.5mm,.5mm,0">
                    <w:txbxContent>
                      <w:p w:rsidR="00ED4FF3" w:rsidRPr="002D0CDF" w:rsidRDefault="00ED4FF3" w:rsidP="00E23B19">
                        <w:pPr>
                          <w:ind w:firstLine="0"/>
                          <w:jc w:val="center"/>
                          <w:rPr>
                            <w:rFonts w:ascii="Arial" w:hAnsi="Arial" w:cs="Arial"/>
                            <w:sz w:val="18"/>
                            <w:szCs w:val="18"/>
                          </w:rPr>
                        </w:pPr>
                        <w:r w:rsidRPr="0066310D">
                          <w:rPr>
                            <w:sz w:val="18"/>
                            <w:szCs w:val="18"/>
                          </w:rPr>
                          <w:t>Листов</w:t>
                        </w:r>
                      </w:p>
                    </w:txbxContent>
                  </v:textbox>
                </v:shape>
                <v:shape id="Надпись 320" o:spid="_x0000_s150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" filled="f" stroked="f">
                  <v:textbox inset=".5mm,.5mm,.5mm,0">
                    <w:txbxContent>
                      <w:p w:rsidR="00ED4FF3" w:rsidRPr="002D0CDF" w:rsidRDefault="00ED4FF3" w:rsidP="00E23B19">
                        <w:pPr>
                          <w:ind w:firstLine="0"/>
                          <w:jc w:val="center"/>
                          <w:rPr>
                            <w:rFonts w:ascii="Arial" w:hAnsi="Arial" w:cs="Arial"/>
                            <w:sz w:val="18"/>
                            <w:szCs w:val="18"/>
                          </w:rPr>
                        </w:pPr>
                        <w:r w:rsidRPr="0066310D">
                          <w:rPr>
                            <w:sz w:val="18"/>
                            <w:szCs w:val="18"/>
                          </w:rPr>
                          <w:t>Изм</w:t>
                        </w:r>
                      </w:p>
                    </w:txbxContent>
                  </v:textbox>
                </v:shape>
                <v:shape id="Надпись 321" o:spid="_x0000_s151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" filled="f" stroked="f">
                  <v:textbox inset=".5mm,.5mm,.5mm,0">
                    <w:txbxContent>
                      <w:p w:rsidR="00ED4FF3" w:rsidRPr="002D0CDF" w:rsidRDefault="00ED4FF3" w:rsidP="00E23B19">
                        <w:pPr>
                          <w:ind w:firstLine="0"/>
                          <w:jc w:val="center"/>
                        </w:pPr>
                        <w:r w:rsidRPr="0066310D">
                          <w:rPr>
                            <w:sz w:val="18"/>
                            <w:szCs w:val="18"/>
                          </w:rPr>
                          <w:t>Лист</w:t>
                        </w:r>
                      </w:p>
                    </w:txbxContent>
                  </v:textbox>
                </v:shape>
                <v:shape id="Надпись 322" o:spid="_x0000_s1511"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" filled="f" stroked="f">
                  <v:textbox inset=".5mm,.5mm,.5mm,0">
                    <w:txbxContent>
                      <w:p w:rsidR="00ED4FF3" w:rsidRPr="002D0CDF" w:rsidRDefault="00ED4FF3" w:rsidP="00E23B19">
                        <w:pPr>
                          <w:ind w:firstLine="0"/>
                          <w:jc w:val="center"/>
                          <w:rPr>
                            <w:rFonts w:ascii="Arial" w:hAnsi="Arial" w:cs="Arial"/>
                            <w:sz w:val="18"/>
                            <w:szCs w:val="18"/>
                          </w:rPr>
                        </w:pPr>
                        <w:r w:rsidRPr="006713AF">
                          <w:rPr>
                            <w:sz w:val="18"/>
                            <w:szCs w:val="18"/>
                          </w:rPr>
                          <w:t>№</w:t>
                        </w:r>
                        <w:r w:rsidRPr="002D0CDF">
                          <w:rPr>
                            <w:rFonts w:ascii="Arial" w:hAnsi="Arial" w:cs="Arial"/>
                            <w:sz w:val="18"/>
                            <w:szCs w:val="18"/>
                          </w:rPr>
                          <w:t xml:space="preserve"> </w:t>
                        </w:r>
                        <w:r w:rsidRPr="0066310D">
                          <w:rPr>
                            <w:sz w:val="18"/>
                            <w:szCs w:val="18"/>
                          </w:rPr>
                          <w:t>документа</w:t>
                        </w:r>
                      </w:p>
                    </w:txbxContent>
                  </v:textbox>
                </v:shape>
                <v:shape id="Надпись 323" o:spid="_x0000_s1512"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" filled="f" stroked="f">
                  <v:textbox inset=".5mm,0,.5mm,0">
                    <w:txbxContent>
                      <w:p w:rsidR="00ED4FF3" w:rsidRPr="001A63C2" w:rsidRDefault="00ED4FF3" w:rsidP="00E23B19">
                        <w:pPr>
                          <w:ind w:firstLine="0"/>
                          <w:rPr>
                            <w:rFonts w:ascii="Arial" w:hAnsi="Arial" w:cs="Arial"/>
                            <w:sz w:val="20"/>
                            <w:szCs w:val="20"/>
                          </w:rPr>
                        </w:pPr>
                        <w:r>
                          <w:rPr>
                            <w:sz w:val="20"/>
                            <w:szCs w:val="20"/>
                          </w:rPr>
                          <w:t>Завадская</w:t>
                        </w:r>
                        <w:r>
                          <w:rPr>
                            <w:sz w:val="20"/>
                            <w:szCs w:val="20"/>
                          </w:rPr>
                          <w:tab/>
                        </w:r>
                      </w:p>
                      <w:p w:rsidR="00ED4FF3" w:rsidRPr="002D0CDF" w:rsidRDefault="00ED4FF3" w:rsidP="00E23B19"/>
                    </w:txbxContent>
                  </v:textbox>
                </v:shape>
                <v:shape id="Надпись 324" o:spid="_x0000_s1513"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" filled="f" stroked="f">
                  <v:textbox inset=".5mm,0,.5mm,0">
                    <w:txbxContent>
                      <w:p w:rsidR="00ED4FF3" w:rsidRPr="002D0CDF" w:rsidRDefault="00ED4FF3" w:rsidP="00E23B19">
                        <w:pPr>
                          <w:ind w:firstLine="0"/>
                          <w:rPr>
                            <w:rFonts w:ascii="Arial" w:hAnsi="Arial" w:cs="Arial"/>
                            <w:spacing w:val="-6"/>
                            <w:sz w:val="20"/>
                            <w:szCs w:val="20"/>
                          </w:rPr>
                        </w:pPr>
                        <w:r>
                          <w:rPr>
                            <w:spacing w:val="-6"/>
                            <w:sz w:val="20"/>
                            <w:szCs w:val="20"/>
                          </w:rPr>
                          <w:t>Потапенко</w:t>
                        </w:r>
                      </w:p>
                      <w:p w:rsidR="00ED4FF3" w:rsidRPr="002D0CDF" w:rsidRDefault="00ED4FF3" w:rsidP="00E23B19">
                        <w:pPr>
                          <w:ind w:firstLine="0"/>
                          <w:rPr>
                            <w:rFonts w:ascii="Arial" w:hAnsi="Arial" w:cs="Arial"/>
                            <w:sz w:val="20"/>
                            <w:szCs w:val="20"/>
                          </w:rPr>
                        </w:pPr>
                      </w:p>
                      <w:p w:rsidR="00ED4FF3" w:rsidRDefault="00ED4FF3" w:rsidP="00E23B19">
                        <w:pPr>
                          <w:ind w:firstLine="0"/>
                        </w:pPr>
                      </w:p>
                    </w:txbxContent>
                  </v:textbox>
                </v:shape>
                <v:shape id="Надпись 325" o:spid="_x0000_s151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" filled="f" stroked="f">
                  <v:textbox inset=".5mm,0,.5mm,0">
                    <w:txbxContent>
                      <w:p w:rsidR="00ED4FF3" w:rsidRPr="002D0CDF" w:rsidRDefault="00ED4FF3" w:rsidP="00E23B19">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E23B19">
                        <w:pPr>
                          <w:rPr>
                            <w:rFonts w:ascii="Arial" w:hAnsi="Arial" w:cs="Arial"/>
                            <w:sz w:val="20"/>
                            <w:szCs w:val="20"/>
                          </w:rPr>
                        </w:pPr>
                      </w:p>
                    </w:txbxContent>
                  </v:textbox>
                </v:shape>
                <v:shape id="Надпись 326" o:spid="_x0000_s1515"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" filled="f" stroked="f">
                  <v:textbox inset=".5mm,.5mm,.5mm,0">
                    <w:txbxContent>
                      <w:p w:rsidR="00ED4FF3" w:rsidRPr="002D0CDF" w:rsidRDefault="00ED4FF3" w:rsidP="00E23B19">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v:textbox>
                </v:shape>
                <v:shape id="Надпись 327" o:spid="_x0000_s1516"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" filled="f" stroked="f">
                  <v:textbox inset=".5mm,.5mm,.5mm,0">
                    <w:txbxContent>
                      <w:p w:rsidR="00ED4FF3" w:rsidRPr="002D0CDF" w:rsidRDefault="00ED4FF3" w:rsidP="00E23B19">
                        <w:pPr>
                          <w:ind w:firstLine="0"/>
                          <w:jc w:val="center"/>
                          <w:rPr>
                            <w:rFonts w:ascii="Arial" w:hAnsi="Arial" w:cs="Arial"/>
                            <w:sz w:val="18"/>
                            <w:szCs w:val="18"/>
                          </w:rPr>
                        </w:pPr>
                        <w:r w:rsidRPr="0066310D">
                          <w:rPr>
                            <w:sz w:val="18"/>
                            <w:szCs w:val="18"/>
                          </w:rPr>
                          <w:t>Дата</w:t>
                        </w:r>
                      </w:p>
                    </w:txbxContent>
                  </v:textbox>
                </v:shape>
                <v:shape id="Надпись 328" o:spid="_x0000_s151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" filled="f" stroked="f">
                  <v:textbox inset=".5mm,0,.5mm,0">
                    <w:txbxContent>
                      <w:p w:rsidR="00ED4FF3" w:rsidRPr="002D0CDF" w:rsidRDefault="00ED4FF3" w:rsidP="00E23B19">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421" o:spid="_x0000_s151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" filled="f" stroked="f">
                  <v:textbox inset=".5mm,0,.5mm,0">
                    <w:txbxContent>
                      <w:p w:rsidR="00ED4FF3" w:rsidRPr="002D0CDF" w:rsidRDefault="00ED4FF3" w:rsidP="00E23B19">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422" o:spid="_x0000_s151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" filled="f" stroked="f">
                  <v:textbox inset=".5mm,0,.5mm,0">
                    <w:txbxContent>
                      <w:p w:rsidR="00ED4FF3" w:rsidRPr="00AD2DCB" w:rsidRDefault="00ED4FF3" w:rsidP="00E23B19">
                        <w:pPr>
                          <w:ind w:firstLine="0"/>
                          <w:rPr>
                            <w:sz w:val="20"/>
                            <w:szCs w:val="20"/>
                          </w:rPr>
                        </w:pPr>
                        <w:r w:rsidRPr="00AD2DCB">
                          <w:rPr>
                            <w:sz w:val="20"/>
                            <w:szCs w:val="20"/>
                          </w:rPr>
                          <w:t>Утв.</w:t>
                        </w:r>
                      </w:p>
                    </w:txbxContent>
                  </v:textbox>
                </v:shape>
                <v:shape id="Надпись 423" o:spid="_x0000_s152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" filled="f" stroked="f">
                  <v:textbox inset=".5mm,.5mm,.5mm,0">
                    <w:txbxContent>
                      <w:p w:rsidR="00ED4FF3" w:rsidRPr="002D0CDF" w:rsidRDefault="00ED4FF3" w:rsidP="00E23B19">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424" o:spid="_x0000_s152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" filled="f" stroked="f">
                  <v:textbox inset=".5mm,.5mm,.5mm,0">
                    <w:txbxContent>
                      <w:p w:rsidR="00ED4FF3" w:rsidRPr="002D0CDF" w:rsidRDefault="00ED4FF3" w:rsidP="00E23B19">
                        <w:pPr>
                          <w:ind w:firstLine="0"/>
                          <w:jc w:val="center"/>
                          <w:rPr>
                            <w:rFonts w:ascii="Arial" w:hAnsi="Arial" w:cs="Arial"/>
                            <w:sz w:val="18"/>
                            <w:szCs w:val="18"/>
                          </w:rPr>
                        </w:pPr>
                        <w:r w:rsidRPr="0066310D">
                          <w:rPr>
                            <w:sz w:val="18"/>
                            <w:szCs w:val="18"/>
                          </w:rPr>
                          <w:t>Лист</w:t>
                        </w:r>
                      </w:p>
                    </w:txbxContent>
                  </v:textbox>
                </v:shape>
                <v:shape id="Надпись 425" o:spid="_x0000_s1522"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" filled="f" stroked="f">
                  <v:textbox inset=".5mm,0,.5mm,0">
                    <w:txbxContent>
                      <w:p w:rsidR="00ED4FF3" w:rsidRPr="0066310D" w:rsidRDefault="00ED4FF3" w:rsidP="00E23B19">
                        <w:pPr>
                          <w:ind w:firstLine="0"/>
                          <w:jc w:val="center"/>
                          <w:rPr>
                            <w:sz w:val="36"/>
                            <w:szCs w:val="36"/>
                          </w:rPr>
                        </w:pPr>
                        <w:r>
                          <w:rPr>
                            <w:sz w:val="36"/>
                            <w:szCs w:val="36"/>
                          </w:rPr>
                          <w:t>ДП 00</w:t>
                        </w:r>
                        <w:r w:rsidRPr="0066310D">
                          <w:rPr>
                            <w:sz w:val="36"/>
                            <w:szCs w:val="36"/>
                          </w:rPr>
                          <w:t>.</w:t>
                        </w:r>
                        <w:proofErr w:type="gramStart"/>
                        <w:r w:rsidRPr="0066310D">
                          <w:rPr>
                            <w:sz w:val="36"/>
                            <w:szCs w:val="36"/>
                          </w:rPr>
                          <w:t>0</w:t>
                        </w:r>
                        <w:r>
                          <w:rPr>
                            <w:sz w:val="36"/>
                            <w:szCs w:val="36"/>
                          </w:rPr>
                          <w:t>0</w:t>
                        </w:r>
                        <w:r w:rsidRPr="0066310D">
                          <w:rPr>
                            <w:sz w:val="36"/>
                            <w:szCs w:val="36"/>
                          </w:rPr>
                          <w:t>.ПЗ</w:t>
                        </w:r>
                        <w:proofErr w:type="gramEnd"/>
                      </w:p>
                    </w:txbxContent>
                  </v:textbox>
                </v:shape>
                <v:shape id="Надпись 426" o:spid="_x0000_s1523"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" filled="f" stroked="f">
                  <v:textbox inset=".5mm,0,.5mm,0">
                    <w:txbxContent>
                      <w:p w:rsidR="00ED4FF3" w:rsidRPr="0066310D" w:rsidRDefault="00ED4FF3" w:rsidP="00E23B19">
                        <w:pPr>
                          <w:ind w:firstLine="0"/>
                          <w:jc w:val="center"/>
                          <w:rPr>
                            <w:sz w:val="36"/>
                            <w:szCs w:val="36"/>
                          </w:rPr>
                        </w:pPr>
                        <w:r w:rsidRPr="0066310D">
                          <w:rPr>
                            <w:sz w:val="36"/>
                            <w:szCs w:val="36"/>
                          </w:rPr>
                          <w:t>БГТУ</w:t>
                        </w:r>
                      </w:p>
                      <w:p w:rsidR="00ED4FF3" w:rsidRPr="0066310D" w:rsidRDefault="00ED4FF3" w:rsidP="00E23B19">
                        <w:pPr>
                          <w:ind w:firstLine="0"/>
                          <w:jc w:val="center"/>
                          <w:rPr>
                            <w:sz w:val="36"/>
                            <w:szCs w:val="36"/>
                          </w:rPr>
                        </w:pPr>
                        <w:r w:rsidRPr="008A46C4">
                          <w:rPr>
                            <w:color w:val="000000"/>
                            <w:sz w:val="36"/>
                            <w:szCs w:val="36"/>
                            <w:shd w:val="clear" w:color="auto" w:fill="FFFFFF"/>
                          </w:rPr>
                          <w:t>74319</w:t>
                        </w:r>
                        <w:r>
                          <w:rPr>
                            <w:sz w:val="36"/>
                            <w:szCs w:val="36"/>
                          </w:rPr>
                          <w:t>09, 2020</w:t>
                        </w:r>
                      </w:p>
                    </w:txbxContent>
                  </v:textbox>
                </v:shape>
                <v:shape id="Надпись 427" o:spid="_x0000_s1524" type="#_x0000_t202" style="position:absolute;left:23452;top:94101;width:25191;height:9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" filled="f" stroked="f">
                  <v:textbox inset=".5mm,0,.5mm,0">
                    <w:txbxContent>
                      <w:p w:rsidR="00ED4FF3" w:rsidRPr="00AD2DCB" w:rsidRDefault="00ED4FF3" w:rsidP="00C74E95">
                        <w:pPr>
                          <w:suppressAutoHyphens/>
                          <w:ind w:firstLine="0"/>
                          <w:jc w:val="center"/>
                          <w:rPr>
                            <w:rFonts w:ascii="Arial" w:hAnsi="Arial" w:cs="Arial"/>
                            <w:sz w:val="24"/>
                            <w:szCs w:val="24"/>
                          </w:rPr>
                        </w:pPr>
                        <w:r>
                          <w:rPr>
                            <w:sz w:val="24"/>
                            <w:szCs w:val="24"/>
                          </w:rPr>
                          <w:t>Заключение</w:t>
                        </w:r>
                      </w:p>
                    </w:txbxContent>
                  </v:textbox>
                </v:shape>
                <v:shape id="Надпись 428" o:spid="_x0000_s152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" filled="f" stroked="f">
                  <v:textbox inset=".5mm,0,.5mm,0">
                    <w:txbxContent>
                      <w:p w:rsidR="00ED4FF3" w:rsidRPr="002D0CDF" w:rsidRDefault="00ED4FF3" w:rsidP="00E23B19">
                        <w:pPr>
                          <w:ind w:firstLine="0"/>
                          <w:rPr>
                            <w:rFonts w:ascii="Arial" w:hAnsi="Arial" w:cs="Arial"/>
                            <w:sz w:val="20"/>
                            <w:szCs w:val="20"/>
                          </w:rPr>
                        </w:pPr>
                        <w:r w:rsidRPr="00BA79C2">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429" o:spid="_x0000_s1526"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" filled="f" stroked="f">
                  <v:textbox inset=".5mm,0,.5mm,0">
                    <w:txbxContent>
                      <w:p w:rsidR="00ED4FF3" w:rsidRPr="002D0CDF" w:rsidRDefault="00ED4FF3" w:rsidP="00E23B19">
                        <w:pPr>
                          <w:ind w:firstLine="0"/>
                          <w:rPr>
                            <w:rFonts w:ascii="Arial" w:hAnsi="Arial" w:cs="Arial"/>
                            <w:spacing w:val="-6"/>
                            <w:sz w:val="20"/>
                            <w:szCs w:val="20"/>
                          </w:rPr>
                        </w:pPr>
                        <w:r>
                          <w:rPr>
                            <w:spacing w:val="-6"/>
                            <w:sz w:val="20"/>
                            <w:szCs w:val="20"/>
                          </w:rPr>
                          <w:t>Савчук</w:t>
                        </w:r>
                      </w:p>
                      <w:p w:rsidR="00ED4FF3" w:rsidRPr="002D0CDF" w:rsidRDefault="00ED4FF3" w:rsidP="00E23B19">
                        <w:pPr>
                          <w:rPr>
                            <w:rFonts w:ascii="Arial" w:hAnsi="Arial" w:cs="Arial"/>
                            <w:sz w:val="20"/>
                            <w:szCs w:val="20"/>
                          </w:rPr>
                        </w:pPr>
                      </w:p>
                      <w:p w:rsidR="00ED4FF3" w:rsidRPr="002D0CDF" w:rsidRDefault="00ED4FF3" w:rsidP="00E23B19">
                        <w:pPr>
                          <w:rPr>
                            <w:rFonts w:ascii="Arial" w:hAnsi="Arial" w:cs="Arial"/>
                            <w:sz w:val="20"/>
                            <w:szCs w:val="20"/>
                          </w:rPr>
                        </w:pPr>
                      </w:p>
                    </w:txbxContent>
                  </v:textbox>
                </v:shape>
                <v:shape id="Надпись 430" o:spid="_x0000_s152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" filled="f" stroked="f">
                  <v:textbox inset=".5mm,.5mm,.5mm,0">
                    <w:txbxContent>
                      <w:p w:rsidR="00ED4FF3" w:rsidRPr="00AD2DCB" w:rsidRDefault="00ED4FF3" w:rsidP="00E23B19">
                        <w:pPr>
                          <w:ind w:firstLine="0"/>
                          <w:jc w:val="center"/>
                          <w:rPr>
                            <w:sz w:val="18"/>
                            <w:szCs w:val="18"/>
                          </w:rPr>
                        </w:pPr>
                        <w:r w:rsidRPr="00AD2DCB">
                          <w:rPr>
                            <w:sz w:val="18"/>
                            <w:szCs w:val="18"/>
                          </w:rPr>
                          <w:t>у</w:t>
                        </w:r>
                      </w:p>
                    </w:txbxContent>
                  </v:textbox>
                </v:shape>
                <v:shape id="Надпись 431" o:spid="_x0000_s152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" filled="f" stroked="f">
                  <v:textbox inset=".5mm,.5mm,.5mm,0">
                    <w:txbxContent>
                      <w:p w:rsidR="00ED4FF3" w:rsidRPr="00AD2DCB" w:rsidRDefault="00ED4FF3" w:rsidP="00E23B19">
                        <w:pPr>
                          <w:ind w:firstLine="0"/>
                          <w:jc w:val="center"/>
                          <w:rPr>
                            <w:sz w:val="18"/>
                            <w:szCs w:val="18"/>
                          </w:rPr>
                        </w:pPr>
                        <w:r w:rsidRPr="00AD2DCB">
                          <w:rPr>
                            <w:sz w:val="18"/>
                            <w:szCs w:val="18"/>
                          </w:rPr>
                          <w:t>1</w:t>
                        </w:r>
                      </w:p>
                    </w:txbxContent>
                  </v:textbox>
                </v:shape>
                <v:shape id="Надпись 432" o:spid="_x0000_s152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" filled="f" stroked="f">
                  <v:textbox inset=".5mm,.5mm,.5mm,0">
                    <w:txbxContent>
                      <w:p w:rsidR="00ED4FF3" w:rsidRPr="001B11F8" w:rsidRDefault="00ED4FF3" w:rsidP="00E23B19">
                        <w:pPr>
                          <w:ind w:firstLine="0"/>
                          <w:jc w:val="center"/>
                          <w:rPr>
                            <w:sz w:val="18"/>
                            <w:szCs w:val="18"/>
                          </w:rPr>
                        </w:pPr>
                        <w:r>
                          <w:rPr>
                            <w:sz w:val="18"/>
                            <w:szCs w:val="18"/>
                          </w:rPr>
                          <w:t>1</w:t>
                        </w:r>
                      </w:p>
                    </w:txbxContent>
                  </v:textbox>
                </v:shape>
                <v:shape id="Надпись 433" o:spid="_x0000_s153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" filled="f" stroked="f">
                  <v:textbox inset=".5mm,0,.5mm,0">
                    <w:txbxContent>
                      <w:p w:rsidR="00ED4FF3" w:rsidRPr="0066310D" w:rsidRDefault="00ED4FF3" w:rsidP="00E23B19">
                        <w:pPr>
                          <w:ind w:firstLine="0"/>
                          <w:rPr>
                            <w:sz w:val="20"/>
                            <w:szCs w:val="20"/>
                          </w:rPr>
                        </w:pPr>
                        <w:r w:rsidRPr="0066310D">
                          <w:rPr>
                            <w:sz w:val="20"/>
                            <w:szCs w:val="20"/>
                          </w:rPr>
                          <w:t>Консульт.</w:t>
                        </w:r>
                      </w:p>
                    </w:txbxContent>
                  </v:textbox>
                </v:shape>
                <v:shape id="Надпись 434" o:spid="_x0000_s1531"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" filled="f" stroked="f">
                  <v:textbox inset=".5mm,0,.5mm,0">
                    <w:txbxContent>
                      <w:p w:rsidR="00ED4FF3" w:rsidRPr="002D0CDF" w:rsidRDefault="00ED4FF3" w:rsidP="00E23B19">
                        <w:pPr>
                          <w:ind w:firstLine="0"/>
                          <w:rPr>
                            <w:rFonts w:ascii="Arial" w:hAnsi="Arial" w:cs="Arial"/>
                            <w:spacing w:val="-6"/>
                            <w:sz w:val="20"/>
                            <w:szCs w:val="20"/>
                          </w:rPr>
                        </w:pPr>
                      </w:p>
                      <w:p w:rsidR="00ED4FF3" w:rsidRPr="002D0CDF" w:rsidRDefault="00ED4FF3" w:rsidP="00E23B19">
                        <w:pPr>
                          <w:rPr>
                            <w:rFonts w:ascii="Arial" w:hAnsi="Arial" w:cs="Arial"/>
                            <w:sz w:val="20"/>
                            <w:szCs w:val="20"/>
                          </w:rPr>
                        </w:pPr>
                      </w:p>
                      <w:p w:rsidR="00ED4FF3" w:rsidRPr="002D0CDF" w:rsidRDefault="00ED4FF3" w:rsidP="00E23B19">
                        <w:pPr>
                          <w:rPr>
                            <w:rFonts w:ascii="Arial" w:hAnsi="Arial" w:cs="Arial"/>
                            <w:sz w:val="20"/>
                            <w:szCs w:val="20"/>
                          </w:rPr>
                        </w:pPr>
                      </w:p>
                    </w:txbxContent>
                  </v:textbox>
                </v:shape>
                <w10:wrap anchorx="page" anchory="page"/>
                <w10:anchorlock/>
              </v:group>
            </w:pict>
          </mc:Fallback>
        </mc:AlternateContent>
      </w:r>
      <w:r w:rsidR="00E23B19">
        <w:t>Заключение</w:t>
      </w:r>
      <w:bookmarkEnd w:id="231"/>
      <w:bookmarkEnd w:id="232"/>
    </w:p>
    <w:p w:rsidR="00425DF5" w:rsidRPr="004D0703" w:rsidRDefault="00436119" w:rsidP="005E739D">
      <w:r>
        <w:t xml:space="preserve">В процессе создания </w:t>
      </w:r>
      <w:r w:rsidR="00507033">
        <w:t>веб-сайта</w:t>
      </w:r>
      <w:r>
        <w:t xml:space="preserve"> «</w:t>
      </w:r>
      <w:r>
        <w:rPr>
          <w:lang w:val="en-US"/>
        </w:rPr>
        <w:t>BookLover</w:t>
      </w:r>
      <w:r>
        <w:t>»</w:t>
      </w:r>
      <w:r w:rsidRPr="00436119">
        <w:t xml:space="preserve"> </w:t>
      </w:r>
      <w:r>
        <w:t xml:space="preserve">был произведен аналитической обзор </w:t>
      </w:r>
      <w:r w:rsidR="006D30D5">
        <w:t>аналогов</w:t>
      </w:r>
      <w:r>
        <w:t xml:space="preserve"> и предметной области</w:t>
      </w:r>
      <w:r w:rsidR="0098609A">
        <w:t xml:space="preserve">, были найдены достоинства и недостатки каждого </w:t>
      </w:r>
      <w:r w:rsidR="00EB225C">
        <w:t>сайта</w:t>
      </w:r>
      <w:r w:rsidR="0098609A">
        <w:t xml:space="preserve">. При анализе </w:t>
      </w:r>
      <w:r w:rsidR="00EB225C">
        <w:t>аналогов</w:t>
      </w:r>
      <w:r w:rsidR="0098609A">
        <w:t xml:space="preserve"> было акцентировано внимание на </w:t>
      </w:r>
      <w:r w:rsidR="0082443D">
        <w:t xml:space="preserve">юзабилити, </w:t>
      </w:r>
      <w:r w:rsidR="00BA6C2B">
        <w:t xml:space="preserve">функциональные возможности, скорость загрузки и адаптивность. </w:t>
      </w:r>
      <w:r w:rsidR="00F3599C">
        <w:t xml:space="preserve">Были выявлены основные цели и требования к сайту. Также для качественной работы была выявлена целевая аудитория, созданы профили основных пользователей </w:t>
      </w:r>
      <w:r w:rsidR="00525EB2">
        <w:t>данного</w:t>
      </w:r>
      <w:r w:rsidR="00F3599C">
        <w:t xml:space="preserve"> </w:t>
      </w:r>
      <w:r w:rsidR="00980773">
        <w:t>веб-</w:t>
      </w:r>
      <w:r w:rsidR="00525EB2">
        <w:t>сайта</w:t>
      </w:r>
      <w:r w:rsidR="00980773">
        <w:t xml:space="preserve"> и </w:t>
      </w:r>
      <w:r w:rsidR="00F3599C">
        <w:t>прописаны их сценарии.</w:t>
      </w:r>
      <w:r w:rsidR="00367DBC">
        <w:t xml:space="preserve"> На основе сценариев была создана функциональная схема сайта, создан прототип и по прототипу </w:t>
      </w:r>
      <w:r w:rsidR="00F3786A">
        <w:t xml:space="preserve">созданы стилевые оформления элементов </w:t>
      </w:r>
      <w:r w:rsidR="00980773">
        <w:t>веб-сайта</w:t>
      </w:r>
      <w:r w:rsidR="00525EB2">
        <w:t>.</w:t>
      </w:r>
      <w:r w:rsidR="004D0703">
        <w:t xml:space="preserve"> После была создана верстка и функциональная составляющая сайта «</w:t>
      </w:r>
      <w:r w:rsidR="004D0703">
        <w:rPr>
          <w:lang w:val="en-US"/>
        </w:rPr>
        <w:t>BookLover</w:t>
      </w:r>
      <w:r w:rsidR="004D0703">
        <w:t>».</w:t>
      </w:r>
      <w:r w:rsidR="00525EB2">
        <w:t xml:space="preserve"> После разработки </w:t>
      </w:r>
      <w:r w:rsidR="00980773">
        <w:t>сайта</w:t>
      </w:r>
      <w:r w:rsidR="00525EB2">
        <w:t xml:space="preserve"> было проведено тестирование.</w:t>
      </w:r>
      <w:r w:rsidR="004D0703" w:rsidRPr="004D0703">
        <w:t xml:space="preserve"> </w:t>
      </w:r>
    </w:p>
    <w:p w:rsidR="00436119" w:rsidRDefault="004D0703" w:rsidP="005E739D">
      <w:r>
        <w:t xml:space="preserve">Веб-сайт был </w:t>
      </w:r>
      <w:r w:rsidR="0000556F">
        <w:t>создан таким образом, чтобы он выполнял все поставленные задачи и был удобен для все</w:t>
      </w:r>
      <w:r w:rsidR="00396B56">
        <w:t>х</w:t>
      </w:r>
      <w:r w:rsidR="0000556F">
        <w:t xml:space="preserve"> посетителей, а также, чтобы данный </w:t>
      </w:r>
      <w:r w:rsidR="00BE65D8">
        <w:t>сайт</w:t>
      </w:r>
      <w:r w:rsidR="0000556F">
        <w:t xml:space="preserve"> мог приносить прибыль.</w:t>
      </w:r>
      <w:r w:rsidR="00221D7D">
        <w:t xml:space="preserve"> Важно было сделать его современным и быстрым.</w:t>
      </w:r>
    </w:p>
    <w:p w:rsidR="00221D7D" w:rsidRPr="007B28A4" w:rsidRDefault="00221D7D" w:rsidP="007B28A4">
      <w:r>
        <w:t xml:space="preserve">В качестве основный </w:t>
      </w:r>
      <w:r w:rsidR="0036244B">
        <w:t>технологий и инструментов</w:t>
      </w:r>
      <w:r w:rsidR="00B44372">
        <w:t xml:space="preserve"> для разработки </w:t>
      </w:r>
      <w:r w:rsidR="00BE65D8">
        <w:t>веб-сайта «</w:t>
      </w:r>
      <w:r w:rsidR="00BE65D8">
        <w:rPr>
          <w:lang w:val="en-US"/>
        </w:rPr>
        <w:t>BookLover</w:t>
      </w:r>
      <w:r w:rsidR="00BE65D8">
        <w:t>»</w:t>
      </w:r>
      <w:r w:rsidR="00B44372">
        <w:t xml:space="preserve"> был использован </w:t>
      </w:r>
      <w:r w:rsidR="00D45825">
        <w:t>фреймворк</w:t>
      </w:r>
      <w:r w:rsidR="00B44372">
        <w:t xml:space="preserve"> </w:t>
      </w:r>
      <w:r w:rsidR="00B44372">
        <w:rPr>
          <w:lang w:val="en-US"/>
        </w:rPr>
        <w:t>Bootstrap</w:t>
      </w:r>
      <w:r w:rsidR="00B44372" w:rsidRPr="00B44372">
        <w:t xml:space="preserve"> 4</w:t>
      </w:r>
      <w:r w:rsidR="007B28A4">
        <w:t xml:space="preserve"> для адаптивности сайта</w:t>
      </w:r>
      <w:r w:rsidR="00D45825">
        <w:t xml:space="preserve">, </w:t>
      </w:r>
      <w:r w:rsidR="00D45825">
        <w:rPr>
          <w:lang w:val="en-US"/>
        </w:rPr>
        <w:t>HTML</w:t>
      </w:r>
      <w:r w:rsidR="00D45825" w:rsidRPr="00D45825">
        <w:t>5</w:t>
      </w:r>
      <w:r w:rsidR="00D45825">
        <w:t>,</w:t>
      </w:r>
      <w:r w:rsidR="00D45825" w:rsidRPr="00D45825">
        <w:t xml:space="preserve"> </w:t>
      </w:r>
      <w:r w:rsidR="00D45825">
        <w:rPr>
          <w:lang w:val="en-US"/>
        </w:rPr>
        <w:t>CSS</w:t>
      </w:r>
      <w:r w:rsidR="007B28A4">
        <w:t xml:space="preserve">3 </w:t>
      </w:r>
      <w:r w:rsidR="00D45825">
        <w:rPr>
          <w:lang w:val="en-US"/>
        </w:rPr>
        <w:t>javaScript</w:t>
      </w:r>
      <w:r w:rsidR="00D45825">
        <w:t>, jQuery</w:t>
      </w:r>
      <w:r w:rsidR="007B28A4" w:rsidRPr="007B28A4">
        <w:t xml:space="preserve"> </w:t>
      </w:r>
      <w:r w:rsidR="007B28A4">
        <w:t>для верстки сайта</w:t>
      </w:r>
      <w:r w:rsidR="00D45825">
        <w:t xml:space="preserve">, </w:t>
      </w:r>
      <w:r w:rsidR="007B28A4">
        <w:rPr>
          <w:lang w:val="en-US"/>
        </w:rPr>
        <w:t>PHP</w:t>
      </w:r>
      <w:r w:rsidR="007B28A4">
        <w:t xml:space="preserve"> для написания функциональной составляющей. </w:t>
      </w:r>
      <w:r w:rsidR="007B28A4" w:rsidRPr="00963639">
        <w:rPr>
          <w:spacing w:val="4"/>
          <w:szCs w:val="28"/>
          <w:shd w:val="clear" w:color="auto" w:fill="FFFFFF"/>
        </w:rPr>
        <w:t xml:space="preserve">База данных для проекта создавалась в СУБД </w:t>
      </w:r>
      <w:r w:rsidR="007B28A4" w:rsidRPr="00963639">
        <w:rPr>
          <w:spacing w:val="4"/>
          <w:szCs w:val="28"/>
          <w:shd w:val="clear" w:color="auto" w:fill="FFFFFF"/>
          <w:lang w:val="en-US"/>
        </w:rPr>
        <w:t>MySQL</w:t>
      </w:r>
      <w:r w:rsidR="007B28A4">
        <w:rPr>
          <w:spacing w:val="4"/>
          <w:szCs w:val="28"/>
          <w:shd w:val="clear" w:color="auto" w:fill="FFFFFF"/>
        </w:rPr>
        <w:t xml:space="preserve">. </w:t>
      </w:r>
    </w:p>
    <w:p w:rsidR="00221D7D" w:rsidRDefault="00E02555" w:rsidP="005E739D">
      <w:r>
        <w:t>В итоге был разработан веб-сайт «</w:t>
      </w:r>
      <w:r>
        <w:rPr>
          <w:lang w:val="en-US"/>
        </w:rPr>
        <w:t>BookLover</w:t>
      </w:r>
      <w:r>
        <w:t>»</w:t>
      </w:r>
      <w:r w:rsidR="00922C00">
        <w:t>, где были выполнен</w:t>
      </w:r>
      <w:r w:rsidR="00396B56">
        <w:t>ы все поставленные задачи</w:t>
      </w:r>
      <w:r w:rsidR="00922C00">
        <w:t xml:space="preserve"> в полном объеме.</w:t>
      </w:r>
    </w:p>
    <w:p w:rsidR="001B11F8" w:rsidRDefault="001B11F8" w:rsidP="001B11F8">
      <w:r>
        <w:br w:type="page"/>
      </w:r>
    </w:p>
    <w:bookmarkStart w:id="233" w:name="_Toc41742070"/>
    <w:bookmarkStart w:id="234" w:name="_Toc42269120"/>
    <w:p w:rsidR="0064239A" w:rsidRDefault="00152AA1" w:rsidP="001B11F8">
      <w:pPr>
        <w:pStyle w:val="aff"/>
        <w:outlineLvl w:val="0"/>
      </w:pPr>
      <w:r>
        <w:rPr>
          <w:noProof/>
          <w:lang w:eastAsia="ru-RU"/>
        </w:rPr>
        <w:lastRenderedPageBreak/>
        <mc:AlternateContent>
          <mc:Choice Requires="wps">
            <w:drawing>
              <wp:anchor distT="0" distB="0" distL="114300" distR="114300" simplePos="0" relativeHeight="251794943" behindDoc="0" locked="0" layoutInCell="1" allowOverlap="1" wp14:anchorId="4EF80E5D" wp14:editId="1D4BDF1A">
                <wp:simplePos x="0" y="0"/>
                <wp:positionH relativeFrom="margin">
                  <wp:posOffset>6085033</wp:posOffset>
                </wp:positionH>
                <wp:positionV relativeFrom="paragraph">
                  <wp:posOffset>-391795</wp:posOffset>
                </wp:positionV>
                <wp:extent cx="345989" cy="271780"/>
                <wp:effectExtent l="0" t="0" r="16510" b="13970"/>
                <wp:wrapNone/>
                <wp:docPr id="625" name="Прямоугольник 625"/>
                <wp:cNvGraphicFramePr/>
                <a:graphic xmlns:a="http://schemas.openxmlformats.org/drawingml/2006/main">
                  <a:graphicData uri="http://schemas.microsoft.com/office/word/2010/wordprocessingShape">
                    <wps:wsp>
                      <wps:cNvSpPr/>
                      <wps:spPr>
                        <a:xfrm>
                          <a:off x="0" y="0"/>
                          <a:ext cx="345989" cy="2717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9F4062" id="Прямоугольник 625" o:spid="_x0000_s1026" style="position:absolute;margin-left:479.15pt;margin-top:-30.85pt;width:27.25pt;height:21.4pt;z-index:25179494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" fillcolor="white [3212]" strokecolor="white [3212]" strokeweight="1pt">
                <w10:wrap anchorx="margin"/>
              </v:rect>
            </w:pict>
          </mc:Fallback>
        </mc:AlternateContent>
      </w:r>
      <w:r w:rsidR="001B11F8" w:rsidRPr="0013781E">
        <w:rPr>
          <w:noProof/>
          <w:lang w:eastAsia="ru-RU"/>
        </w:rPr>
        <mc:AlternateContent>
          <mc:Choice Requires="wpg">
            <w:drawing>
              <wp:anchor distT="0" distB="0" distL="114300" distR="114300" simplePos="0" relativeHeight="251771391" behindDoc="1" locked="1" layoutInCell="1" allowOverlap="1" wp14:anchorId="02BAAFB5" wp14:editId="4EF35C43">
                <wp:simplePos x="0" y="0"/>
                <wp:positionH relativeFrom="page">
                  <wp:posOffset>720090</wp:posOffset>
                </wp:positionH>
                <wp:positionV relativeFrom="page">
                  <wp:posOffset>180340</wp:posOffset>
                </wp:positionV>
                <wp:extent cx="6660000" cy="10332000"/>
                <wp:effectExtent l="0" t="0" r="26670" b="31750"/>
                <wp:wrapNone/>
                <wp:docPr id="435" name="Группа 435"/>
                <wp:cNvGraphicFramePr/>
                <a:graphic xmlns:a="http://schemas.openxmlformats.org/drawingml/2006/main">
                  <a:graphicData uri="http://schemas.microsoft.com/office/word/2010/wordprocessingGroup">
                    <wpg:wgp>
                      <wpg:cNvGrpSpPr/>
                      <wpg:grpSpPr>
                        <a:xfrm>
                          <a:off x="0" y="0"/>
                          <a:ext cx="6660000" cy="10332000"/>
                          <a:chOff x="0" y="0"/>
                          <a:chExt cx="6662946" cy="10334945"/>
                        </a:xfrm>
                      </wpg:grpSpPr>
                      <wps:wsp>
                        <wps:cNvPr id="436" name="Прямая соединительная линия 436"/>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7" name="Прямая соединительная линия 437"/>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8" name="Прямая соединительная линия 438"/>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9" name="Прямая соединительная линия 439"/>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0" name="Прямая соединительная линия 440"/>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1" name="Прямая соединительная линия 441"/>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2" name="Прямая соединительная линия 442"/>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3" name="Прямая соединительная линия 443"/>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 name="Прямая соединительная линия 444"/>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5" name="Прямая соединительная линия 445"/>
                        <wps:cNvCnPr>
                          <a:cxnSpLocks noChangeShapeType="1"/>
                        </wps:cNvCnPr>
                        <wps:spPr bwMode="auto">
                          <a:xfrm>
                            <a:off x="1442852"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 name="Прямая соединительная линия 446"/>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7" name="Прямая соединительная линия 447"/>
                        <wps:cNvCnPr>
                          <a:cxnSpLocks noChangeShapeType="1"/>
                        </wps:cNvCnPr>
                        <wps:spPr bwMode="auto">
                          <a:xfrm>
                            <a:off x="255320"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29" name="Прямая соединительная линия 4129"/>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0" name="Прямая соединительная линия 4130"/>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8" name="Прямая соединительная линия 448"/>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 name="Прямая соединительная линия 449"/>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0" name="Прямая соединительная линия 450"/>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1" name="Прямая соединительная линия 451"/>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2" name="Прямая соединительная линия 452"/>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 name="Прямая соединительная линия 453"/>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 name="Прямоугольник 454"/>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5" name="Надпись 455"/>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1B11F8">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456" name="Надпись 456"/>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1B11F8">
                              <w:pPr>
                                <w:ind w:firstLine="0"/>
                                <w:jc w:val="center"/>
                                <w:rPr>
                                  <w:rFonts w:ascii="Arial" w:hAnsi="Arial" w:cs="Arial"/>
                                  <w:sz w:val="18"/>
                                  <w:szCs w:val="18"/>
                                </w:rPr>
                              </w:pPr>
                              <w:r w:rsidRPr="0066310D">
                                <w:rPr>
                                  <w:sz w:val="18"/>
                                  <w:szCs w:val="18"/>
                                </w:rPr>
                                <w:t>Изм</w:t>
                              </w:r>
                            </w:p>
                          </w:txbxContent>
                        </wps:txbx>
                        <wps:bodyPr rot="0" vert="horz" wrap="square" lIns="18000" tIns="18000" rIns="18000" bIns="0" anchor="t" anchorCtr="0" upright="1">
                          <a:noAutofit/>
                        </wps:bodyPr>
                      </wps:wsp>
                      <wps:wsp>
                        <wps:cNvPr id="457" name="Надпись 457"/>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D4FF3" w:rsidRPr="002D0CDF" w:rsidRDefault="00ED4FF3" w:rsidP="001B11F8">
                              <w:pPr>
                                <w:ind w:firstLine="0"/>
                                <w:jc w:val="center"/>
                              </w:pPr>
                              <w:r w:rsidRPr="0066310D">
                                <w:rPr>
                                  <w:sz w:val="18"/>
                                  <w:szCs w:val="18"/>
                                </w:rPr>
                                <w:t>Лист</w:t>
                              </w:r>
                            </w:p>
                          </w:txbxContent>
                        </wps:txbx>
                        <wps:bodyPr rot="0" vert="horz" wrap="square" lIns="18000" tIns="18000" rIns="18000" bIns="0" anchor="t" anchorCtr="0" upright="1">
                          <a:noAutofit/>
                        </wps:bodyPr>
                      </wps:wsp>
                      <wps:wsp>
                        <wps:cNvPr id="458" name="Надпись 458"/>
                        <wps:cNvSpPr txBox="1">
                          <a:spLocks noChangeArrowheads="1"/>
                        </wps:cNvSpPr>
                        <wps:spPr bwMode="auto">
                          <a:xfrm>
                            <a:off x="593766" y="925087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1B11F8">
                              <w:pPr>
                                <w:ind w:firstLine="0"/>
                                <w:jc w:val="center"/>
                                <w:rPr>
                                  <w:rFonts w:ascii="Arial" w:hAnsi="Arial" w:cs="Arial"/>
                                  <w:sz w:val="18"/>
                                  <w:szCs w:val="18"/>
                                </w:rPr>
                              </w:pPr>
                              <w:r w:rsidRPr="00CB08A5">
                                <w:rPr>
                                  <w:sz w:val="18"/>
                                  <w:szCs w:val="18"/>
                                </w:rPr>
                                <w:t>№</w:t>
                              </w:r>
                              <w:r w:rsidRPr="002D0CDF">
                                <w:rPr>
                                  <w:rFonts w:ascii="Arial" w:hAnsi="Arial" w:cs="Arial"/>
                                  <w:sz w:val="18"/>
                                  <w:szCs w:val="18"/>
                                </w:rPr>
                                <w:t xml:space="preserve"> </w:t>
                              </w:r>
                              <w:r w:rsidRPr="0066310D">
                                <w:rPr>
                                  <w:sz w:val="18"/>
                                  <w:szCs w:val="18"/>
                                </w:rPr>
                                <w:t>документа</w:t>
                              </w:r>
                            </w:p>
                          </w:txbxContent>
                        </wps:txbx>
                        <wps:bodyPr rot="0" vert="horz" wrap="square" lIns="18000" tIns="18000" rIns="18000" bIns="0" anchor="t" anchorCtr="0" upright="1">
                          <a:noAutofit/>
                        </wps:bodyPr>
                      </wps:wsp>
                      <wps:wsp>
                        <wps:cNvPr id="459" name="Надпись 459"/>
                        <wps:cNvSpPr txBox="1">
                          <a:spLocks noChangeArrowheads="1"/>
                        </wps:cNvSpPr>
                        <wps:spPr bwMode="auto">
                          <a:xfrm>
                            <a:off x="617517" y="9446821"/>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1A63C2" w:rsidRDefault="00ED4FF3" w:rsidP="001B11F8">
                              <w:pPr>
                                <w:ind w:firstLine="0"/>
                                <w:rPr>
                                  <w:rFonts w:ascii="Arial" w:hAnsi="Arial" w:cs="Arial"/>
                                  <w:sz w:val="20"/>
                                  <w:szCs w:val="20"/>
                                </w:rPr>
                              </w:pPr>
                              <w:r>
                                <w:rPr>
                                  <w:sz w:val="20"/>
                                  <w:szCs w:val="20"/>
                                </w:rPr>
                                <w:t>Завадская</w:t>
                              </w:r>
                              <w:r>
                                <w:rPr>
                                  <w:sz w:val="20"/>
                                  <w:szCs w:val="20"/>
                                </w:rPr>
                                <w:tab/>
                              </w:r>
                            </w:p>
                            <w:p w:rsidR="00ED4FF3" w:rsidRPr="002D0CDF" w:rsidRDefault="00ED4FF3" w:rsidP="001B11F8"/>
                          </w:txbxContent>
                        </wps:txbx>
                        <wps:bodyPr rot="0" vert="horz" wrap="square" lIns="18000" tIns="0" rIns="18000" bIns="0" anchor="t" anchorCtr="0" upright="1">
                          <a:noAutofit/>
                        </wps:bodyPr>
                      </wps:wsp>
                      <wps:wsp>
                        <wps:cNvPr id="460" name="Надпись 460"/>
                        <wps:cNvSpPr txBox="1">
                          <a:spLocks noChangeArrowheads="1"/>
                        </wps:cNvSpPr>
                        <wps:spPr bwMode="auto">
                          <a:xfrm>
                            <a:off x="617517" y="960713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1B11F8">
                              <w:pPr>
                                <w:ind w:firstLine="0"/>
                                <w:rPr>
                                  <w:rFonts w:ascii="Arial" w:hAnsi="Arial" w:cs="Arial"/>
                                  <w:spacing w:val="-6"/>
                                  <w:sz w:val="20"/>
                                  <w:szCs w:val="20"/>
                                </w:rPr>
                              </w:pPr>
                              <w:r>
                                <w:rPr>
                                  <w:spacing w:val="-6"/>
                                  <w:sz w:val="20"/>
                                  <w:szCs w:val="20"/>
                                </w:rPr>
                                <w:t>Потапенко</w:t>
                              </w:r>
                            </w:p>
                            <w:p w:rsidR="00ED4FF3" w:rsidRPr="002D0CDF" w:rsidRDefault="00ED4FF3" w:rsidP="001B11F8">
                              <w:pPr>
                                <w:ind w:firstLine="0"/>
                                <w:rPr>
                                  <w:rFonts w:ascii="Arial" w:hAnsi="Arial" w:cs="Arial"/>
                                  <w:sz w:val="20"/>
                                  <w:szCs w:val="20"/>
                                </w:rPr>
                              </w:pPr>
                            </w:p>
                            <w:p w:rsidR="00ED4FF3" w:rsidRDefault="00ED4FF3" w:rsidP="001B11F8">
                              <w:pPr>
                                <w:ind w:firstLine="0"/>
                              </w:pPr>
                            </w:p>
                          </w:txbxContent>
                        </wps:txbx>
                        <wps:bodyPr rot="0" vert="horz" wrap="square" lIns="18000" tIns="0" rIns="18000" bIns="0" anchor="t" anchorCtr="0" upright="1">
                          <a:noAutofit/>
                        </wps:bodyPr>
                      </wps:wsp>
                      <wps:wsp>
                        <wps:cNvPr id="461" name="Надпись 461"/>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1B11F8">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1B11F8">
                              <w:pPr>
                                <w:rPr>
                                  <w:rFonts w:ascii="Arial" w:hAnsi="Arial" w:cs="Arial"/>
                                  <w:sz w:val="20"/>
                                  <w:szCs w:val="20"/>
                                </w:rPr>
                              </w:pPr>
                            </w:p>
                          </w:txbxContent>
                        </wps:txbx>
                        <wps:bodyPr rot="0" vert="horz" wrap="square" lIns="18000" tIns="0" rIns="18000" bIns="0" anchor="t" anchorCtr="0" upright="1">
                          <a:noAutofit/>
                        </wps:bodyPr>
                      </wps:wsp>
                      <wps:wsp>
                        <wps:cNvPr id="462" name="Надпись 462"/>
                        <wps:cNvSpPr txBox="1">
                          <a:spLocks noChangeArrowheads="1"/>
                        </wps:cNvSpPr>
                        <wps:spPr bwMode="auto">
                          <a:xfrm>
                            <a:off x="1425039" y="925087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1B11F8">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wps:txbx>
                        <wps:bodyPr rot="0" vert="horz" wrap="square" lIns="18000" tIns="18000" rIns="18000" bIns="0" anchor="t" anchorCtr="0" upright="1">
                          <a:noAutofit/>
                        </wps:bodyPr>
                      </wps:wsp>
                      <wps:wsp>
                        <wps:cNvPr id="463" name="Надпись 463"/>
                        <wps:cNvSpPr txBox="1">
                          <a:spLocks noChangeArrowheads="1"/>
                        </wps:cNvSpPr>
                        <wps:spPr bwMode="auto">
                          <a:xfrm>
                            <a:off x="1971304"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1B11F8">
                              <w:pPr>
                                <w:ind w:firstLine="0"/>
                                <w:jc w:val="center"/>
                                <w:rPr>
                                  <w:rFonts w:ascii="Arial" w:hAnsi="Arial" w:cs="Arial"/>
                                  <w:sz w:val="18"/>
                                  <w:szCs w:val="18"/>
                                </w:rPr>
                              </w:pPr>
                              <w:r w:rsidRPr="0066310D">
                                <w:rPr>
                                  <w:sz w:val="18"/>
                                  <w:szCs w:val="18"/>
                                </w:rPr>
                                <w:t>Дата</w:t>
                              </w:r>
                            </w:p>
                          </w:txbxContent>
                        </wps:txbx>
                        <wps:bodyPr rot="0" vert="horz" wrap="square" lIns="18000" tIns="18000" rIns="18000" bIns="0" anchor="t" anchorCtr="0" upright="1">
                          <a:noAutofit/>
                        </wps:bodyPr>
                      </wps:wsp>
                      <wps:wsp>
                        <wps:cNvPr id="464" name="Надпись 464"/>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1B11F8">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465" name="Надпись 465"/>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1B11F8">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466" name="Надпись 466"/>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1B11F8">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513" name="Надпись 513"/>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1B11F8">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514" name="Надпись 514"/>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1B11F8">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515" name="Надпись 515"/>
                        <wps:cNvSpPr txBox="1">
                          <a:spLocks noChangeArrowheads="1"/>
                        </wps:cNvSpPr>
                        <wps:spPr bwMode="auto">
                          <a:xfrm>
                            <a:off x="2339439" y="8989621"/>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1B11F8">
                              <w:pPr>
                                <w:ind w:firstLine="0"/>
                                <w:jc w:val="center"/>
                                <w:rPr>
                                  <w:sz w:val="36"/>
                                  <w:szCs w:val="36"/>
                                </w:rPr>
                              </w:pPr>
                              <w:r>
                                <w:rPr>
                                  <w:sz w:val="36"/>
                                  <w:szCs w:val="36"/>
                                </w:rPr>
                                <w:t>ДП 00</w:t>
                              </w:r>
                              <w:r w:rsidRPr="0066310D">
                                <w:rPr>
                                  <w:sz w:val="36"/>
                                  <w:szCs w:val="36"/>
                                </w:rPr>
                                <w:t>.</w:t>
                              </w:r>
                              <w:proofErr w:type="gramStart"/>
                              <w:r w:rsidRPr="0066310D">
                                <w:rPr>
                                  <w:sz w:val="36"/>
                                  <w:szCs w:val="36"/>
                                </w:rPr>
                                <w:t>0</w:t>
                              </w:r>
                              <w:r>
                                <w:rPr>
                                  <w:sz w:val="36"/>
                                  <w:szCs w:val="36"/>
                                </w:rPr>
                                <w:t>0</w:t>
                              </w:r>
                              <w:r w:rsidRPr="0066310D">
                                <w:rPr>
                                  <w:sz w:val="36"/>
                                  <w:szCs w:val="36"/>
                                </w:rPr>
                                <w:t>.ПЗ</w:t>
                              </w:r>
                              <w:proofErr w:type="gramEnd"/>
                            </w:p>
                          </w:txbxContent>
                        </wps:txbx>
                        <wps:bodyPr rot="0" vert="horz" wrap="square" lIns="18000" tIns="0" rIns="18000" bIns="0" anchor="t" anchorCtr="0" upright="1">
                          <a:noAutofit/>
                        </wps:bodyPr>
                      </wps:wsp>
                      <wps:wsp>
                        <wps:cNvPr id="517" name="Надпись 517"/>
                        <wps:cNvSpPr txBox="1">
                          <a:spLocks noChangeArrowheads="1"/>
                        </wps:cNvSpPr>
                        <wps:spPr bwMode="auto">
                          <a:xfrm>
                            <a:off x="4857008" y="9797143"/>
                            <a:ext cx="1799590" cy="52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1B11F8">
                              <w:pPr>
                                <w:ind w:firstLine="0"/>
                                <w:jc w:val="center"/>
                                <w:rPr>
                                  <w:sz w:val="36"/>
                                  <w:szCs w:val="36"/>
                                </w:rPr>
                              </w:pPr>
                              <w:r w:rsidRPr="0066310D">
                                <w:rPr>
                                  <w:sz w:val="36"/>
                                  <w:szCs w:val="36"/>
                                </w:rPr>
                                <w:t>БГТУ</w:t>
                              </w:r>
                            </w:p>
                            <w:p w:rsidR="00ED4FF3" w:rsidRPr="0066310D" w:rsidRDefault="00ED4FF3" w:rsidP="001B11F8">
                              <w:pPr>
                                <w:ind w:firstLine="0"/>
                                <w:jc w:val="center"/>
                                <w:rPr>
                                  <w:sz w:val="36"/>
                                  <w:szCs w:val="36"/>
                                </w:rPr>
                              </w:pPr>
                              <w:r w:rsidRPr="008A46C4">
                                <w:rPr>
                                  <w:color w:val="000000"/>
                                  <w:sz w:val="36"/>
                                  <w:szCs w:val="36"/>
                                  <w:shd w:val="clear" w:color="auto" w:fill="FFFFFF"/>
                                </w:rPr>
                                <w:t>74319</w:t>
                              </w:r>
                              <w:r>
                                <w:rPr>
                                  <w:sz w:val="36"/>
                                  <w:szCs w:val="36"/>
                                </w:rPr>
                                <w:t>09, 2020</w:t>
                              </w:r>
                            </w:p>
                          </w:txbxContent>
                        </wps:txbx>
                        <wps:bodyPr rot="0" vert="horz" wrap="square" lIns="18000" tIns="0" rIns="18000" bIns="0" anchor="t" anchorCtr="0" upright="1">
                          <a:noAutofit/>
                        </wps:bodyPr>
                      </wps:wsp>
                      <wps:wsp>
                        <wps:cNvPr id="523" name="Надпись 523"/>
                        <wps:cNvSpPr txBox="1">
                          <a:spLocks noChangeArrowheads="1"/>
                        </wps:cNvSpPr>
                        <wps:spPr bwMode="auto">
                          <a:xfrm>
                            <a:off x="2345265" y="9422609"/>
                            <a:ext cx="2519045" cy="901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C74E95">
                              <w:pPr>
                                <w:suppressAutoHyphens/>
                                <w:ind w:firstLine="0"/>
                                <w:jc w:val="center"/>
                                <w:rPr>
                                  <w:rFonts w:ascii="Arial" w:hAnsi="Arial" w:cs="Arial"/>
                                  <w:sz w:val="24"/>
                                  <w:szCs w:val="24"/>
                                </w:rPr>
                              </w:pPr>
                              <w:r>
                                <w:rPr>
                                  <w:sz w:val="24"/>
                                  <w:szCs w:val="24"/>
                                </w:rPr>
                                <w:t>Список использованных источников</w:t>
                              </w:r>
                            </w:p>
                          </w:txbxContent>
                        </wps:txbx>
                        <wps:bodyPr rot="0" vert="horz" wrap="square" lIns="18000" tIns="0" rIns="18000" bIns="0" anchor="ctr" anchorCtr="0" upright="1">
                          <a:noAutofit/>
                        </wps:bodyPr>
                      </wps:wsp>
                      <wps:wsp>
                        <wps:cNvPr id="524" name="Надпись 524"/>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1B11F8">
                              <w:pPr>
                                <w:ind w:firstLine="0"/>
                                <w:rPr>
                                  <w:rFonts w:ascii="Arial" w:hAnsi="Arial" w:cs="Arial"/>
                                  <w:sz w:val="20"/>
                                  <w:szCs w:val="20"/>
                                </w:rPr>
                              </w:pPr>
                              <w:r w:rsidRPr="00BA79C2">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525" name="Надпись 525"/>
                        <wps:cNvSpPr txBox="1">
                          <a:spLocks noChangeArrowheads="1"/>
                        </wps:cNvSpPr>
                        <wps:spPr bwMode="auto">
                          <a:xfrm>
                            <a:off x="617517" y="9969335"/>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1B11F8">
                              <w:pPr>
                                <w:ind w:firstLine="0"/>
                                <w:rPr>
                                  <w:rFonts w:ascii="Arial" w:hAnsi="Arial" w:cs="Arial"/>
                                  <w:spacing w:val="-6"/>
                                  <w:sz w:val="20"/>
                                  <w:szCs w:val="20"/>
                                </w:rPr>
                              </w:pPr>
                              <w:r>
                                <w:rPr>
                                  <w:spacing w:val="-6"/>
                                  <w:sz w:val="20"/>
                                  <w:szCs w:val="20"/>
                                </w:rPr>
                                <w:t>Савчук</w:t>
                              </w:r>
                            </w:p>
                            <w:p w:rsidR="00ED4FF3" w:rsidRPr="002D0CDF" w:rsidRDefault="00ED4FF3" w:rsidP="001B11F8">
                              <w:pPr>
                                <w:rPr>
                                  <w:rFonts w:ascii="Arial" w:hAnsi="Arial" w:cs="Arial"/>
                                  <w:sz w:val="20"/>
                                  <w:szCs w:val="20"/>
                                </w:rPr>
                              </w:pPr>
                            </w:p>
                            <w:p w:rsidR="00ED4FF3" w:rsidRPr="002D0CDF" w:rsidRDefault="00ED4FF3" w:rsidP="001B11F8">
                              <w:pPr>
                                <w:rPr>
                                  <w:rFonts w:ascii="Arial" w:hAnsi="Arial" w:cs="Arial"/>
                                  <w:sz w:val="20"/>
                                  <w:szCs w:val="20"/>
                                </w:rPr>
                              </w:pPr>
                            </w:p>
                          </w:txbxContent>
                        </wps:txbx>
                        <wps:bodyPr rot="0" vert="horz" wrap="square" lIns="18000" tIns="0" rIns="18000" bIns="0" anchor="t" anchorCtr="0" upright="1">
                          <a:noAutofit/>
                        </wps:bodyPr>
                      </wps:wsp>
                      <wps:wsp>
                        <wps:cNvPr id="526" name="Надпись 526"/>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1B11F8">
                              <w:pPr>
                                <w:ind w:firstLine="0"/>
                                <w:jc w:val="center"/>
                                <w:rPr>
                                  <w:sz w:val="18"/>
                                  <w:szCs w:val="18"/>
                                </w:rPr>
                              </w:pPr>
                              <w:r w:rsidRPr="00AD2DCB">
                                <w:rPr>
                                  <w:sz w:val="18"/>
                                  <w:szCs w:val="18"/>
                                </w:rPr>
                                <w:t>у</w:t>
                              </w:r>
                            </w:p>
                          </w:txbxContent>
                        </wps:txbx>
                        <wps:bodyPr rot="0" vert="horz" wrap="square" lIns="18000" tIns="18000" rIns="18000" bIns="0" anchor="t" anchorCtr="0" upright="1">
                          <a:noAutofit/>
                        </wps:bodyPr>
                      </wps:wsp>
                      <wps:wsp>
                        <wps:cNvPr id="527" name="Надпись 527"/>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AD2DCB" w:rsidRDefault="00ED4FF3" w:rsidP="001B11F8">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528" name="Надпись 528"/>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1B11F8" w:rsidRDefault="00ED4FF3" w:rsidP="001B11F8">
                              <w:pPr>
                                <w:ind w:firstLine="0"/>
                                <w:jc w:val="center"/>
                                <w:rPr>
                                  <w:sz w:val="18"/>
                                  <w:szCs w:val="18"/>
                                </w:rPr>
                              </w:pPr>
                              <w:r>
                                <w:rPr>
                                  <w:sz w:val="18"/>
                                  <w:szCs w:val="18"/>
                                </w:rPr>
                                <w:t>2</w:t>
                              </w:r>
                            </w:p>
                          </w:txbxContent>
                        </wps:txbx>
                        <wps:bodyPr rot="0" vert="horz" wrap="square" lIns="18000" tIns="18000" rIns="18000" bIns="0" anchor="t" anchorCtr="0" upright="1">
                          <a:noAutofit/>
                        </wps:bodyPr>
                      </wps:wsp>
                      <wps:wsp>
                        <wps:cNvPr id="529" name="Надпись 529"/>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66310D" w:rsidRDefault="00ED4FF3" w:rsidP="001B11F8">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s:wsp>
                        <wps:cNvPr id="530" name="Надпись 530"/>
                        <wps:cNvSpPr txBox="1">
                          <a:spLocks noChangeArrowheads="1"/>
                        </wps:cNvSpPr>
                        <wps:spPr bwMode="auto">
                          <a:xfrm>
                            <a:off x="617517" y="9785267"/>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4FF3" w:rsidRPr="002D0CDF" w:rsidRDefault="00ED4FF3" w:rsidP="001B11F8">
                              <w:pPr>
                                <w:ind w:firstLine="0"/>
                                <w:rPr>
                                  <w:rFonts w:ascii="Arial" w:hAnsi="Arial" w:cs="Arial"/>
                                  <w:spacing w:val="-6"/>
                                  <w:sz w:val="20"/>
                                  <w:szCs w:val="20"/>
                                </w:rPr>
                              </w:pPr>
                            </w:p>
                            <w:p w:rsidR="00ED4FF3" w:rsidRPr="002D0CDF" w:rsidRDefault="00ED4FF3" w:rsidP="001B11F8">
                              <w:pPr>
                                <w:rPr>
                                  <w:rFonts w:ascii="Arial" w:hAnsi="Arial" w:cs="Arial"/>
                                  <w:sz w:val="20"/>
                                  <w:szCs w:val="20"/>
                                </w:rPr>
                              </w:pPr>
                            </w:p>
                            <w:p w:rsidR="00ED4FF3" w:rsidRPr="002D0CDF" w:rsidRDefault="00ED4FF3" w:rsidP="001B11F8">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2BAAFB5" id="Группа 435" o:spid="_x0000_s1532" style="position:absolute;left:0;text-align:left;margin-left:56.7pt;margin-top:14.2pt;width:524.4pt;height:813.55pt;z-index:-251545089;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">
                <v:line id="Прямая соединительная линия 436" o:spid="_x0000_s1533"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" strokeweight="2pt"/>
                <v:line id="Прямая соединительная линия 437" o:spid="_x0000_s1534"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"/>
                <v:line id="Прямая соединительная линия 438" o:spid="_x0000_s1535"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" strokeweight="2pt"/>
                <v:line id="Прямая соединительная линия 439" o:spid="_x0000_s1536"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"/>
                <v:line id="Прямая соединительная линия 440" o:spid="_x0000_s1537"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"/>
                <v:line id="Прямая соединительная линия 441" o:spid="_x0000_s1538"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"/>
                <v:line id="Прямая соединительная линия 442" o:spid="_x0000_s1539"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"/>
                <v:line id="Прямая соединительная линия 443" o:spid="_x0000_s1540"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" strokeweight="2pt"/>
                <v:line id="Прямая соединительная линия 444" o:spid="_x0000_s1541"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" strokeweight="2pt"/>
                <v:line id="Прямая соединительная линия 445" o:spid="_x0000_s1542"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" strokeweight="2pt"/>
                <v:line id="Прямая соединительная линия 446" o:spid="_x0000_s1543"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" strokeweight="2pt"/>
                <v:line id="Прямая соединительная линия 447" o:spid="_x0000_s1544"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" strokeweight="2pt"/>
                <v:line id="Прямая соединительная линия 4129" o:spid="_x0000_s1545"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" strokeweight="2pt"/>
                <v:line id="Прямая соединительная линия 4130" o:spid="_x0000_s1546"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" strokeweight="2pt"/>
                <v:line id="Прямая соединительная линия 448" o:spid="_x0000_s1547"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" strokeweight="2pt"/>
                <v:line id="Прямая соединительная линия 449" o:spid="_x0000_s1548"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"/>
                <v:line id="Прямая соединительная линия 450" o:spid="_x0000_s1549"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"/>
                <v:line id="Прямая соединительная линия 451" o:spid="_x0000_s1550"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" strokeweight="2pt"/>
                <v:line id="Прямая соединительная линия 452" o:spid="_x0000_s1551"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" strokeweight="2pt"/>
                <v:line id="Прямая соединительная линия 453" o:spid="_x0000_s1552"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" strokeweight="2pt"/>
                <v:rect id="Прямоугольник 454" o:spid="_x0000_s1553"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" filled="f" strokeweight="2pt"/>
                <v:shape id="Надпись 455" o:spid="_x0000_s1554"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" filled="f" stroked="f">
                  <v:textbox inset=".5mm,.5mm,.5mm,0">
                    <w:txbxContent>
                      <w:p w:rsidR="00ED4FF3" w:rsidRPr="002D0CDF" w:rsidRDefault="00ED4FF3" w:rsidP="001B11F8">
                        <w:pPr>
                          <w:ind w:firstLine="0"/>
                          <w:jc w:val="center"/>
                          <w:rPr>
                            <w:rFonts w:ascii="Arial" w:hAnsi="Arial" w:cs="Arial"/>
                            <w:sz w:val="18"/>
                            <w:szCs w:val="18"/>
                          </w:rPr>
                        </w:pPr>
                        <w:r w:rsidRPr="0066310D">
                          <w:rPr>
                            <w:sz w:val="18"/>
                            <w:szCs w:val="18"/>
                          </w:rPr>
                          <w:t>Листов</w:t>
                        </w:r>
                      </w:p>
                    </w:txbxContent>
                  </v:textbox>
                </v:shape>
                <v:shape id="Надпись 456" o:spid="_x0000_s1555"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" filled="f" stroked="f">
                  <v:textbox inset=".5mm,.5mm,.5mm,0">
                    <w:txbxContent>
                      <w:p w:rsidR="00ED4FF3" w:rsidRPr="002D0CDF" w:rsidRDefault="00ED4FF3" w:rsidP="001B11F8">
                        <w:pPr>
                          <w:ind w:firstLine="0"/>
                          <w:jc w:val="center"/>
                          <w:rPr>
                            <w:rFonts w:ascii="Arial" w:hAnsi="Arial" w:cs="Arial"/>
                            <w:sz w:val="18"/>
                            <w:szCs w:val="18"/>
                          </w:rPr>
                        </w:pPr>
                        <w:r w:rsidRPr="0066310D">
                          <w:rPr>
                            <w:sz w:val="18"/>
                            <w:szCs w:val="18"/>
                          </w:rPr>
                          <w:t>Изм</w:t>
                        </w:r>
                      </w:p>
                    </w:txbxContent>
                  </v:textbox>
                </v:shape>
                <v:shape id="Надпись 457" o:spid="_x0000_s1556"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" filled="f" stroked="f">
                  <v:textbox inset=".5mm,.5mm,.5mm,0">
                    <w:txbxContent>
                      <w:p w:rsidR="00ED4FF3" w:rsidRPr="002D0CDF" w:rsidRDefault="00ED4FF3" w:rsidP="001B11F8">
                        <w:pPr>
                          <w:ind w:firstLine="0"/>
                          <w:jc w:val="center"/>
                        </w:pPr>
                        <w:r w:rsidRPr="0066310D">
                          <w:rPr>
                            <w:sz w:val="18"/>
                            <w:szCs w:val="18"/>
                          </w:rPr>
                          <w:t>Лист</w:t>
                        </w:r>
                      </w:p>
                    </w:txbxContent>
                  </v:textbox>
                </v:shape>
                <v:shape id="Надпись 458" o:spid="_x0000_s1557"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" filled="f" stroked="f">
                  <v:textbox inset=".5mm,.5mm,.5mm,0">
                    <w:txbxContent>
                      <w:p w:rsidR="00ED4FF3" w:rsidRPr="002D0CDF" w:rsidRDefault="00ED4FF3" w:rsidP="001B11F8">
                        <w:pPr>
                          <w:ind w:firstLine="0"/>
                          <w:jc w:val="center"/>
                          <w:rPr>
                            <w:rFonts w:ascii="Arial" w:hAnsi="Arial" w:cs="Arial"/>
                            <w:sz w:val="18"/>
                            <w:szCs w:val="18"/>
                          </w:rPr>
                        </w:pPr>
                        <w:r w:rsidRPr="00CB08A5">
                          <w:rPr>
                            <w:sz w:val="18"/>
                            <w:szCs w:val="18"/>
                          </w:rPr>
                          <w:t>№</w:t>
                        </w:r>
                        <w:r w:rsidRPr="002D0CDF">
                          <w:rPr>
                            <w:rFonts w:ascii="Arial" w:hAnsi="Arial" w:cs="Arial"/>
                            <w:sz w:val="18"/>
                            <w:szCs w:val="18"/>
                          </w:rPr>
                          <w:t xml:space="preserve"> </w:t>
                        </w:r>
                        <w:r w:rsidRPr="0066310D">
                          <w:rPr>
                            <w:sz w:val="18"/>
                            <w:szCs w:val="18"/>
                          </w:rPr>
                          <w:t>документа</w:t>
                        </w:r>
                      </w:p>
                    </w:txbxContent>
                  </v:textbox>
                </v:shape>
                <v:shape id="Надпись 459" o:spid="_x0000_s1558"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" filled="f" stroked="f">
                  <v:textbox inset=".5mm,0,.5mm,0">
                    <w:txbxContent>
                      <w:p w:rsidR="00ED4FF3" w:rsidRPr="001A63C2" w:rsidRDefault="00ED4FF3" w:rsidP="001B11F8">
                        <w:pPr>
                          <w:ind w:firstLine="0"/>
                          <w:rPr>
                            <w:rFonts w:ascii="Arial" w:hAnsi="Arial" w:cs="Arial"/>
                            <w:sz w:val="20"/>
                            <w:szCs w:val="20"/>
                          </w:rPr>
                        </w:pPr>
                        <w:r>
                          <w:rPr>
                            <w:sz w:val="20"/>
                            <w:szCs w:val="20"/>
                          </w:rPr>
                          <w:t>Завадская</w:t>
                        </w:r>
                        <w:r>
                          <w:rPr>
                            <w:sz w:val="20"/>
                            <w:szCs w:val="20"/>
                          </w:rPr>
                          <w:tab/>
                        </w:r>
                      </w:p>
                      <w:p w:rsidR="00ED4FF3" w:rsidRPr="002D0CDF" w:rsidRDefault="00ED4FF3" w:rsidP="001B11F8"/>
                    </w:txbxContent>
                  </v:textbox>
                </v:shape>
                <v:shape id="Надпись 460" o:spid="_x0000_s1559"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" filled="f" stroked="f">
                  <v:textbox inset=".5mm,0,.5mm,0">
                    <w:txbxContent>
                      <w:p w:rsidR="00ED4FF3" w:rsidRPr="002D0CDF" w:rsidRDefault="00ED4FF3" w:rsidP="001B11F8">
                        <w:pPr>
                          <w:ind w:firstLine="0"/>
                          <w:rPr>
                            <w:rFonts w:ascii="Arial" w:hAnsi="Arial" w:cs="Arial"/>
                            <w:spacing w:val="-6"/>
                            <w:sz w:val="20"/>
                            <w:szCs w:val="20"/>
                          </w:rPr>
                        </w:pPr>
                        <w:r>
                          <w:rPr>
                            <w:spacing w:val="-6"/>
                            <w:sz w:val="20"/>
                            <w:szCs w:val="20"/>
                          </w:rPr>
                          <w:t>Потапенко</w:t>
                        </w:r>
                      </w:p>
                      <w:p w:rsidR="00ED4FF3" w:rsidRPr="002D0CDF" w:rsidRDefault="00ED4FF3" w:rsidP="001B11F8">
                        <w:pPr>
                          <w:ind w:firstLine="0"/>
                          <w:rPr>
                            <w:rFonts w:ascii="Arial" w:hAnsi="Arial" w:cs="Arial"/>
                            <w:sz w:val="20"/>
                            <w:szCs w:val="20"/>
                          </w:rPr>
                        </w:pPr>
                      </w:p>
                      <w:p w:rsidR="00ED4FF3" w:rsidRDefault="00ED4FF3" w:rsidP="001B11F8">
                        <w:pPr>
                          <w:ind w:firstLine="0"/>
                        </w:pPr>
                      </w:p>
                    </w:txbxContent>
                  </v:textbox>
                </v:shape>
                <v:shape id="Надпись 461" o:spid="_x0000_s1560"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" filled="f" stroked="f">
                  <v:textbox inset=".5mm,0,.5mm,0">
                    <w:txbxContent>
                      <w:p w:rsidR="00ED4FF3" w:rsidRPr="002D0CDF" w:rsidRDefault="00ED4FF3" w:rsidP="001B11F8">
                        <w:pPr>
                          <w:ind w:firstLine="0"/>
                          <w:rPr>
                            <w:rFonts w:ascii="Arial" w:hAnsi="Arial" w:cs="Arial"/>
                            <w:spacing w:val="-6"/>
                            <w:sz w:val="20"/>
                            <w:szCs w:val="20"/>
                          </w:rPr>
                        </w:pPr>
                        <w:r w:rsidRPr="0066310D">
                          <w:rPr>
                            <w:spacing w:val="-6"/>
                            <w:sz w:val="20"/>
                            <w:szCs w:val="20"/>
                          </w:rPr>
                          <w:t>Романенко</w:t>
                        </w:r>
                      </w:p>
                      <w:p w:rsidR="00ED4FF3" w:rsidRPr="002D0CDF" w:rsidRDefault="00ED4FF3" w:rsidP="001B11F8">
                        <w:pPr>
                          <w:rPr>
                            <w:rFonts w:ascii="Arial" w:hAnsi="Arial" w:cs="Arial"/>
                            <w:sz w:val="20"/>
                            <w:szCs w:val="20"/>
                          </w:rPr>
                        </w:pPr>
                      </w:p>
                    </w:txbxContent>
                  </v:textbox>
                </v:shape>
                <v:shape id="Надпись 462" o:spid="_x0000_s1561"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" filled="f" stroked="f">
                  <v:textbox inset=".5mm,.5mm,.5mm,0">
                    <w:txbxContent>
                      <w:p w:rsidR="00ED4FF3" w:rsidRPr="002D0CDF" w:rsidRDefault="00ED4FF3" w:rsidP="001B11F8">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v:textbox>
                </v:shape>
                <v:shape id="Надпись 463" o:spid="_x0000_s1562"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" filled="f" stroked="f">
                  <v:textbox inset=".5mm,.5mm,.5mm,0">
                    <w:txbxContent>
                      <w:p w:rsidR="00ED4FF3" w:rsidRPr="002D0CDF" w:rsidRDefault="00ED4FF3" w:rsidP="001B11F8">
                        <w:pPr>
                          <w:ind w:firstLine="0"/>
                          <w:jc w:val="center"/>
                          <w:rPr>
                            <w:rFonts w:ascii="Arial" w:hAnsi="Arial" w:cs="Arial"/>
                            <w:sz w:val="18"/>
                            <w:szCs w:val="18"/>
                          </w:rPr>
                        </w:pPr>
                        <w:r w:rsidRPr="0066310D">
                          <w:rPr>
                            <w:sz w:val="18"/>
                            <w:szCs w:val="18"/>
                          </w:rPr>
                          <w:t>Дата</w:t>
                        </w:r>
                      </w:p>
                    </w:txbxContent>
                  </v:textbox>
                </v:shape>
                <v:shape id="Надпись 464" o:spid="_x0000_s1563"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" filled="f" stroked="f">
                  <v:textbox inset=".5mm,0,.5mm,0">
                    <w:txbxContent>
                      <w:p w:rsidR="00ED4FF3" w:rsidRPr="002D0CDF" w:rsidRDefault="00ED4FF3" w:rsidP="001B11F8">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465" o:spid="_x0000_s1564"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" filled="f" stroked="f">
                  <v:textbox inset=".5mm,0,.5mm,0">
                    <w:txbxContent>
                      <w:p w:rsidR="00ED4FF3" w:rsidRPr="002D0CDF" w:rsidRDefault="00ED4FF3" w:rsidP="001B11F8">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466" o:spid="_x0000_s1565"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" filled="f" stroked="f">
                  <v:textbox inset=".5mm,0,.5mm,0">
                    <w:txbxContent>
                      <w:p w:rsidR="00ED4FF3" w:rsidRPr="00AD2DCB" w:rsidRDefault="00ED4FF3" w:rsidP="001B11F8">
                        <w:pPr>
                          <w:ind w:firstLine="0"/>
                          <w:rPr>
                            <w:sz w:val="20"/>
                            <w:szCs w:val="20"/>
                          </w:rPr>
                        </w:pPr>
                        <w:r w:rsidRPr="00AD2DCB">
                          <w:rPr>
                            <w:sz w:val="20"/>
                            <w:szCs w:val="20"/>
                          </w:rPr>
                          <w:t>Утв.</w:t>
                        </w:r>
                      </w:p>
                    </w:txbxContent>
                  </v:textbox>
                </v:shape>
                <v:shape id="Надпись 513" o:spid="_x0000_s1566"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" filled="f" stroked="f">
                  <v:textbox inset=".5mm,.5mm,.5mm,0">
                    <w:txbxContent>
                      <w:p w:rsidR="00ED4FF3" w:rsidRPr="002D0CDF" w:rsidRDefault="00ED4FF3" w:rsidP="001B11F8">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514" o:spid="_x0000_s1567"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" filled="f" stroked="f">
                  <v:textbox inset=".5mm,.5mm,.5mm,0">
                    <w:txbxContent>
                      <w:p w:rsidR="00ED4FF3" w:rsidRPr="002D0CDF" w:rsidRDefault="00ED4FF3" w:rsidP="001B11F8">
                        <w:pPr>
                          <w:ind w:firstLine="0"/>
                          <w:jc w:val="center"/>
                          <w:rPr>
                            <w:rFonts w:ascii="Arial" w:hAnsi="Arial" w:cs="Arial"/>
                            <w:sz w:val="18"/>
                            <w:szCs w:val="18"/>
                          </w:rPr>
                        </w:pPr>
                        <w:r w:rsidRPr="0066310D">
                          <w:rPr>
                            <w:sz w:val="18"/>
                            <w:szCs w:val="18"/>
                          </w:rPr>
                          <w:t>Лист</w:t>
                        </w:r>
                      </w:p>
                    </w:txbxContent>
                  </v:textbox>
                </v:shape>
                <v:shape id="Надпись 515" o:spid="_x0000_s1568"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" filled="f" stroked="f">
                  <v:textbox inset=".5mm,0,.5mm,0">
                    <w:txbxContent>
                      <w:p w:rsidR="00ED4FF3" w:rsidRPr="0066310D" w:rsidRDefault="00ED4FF3" w:rsidP="001B11F8">
                        <w:pPr>
                          <w:ind w:firstLine="0"/>
                          <w:jc w:val="center"/>
                          <w:rPr>
                            <w:sz w:val="36"/>
                            <w:szCs w:val="36"/>
                          </w:rPr>
                        </w:pPr>
                        <w:r>
                          <w:rPr>
                            <w:sz w:val="36"/>
                            <w:szCs w:val="36"/>
                          </w:rPr>
                          <w:t>ДП 00</w:t>
                        </w:r>
                        <w:r w:rsidRPr="0066310D">
                          <w:rPr>
                            <w:sz w:val="36"/>
                            <w:szCs w:val="36"/>
                          </w:rPr>
                          <w:t>.</w:t>
                        </w:r>
                        <w:proofErr w:type="gramStart"/>
                        <w:r w:rsidRPr="0066310D">
                          <w:rPr>
                            <w:sz w:val="36"/>
                            <w:szCs w:val="36"/>
                          </w:rPr>
                          <w:t>0</w:t>
                        </w:r>
                        <w:r>
                          <w:rPr>
                            <w:sz w:val="36"/>
                            <w:szCs w:val="36"/>
                          </w:rPr>
                          <w:t>0</w:t>
                        </w:r>
                        <w:r w:rsidRPr="0066310D">
                          <w:rPr>
                            <w:sz w:val="36"/>
                            <w:szCs w:val="36"/>
                          </w:rPr>
                          <w:t>.ПЗ</w:t>
                        </w:r>
                        <w:proofErr w:type="gramEnd"/>
                      </w:p>
                    </w:txbxContent>
                  </v:textbox>
                </v:shape>
                <v:shape id="Надпись 517" o:spid="_x0000_s1569"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" filled="f" stroked="f">
                  <v:textbox inset=".5mm,0,.5mm,0">
                    <w:txbxContent>
                      <w:p w:rsidR="00ED4FF3" w:rsidRPr="0066310D" w:rsidRDefault="00ED4FF3" w:rsidP="001B11F8">
                        <w:pPr>
                          <w:ind w:firstLine="0"/>
                          <w:jc w:val="center"/>
                          <w:rPr>
                            <w:sz w:val="36"/>
                            <w:szCs w:val="36"/>
                          </w:rPr>
                        </w:pPr>
                        <w:r w:rsidRPr="0066310D">
                          <w:rPr>
                            <w:sz w:val="36"/>
                            <w:szCs w:val="36"/>
                          </w:rPr>
                          <w:t>БГТУ</w:t>
                        </w:r>
                      </w:p>
                      <w:p w:rsidR="00ED4FF3" w:rsidRPr="0066310D" w:rsidRDefault="00ED4FF3" w:rsidP="001B11F8">
                        <w:pPr>
                          <w:ind w:firstLine="0"/>
                          <w:jc w:val="center"/>
                          <w:rPr>
                            <w:sz w:val="36"/>
                            <w:szCs w:val="36"/>
                          </w:rPr>
                        </w:pPr>
                        <w:r w:rsidRPr="008A46C4">
                          <w:rPr>
                            <w:color w:val="000000"/>
                            <w:sz w:val="36"/>
                            <w:szCs w:val="36"/>
                            <w:shd w:val="clear" w:color="auto" w:fill="FFFFFF"/>
                          </w:rPr>
                          <w:t>74319</w:t>
                        </w:r>
                        <w:r>
                          <w:rPr>
                            <w:sz w:val="36"/>
                            <w:szCs w:val="36"/>
                          </w:rPr>
                          <w:t>09, 2020</w:t>
                        </w:r>
                      </w:p>
                    </w:txbxContent>
                  </v:textbox>
                </v:shape>
                <v:shape id="Надпись 523" o:spid="_x0000_s1570" type="#_x0000_t202" style="position:absolute;left:23452;top:94226;width:25191;height:9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" filled="f" stroked="f">
                  <v:textbox inset=".5mm,0,.5mm,0">
                    <w:txbxContent>
                      <w:p w:rsidR="00ED4FF3" w:rsidRPr="00AD2DCB" w:rsidRDefault="00ED4FF3" w:rsidP="00C74E95">
                        <w:pPr>
                          <w:suppressAutoHyphens/>
                          <w:ind w:firstLine="0"/>
                          <w:jc w:val="center"/>
                          <w:rPr>
                            <w:rFonts w:ascii="Arial" w:hAnsi="Arial" w:cs="Arial"/>
                            <w:sz w:val="24"/>
                            <w:szCs w:val="24"/>
                          </w:rPr>
                        </w:pPr>
                        <w:r>
                          <w:rPr>
                            <w:sz w:val="24"/>
                            <w:szCs w:val="24"/>
                          </w:rPr>
                          <w:t>Список использованных источников</w:t>
                        </w:r>
                      </w:p>
                    </w:txbxContent>
                  </v:textbox>
                </v:shape>
                <v:shape id="Надпись 524" o:spid="_x0000_s1571"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" filled="f" stroked="f">
                  <v:textbox inset=".5mm,0,.5mm,0">
                    <w:txbxContent>
                      <w:p w:rsidR="00ED4FF3" w:rsidRPr="002D0CDF" w:rsidRDefault="00ED4FF3" w:rsidP="001B11F8">
                        <w:pPr>
                          <w:ind w:firstLine="0"/>
                          <w:rPr>
                            <w:rFonts w:ascii="Arial" w:hAnsi="Arial" w:cs="Arial"/>
                            <w:sz w:val="20"/>
                            <w:szCs w:val="20"/>
                          </w:rPr>
                        </w:pPr>
                        <w:r w:rsidRPr="00BA79C2">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525" o:spid="_x0000_s1572"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" filled="f" stroked="f">
                  <v:textbox inset=".5mm,0,.5mm,0">
                    <w:txbxContent>
                      <w:p w:rsidR="00ED4FF3" w:rsidRPr="002D0CDF" w:rsidRDefault="00ED4FF3" w:rsidP="001B11F8">
                        <w:pPr>
                          <w:ind w:firstLine="0"/>
                          <w:rPr>
                            <w:rFonts w:ascii="Arial" w:hAnsi="Arial" w:cs="Arial"/>
                            <w:spacing w:val="-6"/>
                            <w:sz w:val="20"/>
                            <w:szCs w:val="20"/>
                          </w:rPr>
                        </w:pPr>
                        <w:r>
                          <w:rPr>
                            <w:spacing w:val="-6"/>
                            <w:sz w:val="20"/>
                            <w:szCs w:val="20"/>
                          </w:rPr>
                          <w:t>Савчук</w:t>
                        </w:r>
                      </w:p>
                      <w:p w:rsidR="00ED4FF3" w:rsidRPr="002D0CDF" w:rsidRDefault="00ED4FF3" w:rsidP="001B11F8">
                        <w:pPr>
                          <w:rPr>
                            <w:rFonts w:ascii="Arial" w:hAnsi="Arial" w:cs="Arial"/>
                            <w:sz w:val="20"/>
                            <w:szCs w:val="20"/>
                          </w:rPr>
                        </w:pPr>
                      </w:p>
                      <w:p w:rsidR="00ED4FF3" w:rsidRPr="002D0CDF" w:rsidRDefault="00ED4FF3" w:rsidP="001B11F8">
                        <w:pPr>
                          <w:rPr>
                            <w:rFonts w:ascii="Arial" w:hAnsi="Arial" w:cs="Arial"/>
                            <w:sz w:val="20"/>
                            <w:szCs w:val="20"/>
                          </w:rPr>
                        </w:pPr>
                      </w:p>
                    </w:txbxContent>
                  </v:textbox>
                </v:shape>
                <v:shape id="Надпись 526" o:spid="_x0000_s1573"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" filled="f" stroked="f">
                  <v:textbox inset=".5mm,.5mm,.5mm,0">
                    <w:txbxContent>
                      <w:p w:rsidR="00ED4FF3" w:rsidRPr="00AD2DCB" w:rsidRDefault="00ED4FF3" w:rsidP="001B11F8">
                        <w:pPr>
                          <w:ind w:firstLine="0"/>
                          <w:jc w:val="center"/>
                          <w:rPr>
                            <w:sz w:val="18"/>
                            <w:szCs w:val="18"/>
                          </w:rPr>
                        </w:pPr>
                        <w:r w:rsidRPr="00AD2DCB">
                          <w:rPr>
                            <w:sz w:val="18"/>
                            <w:szCs w:val="18"/>
                          </w:rPr>
                          <w:t>у</w:t>
                        </w:r>
                      </w:p>
                    </w:txbxContent>
                  </v:textbox>
                </v:shape>
                <v:shape id="Надпись 527" o:spid="_x0000_s1574"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" filled="f" stroked="f">
                  <v:textbox inset=".5mm,.5mm,.5mm,0">
                    <w:txbxContent>
                      <w:p w:rsidR="00ED4FF3" w:rsidRPr="00AD2DCB" w:rsidRDefault="00ED4FF3" w:rsidP="001B11F8">
                        <w:pPr>
                          <w:ind w:firstLine="0"/>
                          <w:jc w:val="center"/>
                          <w:rPr>
                            <w:sz w:val="18"/>
                            <w:szCs w:val="18"/>
                          </w:rPr>
                        </w:pPr>
                        <w:r w:rsidRPr="00AD2DCB">
                          <w:rPr>
                            <w:sz w:val="18"/>
                            <w:szCs w:val="18"/>
                          </w:rPr>
                          <w:t>1</w:t>
                        </w:r>
                      </w:p>
                    </w:txbxContent>
                  </v:textbox>
                </v:shape>
                <v:shape id="Надпись 528" o:spid="_x0000_s1575"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" filled="f" stroked="f">
                  <v:textbox inset=".5mm,.5mm,.5mm,0">
                    <w:txbxContent>
                      <w:p w:rsidR="00ED4FF3" w:rsidRPr="001B11F8" w:rsidRDefault="00ED4FF3" w:rsidP="001B11F8">
                        <w:pPr>
                          <w:ind w:firstLine="0"/>
                          <w:jc w:val="center"/>
                          <w:rPr>
                            <w:sz w:val="18"/>
                            <w:szCs w:val="18"/>
                          </w:rPr>
                        </w:pPr>
                        <w:r>
                          <w:rPr>
                            <w:sz w:val="18"/>
                            <w:szCs w:val="18"/>
                          </w:rPr>
                          <w:t>2</w:t>
                        </w:r>
                      </w:p>
                    </w:txbxContent>
                  </v:textbox>
                </v:shape>
                <v:shape id="Надпись 529" o:spid="_x0000_s1576"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" filled="f" stroked="f">
                  <v:textbox inset=".5mm,0,.5mm,0">
                    <w:txbxContent>
                      <w:p w:rsidR="00ED4FF3" w:rsidRPr="0066310D" w:rsidRDefault="00ED4FF3" w:rsidP="001B11F8">
                        <w:pPr>
                          <w:ind w:firstLine="0"/>
                          <w:rPr>
                            <w:sz w:val="20"/>
                            <w:szCs w:val="20"/>
                          </w:rPr>
                        </w:pPr>
                        <w:r w:rsidRPr="0066310D">
                          <w:rPr>
                            <w:sz w:val="20"/>
                            <w:szCs w:val="20"/>
                          </w:rPr>
                          <w:t>Консульт.</w:t>
                        </w:r>
                      </w:p>
                    </w:txbxContent>
                  </v:textbox>
                </v:shape>
                <v:shape id="Надпись 530" o:spid="_x0000_s1577"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" filled="f" stroked="f">
                  <v:textbox inset=".5mm,0,.5mm,0">
                    <w:txbxContent>
                      <w:p w:rsidR="00ED4FF3" w:rsidRPr="002D0CDF" w:rsidRDefault="00ED4FF3" w:rsidP="001B11F8">
                        <w:pPr>
                          <w:ind w:firstLine="0"/>
                          <w:rPr>
                            <w:rFonts w:ascii="Arial" w:hAnsi="Arial" w:cs="Arial"/>
                            <w:spacing w:val="-6"/>
                            <w:sz w:val="20"/>
                            <w:szCs w:val="20"/>
                          </w:rPr>
                        </w:pPr>
                      </w:p>
                      <w:p w:rsidR="00ED4FF3" w:rsidRPr="002D0CDF" w:rsidRDefault="00ED4FF3" w:rsidP="001B11F8">
                        <w:pPr>
                          <w:rPr>
                            <w:rFonts w:ascii="Arial" w:hAnsi="Arial" w:cs="Arial"/>
                            <w:sz w:val="20"/>
                            <w:szCs w:val="20"/>
                          </w:rPr>
                        </w:pPr>
                      </w:p>
                      <w:p w:rsidR="00ED4FF3" w:rsidRPr="002D0CDF" w:rsidRDefault="00ED4FF3" w:rsidP="001B11F8">
                        <w:pPr>
                          <w:rPr>
                            <w:rFonts w:ascii="Arial" w:hAnsi="Arial" w:cs="Arial"/>
                            <w:sz w:val="20"/>
                            <w:szCs w:val="20"/>
                          </w:rPr>
                        </w:pPr>
                      </w:p>
                    </w:txbxContent>
                  </v:textbox>
                </v:shape>
                <w10:wrap anchorx="page" anchory="page"/>
                <w10:anchorlock/>
              </v:group>
            </w:pict>
          </mc:Fallback>
        </mc:AlternateContent>
      </w:r>
      <w:r w:rsidR="001B11F8">
        <w:t>Список использованных источников</w:t>
      </w:r>
      <w:bookmarkEnd w:id="233"/>
      <w:bookmarkEnd w:id="234"/>
    </w:p>
    <w:p w:rsidR="00A002B2" w:rsidRDefault="005B2577" w:rsidP="00CB08A5">
      <w:pPr>
        <w:pStyle w:val="ab"/>
        <w:numPr>
          <w:ilvl w:val="0"/>
          <w:numId w:val="29"/>
        </w:numPr>
        <w:spacing w:line="238" w:lineRule="auto"/>
        <w:ind w:left="0" w:firstLine="709"/>
      </w:pPr>
      <w:r>
        <w:t xml:space="preserve">Почему бумажные книги лучше электронных </w:t>
      </w:r>
      <w:r w:rsidR="00A002B2" w:rsidRPr="00A002B2">
        <w:t>[</w:t>
      </w:r>
      <w:r w:rsidR="00A002B2">
        <w:t>Электронный ресурс</w:t>
      </w:r>
      <w:r w:rsidR="00A002B2" w:rsidRPr="00A002B2">
        <w:t>]</w:t>
      </w:r>
      <w:r w:rsidR="00A002B2">
        <w:t xml:space="preserve"> / </w:t>
      </w:r>
      <w:r>
        <w:t>Комсомольская правда в Беларуси</w:t>
      </w:r>
      <w:r w:rsidR="00A002B2">
        <w:t xml:space="preserve">. – Режим доступа: </w:t>
      </w:r>
      <w:r w:rsidR="002C7D78" w:rsidRPr="00EC6B5D">
        <w:t>https://www.kp.by/daily/26419/3293</w:t>
      </w:r>
      <w:r w:rsidR="00396B56">
        <w:t xml:space="preserve"> </w:t>
      </w:r>
      <w:r w:rsidR="002C7D78" w:rsidRPr="00EC6B5D">
        <w:t>139</w:t>
      </w:r>
      <w:r w:rsidR="00A002B2">
        <w:t xml:space="preserve">. Дата доступа: </w:t>
      </w:r>
      <w:r w:rsidR="002C7D78">
        <w:t>17.04.2020</w:t>
      </w:r>
      <w:r w:rsidR="00A002B2">
        <w:t>.</w:t>
      </w:r>
    </w:p>
    <w:p w:rsidR="001B11F8" w:rsidRDefault="002C7D78" w:rsidP="00CB08A5">
      <w:pPr>
        <w:pStyle w:val="ab"/>
        <w:numPr>
          <w:ilvl w:val="0"/>
          <w:numId w:val="29"/>
        </w:numPr>
        <w:spacing w:line="238" w:lineRule="auto"/>
        <w:ind w:left="0" w:firstLine="709"/>
      </w:pPr>
      <w:r>
        <w:t xml:space="preserve">Заглавная страница, Буккроссинг Беларусь </w:t>
      </w:r>
      <w:r w:rsidR="001B11F8" w:rsidRPr="001B11F8">
        <w:t xml:space="preserve">[Электронный ресурс] / </w:t>
      </w:r>
      <w:r w:rsidR="00E04941">
        <w:t xml:space="preserve">Сайт </w:t>
      </w:r>
      <w:r w:rsidR="00523964" w:rsidRPr="000D2171">
        <w:t>bookcrossing</w:t>
      </w:r>
      <w:r w:rsidR="00252694">
        <w:t>.</w:t>
      </w:r>
      <w:r w:rsidR="006343D0" w:rsidRPr="006343D0">
        <w:t xml:space="preserve"> </w:t>
      </w:r>
      <w:r w:rsidR="001B11F8" w:rsidRPr="001B11F8">
        <w:t>–</w:t>
      </w:r>
      <w:r w:rsidR="007F4610">
        <w:t xml:space="preserve"> </w:t>
      </w:r>
      <w:r w:rsidR="00523964">
        <w:t>2020</w:t>
      </w:r>
      <w:r w:rsidR="001B11F8" w:rsidRPr="001B11F8">
        <w:t xml:space="preserve">. – </w:t>
      </w:r>
      <w:r w:rsidR="00523964" w:rsidRPr="000D2171">
        <w:t>https://bookcrossing.by</w:t>
      </w:r>
      <w:r w:rsidR="00523964">
        <w:t>. Дата доступа: 17.04.2020</w:t>
      </w:r>
      <w:r w:rsidR="001B11F8" w:rsidRPr="001B11F8">
        <w:t>.</w:t>
      </w:r>
    </w:p>
    <w:p w:rsidR="006343D0" w:rsidRDefault="00523964" w:rsidP="00CB08A5">
      <w:pPr>
        <w:pStyle w:val="ab"/>
        <w:numPr>
          <w:ilvl w:val="0"/>
          <w:numId w:val="29"/>
        </w:numPr>
        <w:spacing w:line="238" w:lineRule="auto"/>
        <w:ind w:left="0" w:firstLine="709"/>
      </w:pPr>
      <w:r>
        <w:rPr>
          <w:lang w:val="en-US"/>
        </w:rPr>
        <w:t>Livebir</w:t>
      </w:r>
      <w:r>
        <w:t xml:space="preserve"> –</w:t>
      </w:r>
      <w:r w:rsidRPr="000D2171">
        <w:t xml:space="preserve"> </w:t>
      </w:r>
      <w:r>
        <w:t xml:space="preserve">сайт о книгах </w:t>
      </w:r>
      <w:r w:rsidR="006343D0" w:rsidRPr="001B11F8">
        <w:t xml:space="preserve">[Электронный ресурс] / </w:t>
      </w:r>
      <w:r w:rsidR="00E04941">
        <w:t xml:space="preserve">Сайт </w:t>
      </w:r>
      <w:r w:rsidR="00B15EA1">
        <w:rPr>
          <w:lang w:val="en-US"/>
        </w:rPr>
        <w:t>Livebir</w:t>
      </w:r>
      <w:r w:rsidR="00252694">
        <w:t>.</w:t>
      </w:r>
      <w:r w:rsidR="006343D0" w:rsidRPr="006343D0">
        <w:t xml:space="preserve"> </w:t>
      </w:r>
      <w:r w:rsidR="006343D0" w:rsidRPr="001B11F8">
        <w:t>–</w:t>
      </w:r>
      <w:r w:rsidR="007F4610">
        <w:t xml:space="preserve"> </w:t>
      </w:r>
      <w:r w:rsidR="00B15EA1">
        <w:t>2020</w:t>
      </w:r>
      <w:r w:rsidR="006343D0" w:rsidRPr="001B11F8">
        <w:t xml:space="preserve">. – </w:t>
      </w:r>
      <w:r w:rsidR="00B15EA1">
        <w:t xml:space="preserve">Режим доступа: </w:t>
      </w:r>
      <w:r w:rsidR="00B15EA1" w:rsidRPr="007D7860">
        <w:t>https://www.livelib.ru</w:t>
      </w:r>
      <w:r w:rsidR="00B15EA1">
        <w:t>. Дата доступа: 17.04.2020</w:t>
      </w:r>
      <w:r w:rsidR="006343D0" w:rsidRPr="001B11F8">
        <w:t>.</w:t>
      </w:r>
    </w:p>
    <w:p w:rsidR="006343D0" w:rsidRDefault="00B15EA1" w:rsidP="00CB08A5">
      <w:pPr>
        <w:pStyle w:val="ab"/>
        <w:numPr>
          <w:ilvl w:val="0"/>
          <w:numId w:val="29"/>
        </w:numPr>
        <w:spacing w:line="238" w:lineRule="auto"/>
        <w:ind w:left="0" w:firstLine="709"/>
      </w:pPr>
      <w:r>
        <w:rPr>
          <w:lang w:val="en-US"/>
        </w:rPr>
        <w:t>R</w:t>
      </w:r>
      <w:r w:rsidRPr="007D7860">
        <w:rPr>
          <w:lang w:val="en-US"/>
        </w:rPr>
        <w:t>ead</w:t>
      </w:r>
      <w:r>
        <w:rPr>
          <w:lang w:val="en-US"/>
        </w:rPr>
        <w:t>R</w:t>
      </w:r>
      <w:r w:rsidRPr="007D7860">
        <w:rPr>
          <w:lang w:val="en-US"/>
        </w:rPr>
        <w:t>ate</w:t>
      </w:r>
      <w:r>
        <w:t xml:space="preserve"> –</w:t>
      </w:r>
      <w:r w:rsidRPr="000D2171">
        <w:t xml:space="preserve"> </w:t>
      </w:r>
      <w:r>
        <w:t xml:space="preserve">Эксперт по книгам, самые актуальные рейтинги и новости </w:t>
      </w:r>
      <w:r w:rsidR="006343D0" w:rsidRPr="001B11F8">
        <w:t xml:space="preserve">[Электронный ресурс] / </w:t>
      </w:r>
      <w:r w:rsidR="00E04941">
        <w:t xml:space="preserve">Сайт </w:t>
      </w:r>
      <w:r>
        <w:rPr>
          <w:lang w:val="en-US"/>
        </w:rPr>
        <w:t>R</w:t>
      </w:r>
      <w:r w:rsidRPr="007D7860">
        <w:rPr>
          <w:lang w:val="en-US"/>
        </w:rPr>
        <w:t>ead</w:t>
      </w:r>
      <w:r>
        <w:rPr>
          <w:lang w:val="en-US"/>
        </w:rPr>
        <w:t>R</w:t>
      </w:r>
      <w:r w:rsidRPr="007D7860">
        <w:rPr>
          <w:lang w:val="en-US"/>
        </w:rPr>
        <w:t>ate</w:t>
      </w:r>
      <w:r w:rsidR="00252694">
        <w:t>.</w:t>
      </w:r>
      <w:r w:rsidR="006343D0" w:rsidRPr="006343D0">
        <w:t xml:space="preserve"> </w:t>
      </w:r>
      <w:r w:rsidR="007F4610">
        <w:t>–</w:t>
      </w:r>
      <w:r>
        <w:t xml:space="preserve"> 2016</w:t>
      </w:r>
      <w:r w:rsidR="006347D5" w:rsidRPr="001B11F8">
        <w:t>–</w:t>
      </w:r>
      <w:r>
        <w:t>2020</w:t>
      </w:r>
      <w:r w:rsidR="006343D0" w:rsidRPr="001B11F8">
        <w:t xml:space="preserve">. – </w:t>
      </w:r>
      <w:r>
        <w:t xml:space="preserve">Режим доступа: </w:t>
      </w:r>
      <w:r w:rsidRPr="008A32E9">
        <w:t>https://readrat</w:t>
      </w:r>
      <w:r w:rsidR="00FA092E">
        <w:t xml:space="preserve"> </w:t>
      </w:r>
      <w:r w:rsidRPr="008A32E9">
        <w:t>e.com/rus</w:t>
      </w:r>
      <w:r>
        <w:t>. Дата доступа: 17.04.2020</w:t>
      </w:r>
      <w:r w:rsidR="006343D0" w:rsidRPr="001B11F8">
        <w:t>.</w:t>
      </w:r>
    </w:p>
    <w:p w:rsidR="006343D0" w:rsidRPr="00E04941" w:rsidRDefault="00B15EA1" w:rsidP="00CB08A5">
      <w:pPr>
        <w:pStyle w:val="ab"/>
        <w:numPr>
          <w:ilvl w:val="0"/>
          <w:numId w:val="29"/>
        </w:numPr>
        <w:spacing w:line="238" w:lineRule="auto"/>
        <w:ind w:left="0" w:firstLine="709"/>
        <w:rPr>
          <w:spacing w:val="-4"/>
        </w:rPr>
      </w:pPr>
      <w:r>
        <w:t>Букля –</w:t>
      </w:r>
      <w:r w:rsidRPr="000D2171">
        <w:t xml:space="preserve"> </w:t>
      </w:r>
      <w:r>
        <w:t xml:space="preserve">литературный портал </w:t>
      </w:r>
      <w:r w:rsidR="006343D0" w:rsidRPr="00E04941">
        <w:rPr>
          <w:spacing w:val="-4"/>
        </w:rPr>
        <w:t xml:space="preserve">[Электронный ресурс] / </w:t>
      </w:r>
      <w:r w:rsidR="00E04941" w:rsidRPr="00E04941">
        <w:rPr>
          <w:spacing w:val="-4"/>
        </w:rPr>
        <w:t xml:space="preserve">Сайт </w:t>
      </w:r>
      <w:r w:rsidR="0084342B">
        <w:t>Букля</w:t>
      </w:r>
      <w:r w:rsidR="00252694" w:rsidRPr="00E04941">
        <w:rPr>
          <w:spacing w:val="-4"/>
        </w:rPr>
        <w:t>.</w:t>
      </w:r>
      <w:r w:rsidR="006343D0" w:rsidRPr="00E04941">
        <w:rPr>
          <w:spacing w:val="-4"/>
        </w:rPr>
        <w:t xml:space="preserve"> –</w:t>
      </w:r>
      <w:r w:rsidR="007F4610" w:rsidRPr="00E04941">
        <w:rPr>
          <w:spacing w:val="-4"/>
        </w:rPr>
        <w:t xml:space="preserve"> </w:t>
      </w:r>
      <w:r w:rsidR="0084342B">
        <w:rPr>
          <w:spacing w:val="-4"/>
        </w:rPr>
        <w:t>2020</w:t>
      </w:r>
      <w:r w:rsidR="00E04941" w:rsidRPr="00E04941">
        <w:rPr>
          <w:spacing w:val="-4"/>
        </w:rPr>
        <w:t>. </w:t>
      </w:r>
      <w:r w:rsidR="0084342B">
        <w:rPr>
          <w:spacing w:val="-4"/>
        </w:rPr>
        <w:t>– </w:t>
      </w:r>
      <w:r w:rsidR="0084342B">
        <w:t xml:space="preserve">Режим доступа: </w:t>
      </w:r>
      <w:r w:rsidR="0084342B" w:rsidRPr="008A32E9">
        <w:t>https://buklya.com/</w:t>
      </w:r>
      <w:r w:rsidR="0084342B">
        <w:t>. Дата доступа: 17.04.2020.</w:t>
      </w:r>
    </w:p>
    <w:p w:rsidR="006343D0" w:rsidRDefault="0084342B" w:rsidP="00FE24D8">
      <w:pPr>
        <w:pStyle w:val="ab"/>
        <w:numPr>
          <w:ilvl w:val="0"/>
          <w:numId w:val="29"/>
        </w:numPr>
        <w:ind w:left="0" w:firstLine="709"/>
      </w:pPr>
      <w:r>
        <w:t>Юла –</w:t>
      </w:r>
      <w:r w:rsidRPr="000D2171">
        <w:t xml:space="preserve"> </w:t>
      </w:r>
      <w:r>
        <w:t xml:space="preserve">доска объявлений </w:t>
      </w:r>
      <w:r w:rsidR="006343D0" w:rsidRPr="001B11F8">
        <w:t xml:space="preserve">[Электронный ресурс] / </w:t>
      </w:r>
      <w:r w:rsidR="00E04941">
        <w:t xml:space="preserve">Сайт </w:t>
      </w:r>
      <w:r>
        <w:t>Юла</w:t>
      </w:r>
      <w:r w:rsidR="00252694">
        <w:t>.</w:t>
      </w:r>
      <w:r w:rsidR="006343D0" w:rsidRPr="006343D0">
        <w:t xml:space="preserve"> </w:t>
      </w:r>
      <w:r w:rsidR="007F4610">
        <w:t>–</w:t>
      </w:r>
      <w:r>
        <w:t xml:space="preserve"> 2020</w:t>
      </w:r>
      <w:r w:rsidR="006343D0" w:rsidRPr="001B11F8">
        <w:t xml:space="preserve">. – </w:t>
      </w:r>
      <w:r>
        <w:t xml:space="preserve">Режим доступа: </w:t>
      </w:r>
      <w:r w:rsidRPr="001F0821">
        <w:t>https://youla.ru/moskva</w:t>
      </w:r>
      <w:r w:rsidRPr="008A32E9">
        <w:t>/</w:t>
      </w:r>
      <w:r>
        <w:t>. Дата доступа: 17.04.2020</w:t>
      </w:r>
      <w:r w:rsidR="006343D0" w:rsidRPr="001B11F8">
        <w:t>.</w:t>
      </w:r>
    </w:p>
    <w:p w:rsidR="006343D0" w:rsidRDefault="0084342B" w:rsidP="00FE24D8">
      <w:pPr>
        <w:pStyle w:val="ab"/>
        <w:numPr>
          <w:ilvl w:val="0"/>
          <w:numId w:val="29"/>
        </w:numPr>
        <w:ind w:left="0" w:firstLine="709"/>
      </w:pPr>
      <w:r>
        <w:rPr>
          <w:lang w:val="en-US"/>
        </w:rPr>
        <w:t>PageSpeed</w:t>
      </w:r>
      <w:r w:rsidRPr="001F0821">
        <w:t xml:space="preserve"> </w:t>
      </w:r>
      <w:r>
        <w:rPr>
          <w:lang w:val="en-US"/>
        </w:rPr>
        <w:t>Insignts</w:t>
      </w:r>
      <w:r>
        <w:t xml:space="preserve"> </w:t>
      </w:r>
      <w:r w:rsidR="006343D0" w:rsidRPr="001B11F8">
        <w:t xml:space="preserve">[Электронный ресурс] / </w:t>
      </w:r>
      <w:r w:rsidR="00E04941">
        <w:t xml:space="preserve">Сайт </w:t>
      </w:r>
      <w:r w:rsidR="008B1899">
        <w:rPr>
          <w:lang w:val="en-US"/>
        </w:rPr>
        <w:t>PageSpeed</w:t>
      </w:r>
      <w:r w:rsidR="008B1899" w:rsidRPr="001F0821">
        <w:t xml:space="preserve"> </w:t>
      </w:r>
      <w:r w:rsidR="008B1899">
        <w:rPr>
          <w:lang w:val="en-US"/>
        </w:rPr>
        <w:t>Insignts</w:t>
      </w:r>
      <w:r w:rsidR="00252694">
        <w:t>.</w:t>
      </w:r>
      <w:r w:rsidR="006343D0" w:rsidRPr="006343D0">
        <w:t xml:space="preserve"> </w:t>
      </w:r>
      <w:r w:rsidR="006343D0" w:rsidRPr="001B11F8">
        <w:t>–</w:t>
      </w:r>
      <w:r w:rsidR="007F4610">
        <w:t xml:space="preserve"> </w:t>
      </w:r>
      <w:r w:rsidR="006343D0" w:rsidRPr="001B11F8">
        <w:t>20</w:t>
      </w:r>
      <w:r w:rsidR="008B1899">
        <w:t>20</w:t>
      </w:r>
      <w:r w:rsidR="006347D5" w:rsidRPr="001B11F8">
        <w:t>–</w:t>
      </w:r>
      <w:r w:rsidR="006343D0" w:rsidRPr="001B11F8">
        <w:t xml:space="preserve">2019. – </w:t>
      </w:r>
      <w:r w:rsidR="008B1899">
        <w:t xml:space="preserve">Режим доступа: </w:t>
      </w:r>
      <w:r w:rsidR="00CC78B7">
        <w:t>https://</w:t>
      </w:r>
      <w:r w:rsidR="008B1899" w:rsidRPr="001F0821">
        <w:t>developers.goog</w:t>
      </w:r>
      <w:r w:rsidR="008B1899">
        <w:t>le.com/speed/pagespeed/insights</w:t>
      </w:r>
      <w:r w:rsidR="008B1899" w:rsidRPr="008A32E9">
        <w:t>/</w:t>
      </w:r>
      <w:r w:rsidR="008B1899">
        <w:t>. Дата доступа: 17.04.2020.</w:t>
      </w:r>
    </w:p>
    <w:p w:rsidR="001050BD" w:rsidRDefault="001050BD" w:rsidP="00FE24D8">
      <w:pPr>
        <w:pStyle w:val="ab"/>
        <w:numPr>
          <w:ilvl w:val="0"/>
          <w:numId w:val="29"/>
        </w:numPr>
        <w:ind w:left="0" w:firstLine="709"/>
      </w:pPr>
      <w:r>
        <w:t>Введение в HTML5</w:t>
      </w:r>
      <w:r w:rsidRPr="00811492">
        <w:t xml:space="preserve"> </w:t>
      </w:r>
      <w:r w:rsidRPr="001B11F8">
        <w:t xml:space="preserve">[Электронный ресурс] / </w:t>
      </w:r>
      <w:r>
        <w:t xml:space="preserve">Сайт </w:t>
      </w:r>
      <w:r>
        <w:rPr>
          <w:lang w:val="en-US"/>
        </w:rPr>
        <w:t>Metanit</w:t>
      </w:r>
      <w:r>
        <w:t>.</w:t>
      </w:r>
      <w:r w:rsidRPr="006343D0">
        <w:t xml:space="preserve"> </w:t>
      </w:r>
      <w:r w:rsidRPr="001B11F8">
        <w:t>–</w:t>
      </w:r>
      <w:r>
        <w:t xml:space="preserve"> 2020. </w:t>
      </w:r>
      <w:r w:rsidRPr="001B11F8">
        <w:t xml:space="preserve">– </w:t>
      </w:r>
      <w:r>
        <w:t>Режим</w:t>
      </w:r>
      <w:r w:rsidRPr="00811492">
        <w:t xml:space="preserve"> </w:t>
      </w:r>
      <w:r>
        <w:t>доступа</w:t>
      </w:r>
      <w:r w:rsidRPr="00811492">
        <w:t xml:space="preserve">: </w:t>
      </w:r>
      <w:r w:rsidRPr="00E15DBC">
        <w:rPr>
          <w:lang w:val="en-US"/>
        </w:rPr>
        <w:t>https</w:t>
      </w:r>
      <w:r w:rsidRPr="00E15DBC">
        <w:t>://</w:t>
      </w:r>
      <w:r w:rsidRPr="00E15DBC">
        <w:rPr>
          <w:lang w:val="en-US"/>
        </w:rPr>
        <w:t>metanit</w:t>
      </w:r>
      <w:r w:rsidRPr="00E15DBC">
        <w:t>.</w:t>
      </w:r>
      <w:r w:rsidRPr="00E15DBC">
        <w:rPr>
          <w:lang w:val="en-US"/>
        </w:rPr>
        <w:t>com</w:t>
      </w:r>
      <w:r w:rsidRPr="00E15DBC">
        <w:t>/</w:t>
      </w:r>
      <w:r w:rsidRPr="00E15DBC">
        <w:rPr>
          <w:lang w:val="en-US"/>
        </w:rPr>
        <w:t>web</w:t>
      </w:r>
      <w:r w:rsidRPr="00E15DBC">
        <w:t>/</w:t>
      </w:r>
      <w:r w:rsidRPr="00E15DBC">
        <w:rPr>
          <w:lang w:val="en-US"/>
        </w:rPr>
        <w:t>html</w:t>
      </w:r>
      <w:r w:rsidRPr="00E15DBC">
        <w:t>5/1.1.</w:t>
      </w:r>
      <w:r w:rsidRPr="00E15DBC">
        <w:rPr>
          <w:lang w:val="en-US"/>
        </w:rPr>
        <w:t>php</w:t>
      </w:r>
      <w:r w:rsidRPr="00811492">
        <w:t xml:space="preserve">. </w:t>
      </w:r>
      <w:r>
        <w:t>Дата</w:t>
      </w:r>
      <w:r w:rsidRPr="00DB0DC9">
        <w:t xml:space="preserve"> </w:t>
      </w:r>
      <w:r>
        <w:t>доступа</w:t>
      </w:r>
      <w:r w:rsidRPr="00DB0DC9">
        <w:t>: 18.04.2020</w:t>
      </w:r>
      <w:r w:rsidRPr="001B11F8">
        <w:t>.</w:t>
      </w:r>
    </w:p>
    <w:p w:rsidR="006343D0" w:rsidRDefault="000721D7" w:rsidP="000721D7">
      <w:pPr>
        <w:pStyle w:val="ab"/>
        <w:numPr>
          <w:ilvl w:val="0"/>
          <w:numId w:val="29"/>
        </w:numPr>
        <w:ind w:left="0" w:firstLine="709"/>
      </w:pPr>
      <w:r>
        <w:rPr>
          <w:lang w:val="en-US"/>
        </w:rPr>
        <w:t>CSS</w:t>
      </w:r>
      <w:r w:rsidRPr="001B11F8">
        <w:t xml:space="preserve"> [Электронный ресурс] / </w:t>
      </w:r>
      <w:r>
        <w:t xml:space="preserve">Свободная энциклопедия </w:t>
      </w:r>
      <w:r w:rsidRPr="007F4610">
        <w:t>Википедия</w:t>
      </w:r>
      <w:r>
        <w:t>.</w:t>
      </w:r>
      <w:r w:rsidRPr="006343D0">
        <w:t xml:space="preserve"> </w:t>
      </w:r>
      <w:r w:rsidRPr="001B11F8">
        <w:t>–</w:t>
      </w:r>
      <w:r>
        <w:t xml:space="preserve"> 2020. </w:t>
      </w:r>
      <w:r w:rsidRPr="001B11F8">
        <w:t xml:space="preserve">– </w:t>
      </w:r>
      <w:r>
        <w:t>Режим</w:t>
      </w:r>
      <w:r w:rsidRPr="00811492">
        <w:t xml:space="preserve"> </w:t>
      </w:r>
      <w:r>
        <w:t>доступа</w:t>
      </w:r>
      <w:r w:rsidRPr="00811492">
        <w:t xml:space="preserve">: </w:t>
      </w:r>
      <w:r w:rsidRPr="00F27589">
        <w:rPr>
          <w:lang w:val="en-US"/>
        </w:rPr>
        <w:t>https</w:t>
      </w:r>
      <w:r w:rsidRPr="00F27589">
        <w:t>://</w:t>
      </w:r>
      <w:r w:rsidRPr="00F27589">
        <w:rPr>
          <w:lang w:val="en-US"/>
        </w:rPr>
        <w:t>wiki</w:t>
      </w:r>
      <w:r w:rsidRPr="00F27589">
        <w:t>-</w:t>
      </w:r>
      <w:r w:rsidRPr="00F27589">
        <w:rPr>
          <w:lang w:val="en-US"/>
        </w:rPr>
        <w:t>rookee</w:t>
      </w:r>
      <w:r w:rsidRPr="00F27589">
        <w:t>-</w:t>
      </w:r>
      <w:r w:rsidRPr="00F27589">
        <w:rPr>
          <w:lang w:val="en-US"/>
        </w:rPr>
        <w:t>ru</w:t>
      </w:r>
      <w:r w:rsidRPr="00F27589">
        <w:t>.</w:t>
      </w:r>
      <w:r w:rsidRPr="00F27589">
        <w:rPr>
          <w:lang w:val="en-US"/>
        </w:rPr>
        <w:t>turbopages</w:t>
      </w:r>
      <w:r w:rsidRPr="00F27589">
        <w:t>.</w:t>
      </w:r>
      <w:r w:rsidRPr="00F27589">
        <w:rPr>
          <w:lang w:val="en-US"/>
        </w:rPr>
        <w:t>org</w:t>
      </w:r>
      <w:r w:rsidRPr="00F27589">
        <w:t>/</w:t>
      </w:r>
      <w:r w:rsidRPr="00F27589">
        <w:rPr>
          <w:lang w:val="en-US"/>
        </w:rPr>
        <w:t>s</w:t>
      </w:r>
      <w:r w:rsidRPr="00F27589">
        <w:t>/</w:t>
      </w:r>
      <w:r w:rsidRPr="00F27589">
        <w:rPr>
          <w:lang w:val="en-US"/>
        </w:rPr>
        <w:t>wiki</w:t>
      </w:r>
      <w:r w:rsidRPr="00F27589">
        <w:t>.</w:t>
      </w:r>
      <w:r w:rsidRPr="00F27589">
        <w:rPr>
          <w:lang w:val="en-US"/>
        </w:rPr>
        <w:t>rookee</w:t>
      </w:r>
      <w:r w:rsidRPr="00F27589">
        <w:t>.</w:t>
      </w:r>
      <w:r w:rsidRPr="00F27589">
        <w:rPr>
          <w:lang w:val="en-US"/>
        </w:rPr>
        <w:t>ru</w:t>
      </w:r>
      <w:r w:rsidRPr="00F27589">
        <w:t>/</w:t>
      </w:r>
      <w:r w:rsidRPr="00F27589">
        <w:rPr>
          <w:lang w:val="en-US"/>
        </w:rPr>
        <w:t>css</w:t>
      </w:r>
      <w:r w:rsidRPr="00F27589">
        <w:t>/</w:t>
      </w:r>
      <w:r w:rsidRPr="00811492">
        <w:t xml:space="preserve">. </w:t>
      </w:r>
      <w:r>
        <w:t>Дата</w:t>
      </w:r>
      <w:r w:rsidRPr="00DB0DC9">
        <w:t xml:space="preserve"> </w:t>
      </w:r>
      <w:r>
        <w:t>доступа</w:t>
      </w:r>
      <w:r w:rsidRPr="00DB0DC9">
        <w:t>: 18.04.2020</w:t>
      </w:r>
      <w:r w:rsidR="006343D0" w:rsidRPr="001B11F8">
        <w:t>.</w:t>
      </w:r>
    </w:p>
    <w:p w:rsidR="002C7A92" w:rsidRDefault="002C7A92" w:rsidP="002C7A92">
      <w:pPr>
        <w:pStyle w:val="ab"/>
        <w:numPr>
          <w:ilvl w:val="0"/>
          <w:numId w:val="29"/>
        </w:numPr>
        <w:ind w:left="0" w:firstLine="709"/>
      </w:pPr>
      <w:r w:rsidRPr="00381EAB">
        <w:t>Что такое Bootstrap?</w:t>
      </w:r>
      <w:r w:rsidRPr="001B11F8">
        <w:t xml:space="preserve"> [Электронный ресурс] / </w:t>
      </w:r>
      <w:r>
        <w:t>Сайт ИТ ШЕФ.</w:t>
      </w:r>
      <w:r w:rsidRPr="006343D0">
        <w:t xml:space="preserve"> </w:t>
      </w:r>
      <w:r>
        <w:t>–</w:t>
      </w:r>
      <w:r w:rsidRPr="001B11F8">
        <w:t xml:space="preserve"> </w:t>
      </w:r>
      <w:r>
        <w:t>2020. </w:t>
      </w:r>
      <w:r w:rsidRPr="001B11F8">
        <w:t xml:space="preserve">– </w:t>
      </w:r>
      <w:r>
        <w:t>Режим</w:t>
      </w:r>
      <w:r w:rsidRPr="00811492">
        <w:t xml:space="preserve"> </w:t>
      </w:r>
      <w:r>
        <w:t>доступа</w:t>
      </w:r>
      <w:r w:rsidRPr="00811492">
        <w:t xml:space="preserve">: </w:t>
      </w:r>
      <w:r w:rsidRPr="00381EAB">
        <w:rPr>
          <w:lang w:val="en-US"/>
        </w:rPr>
        <w:t>https</w:t>
      </w:r>
      <w:r w:rsidRPr="00381EAB">
        <w:t>://</w:t>
      </w:r>
      <w:r w:rsidRPr="00381EAB">
        <w:rPr>
          <w:lang w:val="en-US"/>
        </w:rPr>
        <w:t>itchief</w:t>
      </w:r>
      <w:r w:rsidRPr="00381EAB">
        <w:t>.</w:t>
      </w:r>
      <w:r w:rsidRPr="00381EAB">
        <w:rPr>
          <w:lang w:val="en-US"/>
        </w:rPr>
        <w:t>ru</w:t>
      </w:r>
      <w:r w:rsidRPr="00381EAB">
        <w:t>/</w:t>
      </w:r>
      <w:r w:rsidRPr="00381EAB">
        <w:rPr>
          <w:lang w:val="en-US"/>
        </w:rPr>
        <w:t>bootstrap</w:t>
      </w:r>
      <w:r w:rsidRPr="00381EAB">
        <w:t>/</w:t>
      </w:r>
      <w:r w:rsidRPr="00381EAB">
        <w:rPr>
          <w:lang w:val="en-US"/>
        </w:rPr>
        <w:t>introduction</w:t>
      </w:r>
      <w:r w:rsidRPr="00F27589">
        <w:t>/</w:t>
      </w:r>
      <w:r w:rsidRPr="00811492">
        <w:t xml:space="preserve">. </w:t>
      </w:r>
      <w:r>
        <w:t>Дата</w:t>
      </w:r>
      <w:r w:rsidRPr="00DB0DC9">
        <w:t xml:space="preserve"> </w:t>
      </w:r>
      <w:r>
        <w:t>доступа</w:t>
      </w:r>
      <w:r w:rsidRPr="00DB0DC9">
        <w:t>: 18.04.2020</w:t>
      </w:r>
      <w:r w:rsidRPr="001B11F8">
        <w:t>.</w:t>
      </w:r>
    </w:p>
    <w:p w:rsidR="002C7A92" w:rsidRDefault="002C7A92" w:rsidP="002C7A92">
      <w:pPr>
        <w:pStyle w:val="ab"/>
        <w:numPr>
          <w:ilvl w:val="0"/>
          <w:numId w:val="29"/>
        </w:numPr>
        <w:ind w:left="0" w:firstLine="709"/>
      </w:pPr>
      <w:r>
        <w:rPr>
          <w:lang w:val="en-US"/>
        </w:rPr>
        <w:t>JavaScript</w:t>
      </w:r>
      <w:r w:rsidRPr="001B11F8">
        <w:t xml:space="preserve"> [Электронный ресурс] / </w:t>
      </w:r>
      <w:r>
        <w:t xml:space="preserve">Свободная энциклопедия </w:t>
      </w:r>
      <w:r w:rsidRPr="007F4610">
        <w:t>Википедия</w:t>
      </w:r>
      <w:r>
        <w:t>.</w:t>
      </w:r>
      <w:r w:rsidRPr="006343D0">
        <w:t xml:space="preserve"> </w:t>
      </w:r>
      <w:r w:rsidRPr="001B11F8">
        <w:t>–</w:t>
      </w:r>
      <w:r>
        <w:t xml:space="preserve"> 2020. </w:t>
      </w:r>
      <w:r w:rsidRPr="001B11F8">
        <w:t xml:space="preserve">– </w:t>
      </w:r>
      <w:r>
        <w:t>Режим</w:t>
      </w:r>
      <w:r w:rsidRPr="00811492">
        <w:t xml:space="preserve"> </w:t>
      </w:r>
      <w:r>
        <w:t>доступа</w:t>
      </w:r>
      <w:r w:rsidRPr="00811492">
        <w:t xml:space="preserve">: </w:t>
      </w:r>
      <w:r w:rsidRPr="002F0F8A">
        <w:rPr>
          <w:lang w:val="en-US"/>
        </w:rPr>
        <w:t>https</w:t>
      </w:r>
      <w:r w:rsidRPr="002F0F8A">
        <w:t>://</w:t>
      </w:r>
      <w:r w:rsidRPr="002F0F8A">
        <w:rPr>
          <w:lang w:val="en-US"/>
        </w:rPr>
        <w:t>ru</w:t>
      </w:r>
      <w:r w:rsidRPr="002F0F8A">
        <w:t>.</w:t>
      </w:r>
      <w:r w:rsidRPr="002F0F8A">
        <w:rPr>
          <w:lang w:val="en-US"/>
        </w:rPr>
        <w:t>wikipedia</w:t>
      </w:r>
      <w:r w:rsidRPr="002F0F8A">
        <w:t>./</w:t>
      </w:r>
      <w:r w:rsidRPr="002F0F8A">
        <w:rPr>
          <w:lang w:val="en-US"/>
        </w:rPr>
        <w:t>wiki</w:t>
      </w:r>
      <w:r w:rsidRPr="002F0F8A">
        <w:t>/</w:t>
      </w:r>
      <w:r w:rsidRPr="002F0F8A">
        <w:rPr>
          <w:lang w:val="en-US"/>
        </w:rPr>
        <w:t>JavaScript</w:t>
      </w:r>
      <w:r w:rsidRPr="00811492">
        <w:t xml:space="preserve">. </w:t>
      </w:r>
      <w:r>
        <w:t>Дата</w:t>
      </w:r>
      <w:r w:rsidRPr="00DB0DC9">
        <w:t xml:space="preserve"> </w:t>
      </w:r>
      <w:r>
        <w:t>доступа: 19</w:t>
      </w:r>
      <w:r w:rsidRPr="00DB0DC9">
        <w:t>.04.2020</w:t>
      </w:r>
      <w:r w:rsidRPr="001B11F8">
        <w:t>.</w:t>
      </w:r>
    </w:p>
    <w:p w:rsidR="002C7A92" w:rsidRPr="002C7A92" w:rsidRDefault="002C7A92" w:rsidP="002C7A92">
      <w:pPr>
        <w:pStyle w:val="ab"/>
        <w:numPr>
          <w:ilvl w:val="0"/>
          <w:numId w:val="29"/>
        </w:numPr>
        <w:ind w:left="0" w:firstLine="709"/>
      </w:pPr>
      <w:r>
        <w:rPr>
          <w:lang w:val="en-US"/>
        </w:rPr>
        <w:t>jQuery</w:t>
      </w:r>
      <w:r w:rsidRPr="00811492">
        <w:t xml:space="preserve"> </w:t>
      </w:r>
      <w:r w:rsidRPr="001B11F8">
        <w:t xml:space="preserve">[Электронный ресурс] / </w:t>
      </w:r>
      <w:r>
        <w:t xml:space="preserve">Свободная энциклопедия </w:t>
      </w:r>
      <w:r w:rsidRPr="007F4610">
        <w:t>Википедия</w:t>
      </w:r>
      <w:r>
        <w:t>.</w:t>
      </w:r>
      <w:r w:rsidRPr="006343D0">
        <w:t xml:space="preserve"> </w:t>
      </w:r>
      <w:r>
        <w:t>– 2020. </w:t>
      </w:r>
      <w:r w:rsidRPr="001B11F8">
        <w:t xml:space="preserve">– </w:t>
      </w:r>
      <w:r>
        <w:t>Режим</w:t>
      </w:r>
      <w:r w:rsidRPr="00811492">
        <w:t xml:space="preserve"> </w:t>
      </w:r>
      <w:r>
        <w:t>доступа</w:t>
      </w:r>
      <w:r w:rsidRPr="00811492">
        <w:t xml:space="preserve">: </w:t>
      </w:r>
      <w:r w:rsidRPr="002F0F8A">
        <w:rPr>
          <w:lang w:val="en-US"/>
        </w:rPr>
        <w:t>https</w:t>
      </w:r>
      <w:r w:rsidRPr="002F0F8A">
        <w:t>://</w:t>
      </w:r>
      <w:r w:rsidRPr="002F0F8A">
        <w:rPr>
          <w:lang w:val="en-US"/>
        </w:rPr>
        <w:t>ru</w:t>
      </w:r>
      <w:r w:rsidRPr="002F0F8A">
        <w:t>.</w:t>
      </w:r>
      <w:r w:rsidRPr="002F0F8A">
        <w:rPr>
          <w:lang w:val="en-US"/>
        </w:rPr>
        <w:t>wikipedia</w:t>
      </w:r>
      <w:r w:rsidRPr="002F0F8A">
        <w:t>.</w:t>
      </w:r>
      <w:r w:rsidR="00CC78B7">
        <w:rPr>
          <w:lang w:val="en-US"/>
        </w:rPr>
        <w:t>or</w:t>
      </w:r>
      <w:r w:rsidRPr="002F0F8A">
        <w:t>/</w:t>
      </w:r>
      <w:r w:rsidRPr="002F0F8A">
        <w:rPr>
          <w:lang w:val="en-US"/>
        </w:rPr>
        <w:t>wiki</w:t>
      </w:r>
      <w:r w:rsidRPr="002F0F8A">
        <w:t>/</w:t>
      </w:r>
      <w:r w:rsidRPr="002F0F8A">
        <w:rPr>
          <w:lang w:val="en-US"/>
        </w:rPr>
        <w:t>JQuery</w:t>
      </w:r>
      <w:r w:rsidRPr="00811492">
        <w:t xml:space="preserve">. </w:t>
      </w:r>
      <w:r>
        <w:t>Дата</w:t>
      </w:r>
      <w:r w:rsidRPr="00DB0DC9">
        <w:t xml:space="preserve"> </w:t>
      </w:r>
      <w:r>
        <w:t>доступа: 19</w:t>
      </w:r>
      <w:r w:rsidRPr="00DB0DC9">
        <w:t>.04.2020</w:t>
      </w:r>
      <w:r w:rsidRPr="001B11F8">
        <w:t>.</w:t>
      </w:r>
    </w:p>
    <w:p w:rsidR="002C7A92" w:rsidRDefault="002C7A92" w:rsidP="002C7A92">
      <w:pPr>
        <w:pStyle w:val="ab"/>
        <w:numPr>
          <w:ilvl w:val="0"/>
          <w:numId w:val="29"/>
        </w:numPr>
        <w:ind w:left="0" w:firstLine="709"/>
        <w:rPr>
          <w:spacing w:val="-2"/>
        </w:rPr>
      </w:pPr>
      <w:r>
        <w:rPr>
          <w:lang w:val="en-US"/>
        </w:rPr>
        <w:t>PHP</w:t>
      </w:r>
      <w:r w:rsidRPr="00811492">
        <w:t xml:space="preserve"> </w:t>
      </w:r>
      <w:r w:rsidRPr="00C30DF3">
        <w:rPr>
          <w:spacing w:val="-2"/>
        </w:rPr>
        <w:t xml:space="preserve">[Электронный ресурс] / </w:t>
      </w:r>
      <w:r>
        <w:t xml:space="preserve">Свободная энциклопедия </w:t>
      </w:r>
      <w:r w:rsidRPr="007F4610">
        <w:t>Википедия</w:t>
      </w:r>
      <w:r w:rsidRPr="00C30DF3">
        <w:rPr>
          <w:spacing w:val="-2"/>
        </w:rPr>
        <w:t xml:space="preserve">. – </w:t>
      </w:r>
      <w:r>
        <w:rPr>
          <w:spacing w:val="-2"/>
        </w:rPr>
        <w:t>2020</w:t>
      </w:r>
      <w:r w:rsidRPr="00C30DF3">
        <w:rPr>
          <w:spacing w:val="-2"/>
        </w:rPr>
        <w:t xml:space="preserve">. – </w:t>
      </w:r>
      <w:r>
        <w:t>Режим</w:t>
      </w:r>
      <w:r w:rsidRPr="00811492">
        <w:t xml:space="preserve"> </w:t>
      </w:r>
      <w:r>
        <w:t>доступа</w:t>
      </w:r>
      <w:r w:rsidRPr="00811492">
        <w:t xml:space="preserve">: </w:t>
      </w:r>
      <w:r w:rsidRPr="002F0F8A">
        <w:rPr>
          <w:lang w:val="en-US"/>
        </w:rPr>
        <w:t>https</w:t>
      </w:r>
      <w:r w:rsidRPr="002F0F8A">
        <w:t>://</w:t>
      </w:r>
      <w:r w:rsidRPr="002F0F8A">
        <w:rPr>
          <w:lang w:val="en-US"/>
        </w:rPr>
        <w:t>ru</w:t>
      </w:r>
      <w:r w:rsidRPr="002F0F8A">
        <w:t>.</w:t>
      </w:r>
      <w:r w:rsidRPr="002F0F8A">
        <w:rPr>
          <w:lang w:val="en-US"/>
        </w:rPr>
        <w:t>wikipedia</w:t>
      </w:r>
      <w:r w:rsidRPr="002F0F8A">
        <w:t>.</w:t>
      </w:r>
      <w:r w:rsidRPr="002F0F8A">
        <w:rPr>
          <w:lang w:val="en-US"/>
        </w:rPr>
        <w:t>org</w:t>
      </w:r>
      <w:r w:rsidRPr="002F0F8A">
        <w:t>/</w:t>
      </w:r>
      <w:r w:rsidRPr="002F0F8A">
        <w:rPr>
          <w:lang w:val="en-US"/>
        </w:rPr>
        <w:t>wiki</w:t>
      </w:r>
      <w:r w:rsidRPr="002F0F8A">
        <w:t>/</w:t>
      </w:r>
      <w:r w:rsidRPr="002F0F8A">
        <w:rPr>
          <w:lang w:val="en-US"/>
        </w:rPr>
        <w:t>PHP</w:t>
      </w:r>
      <w:r w:rsidRPr="00F27589">
        <w:t>/</w:t>
      </w:r>
      <w:r w:rsidRPr="00811492">
        <w:t xml:space="preserve">. </w:t>
      </w:r>
      <w:r>
        <w:t>Дата</w:t>
      </w:r>
      <w:r w:rsidRPr="00DB0DC9">
        <w:t xml:space="preserve"> </w:t>
      </w:r>
      <w:r>
        <w:t>доступа: 19</w:t>
      </w:r>
      <w:r w:rsidRPr="00DB0DC9">
        <w:t>.04.2020</w:t>
      </w:r>
      <w:r w:rsidRPr="00C30DF3">
        <w:rPr>
          <w:spacing w:val="-2"/>
        </w:rPr>
        <w:t>.</w:t>
      </w:r>
    </w:p>
    <w:p w:rsidR="002C7A92" w:rsidRPr="00CB08A5" w:rsidRDefault="002C7A92" w:rsidP="002C7A92">
      <w:pPr>
        <w:pStyle w:val="ab"/>
        <w:numPr>
          <w:ilvl w:val="0"/>
          <w:numId w:val="29"/>
        </w:numPr>
        <w:ind w:left="0" w:firstLine="709"/>
        <w:rPr>
          <w:spacing w:val="-2"/>
        </w:rPr>
      </w:pPr>
      <w:r>
        <w:t>Что такое MySQL: Объяснение MySQL Для Начинающих</w:t>
      </w:r>
      <w:r w:rsidRPr="00811492">
        <w:t xml:space="preserve"> </w:t>
      </w:r>
      <w:r w:rsidRPr="00CB08A5">
        <w:rPr>
          <w:spacing w:val="-2"/>
        </w:rPr>
        <w:t xml:space="preserve">[Электронный ресурс] / Сайт </w:t>
      </w:r>
      <w:r>
        <w:rPr>
          <w:spacing w:val="-2"/>
          <w:lang w:val="en-US"/>
        </w:rPr>
        <w:t>Hostinger</w:t>
      </w:r>
      <w:r>
        <w:rPr>
          <w:spacing w:val="-2"/>
        </w:rPr>
        <w:t xml:space="preserve"> руководства</w:t>
      </w:r>
      <w:r w:rsidRPr="00CB08A5">
        <w:rPr>
          <w:spacing w:val="-2"/>
        </w:rPr>
        <w:t xml:space="preserve">. – </w:t>
      </w:r>
      <w:r>
        <w:rPr>
          <w:spacing w:val="-2"/>
        </w:rPr>
        <w:t>2020</w:t>
      </w:r>
      <w:r w:rsidRPr="00CB08A5">
        <w:rPr>
          <w:spacing w:val="-2"/>
        </w:rPr>
        <w:t xml:space="preserve">. – </w:t>
      </w:r>
      <w:r>
        <w:t>Режим</w:t>
      </w:r>
      <w:r w:rsidRPr="00811492">
        <w:t xml:space="preserve"> </w:t>
      </w:r>
      <w:r>
        <w:t>доступа</w:t>
      </w:r>
      <w:r w:rsidRPr="00811492">
        <w:t xml:space="preserve">: </w:t>
      </w:r>
      <w:r w:rsidRPr="00CC0CF0">
        <w:rPr>
          <w:lang w:val="en-US"/>
        </w:rPr>
        <w:t>https</w:t>
      </w:r>
      <w:r w:rsidRPr="00CC0CF0">
        <w:t>://</w:t>
      </w:r>
      <w:r w:rsidRPr="00CC0CF0">
        <w:rPr>
          <w:lang w:val="en-US"/>
        </w:rPr>
        <w:t>www</w:t>
      </w:r>
      <w:r w:rsidRPr="00CC0CF0">
        <w:t>.</w:t>
      </w:r>
      <w:r w:rsidRPr="00CC0CF0">
        <w:rPr>
          <w:lang w:val="en-US"/>
        </w:rPr>
        <w:t>hosting</w:t>
      </w:r>
      <w:r w:rsidR="00FA092E">
        <w:t xml:space="preserve"> </w:t>
      </w:r>
      <w:r w:rsidRPr="00CC0CF0">
        <w:rPr>
          <w:lang w:val="en-US"/>
        </w:rPr>
        <w:t>er</w:t>
      </w:r>
      <w:r w:rsidRPr="00CC0CF0">
        <w:t>.</w:t>
      </w:r>
      <w:r w:rsidRPr="00CC0CF0">
        <w:rPr>
          <w:lang w:val="en-US"/>
        </w:rPr>
        <w:t>r</w:t>
      </w:r>
      <w:r>
        <w:rPr>
          <w:lang w:val="en-US"/>
        </w:rPr>
        <w:t>u</w:t>
      </w:r>
      <w:r w:rsidRPr="00CC0CF0">
        <w:t>/</w:t>
      </w:r>
      <w:r>
        <w:rPr>
          <w:lang w:val="en-US"/>
        </w:rPr>
        <w:t>rukovodstva</w:t>
      </w:r>
      <w:r w:rsidRPr="00CC0CF0">
        <w:t>/</w:t>
      </w:r>
      <w:r>
        <w:rPr>
          <w:lang w:val="en-US"/>
        </w:rPr>
        <w:t>shto</w:t>
      </w:r>
      <w:r w:rsidRPr="00CC0CF0">
        <w:t>-</w:t>
      </w:r>
      <w:r>
        <w:rPr>
          <w:lang w:val="en-US"/>
        </w:rPr>
        <w:t>takoje</w:t>
      </w:r>
      <w:r w:rsidRPr="00CC0CF0">
        <w:t>-</w:t>
      </w:r>
      <w:r>
        <w:rPr>
          <w:lang w:val="en-US"/>
        </w:rPr>
        <w:t>mysql</w:t>
      </w:r>
      <w:r w:rsidRPr="00F27589">
        <w:t>/</w:t>
      </w:r>
      <w:r w:rsidRPr="00811492">
        <w:t xml:space="preserve">. </w:t>
      </w:r>
      <w:r>
        <w:t>Дата</w:t>
      </w:r>
      <w:r w:rsidRPr="00DB0DC9">
        <w:t xml:space="preserve"> </w:t>
      </w:r>
      <w:r>
        <w:t>доступа: 19</w:t>
      </w:r>
      <w:r w:rsidRPr="00DB0DC9">
        <w:t>.04.2020</w:t>
      </w:r>
      <w:r w:rsidRPr="00CB08A5">
        <w:rPr>
          <w:spacing w:val="-2"/>
        </w:rPr>
        <w:t>.</w:t>
      </w:r>
    </w:p>
    <w:p w:rsidR="00AE03C3" w:rsidRDefault="002C7A92" w:rsidP="002C7A92">
      <w:pPr>
        <w:pStyle w:val="ab"/>
        <w:numPr>
          <w:ilvl w:val="0"/>
          <w:numId w:val="29"/>
        </w:numPr>
        <w:ind w:left="0" w:firstLine="709"/>
      </w:pPr>
      <w:r>
        <w:rPr>
          <w:lang w:val="en-US"/>
        </w:rPr>
        <w:t>PhpMyAdmin</w:t>
      </w:r>
      <w:r w:rsidRPr="00811492">
        <w:t xml:space="preserve"> </w:t>
      </w:r>
      <w:r w:rsidRPr="001B11F8">
        <w:t xml:space="preserve">[Электронный ресурс] / </w:t>
      </w:r>
      <w:r>
        <w:t xml:space="preserve">Свободная энциклопедия </w:t>
      </w:r>
      <w:r w:rsidRPr="007F4610">
        <w:t>Википедия</w:t>
      </w:r>
      <w:r>
        <w:t>.</w:t>
      </w:r>
      <w:r w:rsidRPr="006343D0">
        <w:t xml:space="preserve"> </w:t>
      </w:r>
      <w:r w:rsidRPr="001B11F8">
        <w:t>–</w:t>
      </w:r>
      <w:r>
        <w:t xml:space="preserve"> 2020. </w:t>
      </w:r>
      <w:r w:rsidRPr="001B11F8">
        <w:t xml:space="preserve">– </w:t>
      </w:r>
      <w:r>
        <w:t>Режим</w:t>
      </w:r>
      <w:r w:rsidRPr="00811492">
        <w:t xml:space="preserve"> </w:t>
      </w:r>
      <w:r>
        <w:t>доступа</w:t>
      </w:r>
      <w:r w:rsidRPr="00811492">
        <w:t xml:space="preserve">: </w:t>
      </w:r>
      <w:r w:rsidRPr="00CC0CF0">
        <w:rPr>
          <w:lang w:val="en-US"/>
        </w:rPr>
        <w:t>https</w:t>
      </w:r>
      <w:r w:rsidRPr="00CC0CF0">
        <w:t>://</w:t>
      </w:r>
      <w:r w:rsidRPr="00CC0CF0">
        <w:rPr>
          <w:lang w:val="en-US"/>
        </w:rPr>
        <w:t>ru</w:t>
      </w:r>
      <w:r w:rsidRPr="00CC0CF0">
        <w:t>.</w:t>
      </w:r>
      <w:r w:rsidRPr="00CC0CF0">
        <w:rPr>
          <w:lang w:val="en-US"/>
        </w:rPr>
        <w:t>wikipedia</w:t>
      </w:r>
      <w:r w:rsidRPr="00CC0CF0">
        <w:t>.</w:t>
      </w:r>
      <w:r w:rsidRPr="00CC0CF0">
        <w:rPr>
          <w:lang w:val="en-US"/>
        </w:rPr>
        <w:t>org</w:t>
      </w:r>
      <w:r w:rsidRPr="00CC0CF0">
        <w:t>/</w:t>
      </w:r>
      <w:r w:rsidRPr="00CC0CF0">
        <w:rPr>
          <w:lang w:val="en-US"/>
        </w:rPr>
        <w:t>wiki</w:t>
      </w:r>
      <w:r w:rsidRPr="00CC0CF0">
        <w:t>/</w:t>
      </w:r>
      <w:r w:rsidRPr="00CC0CF0">
        <w:rPr>
          <w:lang w:val="en-US"/>
        </w:rPr>
        <w:t>PhpMyAdmin</w:t>
      </w:r>
      <w:r w:rsidRPr="00F27589">
        <w:t>/</w:t>
      </w:r>
      <w:r w:rsidRPr="00811492">
        <w:t xml:space="preserve">. </w:t>
      </w:r>
      <w:r>
        <w:t>Дата</w:t>
      </w:r>
      <w:r w:rsidRPr="00DB0DC9">
        <w:t xml:space="preserve"> </w:t>
      </w:r>
      <w:r>
        <w:t>доступа: 19</w:t>
      </w:r>
      <w:r w:rsidRPr="00DB0DC9">
        <w:t>.04.2020</w:t>
      </w:r>
      <w:r w:rsidRPr="001B11F8">
        <w:t>.</w:t>
      </w:r>
    </w:p>
    <w:p w:rsidR="002C7A92" w:rsidRDefault="00AE03C3" w:rsidP="00AE03C3">
      <w:r>
        <w:br w:type="page"/>
      </w:r>
    </w:p>
    <w:p w:rsidR="002C7A92" w:rsidRDefault="002C7A92" w:rsidP="002C7A92">
      <w:pPr>
        <w:pStyle w:val="ab"/>
        <w:numPr>
          <w:ilvl w:val="0"/>
          <w:numId w:val="29"/>
        </w:numPr>
        <w:ind w:left="0" w:firstLine="709"/>
      </w:pPr>
      <w:r>
        <w:lastRenderedPageBreak/>
        <w:t>Что такое целевая аудитория</w:t>
      </w:r>
      <w:r w:rsidRPr="00811492">
        <w:t xml:space="preserve"> </w:t>
      </w:r>
      <w:r w:rsidRPr="001B11F8">
        <w:t xml:space="preserve">[Электронный ресурс] / </w:t>
      </w:r>
      <w:r>
        <w:t>Сервис для созадния интернет-магазина.</w:t>
      </w:r>
      <w:r w:rsidRPr="006343D0">
        <w:t xml:space="preserve"> </w:t>
      </w:r>
      <w:r w:rsidRPr="001B11F8">
        <w:t>–</w:t>
      </w:r>
      <w:r>
        <w:t xml:space="preserve"> 2020</w:t>
      </w:r>
      <w:r w:rsidRPr="001B11F8">
        <w:t xml:space="preserve">. – </w:t>
      </w:r>
      <w:r>
        <w:t>Режим</w:t>
      </w:r>
      <w:r w:rsidRPr="00811492">
        <w:t xml:space="preserve"> </w:t>
      </w:r>
      <w:r>
        <w:t>доступа</w:t>
      </w:r>
      <w:r w:rsidRPr="00811492">
        <w:t xml:space="preserve">: </w:t>
      </w:r>
      <w:r w:rsidRPr="008733DB">
        <w:rPr>
          <w:lang w:val="en-US"/>
        </w:rPr>
        <w:t>https</w:t>
      </w:r>
      <w:r w:rsidRPr="008733DB">
        <w:t>://</w:t>
      </w:r>
      <w:r w:rsidRPr="008733DB">
        <w:rPr>
          <w:lang w:val="en-US"/>
        </w:rPr>
        <w:t>www</w:t>
      </w:r>
      <w:r w:rsidRPr="008733DB">
        <w:t>.</w:t>
      </w:r>
      <w:r w:rsidRPr="008733DB">
        <w:rPr>
          <w:lang w:val="en-US"/>
        </w:rPr>
        <w:t>insales</w:t>
      </w:r>
      <w:r w:rsidRPr="008733DB">
        <w:t>.</w:t>
      </w:r>
      <w:r w:rsidRPr="008733DB">
        <w:rPr>
          <w:lang w:val="en-US"/>
        </w:rPr>
        <w:t>ru</w:t>
      </w:r>
      <w:r w:rsidRPr="008733DB">
        <w:t>/</w:t>
      </w:r>
      <w:r w:rsidRPr="008733DB">
        <w:rPr>
          <w:lang w:val="en-US"/>
        </w:rPr>
        <w:t>blogs</w:t>
      </w:r>
      <w:r w:rsidRPr="008733DB">
        <w:t>/</w:t>
      </w:r>
      <w:r w:rsidRPr="008733DB">
        <w:rPr>
          <w:lang w:val="en-US"/>
        </w:rPr>
        <w:t>university</w:t>
      </w:r>
      <w:r w:rsidRPr="008733DB">
        <w:t>/</w:t>
      </w:r>
      <w:r w:rsidRPr="008733DB">
        <w:rPr>
          <w:lang w:val="en-US"/>
        </w:rPr>
        <w:t>celevaja</w:t>
      </w:r>
      <w:r w:rsidRPr="008733DB">
        <w:t>-</w:t>
      </w:r>
      <w:r w:rsidRPr="008733DB">
        <w:rPr>
          <w:lang w:val="en-US"/>
        </w:rPr>
        <w:t>auditorija</w:t>
      </w:r>
      <w:r w:rsidRPr="00F27589">
        <w:t>/</w:t>
      </w:r>
      <w:r w:rsidRPr="00811492">
        <w:t xml:space="preserve">. </w:t>
      </w:r>
      <w:r>
        <w:t>Дата</w:t>
      </w:r>
      <w:r w:rsidRPr="00DB0DC9">
        <w:t xml:space="preserve"> </w:t>
      </w:r>
      <w:r>
        <w:t>доступа: 19</w:t>
      </w:r>
      <w:r w:rsidRPr="00DB0DC9">
        <w:t>.04.2020</w:t>
      </w:r>
      <w:r w:rsidRPr="001B11F8">
        <w:t>.</w:t>
      </w:r>
    </w:p>
    <w:p w:rsidR="002C7A92" w:rsidRPr="00527090" w:rsidRDefault="002C7A92" w:rsidP="002C7A92">
      <w:pPr>
        <w:pStyle w:val="ab"/>
        <w:numPr>
          <w:ilvl w:val="0"/>
          <w:numId w:val="29"/>
        </w:numPr>
        <w:ind w:left="0" w:firstLine="709"/>
        <w:rPr>
          <w:spacing w:val="2"/>
        </w:rPr>
      </w:pPr>
      <w:r>
        <w:rPr>
          <w:spacing w:val="2"/>
        </w:rPr>
        <w:t>Диаграммы вариантов использования</w:t>
      </w:r>
      <w:r w:rsidRPr="00C30DF3">
        <w:rPr>
          <w:spacing w:val="2"/>
        </w:rPr>
        <w:t xml:space="preserve"> [Электронный ресурс] / </w:t>
      </w:r>
      <w:r>
        <w:rPr>
          <w:spacing w:val="2"/>
        </w:rPr>
        <w:t>учебная и научная деятельность Владимира Викторовича</w:t>
      </w:r>
      <w:r w:rsidRPr="00C30DF3">
        <w:rPr>
          <w:spacing w:val="2"/>
        </w:rPr>
        <w:t xml:space="preserve">. – </w:t>
      </w:r>
      <w:r>
        <w:rPr>
          <w:spacing w:val="2"/>
        </w:rPr>
        <w:t>2020</w:t>
      </w:r>
      <w:r w:rsidRPr="00C30DF3">
        <w:rPr>
          <w:spacing w:val="2"/>
        </w:rPr>
        <w:t>. – Режим доступа:</w:t>
      </w:r>
      <w:r w:rsidRPr="00527090">
        <w:t xml:space="preserve"> </w:t>
      </w:r>
      <w:r w:rsidRPr="00B41152">
        <w:t>https://www.sites.google.com/site/anisimovkhv/learning/pris/lecture/tema12/</w:t>
      </w:r>
      <w:r>
        <w:t xml:space="preserve"> tema12_</w:t>
      </w:r>
      <w:r w:rsidRPr="00B41152">
        <w:t>2</w:t>
      </w:r>
      <w:r w:rsidRPr="00527090">
        <w:rPr>
          <w:spacing w:val="2"/>
        </w:rPr>
        <w:t>. – Дата доступа: 2</w:t>
      </w:r>
      <w:r>
        <w:rPr>
          <w:spacing w:val="2"/>
        </w:rPr>
        <w:t>3.05.2020</w:t>
      </w:r>
      <w:r w:rsidRPr="00527090">
        <w:rPr>
          <w:spacing w:val="2"/>
        </w:rPr>
        <w:t>.</w:t>
      </w:r>
    </w:p>
    <w:p w:rsidR="002C7A92" w:rsidRPr="00CB08A5" w:rsidRDefault="005F24CA" w:rsidP="002C7A92">
      <w:pPr>
        <w:pStyle w:val="ab"/>
        <w:numPr>
          <w:ilvl w:val="0"/>
          <w:numId w:val="29"/>
        </w:numPr>
        <w:ind w:left="0" w:firstLine="709"/>
        <w:rPr>
          <w:spacing w:val="2"/>
        </w:rPr>
      </w:pPr>
      <w:r>
        <w:t>Блок-схемы</w:t>
      </w:r>
      <w:r w:rsidRPr="00CB08A5">
        <w:t xml:space="preserve"> [Электронный ресурс] / </w:t>
      </w:r>
      <w:r>
        <w:t>Онлайн-школа Фоксфорд</w:t>
      </w:r>
      <w:r w:rsidRPr="00CB08A5">
        <w:t xml:space="preserve">. – </w:t>
      </w:r>
      <w:r>
        <w:t xml:space="preserve">2020. </w:t>
      </w:r>
      <w:r w:rsidR="004C66D5">
        <w:t>Режим доступа: </w:t>
      </w:r>
      <w:r w:rsidR="004C66D5" w:rsidRPr="004C66D5">
        <w:t>https://foxfo</w:t>
      </w:r>
      <w:r w:rsidR="004C66D5">
        <w:t>rd.ru/wiki/informatika/blok-she – Дата </w:t>
      </w:r>
      <w:r w:rsidRPr="00CB08A5">
        <w:t>доступа: 2</w:t>
      </w:r>
      <w:r w:rsidRPr="00470A0C">
        <w:t>3</w:t>
      </w:r>
      <w:r>
        <w:t>.05.2020</w:t>
      </w:r>
      <w:r w:rsidR="002C7A92" w:rsidRPr="00CB08A5">
        <w:rPr>
          <w:spacing w:val="2"/>
        </w:rPr>
        <w:t>.</w:t>
      </w:r>
    </w:p>
    <w:p w:rsidR="006343D0" w:rsidRDefault="005F24CA" w:rsidP="00FE24D8">
      <w:pPr>
        <w:pStyle w:val="ab"/>
        <w:numPr>
          <w:ilvl w:val="0"/>
          <w:numId w:val="29"/>
        </w:numPr>
        <w:ind w:left="0" w:firstLine="709"/>
      </w:pPr>
      <w:r>
        <w:t xml:space="preserve">Прототип сайта: создание прототипа с примерами и инструментами </w:t>
      </w:r>
      <w:r w:rsidRPr="00CB08A5">
        <w:rPr>
          <w:spacing w:val="2"/>
        </w:rPr>
        <w:t xml:space="preserve">[Электронный ресурс] / Сайт </w:t>
      </w:r>
      <w:r w:rsidRPr="008733DB">
        <w:rPr>
          <w:lang w:val="en-US"/>
        </w:rPr>
        <w:t>waytostart</w:t>
      </w:r>
      <w:r w:rsidRPr="008733DB">
        <w:t>.</w:t>
      </w:r>
      <w:r w:rsidRPr="008733DB">
        <w:rPr>
          <w:lang w:val="en-US"/>
        </w:rPr>
        <w:t>ru</w:t>
      </w:r>
      <w:r w:rsidRPr="00CB08A5">
        <w:rPr>
          <w:spacing w:val="2"/>
        </w:rPr>
        <w:t xml:space="preserve">. – </w:t>
      </w:r>
      <w:r>
        <w:rPr>
          <w:spacing w:val="2"/>
        </w:rPr>
        <w:t>2020</w:t>
      </w:r>
      <w:r w:rsidRPr="00CB08A5">
        <w:rPr>
          <w:spacing w:val="2"/>
        </w:rPr>
        <w:t>. – </w:t>
      </w:r>
      <w:r>
        <w:t>Режим</w:t>
      </w:r>
      <w:r w:rsidRPr="00811492">
        <w:t xml:space="preserve"> </w:t>
      </w:r>
      <w:r>
        <w:t>доступа</w:t>
      </w:r>
      <w:r w:rsidRPr="00811492">
        <w:t xml:space="preserve">: </w:t>
      </w:r>
      <w:r w:rsidRPr="008733DB">
        <w:rPr>
          <w:lang w:val="en-US"/>
        </w:rPr>
        <w:t>https</w:t>
      </w:r>
      <w:r w:rsidRPr="008733DB">
        <w:t>://</w:t>
      </w:r>
      <w:r w:rsidRPr="008733DB">
        <w:rPr>
          <w:lang w:val="en-US"/>
        </w:rPr>
        <w:t>waytostart</w:t>
      </w:r>
      <w:r w:rsidRPr="008733DB">
        <w:t>.</w:t>
      </w:r>
      <w:r w:rsidRPr="008733DB">
        <w:rPr>
          <w:lang w:val="en-US"/>
        </w:rPr>
        <w:t>ru</w:t>
      </w:r>
      <w:r w:rsidRPr="008733DB">
        <w:t>/</w:t>
      </w:r>
      <w:r w:rsidRPr="008733DB">
        <w:rPr>
          <w:lang w:val="en-US"/>
        </w:rPr>
        <w:t>b</w:t>
      </w:r>
      <w:r w:rsidR="00E66889">
        <w:t xml:space="preserve"> </w:t>
      </w:r>
      <w:r w:rsidRPr="008733DB">
        <w:rPr>
          <w:lang w:val="en-US"/>
        </w:rPr>
        <w:t>log</w:t>
      </w:r>
      <w:r w:rsidRPr="008733DB">
        <w:t>/</w:t>
      </w:r>
      <w:r w:rsidRPr="008733DB">
        <w:rPr>
          <w:lang w:val="en-US"/>
        </w:rPr>
        <w:t>prototype</w:t>
      </w:r>
      <w:r w:rsidRPr="00F27589">
        <w:t>/</w:t>
      </w:r>
      <w:r w:rsidRPr="00811492">
        <w:t xml:space="preserve">. </w:t>
      </w:r>
      <w:r>
        <w:t>Дата</w:t>
      </w:r>
      <w:r w:rsidRPr="00DB0DC9">
        <w:t xml:space="preserve"> </w:t>
      </w:r>
      <w:r>
        <w:t>доступа: 23.05</w:t>
      </w:r>
      <w:r w:rsidRPr="00DB0DC9">
        <w:t>.2020</w:t>
      </w:r>
      <w:r w:rsidR="006343D0" w:rsidRPr="001B11F8">
        <w:t>.</w:t>
      </w:r>
    </w:p>
    <w:p w:rsidR="006343D0" w:rsidRPr="00527090" w:rsidRDefault="005F24CA" w:rsidP="00527090">
      <w:pPr>
        <w:pStyle w:val="ab"/>
        <w:numPr>
          <w:ilvl w:val="0"/>
          <w:numId w:val="29"/>
        </w:numPr>
        <w:ind w:left="0" w:firstLine="709"/>
        <w:rPr>
          <w:spacing w:val="2"/>
        </w:rPr>
      </w:pPr>
      <w:r>
        <w:t>Топ-10 классных стилей в веб-дизайне</w:t>
      </w:r>
      <w:r w:rsidRPr="001B11F8">
        <w:t xml:space="preserve"> [Электронный ресурс] / </w:t>
      </w:r>
      <w:r>
        <w:t>Создание сайтов в Спб.</w:t>
      </w:r>
      <w:r w:rsidRPr="006343D0">
        <w:t xml:space="preserve"> </w:t>
      </w:r>
      <w:r>
        <w:t>– 2020</w:t>
      </w:r>
      <w:r w:rsidRPr="001B11F8">
        <w:t xml:space="preserve">. – </w:t>
      </w:r>
      <w:r w:rsidRPr="00811492">
        <w:rPr>
          <w:lang w:val="en-US"/>
        </w:rPr>
        <w:t>https</w:t>
      </w:r>
      <w:r w:rsidRPr="00811492">
        <w:t>://</w:t>
      </w:r>
      <w:r w:rsidRPr="00811492">
        <w:rPr>
          <w:lang w:val="en-US"/>
        </w:rPr>
        <w:t>webevolution</w:t>
      </w:r>
      <w:r w:rsidRPr="00811492">
        <w:t>.</w:t>
      </w:r>
      <w:r w:rsidRPr="00811492">
        <w:rPr>
          <w:lang w:val="en-US"/>
        </w:rPr>
        <w:t>ru</w:t>
      </w:r>
      <w:r w:rsidRPr="00811492">
        <w:t>/</w:t>
      </w:r>
      <w:r w:rsidRPr="00811492">
        <w:rPr>
          <w:lang w:val="en-US"/>
        </w:rPr>
        <w:t>blog</w:t>
      </w:r>
      <w:r w:rsidRPr="00811492">
        <w:t>/</w:t>
      </w:r>
      <w:r w:rsidRPr="00811492">
        <w:rPr>
          <w:lang w:val="en-US"/>
        </w:rPr>
        <w:t>sajti</w:t>
      </w:r>
      <w:r w:rsidRPr="00811492">
        <w:t>/</w:t>
      </w:r>
      <w:r w:rsidRPr="00811492">
        <w:rPr>
          <w:lang w:val="en-US"/>
        </w:rPr>
        <w:t>top</w:t>
      </w:r>
      <w:r w:rsidRPr="00811492">
        <w:t>-10-</w:t>
      </w:r>
      <w:r w:rsidRPr="00811492">
        <w:rPr>
          <w:lang w:val="en-US"/>
        </w:rPr>
        <w:t>klassicheskih</w:t>
      </w:r>
      <w:r w:rsidRPr="00811492">
        <w:t>-</w:t>
      </w:r>
      <w:r w:rsidRPr="00811492">
        <w:rPr>
          <w:lang w:val="en-US"/>
        </w:rPr>
        <w:t>stilej</w:t>
      </w:r>
      <w:r w:rsidRPr="00811492">
        <w:t>-</w:t>
      </w:r>
      <w:r w:rsidRPr="00811492">
        <w:rPr>
          <w:lang w:val="en-US"/>
        </w:rPr>
        <w:t>v</w:t>
      </w:r>
      <w:r w:rsidRPr="00811492">
        <w:t>-</w:t>
      </w:r>
      <w:r>
        <w:t xml:space="preserve"> </w:t>
      </w:r>
      <w:r w:rsidRPr="00811492">
        <w:rPr>
          <w:lang w:val="en-US"/>
        </w:rPr>
        <w:t>veb</w:t>
      </w:r>
      <w:r w:rsidRPr="00811492">
        <w:t>-</w:t>
      </w:r>
      <w:r w:rsidRPr="00811492">
        <w:rPr>
          <w:lang w:val="en-US"/>
        </w:rPr>
        <w:t>dizajne</w:t>
      </w:r>
      <w:r w:rsidRPr="00811492">
        <w:t xml:space="preserve">/. </w:t>
      </w:r>
      <w:r>
        <w:t>Дата</w:t>
      </w:r>
      <w:r w:rsidRPr="00E15DBC">
        <w:t xml:space="preserve"> </w:t>
      </w:r>
      <w:r>
        <w:t>доступа</w:t>
      </w:r>
      <w:r w:rsidRPr="00E15DBC">
        <w:t>: 18.04.2020</w:t>
      </w:r>
      <w:r w:rsidR="006343D0" w:rsidRPr="00527090">
        <w:rPr>
          <w:spacing w:val="2"/>
        </w:rPr>
        <w:t>.</w:t>
      </w:r>
    </w:p>
    <w:p w:rsidR="006343D0" w:rsidRPr="00CB08A5" w:rsidRDefault="00BC6934" w:rsidP="00FE24D8">
      <w:pPr>
        <w:pStyle w:val="ab"/>
        <w:numPr>
          <w:ilvl w:val="0"/>
          <w:numId w:val="29"/>
        </w:numPr>
        <w:ind w:left="0" w:firstLine="709"/>
        <w:rPr>
          <w:spacing w:val="2"/>
        </w:rPr>
      </w:pPr>
      <w:r>
        <w:t>Какой лучше выбрать шрифт для большого количества текста?</w:t>
      </w:r>
      <w:r w:rsidRPr="001B11F8">
        <w:t xml:space="preserve"> [Электронный ресурс] / </w:t>
      </w:r>
      <w:r>
        <w:t>Сайт Хабр.</w:t>
      </w:r>
      <w:r w:rsidRPr="006343D0">
        <w:t xml:space="preserve"> </w:t>
      </w:r>
      <w:r>
        <w:t>– 2020</w:t>
      </w:r>
      <w:r w:rsidRPr="001B11F8">
        <w:t xml:space="preserve">. – </w:t>
      </w:r>
      <w:r>
        <w:t>Режим</w:t>
      </w:r>
      <w:r w:rsidRPr="00811492">
        <w:t xml:space="preserve"> </w:t>
      </w:r>
      <w:r>
        <w:t>доступа</w:t>
      </w:r>
      <w:r w:rsidRPr="00811492">
        <w:t xml:space="preserve">: </w:t>
      </w:r>
      <w:r w:rsidRPr="00E15DBC">
        <w:rPr>
          <w:lang w:val="en-US"/>
        </w:rPr>
        <w:t>https</w:t>
      </w:r>
      <w:r w:rsidRPr="00E15DBC">
        <w:t>://</w:t>
      </w:r>
      <w:r w:rsidRPr="00E15DBC">
        <w:rPr>
          <w:lang w:val="en-US"/>
        </w:rPr>
        <w:t>qna</w:t>
      </w:r>
      <w:r w:rsidRPr="00E15DBC">
        <w:t>.</w:t>
      </w:r>
      <w:r w:rsidRPr="00E15DBC">
        <w:rPr>
          <w:lang w:val="en-US"/>
        </w:rPr>
        <w:t>habr</w:t>
      </w:r>
      <w:r w:rsidRPr="00E15DBC">
        <w:t>.</w:t>
      </w:r>
      <w:r w:rsidRPr="00E15DBC">
        <w:rPr>
          <w:lang w:val="en-US"/>
        </w:rPr>
        <w:t>com</w:t>
      </w:r>
      <w:r w:rsidRPr="00E15DBC">
        <w:t>/</w:t>
      </w:r>
      <w:r w:rsidRPr="00E15DBC">
        <w:rPr>
          <w:lang w:val="en-US"/>
        </w:rPr>
        <w:t>q</w:t>
      </w:r>
      <w:r w:rsidRPr="00E15DBC">
        <w:t>/296769</w:t>
      </w:r>
      <w:r w:rsidRPr="00811492">
        <w:t xml:space="preserve">. </w:t>
      </w:r>
      <w:r>
        <w:t>Дата</w:t>
      </w:r>
      <w:r w:rsidRPr="00DB0DC9">
        <w:t xml:space="preserve"> </w:t>
      </w:r>
      <w:r>
        <w:t>доступа</w:t>
      </w:r>
      <w:r w:rsidRPr="00DB0DC9">
        <w:t>: 18.04.2020</w:t>
      </w:r>
      <w:r w:rsidR="006343D0" w:rsidRPr="00CB08A5">
        <w:rPr>
          <w:spacing w:val="2"/>
        </w:rPr>
        <w:t>.</w:t>
      </w:r>
    </w:p>
    <w:p w:rsidR="006343D0" w:rsidRDefault="00474C48" w:rsidP="00474C48">
      <w:pPr>
        <w:pStyle w:val="ab"/>
        <w:numPr>
          <w:ilvl w:val="0"/>
          <w:numId w:val="29"/>
        </w:numPr>
        <w:ind w:left="0" w:firstLine="709"/>
      </w:pPr>
      <w:r>
        <w:t>Веб-интерфейс</w:t>
      </w:r>
      <w:r w:rsidRPr="00811492">
        <w:t xml:space="preserve"> </w:t>
      </w:r>
      <w:r w:rsidRPr="001B11F8">
        <w:t xml:space="preserve">[Электронный ресурс] / </w:t>
      </w:r>
      <w:r>
        <w:t xml:space="preserve">Свободная энциклопедия </w:t>
      </w:r>
      <w:r w:rsidRPr="007F4610">
        <w:t>Википедия</w:t>
      </w:r>
      <w:r>
        <w:t>.</w:t>
      </w:r>
      <w:r w:rsidRPr="006343D0">
        <w:t xml:space="preserve"> </w:t>
      </w:r>
      <w:r w:rsidRPr="001B11F8">
        <w:t>–</w:t>
      </w:r>
      <w:r>
        <w:t xml:space="preserve"> 2020. </w:t>
      </w:r>
      <w:r w:rsidRPr="001B11F8">
        <w:t xml:space="preserve">– </w:t>
      </w:r>
      <w:r>
        <w:t>Режим</w:t>
      </w:r>
      <w:r w:rsidRPr="00811492">
        <w:t xml:space="preserve"> </w:t>
      </w:r>
      <w:r>
        <w:t>доступа</w:t>
      </w:r>
      <w:r w:rsidRPr="00811492">
        <w:t xml:space="preserve">: </w:t>
      </w:r>
      <w:r w:rsidRPr="00474C48">
        <w:rPr>
          <w:lang w:val="en-US"/>
        </w:rPr>
        <w:t>https</w:t>
      </w:r>
      <w:r w:rsidRPr="00474C48">
        <w:t>://</w:t>
      </w:r>
      <w:r w:rsidRPr="00474C48">
        <w:rPr>
          <w:lang w:val="en-US"/>
        </w:rPr>
        <w:t>ru</w:t>
      </w:r>
      <w:r w:rsidRPr="00474C48">
        <w:t>.</w:t>
      </w:r>
      <w:r w:rsidRPr="00474C48">
        <w:rPr>
          <w:lang w:val="en-US"/>
        </w:rPr>
        <w:t>wikipedia</w:t>
      </w:r>
      <w:r w:rsidRPr="00474C48">
        <w:t>.</w:t>
      </w:r>
      <w:r w:rsidRPr="00474C48">
        <w:rPr>
          <w:lang w:val="en-US"/>
        </w:rPr>
        <w:t>org</w:t>
      </w:r>
      <w:r w:rsidRPr="00474C48">
        <w:t>/</w:t>
      </w:r>
      <w:r w:rsidRPr="00474C48">
        <w:rPr>
          <w:lang w:val="en-US"/>
        </w:rPr>
        <w:t>wiki</w:t>
      </w:r>
      <w:r w:rsidRPr="00474C48">
        <w:t>/Веб-интерфейс</w:t>
      </w:r>
      <w:r w:rsidRPr="00F27589">
        <w:t>/</w:t>
      </w:r>
      <w:r w:rsidRPr="00811492">
        <w:t xml:space="preserve">. </w:t>
      </w:r>
      <w:r>
        <w:t>Дата</w:t>
      </w:r>
      <w:r w:rsidRPr="00DB0DC9">
        <w:t xml:space="preserve"> </w:t>
      </w:r>
      <w:r>
        <w:t>доступа: 23.05</w:t>
      </w:r>
      <w:r w:rsidRPr="00DB0DC9">
        <w:t>.2020</w:t>
      </w:r>
      <w:r w:rsidR="006343D0" w:rsidRPr="001B11F8">
        <w:t>.</w:t>
      </w:r>
    </w:p>
    <w:p w:rsidR="00CC19D4" w:rsidRDefault="00420F35" w:rsidP="00420F35">
      <w:pPr>
        <w:pStyle w:val="ab"/>
        <w:numPr>
          <w:ilvl w:val="0"/>
          <w:numId w:val="29"/>
        </w:numPr>
        <w:ind w:left="0" w:firstLine="709"/>
      </w:pPr>
      <w:r>
        <w:t>Тестирование</w:t>
      </w:r>
      <w:r w:rsidR="00CC19D4" w:rsidRPr="00811492">
        <w:t xml:space="preserve"> </w:t>
      </w:r>
      <w:r w:rsidR="00CC19D4" w:rsidRPr="001B11F8">
        <w:t xml:space="preserve">[Электронный ресурс] / </w:t>
      </w:r>
      <w:r>
        <w:t xml:space="preserve">Сайт </w:t>
      </w:r>
      <w:r>
        <w:rPr>
          <w:lang w:val="en-US"/>
        </w:rPr>
        <w:t>PVS</w:t>
      </w:r>
      <w:r w:rsidRPr="00420F35">
        <w:t>-</w:t>
      </w:r>
      <w:r>
        <w:rPr>
          <w:lang w:val="en-US"/>
        </w:rPr>
        <w:t>Studio</w:t>
      </w:r>
      <w:r w:rsidR="00CC19D4">
        <w:t>.</w:t>
      </w:r>
      <w:r w:rsidR="00CC19D4" w:rsidRPr="006343D0">
        <w:t xml:space="preserve"> </w:t>
      </w:r>
      <w:r w:rsidR="00CC19D4" w:rsidRPr="001B11F8">
        <w:t>–</w:t>
      </w:r>
      <w:r w:rsidR="00CC19D4">
        <w:t xml:space="preserve"> 2020. </w:t>
      </w:r>
      <w:r w:rsidR="00CC19D4" w:rsidRPr="001B11F8">
        <w:t xml:space="preserve">– </w:t>
      </w:r>
      <w:r w:rsidR="00CC19D4">
        <w:t>Режим</w:t>
      </w:r>
      <w:r w:rsidR="00CC19D4" w:rsidRPr="00811492">
        <w:t xml:space="preserve"> </w:t>
      </w:r>
      <w:r w:rsidR="00CC19D4">
        <w:t>доступа</w:t>
      </w:r>
      <w:r w:rsidR="00CC19D4" w:rsidRPr="00811492">
        <w:t xml:space="preserve">: </w:t>
      </w:r>
      <w:r w:rsidRPr="00420F35">
        <w:rPr>
          <w:lang w:val="en-US"/>
        </w:rPr>
        <w:t>https</w:t>
      </w:r>
      <w:r w:rsidRPr="00420F35">
        <w:t>://</w:t>
      </w:r>
      <w:r w:rsidRPr="00420F35">
        <w:rPr>
          <w:lang w:val="en-US"/>
        </w:rPr>
        <w:t>www</w:t>
      </w:r>
      <w:r w:rsidRPr="00420F35">
        <w:t>.</w:t>
      </w:r>
      <w:r w:rsidRPr="00420F35">
        <w:rPr>
          <w:lang w:val="en-US"/>
        </w:rPr>
        <w:t>viva</w:t>
      </w:r>
      <w:r w:rsidRPr="00420F35">
        <w:t>64.</w:t>
      </w:r>
      <w:r w:rsidRPr="00420F35">
        <w:rPr>
          <w:lang w:val="en-US"/>
        </w:rPr>
        <w:t>com</w:t>
      </w:r>
      <w:r w:rsidRPr="00420F35">
        <w:t>/</w:t>
      </w:r>
      <w:r w:rsidRPr="00420F35">
        <w:rPr>
          <w:lang w:val="en-US"/>
        </w:rPr>
        <w:t>ru</w:t>
      </w:r>
      <w:r w:rsidRPr="00420F35">
        <w:t>/</w:t>
      </w:r>
      <w:r w:rsidRPr="00420F35">
        <w:rPr>
          <w:lang w:val="en-US"/>
        </w:rPr>
        <w:t>t</w:t>
      </w:r>
      <w:r w:rsidRPr="00420F35">
        <w:t>/0093</w:t>
      </w:r>
      <w:r w:rsidR="00CC19D4" w:rsidRPr="00F27589">
        <w:t>/</w:t>
      </w:r>
      <w:r w:rsidR="00CC19D4" w:rsidRPr="00811492">
        <w:t xml:space="preserve">. </w:t>
      </w:r>
      <w:r w:rsidR="00CC19D4">
        <w:t>Дата</w:t>
      </w:r>
      <w:r w:rsidR="00CC19D4" w:rsidRPr="00DB0DC9">
        <w:t xml:space="preserve"> </w:t>
      </w:r>
      <w:r w:rsidR="00CC19D4">
        <w:t>доступа: 23.05</w:t>
      </w:r>
      <w:r w:rsidR="00CC19D4" w:rsidRPr="00DB0DC9">
        <w:t>.2020</w:t>
      </w:r>
    </w:p>
    <w:p w:rsidR="00CC19D4" w:rsidRDefault="00420F35" w:rsidP="00420F35">
      <w:pPr>
        <w:pStyle w:val="ab"/>
        <w:numPr>
          <w:ilvl w:val="0"/>
          <w:numId w:val="29"/>
        </w:numPr>
        <w:ind w:left="0" w:firstLine="709"/>
      </w:pPr>
      <w:r>
        <w:t>Юзабилити-тестирование</w:t>
      </w:r>
      <w:r w:rsidR="00CC19D4" w:rsidRPr="00811492">
        <w:t xml:space="preserve"> </w:t>
      </w:r>
      <w:r w:rsidR="00CC19D4" w:rsidRPr="001B11F8">
        <w:t xml:space="preserve">[Электронный ресурс] / </w:t>
      </w:r>
      <w:r w:rsidR="00CC19D4">
        <w:t xml:space="preserve">Свободная энциклопедия </w:t>
      </w:r>
      <w:r w:rsidR="00CC19D4" w:rsidRPr="007F4610">
        <w:t>Википедия</w:t>
      </w:r>
      <w:r w:rsidR="00CC19D4">
        <w:t>.</w:t>
      </w:r>
      <w:r w:rsidR="00CC19D4" w:rsidRPr="006343D0">
        <w:t xml:space="preserve"> </w:t>
      </w:r>
      <w:r w:rsidR="00CC19D4" w:rsidRPr="001B11F8">
        <w:t>–</w:t>
      </w:r>
      <w:r w:rsidR="00CC19D4">
        <w:t xml:space="preserve"> 2020. </w:t>
      </w:r>
      <w:r w:rsidR="00CC19D4" w:rsidRPr="001B11F8">
        <w:t xml:space="preserve">– </w:t>
      </w:r>
      <w:r w:rsidR="00CC19D4">
        <w:t>Режим</w:t>
      </w:r>
      <w:r w:rsidR="00CC19D4" w:rsidRPr="00811492">
        <w:t xml:space="preserve"> </w:t>
      </w:r>
      <w:r w:rsidR="00CC19D4">
        <w:t>доступа</w:t>
      </w:r>
      <w:r w:rsidR="00CC19D4" w:rsidRPr="00811492">
        <w:t xml:space="preserve">: </w:t>
      </w:r>
      <w:r w:rsidRPr="00420F35">
        <w:rPr>
          <w:lang w:val="en-US"/>
        </w:rPr>
        <w:t>https</w:t>
      </w:r>
      <w:r w:rsidRPr="00420F35">
        <w:t>://</w:t>
      </w:r>
      <w:r w:rsidRPr="00420F35">
        <w:rPr>
          <w:lang w:val="en-US"/>
        </w:rPr>
        <w:t>ru</w:t>
      </w:r>
      <w:r w:rsidRPr="00420F35">
        <w:t>.</w:t>
      </w:r>
      <w:r w:rsidRPr="00420F35">
        <w:rPr>
          <w:lang w:val="en-US"/>
        </w:rPr>
        <w:t>wikipedia</w:t>
      </w:r>
      <w:r w:rsidRPr="00420F35">
        <w:t>.</w:t>
      </w:r>
      <w:r w:rsidRPr="00420F35">
        <w:rPr>
          <w:lang w:val="en-US"/>
        </w:rPr>
        <w:t>org</w:t>
      </w:r>
      <w:r w:rsidRPr="00420F35">
        <w:t>/</w:t>
      </w:r>
      <w:r w:rsidRPr="00420F35">
        <w:rPr>
          <w:lang w:val="en-US"/>
        </w:rPr>
        <w:t>wiki</w:t>
      </w:r>
      <w:r w:rsidRPr="00420F35">
        <w:t>/Юзабилити-тестирование</w:t>
      </w:r>
      <w:r w:rsidR="00CC19D4" w:rsidRPr="00F27589">
        <w:t>/</w:t>
      </w:r>
      <w:r w:rsidR="00CC19D4" w:rsidRPr="00811492">
        <w:t xml:space="preserve">. </w:t>
      </w:r>
      <w:r w:rsidR="00CC19D4">
        <w:t>Дата</w:t>
      </w:r>
      <w:r w:rsidR="00CC19D4" w:rsidRPr="00DB0DC9">
        <w:t xml:space="preserve"> </w:t>
      </w:r>
      <w:r w:rsidR="00CC19D4">
        <w:t>доступа: 23.05</w:t>
      </w:r>
      <w:r w:rsidR="00CC19D4" w:rsidRPr="00DB0DC9">
        <w:t>.2020</w:t>
      </w:r>
    </w:p>
    <w:p w:rsidR="008B0328" w:rsidRDefault="008B0328" w:rsidP="008B0328">
      <w:pPr>
        <w:pStyle w:val="ab"/>
        <w:numPr>
          <w:ilvl w:val="0"/>
          <w:numId w:val="29"/>
        </w:numPr>
        <w:ind w:left="0" w:firstLine="709"/>
      </w:pPr>
      <w:r>
        <w:t xml:space="preserve">Цены на создание сайтов </w:t>
      </w:r>
      <w:r w:rsidRPr="008B0328">
        <w:t>[</w:t>
      </w:r>
      <w:r>
        <w:t>Электронный ресурс</w:t>
      </w:r>
      <w:r w:rsidRPr="008B0328">
        <w:t>]</w:t>
      </w:r>
      <w:r>
        <w:t xml:space="preserve"> </w:t>
      </w:r>
      <w:r w:rsidR="003472A6">
        <w:t xml:space="preserve">/ Сайт </w:t>
      </w:r>
      <w:r w:rsidR="003472A6">
        <w:rPr>
          <w:lang w:val="en-US"/>
        </w:rPr>
        <w:t>zmitroc</w:t>
      </w:r>
      <w:r w:rsidR="003472A6">
        <w:t>.</w:t>
      </w:r>
      <w:r w:rsidR="003472A6" w:rsidRPr="006343D0">
        <w:t xml:space="preserve"> </w:t>
      </w:r>
      <w:r w:rsidR="003472A6" w:rsidRPr="001B11F8">
        <w:t>–</w:t>
      </w:r>
      <w:r w:rsidR="003472A6">
        <w:t xml:space="preserve"> 2020. </w:t>
      </w:r>
      <w:r w:rsidR="003472A6" w:rsidRPr="001B11F8">
        <w:t xml:space="preserve">– </w:t>
      </w:r>
      <w:r w:rsidR="003472A6">
        <w:t>Режим</w:t>
      </w:r>
      <w:r w:rsidR="003472A6" w:rsidRPr="00811492">
        <w:t xml:space="preserve"> </w:t>
      </w:r>
      <w:r w:rsidR="003472A6">
        <w:t>доступа:</w:t>
      </w:r>
      <w:r w:rsidR="003472A6" w:rsidRPr="008B0328">
        <w:t xml:space="preserve"> </w:t>
      </w:r>
      <w:r w:rsidRPr="008B0328">
        <w:t>https://zmitroc.by/pages/price</w:t>
      </w:r>
      <w:r w:rsidR="003472A6" w:rsidRPr="00F27589">
        <w:t>/</w:t>
      </w:r>
      <w:r w:rsidR="003472A6" w:rsidRPr="00811492">
        <w:t xml:space="preserve">. </w:t>
      </w:r>
      <w:r w:rsidR="003472A6">
        <w:t>Дата</w:t>
      </w:r>
      <w:r w:rsidR="003472A6" w:rsidRPr="00DB0DC9">
        <w:t xml:space="preserve"> </w:t>
      </w:r>
      <w:r w:rsidR="003472A6">
        <w:t>доступа: 30.05</w:t>
      </w:r>
      <w:r w:rsidR="003472A6" w:rsidRPr="00DB0DC9">
        <w:t>.2020</w:t>
      </w:r>
      <w:r w:rsidR="003472A6" w:rsidRPr="001B11F8">
        <w:t>.</w:t>
      </w:r>
    </w:p>
    <w:p w:rsidR="00E719A6" w:rsidRDefault="006F4D21" w:rsidP="006F4D21">
      <w:pPr>
        <w:pStyle w:val="ab"/>
        <w:numPr>
          <w:ilvl w:val="0"/>
          <w:numId w:val="29"/>
        </w:numPr>
        <w:ind w:left="0" w:firstLine="709"/>
      </w:pPr>
      <w:r>
        <w:t>Стоимость разработки сайта</w:t>
      </w:r>
      <w:r w:rsidR="00E719A6">
        <w:t xml:space="preserve"> </w:t>
      </w:r>
      <w:r w:rsidR="00E719A6" w:rsidRPr="008B0328">
        <w:t>[</w:t>
      </w:r>
      <w:r w:rsidR="00E719A6">
        <w:t>Электронный ресурс</w:t>
      </w:r>
      <w:r w:rsidR="00E719A6" w:rsidRPr="008B0328">
        <w:t>]</w:t>
      </w:r>
      <w:r w:rsidR="00E719A6">
        <w:t xml:space="preserve"> / Сайт </w:t>
      </w:r>
      <w:r>
        <w:rPr>
          <w:lang w:val="en-US"/>
        </w:rPr>
        <w:t>inprocess</w:t>
      </w:r>
      <w:r w:rsidRPr="006F4D21">
        <w:t>.</w:t>
      </w:r>
      <w:r>
        <w:rPr>
          <w:lang w:val="en-US"/>
        </w:rPr>
        <w:t>by</w:t>
      </w:r>
      <w:r w:rsidR="00E719A6">
        <w:t>.</w:t>
      </w:r>
      <w:r w:rsidR="00E719A6" w:rsidRPr="006343D0">
        <w:t xml:space="preserve"> </w:t>
      </w:r>
      <w:r w:rsidR="00E719A6" w:rsidRPr="001B11F8">
        <w:t>–</w:t>
      </w:r>
      <w:r w:rsidR="00E719A6">
        <w:t xml:space="preserve"> 2020. </w:t>
      </w:r>
      <w:r w:rsidR="00E719A6" w:rsidRPr="001B11F8">
        <w:t xml:space="preserve">– </w:t>
      </w:r>
      <w:r w:rsidR="00E719A6">
        <w:t>Режим</w:t>
      </w:r>
      <w:r w:rsidR="00E719A6" w:rsidRPr="00811492">
        <w:t xml:space="preserve"> </w:t>
      </w:r>
      <w:r w:rsidR="00E719A6">
        <w:t>доступа:</w:t>
      </w:r>
      <w:r w:rsidR="00E719A6" w:rsidRPr="008B0328">
        <w:t xml:space="preserve"> </w:t>
      </w:r>
      <w:r w:rsidRPr="006F4D21">
        <w:t>https://inproce</w:t>
      </w:r>
      <w:r>
        <w:t>ss.by/stoimost-razrabotki-sajta</w:t>
      </w:r>
      <w:r w:rsidR="00E719A6" w:rsidRPr="00F27589">
        <w:t>/</w:t>
      </w:r>
      <w:r w:rsidR="00E719A6" w:rsidRPr="00811492">
        <w:t xml:space="preserve">. </w:t>
      </w:r>
      <w:r w:rsidR="00E719A6">
        <w:t>Дата</w:t>
      </w:r>
      <w:r w:rsidR="00E719A6" w:rsidRPr="00DB0DC9">
        <w:t xml:space="preserve"> </w:t>
      </w:r>
      <w:r w:rsidR="00E719A6">
        <w:t>доступа: 30.05</w:t>
      </w:r>
      <w:r w:rsidR="00E719A6" w:rsidRPr="00DB0DC9">
        <w:t>.2020</w:t>
      </w:r>
      <w:r w:rsidR="00E719A6" w:rsidRPr="001B11F8">
        <w:t>.</w:t>
      </w:r>
    </w:p>
    <w:p w:rsidR="00E719A6" w:rsidRDefault="00E719A6" w:rsidP="00E719A6">
      <w:pPr>
        <w:pStyle w:val="ab"/>
        <w:ind w:left="709" w:firstLine="0"/>
      </w:pPr>
    </w:p>
    <w:p w:rsidR="00A83CA6" w:rsidRDefault="00F65CB6" w:rsidP="00A563DC">
      <w:pPr>
        <w:pStyle w:val="ab"/>
        <w:numPr>
          <w:ilvl w:val="0"/>
          <w:numId w:val="29"/>
        </w:numPr>
        <w:spacing w:line="235" w:lineRule="auto"/>
        <w:ind w:left="0" w:firstLine="709"/>
      </w:pPr>
      <w:r>
        <w:br w:type="page"/>
      </w:r>
    </w:p>
    <w:p w:rsidR="005F27B9" w:rsidRDefault="005F27B9" w:rsidP="005F27B9">
      <w:pPr>
        <w:pStyle w:val="aff"/>
      </w:pPr>
      <w:r w:rsidRPr="005F27B9">
        <w:lastRenderedPageBreak/>
        <w:t>Перечень графического иллюстративного материала</w:t>
      </w:r>
    </w:p>
    <w:p w:rsidR="002755E5" w:rsidRDefault="002755E5" w:rsidP="005F27B9">
      <w:pPr>
        <w:pStyle w:val="a1"/>
      </w:pPr>
      <w:r>
        <w:t xml:space="preserve">ДП 01.00 С1 </w:t>
      </w:r>
      <w:r w:rsidRPr="00CB08A5">
        <w:t>–</w:t>
      </w:r>
      <w:r>
        <w:t xml:space="preserve"> структурная схема сайта</w:t>
      </w:r>
      <w:r w:rsidRPr="00A43626">
        <w:t>;</w:t>
      </w:r>
    </w:p>
    <w:p w:rsidR="005F27B9" w:rsidRDefault="002755E5" w:rsidP="005F27B9">
      <w:pPr>
        <w:pStyle w:val="a1"/>
      </w:pPr>
      <w:r>
        <w:t>ДП 02</w:t>
      </w:r>
      <w:r w:rsidR="005F27B9">
        <w:t>.00 С1</w:t>
      </w:r>
      <w:r w:rsidR="00C378E5">
        <w:t xml:space="preserve"> </w:t>
      </w:r>
      <w:r w:rsidR="00C378E5" w:rsidRPr="00CB08A5">
        <w:t>–</w:t>
      </w:r>
      <w:r w:rsidR="00C378E5">
        <w:t xml:space="preserve"> блок-схема</w:t>
      </w:r>
      <w:r w:rsidR="00A43626">
        <w:t xml:space="preserve"> </w:t>
      </w:r>
      <w:r w:rsidR="00C378E5">
        <w:t>отправления объявления</w:t>
      </w:r>
      <w:r w:rsidR="00A43626" w:rsidRPr="00A43626">
        <w:t>;</w:t>
      </w:r>
    </w:p>
    <w:p w:rsidR="005F27B9" w:rsidRDefault="002755E5" w:rsidP="005F27B9">
      <w:pPr>
        <w:pStyle w:val="a1"/>
      </w:pPr>
      <w:r>
        <w:t>ДП 03</w:t>
      </w:r>
      <w:r w:rsidR="00A43626">
        <w:t xml:space="preserve">.00 С1 </w:t>
      </w:r>
      <w:r w:rsidR="00A43626" w:rsidRPr="00CB08A5">
        <w:t>–</w:t>
      </w:r>
      <w:r w:rsidR="00A43626">
        <w:t xml:space="preserve"> блок-схема отправления </w:t>
      </w:r>
      <w:r w:rsidR="00234C35">
        <w:t>заявки</w:t>
      </w:r>
      <w:r w:rsidR="00234C35" w:rsidRPr="00234C35">
        <w:t>;</w:t>
      </w:r>
    </w:p>
    <w:p w:rsidR="00234C35" w:rsidRDefault="002755E5" w:rsidP="005F27B9">
      <w:pPr>
        <w:pStyle w:val="a1"/>
      </w:pPr>
      <w:r>
        <w:t>ДП 04</w:t>
      </w:r>
      <w:r w:rsidR="00234C35">
        <w:t xml:space="preserve">.00 С1 </w:t>
      </w:r>
      <w:r w:rsidR="00234C35" w:rsidRPr="00CB08A5">
        <w:t>–</w:t>
      </w:r>
      <w:r w:rsidR="00234C35">
        <w:t xml:space="preserve"> структура базы данных</w:t>
      </w:r>
      <w:r w:rsidR="00234C35" w:rsidRPr="00234C35">
        <w:t>;</w:t>
      </w:r>
    </w:p>
    <w:p w:rsidR="00234BF7" w:rsidRDefault="002755E5" w:rsidP="005459A8">
      <w:pPr>
        <w:pStyle w:val="a1"/>
      </w:pPr>
      <w:r>
        <w:t>ДП 05</w:t>
      </w:r>
      <w:r w:rsidR="006D180F">
        <w:t>.00 РР</w:t>
      </w:r>
      <w:r w:rsidR="00234C35">
        <w:t xml:space="preserve"> </w:t>
      </w:r>
      <w:r w:rsidR="00234C35" w:rsidRPr="00CB08A5">
        <w:t>–</w:t>
      </w:r>
      <w:r w:rsidR="00234C35">
        <w:t xml:space="preserve"> </w:t>
      </w:r>
      <w:r w:rsidR="006D180F">
        <w:t>диаграмма вариантов использования</w:t>
      </w:r>
      <w:r w:rsidR="0046639C">
        <w:t xml:space="preserve"> для пользователя;</w:t>
      </w:r>
    </w:p>
    <w:p w:rsidR="0046639C" w:rsidRDefault="002755E5" w:rsidP="005459A8">
      <w:pPr>
        <w:pStyle w:val="a1"/>
      </w:pPr>
      <w:r>
        <w:t>ДП 06</w:t>
      </w:r>
      <w:r w:rsidR="0046639C">
        <w:t xml:space="preserve">.00 РР </w:t>
      </w:r>
      <w:r w:rsidR="0046639C" w:rsidRPr="00CB08A5">
        <w:t>–</w:t>
      </w:r>
      <w:r w:rsidR="0046639C">
        <w:t xml:space="preserve"> диаграмма вариантов использования для администратора;</w:t>
      </w:r>
    </w:p>
    <w:p w:rsidR="0046639C" w:rsidRDefault="002755E5" w:rsidP="005459A8">
      <w:pPr>
        <w:pStyle w:val="a1"/>
      </w:pPr>
      <w:r>
        <w:t>ДП 07</w:t>
      </w:r>
      <w:r w:rsidR="0046639C">
        <w:t xml:space="preserve">.00 РР </w:t>
      </w:r>
      <w:r w:rsidR="0046639C" w:rsidRPr="00CB08A5">
        <w:t>–</w:t>
      </w:r>
      <w:r w:rsidR="0046639C">
        <w:t xml:space="preserve"> прототипы основных страниц веб-сайта;</w:t>
      </w:r>
    </w:p>
    <w:p w:rsidR="0046639C" w:rsidRPr="00E51F8B" w:rsidRDefault="002755E5" w:rsidP="005459A8">
      <w:pPr>
        <w:pStyle w:val="a1"/>
      </w:pPr>
      <w:r>
        <w:t>ДП 08</w:t>
      </w:r>
      <w:r w:rsidR="0046639C">
        <w:t xml:space="preserve">.00 РР </w:t>
      </w:r>
      <w:r w:rsidR="0046639C" w:rsidRPr="00CB08A5">
        <w:t>–</w:t>
      </w:r>
      <w:r w:rsidR="0046639C">
        <w:t xml:space="preserve"> дизайн основных страниц веб-сайта.</w:t>
      </w:r>
    </w:p>
    <w:p w:rsidR="009C0025" w:rsidRDefault="00392C01" w:rsidP="009C0025">
      <w:pPr>
        <w:pStyle w:val="a8"/>
        <w:spacing w:line="230" w:lineRule="auto"/>
        <w:outlineLvl w:val="0"/>
      </w:pPr>
      <w:r>
        <w:br w:type="page"/>
      </w:r>
    </w:p>
    <w:p w:rsidR="00465906" w:rsidRPr="0016385B" w:rsidRDefault="00CF247B" w:rsidP="007C7BFF">
      <w:pPr>
        <w:pStyle w:val="a8"/>
        <w:spacing w:line="230" w:lineRule="auto"/>
        <w:outlineLvl w:val="0"/>
        <w:rPr>
          <w:b/>
        </w:rPr>
      </w:pPr>
      <w:bookmarkStart w:id="235" w:name="_Toc41742071"/>
      <w:bookmarkStart w:id="236" w:name="_Toc42269121"/>
      <w:r w:rsidRPr="0016385B">
        <w:rPr>
          <w:b/>
        </w:rPr>
        <w:lastRenderedPageBreak/>
        <w:t xml:space="preserve">ПРИЛОЖЕНИЕ </w:t>
      </w:r>
      <w:r w:rsidR="005459A8">
        <w:rPr>
          <w:b/>
        </w:rPr>
        <w:t>А</w:t>
      </w:r>
      <w:bookmarkEnd w:id="235"/>
      <w:bookmarkEnd w:id="236"/>
    </w:p>
    <w:p w:rsidR="00E8248A" w:rsidRPr="0016385B" w:rsidRDefault="00176B61" w:rsidP="00176B61">
      <w:pPr>
        <w:spacing w:before="240" w:after="280" w:line="230" w:lineRule="auto"/>
        <w:ind w:firstLine="0"/>
        <w:jc w:val="center"/>
      </w:pPr>
      <w:r w:rsidRPr="0016385B">
        <w:t xml:space="preserve">Основной программный код </w:t>
      </w:r>
      <w:r w:rsidR="00F81AA0">
        <w:t>сайта</w:t>
      </w:r>
    </w:p>
    <w:p w:rsidR="00315B81" w:rsidRPr="00315B81" w:rsidRDefault="00315B81" w:rsidP="00315B81">
      <w:pPr>
        <w:pStyle w:val="affff4"/>
      </w:pPr>
      <w:proofErr w:type="gramStart"/>
      <w:r w:rsidRPr="00315B81">
        <w:t>&lt;?php</w:t>
      </w:r>
      <w:proofErr w:type="gramEnd"/>
      <w:r w:rsidRPr="00315B81">
        <w:t xml:space="preserve"> session_start();?&gt;</w:t>
      </w:r>
    </w:p>
    <w:p w:rsidR="00315B81" w:rsidRPr="00315B81" w:rsidRDefault="00315B81" w:rsidP="00315B81">
      <w:pPr>
        <w:pStyle w:val="affff4"/>
      </w:pPr>
      <w:proofErr w:type="gramStart"/>
      <w:r w:rsidRPr="00315B81">
        <w:t>&lt;?php</w:t>
      </w:r>
      <w:proofErr w:type="gramEnd"/>
    </w:p>
    <w:p w:rsidR="00315B81" w:rsidRPr="00315B81" w:rsidRDefault="00315B81" w:rsidP="00315B81">
      <w:pPr>
        <w:pStyle w:val="affff4"/>
      </w:pPr>
      <w:r w:rsidRPr="00315B81">
        <w:t>include ('db.php');</w:t>
      </w:r>
    </w:p>
    <w:p w:rsidR="00315B81" w:rsidRPr="00315B81" w:rsidRDefault="00315B81" w:rsidP="00315B81">
      <w:pPr>
        <w:pStyle w:val="affff4"/>
      </w:pPr>
      <w:r w:rsidRPr="00315B81">
        <w:t>if (isset($_POST['email']</w:t>
      </w:r>
      <w:proofErr w:type="gramStart"/>
      <w:r w:rsidRPr="00315B81">
        <w:t>)){</w:t>
      </w:r>
      <w:proofErr w:type="gramEnd"/>
      <w:r w:rsidRPr="00315B81">
        <w:t>$email = $_POST['email'];if($email ==''){ unset($email);}}</w:t>
      </w:r>
    </w:p>
    <w:p w:rsidR="009409B4" w:rsidRDefault="00315B81" w:rsidP="00315B81">
      <w:pPr>
        <w:pStyle w:val="affff4"/>
      </w:pPr>
      <w:r w:rsidRPr="00315B81">
        <w:t>if (isset($_POST['password']</w:t>
      </w:r>
      <w:proofErr w:type="gramStart"/>
      <w:r w:rsidRPr="00315B81">
        <w:t>)){</w:t>
      </w:r>
      <w:proofErr w:type="gramEnd"/>
      <w:r w:rsidRPr="00315B81">
        <w:t>$pas = $_POST['password'];if($pas == '') { unset($pas);}</w:t>
      </w:r>
    </w:p>
    <w:p w:rsidR="00315B81" w:rsidRPr="00315B81" w:rsidRDefault="009409B4" w:rsidP="00315B81">
      <w:pPr>
        <w:pStyle w:val="affff4"/>
      </w:pPr>
      <w:r>
        <w:t>}</w:t>
      </w:r>
    </w:p>
    <w:p w:rsidR="00315B81" w:rsidRPr="00315B81" w:rsidRDefault="00315B81" w:rsidP="00315B81">
      <w:pPr>
        <w:pStyle w:val="affff4"/>
      </w:pPr>
      <w:r w:rsidRPr="00315B81">
        <w:t>if (preg_match("/^([A-Za-z0-9_\-\.</w:t>
      </w:r>
      <w:proofErr w:type="gramStart"/>
      <w:r w:rsidRPr="00315B81">
        <w:t>])+</w:t>
      </w:r>
      <w:proofErr w:type="gramEnd"/>
      <w:r w:rsidRPr="00315B81">
        <w:t>\@([A-Za-z0-9_\-\.])+\.([A-Za-z]{2,4})$/", $email)) {</w:t>
      </w:r>
    </w:p>
    <w:p w:rsidR="00315B81" w:rsidRPr="00315B81" w:rsidRDefault="00315B81" w:rsidP="00315B81">
      <w:pPr>
        <w:pStyle w:val="affff4"/>
      </w:pPr>
      <w:r w:rsidRPr="00315B81">
        <w:t>if (preg_match("/[A-Za-z0-</w:t>
      </w:r>
      <w:proofErr w:type="gramStart"/>
      <w:r w:rsidRPr="00315B81">
        <w:t>9]{</w:t>
      </w:r>
      <w:proofErr w:type="gramEnd"/>
      <w:r w:rsidRPr="00315B81">
        <w:t>6,}/", $pas)) {</w:t>
      </w:r>
    </w:p>
    <w:p w:rsidR="00315B81" w:rsidRPr="00315B81" w:rsidRDefault="00315B81" w:rsidP="00315B81">
      <w:pPr>
        <w:pStyle w:val="affff4"/>
      </w:pPr>
      <w:r w:rsidRPr="00315B81">
        <w:t>$query ="SELECT id, name, surname, email, password, photo, id_city, phone, score, isAdmin FROM user WHERE email='$email'";</w:t>
      </w:r>
    </w:p>
    <w:p w:rsidR="00315B81" w:rsidRPr="00315B81" w:rsidRDefault="00315B81" w:rsidP="00315B81">
      <w:pPr>
        <w:pStyle w:val="affff4"/>
      </w:pPr>
      <w:r w:rsidRPr="00315B81">
        <w:t>$result = mysqli_</w:t>
      </w:r>
      <w:proofErr w:type="gramStart"/>
      <w:r w:rsidRPr="00315B81">
        <w:t>query(</w:t>
      </w:r>
      <w:proofErr w:type="gramEnd"/>
      <w:r w:rsidRPr="00315B81">
        <w:t>$link, $query) or die("Ошибка " . mysqli_error($link));</w:t>
      </w:r>
    </w:p>
    <w:p w:rsidR="00315B81" w:rsidRPr="00315B81" w:rsidRDefault="00315B81" w:rsidP="00315B81">
      <w:pPr>
        <w:pStyle w:val="affff4"/>
      </w:pPr>
      <w:r w:rsidRPr="00315B81">
        <w:t>if ($result) {</w:t>
      </w:r>
    </w:p>
    <w:p w:rsidR="00315B81" w:rsidRPr="00315B81" w:rsidRDefault="00315B81" w:rsidP="00315B81">
      <w:pPr>
        <w:pStyle w:val="affff4"/>
      </w:pPr>
      <w:r w:rsidRPr="00315B81">
        <w:t>$row = mysqli_fetch_row($result);</w:t>
      </w:r>
    </w:p>
    <w:p w:rsidR="00315B81" w:rsidRPr="00315B81" w:rsidRDefault="00315B81" w:rsidP="00315B81">
      <w:pPr>
        <w:pStyle w:val="affff4"/>
      </w:pPr>
      <w:r w:rsidRPr="00315B81">
        <w:t>if ($row==0) {</w:t>
      </w:r>
    </w:p>
    <w:p w:rsidR="00315B81" w:rsidRPr="00315B81" w:rsidRDefault="00315B81" w:rsidP="00315B81">
      <w:pPr>
        <w:pStyle w:val="affff4"/>
      </w:pPr>
      <w:r w:rsidRPr="00315B81">
        <w:t xml:space="preserve">echo "&lt;script&gt; </w:t>
      </w:r>
      <w:proofErr w:type="gramStart"/>
      <w:r w:rsidRPr="00315B81">
        <w:t>alert(</w:t>
      </w:r>
      <w:proofErr w:type="gramEnd"/>
      <w:r w:rsidRPr="00315B81">
        <w:t>'Данная почта не зарегистрированна.'); window.history.back();&lt;/script&gt;";</w:t>
      </w:r>
    </w:p>
    <w:p w:rsidR="00315B81" w:rsidRPr="00315B81" w:rsidRDefault="00315B81" w:rsidP="00315B81">
      <w:pPr>
        <w:pStyle w:val="affff4"/>
        <w:rPr>
          <w:lang w:val="ru-RU"/>
        </w:rPr>
      </w:pPr>
      <w:proofErr w:type="gramStart"/>
      <w:r w:rsidRPr="00315B81">
        <w:rPr>
          <w:lang w:val="ru-RU"/>
        </w:rPr>
        <w:t>}</w:t>
      </w:r>
      <w:r w:rsidRPr="00315B81">
        <w:t>else</w:t>
      </w:r>
      <w:proofErr w:type="gramEnd"/>
      <w:r w:rsidRPr="00315B81">
        <w:rPr>
          <w:lang w:val="ru-RU"/>
        </w:rPr>
        <w:t>{</w:t>
      </w:r>
    </w:p>
    <w:p w:rsidR="00315B81" w:rsidRPr="00315B81" w:rsidRDefault="00315B81" w:rsidP="00315B81">
      <w:pPr>
        <w:pStyle w:val="affff4"/>
        <w:rPr>
          <w:lang w:val="ru-RU"/>
        </w:rPr>
      </w:pPr>
      <w:r w:rsidRPr="00315B81">
        <w:rPr>
          <w:lang w:val="ru-RU"/>
        </w:rPr>
        <w:t xml:space="preserve">//если логин и пароль </w:t>
      </w:r>
      <w:proofErr w:type="gramStart"/>
      <w:r w:rsidRPr="00315B81">
        <w:rPr>
          <w:lang w:val="ru-RU"/>
        </w:rPr>
        <w:t>введены,то</w:t>
      </w:r>
      <w:proofErr w:type="gramEnd"/>
      <w:r w:rsidRPr="00315B81">
        <w:rPr>
          <w:lang w:val="ru-RU"/>
        </w:rPr>
        <w:t xml:space="preserve"> обрабатываем их, чтобы теги и скрипты не работали, мало ли что люди могут ввести</w:t>
      </w:r>
    </w:p>
    <w:p w:rsidR="00315B81" w:rsidRPr="00315B81" w:rsidRDefault="00315B81" w:rsidP="00315B81">
      <w:pPr>
        <w:pStyle w:val="affff4"/>
      </w:pPr>
      <w:r w:rsidRPr="00315B81">
        <w:t>$email = stripslashes($email);</w:t>
      </w:r>
    </w:p>
    <w:p w:rsidR="00315B81" w:rsidRPr="00315B81" w:rsidRDefault="00315B81" w:rsidP="00315B81">
      <w:pPr>
        <w:pStyle w:val="affff4"/>
      </w:pPr>
      <w:r w:rsidRPr="00315B81">
        <w:t>$email = htmlspecialchars($email);</w:t>
      </w:r>
    </w:p>
    <w:p w:rsidR="00315B81" w:rsidRPr="00315B81" w:rsidRDefault="00315B81" w:rsidP="00315B81">
      <w:pPr>
        <w:pStyle w:val="affff4"/>
      </w:pPr>
      <w:r w:rsidRPr="00315B81">
        <w:t>$pas = stripslashes($pas);</w:t>
      </w:r>
    </w:p>
    <w:p w:rsidR="00315B81" w:rsidRPr="00315B81" w:rsidRDefault="00315B81" w:rsidP="00315B81">
      <w:pPr>
        <w:pStyle w:val="affff4"/>
      </w:pPr>
      <w:r w:rsidRPr="00315B81">
        <w:t>$pas = htmlspecialchars($pas);</w:t>
      </w:r>
    </w:p>
    <w:p w:rsidR="00315B81" w:rsidRPr="00315B81" w:rsidRDefault="00315B81" w:rsidP="00315B81">
      <w:pPr>
        <w:pStyle w:val="affff4"/>
      </w:pPr>
      <w:r w:rsidRPr="00315B81">
        <w:t>//удаляем лишние пробелы</w:t>
      </w:r>
    </w:p>
    <w:p w:rsidR="00315B81" w:rsidRPr="00315B81" w:rsidRDefault="00315B81" w:rsidP="00315B81">
      <w:pPr>
        <w:pStyle w:val="affff4"/>
      </w:pPr>
      <w:r w:rsidRPr="00315B81">
        <w:t>$login = trim($login);</w:t>
      </w:r>
    </w:p>
    <w:p w:rsidR="00315B81" w:rsidRPr="00315B81" w:rsidRDefault="00315B81" w:rsidP="00315B81">
      <w:pPr>
        <w:pStyle w:val="affff4"/>
      </w:pPr>
      <w:r w:rsidRPr="00315B81">
        <w:t>$pas = trim($pas);</w:t>
      </w:r>
    </w:p>
    <w:p w:rsidR="00315B81" w:rsidRPr="00315B81" w:rsidRDefault="00315B81" w:rsidP="00315B81">
      <w:pPr>
        <w:pStyle w:val="affff4"/>
      </w:pPr>
      <w:r w:rsidRPr="00315B81">
        <w:t>$pas=md5($pas);</w:t>
      </w:r>
    </w:p>
    <w:p w:rsidR="00315B81" w:rsidRPr="00315B81" w:rsidRDefault="00315B81" w:rsidP="00315B81">
      <w:pPr>
        <w:pStyle w:val="affff4"/>
      </w:pPr>
      <w:r w:rsidRPr="00315B81">
        <w:t>$</w:t>
      </w:r>
      <w:proofErr w:type="gramStart"/>
      <w:r w:rsidRPr="00315B81">
        <w:t>pas.=</w:t>
      </w:r>
      <w:proofErr w:type="gramEnd"/>
      <w:r w:rsidRPr="00315B81">
        <w:t>"6439081";</w:t>
      </w:r>
    </w:p>
    <w:p w:rsidR="00315B81" w:rsidRPr="00315B81" w:rsidRDefault="00315B81" w:rsidP="00315B81">
      <w:pPr>
        <w:pStyle w:val="affff4"/>
      </w:pPr>
      <w:r w:rsidRPr="00315B81">
        <w:t>$pas=md5($pas);</w:t>
      </w:r>
    </w:p>
    <w:p w:rsidR="00315B81" w:rsidRPr="00315B81" w:rsidRDefault="00315B81" w:rsidP="00315B81">
      <w:pPr>
        <w:pStyle w:val="affff4"/>
      </w:pPr>
      <w:r w:rsidRPr="00315B81">
        <w:t>if ($pas == $</w:t>
      </w:r>
      <w:proofErr w:type="gramStart"/>
      <w:r w:rsidRPr="00315B81">
        <w:t>row[</w:t>
      </w:r>
      <w:proofErr w:type="gramEnd"/>
      <w:r w:rsidRPr="00315B81">
        <w:t>4]) {</w:t>
      </w:r>
    </w:p>
    <w:p w:rsidR="00315B81" w:rsidRPr="00315B81" w:rsidRDefault="00315B81" w:rsidP="00315B81">
      <w:pPr>
        <w:pStyle w:val="affff4"/>
      </w:pPr>
      <w:r w:rsidRPr="00315B81">
        <w:t xml:space="preserve">if </w:t>
      </w:r>
      <w:proofErr w:type="gramStart"/>
      <w:r w:rsidRPr="00315B81">
        <w:t>(!empty</w:t>
      </w:r>
      <w:proofErr w:type="gramEnd"/>
      <w:r w:rsidRPr="00315B81">
        <w:t>($row[0])){</w:t>
      </w:r>
    </w:p>
    <w:p w:rsidR="00315B81" w:rsidRPr="00315B81" w:rsidRDefault="00315B81" w:rsidP="00315B81">
      <w:pPr>
        <w:pStyle w:val="affff4"/>
      </w:pPr>
      <w:r w:rsidRPr="00315B81">
        <w:t xml:space="preserve">$query2 ="SELECT user.id </w:t>
      </w:r>
      <w:proofErr w:type="gramStart"/>
      <w:r w:rsidRPr="00315B81">
        <w:t>FROM  blocking</w:t>
      </w:r>
      <w:proofErr w:type="gramEnd"/>
      <w:r w:rsidRPr="00315B81">
        <w:t>_user, user WHERE user.id=blocking_user.id_user AND blocking_user.id_user = $row[0] ";</w:t>
      </w:r>
    </w:p>
    <w:p w:rsidR="00315B81" w:rsidRPr="00315B81" w:rsidRDefault="00315B81" w:rsidP="00315B81">
      <w:pPr>
        <w:pStyle w:val="affff4"/>
      </w:pPr>
      <w:r w:rsidRPr="00315B81">
        <w:t>$result2 = mysqli_</w:t>
      </w:r>
      <w:proofErr w:type="gramStart"/>
      <w:r w:rsidRPr="00315B81">
        <w:t>query(</w:t>
      </w:r>
      <w:proofErr w:type="gramEnd"/>
      <w:r w:rsidRPr="00315B81">
        <w:t>$link, $query2) or die("Ошибка " . mysqli_error($link));</w:t>
      </w:r>
    </w:p>
    <w:p w:rsidR="00315B81" w:rsidRPr="00315B81" w:rsidRDefault="00315B81" w:rsidP="00315B81">
      <w:pPr>
        <w:pStyle w:val="affff4"/>
      </w:pPr>
      <w:r w:rsidRPr="00315B81">
        <w:t>if ($result2) {</w:t>
      </w:r>
    </w:p>
    <w:p w:rsidR="006336B5" w:rsidRDefault="00315B81" w:rsidP="00315B81">
      <w:pPr>
        <w:pStyle w:val="affff4"/>
      </w:pPr>
      <w:r w:rsidRPr="00315B81">
        <w:t>$row</w:t>
      </w:r>
      <w:r w:rsidR="006336B5">
        <w:t>2 = mysqli_fetch_row($result2);</w:t>
      </w:r>
    </w:p>
    <w:p w:rsidR="00315B81" w:rsidRPr="00315B81" w:rsidRDefault="00315B81" w:rsidP="00315B81">
      <w:pPr>
        <w:pStyle w:val="affff4"/>
      </w:pPr>
      <w:r w:rsidRPr="00315B81">
        <w:t>if ($row2) {</w:t>
      </w:r>
    </w:p>
    <w:p w:rsidR="00315B81" w:rsidRPr="00315B81" w:rsidRDefault="00315B81" w:rsidP="00315B81">
      <w:pPr>
        <w:pStyle w:val="affff4"/>
      </w:pPr>
      <w:r w:rsidRPr="00315B81">
        <w:t>$_SESSION['block_user'] = 1;</w:t>
      </w:r>
    </w:p>
    <w:p w:rsidR="00315B81" w:rsidRPr="00315B81" w:rsidRDefault="00315B81" w:rsidP="00315B81">
      <w:pPr>
        <w:pStyle w:val="affff4"/>
      </w:pPr>
      <w:proofErr w:type="gramStart"/>
      <w:r w:rsidRPr="00315B81">
        <w:t>}else</w:t>
      </w:r>
      <w:proofErr w:type="gramEnd"/>
      <w:r w:rsidRPr="00315B81">
        <w:t>{</w:t>
      </w:r>
    </w:p>
    <w:p w:rsidR="00315B81" w:rsidRPr="00315B81" w:rsidRDefault="00315B81" w:rsidP="00315B81">
      <w:pPr>
        <w:pStyle w:val="affff4"/>
      </w:pPr>
      <w:r w:rsidRPr="00315B81">
        <w:t>$_SESSION['block_user'] = 0;</w:t>
      </w:r>
    </w:p>
    <w:p w:rsidR="00315B81" w:rsidRPr="00315B81" w:rsidRDefault="006336B5" w:rsidP="00315B81">
      <w:pPr>
        <w:pStyle w:val="affff4"/>
      </w:pPr>
      <w:r>
        <w:t xml:space="preserve">} </w:t>
      </w:r>
      <w:r w:rsidR="00315B81" w:rsidRPr="00315B81">
        <w:t>}</w:t>
      </w:r>
    </w:p>
    <w:p w:rsidR="00315B81" w:rsidRPr="00315B81" w:rsidRDefault="00315B81" w:rsidP="00315B81">
      <w:pPr>
        <w:pStyle w:val="affff4"/>
      </w:pPr>
      <w:r w:rsidRPr="00315B81">
        <w:t>$_SESSION['user_id</w:t>
      </w:r>
      <w:proofErr w:type="gramStart"/>
      <w:r w:rsidRPr="00315B81">
        <w:t>']=</w:t>
      </w:r>
      <w:proofErr w:type="gramEnd"/>
      <w:r w:rsidRPr="00315B81">
        <w:t>$row[0];</w:t>
      </w:r>
    </w:p>
    <w:p w:rsidR="00315B81" w:rsidRPr="00315B81" w:rsidRDefault="00315B81" w:rsidP="00315B81">
      <w:pPr>
        <w:pStyle w:val="affff4"/>
      </w:pPr>
      <w:r w:rsidRPr="00315B81">
        <w:t>$_SESSION['name</w:t>
      </w:r>
      <w:proofErr w:type="gramStart"/>
      <w:r w:rsidRPr="00315B81">
        <w:t>']=</w:t>
      </w:r>
      <w:proofErr w:type="gramEnd"/>
      <w:r w:rsidRPr="00315B81">
        <w:t>$row[1];</w:t>
      </w:r>
    </w:p>
    <w:p w:rsidR="00315B81" w:rsidRPr="00315B81" w:rsidRDefault="00315B81" w:rsidP="00315B81">
      <w:pPr>
        <w:pStyle w:val="affff4"/>
      </w:pPr>
      <w:r w:rsidRPr="00315B81">
        <w:t>$_SESSION['surname</w:t>
      </w:r>
      <w:proofErr w:type="gramStart"/>
      <w:r w:rsidRPr="00315B81">
        <w:t>']=</w:t>
      </w:r>
      <w:proofErr w:type="gramEnd"/>
      <w:r w:rsidRPr="00315B81">
        <w:t>$row[2];</w:t>
      </w:r>
    </w:p>
    <w:p w:rsidR="00315B81" w:rsidRPr="00315B81" w:rsidRDefault="00315B81" w:rsidP="00315B81">
      <w:pPr>
        <w:pStyle w:val="affff4"/>
      </w:pPr>
      <w:r w:rsidRPr="00315B81">
        <w:t>$_SESSION['email</w:t>
      </w:r>
      <w:proofErr w:type="gramStart"/>
      <w:r w:rsidRPr="00315B81">
        <w:t>']=</w:t>
      </w:r>
      <w:proofErr w:type="gramEnd"/>
      <w:r w:rsidRPr="00315B81">
        <w:t>$row[3];</w:t>
      </w:r>
    </w:p>
    <w:p w:rsidR="00812A06" w:rsidRDefault="00315B81" w:rsidP="00812A06">
      <w:pPr>
        <w:pStyle w:val="affff4"/>
      </w:pPr>
      <w:r w:rsidRPr="00315B81">
        <w:t>if (empty($row[5])) {</w:t>
      </w:r>
      <w:r w:rsidR="00812A06">
        <w:br w:type="page"/>
      </w:r>
    </w:p>
    <w:p w:rsidR="00315B81" w:rsidRPr="00315B81" w:rsidRDefault="00315B81" w:rsidP="00315B81">
      <w:pPr>
        <w:pStyle w:val="affff4"/>
      </w:pPr>
      <w:r w:rsidRPr="00315B81">
        <w:lastRenderedPageBreak/>
        <w:t>$_SESSION['url_photo'] ="images/photo_interchange/default.jpg";</w:t>
      </w:r>
    </w:p>
    <w:p w:rsidR="00315B81" w:rsidRPr="00315B81" w:rsidRDefault="006336B5" w:rsidP="00315B81">
      <w:pPr>
        <w:pStyle w:val="affff4"/>
      </w:pPr>
      <w:proofErr w:type="gramStart"/>
      <w:r>
        <w:t>}else</w:t>
      </w:r>
      <w:proofErr w:type="gramEnd"/>
      <w:r>
        <w:t>{$_SESSION['url_photo']=$row[5];</w:t>
      </w:r>
      <w:r w:rsidR="00315B81" w:rsidRPr="00315B81">
        <w:t xml:space="preserve">}                    </w:t>
      </w:r>
    </w:p>
    <w:p w:rsidR="00315B81" w:rsidRPr="00315B81" w:rsidRDefault="00315B81" w:rsidP="00315B81">
      <w:pPr>
        <w:pStyle w:val="affff4"/>
      </w:pPr>
      <w:r w:rsidRPr="00315B81">
        <w:t>$_SESSION['score</w:t>
      </w:r>
      <w:proofErr w:type="gramStart"/>
      <w:r w:rsidRPr="00315B81">
        <w:t>']=</w:t>
      </w:r>
      <w:proofErr w:type="gramEnd"/>
      <w:r w:rsidRPr="00315B81">
        <w:t>$row[8];</w:t>
      </w:r>
    </w:p>
    <w:p w:rsidR="00315B81" w:rsidRPr="00315B81" w:rsidRDefault="00315B81" w:rsidP="00315B81">
      <w:pPr>
        <w:pStyle w:val="affff4"/>
      </w:pPr>
      <w:r w:rsidRPr="00315B81">
        <w:t>$query3 ="SELECT id, id_user, id_accesses FROM admin_access WHERE id_user = $</w:t>
      </w:r>
      <w:proofErr w:type="gramStart"/>
      <w:r w:rsidRPr="00315B81">
        <w:t>row[</w:t>
      </w:r>
      <w:proofErr w:type="gramEnd"/>
      <w:r w:rsidRPr="00315B81">
        <w:t>0]";</w:t>
      </w:r>
    </w:p>
    <w:p w:rsidR="00315B81" w:rsidRPr="00315B81" w:rsidRDefault="00315B81" w:rsidP="00315B81">
      <w:pPr>
        <w:pStyle w:val="affff4"/>
      </w:pPr>
      <w:r w:rsidRPr="00315B81">
        <w:t>$result3 = mysqli_</w:t>
      </w:r>
      <w:proofErr w:type="gramStart"/>
      <w:r w:rsidRPr="00315B81">
        <w:t>query(</w:t>
      </w:r>
      <w:proofErr w:type="gramEnd"/>
      <w:r w:rsidRPr="00315B81">
        <w:t>$link, $query3) or die("Ошибка " . mysqli_error($link));</w:t>
      </w:r>
    </w:p>
    <w:p w:rsidR="00315B81" w:rsidRPr="00315B81" w:rsidRDefault="00315B81" w:rsidP="00315B81">
      <w:pPr>
        <w:pStyle w:val="affff4"/>
      </w:pPr>
      <w:r w:rsidRPr="00315B81">
        <w:t xml:space="preserve">if ($result3) </w:t>
      </w:r>
    </w:p>
    <w:p w:rsidR="00315B81" w:rsidRPr="00315B81" w:rsidRDefault="00315B81" w:rsidP="00315B81">
      <w:pPr>
        <w:pStyle w:val="affff4"/>
      </w:pPr>
      <w:r w:rsidRPr="00315B81">
        <w:t>{</w:t>
      </w:r>
    </w:p>
    <w:p w:rsidR="00315B81" w:rsidRPr="00315B81" w:rsidRDefault="00315B81" w:rsidP="00315B81">
      <w:pPr>
        <w:pStyle w:val="affff4"/>
      </w:pPr>
      <w:r w:rsidRPr="00315B81">
        <w:t>$row3 = mysqli_fetch_row($result3);</w:t>
      </w:r>
    </w:p>
    <w:p w:rsidR="00315B81" w:rsidRPr="00315B81" w:rsidRDefault="00315B81" w:rsidP="00315B81">
      <w:pPr>
        <w:pStyle w:val="affff4"/>
      </w:pPr>
      <w:r w:rsidRPr="00315B81">
        <w:t>if ($row3) {</w:t>
      </w:r>
    </w:p>
    <w:p w:rsidR="00315B81" w:rsidRPr="00315B81" w:rsidRDefault="00315B81" w:rsidP="00315B81">
      <w:pPr>
        <w:pStyle w:val="affff4"/>
      </w:pPr>
      <w:r w:rsidRPr="00315B81">
        <w:t>$_SESSION['admin</w:t>
      </w:r>
      <w:proofErr w:type="gramStart"/>
      <w:r w:rsidRPr="00315B81">
        <w:t>']=</w:t>
      </w:r>
      <w:proofErr w:type="gramEnd"/>
      <w:r w:rsidRPr="00315B81">
        <w:t xml:space="preserve"> $row3[2];</w:t>
      </w:r>
    </w:p>
    <w:p w:rsidR="00315B81" w:rsidRPr="00315B81" w:rsidRDefault="00315B81" w:rsidP="00315B81">
      <w:pPr>
        <w:pStyle w:val="affff4"/>
      </w:pPr>
      <w:r w:rsidRPr="00315B81">
        <w:t>}</w:t>
      </w:r>
    </w:p>
    <w:p w:rsidR="00315B81" w:rsidRPr="00315B81" w:rsidRDefault="00315B81" w:rsidP="00315B81">
      <w:pPr>
        <w:pStyle w:val="affff4"/>
      </w:pPr>
      <w:r w:rsidRPr="00315B81">
        <w:t>else</w:t>
      </w:r>
    </w:p>
    <w:p w:rsidR="00315B81" w:rsidRPr="00315B81" w:rsidRDefault="006336B5" w:rsidP="00315B81">
      <w:pPr>
        <w:pStyle w:val="affff4"/>
      </w:pPr>
      <w:r>
        <w:t>{$_SESSION['admin</w:t>
      </w:r>
      <w:proofErr w:type="gramStart"/>
      <w:r>
        <w:t>']=</w:t>
      </w:r>
      <w:proofErr w:type="gramEnd"/>
      <w:r>
        <w:t xml:space="preserve"> 0 ;</w:t>
      </w:r>
      <w:r w:rsidR="00315B81" w:rsidRPr="00315B81">
        <w:t>}</w:t>
      </w:r>
    </w:p>
    <w:p w:rsidR="00315B81" w:rsidRPr="00315B81" w:rsidRDefault="00315B81" w:rsidP="00315B81">
      <w:pPr>
        <w:pStyle w:val="affff4"/>
      </w:pPr>
      <w:r w:rsidRPr="00315B81">
        <w:t>}</w:t>
      </w:r>
    </w:p>
    <w:p w:rsidR="00315B81" w:rsidRPr="00315B81" w:rsidRDefault="00812A06" w:rsidP="00315B81">
      <w:pPr>
        <w:pStyle w:val="affff4"/>
      </w:pPr>
      <w:proofErr w:type="gramStart"/>
      <w:r>
        <w:t>header(</w:t>
      </w:r>
      <w:proofErr w:type="gramEnd"/>
      <w:r>
        <w:t>'Location: /index.php');</w:t>
      </w:r>
      <w:r w:rsidR="00315B81" w:rsidRPr="00315B81">
        <w:t>}</w:t>
      </w:r>
    </w:p>
    <w:p w:rsidR="00315B81" w:rsidRPr="00315B81" w:rsidRDefault="00812A06" w:rsidP="00315B81">
      <w:pPr>
        <w:pStyle w:val="affff4"/>
      </w:pPr>
      <w:proofErr w:type="gramStart"/>
      <w:r>
        <w:t>else</w:t>
      </w:r>
      <w:r w:rsidR="00315B81" w:rsidRPr="00315B81">
        <w:t>{</w:t>
      </w:r>
      <w:proofErr w:type="gramEnd"/>
      <w:r w:rsidR="00315B81" w:rsidRPr="00315B81">
        <w:t xml:space="preserve"> </w:t>
      </w:r>
    </w:p>
    <w:p w:rsidR="00315B81" w:rsidRPr="00315B81" w:rsidRDefault="00315B81" w:rsidP="00315B81">
      <w:pPr>
        <w:pStyle w:val="affff4"/>
      </w:pPr>
      <w:r w:rsidRPr="00315B81">
        <w:t xml:space="preserve">echo "&lt;script&gt; </w:t>
      </w:r>
      <w:proofErr w:type="gramStart"/>
      <w:r w:rsidRPr="00315B81">
        <w:t>alert(</w:t>
      </w:r>
      <w:proofErr w:type="gramEnd"/>
      <w:r w:rsidRPr="00315B81">
        <w:t>'Произошла ошибка, попробуйте еще раз.'); window.history.back();&lt;/script&gt;";</w:t>
      </w:r>
    </w:p>
    <w:p w:rsidR="00315B81" w:rsidRPr="00315B81" w:rsidRDefault="00812A06" w:rsidP="00315B81">
      <w:pPr>
        <w:pStyle w:val="affff4"/>
      </w:pPr>
      <w:proofErr w:type="gramStart"/>
      <w:r>
        <w:t>}</w:t>
      </w:r>
      <w:r w:rsidR="00315B81" w:rsidRPr="00315B81">
        <w:t>}else</w:t>
      </w:r>
      <w:proofErr w:type="gramEnd"/>
      <w:r w:rsidR="00315B81" w:rsidRPr="00315B81">
        <w:t xml:space="preserve"> {</w:t>
      </w:r>
    </w:p>
    <w:p w:rsidR="00315B81" w:rsidRPr="00315B81" w:rsidRDefault="00315B81" w:rsidP="00315B81">
      <w:pPr>
        <w:pStyle w:val="affff4"/>
      </w:pPr>
      <w:r w:rsidRPr="00315B81">
        <w:t xml:space="preserve">echo "&lt;script&gt; </w:t>
      </w:r>
      <w:proofErr w:type="gramStart"/>
      <w:r w:rsidRPr="00315B81">
        <w:t>alert(</w:t>
      </w:r>
      <w:proofErr w:type="gramEnd"/>
      <w:r w:rsidRPr="00315B81">
        <w:t xml:space="preserve">'Пароли не совпали.'); window.history.back();&lt;/script&gt;"; </w:t>
      </w:r>
    </w:p>
    <w:p w:rsidR="00315B81" w:rsidRPr="00315B81" w:rsidRDefault="00812A06" w:rsidP="00315B81">
      <w:pPr>
        <w:pStyle w:val="affff4"/>
        <w:rPr>
          <w:lang w:val="ru-RU"/>
        </w:rPr>
      </w:pPr>
      <w:r>
        <w:rPr>
          <w:lang w:val="ru-RU"/>
        </w:rPr>
        <w:t>}}}}}</w:t>
      </w:r>
      <w:r w:rsidR="00315B81" w:rsidRPr="00315B81">
        <w:rPr>
          <w:lang w:val="ru-RU"/>
        </w:rPr>
        <w:t>?&gt;</w:t>
      </w:r>
    </w:p>
    <w:p w:rsidR="00E668CE" w:rsidRPr="00315B81" w:rsidRDefault="00EE3497" w:rsidP="00E668CE">
      <w:pPr>
        <w:tabs>
          <w:tab w:val="left" w:pos="567"/>
          <w:tab w:val="left" w:pos="1134"/>
          <w:tab w:val="left" w:pos="1701"/>
        </w:tabs>
        <w:spacing w:before="280" w:after="280" w:line="230" w:lineRule="auto"/>
        <w:ind w:firstLine="0"/>
        <w:jc w:val="center"/>
        <w:rPr>
          <w:spacing w:val="-6"/>
        </w:rPr>
      </w:pPr>
      <w:r>
        <w:rPr>
          <w:spacing w:val="-6"/>
        </w:rPr>
        <w:t>Листинг</w:t>
      </w:r>
      <w:r w:rsidRPr="00315B81">
        <w:rPr>
          <w:spacing w:val="-6"/>
        </w:rPr>
        <w:t xml:space="preserve"> </w:t>
      </w:r>
      <w:r w:rsidR="005459A8">
        <w:rPr>
          <w:spacing w:val="-6"/>
        </w:rPr>
        <w:t>А</w:t>
      </w:r>
      <w:r w:rsidR="00315B81" w:rsidRPr="00315B81">
        <w:rPr>
          <w:spacing w:val="-6"/>
        </w:rPr>
        <w:t>.</w:t>
      </w:r>
      <w:r w:rsidR="00315B81">
        <w:rPr>
          <w:spacing w:val="-6"/>
        </w:rPr>
        <w:t>1</w:t>
      </w:r>
      <w:r w:rsidR="00E668CE" w:rsidRPr="00315B81">
        <w:rPr>
          <w:spacing w:val="-6"/>
        </w:rPr>
        <w:t xml:space="preserve"> – </w:t>
      </w:r>
      <w:r w:rsidR="00E668CE">
        <w:rPr>
          <w:spacing w:val="-6"/>
        </w:rPr>
        <w:t>Программный</w:t>
      </w:r>
      <w:r w:rsidR="00E668CE" w:rsidRPr="00315B81">
        <w:rPr>
          <w:spacing w:val="-6"/>
        </w:rPr>
        <w:t xml:space="preserve"> </w:t>
      </w:r>
      <w:r w:rsidR="00E668CE">
        <w:rPr>
          <w:spacing w:val="-6"/>
        </w:rPr>
        <w:t>код</w:t>
      </w:r>
      <w:r w:rsidR="00E668CE" w:rsidRPr="00315B81">
        <w:rPr>
          <w:spacing w:val="-6"/>
        </w:rPr>
        <w:t xml:space="preserve"> </w:t>
      </w:r>
      <w:r>
        <w:rPr>
          <w:spacing w:val="-6"/>
        </w:rPr>
        <w:t>авторизации</w:t>
      </w:r>
      <w:r w:rsidR="00315B81" w:rsidRPr="00315B81">
        <w:rPr>
          <w:spacing w:val="-6"/>
        </w:rPr>
        <w:t xml:space="preserve"> </w:t>
      </w:r>
      <w:r w:rsidR="00315B81">
        <w:rPr>
          <w:spacing w:val="-6"/>
        </w:rPr>
        <w:t>пользователя</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function vyvod_</w:t>
      </w:r>
      <w:proofErr w:type="gramStart"/>
      <w:r w:rsidRPr="00BA35A3">
        <w:rPr>
          <w:rFonts w:ascii="Courier New" w:hAnsi="Courier New" w:cs="Courier New"/>
          <w:spacing w:val="-6"/>
          <w:sz w:val="24"/>
          <w:lang w:val="en-US"/>
        </w:rPr>
        <w:t>kommentariev(</w:t>
      </w:r>
      <w:proofErr w:type="gramEnd"/>
      <w:r w:rsidRPr="00BA35A3">
        <w:rPr>
          <w:rFonts w:ascii="Courier New" w:hAnsi="Courier New" w:cs="Courier New"/>
          <w:spacing w:val="-6"/>
          <w:sz w:val="24"/>
          <w:lang w:val="en-US"/>
        </w:rPr>
        <w:t>$id_review, $id_user, $status){</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include ('db.php');</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if ($status == 1) {</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 xml:space="preserve">$query ="SELECT user.name, </w:t>
      </w:r>
      <w:proofErr w:type="gramStart"/>
      <w:r w:rsidRPr="00BA35A3">
        <w:rPr>
          <w:rFonts w:ascii="Courier New" w:hAnsi="Courier New" w:cs="Courier New"/>
          <w:spacing w:val="-6"/>
          <w:sz w:val="24"/>
          <w:lang w:val="en-US"/>
        </w:rPr>
        <w:t>user.surname</w:t>
      </w:r>
      <w:proofErr w:type="gramEnd"/>
      <w:r w:rsidRPr="00BA35A3">
        <w:rPr>
          <w:rFonts w:ascii="Courier New" w:hAnsi="Courier New" w:cs="Courier New"/>
          <w:spacing w:val="-6"/>
          <w:sz w:val="24"/>
          <w:lang w:val="en-US"/>
        </w:rPr>
        <w:t>, user.photo, comment_review.comment, comment_review.date_publication, user.id, comment_review.id FROM comment_review, user WHERE user.id = comment_review.id_user AND comment_review.id_review = $id_review ORDER BY comment_review.id DESC LIMIT 0,3";</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proofErr w:type="gramStart"/>
      <w:r w:rsidRPr="00BA35A3">
        <w:rPr>
          <w:rFonts w:ascii="Courier New" w:hAnsi="Courier New" w:cs="Courier New"/>
          <w:spacing w:val="-6"/>
          <w:sz w:val="24"/>
          <w:lang w:val="en-US"/>
        </w:rPr>
        <w:t>}elseif</w:t>
      </w:r>
      <w:proofErr w:type="gramEnd"/>
      <w:r w:rsidRPr="00BA35A3">
        <w:rPr>
          <w:rFonts w:ascii="Courier New" w:hAnsi="Courier New" w:cs="Courier New"/>
          <w:spacing w:val="-6"/>
          <w:sz w:val="24"/>
          <w:lang w:val="en-US"/>
        </w:rPr>
        <w:t xml:space="preserve"> ($status == 2) {</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 xml:space="preserve">$query ="SELECT user.name, </w:t>
      </w:r>
      <w:proofErr w:type="gramStart"/>
      <w:r w:rsidRPr="00BA35A3">
        <w:rPr>
          <w:rFonts w:ascii="Courier New" w:hAnsi="Courier New" w:cs="Courier New"/>
          <w:spacing w:val="-6"/>
          <w:sz w:val="24"/>
          <w:lang w:val="en-US"/>
        </w:rPr>
        <w:t>user.surname</w:t>
      </w:r>
      <w:proofErr w:type="gramEnd"/>
      <w:r w:rsidRPr="00BA35A3">
        <w:rPr>
          <w:rFonts w:ascii="Courier New" w:hAnsi="Courier New" w:cs="Courier New"/>
          <w:spacing w:val="-6"/>
          <w:sz w:val="24"/>
          <w:lang w:val="en-US"/>
        </w:rPr>
        <w:t>, user.photo, comment_review.comment, comment_review.date_publication, user.id, comment_review.id FROM comment_review, user WHERE user.id = comment_review.id_user AND comment_review.id_review = $id_review ORDER BY comment_review.id DESC";</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$result = mysqli_</w:t>
      </w:r>
      <w:proofErr w:type="gramStart"/>
      <w:r w:rsidRPr="00BA35A3">
        <w:rPr>
          <w:rFonts w:ascii="Courier New" w:hAnsi="Courier New" w:cs="Courier New"/>
          <w:spacing w:val="-6"/>
          <w:sz w:val="24"/>
          <w:lang w:val="en-US"/>
        </w:rPr>
        <w:t>query(</w:t>
      </w:r>
      <w:proofErr w:type="gramEnd"/>
      <w:r w:rsidRPr="00BA35A3">
        <w:rPr>
          <w:rFonts w:ascii="Courier New" w:hAnsi="Courier New" w:cs="Courier New"/>
          <w:spacing w:val="-6"/>
          <w:sz w:val="24"/>
          <w:lang w:val="en-US"/>
        </w:rPr>
        <w:t>$link, $query) or die("Ошибка " . mysqli_error($link));</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if ($result) {</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$rows = mysqli_num_rows($result);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if ($_SESSION['user_id'</w:t>
      </w:r>
      <w:proofErr w:type="gramStart"/>
      <w:r w:rsidRPr="00BA35A3">
        <w:rPr>
          <w:rFonts w:ascii="Courier New" w:hAnsi="Courier New" w:cs="Courier New"/>
          <w:spacing w:val="-6"/>
          <w:sz w:val="24"/>
          <w:lang w:val="en-US"/>
        </w:rPr>
        <w:t>] !</w:t>
      </w:r>
      <w:proofErr w:type="gramEnd"/>
      <w:r w:rsidRPr="00BA35A3">
        <w:rPr>
          <w:rFonts w:ascii="Courier New" w:hAnsi="Courier New" w:cs="Courier New"/>
          <w:spacing w:val="-6"/>
          <w:sz w:val="24"/>
          <w:lang w:val="en-US"/>
        </w:rPr>
        <w:t>= "") {</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if ($_SESSION['block_user'] == 1) {</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$disabled ="disabled style='background-</w:t>
      </w:r>
      <w:proofErr w:type="gramStart"/>
      <w:r w:rsidRPr="00BA35A3">
        <w:rPr>
          <w:rFonts w:ascii="Courier New" w:hAnsi="Courier New" w:cs="Courier New"/>
          <w:spacing w:val="-6"/>
          <w:sz w:val="24"/>
          <w:lang w:val="en-US"/>
        </w:rPr>
        <w:t>color:#</w:t>
      </w:r>
      <w:proofErr w:type="gramEnd"/>
      <w:r w:rsidRPr="00BA35A3">
        <w:rPr>
          <w:rFonts w:ascii="Courier New" w:hAnsi="Courier New" w:cs="Courier New"/>
          <w:spacing w:val="-6"/>
          <w:sz w:val="24"/>
          <w:lang w:val="en-US"/>
        </w:rPr>
        <w:t>DADADA;'";</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$poesnenie = "&lt;small&gt;Ваш профиль заблокирован&lt;/small&gt;";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Pr>
          <w:rFonts w:ascii="Courier New" w:hAnsi="Courier New" w:cs="Courier New"/>
          <w:spacing w:val="-6"/>
          <w:sz w:val="24"/>
          <w:lang w:val="en-US"/>
        </w:rPr>
        <w:t>}</w:t>
      </w:r>
      <w:r w:rsidRPr="00BA35A3">
        <w:rPr>
          <w:rFonts w:ascii="Courier New" w:hAnsi="Courier New" w:cs="Courier New"/>
          <w:spacing w:val="-6"/>
          <w:sz w:val="24"/>
          <w:lang w:val="en-US"/>
        </w:rPr>
        <w:t>?&gt;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&lt;div class="row comment_padding justify-content-center"&gt;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&lt;div class="col-1 avatar_comment"&gt;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&lt;img src="</w:t>
      </w:r>
      <w:proofErr w:type="gramStart"/>
      <w:r w:rsidRPr="00BA35A3">
        <w:rPr>
          <w:rFonts w:ascii="Courier New" w:hAnsi="Courier New" w:cs="Courier New"/>
          <w:spacing w:val="-6"/>
          <w:sz w:val="24"/>
          <w:lang w:val="en-US"/>
        </w:rPr>
        <w:t>&lt;?echo</w:t>
      </w:r>
      <w:proofErr w:type="gramEnd"/>
      <w:r w:rsidRPr="00BA35A3">
        <w:rPr>
          <w:rFonts w:ascii="Courier New" w:hAnsi="Courier New" w:cs="Courier New"/>
          <w:spacing w:val="-6"/>
          <w:sz w:val="24"/>
          <w:lang w:val="en-US"/>
        </w:rPr>
        <w:t xml:space="preserve"> $_SESSION['url_photo'];?&gt;" &gt;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&lt;/div&gt;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&lt;div class="col-9"&gt;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lastRenderedPageBreak/>
        <w:t>&lt;p class="name_comment"&gt;</w:t>
      </w:r>
      <w:proofErr w:type="gramStart"/>
      <w:r w:rsidRPr="00BA35A3">
        <w:rPr>
          <w:rFonts w:ascii="Courier New" w:hAnsi="Courier New" w:cs="Courier New"/>
          <w:spacing w:val="-6"/>
          <w:sz w:val="24"/>
          <w:lang w:val="en-US"/>
        </w:rPr>
        <w:t>&lt;?echo</w:t>
      </w:r>
      <w:proofErr w:type="gramEnd"/>
      <w:r w:rsidRPr="00BA35A3">
        <w:rPr>
          <w:rFonts w:ascii="Courier New" w:hAnsi="Courier New" w:cs="Courier New"/>
          <w:spacing w:val="-6"/>
          <w:sz w:val="24"/>
          <w:lang w:val="en-US"/>
        </w:rPr>
        <w:t xml:space="preserve"> $_SESSION['name']. " " . $_SESSION['surname'</w:t>
      </w:r>
      <w:proofErr w:type="gramStart"/>
      <w:r w:rsidRPr="00BA35A3">
        <w:rPr>
          <w:rFonts w:ascii="Courier New" w:hAnsi="Courier New" w:cs="Courier New"/>
          <w:spacing w:val="-6"/>
          <w:sz w:val="24"/>
          <w:lang w:val="en-US"/>
        </w:rPr>
        <w:t>];?</w:t>
      </w:r>
      <w:proofErr w:type="gramEnd"/>
      <w:r w:rsidRPr="00BA35A3">
        <w:rPr>
          <w:rFonts w:ascii="Courier New" w:hAnsi="Courier New" w:cs="Courier New"/>
          <w:spacing w:val="-6"/>
          <w:sz w:val="24"/>
          <w:lang w:val="en-US"/>
        </w:rPr>
        <w:t>&gt;&lt;/p&gt;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&lt;textarea name="comment" id="comment" rows="3"&gt;&lt;/textarea&gt;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&lt;div class="row justify-content-end px-xl-3"&gt;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w:t>
      </w:r>
      <w:proofErr w:type="gramStart"/>
      <w:r w:rsidRPr="00BA35A3">
        <w:rPr>
          <w:rFonts w:ascii="Courier New" w:hAnsi="Courier New" w:cs="Courier New"/>
          <w:spacing w:val="-6"/>
          <w:sz w:val="24"/>
          <w:lang w:val="en-US"/>
        </w:rPr>
        <w:t>input  &lt;</w:t>
      </w:r>
      <w:proofErr w:type="gramEnd"/>
      <w:r w:rsidRPr="00BA35A3">
        <w:rPr>
          <w:rFonts w:ascii="Courier New" w:hAnsi="Courier New" w:cs="Courier New"/>
          <w:spacing w:val="-6"/>
          <w:sz w:val="24"/>
          <w:lang w:val="en-US"/>
        </w:rPr>
        <w:t>?echo $disabled;?&gt; type="button" class="button button_margin_top" value="Отправить" onclick="dobavit_kommentarij();"&gt;</w:t>
      </w:r>
      <w:r w:rsidRPr="00BA35A3">
        <w:rPr>
          <w:rFonts w:ascii="Courier New" w:hAnsi="Courier New" w:cs="Courier New"/>
          <w:spacing w:val="-6"/>
          <w:sz w:val="24"/>
          <w:lang w:val="en-US"/>
        </w:rPr>
        <w:tab/>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&lt;/div&gt;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&lt;div class="row justify-content-end"&gt;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proofErr w:type="gramStart"/>
      <w:r w:rsidRPr="00BA35A3">
        <w:rPr>
          <w:rFonts w:ascii="Courier New" w:hAnsi="Courier New" w:cs="Courier New"/>
          <w:spacing w:val="-6"/>
          <w:sz w:val="24"/>
          <w:lang w:val="en-US"/>
        </w:rPr>
        <w:t>&lt;?echo</w:t>
      </w:r>
      <w:proofErr w:type="gramEnd"/>
      <w:r w:rsidRPr="00BA35A3">
        <w:rPr>
          <w:rFonts w:ascii="Courier New" w:hAnsi="Courier New" w:cs="Courier New"/>
          <w:spacing w:val="-6"/>
          <w:sz w:val="24"/>
          <w:lang w:val="en-US"/>
        </w:rPr>
        <w:t xml:space="preserve"> $poesnenie;?&gt;</w:t>
      </w:r>
    </w:p>
    <w:p w:rsid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Pr>
          <w:rFonts w:ascii="Courier New" w:hAnsi="Courier New" w:cs="Courier New"/>
          <w:spacing w:val="-6"/>
          <w:sz w:val="24"/>
          <w:lang w:val="en-US"/>
        </w:rPr>
        <w:t>&lt;/div&gt;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&lt;/div&gt;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Pr>
          <w:rFonts w:ascii="Courier New" w:hAnsi="Courier New" w:cs="Courier New"/>
          <w:spacing w:val="-6"/>
          <w:sz w:val="24"/>
          <w:lang w:val="en-US"/>
        </w:rPr>
        <w:t>&lt;/div&gt;</w:t>
      </w:r>
      <w:r w:rsidRPr="00BA35A3">
        <w:rPr>
          <w:rFonts w:ascii="Courier New" w:hAnsi="Courier New" w:cs="Courier New"/>
          <w:spacing w:val="-6"/>
          <w:sz w:val="24"/>
          <w:lang w:val="en-US"/>
        </w:rPr>
        <w:t>&lt;?}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for ($i=0; $i &lt; $</w:t>
      </w:r>
      <w:proofErr w:type="gramStart"/>
      <w:r w:rsidRPr="00BA35A3">
        <w:rPr>
          <w:rFonts w:ascii="Courier New" w:hAnsi="Courier New" w:cs="Courier New"/>
          <w:spacing w:val="-6"/>
          <w:sz w:val="24"/>
          <w:lang w:val="en-US"/>
        </w:rPr>
        <w:t>rows ;</w:t>
      </w:r>
      <w:proofErr w:type="gramEnd"/>
      <w:r w:rsidRPr="00BA35A3">
        <w:rPr>
          <w:rFonts w:ascii="Courier New" w:hAnsi="Courier New" w:cs="Courier New"/>
          <w:spacing w:val="-6"/>
          <w:sz w:val="24"/>
          <w:lang w:val="en-US"/>
        </w:rPr>
        <w:t xml:space="preserve"> $i++) { </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$row = mysqli_fetch_row($result);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if ($</w:t>
      </w:r>
      <w:proofErr w:type="gramStart"/>
      <w:r w:rsidRPr="00BA35A3">
        <w:rPr>
          <w:rFonts w:ascii="Courier New" w:hAnsi="Courier New" w:cs="Courier New"/>
          <w:spacing w:val="-6"/>
          <w:sz w:val="24"/>
          <w:lang w:val="en-US"/>
        </w:rPr>
        <w:t>row[</w:t>
      </w:r>
      <w:proofErr w:type="gramEnd"/>
      <w:r w:rsidRPr="00BA35A3">
        <w:rPr>
          <w:rFonts w:ascii="Courier New" w:hAnsi="Courier New" w:cs="Courier New"/>
          <w:spacing w:val="-6"/>
          <w:sz w:val="24"/>
          <w:lang w:val="en-US"/>
        </w:rPr>
        <w:t>2] == '') {</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w:t>
      </w:r>
      <w:proofErr w:type="gramStart"/>
      <w:r w:rsidRPr="00BA35A3">
        <w:rPr>
          <w:rFonts w:ascii="Courier New" w:hAnsi="Courier New" w:cs="Courier New"/>
          <w:spacing w:val="-6"/>
          <w:sz w:val="24"/>
          <w:lang w:val="en-US"/>
        </w:rPr>
        <w:t>row[</w:t>
      </w:r>
      <w:proofErr w:type="gramEnd"/>
      <w:r w:rsidRPr="00BA35A3">
        <w:rPr>
          <w:rFonts w:ascii="Courier New" w:hAnsi="Courier New" w:cs="Courier New"/>
          <w:spacing w:val="-6"/>
          <w:sz w:val="24"/>
          <w:lang w:val="en-US"/>
        </w:rPr>
        <w:t>2] = "images/avatar_user/default.jpg";</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Pr>
          <w:rFonts w:ascii="Courier New" w:hAnsi="Courier New" w:cs="Courier New"/>
          <w:spacing w:val="-6"/>
          <w:sz w:val="24"/>
          <w:lang w:val="en-US"/>
        </w:rPr>
        <w:t>}</w:t>
      </w:r>
      <w:r w:rsidRPr="00BA35A3">
        <w:rPr>
          <w:rFonts w:ascii="Courier New" w:hAnsi="Courier New" w:cs="Courier New"/>
          <w:spacing w:val="-6"/>
          <w:sz w:val="24"/>
          <w:lang w:val="en-US"/>
        </w:rPr>
        <w:t>?&gt;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&lt;div class="row comment comment_padding justify-content-center"&gt;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&lt;div class="col-1 avatar_comment"&gt;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&lt;img src="</w:t>
      </w:r>
      <w:proofErr w:type="gramStart"/>
      <w:r w:rsidRPr="00BA35A3">
        <w:rPr>
          <w:rFonts w:ascii="Courier New" w:hAnsi="Courier New" w:cs="Courier New"/>
          <w:spacing w:val="-6"/>
          <w:sz w:val="24"/>
          <w:lang w:val="en-US"/>
        </w:rPr>
        <w:t>&lt;?echo</w:t>
      </w:r>
      <w:proofErr w:type="gramEnd"/>
      <w:r w:rsidRPr="00BA35A3">
        <w:rPr>
          <w:rFonts w:ascii="Courier New" w:hAnsi="Courier New" w:cs="Courier New"/>
          <w:spacing w:val="-6"/>
          <w:sz w:val="24"/>
          <w:lang w:val="en-US"/>
        </w:rPr>
        <w:t xml:space="preserve"> $row[2];?&gt;" &gt;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&lt;/div&gt;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&lt;div class="col-9"&gt;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proofErr w:type="gramStart"/>
      <w:r w:rsidRPr="00BA35A3">
        <w:rPr>
          <w:rFonts w:ascii="Courier New" w:hAnsi="Courier New" w:cs="Courier New"/>
          <w:spacing w:val="-6"/>
          <w:sz w:val="24"/>
          <w:lang w:val="en-US"/>
        </w:rPr>
        <w:t>&lt;?if</w:t>
      </w:r>
      <w:proofErr w:type="gramEnd"/>
      <w:r w:rsidRPr="00BA35A3">
        <w:rPr>
          <w:rFonts w:ascii="Courier New" w:hAnsi="Courier New" w:cs="Courier New"/>
          <w:spacing w:val="-6"/>
          <w:sz w:val="24"/>
          <w:lang w:val="en-US"/>
        </w:rPr>
        <w:t xml:space="preserve"> ($row[5] == $id_user) {</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?&gt;&lt;img src="images/cross.svg" class="img_cross" onclick="udalit_</w:t>
      </w:r>
      <w:proofErr w:type="gramStart"/>
      <w:r w:rsidRPr="00BA35A3">
        <w:rPr>
          <w:rFonts w:ascii="Courier New" w:hAnsi="Courier New" w:cs="Courier New"/>
          <w:spacing w:val="-6"/>
          <w:sz w:val="24"/>
          <w:lang w:val="en-US"/>
        </w:rPr>
        <w:t>kommentarij(</w:t>
      </w:r>
      <w:proofErr w:type="gramEnd"/>
      <w:r w:rsidRPr="00BA35A3">
        <w:rPr>
          <w:rFonts w:ascii="Courier New" w:hAnsi="Courier New" w:cs="Courier New"/>
          <w:spacing w:val="-6"/>
          <w:sz w:val="24"/>
          <w:lang w:val="en-US"/>
        </w:rPr>
        <w:t>&lt;?echo $row[6];?&gt;);"&gt;&lt;?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&lt;p class="name_comment"&gt;</w:t>
      </w:r>
      <w:proofErr w:type="gramStart"/>
      <w:r w:rsidRPr="00BA35A3">
        <w:rPr>
          <w:rFonts w:ascii="Courier New" w:hAnsi="Courier New" w:cs="Courier New"/>
          <w:spacing w:val="-6"/>
          <w:sz w:val="24"/>
          <w:lang w:val="en-US"/>
        </w:rPr>
        <w:t>&lt;?echo</w:t>
      </w:r>
      <w:proofErr w:type="gramEnd"/>
      <w:r w:rsidRPr="00BA35A3">
        <w:rPr>
          <w:rFonts w:ascii="Courier New" w:hAnsi="Courier New" w:cs="Courier New"/>
          <w:spacing w:val="-6"/>
          <w:sz w:val="24"/>
          <w:lang w:val="en-US"/>
        </w:rPr>
        <w:t xml:space="preserve"> $row[0]." </w:t>
      </w:r>
      <w:proofErr w:type="gramStart"/>
      <w:r w:rsidRPr="00BA35A3">
        <w:rPr>
          <w:rFonts w:ascii="Courier New" w:hAnsi="Courier New" w:cs="Courier New"/>
          <w:spacing w:val="-6"/>
          <w:sz w:val="24"/>
          <w:lang w:val="en-US"/>
        </w:rPr>
        <w:t>".$</w:t>
      </w:r>
      <w:proofErr w:type="gramEnd"/>
      <w:r w:rsidRPr="00BA35A3">
        <w:rPr>
          <w:rFonts w:ascii="Courier New" w:hAnsi="Courier New" w:cs="Courier New"/>
          <w:spacing w:val="-6"/>
          <w:sz w:val="24"/>
          <w:lang w:val="en-US"/>
        </w:rPr>
        <w:t>row[1];?&gt;&lt;/p&gt;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&lt;p&gt;</w:t>
      </w:r>
      <w:proofErr w:type="gramStart"/>
      <w:r w:rsidRPr="00BA35A3">
        <w:rPr>
          <w:rFonts w:ascii="Courier New" w:hAnsi="Courier New" w:cs="Courier New"/>
          <w:spacing w:val="-6"/>
          <w:sz w:val="24"/>
          <w:lang w:val="en-US"/>
        </w:rPr>
        <w:t>&lt;?echo</w:t>
      </w:r>
      <w:proofErr w:type="gramEnd"/>
      <w:r w:rsidRPr="00BA35A3">
        <w:rPr>
          <w:rFonts w:ascii="Courier New" w:hAnsi="Courier New" w:cs="Courier New"/>
          <w:spacing w:val="-6"/>
          <w:sz w:val="24"/>
          <w:lang w:val="en-US"/>
        </w:rPr>
        <w:t xml:space="preserve"> $row[3];?&gt;&lt;/p&gt;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&lt;p class="date_comment d-flex justify-content-end"&gt;&lt;?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$date = date_create($</w:t>
      </w:r>
      <w:proofErr w:type="gramStart"/>
      <w:r w:rsidRPr="00BA35A3">
        <w:rPr>
          <w:rFonts w:ascii="Courier New" w:hAnsi="Courier New" w:cs="Courier New"/>
          <w:spacing w:val="-6"/>
          <w:sz w:val="24"/>
          <w:lang w:val="en-US"/>
        </w:rPr>
        <w:t>row[</w:t>
      </w:r>
      <w:proofErr w:type="gramEnd"/>
      <w:r w:rsidRPr="00BA35A3">
        <w:rPr>
          <w:rFonts w:ascii="Courier New" w:hAnsi="Courier New" w:cs="Courier New"/>
          <w:spacing w:val="-6"/>
          <w:sz w:val="24"/>
          <w:lang w:val="en-US"/>
        </w:rPr>
        <w:t>4]);</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echo date_</w:t>
      </w:r>
      <w:proofErr w:type="gramStart"/>
      <w:r w:rsidRPr="00BA35A3">
        <w:rPr>
          <w:rFonts w:ascii="Courier New" w:hAnsi="Courier New" w:cs="Courier New"/>
          <w:spacing w:val="-6"/>
          <w:sz w:val="24"/>
          <w:lang w:val="en-US"/>
        </w:rPr>
        <w:t>format(</w:t>
      </w:r>
      <w:proofErr w:type="gramEnd"/>
      <w:r w:rsidRPr="00BA35A3">
        <w:rPr>
          <w:rFonts w:ascii="Courier New" w:hAnsi="Courier New" w:cs="Courier New"/>
          <w:spacing w:val="-6"/>
          <w:sz w:val="24"/>
          <w:lang w:val="en-US"/>
        </w:rPr>
        <w:t>$date, 'd.m.Y H:i');</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?&gt;&lt;/p&gt;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&lt;/div&gt;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&lt;/div&gt;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Pr>
          <w:rFonts w:ascii="Courier New" w:hAnsi="Courier New" w:cs="Courier New"/>
          <w:spacing w:val="-6"/>
          <w:sz w:val="24"/>
          <w:lang w:val="en-US"/>
        </w:rPr>
        <w:t>&lt;?</w:t>
      </w:r>
      <w:r w:rsidRPr="00BA35A3">
        <w:rPr>
          <w:rFonts w:ascii="Courier New" w:hAnsi="Courier New" w:cs="Courier New"/>
          <w:spacing w:val="-6"/>
          <w:sz w:val="24"/>
          <w:lang w:val="en-US"/>
        </w:rPr>
        <w: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 xml:space="preserve">$query2 ="SELECT </w:t>
      </w:r>
      <w:proofErr w:type="gramStart"/>
      <w:r w:rsidRPr="00BA35A3">
        <w:rPr>
          <w:rFonts w:ascii="Courier New" w:hAnsi="Courier New" w:cs="Courier New"/>
          <w:spacing w:val="-6"/>
          <w:sz w:val="24"/>
          <w:lang w:val="en-US"/>
        </w:rPr>
        <w:t>COUNT(</w:t>
      </w:r>
      <w:proofErr w:type="gramEnd"/>
      <w:r w:rsidRPr="00BA35A3">
        <w:rPr>
          <w:rFonts w:ascii="Courier New" w:hAnsi="Courier New" w:cs="Courier New"/>
          <w:spacing w:val="-6"/>
          <w:sz w:val="24"/>
          <w:lang w:val="en-US"/>
        </w:rPr>
        <w:t>*) FROM `comment_review` WHERE id_review = $id_review ";</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$result2 = mysqli_</w:t>
      </w:r>
      <w:proofErr w:type="gramStart"/>
      <w:r w:rsidRPr="00BA35A3">
        <w:rPr>
          <w:rFonts w:ascii="Courier New" w:hAnsi="Courier New" w:cs="Courier New"/>
          <w:spacing w:val="-6"/>
          <w:sz w:val="24"/>
          <w:lang w:val="en-US"/>
        </w:rPr>
        <w:t>query(</w:t>
      </w:r>
      <w:proofErr w:type="gramEnd"/>
      <w:r w:rsidRPr="00BA35A3">
        <w:rPr>
          <w:rFonts w:ascii="Courier New" w:hAnsi="Courier New" w:cs="Courier New"/>
          <w:spacing w:val="-6"/>
          <w:sz w:val="24"/>
          <w:lang w:val="en-US"/>
        </w:rPr>
        <w:t>$link, $query2) or die("Ошибка " . mysqli_error($link));</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if ($result2) {</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$row2 = mysqli_fetch_row($result2);</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Pr>
          <w:rFonts w:ascii="Courier New" w:hAnsi="Courier New" w:cs="Courier New"/>
          <w:spacing w:val="-6"/>
          <w:sz w:val="24"/>
          <w:lang w:val="en-US"/>
        </w:rPr>
        <w:t>$count = $row2[0];</w:t>
      </w:r>
      <w:r w:rsidRPr="00BA35A3">
        <w:rPr>
          <w:rFonts w:ascii="Courier New" w:hAnsi="Courier New" w:cs="Courier New"/>
          <w:spacing w:val="-6"/>
          <w:sz w:val="24"/>
          <w:lang w:val="en-US"/>
        </w:rPr>
        <w: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if ($status == 1 &amp;&amp; $count &gt; 3) {</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Pr>
          <w:rFonts w:ascii="Courier New" w:hAnsi="Courier New" w:cs="Courier New"/>
          <w:spacing w:val="-6"/>
          <w:sz w:val="24"/>
          <w:lang w:val="en-US"/>
        </w:rPr>
        <w:t>?&gt;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&lt;div class="row justify-content-center"&gt;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&lt;input type="button" class="button button_margin_top" value="Показать все комментарии" onclick="vyvod_vsekh_</w:t>
      </w:r>
      <w:proofErr w:type="gramStart"/>
      <w:r w:rsidRPr="00BA35A3">
        <w:rPr>
          <w:rFonts w:ascii="Courier New" w:hAnsi="Courier New" w:cs="Courier New"/>
          <w:spacing w:val="-6"/>
          <w:sz w:val="24"/>
          <w:lang w:val="en-US"/>
        </w:rPr>
        <w:t>kommentariev(</w:t>
      </w:r>
      <w:proofErr w:type="gramEnd"/>
      <w:r w:rsidRPr="00BA35A3">
        <w:rPr>
          <w:rFonts w:ascii="Courier New" w:hAnsi="Courier New" w:cs="Courier New"/>
          <w:spacing w:val="-6"/>
          <w:sz w:val="24"/>
          <w:lang w:val="en-US"/>
        </w:rPr>
        <w:t>);"&gt;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Pr>
          <w:rFonts w:ascii="Courier New" w:hAnsi="Courier New" w:cs="Courier New"/>
          <w:spacing w:val="-6"/>
          <w:sz w:val="24"/>
          <w:lang w:val="en-US"/>
        </w:rPr>
        <w:t>&lt;/div&gt;</w:t>
      </w:r>
      <w:r w:rsidRPr="00BA35A3">
        <w:rPr>
          <w:rFonts w:ascii="Courier New" w:hAnsi="Courier New" w:cs="Courier New"/>
          <w:spacing w:val="-6"/>
          <w:sz w:val="24"/>
          <w:lang w:val="en-US"/>
        </w:rPr>
        <w:t>&lt;?}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if ($status == 2 &amp;&amp; $count &gt; 3) {</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Pr>
          <w:rFonts w:ascii="Courier New" w:hAnsi="Courier New" w:cs="Courier New"/>
          <w:spacing w:val="-6"/>
          <w:sz w:val="24"/>
          <w:lang w:val="en-US"/>
        </w:rPr>
        <w:t>?&gt;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&lt;div class="row justify-content-center"&gt;</w:t>
      </w:r>
    </w:p>
    <w:p w:rsidR="00BA35A3" w:rsidRPr="00BA35A3" w:rsidRDefault="00BA35A3" w:rsidP="00BA35A3">
      <w:pPr>
        <w:tabs>
          <w:tab w:val="left" w:pos="567"/>
          <w:tab w:val="left" w:pos="1134"/>
          <w:tab w:val="left" w:pos="1701"/>
        </w:tabs>
        <w:spacing w:line="233" w:lineRule="auto"/>
        <w:ind w:firstLine="0"/>
        <w:rPr>
          <w:rFonts w:ascii="Courier New" w:hAnsi="Courier New" w:cs="Courier New"/>
          <w:spacing w:val="-6"/>
          <w:sz w:val="24"/>
          <w:lang w:val="en-US"/>
        </w:rPr>
      </w:pPr>
      <w:r w:rsidRPr="00BA35A3">
        <w:rPr>
          <w:rFonts w:ascii="Courier New" w:hAnsi="Courier New" w:cs="Courier New"/>
          <w:spacing w:val="-6"/>
          <w:sz w:val="24"/>
          <w:lang w:val="en-US"/>
        </w:rPr>
        <w:t>&lt;input type="button" class="button button_margin_top" value="Свернуть все комментарии" onclick="vyvod_</w:t>
      </w:r>
      <w:proofErr w:type="gramStart"/>
      <w:r w:rsidRPr="00BA35A3">
        <w:rPr>
          <w:rFonts w:ascii="Courier New" w:hAnsi="Courier New" w:cs="Courier New"/>
          <w:spacing w:val="-6"/>
          <w:sz w:val="24"/>
          <w:lang w:val="en-US"/>
        </w:rPr>
        <w:t>kommentariev(</w:t>
      </w:r>
      <w:proofErr w:type="gramEnd"/>
      <w:r w:rsidRPr="00BA35A3">
        <w:rPr>
          <w:rFonts w:ascii="Courier New" w:hAnsi="Courier New" w:cs="Courier New"/>
          <w:spacing w:val="-6"/>
          <w:sz w:val="24"/>
          <w:lang w:val="en-US"/>
        </w:rPr>
        <w:t>);"&gt;</w:t>
      </w:r>
    </w:p>
    <w:p w:rsidR="00DD499F" w:rsidRPr="002755E5" w:rsidRDefault="00BA35A3" w:rsidP="00BA35A3">
      <w:pPr>
        <w:tabs>
          <w:tab w:val="left" w:pos="567"/>
          <w:tab w:val="left" w:pos="1134"/>
          <w:tab w:val="left" w:pos="1701"/>
        </w:tabs>
        <w:spacing w:line="233" w:lineRule="auto"/>
        <w:ind w:firstLine="0"/>
        <w:rPr>
          <w:rFonts w:ascii="Courier New" w:hAnsi="Courier New" w:cs="Courier New"/>
          <w:spacing w:val="-6"/>
          <w:sz w:val="24"/>
        </w:rPr>
      </w:pPr>
      <w:r w:rsidRPr="002755E5">
        <w:rPr>
          <w:rFonts w:ascii="Courier New" w:hAnsi="Courier New" w:cs="Courier New"/>
          <w:spacing w:val="-6"/>
          <w:sz w:val="24"/>
        </w:rPr>
        <w:t>&lt;/</w:t>
      </w:r>
      <w:proofErr w:type="gramStart"/>
      <w:r>
        <w:rPr>
          <w:rFonts w:ascii="Courier New" w:hAnsi="Courier New" w:cs="Courier New"/>
          <w:spacing w:val="-6"/>
          <w:sz w:val="24"/>
          <w:lang w:val="en-US"/>
        </w:rPr>
        <w:t>div</w:t>
      </w:r>
      <w:r w:rsidRPr="002755E5">
        <w:rPr>
          <w:rFonts w:ascii="Courier New" w:hAnsi="Courier New" w:cs="Courier New"/>
          <w:spacing w:val="-6"/>
          <w:sz w:val="24"/>
        </w:rPr>
        <w:t>&gt;&lt;</w:t>
      </w:r>
      <w:proofErr w:type="gramEnd"/>
      <w:r w:rsidRPr="002755E5">
        <w:rPr>
          <w:rFonts w:ascii="Courier New" w:hAnsi="Courier New" w:cs="Courier New"/>
          <w:spacing w:val="-6"/>
          <w:sz w:val="24"/>
        </w:rPr>
        <w:t>?} }</w:t>
      </w:r>
    </w:p>
    <w:p w:rsidR="00005EDB" w:rsidRPr="00BA35A3" w:rsidRDefault="00005EDB" w:rsidP="00005EDB">
      <w:pPr>
        <w:tabs>
          <w:tab w:val="left" w:pos="567"/>
          <w:tab w:val="left" w:pos="1134"/>
          <w:tab w:val="left" w:pos="1701"/>
        </w:tabs>
        <w:spacing w:before="280" w:after="280" w:line="233" w:lineRule="auto"/>
        <w:ind w:firstLine="0"/>
        <w:jc w:val="center"/>
        <w:rPr>
          <w:spacing w:val="-6"/>
        </w:rPr>
      </w:pPr>
      <w:r>
        <w:rPr>
          <w:spacing w:val="-6"/>
        </w:rPr>
        <w:t>Листинг</w:t>
      </w:r>
      <w:r w:rsidRPr="00BA35A3">
        <w:rPr>
          <w:spacing w:val="-6"/>
        </w:rPr>
        <w:t xml:space="preserve"> </w:t>
      </w:r>
      <w:r w:rsidR="005459A8">
        <w:rPr>
          <w:spacing w:val="-6"/>
        </w:rPr>
        <w:t>А</w:t>
      </w:r>
      <w:r w:rsidR="00BA35A3" w:rsidRPr="00BA35A3">
        <w:rPr>
          <w:spacing w:val="-6"/>
        </w:rPr>
        <w:t>.</w:t>
      </w:r>
      <w:r w:rsidR="00BA35A3">
        <w:rPr>
          <w:spacing w:val="-6"/>
        </w:rPr>
        <w:t>2</w:t>
      </w:r>
      <w:r w:rsidRPr="00BA35A3">
        <w:rPr>
          <w:spacing w:val="-6"/>
        </w:rPr>
        <w:t xml:space="preserve"> – </w:t>
      </w:r>
      <w:r w:rsidR="00BA35A3">
        <w:rPr>
          <w:spacing w:val="-6"/>
        </w:rPr>
        <w:t>Функция для вывода комментариев к рецензии</w:t>
      </w:r>
    </w:p>
    <w:p w:rsidR="00445F5F" w:rsidRPr="00445F5F" w:rsidRDefault="00445F5F" w:rsidP="00445F5F">
      <w:pPr>
        <w:pStyle w:val="affff4"/>
      </w:pPr>
      <w:r w:rsidRPr="00445F5F">
        <w:lastRenderedPageBreak/>
        <w:t>function with_</w:t>
      </w:r>
      <w:proofErr w:type="gramStart"/>
      <w:r w:rsidRPr="00445F5F">
        <w:t>request(</w:t>
      </w:r>
      <w:proofErr w:type="gramEnd"/>
      <w:r w:rsidRPr="00445F5F">
        <w:t>$strana, $oblast, $gorod, $author_book, $name_book, $zhanr, $sostojanie_ot, $sostojanie_do,$ot, $count_page,$page)</w:t>
      </w:r>
    </w:p>
    <w:p w:rsidR="00445F5F" w:rsidRPr="00445F5F" w:rsidRDefault="00445F5F" w:rsidP="00445F5F">
      <w:pPr>
        <w:pStyle w:val="affff4"/>
      </w:pPr>
      <w:r w:rsidRPr="00445F5F">
        <w:t>{</w:t>
      </w:r>
    </w:p>
    <w:p w:rsidR="00445F5F" w:rsidRDefault="00445F5F" w:rsidP="00445F5F">
      <w:pPr>
        <w:pStyle w:val="affff4"/>
      </w:pPr>
      <w:r>
        <w:t>include ('db.php');</w:t>
      </w:r>
    </w:p>
    <w:p w:rsidR="00445F5F" w:rsidRDefault="00445F5F" w:rsidP="00445F5F">
      <w:pPr>
        <w:pStyle w:val="affff4"/>
      </w:pPr>
      <w:r>
        <w:t xml:space="preserve">if </w:t>
      </w:r>
      <w:proofErr w:type="gramStart"/>
      <w:r>
        <w:t>(!empty</w:t>
      </w:r>
      <w:proofErr w:type="gramEnd"/>
      <w:r>
        <w:t>($strana)) {</w:t>
      </w:r>
    </w:p>
    <w:p w:rsidR="00445F5F" w:rsidRPr="00445F5F" w:rsidRDefault="00445F5F" w:rsidP="00445F5F">
      <w:pPr>
        <w:pStyle w:val="affff4"/>
      </w:pPr>
      <w:r w:rsidRPr="00445F5F">
        <w:t xml:space="preserve">if </w:t>
      </w:r>
      <w:proofErr w:type="gramStart"/>
      <w:r w:rsidRPr="00445F5F">
        <w:t>(!empty</w:t>
      </w:r>
      <w:proofErr w:type="gramEnd"/>
      <w:r w:rsidRPr="00445F5F">
        <w:t xml:space="preserve">($oblast)) {      </w:t>
      </w:r>
    </w:p>
    <w:p w:rsidR="00445F5F" w:rsidRPr="00445F5F" w:rsidRDefault="00445F5F" w:rsidP="00445F5F">
      <w:pPr>
        <w:pStyle w:val="affff4"/>
      </w:pPr>
      <w:r w:rsidRPr="00445F5F">
        <w:t xml:space="preserve">if </w:t>
      </w:r>
      <w:proofErr w:type="gramStart"/>
      <w:r w:rsidRPr="00445F5F">
        <w:t>(!empty</w:t>
      </w:r>
      <w:proofErr w:type="gramEnd"/>
      <w:r w:rsidRPr="00445F5F">
        <w:t>($gorod)) {</w:t>
      </w:r>
    </w:p>
    <w:p w:rsidR="00445F5F" w:rsidRPr="00445F5F" w:rsidRDefault="00445F5F" w:rsidP="00445F5F">
      <w:pPr>
        <w:pStyle w:val="affff4"/>
      </w:pPr>
      <w:r w:rsidRPr="00445F5F">
        <w:t>$</w:t>
      </w:r>
      <w:proofErr w:type="gramStart"/>
      <w:r w:rsidRPr="00445F5F">
        <w:t>arr[</w:t>
      </w:r>
      <w:proofErr w:type="gramEnd"/>
      <w:r w:rsidRPr="00445F5F">
        <w:t xml:space="preserve">] = </w:t>
      </w:r>
      <w:r>
        <w:t>"interchange.id_city = $gorod";</w:t>
      </w:r>
      <w:r w:rsidRPr="00445F5F">
        <w:t>}</w:t>
      </w:r>
    </w:p>
    <w:p w:rsidR="00445F5F" w:rsidRPr="00445F5F" w:rsidRDefault="00445F5F" w:rsidP="00445F5F">
      <w:pPr>
        <w:pStyle w:val="affff4"/>
      </w:pPr>
      <w:proofErr w:type="gramStart"/>
      <w:r w:rsidRPr="00445F5F">
        <w:t>else{</w:t>
      </w:r>
      <w:proofErr w:type="gramEnd"/>
    </w:p>
    <w:p w:rsidR="00445F5F" w:rsidRPr="00445F5F" w:rsidRDefault="00445F5F" w:rsidP="00445F5F">
      <w:pPr>
        <w:pStyle w:val="affff4"/>
      </w:pPr>
      <w:r w:rsidRPr="00445F5F">
        <w:t xml:space="preserve">$query ="SELECT </w:t>
      </w:r>
      <w:proofErr w:type="gramStart"/>
      <w:r w:rsidRPr="00445F5F">
        <w:t>*  FROM</w:t>
      </w:r>
      <w:proofErr w:type="gramEnd"/>
      <w:r w:rsidRPr="00445F5F">
        <w:t xml:space="preserve"> city WHERE id_region = $oblast";</w:t>
      </w:r>
    </w:p>
    <w:p w:rsidR="00445F5F" w:rsidRPr="00445F5F" w:rsidRDefault="00445F5F" w:rsidP="00445F5F">
      <w:pPr>
        <w:pStyle w:val="affff4"/>
      </w:pPr>
      <w:r w:rsidRPr="00445F5F">
        <w:t>$result = mysqli_</w:t>
      </w:r>
      <w:proofErr w:type="gramStart"/>
      <w:r w:rsidRPr="00445F5F">
        <w:t>query(</w:t>
      </w:r>
      <w:proofErr w:type="gramEnd"/>
      <w:r w:rsidRPr="00445F5F">
        <w:t>$link, $query) or die("Ошибка " . mysqli_error($link));</w:t>
      </w:r>
    </w:p>
    <w:p w:rsidR="00445F5F" w:rsidRPr="00445F5F" w:rsidRDefault="00445F5F" w:rsidP="00445F5F">
      <w:pPr>
        <w:pStyle w:val="affff4"/>
      </w:pPr>
      <w:r w:rsidRPr="00445F5F">
        <w:t>$stroca_city = id_stroca_city($result);</w:t>
      </w:r>
    </w:p>
    <w:p w:rsidR="00445F5F" w:rsidRPr="00445F5F" w:rsidRDefault="00445F5F" w:rsidP="00445F5F">
      <w:pPr>
        <w:pStyle w:val="affff4"/>
      </w:pPr>
      <w:r w:rsidRPr="00445F5F">
        <w:t>if (is_numeric($stroca_city)) {</w:t>
      </w:r>
    </w:p>
    <w:p w:rsidR="00445F5F" w:rsidRPr="00445F5F" w:rsidRDefault="00445F5F" w:rsidP="00445F5F">
      <w:pPr>
        <w:pStyle w:val="affff4"/>
      </w:pPr>
      <w:r w:rsidRPr="00445F5F">
        <w:t>$</w:t>
      </w:r>
      <w:proofErr w:type="gramStart"/>
      <w:r w:rsidRPr="00445F5F">
        <w:t>arr[</w:t>
      </w:r>
      <w:proofErr w:type="gramEnd"/>
      <w:r w:rsidRPr="00445F5F">
        <w:t>] = "interchange.id_city = $stroca_city";</w:t>
      </w:r>
    </w:p>
    <w:p w:rsidR="00792CD3" w:rsidRDefault="00445F5F" w:rsidP="00445F5F">
      <w:pPr>
        <w:pStyle w:val="affff4"/>
      </w:pPr>
      <w:proofErr w:type="gramStart"/>
      <w:r>
        <w:t>}else</w:t>
      </w:r>
      <w:proofErr w:type="gramEnd"/>
      <w:r>
        <w:t>{</w:t>
      </w:r>
    </w:p>
    <w:p w:rsidR="00792CD3" w:rsidRDefault="00445F5F" w:rsidP="00445F5F">
      <w:pPr>
        <w:pStyle w:val="affff4"/>
      </w:pPr>
      <w:r w:rsidRPr="00445F5F">
        <w:t>$</w:t>
      </w:r>
      <w:proofErr w:type="gramStart"/>
      <w:r w:rsidRPr="00445F5F">
        <w:t>arr[</w:t>
      </w:r>
      <w:proofErr w:type="gramEnd"/>
      <w:r w:rsidRPr="00445F5F">
        <w:t>] = "intercha</w:t>
      </w:r>
      <w:r>
        <w:t>nge.id_city in ($stroca_city)";</w:t>
      </w:r>
    </w:p>
    <w:p w:rsidR="00792CD3" w:rsidRDefault="00792CD3" w:rsidP="00445F5F">
      <w:pPr>
        <w:pStyle w:val="affff4"/>
      </w:pPr>
      <w:r>
        <w:t>}</w:t>
      </w:r>
      <w:r w:rsidR="00445F5F">
        <w:t>}</w:t>
      </w:r>
    </w:p>
    <w:p w:rsidR="00445F5F" w:rsidRPr="00445F5F" w:rsidRDefault="00445F5F" w:rsidP="00445F5F">
      <w:pPr>
        <w:pStyle w:val="affff4"/>
      </w:pPr>
      <w:r w:rsidRPr="00445F5F">
        <w:t>}</w:t>
      </w:r>
    </w:p>
    <w:p w:rsidR="00445F5F" w:rsidRPr="00445F5F" w:rsidRDefault="00445F5F" w:rsidP="00445F5F">
      <w:pPr>
        <w:pStyle w:val="affff4"/>
      </w:pPr>
      <w:proofErr w:type="gramStart"/>
      <w:r w:rsidRPr="00445F5F">
        <w:t>else{</w:t>
      </w:r>
      <w:proofErr w:type="gramEnd"/>
    </w:p>
    <w:p w:rsidR="00445F5F" w:rsidRPr="00445F5F" w:rsidRDefault="00445F5F" w:rsidP="00445F5F">
      <w:pPr>
        <w:pStyle w:val="affff4"/>
      </w:pPr>
      <w:r w:rsidRPr="00445F5F">
        <w:t xml:space="preserve">$query ="SELECT </w:t>
      </w:r>
      <w:proofErr w:type="gramStart"/>
      <w:r w:rsidRPr="00445F5F">
        <w:t>*  FROM</w:t>
      </w:r>
      <w:proofErr w:type="gramEnd"/>
      <w:r w:rsidRPr="00445F5F">
        <w:t xml:space="preserve"> region WHERE id_country = $strana ";</w:t>
      </w:r>
    </w:p>
    <w:p w:rsidR="00445F5F" w:rsidRPr="00445F5F" w:rsidRDefault="00445F5F" w:rsidP="00445F5F">
      <w:pPr>
        <w:pStyle w:val="affff4"/>
      </w:pPr>
      <w:r w:rsidRPr="00445F5F">
        <w:t>$result = mysqli_</w:t>
      </w:r>
      <w:proofErr w:type="gramStart"/>
      <w:r w:rsidRPr="00445F5F">
        <w:t>query(</w:t>
      </w:r>
      <w:proofErr w:type="gramEnd"/>
      <w:r w:rsidRPr="00445F5F">
        <w:t>$link, $query) or die("Ошибка " . mysqli_error($link));</w:t>
      </w:r>
    </w:p>
    <w:p w:rsidR="00445F5F" w:rsidRPr="00445F5F" w:rsidRDefault="00445F5F" w:rsidP="00445F5F">
      <w:pPr>
        <w:pStyle w:val="affff4"/>
      </w:pPr>
      <w:r w:rsidRPr="00445F5F">
        <w:t>$stroca_regions = id_stroca_city($result);</w:t>
      </w:r>
    </w:p>
    <w:p w:rsidR="00445F5F" w:rsidRPr="00445F5F" w:rsidRDefault="00445F5F" w:rsidP="00445F5F">
      <w:pPr>
        <w:pStyle w:val="affff4"/>
      </w:pPr>
      <w:r w:rsidRPr="00445F5F">
        <w:t xml:space="preserve">$query2 ="SELECT </w:t>
      </w:r>
      <w:proofErr w:type="gramStart"/>
      <w:r w:rsidRPr="00445F5F">
        <w:t>*  FROM</w:t>
      </w:r>
      <w:proofErr w:type="gramEnd"/>
      <w:r w:rsidRPr="00445F5F">
        <w:t xml:space="preserve"> city WHERE id_region in ($stroca_regions) ";</w:t>
      </w:r>
    </w:p>
    <w:p w:rsidR="00445F5F" w:rsidRPr="00445F5F" w:rsidRDefault="00445F5F" w:rsidP="00445F5F">
      <w:pPr>
        <w:pStyle w:val="affff4"/>
      </w:pPr>
      <w:r w:rsidRPr="00445F5F">
        <w:t>$result2 = mysqli_</w:t>
      </w:r>
      <w:proofErr w:type="gramStart"/>
      <w:r w:rsidRPr="00445F5F">
        <w:t>query(</w:t>
      </w:r>
      <w:proofErr w:type="gramEnd"/>
      <w:r w:rsidRPr="00445F5F">
        <w:t>$link, $query2) or die("Ошибка " . mysqli_error($link));</w:t>
      </w:r>
    </w:p>
    <w:p w:rsidR="00445F5F" w:rsidRPr="00445F5F" w:rsidRDefault="00445F5F" w:rsidP="00445F5F">
      <w:pPr>
        <w:pStyle w:val="affff4"/>
      </w:pPr>
      <w:r w:rsidRPr="00445F5F">
        <w:t>$stroca_city = id_stroca_city($result2);</w:t>
      </w:r>
    </w:p>
    <w:p w:rsidR="00445F5F" w:rsidRPr="00445F5F" w:rsidRDefault="00445F5F" w:rsidP="00445F5F">
      <w:pPr>
        <w:pStyle w:val="affff4"/>
      </w:pPr>
      <w:r w:rsidRPr="00445F5F">
        <w:t>if (is_numeric($stroca_city)) {</w:t>
      </w:r>
    </w:p>
    <w:p w:rsidR="00445F5F" w:rsidRPr="00445F5F" w:rsidRDefault="00445F5F" w:rsidP="00445F5F">
      <w:pPr>
        <w:pStyle w:val="affff4"/>
      </w:pPr>
      <w:r w:rsidRPr="00445F5F">
        <w:t>$</w:t>
      </w:r>
      <w:proofErr w:type="gramStart"/>
      <w:r w:rsidRPr="00445F5F">
        <w:t>arr[</w:t>
      </w:r>
      <w:proofErr w:type="gramEnd"/>
      <w:r w:rsidRPr="00445F5F">
        <w:t>] = "interchange.id_city = $stroca_city";</w:t>
      </w:r>
    </w:p>
    <w:p w:rsidR="00445F5F" w:rsidRPr="00445F5F" w:rsidRDefault="00445F5F" w:rsidP="00445F5F">
      <w:pPr>
        <w:pStyle w:val="affff4"/>
      </w:pPr>
      <w:proofErr w:type="gramStart"/>
      <w:r>
        <w:t>}else</w:t>
      </w:r>
      <w:proofErr w:type="gramEnd"/>
      <w:r>
        <w:t>{</w:t>
      </w:r>
      <w:r w:rsidRPr="00445F5F">
        <w:t>$arr[] = "intercha</w:t>
      </w:r>
      <w:r>
        <w:t>nge.id_city in ($stroca_city)";</w:t>
      </w:r>
      <w:r w:rsidRPr="00445F5F">
        <w:t>}</w:t>
      </w:r>
    </w:p>
    <w:p w:rsidR="00792CD3" w:rsidRDefault="00445F5F" w:rsidP="00445F5F">
      <w:pPr>
        <w:pStyle w:val="affff4"/>
      </w:pPr>
      <w:r>
        <w:t>}</w:t>
      </w:r>
    </w:p>
    <w:p w:rsidR="00445F5F" w:rsidRPr="00445F5F" w:rsidRDefault="00445F5F" w:rsidP="00445F5F">
      <w:pPr>
        <w:pStyle w:val="affff4"/>
      </w:pPr>
      <w:r>
        <w:t>}</w:t>
      </w:r>
    </w:p>
    <w:p w:rsidR="00445F5F" w:rsidRPr="00445F5F" w:rsidRDefault="00445F5F" w:rsidP="00445F5F">
      <w:pPr>
        <w:pStyle w:val="affff4"/>
      </w:pPr>
      <w:r w:rsidRPr="00445F5F">
        <w:t xml:space="preserve">if </w:t>
      </w:r>
      <w:proofErr w:type="gramStart"/>
      <w:r w:rsidRPr="00445F5F">
        <w:t>(!empty</w:t>
      </w:r>
      <w:proofErr w:type="gramEnd"/>
      <w:r w:rsidRPr="00445F5F">
        <w:t>($author_book)) {</w:t>
      </w:r>
    </w:p>
    <w:p w:rsidR="00445F5F" w:rsidRPr="00445F5F" w:rsidRDefault="00445F5F" w:rsidP="00445F5F">
      <w:pPr>
        <w:pStyle w:val="affff4"/>
      </w:pPr>
      <w:r w:rsidRPr="00445F5F">
        <w:t>$</w:t>
      </w:r>
      <w:proofErr w:type="gramStart"/>
      <w:r w:rsidRPr="00445F5F">
        <w:t>arr[</w:t>
      </w:r>
      <w:proofErr w:type="gramEnd"/>
      <w:r w:rsidRPr="00445F5F">
        <w:t>] = "interchange.book_author LIKE '%$author_book%'";</w:t>
      </w:r>
    </w:p>
    <w:p w:rsidR="00445F5F" w:rsidRPr="00445F5F" w:rsidRDefault="00445F5F" w:rsidP="00445F5F">
      <w:pPr>
        <w:pStyle w:val="affff4"/>
      </w:pPr>
      <w:r w:rsidRPr="00445F5F">
        <w:t>}</w:t>
      </w:r>
    </w:p>
    <w:p w:rsidR="00445F5F" w:rsidRPr="00445F5F" w:rsidRDefault="00445F5F" w:rsidP="00445F5F">
      <w:pPr>
        <w:pStyle w:val="affff4"/>
      </w:pPr>
      <w:r w:rsidRPr="00445F5F">
        <w:t xml:space="preserve">if </w:t>
      </w:r>
      <w:proofErr w:type="gramStart"/>
      <w:r w:rsidRPr="00445F5F">
        <w:t>(!empty</w:t>
      </w:r>
      <w:proofErr w:type="gramEnd"/>
      <w:r w:rsidRPr="00445F5F">
        <w:t>($name_book)) {</w:t>
      </w:r>
    </w:p>
    <w:p w:rsidR="00445F5F" w:rsidRPr="00445F5F" w:rsidRDefault="00445F5F" w:rsidP="00445F5F">
      <w:pPr>
        <w:pStyle w:val="affff4"/>
      </w:pPr>
      <w:r w:rsidRPr="00445F5F">
        <w:t>$</w:t>
      </w:r>
      <w:proofErr w:type="gramStart"/>
      <w:r w:rsidRPr="00445F5F">
        <w:t>arr[</w:t>
      </w:r>
      <w:proofErr w:type="gramEnd"/>
      <w:r w:rsidRPr="00445F5F">
        <w:t>] = "interchange.book_name LIKE '%$name_book%'";</w:t>
      </w:r>
    </w:p>
    <w:p w:rsidR="00445F5F" w:rsidRPr="00445F5F" w:rsidRDefault="00445F5F" w:rsidP="00445F5F">
      <w:pPr>
        <w:pStyle w:val="affff4"/>
      </w:pPr>
      <w:r w:rsidRPr="00445F5F">
        <w:t>}</w:t>
      </w:r>
    </w:p>
    <w:p w:rsidR="00445F5F" w:rsidRPr="00445F5F" w:rsidRDefault="00445F5F" w:rsidP="00445F5F">
      <w:pPr>
        <w:pStyle w:val="affff4"/>
      </w:pPr>
      <w:r w:rsidRPr="00445F5F">
        <w:t xml:space="preserve">if </w:t>
      </w:r>
      <w:proofErr w:type="gramStart"/>
      <w:r w:rsidRPr="00445F5F">
        <w:t>(!empty</w:t>
      </w:r>
      <w:proofErr w:type="gramEnd"/>
      <w:r w:rsidRPr="00445F5F">
        <w:t>($zhanr)) {</w:t>
      </w:r>
    </w:p>
    <w:p w:rsidR="00445F5F" w:rsidRPr="00445F5F" w:rsidRDefault="00445F5F" w:rsidP="00445F5F">
      <w:pPr>
        <w:pStyle w:val="affff4"/>
      </w:pPr>
      <w:r w:rsidRPr="00445F5F">
        <w:t>$</w:t>
      </w:r>
      <w:proofErr w:type="gramStart"/>
      <w:r w:rsidRPr="00445F5F">
        <w:t>arr[</w:t>
      </w:r>
      <w:proofErr w:type="gramEnd"/>
      <w:r w:rsidRPr="00445F5F">
        <w:t>] = "interchange.id_genre = $zhanr";</w:t>
      </w:r>
    </w:p>
    <w:p w:rsidR="00445F5F" w:rsidRPr="00445F5F" w:rsidRDefault="00445F5F" w:rsidP="00445F5F">
      <w:pPr>
        <w:pStyle w:val="affff4"/>
      </w:pPr>
      <w:r w:rsidRPr="00445F5F">
        <w:t>}</w:t>
      </w:r>
    </w:p>
    <w:p w:rsidR="00445F5F" w:rsidRPr="00445F5F" w:rsidRDefault="00445F5F" w:rsidP="00445F5F">
      <w:pPr>
        <w:pStyle w:val="affff4"/>
      </w:pPr>
      <w:r w:rsidRPr="00445F5F">
        <w:t xml:space="preserve">if </w:t>
      </w:r>
      <w:proofErr w:type="gramStart"/>
      <w:r w:rsidRPr="00445F5F">
        <w:t>(!empty</w:t>
      </w:r>
      <w:proofErr w:type="gramEnd"/>
      <w:r w:rsidRPr="00445F5F">
        <w:t>($sostojanie_ot) &amp;&amp; !empty($sostojanie_do)) {</w:t>
      </w:r>
    </w:p>
    <w:p w:rsidR="00445F5F" w:rsidRPr="00445F5F" w:rsidRDefault="00445F5F" w:rsidP="00445F5F">
      <w:pPr>
        <w:pStyle w:val="affff4"/>
      </w:pPr>
      <w:r w:rsidRPr="00445F5F">
        <w:t>$</w:t>
      </w:r>
      <w:proofErr w:type="gramStart"/>
      <w:r w:rsidRPr="00445F5F">
        <w:t>arr[</w:t>
      </w:r>
      <w:proofErr w:type="gramEnd"/>
      <w:r w:rsidRPr="00445F5F">
        <w:t>] = "interchange.book_quality BETWEEN $sostojanie_ot AND $sostojanie_do";</w:t>
      </w:r>
    </w:p>
    <w:p w:rsidR="00445F5F" w:rsidRPr="00445F5F" w:rsidRDefault="00445F5F" w:rsidP="00445F5F">
      <w:pPr>
        <w:pStyle w:val="affff4"/>
      </w:pPr>
      <w:proofErr w:type="gramStart"/>
      <w:r w:rsidRPr="00445F5F">
        <w:t>}elseif</w:t>
      </w:r>
      <w:proofErr w:type="gramEnd"/>
      <w:r w:rsidRPr="00445F5F">
        <w:t xml:space="preserve"> (!empty($sostojanie_ot)) {</w:t>
      </w:r>
    </w:p>
    <w:p w:rsidR="00445F5F" w:rsidRPr="00445F5F" w:rsidRDefault="00445F5F" w:rsidP="00445F5F">
      <w:pPr>
        <w:pStyle w:val="affff4"/>
      </w:pPr>
      <w:r w:rsidRPr="00445F5F">
        <w:t>$</w:t>
      </w:r>
      <w:proofErr w:type="gramStart"/>
      <w:r w:rsidRPr="00445F5F">
        <w:t>arr[</w:t>
      </w:r>
      <w:proofErr w:type="gramEnd"/>
      <w:r w:rsidRPr="00445F5F">
        <w:t>] = "interchange.book_quality &gt;= $sostojanie_ot";</w:t>
      </w:r>
    </w:p>
    <w:p w:rsidR="00445F5F" w:rsidRPr="00445F5F" w:rsidRDefault="00445F5F" w:rsidP="00445F5F">
      <w:pPr>
        <w:pStyle w:val="affff4"/>
      </w:pPr>
      <w:proofErr w:type="gramStart"/>
      <w:r w:rsidRPr="00445F5F">
        <w:t>}elseif</w:t>
      </w:r>
      <w:proofErr w:type="gramEnd"/>
      <w:r w:rsidRPr="00445F5F">
        <w:t xml:space="preserve"> (!empty($sostojanie_do)) {</w:t>
      </w:r>
    </w:p>
    <w:p w:rsidR="00445F5F" w:rsidRPr="00445F5F" w:rsidRDefault="00445F5F" w:rsidP="00445F5F">
      <w:pPr>
        <w:pStyle w:val="affff4"/>
      </w:pPr>
      <w:r w:rsidRPr="00445F5F">
        <w:t>$</w:t>
      </w:r>
      <w:proofErr w:type="gramStart"/>
      <w:r w:rsidRPr="00445F5F">
        <w:t>arr[</w:t>
      </w:r>
      <w:proofErr w:type="gramEnd"/>
      <w:r w:rsidRPr="00445F5F">
        <w:t>] = "interchange.b</w:t>
      </w:r>
      <w:r>
        <w:t>ook_quality &lt;= $sostojanie_do";</w:t>
      </w:r>
    </w:p>
    <w:p w:rsidR="00445F5F" w:rsidRPr="00445F5F" w:rsidRDefault="00445F5F" w:rsidP="00445F5F">
      <w:pPr>
        <w:pStyle w:val="affff4"/>
      </w:pPr>
      <w:r w:rsidRPr="00445F5F">
        <w:t>$query2 = "SELECT * FROM `interchange`, blocking_user WHERE interchange.id_user = blocking_user.id_user";</w:t>
      </w:r>
    </w:p>
    <w:p w:rsidR="00445F5F" w:rsidRPr="00445F5F" w:rsidRDefault="00445F5F" w:rsidP="00445F5F">
      <w:pPr>
        <w:pStyle w:val="affff4"/>
      </w:pPr>
      <w:r w:rsidRPr="00445F5F">
        <w:t>$result2 = mysqli_</w:t>
      </w:r>
      <w:proofErr w:type="gramStart"/>
      <w:r w:rsidRPr="00445F5F">
        <w:t>query(</w:t>
      </w:r>
      <w:proofErr w:type="gramEnd"/>
      <w:r w:rsidRPr="00445F5F">
        <w:t>$link, $query2) or die("Ошибка " . mysqli_error($link));</w:t>
      </w:r>
    </w:p>
    <w:p w:rsidR="00445F5F" w:rsidRPr="00445F5F" w:rsidRDefault="00445F5F" w:rsidP="00445F5F">
      <w:pPr>
        <w:pStyle w:val="affff4"/>
      </w:pPr>
      <w:r w:rsidRPr="00445F5F">
        <w:t>if ($result2) {</w:t>
      </w:r>
    </w:p>
    <w:p w:rsidR="00792CD3" w:rsidRDefault="00445F5F" w:rsidP="00445F5F">
      <w:pPr>
        <w:pStyle w:val="affff4"/>
      </w:pPr>
      <w:r w:rsidRPr="00445F5F">
        <w:t>$row</w:t>
      </w:r>
      <w:r>
        <w:t>s2 = mysqli_num_rows($result2</w:t>
      </w:r>
      <w:proofErr w:type="gramStart"/>
      <w:r>
        <w:t>);</w:t>
      </w:r>
      <w:r w:rsidR="00792CD3">
        <w:t>if</w:t>
      </w:r>
      <w:proofErr w:type="gramEnd"/>
      <w:r w:rsidR="00792CD3">
        <w:t xml:space="preserve"> ($rows2 == 0)</w:t>
      </w:r>
    </w:p>
    <w:p w:rsidR="00445F5F" w:rsidRPr="00445F5F" w:rsidRDefault="00445F5F" w:rsidP="00445F5F">
      <w:pPr>
        <w:pStyle w:val="affff4"/>
      </w:pPr>
      <w:r w:rsidRPr="00445F5F">
        <w:lastRenderedPageBreak/>
        <w:t xml:space="preserve">{$query3 ="SELECT interchange.id, interchange.id_user, </w:t>
      </w:r>
      <w:proofErr w:type="gramStart"/>
      <w:r w:rsidRPr="00445F5F">
        <w:t>interchange.book</w:t>
      </w:r>
      <w:proofErr w:type="gramEnd"/>
      <w:r w:rsidRPr="00445F5F">
        <w:t>_author, interchange.book_name, interchange.book_quality, interchange.id_city, interchange.id_genre, interchange.notice, interchange.date_publication, interchange.id_visibility FROM interchange WHERE interchange.id_visibility =2";</w:t>
      </w:r>
    </w:p>
    <w:p w:rsidR="00445F5F" w:rsidRPr="00445F5F" w:rsidRDefault="00445F5F" w:rsidP="00445F5F">
      <w:pPr>
        <w:pStyle w:val="affff4"/>
      </w:pPr>
      <w:proofErr w:type="gramStart"/>
      <w:r w:rsidRPr="00445F5F">
        <w:t>}else</w:t>
      </w:r>
      <w:proofErr w:type="gramEnd"/>
      <w:r w:rsidRPr="00445F5F">
        <w:t>{</w:t>
      </w:r>
    </w:p>
    <w:p w:rsidR="00445F5F" w:rsidRPr="00445F5F" w:rsidRDefault="00445F5F" w:rsidP="00445F5F">
      <w:pPr>
        <w:pStyle w:val="affff4"/>
      </w:pPr>
      <w:r w:rsidRPr="00445F5F">
        <w:t xml:space="preserve">$query3 ="SELECT interchange.id, interchange.id_user, </w:t>
      </w:r>
      <w:proofErr w:type="gramStart"/>
      <w:r w:rsidRPr="00445F5F">
        <w:t>interchange.book</w:t>
      </w:r>
      <w:proofErr w:type="gramEnd"/>
      <w:r w:rsidRPr="00445F5F">
        <w:t xml:space="preserve">_author, interchange.book_name, interchange.book_quality, interchange.id_city, interchange.id_genre, interchange.notice, interchange.date_publication, interchange.id_visibility  FROM interchange </w:t>
      </w:r>
    </w:p>
    <w:p w:rsidR="00445F5F" w:rsidRPr="00445F5F" w:rsidRDefault="00445F5F" w:rsidP="00445F5F">
      <w:pPr>
        <w:pStyle w:val="affff4"/>
      </w:pPr>
      <w:r w:rsidRPr="00445F5F">
        <w:t>RIGHT JOIN</w:t>
      </w:r>
    </w:p>
    <w:p w:rsidR="00445F5F" w:rsidRPr="00445F5F" w:rsidRDefault="00445F5F" w:rsidP="00445F5F">
      <w:pPr>
        <w:pStyle w:val="affff4"/>
      </w:pPr>
      <w:r w:rsidRPr="00445F5F">
        <w:t>blocking_user ON interchange.id_</w:t>
      </w:r>
      <w:proofErr w:type="gramStart"/>
      <w:r w:rsidRPr="00445F5F">
        <w:t>user !</w:t>
      </w:r>
      <w:proofErr w:type="gramEnd"/>
      <w:r w:rsidRPr="00445F5F">
        <w:t>= blocking_user.id_user</w:t>
      </w:r>
    </w:p>
    <w:p w:rsidR="00445F5F" w:rsidRPr="00445F5F" w:rsidRDefault="00445F5F" w:rsidP="00445F5F">
      <w:pPr>
        <w:pStyle w:val="affff4"/>
      </w:pPr>
      <w:r w:rsidRPr="00445F5F">
        <w:t>WHERE interchange.id_visibility = 2 ";</w:t>
      </w:r>
    </w:p>
    <w:p w:rsidR="00445F5F" w:rsidRPr="00445F5F" w:rsidRDefault="00792CD3" w:rsidP="00445F5F">
      <w:pPr>
        <w:pStyle w:val="affff4"/>
      </w:pPr>
      <w:proofErr w:type="gramStart"/>
      <w:r>
        <w:t>}}</w:t>
      </w:r>
      <w:r w:rsidR="00445F5F" w:rsidRPr="00445F5F">
        <w:t>$</w:t>
      </w:r>
      <w:proofErr w:type="gramEnd"/>
      <w:r w:rsidR="00445F5F" w:rsidRPr="00445F5F">
        <w:t>query4 ="";</w:t>
      </w:r>
    </w:p>
    <w:p w:rsidR="00445F5F" w:rsidRPr="00445F5F" w:rsidRDefault="00792CD3" w:rsidP="00445F5F">
      <w:pPr>
        <w:pStyle w:val="affff4"/>
      </w:pPr>
      <w:r>
        <w:t>if</w:t>
      </w:r>
      <w:proofErr w:type="gramStart"/>
      <w:r>
        <w:t>(!$</w:t>
      </w:r>
      <w:proofErr w:type="gramEnd"/>
      <w:r>
        <w:t>arr){</w:t>
      </w:r>
      <w:r w:rsidR="00445F5F" w:rsidRPr="00445F5F">
        <w:t>$query3.=" ORDER BY interchange.id DESC LIMIT $ot, $count_page";</w:t>
      </w:r>
    </w:p>
    <w:p w:rsidR="00445F5F" w:rsidRPr="00445F5F" w:rsidRDefault="00792CD3" w:rsidP="00445F5F">
      <w:pPr>
        <w:pStyle w:val="affff4"/>
      </w:pPr>
      <w:proofErr w:type="gramStart"/>
      <w:r>
        <w:t>}else</w:t>
      </w:r>
      <w:proofErr w:type="gramEnd"/>
      <w:r w:rsidR="00445F5F" w:rsidRPr="00445F5F">
        <w:t>{</w:t>
      </w:r>
    </w:p>
    <w:p w:rsidR="00445F5F" w:rsidRPr="00445F5F" w:rsidRDefault="00445F5F" w:rsidP="00445F5F">
      <w:pPr>
        <w:pStyle w:val="affff4"/>
      </w:pPr>
      <w:r w:rsidRPr="00445F5F">
        <w:t>$query</w:t>
      </w:r>
      <w:proofErr w:type="gramStart"/>
      <w:r w:rsidRPr="00445F5F">
        <w:t>3.=</w:t>
      </w:r>
      <w:proofErr w:type="gramEnd"/>
      <w:r w:rsidRPr="00445F5F">
        <w:t>" AND ";</w:t>
      </w:r>
    </w:p>
    <w:p w:rsidR="00445F5F" w:rsidRPr="00445F5F" w:rsidRDefault="00445F5F" w:rsidP="00445F5F">
      <w:pPr>
        <w:pStyle w:val="affff4"/>
      </w:pPr>
      <w:r w:rsidRPr="00445F5F">
        <w:t>$query</w:t>
      </w:r>
      <w:proofErr w:type="gramStart"/>
      <w:r w:rsidRPr="00445F5F">
        <w:t>4.=</w:t>
      </w:r>
      <w:proofErr w:type="gramEnd"/>
      <w:r w:rsidRPr="00445F5F">
        <w:t>" AND ";</w:t>
      </w:r>
    </w:p>
    <w:p w:rsidR="00792CD3" w:rsidRDefault="00445F5F" w:rsidP="00445F5F">
      <w:pPr>
        <w:pStyle w:val="affff4"/>
      </w:pPr>
      <w:r w:rsidRPr="00445F5F">
        <w:t>for ($j=</w:t>
      </w:r>
      <w:r w:rsidR="00792CD3">
        <w:t>0; $j &lt; count($arr</w:t>
      </w:r>
      <w:proofErr w:type="gramStart"/>
      <w:r w:rsidR="00792CD3">
        <w:t>) ;</w:t>
      </w:r>
      <w:proofErr w:type="gramEnd"/>
      <w:r w:rsidR="00792CD3">
        <w:t xml:space="preserve"> $j++) {  </w:t>
      </w:r>
    </w:p>
    <w:p w:rsidR="00445F5F" w:rsidRPr="00445F5F" w:rsidRDefault="00445F5F" w:rsidP="00445F5F">
      <w:pPr>
        <w:pStyle w:val="affff4"/>
      </w:pPr>
      <w:r w:rsidRPr="00445F5F">
        <w:t xml:space="preserve">if </w:t>
      </w:r>
      <w:proofErr w:type="gramStart"/>
      <w:r w:rsidRPr="00445F5F">
        <w:t>(!empty</w:t>
      </w:r>
      <w:proofErr w:type="gramEnd"/>
      <w:r w:rsidRPr="00445F5F">
        <w:t>($arr[$j])) {</w:t>
      </w:r>
    </w:p>
    <w:p w:rsidR="00445F5F" w:rsidRPr="00445F5F" w:rsidRDefault="00445F5F" w:rsidP="00445F5F">
      <w:pPr>
        <w:pStyle w:val="affff4"/>
      </w:pPr>
      <w:r w:rsidRPr="00445F5F">
        <w:t>if (count($arr) == $j+1) {</w:t>
      </w:r>
    </w:p>
    <w:p w:rsidR="00445F5F" w:rsidRPr="00445F5F" w:rsidRDefault="00445F5F" w:rsidP="00445F5F">
      <w:pPr>
        <w:pStyle w:val="affff4"/>
      </w:pPr>
      <w:r w:rsidRPr="00445F5F">
        <w:t>$query</w:t>
      </w:r>
      <w:proofErr w:type="gramStart"/>
      <w:r w:rsidRPr="00445F5F">
        <w:t>3.=</w:t>
      </w:r>
      <w:proofErr w:type="gramEnd"/>
      <w:r w:rsidRPr="00445F5F">
        <w:t xml:space="preserve"> $arr[$j];</w:t>
      </w:r>
    </w:p>
    <w:p w:rsidR="00445F5F" w:rsidRPr="00445F5F" w:rsidRDefault="00445F5F" w:rsidP="00445F5F">
      <w:pPr>
        <w:pStyle w:val="affff4"/>
      </w:pPr>
      <w:r w:rsidRPr="00445F5F">
        <w:t>$query</w:t>
      </w:r>
      <w:proofErr w:type="gramStart"/>
      <w:r w:rsidRPr="00445F5F">
        <w:t>4.=</w:t>
      </w:r>
      <w:proofErr w:type="gramEnd"/>
      <w:r w:rsidRPr="00445F5F">
        <w:t xml:space="preserve"> $arr[$j];</w:t>
      </w:r>
    </w:p>
    <w:p w:rsidR="00445F5F" w:rsidRPr="00445F5F" w:rsidRDefault="00792CD3" w:rsidP="00445F5F">
      <w:pPr>
        <w:pStyle w:val="affff4"/>
      </w:pPr>
      <w:proofErr w:type="gramStart"/>
      <w:r>
        <w:t>}else</w:t>
      </w:r>
      <w:proofErr w:type="gramEnd"/>
      <w:r w:rsidR="00445F5F" w:rsidRPr="00445F5F">
        <w:t>{</w:t>
      </w:r>
    </w:p>
    <w:p w:rsidR="00445F5F" w:rsidRPr="00445F5F" w:rsidRDefault="00445F5F" w:rsidP="00445F5F">
      <w:pPr>
        <w:pStyle w:val="affff4"/>
      </w:pPr>
      <w:r w:rsidRPr="00445F5F">
        <w:t>$query</w:t>
      </w:r>
      <w:proofErr w:type="gramStart"/>
      <w:r w:rsidRPr="00445F5F">
        <w:t>3.=</w:t>
      </w:r>
      <w:proofErr w:type="gramEnd"/>
      <w:r w:rsidRPr="00445F5F">
        <w:t xml:space="preserve"> $arr[$j]." AND ";</w:t>
      </w:r>
    </w:p>
    <w:p w:rsidR="00445F5F" w:rsidRPr="00445F5F" w:rsidRDefault="00445F5F" w:rsidP="00445F5F">
      <w:pPr>
        <w:pStyle w:val="affff4"/>
      </w:pPr>
      <w:r w:rsidRPr="00445F5F">
        <w:t>$query</w:t>
      </w:r>
      <w:proofErr w:type="gramStart"/>
      <w:r w:rsidRPr="00445F5F">
        <w:t>4.=</w:t>
      </w:r>
      <w:proofErr w:type="gramEnd"/>
      <w:r w:rsidRPr="00445F5F">
        <w:t xml:space="preserve"> $arr[$j]." AND ";</w:t>
      </w:r>
    </w:p>
    <w:p w:rsidR="00445F5F" w:rsidRPr="00445F5F" w:rsidRDefault="00792CD3" w:rsidP="00445F5F">
      <w:pPr>
        <w:pStyle w:val="affff4"/>
      </w:pPr>
      <w:r>
        <w:t>}</w:t>
      </w:r>
      <w:proofErr w:type="gramStart"/>
      <w:r>
        <w:t>}}</w:t>
      </w:r>
      <w:r w:rsidR="00445F5F" w:rsidRPr="00445F5F">
        <w:t>$</w:t>
      </w:r>
      <w:proofErr w:type="gramEnd"/>
      <w:r w:rsidR="00445F5F" w:rsidRPr="00445F5F">
        <w:t>query3.=" ORDER BY interchange.id</w:t>
      </w:r>
      <w:r>
        <w:t xml:space="preserve"> DESC LIMIT $ot, $count_page ";</w:t>
      </w:r>
      <w:r w:rsidR="00445F5F" w:rsidRPr="00445F5F">
        <w:t>}</w:t>
      </w:r>
    </w:p>
    <w:p w:rsidR="00445F5F" w:rsidRPr="00445F5F" w:rsidRDefault="00445F5F" w:rsidP="00445F5F">
      <w:pPr>
        <w:pStyle w:val="affff4"/>
      </w:pPr>
      <w:proofErr w:type="gramStart"/>
      <w:r w:rsidRPr="00445F5F">
        <w:t>outputting(</w:t>
      </w:r>
      <w:proofErr w:type="gramEnd"/>
      <w:r w:rsidRPr="00445F5F">
        <w:t>$query3, $query4, $count_page, $page);</w:t>
      </w:r>
    </w:p>
    <w:p w:rsidR="00445F5F" w:rsidRPr="002755E5" w:rsidRDefault="00445F5F" w:rsidP="00445F5F">
      <w:pPr>
        <w:pStyle w:val="affff4"/>
        <w:rPr>
          <w:lang w:val="ru-RU"/>
        </w:rPr>
      </w:pPr>
      <w:r w:rsidRPr="002755E5">
        <w:rPr>
          <w:lang w:val="ru-RU"/>
        </w:rPr>
        <w:t>}</w:t>
      </w:r>
    </w:p>
    <w:p w:rsidR="00005EDB" w:rsidRDefault="00005EDB" w:rsidP="00445F5F">
      <w:pPr>
        <w:tabs>
          <w:tab w:val="left" w:pos="567"/>
          <w:tab w:val="left" w:pos="1134"/>
          <w:tab w:val="left" w:pos="1701"/>
        </w:tabs>
        <w:spacing w:before="280" w:after="280" w:line="228" w:lineRule="auto"/>
        <w:ind w:firstLine="0"/>
        <w:jc w:val="center"/>
        <w:rPr>
          <w:spacing w:val="-6"/>
        </w:rPr>
      </w:pPr>
      <w:r>
        <w:rPr>
          <w:spacing w:val="-6"/>
        </w:rPr>
        <w:t>Л</w:t>
      </w:r>
      <w:r w:rsidR="007D35ED">
        <w:rPr>
          <w:spacing w:val="-6"/>
        </w:rPr>
        <w:t>истинг</w:t>
      </w:r>
      <w:r w:rsidR="007D35ED" w:rsidRPr="00792CD3">
        <w:rPr>
          <w:spacing w:val="-6"/>
        </w:rPr>
        <w:t xml:space="preserve"> </w:t>
      </w:r>
      <w:r w:rsidR="005459A8">
        <w:rPr>
          <w:spacing w:val="-6"/>
        </w:rPr>
        <w:t>А</w:t>
      </w:r>
      <w:r w:rsidR="00792CD3" w:rsidRPr="00792CD3">
        <w:rPr>
          <w:spacing w:val="-6"/>
        </w:rPr>
        <w:t>.</w:t>
      </w:r>
      <w:r w:rsidR="00792CD3">
        <w:rPr>
          <w:spacing w:val="-6"/>
        </w:rPr>
        <w:t>3</w:t>
      </w:r>
      <w:r w:rsidRPr="00792CD3">
        <w:rPr>
          <w:spacing w:val="-6"/>
        </w:rPr>
        <w:t xml:space="preserve"> – </w:t>
      </w:r>
      <w:r w:rsidR="003205EE">
        <w:rPr>
          <w:spacing w:val="-6"/>
        </w:rPr>
        <w:t>Функция для создания запроса при использовании фильтра на странице «Обмен книгами»</w:t>
      </w:r>
    </w:p>
    <w:p w:rsidR="009409B4" w:rsidRDefault="009409B4" w:rsidP="009409B4">
      <w:pPr>
        <w:pStyle w:val="affff4"/>
      </w:pPr>
      <w:r>
        <w:t xml:space="preserve">function </w:t>
      </w:r>
      <w:proofErr w:type="gramStart"/>
      <w:r>
        <w:t>outputting(</w:t>
      </w:r>
      <w:proofErr w:type="gramEnd"/>
      <w:r>
        <w:t>$query, $query_paginazion, $count_page, $page){</w:t>
      </w:r>
    </w:p>
    <w:p w:rsidR="009409B4" w:rsidRDefault="009409B4" w:rsidP="009409B4">
      <w:pPr>
        <w:pStyle w:val="affff4"/>
      </w:pPr>
      <w:r>
        <w:t>include ('db.php');</w:t>
      </w:r>
    </w:p>
    <w:p w:rsidR="009409B4" w:rsidRDefault="009409B4" w:rsidP="009409B4">
      <w:pPr>
        <w:pStyle w:val="affff4"/>
      </w:pPr>
      <w:r>
        <w:t>$result = mysqli_</w:t>
      </w:r>
      <w:proofErr w:type="gramStart"/>
      <w:r>
        <w:t>query(</w:t>
      </w:r>
      <w:proofErr w:type="gramEnd"/>
      <w:r>
        <w:t>$link, $query) or die("Ошибка " . mysqli_error($link));</w:t>
      </w:r>
    </w:p>
    <w:p w:rsidR="009409B4" w:rsidRDefault="009409B4" w:rsidP="009409B4">
      <w:pPr>
        <w:pStyle w:val="affff4"/>
      </w:pPr>
      <w:r>
        <w:t>if($</w:t>
      </w:r>
      <w:proofErr w:type="gramStart"/>
      <w:r>
        <w:t>result){</w:t>
      </w:r>
      <w:proofErr w:type="gramEnd"/>
    </w:p>
    <w:p w:rsidR="009409B4" w:rsidRDefault="009409B4" w:rsidP="009409B4">
      <w:pPr>
        <w:pStyle w:val="affff4"/>
      </w:pPr>
      <w:r>
        <w:t>$rows = mysqli_num_rows($result);</w:t>
      </w:r>
    </w:p>
    <w:p w:rsidR="009409B4" w:rsidRPr="009409B4" w:rsidRDefault="009409B4" w:rsidP="009409B4">
      <w:pPr>
        <w:pStyle w:val="affff4"/>
        <w:rPr>
          <w:lang w:val="ru-RU"/>
        </w:rPr>
      </w:pPr>
      <w:r>
        <w:t>if</w:t>
      </w:r>
      <w:r w:rsidRPr="009409B4">
        <w:rPr>
          <w:lang w:val="ru-RU"/>
        </w:rPr>
        <w:t xml:space="preserve"> ($</w:t>
      </w:r>
      <w:r>
        <w:t>rows</w:t>
      </w:r>
      <w:r>
        <w:rPr>
          <w:lang w:val="ru-RU"/>
        </w:rPr>
        <w:t xml:space="preserve"> == 0) {</w:t>
      </w:r>
      <w:r>
        <w:t>echo</w:t>
      </w:r>
      <w:r w:rsidRPr="009409B4">
        <w:rPr>
          <w:lang w:val="ru-RU"/>
        </w:rPr>
        <w:t xml:space="preserve"> "&lt;</w:t>
      </w:r>
      <w:r>
        <w:t>p</w:t>
      </w:r>
      <w:r w:rsidRPr="009409B4">
        <w:rPr>
          <w:lang w:val="ru-RU"/>
        </w:rPr>
        <w:t xml:space="preserve"> </w:t>
      </w:r>
      <w:r>
        <w:t>class</w:t>
      </w:r>
      <w:r w:rsidRPr="009409B4">
        <w:rPr>
          <w:lang w:val="ru-RU"/>
        </w:rPr>
        <w:t>='</w:t>
      </w:r>
      <w:r>
        <w:t>pusto</w:t>
      </w:r>
      <w:r w:rsidRPr="009409B4">
        <w:rPr>
          <w:lang w:val="ru-RU"/>
        </w:rPr>
        <w:t>_</w:t>
      </w:r>
      <w:r>
        <w:t>filter</w:t>
      </w:r>
      <w:r w:rsidRPr="009409B4">
        <w:rPr>
          <w:lang w:val="ru-RU"/>
        </w:rPr>
        <w:t xml:space="preserve">'&gt;По данным харакеристикам объявлений </w:t>
      </w:r>
      <w:proofErr w:type="gramStart"/>
      <w:r w:rsidRPr="009409B4">
        <w:rPr>
          <w:lang w:val="ru-RU"/>
        </w:rPr>
        <w:t>нет.&lt;</w:t>
      </w:r>
      <w:proofErr w:type="gramEnd"/>
      <w:r w:rsidRPr="009409B4">
        <w:rPr>
          <w:lang w:val="ru-RU"/>
        </w:rPr>
        <w:t>/</w:t>
      </w:r>
      <w:r>
        <w:t>p</w:t>
      </w:r>
      <w:r w:rsidRPr="009409B4">
        <w:rPr>
          <w:lang w:val="ru-RU"/>
        </w:rPr>
        <w:t>&gt;";</w:t>
      </w:r>
    </w:p>
    <w:p w:rsidR="009409B4" w:rsidRDefault="009409B4" w:rsidP="009409B4">
      <w:pPr>
        <w:pStyle w:val="affff4"/>
      </w:pPr>
      <w:proofErr w:type="gramStart"/>
      <w:r>
        <w:t>}else</w:t>
      </w:r>
      <w:proofErr w:type="gramEnd"/>
      <w:r>
        <w:t>{?&gt;</w:t>
      </w:r>
    </w:p>
    <w:p w:rsidR="009409B4" w:rsidRDefault="009409B4" w:rsidP="009409B4">
      <w:pPr>
        <w:pStyle w:val="affff4"/>
      </w:pPr>
      <w:r>
        <w:t>&lt;div class="row review_</w:t>
      </w:r>
      <w:proofErr w:type="gramStart"/>
      <w:r>
        <w:t>ad  justify</w:t>
      </w:r>
      <w:proofErr w:type="gramEnd"/>
      <w:r>
        <w:t>-content-start"&gt;</w:t>
      </w:r>
    </w:p>
    <w:p w:rsidR="009409B4" w:rsidRDefault="009409B4" w:rsidP="009409B4">
      <w:pPr>
        <w:pStyle w:val="affff4"/>
      </w:pPr>
      <w:r>
        <w:t>&lt;?</w:t>
      </w:r>
    </w:p>
    <w:p w:rsidR="009409B4" w:rsidRDefault="009409B4" w:rsidP="009409B4">
      <w:pPr>
        <w:pStyle w:val="affff4"/>
      </w:pPr>
      <w:r>
        <w:t>for ($i=0; $i &lt; $</w:t>
      </w:r>
      <w:proofErr w:type="gramStart"/>
      <w:r>
        <w:t>rows ;</w:t>
      </w:r>
      <w:proofErr w:type="gramEnd"/>
      <w:r>
        <w:t xml:space="preserve"> $i++) { </w:t>
      </w:r>
    </w:p>
    <w:p w:rsidR="009409B4" w:rsidRDefault="009409B4" w:rsidP="009409B4">
      <w:pPr>
        <w:pStyle w:val="affff4"/>
      </w:pPr>
      <w:r>
        <w:t>$row = mysqli_fetch_row($result);</w:t>
      </w:r>
    </w:p>
    <w:p w:rsidR="009409B4" w:rsidRDefault="009409B4" w:rsidP="009409B4">
      <w:pPr>
        <w:pStyle w:val="affff4"/>
      </w:pPr>
      <w:r>
        <w:t>$query2 ="SELECT `id_user` FROM `blocking_user` WHERE id_user = $</w:t>
      </w:r>
      <w:proofErr w:type="gramStart"/>
      <w:r>
        <w:t>row[</w:t>
      </w:r>
      <w:proofErr w:type="gramEnd"/>
      <w:r>
        <w:t>1]";</w:t>
      </w:r>
    </w:p>
    <w:p w:rsidR="009409B4" w:rsidRDefault="009409B4" w:rsidP="009409B4">
      <w:pPr>
        <w:pStyle w:val="affff4"/>
      </w:pPr>
      <w:r>
        <w:t>$result2 = mysqli_</w:t>
      </w:r>
      <w:proofErr w:type="gramStart"/>
      <w:r>
        <w:t>query(</w:t>
      </w:r>
      <w:proofErr w:type="gramEnd"/>
      <w:r>
        <w:t>$link, $query2) or die("Ошибка " . mysqli_error($link));</w:t>
      </w:r>
    </w:p>
    <w:p w:rsidR="009409B4" w:rsidRDefault="009409B4" w:rsidP="009409B4">
      <w:pPr>
        <w:pStyle w:val="affff4"/>
      </w:pPr>
      <w:r>
        <w:t>if ($result2) {</w:t>
      </w:r>
    </w:p>
    <w:p w:rsidR="009409B4" w:rsidRDefault="009409B4" w:rsidP="009409B4">
      <w:pPr>
        <w:pStyle w:val="affff4"/>
      </w:pPr>
      <w:r>
        <w:t>$rows2 = mysqli_num_rows($result2);</w:t>
      </w:r>
    </w:p>
    <w:p w:rsidR="009409B4" w:rsidRDefault="009409B4" w:rsidP="009409B4">
      <w:pPr>
        <w:pStyle w:val="affff4"/>
      </w:pPr>
      <w:r>
        <w:t>if ($rows2 == 0)</w:t>
      </w:r>
    </w:p>
    <w:p w:rsidR="009409B4" w:rsidRDefault="009409B4" w:rsidP="009409B4">
      <w:pPr>
        <w:pStyle w:val="affff4"/>
      </w:pPr>
      <w:r>
        <w:t>{?&gt;</w:t>
      </w:r>
      <w:r w:rsidR="00662395">
        <w:br w:type="page"/>
      </w:r>
    </w:p>
    <w:p w:rsidR="00662395" w:rsidRDefault="009409B4" w:rsidP="00662395">
      <w:pPr>
        <w:pStyle w:val="affff4"/>
      </w:pPr>
      <w:r>
        <w:lastRenderedPageBreak/>
        <w:t>&lt;div class="col-xl-4 col-lg-5 col-md-6 col-10 d-flex justify-content-center"&gt;</w:t>
      </w:r>
    </w:p>
    <w:p w:rsidR="009409B4" w:rsidRDefault="009409B4" w:rsidP="009409B4">
      <w:pPr>
        <w:pStyle w:val="affff4"/>
      </w:pPr>
    </w:p>
    <w:p w:rsidR="009409B4" w:rsidRDefault="009409B4" w:rsidP="009409B4">
      <w:pPr>
        <w:pStyle w:val="affff4"/>
      </w:pPr>
      <w:r>
        <w:t>&lt;div class="kartochka"&gt;</w:t>
      </w:r>
    </w:p>
    <w:p w:rsidR="009409B4" w:rsidRDefault="009409B4" w:rsidP="009409B4">
      <w:pPr>
        <w:pStyle w:val="affff4"/>
      </w:pPr>
      <w:r>
        <w:t xml:space="preserve">&lt;div class="d-flex justify-content-between"&gt; </w:t>
      </w:r>
    </w:p>
    <w:p w:rsidR="009409B4" w:rsidRDefault="009409B4" w:rsidP="009409B4">
      <w:pPr>
        <w:pStyle w:val="affff4"/>
      </w:pPr>
      <w:r>
        <w:t>&lt;p class="genre"&gt;</w:t>
      </w:r>
    </w:p>
    <w:p w:rsidR="009409B4" w:rsidRDefault="009409B4" w:rsidP="009409B4">
      <w:pPr>
        <w:pStyle w:val="affff4"/>
      </w:pPr>
      <w:r>
        <w:t>&lt;?</w:t>
      </w:r>
      <w:r w:rsidRPr="009409B4">
        <w:t xml:space="preserve"> </w:t>
      </w:r>
      <w:r>
        <w:t>$query2 ="SELECT Name_</w:t>
      </w:r>
      <w:proofErr w:type="gramStart"/>
      <w:r>
        <w:t>genre  FROM</w:t>
      </w:r>
      <w:proofErr w:type="gramEnd"/>
      <w:r>
        <w:t xml:space="preserve"> genre WHERE ID= '$row[6]'";</w:t>
      </w:r>
    </w:p>
    <w:p w:rsidR="009409B4" w:rsidRDefault="009409B4" w:rsidP="009409B4">
      <w:pPr>
        <w:pStyle w:val="affff4"/>
      </w:pPr>
      <w:r>
        <w:t>$result2 = mysqli_</w:t>
      </w:r>
      <w:proofErr w:type="gramStart"/>
      <w:r>
        <w:t>query(</w:t>
      </w:r>
      <w:proofErr w:type="gramEnd"/>
      <w:r>
        <w:t>$link, $query2) or die("Ошибка " . mysqli_error($link));</w:t>
      </w:r>
    </w:p>
    <w:p w:rsidR="009409B4" w:rsidRDefault="009409B4" w:rsidP="009409B4">
      <w:pPr>
        <w:pStyle w:val="affff4"/>
      </w:pPr>
      <w:r>
        <w:t>if($result</w:t>
      </w:r>
      <w:proofErr w:type="gramStart"/>
      <w:r>
        <w:t>2){</w:t>
      </w:r>
      <w:proofErr w:type="gramEnd"/>
    </w:p>
    <w:p w:rsidR="009409B4" w:rsidRDefault="009409B4" w:rsidP="009409B4">
      <w:pPr>
        <w:pStyle w:val="affff4"/>
      </w:pPr>
      <w:r>
        <w:t>$row2 = mysqli_fetch_row($result2);</w:t>
      </w:r>
    </w:p>
    <w:p w:rsidR="009409B4" w:rsidRDefault="009409B4" w:rsidP="009409B4">
      <w:pPr>
        <w:pStyle w:val="affff4"/>
      </w:pPr>
      <w:r>
        <w:t>echo $row2[0];}?&gt;</w:t>
      </w:r>
    </w:p>
    <w:p w:rsidR="009409B4" w:rsidRDefault="009409B4" w:rsidP="009409B4">
      <w:pPr>
        <w:pStyle w:val="affff4"/>
      </w:pPr>
      <w:r>
        <w:t>&lt;/p&gt;</w:t>
      </w:r>
    </w:p>
    <w:p w:rsidR="009409B4" w:rsidRDefault="009409B4" w:rsidP="009409B4">
      <w:pPr>
        <w:pStyle w:val="affff4"/>
      </w:pPr>
      <w:r>
        <w:t>&lt;div class="rating-result-ad"&gt;</w:t>
      </w:r>
    </w:p>
    <w:p w:rsidR="009409B4" w:rsidRDefault="009409B4" w:rsidP="009409B4">
      <w:pPr>
        <w:pStyle w:val="affff4"/>
      </w:pPr>
      <w:r>
        <w:t>&lt;?</w:t>
      </w:r>
    </w:p>
    <w:p w:rsidR="009409B4" w:rsidRDefault="009409B4" w:rsidP="009409B4">
      <w:pPr>
        <w:pStyle w:val="affff4"/>
      </w:pPr>
      <w:r>
        <w:t>for ($j=0; $j &lt; $</w:t>
      </w:r>
      <w:proofErr w:type="gramStart"/>
      <w:r>
        <w:t>row[</w:t>
      </w:r>
      <w:proofErr w:type="gramEnd"/>
      <w:r>
        <w:t xml:space="preserve">4] ; $j++) { </w:t>
      </w:r>
    </w:p>
    <w:p w:rsidR="009409B4" w:rsidRDefault="009409B4" w:rsidP="009409B4">
      <w:pPr>
        <w:pStyle w:val="affff4"/>
      </w:pPr>
      <w:r>
        <w:t xml:space="preserve">?&gt;&lt;div class="active"&gt;&lt;/div&gt;&lt;?  </w:t>
      </w:r>
    </w:p>
    <w:p w:rsidR="009409B4" w:rsidRDefault="009409B4" w:rsidP="009409B4">
      <w:pPr>
        <w:pStyle w:val="affff4"/>
      </w:pPr>
      <w:r>
        <w:t>} $ostatok = 5 - $</w:t>
      </w:r>
      <w:proofErr w:type="gramStart"/>
      <w:r>
        <w:t>row[</w:t>
      </w:r>
      <w:proofErr w:type="gramEnd"/>
      <w:r>
        <w:t>4];</w:t>
      </w:r>
    </w:p>
    <w:p w:rsidR="009409B4" w:rsidRDefault="009409B4" w:rsidP="009409B4">
      <w:pPr>
        <w:pStyle w:val="affff4"/>
      </w:pPr>
      <w:r>
        <w:t xml:space="preserve">for ($k=0; $k &lt; $ostatok; $k++) { </w:t>
      </w:r>
    </w:p>
    <w:p w:rsidR="009409B4" w:rsidRDefault="009409B4" w:rsidP="009409B4">
      <w:pPr>
        <w:pStyle w:val="affff4"/>
      </w:pPr>
      <w:r>
        <w:t>?&gt; &lt;div&gt;&lt;/div&gt; &lt;?</w:t>
      </w:r>
    </w:p>
    <w:p w:rsidR="009409B4" w:rsidRDefault="009409B4" w:rsidP="009409B4">
      <w:pPr>
        <w:pStyle w:val="affff4"/>
      </w:pPr>
      <w:r>
        <w:t>}?&gt;</w:t>
      </w:r>
    </w:p>
    <w:p w:rsidR="009409B4" w:rsidRDefault="009409B4" w:rsidP="009409B4">
      <w:pPr>
        <w:pStyle w:val="affff4"/>
      </w:pPr>
      <w:r>
        <w:t>&lt;/div&gt;&lt;/div&gt;</w:t>
      </w:r>
    </w:p>
    <w:p w:rsidR="009409B4" w:rsidRDefault="009409B4" w:rsidP="009409B4">
      <w:pPr>
        <w:pStyle w:val="affff4"/>
      </w:pPr>
      <w:r>
        <w:t>&lt;div class="image_poisk image"&gt;</w:t>
      </w:r>
    </w:p>
    <w:p w:rsidR="009409B4" w:rsidRDefault="009409B4" w:rsidP="009409B4">
      <w:pPr>
        <w:pStyle w:val="affff4"/>
      </w:pPr>
      <w:r>
        <w:t>&lt;a href="</w:t>
      </w:r>
      <w:proofErr w:type="gramStart"/>
      <w:r>
        <w:t>obyavlenie.php?id</w:t>
      </w:r>
      <w:proofErr w:type="gramEnd"/>
      <w:r>
        <w:t>=&lt;?echo $row[0];?&gt;"&gt;</w:t>
      </w:r>
    </w:p>
    <w:p w:rsidR="009409B4" w:rsidRDefault="009409B4" w:rsidP="009409B4">
      <w:pPr>
        <w:pStyle w:val="affff4"/>
      </w:pPr>
      <w:r>
        <w:t xml:space="preserve">&lt;? </w:t>
      </w:r>
    </w:p>
    <w:p w:rsidR="009409B4" w:rsidRDefault="009409B4" w:rsidP="009409B4">
      <w:pPr>
        <w:pStyle w:val="affff4"/>
      </w:pPr>
      <w:r>
        <w:t>$query3 ="SELECT url_photo FROM photo_interchange WHERE id_interchange = '$</w:t>
      </w:r>
      <w:proofErr w:type="gramStart"/>
      <w:r>
        <w:t>row[</w:t>
      </w:r>
      <w:proofErr w:type="gramEnd"/>
      <w:r>
        <w:t>0]' ORDER BY `main_photo` DESC";</w:t>
      </w:r>
    </w:p>
    <w:p w:rsidR="009409B4" w:rsidRDefault="009409B4" w:rsidP="009409B4">
      <w:pPr>
        <w:pStyle w:val="affff4"/>
      </w:pPr>
      <w:r>
        <w:t>$result3 = mysqli_</w:t>
      </w:r>
      <w:proofErr w:type="gramStart"/>
      <w:r>
        <w:t>query(</w:t>
      </w:r>
      <w:proofErr w:type="gramEnd"/>
      <w:r>
        <w:t>$link, $query3) or die("Ошибка " . mysqli_error($link));</w:t>
      </w:r>
    </w:p>
    <w:p w:rsidR="009409B4" w:rsidRDefault="009409B4" w:rsidP="009409B4">
      <w:pPr>
        <w:pStyle w:val="affff4"/>
      </w:pPr>
      <w:r>
        <w:t>if($result3)</w:t>
      </w:r>
    </w:p>
    <w:p w:rsidR="009409B4" w:rsidRDefault="009409B4" w:rsidP="009409B4">
      <w:pPr>
        <w:pStyle w:val="affff4"/>
      </w:pPr>
      <w:r>
        <w:t>{</w:t>
      </w:r>
    </w:p>
    <w:p w:rsidR="009409B4" w:rsidRDefault="009409B4" w:rsidP="009409B4">
      <w:pPr>
        <w:pStyle w:val="affff4"/>
      </w:pPr>
      <w:r>
        <w:t>$row3 = mysqli_fetch_row($result3);</w:t>
      </w:r>
    </w:p>
    <w:p w:rsidR="009409B4" w:rsidRDefault="009409B4" w:rsidP="009409B4">
      <w:pPr>
        <w:pStyle w:val="affff4"/>
      </w:pPr>
      <w:r>
        <w:t>if($row3)</w:t>
      </w:r>
    </w:p>
    <w:p w:rsidR="009409B4" w:rsidRDefault="009409B4" w:rsidP="009409B4">
      <w:pPr>
        <w:pStyle w:val="affff4"/>
      </w:pPr>
      <w:r>
        <w:t xml:space="preserve">{$src </w:t>
      </w:r>
      <w:proofErr w:type="gramStart"/>
      <w:r>
        <w:t>=  $</w:t>
      </w:r>
      <w:proofErr w:type="gramEnd"/>
      <w:r>
        <w:t>row3[0];}</w:t>
      </w:r>
    </w:p>
    <w:p w:rsidR="009409B4" w:rsidRDefault="009409B4" w:rsidP="009409B4">
      <w:pPr>
        <w:pStyle w:val="affff4"/>
      </w:pPr>
      <w:proofErr w:type="gramStart"/>
      <w:r>
        <w:t>else{</w:t>
      </w:r>
      <w:proofErr w:type="gramEnd"/>
    </w:p>
    <w:p w:rsidR="009409B4" w:rsidRDefault="009409B4" w:rsidP="009409B4">
      <w:pPr>
        <w:pStyle w:val="affff4"/>
      </w:pPr>
      <w:r>
        <w:t>$src = "images/photo_interchange/default.jpg";</w:t>
      </w:r>
    </w:p>
    <w:p w:rsidR="009409B4" w:rsidRDefault="009409B4" w:rsidP="009409B4">
      <w:pPr>
        <w:pStyle w:val="affff4"/>
      </w:pPr>
      <w:r>
        <w:t>}}?&gt;</w:t>
      </w:r>
    </w:p>
    <w:p w:rsidR="009409B4" w:rsidRDefault="009409B4" w:rsidP="009409B4">
      <w:pPr>
        <w:pStyle w:val="affff4"/>
      </w:pPr>
      <w:r>
        <w:t>&lt;img src="</w:t>
      </w:r>
      <w:proofErr w:type="gramStart"/>
      <w:r>
        <w:t>&lt;?echo</w:t>
      </w:r>
      <w:proofErr w:type="gramEnd"/>
      <w:r>
        <w:t xml:space="preserve"> $src;?&gt;"&gt;</w:t>
      </w:r>
    </w:p>
    <w:p w:rsidR="009409B4" w:rsidRDefault="009409B4" w:rsidP="009409B4">
      <w:pPr>
        <w:pStyle w:val="affff4"/>
      </w:pPr>
      <w:r>
        <w:t>&lt;/a&gt;</w:t>
      </w:r>
    </w:p>
    <w:p w:rsidR="009409B4" w:rsidRDefault="009409B4" w:rsidP="009409B4">
      <w:pPr>
        <w:pStyle w:val="affff4"/>
      </w:pPr>
      <w:r>
        <w:t>&lt;/div&gt;</w:t>
      </w:r>
    </w:p>
    <w:p w:rsidR="009409B4" w:rsidRDefault="009409B4" w:rsidP="009409B4">
      <w:pPr>
        <w:pStyle w:val="affff4"/>
      </w:pPr>
      <w:r>
        <w:t>&lt;div class="name_book"&gt;</w:t>
      </w:r>
    </w:p>
    <w:p w:rsidR="009409B4" w:rsidRDefault="009409B4" w:rsidP="009409B4">
      <w:pPr>
        <w:pStyle w:val="affff4"/>
      </w:pPr>
      <w:r>
        <w:t>&lt;p&gt;&lt;? echo $</w:t>
      </w:r>
      <w:proofErr w:type="gramStart"/>
      <w:r>
        <w:t>row[</w:t>
      </w:r>
      <w:proofErr w:type="gramEnd"/>
      <w:r>
        <w:t>3]; ?&gt;&lt;/p&gt;</w:t>
      </w:r>
    </w:p>
    <w:p w:rsidR="009409B4" w:rsidRDefault="009409B4" w:rsidP="009409B4">
      <w:pPr>
        <w:pStyle w:val="affff4"/>
      </w:pPr>
      <w:r>
        <w:t>&lt;/div&gt;</w:t>
      </w:r>
    </w:p>
    <w:p w:rsidR="009409B4" w:rsidRDefault="009409B4" w:rsidP="009409B4">
      <w:pPr>
        <w:pStyle w:val="affff4"/>
      </w:pPr>
      <w:r>
        <w:t>&lt;div class="author_book"&gt;</w:t>
      </w:r>
    </w:p>
    <w:p w:rsidR="009409B4" w:rsidRDefault="009409B4" w:rsidP="009409B4">
      <w:pPr>
        <w:pStyle w:val="affff4"/>
      </w:pPr>
      <w:r>
        <w:t>&lt;p &gt;&lt;? echo $</w:t>
      </w:r>
      <w:proofErr w:type="gramStart"/>
      <w:r>
        <w:t>row[</w:t>
      </w:r>
      <w:proofErr w:type="gramEnd"/>
      <w:r>
        <w:t>2]; ?&gt;&lt;/p&gt;</w:t>
      </w:r>
    </w:p>
    <w:p w:rsidR="009409B4" w:rsidRDefault="009409B4" w:rsidP="009409B4">
      <w:pPr>
        <w:pStyle w:val="affff4"/>
      </w:pPr>
      <w:r>
        <w:t>&lt;/div&gt;</w:t>
      </w:r>
    </w:p>
    <w:p w:rsidR="009409B4" w:rsidRDefault="009409B4" w:rsidP="009409B4">
      <w:pPr>
        <w:pStyle w:val="affff4"/>
      </w:pPr>
      <w:r>
        <w:t>&lt;div class="city d-flex justify-content-between align-items-center"&gt;</w:t>
      </w:r>
    </w:p>
    <w:p w:rsidR="009409B4" w:rsidRDefault="009409B4" w:rsidP="009409B4">
      <w:pPr>
        <w:pStyle w:val="affff4"/>
      </w:pPr>
      <w:r>
        <w:t>&lt;div class="d-flex"&gt;</w:t>
      </w:r>
    </w:p>
    <w:p w:rsidR="009409B4" w:rsidRDefault="009409B4" w:rsidP="009409B4">
      <w:pPr>
        <w:pStyle w:val="affff4"/>
      </w:pPr>
      <w:r>
        <w:t>&lt;img src="images/location.png" alt="город" &gt;</w:t>
      </w:r>
    </w:p>
    <w:p w:rsidR="009409B4" w:rsidRDefault="009409B4" w:rsidP="009409B4">
      <w:pPr>
        <w:pStyle w:val="affff4"/>
      </w:pPr>
      <w:r>
        <w:t>&lt;p&gt;</w:t>
      </w:r>
    </w:p>
    <w:p w:rsidR="009409B4" w:rsidRDefault="009409B4" w:rsidP="009409B4">
      <w:pPr>
        <w:pStyle w:val="affff4"/>
      </w:pPr>
      <w:r>
        <w:t>&lt;?</w:t>
      </w:r>
    </w:p>
    <w:p w:rsidR="009409B4" w:rsidRDefault="009409B4" w:rsidP="009409B4">
      <w:pPr>
        <w:pStyle w:val="affff4"/>
      </w:pPr>
      <w:r>
        <w:t>$query5 ="SELECT * FROM city WHERE id = '$</w:t>
      </w:r>
      <w:proofErr w:type="gramStart"/>
      <w:r>
        <w:t>row[</w:t>
      </w:r>
      <w:proofErr w:type="gramEnd"/>
      <w:r>
        <w:t>5]'";</w:t>
      </w:r>
    </w:p>
    <w:p w:rsidR="009409B4" w:rsidRDefault="009409B4" w:rsidP="009409B4">
      <w:pPr>
        <w:pStyle w:val="affff4"/>
      </w:pPr>
      <w:r>
        <w:t>$result5 = mysqli_</w:t>
      </w:r>
      <w:proofErr w:type="gramStart"/>
      <w:r>
        <w:t>query(</w:t>
      </w:r>
      <w:proofErr w:type="gramEnd"/>
      <w:r>
        <w:t>$link, $query5) or die("Ошибка " . mysqli_error($link));</w:t>
      </w:r>
    </w:p>
    <w:p w:rsidR="009409B4" w:rsidRDefault="009409B4" w:rsidP="009409B4">
      <w:pPr>
        <w:pStyle w:val="affff4"/>
      </w:pPr>
      <w:r>
        <w:t>if($result5)</w:t>
      </w:r>
    </w:p>
    <w:p w:rsidR="009409B4" w:rsidRDefault="009409B4" w:rsidP="009409B4">
      <w:pPr>
        <w:pStyle w:val="affff4"/>
      </w:pPr>
      <w:r>
        <w:t>{</w:t>
      </w:r>
    </w:p>
    <w:p w:rsidR="009409B4" w:rsidRDefault="009409B4" w:rsidP="009409B4">
      <w:pPr>
        <w:pStyle w:val="affff4"/>
      </w:pPr>
      <w:r>
        <w:lastRenderedPageBreak/>
        <w:t>$row5 = mysqli_fetch_row($result5);</w:t>
      </w:r>
    </w:p>
    <w:p w:rsidR="009409B4" w:rsidRDefault="009409B4" w:rsidP="009409B4">
      <w:pPr>
        <w:pStyle w:val="affff4"/>
      </w:pPr>
      <w:r>
        <w:t>if($row5)</w:t>
      </w:r>
    </w:p>
    <w:p w:rsidR="009409B4" w:rsidRDefault="009409B4" w:rsidP="009409B4">
      <w:pPr>
        <w:pStyle w:val="affff4"/>
      </w:pPr>
      <w:r>
        <w:t>{</w:t>
      </w:r>
    </w:p>
    <w:p w:rsidR="009409B4" w:rsidRDefault="009409B4" w:rsidP="009409B4">
      <w:pPr>
        <w:pStyle w:val="affff4"/>
      </w:pPr>
      <w:r>
        <w:t>echo $row5[1];</w:t>
      </w:r>
    </w:p>
    <w:p w:rsidR="009409B4" w:rsidRDefault="009409B4" w:rsidP="009409B4">
      <w:pPr>
        <w:pStyle w:val="affff4"/>
      </w:pPr>
      <w:r>
        <w:t>}</w:t>
      </w:r>
    </w:p>
    <w:p w:rsidR="009409B4" w:rsidRDefault="009409B4" w:rsidP="009409B4">
      <w:pPr>
        <w:pStyle w:val="affff4"/>
      </w:pPr>
      <w:proofErr w:type="gramStart"/>
      <w:r>
        <w:t>else{</w:t>
      </w:r>
      <w:proofErr w:type="gramEnd"/>
    </w:p>
    <w:p w:rsidR="009409B4" w:rsidRDefault="009409B4" w:rsidP="009409B4">
      <w:pPr>
        <w:pStyle w:val="affff4"/>
      </w:pPr>
      <w:r>
        <w:t>echo "Неизвестно";</w:t>
      </w:r>
    </w:p>
    <w:p w:rsidR="009409B4" w:rsidRDefault="009409B4" w:rsidP="009409B4">
      <w:pPr>
        <w:pStyle w:val="affff4"/>
      </w:pPr>
      <w:r>
        <w:t>}}?&gt;</w:t>
      </w:r>
    </w:p>
    <w:p w:rsidR="009409B4" w:rsidRDefault="009409B4" w:rsidP="009409B4">
      <w:pPr>
        <w:pStyle w:val="affff4"/>
      </w:pPr>
      <w:r>
        <w:t>&lt;/p&gt;</w:t>
      </w:r>
    </w:p>
    <w:p w:rsidR="009409B4" w:rsidRDefault="009409B4" w:rsidP="009409B4">
      <w:pPr>
        <w:pStyle w:val="affff4"/>
      </w:pPr>
      <w:r>
        <w:t>&lt;/div&gt;</w:t>
      </w:r>
    </w:p>
    <w:p w:rsidR="009409B4" w:rsidRDefault="009409B4" w:rsidP="009409B4">
      <w:pPr>
        <w:pStyle w:val="affff4"/>
      </w:pPr>
      <w:r>
        <w:t>&lt;div class="date"&gt;</w:t>
      </w:r>
    </w:p>
    <w:p w:rsidR="009409B4" w:rsidRDefault="009409B4" w:rsidP="009409B4">
      <w:pPr>
        <w:pStyle w:val="affff4"/>
      </w:pPr>
      <w:r>
        <w:t xml:space="preserve">&lt;p&gt;&lt;?        </w:t>
      </w:r>
    </w:p>
    <w:p w:rsidR="009409B4" w:rsidRDefault="009409B4" w:rsidP="009409B4">
      <w:pPr>
        <w:pStyle w:val="affff4"/>
      </w:pPr>
      <w:r>
        <w:t>$date = date_create($</w:t>
      </w:r>
      <w:proofErr w:type="gramStart"/>
      <w:r>
        <w:t>row[</w:t>
      </w:r>
      <w:proofErr w:type="gramEnd"/>
      <w:r>
        <w:t>8]);</w:t>
      </w:r>
    </w:p>
    <w:p w:rsidR="009409B4" w:rsidRDefault="009409B4" w:rsidP="009409B4">
      <w:pPr>
        <w:pStyle w:val="affff4"/>
      </w:pPr>
      <w:r>
        <w:t>echo date_</w:t>
      </w:r>
      <w:proofErr w:type="gramStart"/>
      <w:r>
        <w:t>format(</w:t>
      </w:r>
      <w:proofErr w:type="gramEnd"/>
      <w:r>
        <w:t>$date, 'd.m.Y');</w:t>
      </w:r>
    </w:p>
    <w:p w:rsidR="009409B4" w:rsidRDefault="009409B4" w:rsidP="009409B4">
      <w:pPr>
        <w:pStyle w:val="affff4"/>
      </w:pPr>
      <w:r>
        <w:t xml:space="preserve">?&gt;   </w:t>
      </w:r>
    </w:p>
    <w:p w:rsidR="009409B4" w:rsidRDefault="009409B4" w:rsidP="009409B4">
      <w:pPr>
        <w:pStyle w:val="affff4"/>
      </w:pPr>
      <w:r>
        <w:t>&lt;/p&gt;</w:t>
      </w:r>
    </w:p>
    <w:p w:rsidR="009409B4" w:rsidRDefault="009409B4" w:rsidP="009409B4">
      <w:pPr>
        <w:pStyle w:val="affff4"/>
      </w:pPr>
      <w:r>
        <w:t>&lt;/div&gt;</w:t>
      </w:r>
    </w:p>
    <w:p w:rsidR="009409B4" w:rsidRDefault="009409B4" w:rsidP="009409B4">
      <w:pPr>
        <w:pStyle w:val="affff4"/>
      </w:pPr>
      <w:r>
        <w:t>&lt;/div&gt;</w:t>
      </w:r>
    </w:p>
    <w:p w:rsidR="009409B4" w:rsidRDefault="009409B4" w:rsidP="009409B4">
      <w:pPr>
        <w:pStyle w:val="affff4"/>
      </w:pPr>
      <w:r>
        <w:t>&lt;/div&gt;</w:t>
      </w:r>
    </w:p>
    <w:p w:rsidR="009409B4" w:rsidRDefault="009409B4" w:rsidP="009409B4">
      <w:pPr>
        <w:pStyle w:val="affff4"/>
      </w:pPr>
      <w:r>
        <w:t>&lt;/div&gt;</w:t>
      </w:r>
    </w:p>
    <w:p w:rsidR="009409B4" w:rsidRDefault="009409B4" w:rsidP="009409B4">
      <w:pPr>
        <w:pStyle w:val="affff4"/>
      </w:pPr>
      <w:r>
        <w:t>&lt;?}}}</w:t>
      </w:r>
    </w:p>
    <w:p w:rsidR="009409B4" w:rsidRDefault="009409B4" w:rsidP="009409B4">
      <w:pPr>
        <w:pStyle w:val="affff4"/>
      </w:pPr>
      <w:r>
        <w:t xml:space="preserve">}?&gt;&lt;/div&gt;&lt;?  </w:t>
      </w:r>
      <w:proofErr w:type="gramStart"/>
      <w:r>
        <w:t>pagination(</w:t>
      </w:r>
      <w:proofErr w:type="gramEnd"/>
      <w:r>
        <w:t>$query_paginazion, $count_page, $page);</w:t>
      </w:r>
    </w:p>
    <w:p w:rsidR="009409B4" w:rsidRPr="009409B4" w:rsidRDefault="009409B4" w:rsidP="009409B4">
      <w:pPr>
        <w:pStyle w:val="affff4"/>
        <w:rPr>
          <w:lang w:val="ru-RU"/>
        </w:rPr>
      </w:pPr>
      <w:r>
        <w:t>mysqli</w:t>
      </w:r>
      <w:r w:rsidRPr="009409B4">
        <w:rPr>
          <w:lang w:val="ru-RU"/>
        </w:rPr>
        <w:t>_</w:t>
      </w:r>
      <w:r>
        <w:t>close</w:t>
      </w:r>
      <w:r w:rsidRPr="009409B4">
        <w:rPr>
          <w:lang w:val="ru-RU"/>
        </w:rPr>
        <w:t>($</w:t>
      </w:r>
      <w:r>
        <w:t>link</w:t>
      </w:r>
      <w:r w:rsidRPr="009409B4">
        <w:rPr>
          <w:lang w:val="ru-RU"/>
        </w:rPr>
        <w:t>);}}</w:t>
      </w:r>
    </w:p>
    <w:p w:rsidR="005A4F19" w:rsidRDefault="009409B4" w:rsidP="00495F6C">
      <w:pPr>
        <w:tabs>
          <w:tab w:val="left" w:pos="567"/>
          <w:tab w:val="left" w:pos="1134"/>
          <w:tab w:val="left" w:pos="1701"/>
        </w:tabs>
        <w:spacing w:before="280" w:after="280" w:line="228" w:lineRule="auto"/>
        <w:ind w:firstLine="0"/>
        <w:jc w:val="center"/>
        <w:rPr>
          <w:spacing w:val="-6"/>
        </w:rPr>
      </w:pPr>
      <w:r>
        <w:rPr>
          <w:spacing w:val="-6"/>
        </w:rPr>
        <w:t>Листинг</w:t>
      </w:r>
      <w:r w:rsidRPr="00792CD3">
        <w:rPr>
          <w:spacing w:val="-6"/>
        </w:rPr>
        <w:t xml:space="preserve"> </w:t>
      </w:r>
      <w:r>
        <w:rPr>
          <w:spacing w:val="-6"/>
        </w:rPr>
        <w:t>А</w:t>
      </w:r>
      <w:r w:rsidRPr="00792CD3">
        <w:rPr>
          <w:spacing w:val="-6"/>
        </w:rPr>
        <w:t>.</w:t>
      </w:r>
      <w:r>
        <w:rPr>
          <w:spacing w:val="-6"/>
        </w:rPr>
        <w:t>4</w:t>
      </w:r>
      <w:r w:rsidRPr="00792CD3">
        <w:rPr>
          <w:spacing w:val="-6"/>
        </w:rPr>
        <w:t xml:space="preserve"> – </w:t>
      </w:r>
      <w:r>
        <w:rPr>
          <w:spacing w:val="-6"/>
        </w:rPr>
        <w:t>Функция для отправки запроса и вывода результата</w:t>
      </w:r>
    </w:p>
    <w:p w:rsidR="009545F3" w:rsidRPr="009545F3" w:rsidRDefault="009545F3" w:rsidP="009545F3">
      <w:pPr>
        <w:pStyle w:val="affff4"/>
      </w:pPr>
      <w:r w:rsidRPr="009545F3">
        <w:t>if (isset($_POST{'update_social'})) {</w:t>
      </w:r>
    </w:p>
    <w:p w:rsidR="009545F3" w:rsidRPr="009545F3" w:rsidRDefault="009545F3" w:rsidP="009545F3">
      <w:pPr>
        <w:pStyle w:val="affff4"/>
      </w:pPr>
      <w:r w:rsidRPr="009545F3">
        <w:t>$user_id = $_POST['user_id'];</w:t>
      </w:r>
    </w:p>
    <w:p w:rsidR="009545F3" w:rsidRPr="009545F3" w:rsidRDefault="009545F3" w:rsidP="009545F3">
      <w:pPr>
        <w:pStyle w:val="affff4"/>
      </w:pPr>
      <w:r w:rsidRPr="009545F3">
        <w:t>include "db.php";</w:t>
      </w:r>
    </w:p>
    <w:p w:rsidR="009545F3" w:rsidRPr="009545F3" w:rsidRDefault="009545F3" w:rsidP="009545F3">
      <w:pPr>
        <w:pStyle w:val="affff4"/>
      </w:pPr>
      <w:r w:rsidRPr="009545F3">
        <w:t>$query ="</w:t>
      </w:r>
      <w:proofErr w:type="gramStart"/>
      <w:r w:rsidRPr="009545F3">
        <w:t>SELECT  id</w:t>
      </w:r>
      <w:proofErr w:type="gramEnd"/>
      <w:r w:rsidRPr="009545F3">
        <w:t>, name_social  FROM social_media";</w:t>
      </w:r>
    </w:p>
    <w:p w:rsidR="009545F3" w:rsidRPr="009545F3" w:rsidRDefault="009545F3" w:rsidP="009545F3">
      <w:pPr>
        <w:pStyle w:val="affff4"/>
      </w:pPr>
      <w:r w:rsidRPr="009545F3">
        <w:t>$result = mysqli_</w:t>
      </w:r>
      <w:proofErr w:type="gramStart"/>
      <w:r w:rsidRPr="009545F3">
        <w:t>query(</w:t>
      </w:r>
      <w:proofErr w:type="gramEnd"/>
      <w:r w:rsidRPr="009545F3">
        <w:t>$link, $query) or die("Ошибка " . mysqli_error($link));</w:t>
      </w:r>
    </w:p>
    <w:p w:rsidR="009545F3" w:rsidRPr="009545F3" w:rsidRDefault="009545F3" w:rsidP="009545F3">
      <w:pPr>
        <w:pStyle w:val="affff4"/>
      </w:pPr>
      <w:r w:rsidRPr="009545F3">
        <w:t>if($result)</w:t>
      </w:r>
    </w:p>
    <w:p w:rsidR="009545F3" w:rsidRPr="009545F3" w:rsidRDefault="009545F3" w:rsidP="009545F3">
      <w:pPr>
        <w:pStyle w:val="affff4"/>
      </w:pPr>
      <w:r w:rsidRPr="009545F3">
        <w:t>{</w:t>
      </w:r>
    </w:p>
    <w:p w:rsidR="009545F3" w:rsidRPr="009545F3" w:rsidRDefault="009545F3" w:rsidP="009545F3">
      <w:pPr>
        <w:pStyle w:val="affff4"/>
      </w:pPr>
      <w:r w:rsidRPr="009545F3">
        <w:t xml:space="preserve">$rows = mysqli_num_rows($result); </w:t>
      </w:r>
    </w:p>
    <w:p w:rsidR="009545F3" w:rsidRPr="009545F3" w:rsidRDefault="009545F3" w:rsidP="009545F3">
      <w:pPr>
        <w:pStyle w:val="affff4"/>
      </w:pPr>
      <w:r w:rsidRPr="009545F3">
        <w:t xml:space="preserve">for ($i = </w:t>
      </w:r>
      <w:proofErr w:type="gramStart"/>
      <w:r w:rsidRPr="009545F3">
        <w:t>0 ;</w:t>
      </w:r>
      <w:proofErr w:type="gramEnd"/>
      <w:r w:rsidRPr="009545F3">
        <w:t xml:space="preserve"> $i &lt; $rows ; ++$i){</w:t>
      </w:r>
    </w:p>
    <w:p w:rsidR="009545F3" w:rsidRPr="009545F3" w:rsidRDefault="009545F3" w:rsidP="009545F3">
      <w:pPr>
        <w:pStyle w:val="affff4"/>
      </w:pPr>
      <w:r w:rsidRPr="009545F3">
        <w:t>$row = mysqli_fetch_row($result);</w:t>
      </w:r>
    </w:p>
    <w:p w:rsidR="009545F3" w:rsidRPr="009545F3" w:rsidRDefault="009545F3" w:rsidP="009545F3">
      <w:pPr>
        <w:pStyle w:val="affff4"/>
      </w:pPr>
      <w:r w:rsidRPr="009545F3">
        <w:t>if (isset($_POST[$</w:t>
      </w:r>
      <w:proofErr w:type="gramStart"/>
      <w:r w:rsidRPr="009545F3">
        <w:t>row[</w:t>
      </w:r>
      <w:proofErr w:type="gramEnd"/>
      <w:r w:rsidRPr="009545F3">
        <w:t>1]]))</w:t>
      </w:r>
    </w:p>
    <w:p w:rsidR="009545F3" w:rsidRPr="009545F3" w:rsidRDefault="009545F3" w:rsidP="009545F3">
      <w:pPr>
        <w:pStyle w:val="affff4"/>
      </w:pPr>
      <w:proofErr w:type="gramStart"/>
      <w:r>
        <w:t xml:space="preserve">{ </w:t>
      </w:r>
      <w:r w:rsidRPr="009545F3">
        <w:t>$</w:t>
      </w:r>
      <w:proofErr w:type="gramEnd"/>
      <w:r>
        <w:t>arr[$row[0]] = $_POST[$row[1]];</w:t>
      </w:r>
      <w:r w:rsidRPr="009545F3">
        <w:t>}</w:t>
      </w:r>
    </w:p>
    <w:p w:rsidR="009545F3" w:rsidRPr="009545F3" w:rsidRDefault="009545F3" w:rsidP="009545F3">
      <w:pPr>
        <w:pStyle w:val="affff4"/>
      </w:pPr>
      <w:proofErr w:type="gramStart"/>
      <w:r>
        <w:t>}}</w:t>
      </w:r>
      <w:r w:rsidRPr="009545F3">
        <w:t>if</w:t>
      </w:r>
      <w:proofErr w:type="gramEnd"/>
      <w:r w:rsidRPr="009545F3">
        <w:t>(!empty($arr))</w:t>
      </w:r>
    </w:p>
    <w:p w:rsidR="009545F3" w:rsidRPr="009545F3" w:rsidRDefault="009545F3" w:rsidP="009545F3">
      <w:pPr>
        <w:pStyle w:val="affff4"/>
      </w:pPr>
      <w:r w:rsidRPr="009545F3">
        <w:t>foreach ($arr as $key =&gt; $value)</w:t>
      </w:r>
    </w:p>
    <w:p w:rsidR="009545F3" w:rsidRPr="009545F3" w:rsidRDefault="00A923D0" w:rsidP="009545F3">
      <w:pPr>
        <w:pStyle w:val="affff4"/>
      </w:pPr>
      <w:r>
        <w:t>{</w:t>
      </w:r>
      <w:r w:rsidR="009545F3" w:rsidRPr="009545F3">
        <w:t>$query3 ="SELECT `id`, `id_user`, `id_social`, `url_social_user` FROM `social_media_users` WHERE id_user = $user_id AND id_social = $key";</w:t>
      </w:r>
    </w:p>
    <w:p w:rsidR="009545F3" w:rsidRPr="009545F3" w:rsidRDefault="009545F3" w:rsidP="009545F3">
      <w:pPr>
        <w:pStyle w:val="affff4"/>
      </w:pPr>
      <w:r w:rsidRPr="009545F3">
        <w:t>$result3 = mysqli_</w:t>
      </w:r>
      <w:proofErr w:type="gramStart"/>
      <w:r w:rsidRPr="009545F3">
        <w:t>query(</w:t>
      </w:r>
      <w:proofErr w:type="gramEnd"/>
      <w:r w:rsidRPr="009545F3">
        <w:t>$link, $query3) or die("Ошибка " . mysqli_error($link));</w:t>
      </w:r>
    </w:p>
    <w:p w:rsidR="009545F3" w:rsidRPr="00495F6C" w:rsidRDefault="009545F3" w:rsidP="00495F6C">
      <w:pPr>
        <w:pStyle w:val="affff4"/>
      </w:pPr>
      <w:r w:rsidRPr="009545F3">
        <w:t>if ($result3) {</w:t>
      </w:r>
    </w:p>
    <w:p w:rsidR="009545F3" w:rsidRPr="009545F3" w:rsidRDefault="009545F3" w:rsidP="009545F3">
      <w:pPr>
        <w:pStyle w:val="affff4"/>
      </w:pPr>
      <w:r w:rsidRPr="009545F3">
        <w:t>$row3 = mysqli_fetch_row($result3);</w:t>
      </w:r>
    </w:p>
    <w:p w:rsidR="009545F3" w:rsidRPr="009545F3" w:rsidRDefault="009545F3" w:rsidP="009545F3">
      <w:pPr>
        <w:pStyle w:val="affff4"/>
      </w:pPr>
      <w:r w:rsidRPr="009545F3">
        <w:t xml:space="preserve">if </w:t>
      </w:r>
      <w:proofErr w:type="gramStart"/>
      <w:r w:rsidRPr="009545F3">
        <w:t>(!empty</w:t>
      </w:r>
      <w:proofErr w:type="gramEnd"/>
      <w:r w:rsidRPr="009545F3">
        <w:t>($row3) &amp;&amp; !empty($value)) {</w:t>
      </w:r>
    </w:p>
    <w:p w:rsidR="009545F3" w:rsidRPr="009545F3" w:rsidRDefault="009545F3" w:rsidP="009545F3">
      <w:pPr>
        <w:pStyle w:val="affff4"/>
      </w:pPr>
      <w:r w:rsidRPr="009545F3">
        <w:t>$query4 ="UPDATE `social_media_users` SET `url_social_user`= '$value' WHERE id_user = $user_id AND id_social = $key";</w:t>
      </w:r>
    </w:p>
    <w:p w:rsidR="009545F3" w:rsidRPr="009545F3" w:rsidRDefault="009545F3" w:rsidP="009545F3">
      <w:pPr>
        <w:pStyle w:val="affff4"/>
      </w:pPr>
      <w:r w:rsidRPr="009545F3">
        <w:t>$result4 = mysqli_</w:t>
      </w:r>
      <w:proofErr w:type="gramStart"/>
      <w:r w:rsidRPr="009545F3">
        <w:t>query(</w:t>
      </w:r>
      <w:proofErr w:type="gramEnd"/>
      <w:r w:rsidRPr="009545F3">
        <w:t>$link, $query4) or die("Ошибка</w:t>
      </w:r>
      <w:r>
        <w:t xml:space="preserve"> " . mysqli_error($link));</w:t>
      </w:r>
      <w:r w:rsidRPr="009545F3">
        <w:t>}</w:t>
      </w:r>
      <w:r w:rsidR="00495F6C" w:rsidRPr="00495F6C">
        <w:t xml:space="preserve"> </w:t>
      </w:r>
    </w:p>
    <w:p w:rsidR="009545F3" w:rsidRPr="009545F3" w:rsidRDefault="009545F3" w:rsidP="009545F3">
      <w:pPr>
        <w:pStyle w:val="affff4"/>
      </w:pPr>
      <w:r w:rsidRPr="009545F3">
        <w:t xml:space="preserve">elseif </w:t>
      </w:r>
      <w:proofErr w:type="gramStart"/>
      <w:r w:rsidRPr="009545F3">
        <w:t>(!empty</w:t>
      </w:r>
      <w:proofErr w:type="gramEnd"/>
      <w:r w:rsidRPr="009545F3">
        <w:t>($row3) &amp;&amp; empty($value)) {</w:t>
      </w:r>
    </w:p>
    <w:p w:rsidR="009545F3" w:rsidRPr="009545F3" w:rsidRDefault="009545F3" w:rsidP="009545F3">
      <w:pPr>
        <w:pStyle w:val="affff4"/>
      </w:pPr>
      <w:r w:rsidRPr="009545F3">
        <w:t>$query4 ="DELETE FROM `social_media_users` WHERE id_user = $user_id AND id_social = $key";</w:t>
      </w:r>
      <w:r w:rsidR="00A923D0">
        <w:br w:type="page"/>
      </w:r>
    </w:p>
    <w:p w:rsidR="009545F3" w:rsidRPr="009545F3" w:rsidRDefault="009545F3" w:rsidP="009545F3">
      <w:pPr>
        <w:pStyle w:val="affff4"/>
      </w:pPr>
      <w:r w:rsidRPr="009545F3">
        <w:lastRenderedPageBreak/>
        <w:t>$result4 = mysqli_</w:t>
      </w:r>
      <w:proofErr w:type="gramStart"/>
      <w:r w:rsidRPr="009545F3">
        <w:t>query(</w:t>
      </w:r>
      <w:proofErr w:type="gramEnd"/>
      <w:r w:rsidRPr="009545F3">
        <w:t>$link, $query4) or die("Ошибка</w:t>
      </w:r>
      <w:r>
        <w:t xml:space="preserve"> " . mysqli_error($link));</w:t>
      </w:r>
      <w:r w:rsidRPr="009545F3">
        <w:t>}</w:t>
      </w:r>
      <w:r w:rsidR="00495F6C" w:rsidRPr="00495F6C">
        <w:t xml:space="preserve"> </w:t>
      </w:r>
    </w:p>
    <w:p w:rsidR="009545F3" w:rsidRPr="009545F3" w:rsidRDefault="009545F3" w:rsidP="009545F3">
      <w:pPr>
        <w:pStyle w:val="affff4"/>
      </w:pPr>
      <w:r w:rsidRPr="009545F3">
        <w:t>elseif (empty($row3) &amp;</w:t>
      </w:r>
      <w:proofErr w:type="gramStart"/>
      <w:r w:rsidRPr="009545F3">
        <w:t>&amp; !empty</w:t>
      </w:r>
      <w:proofErr w:type="gramEnd"/>
      <w:r w:rsidRPr="009545F3">
        <w:t>($value)) {</w:t>
      </w:r>
    </w:p>
    <w:p w:rsidR="009545F3" w:rsidRPr="009545F3" w:rsidRDefault="009545F3" w:rsidP="009545F3">
      <w:pPr>
        <w:pStyle w:val="affff4"/>
      </w:pPr>
      <w:r w:rsidRPr="009545F3">
        <w:t>$query4 ="INSERT INTO `social_media_users</w:t>
      </w:r>
      <w:proofErr w:type="gramStart"/>
      <w:r w:rsidRPr="009545F3">
        <w:t>`( `</w:t>
      </w:r>
      <w:proofErr w:type="gramEnd"/>
      <w:r w:rsidRPr="009545F3">
        <w:t>id_user`, `id_social`, `url_social_user`) VALUES ($user_id, $key, '$value')";</w:t>
      </w:r>
    </w:p>
    <w:p w:rsidR="009545F3" w:rsidRPr="009545F3" w:rsidRDefault="009545F3" w:rsidP="009545F3">
      <w:pPr>
        <w:pStyle w:val="affff4"/>
      </w:pPr>
      <w:r w:rsidRPr="009545F3">
        <w:t>$result4 = mysqli_</w:t>
      </w:r>
      <w:proofErr w:type="gramStart"/>
      <w:r w:rsidRPr="009545F3">
        <w:t>query(</w:t>
      </w:r>
      <w:proofErr w:type="gramEnd"/>
      <w:r w:rsidRPr="009545F3">
        <w:t>$link, $query4) or die("Ошибка " . mysqli_error</w:t>
      </w:r>
      <w:r>
        <w:t>($link));}}</w:t>
      </w:r>
      <w:r w:rsidRPr="009545F3">
        <w:t>}</w:t>
      </w:r>
    </w:p>
    <w:p w:rsidR="002B4705" w:rsidRDefault="009545F3" w:rsidP="009545F3">
      <w:pPr>
        <w:pStyle w:val="affff4"/>
      </w:pPr>
      <w:proofErr w:type="gramStart"/>
      <w:r w:rsidRPr="009545F3">
        <w:t>header(</w:t>
      </w:r>
      <w:proofErr w:type="gramEnd"/>
      <w:r w:rsidRPr="009545F3">
        <w:t>'Location: /akk</w:t>
      </w:r>
      <w:r>
        <w:t>aunt-moj-lichnyj-kabinet.php');</w:t>
      </w:r>
      <w:r w:rsidRPr="009545F3">
        <w:t>}</w:t>
      </w:r>
    </w:p>
    <w:p w:rsidR="009545F3" w:rsidRDefault="009545F3" w:rsidP="009545F3">
      <w:pPr>
        <w:tabs>
          <w:tab w:val="left" w:pos="567"/>
          <w:tab w:val="left" w:pos="1134"/>
          <w:tab w:val="left" w:pos="1701"/>
        </w:tabs>
        <w:spacing w:before="280" w:after="280" w:line="228" w:lineRule="auto"/>
        <w:ind w:firstLine="0"/>
        <w:jc w:val="center"/>
        <w:rPr>
          <w:spacing w:val="-6"/>
        </w:rPr>
      </w:pPr>
      <w:r>
        <w:rPr>
          <w:spacing w:val="-6"/>
        </w:rPr>
        <w:t>Листинг</w:t>
      </w:r>
      <w:r w:rsidRPr="00792CD3">
        <w:rPr>
          <w:spacing w:val="-6"/>
        </w:rPr>
        <w:t xml:space="preserve"> </w:t>
      </w:r>
      <w:r>
        <w:rPr>
          <w:spacing w:val="-6"/>
        </w:rPr>
        <w:t>А</w:t>
      </w:r>
      <w:r w:rsidRPr="00792CD3">
        <w:rPr>
          <w:spacing w:val="-6"/>
        </w:rPr>
        <w:t>.</w:t>
      </w:r>
      <w:r>
        <w:rPr>
          <w:spacing w:val="-6"/>
        </w:rPr>
        <w:t>5</w:t>
      </w:r>
      <w:r w:rsidRPr="00792CD3">
        <w:rPr>
          <w:spacing w:val="-6"/>
        </w:rPr>
        <w:t xml:space="preserve"> – </w:t>
      </w:r>
      <w:r>
        <w:rPr>
          <w:spacing w:val="-6"/>
        </w:rPr>
        <w:t>Функция для обновления ссылок пользователя на социальные сети</w:t>
      </w:r>
    </w:p>
    <w:p w:rsidR="005A4F19" w:rsidRPr="005A4F19" w:rsidRDefault="005A4F19" w:rsidP="005A4F19">
      <w:pPr>
        <w:pStyle w:val="affff4"/>
      </w:pPr>
      <w:proofErr w:type="gramStart"/>
      <w:r w:rsidRPr="005A4F19">
        <w:t>&lt;?php</w:t>
      </w:r>
      <w:proofErr w:type="gramEnd"/>
      <w:r w:rsidRPr="005A4F19">
        <w:t xml:space="preserve"> session_start();?&gt;</w:t>
      </w:r>
    </w:p>
    <w:p w:rsidR="005A4F19" w:rsidRPr="005A4F19" w:rsidRDefault="005A4F19" w:rsidP="005A4F19">
      <w:pPr>
        <w:pStyle w:val="affff4"/>
      </w:pPr>
      <w:proofErr w:type="gramStart"/>
      <w:r w:rsidRPr="005A4F19">
        <w:t>&lt;?php</w:t>
      </w:r>
      <w:proofErr w:type="gramEnd"/>
    </w:p>
    <w:p w:rsidR="005A4F19" w:rsidRPr="005A4F19" w:rsidRDefault="005A4F19" w:rsidP="005A4F19">
      <w:pPr>
        <w:pStyle w:val="affff4"/>
      </w:pPr>
      <w:r w:rsidRPr="005A4F19">
        <w:t xml:space="preserve">    include ('db.php');</w:t>
      </w:r>
    </w:p>
    <w:p w:rsidR="005A4F19" w:rsidRPr="005A4F19" w:rsidRDefault="005A4F19" w:rsidP="005A4F19">
      <w:pPr>
        <w:pStyle w:val="affff4"/>
      </w:pPr>
      <w:r w:rsidRPr="005A4F19">
        <w:t xml:space="preserve">    include "functions.php";</w:t>
      </w:r>
    </w:p>
    <w:p w:rsidR="005A4F19" w:rsidRPr="005A4F19" w:rsidRDefault="005A4F19" w:rsidP="005A4F19">
      <w:pPr>
        <w:pStyle w:val="affff4"/>
      </w:pPr>
      <w:r w:rsidRPr="005A4F19">
        <w:t xml:space="preserve">    $user_id=$_SESSION['user_id'];</w:t>
      </w:r>
    </w:p>
    <w:p w:rsidR="005A4F19" w:rsidRPr="005A4F19" w:rsidRDefault="005A4F19" w:rsidP="005A4F19">
      <w:pPr>
        <w:pStyle w:val="affff4"/>
      </w:pPr>
      <w:r w:rsidRPr="005A4F19">
        <w:t xml:space="preserve">    if (isset($_POST['id_review'])) </w:t>
      </w:r>
      <w:proofErr w:type="gramStart"/>
      <w:r w:rsidRPr="005A4F19">
        <w:t>{ $</w:t>
      </w:r>
      <w:proofErr w:type="gramEnd"/>
      <w:r w:rsidRPr="005A4F19">
        <w:t>id_review = $_POST['id_review']; if ($id_review == '') { unset($id_review);} }</w:t>
      </w:r>
    </w:p>
    <w:p w:rsidR="005A4F19" w:rsidRPr="005A4F19" w:rsidRDefault="005A4F19" w:rsidP="005A4F19">
      <w:pPr>
        <w:pStyle w:val="affff4"/>
      </w:pPr>
      <w:r w:rsidRPr="005A4F19">
        <w:t xml:space="preserve">    if (isset($_POST['book_author'])) </w:t>
      </w:r>
      <w:proofErr w:type="gramStart"/>
      <w:r w:rsidRPr="005A4F19">
        <w:t>{ $</w:t>
      </w:r>
      <w:proofErr w:type="gramEnd"/>
      <w:r w:rsidRPr="005A4F19">
        <w:t>book_author = $_POST['book_author']; if ($book_author == '') { unset($book_author);} }</w:t>
      </w:r>
    </w:p>
    <w:p w:rsidR="005A4F19" w:rsidRPr="005A4F19" w:rsidRDefault="005A4F19" w:rsidP="005A4F19">
      <w:pPr>
        <w:pStyle w:val="affff4"/>
      </w:pPr>
      <w:r w:rsidRPr="005A4F19">
        <w:t xml:space="preserve">    if (isset($_POST['book_name'])) </w:t>
      </w:r>
      <w:proofErr w:type="gramStart"/>
      <w:r w:rsidRPr="005A4F19">
        <w:t>{ $</w:t>
      </w:r>
      <w:proofErr w:type="gramEnd"/>
      <w:r w:rsidRPr="005A4F19">
        <w:t>book_name = $_POST['book_name']; if ($book_name == '') { unset($book_name);} }</w:t>
      </w:r>
    </w:p>
    <w:p w:rsidR="005A4F19" w:rsidRPr="005A4F19" w:rsidRDefault="005A4F19" w:rsidP="005A4F19">
      <w:pPr>
        <w:pStyle w:val="affff4"/>
      </w:pPr>
      <w:r w:rsidRPr="005A4F19">
        <w:t xml:space="preserve">    if (isset($_POST['zhanr'])) </w:t>
      </w:r>
      <w:proofErr w:type="gramStart"/>
      <w:r w:rsidRPr="005A4F19">
        <w:t>{ $</w:t>
      </w:r>
      <w:proofErr w:type="gramEnd"/>
      <w:r w:rsidRPr="005A4F19">
        <w:t>zhanr = $_POST['zhanr']; if ($zhanr == '') { unset($zhanr);} }</w:t>
      </w:r>
    </w:p>
    <w:p w:rsidR="005A4F19" w:rsidRPr="005A4F19" w:rsidRDefault="005A4F19" w:rsidP="005A4F19">
      <w:pPr>
        <w:pStyle w:val="affff4"/>
      </w:pPr>
      <w:r w:rsidRPr="005A4F19">
        <w:t xml:space="preserve">    if (isset($_POST['review'])) </w:t>
      </w:r>
      <w:proofErr w:type="gramStart"/>
      <w:r w:rsidRPr="005A4F19">
        <w:t>{ $</w:t>
      </w:r>
      <w:proofErr w:type="gramEnd"/>
      <w:r w:rsidRPr="005A4F19">
        <w:t>review = $_POST['review']; if ($review == '') { unset($review);} }</w:t>
      </w:r>
    </w:p>
    <w:p w:rsidR="005A4F19" w:rsidRPr="005A4F19" w:rsidRDefault="005A4F19" w:rsidP="005A4F19">
      <w:pPr>
        <w:pStyle w:val="affff4"/>
      </w:pPr>
      <w:r w:rsidRPr="005A4F19">
        <w:t xml:space="preserve">    if (isset($_POST['alt'])) </w:t>
      </w:r>
      <w:proofErr w:type="gramStart"/>
      <w:r w:rsidRPr="005A4F19">
        <w:t>{ $</w:t>
      </w:r>
      <w:proofErr w:type="gramEnd"/>
      <w:r w:rsidRPr="005A4F19">
        <w:t>alt = $_POST['alt']; if ($alt == '') { unset($alt);} }</w:t>
      </w:r>
    </w:p>
    <w:p w:rsidR="005A4F19" w:rsidRPr="005A4F19" w:rsidRDefault="005A4F19" w:rsidP="005A4F19">
      <w:pPr>
        <w:pStyle w:val="affff4"/>
      </w:pPr>
    </w:p>
    <w:p w:rsidR="005A4F19" w:rsidRPr="005A4F19" w:rsidRDefault="005A4F19" w:rsidP="005A4F19">
      <w:pPr>
        <w:pStyle w:val="affff4"/>
      </w:pPr>
      <w:r w:rsidRPr="005A4F19">
        <w:t xml:space="preserve">    if(isset($_POST['submit']</w:t>
      </w:r>
      <w:proofErr w:type="gramStart"/>
      <w:r w:rsidRPr="005A4F19">
        <w:t>)){</w:t>
      </w:r>
      <w:proofErr w:type="gramEnd"/>
    </w:p>
    <w:p w:rsidR="005A4F19" w:rsidRPr="005A4F19" w:rsidRDefault="005A4F19" w:rsidP="005A4F19">
      <w:pPr>
        <w:pStyle w:val="affff4"/>
      </w:pPr>
      <w:r w:rsidRPr="005A4F19">
        <w:t xml:space="preserve">        $query ="UPDATE review SET book_author = '$book_author</w:t>
      </w:r>
      <w:proofErr w:type="gramStart"/>
      <w:r w:rsidRPr="005A4F19">
        <w:t>',book</w:t>
      </w:r>
      <w:proofErr w:type="gramEnd"/>
      <w:r w:rsidRPr="005A4F19">
        <w:t>_name = '$book_name', date_publication = NOW(), review = '$review', id_genre = '$zhanr' WHERE id = $id_review";</w:t>
      </w:r>
    </w:p>
    <w:p w:rsidR="005A4F19" w:rsidRPr="005A4F19" w:rsidRDefault="005A4F19" w:rsidP="005A4F19">
      <w:pPr>
        <w:pStyle w:val="affff4"/>
      </w:pPr>
      <w:r w:rsidRPr="005A4F19">
        <w:t xml:space="preserve">        $result = mysqli_</w:t>
      </w:r>
      <w:proofErr w:type="gramStart"/>
      <w:r w:rsidRPr="005A4F19">
        <w:t>query(</w:t>
      </w:r>
      <w:proofErr w:type="gramEnd"/>
      <w:r w:rsidRPr="005A4F19">
        <w:t>$link, $query) or die("Ошибка " . mysqli_error($link));</w:t>
      </w:r>
    </w:p>
    <w:p w:rsidR="005A4F19" w:rsidRPr="005A4F19" w:rsidRDefault="00A923D0" w:rsidP="005A4F19">
      <w:pPr>
        <w:pStyle w:val="affff4"/>
      </w:pPr>
      <w:r>
        <w:t xml:space="preserve">        if ($result) {</w:t>
      </w:r>
      <w:r w:rsidR="005A4F19" w:rsidRPr="005A4F19">
        <w:t>//echo "успешно обновленно"; echo "&lt;br&gt;";</w:t>
      </w:r>
    </w:p>
    <w:p w:rsidR="005A4F19" w:rsidRPr="005A4F19" w:rsidRDefault="005A4F19" w:rsidP="005A4F19">
      <w:pPr>
        <w:pStyle w:val="affff4"/>
      </w:pPr>
      <w:r w:rsidRPr="005A4F19">
        <w:t xml:space="preserve">        }</w:t>
      </w:r>
    </w:p>
    <w:p w:rsidR="005A4F19" w:rsidRPr="005A4F19" w:rsidRDefault="005A4F19" w:rsidP="005A4F19">
      <w:pPr>
        <w:pStyle w:val="affff4"/>
      </w:pPr>
      <w:r w:rsidRPr="005A4F19">
        <w:t xml:space="preserve">    //добавление фото на сервер </w:t>
      </w:r>
    </w:p>
    <w:p w:rsidR="005A4F19" w:rsidRPr="005A4F19" w:rsidRDefault="005A4F19" w:rsidP="005A4F19">
      <w:pPr>
        <w:pStyle w:val="affff4"/>
      </w:pPr>
      <w:r w:rsidRPr="005A4F19">
        <w:t xml:space="preserve">        if(isset($_FILES['photo']) &amp;</w:t>
      </w:r>
      <w:proofErr w:type="gramStart"/>
      <w:r w:rsidRPr="005A4F19">
        <w:t>&amp; !empty</w:t>
      </w:r>
      <w:proofErr w:type="gramEnd"/>
      <w:r w:rsidRPr="005A4F19">
        <w:t>($_FILES['photo']['name'][0])){</w:t>
      </w:r>
    </w:p>
    <w:p w:rsidR="005A4F19" w:rsidRPr="005A4F19" w:rsidRDefault="005A4F19" w:rsidP="005A4F19">
      <w:pPr>
        <w:pStyle w:val="affff4"/>
      </w:pPr>
      <w:r w:rsidRPr="005A4F19">
        <w:t xml:space="preserve">            //echo $_FILES['file</w:t>
      </w:r>
      <w:proofErr w:type="gramStart"/>
      <w:r w:rsidRPr="005A4F19">
        <w:t>'][</w:t>
      </w:r>
      <w:proofErr w:type="gramEnd"/>
      <w:r w:rsidRPr="005A4F19">
        <w:t>'name'][0];</w:t>
      </w:r>
    </w:p>
    <w:p w:rsidR="005A4F19" w:rsidRPr="005A4F19" w:rsidRDefault="005A4F19" w:rsidP="005A4F19">
      <w:pPr>
        <w:pStyle w:val="affff4"/>
      </w:pPr>
      <w:r w:rsidRPr="005A4F19">
        <w:t xml:space="preserve">        $img = 'null';</w:t>
      </w:r>
    </w:p>
    <w:p w:rsidR="005A4F19" w:rsidRPr="005A4F19" w:rsidRDefault="005A4F19" w:rsidP="005A4F19">
      <w:pPr>
        <w:pStyle w:val="affff4"/>
      </w:pPr>
      <w:r w:rsidRPr="005A4F19">
        <w:t xml:space="preserve">        // Название &lt;input type="file"&gt;</w:t>
      </w:r>
    </w:p>
    <w:p w:rsidR="005A4F19" w:rsidRPr="005A4F19" w:rsidRDefault="005A4F19" w:rsidP="005A4F19">
      <w:pPr>
        <w:pStyle w:val="affff4"/>
      </w:pPr>
      <w:r w:rsidRPr="005A4F19">
        <w:t xml:space="preserve">        $input_name = 'photo';</w:t>
      </w:r>
    </w:p>
    <w:p w:rsidR="005A4F19" w:rsidRPr="002755E5" w:rsidRDefault="005A4F19" w:rsidP="005A4F19">
      <w:pPr>
        <w:pStyle w:val="affff4"/>
        <w:rPr>
          <w:lang w:val="ru-RU"/>
        </w:rPr>
      </w:pPr>
      <w:r w:rsidRPr="005A4F19">
        <w:t xml:space="preserve">         </w:t>
      </w:r>
      <w:r w:rsidRPr="002755E5">
        <w:rPr>
          <w:lang w:val="ru-RU"/>
        </w:rPr>
        <w:t>// Директория куда будут загружаться файлы.</w:t>
      </w:r>
    </w:p>
    <w:p w:rsidR="005A4F19" w:rsidRPr="005A4F19" w:rsidRDefault="005A4F19" w:rsidP="005A4F19">
      <w:pPr>
        <w:pStyle w:val="affff4"/>
      </w:pPr>
      <w:r w:rsidRPr="002755E5">
        <w:rPr>
          <w:lang w:val="ru-RU"/>
        </w:rPr>
        <w:t xml:space="preserve">        </w:t>
      </w:r>
      <w:r w:rsidRPr="005A4F19">
        <w:t>$pat = '/images/photo_review/';</w:t>
      </w:r>
    </w:p>
    <w:p w:rsidR="005A4F19" w:rsidRPr="005A4F19" w:rsidRDefault="005A4F19" w:rsidP="005A4F19">
      <w:pPr>
        <w:pStyle w:val="affff4"/>
      </w:pPr>
      <w:r w:rsidRPr="005A4F19">
        <w:t xml:space="preserve">        $result5 = file_photo($input_</w:t>
      </w:r>
      <w:proofErr w:type="gramStart"/>
      <w:r w:rsidRPr="005A4F19">
        <w:t>name,$</w:t>
      </w:r>
      <w:proofErr w:type="gramEnd"/>
      <w:r w:rsidRPr="005A4F19">
        <w:t>pat);</w:t>
      </w:r>
    </w:p>
    <w:p w:rsidR="005A4F19" w:rsidRPr="005A4F19" w:rsidRDefault="005A4F19" w:rsidP="005A4F19">
      <w:pPr>
        <w:pStyle w:val="affff4"/>
      </w:pPr>
      <w:r w:rsidRPr="005A4F19">
        <w:t xml:space="preserve">        if </w:t>
      </w:r>
      <w:proofErr w:type="gramStart"/>
      <w:r w:rsidRPr="005A4F19">
        <w:t>(!empty</w:t>
      </w:r>
      <w:proofErr w:type="gramEnd"/>
      <w:r w:rsidRPr="005A4F19">
        <w:t>($result5['error'])) {</w:t>
      </w:r>
    </w:p>
    <w:p w:rsidR="005A4F19" w:rsidRPr="005A4F19" w:rsidRDefault="005A4F19" w:rsidP="005A4F19">
      <w:pPr>
        <w:pStyle w:val="affff4"/>
      </w:pPr>
      <w:r w:rsidRPr="005A4F19">
        <w:t xml:space="preserve">          echo "&lt;script&gt; alert('</w:t>
      </w:r>
      <w:proofErr w:type="gramStart"/>
      <w:r w:rsidRPr="005A4F19">
        <w:t>".$</w:t>
      </w:r>
      <w:proofErr w:type="gramEnd"/>
      <w:r w:rsidRPr="005A4F19">
        <w:t xml:space="preserve">result5['error']."'); window.history.back();&lt;/script&gt;"; </w:t>
      </w:r>
    </w:p>
    <w:p w:rsidR="005A4F19" w:rsidRPr="005A4F19" w:rsidRDefault="005A4F19" w:rsidP="005A4F19">
      <w:pPr>
        <w:pStyle w:val="affff4"/>
      </w:pPr>
      <w:r w:rsidRPr="005A4F19">
        <w:t xml:space="preserve">        </w:t>
      </w:r>
      <w:proofErr w:type="gramStart"/>
      <w:r w:rsidRPr="005A4F19">
        <w:t>}else</w:t>
      </w:r>
      <w:proofErr w:type="gramEnd"/>
      <w:r w:rsidRPr="005A4F19">
        <w:t>{</w:t>
      </w:r>
    </w:p>
    <w:p w:rsidR="005A4F19" w:rsidRPr="005A4F19" w:rsidRDefault="005A4F19" w:rsidP="005A4F19">
      <w:pPr>
        <w:pStyle w:val="affff4"/>
      </w:pPr>
      <w:r w:rsidRPr="005A4F19">
        <w:t xml:space="preserve">            //удаляем старые фотки</w:t>
      </w:r>
    </w:p>
    <w:p w:rsidR="005A4F19" w:rsidRPr="005A4F19" w:rsidRDefault="005A4F19" w:rsidP="005A4F19">
      <w:pPr>
        <w:pStyle w:val="affff4"/>
      </w:pPr>
      <w:r w:rsidRPr="005A4F19">
        <w:t xml:space="preserve">            $query2 ="SELECT url_photo_review FROM photo_review WHERE id_review = $id_review ";</w:t>
      </w:r>
      <w:r w:rsidR="00A923D0">
        <w:br w:type="page"/>
      </w:r>
    </w:p>
    <w:p w:rsidR="005A4F19" w:rsidRPr="005A4F19" w:rsidRDefault="005A4F19" w:rsidP="005A4F19">
      <w:pPr>
        <w:pStyle w:val="affff4"/>
      </w:pPr>
      <w:r w:rsidRPr="005A4F19">
        <w:lastRenderedPageBreak/>
        <w:t xml:space="preserve">            $result2 = mysqli_</w:t>
      </w:r>
      <w:proofErr w:type="gramStart"/>
      <w:r w:rsidRPr="005A4F19">
        <w:t>query(</w:t>
      </w:r>
      <w:proofErr w:type="gramEnd"/>
      <w:r w:rsidRPr="005A4F19">
        <w:t>$link, $query2) or die("Ошибка " . mysqli_error($link));</w:t>
      </w:r>
    </w:p>
    <w:p w:rsidR="005A4F19" w:rsidRPr="005A4F19" w:rsidRDefault="005A4F19" w:rsidP="005A4F19">
      <w:pPr>
        <w:pStyle w:val="affff4"/>
      </w:pPr>
      <w:r w:rsidRPr="005A4F19">
        <w:t xml:space="preserve">            if ($result2) {</w:t>
      </w:r>
    </w:p>
    <w:p w:rsidR="005A4F19" w:rsidRPr="005A4F19" w:rsidRDefault="005A4F19" w:rsidP="005A4F19">
      <w:pPr>
        <w:pStyle w:val="affff4"/>
      </w:pPr>
      <w:r w:rsidRPr="005A4F19">
        <w:t xml:space="preserve">                $rows2 = mysqli_num_rows($result2);</w:t>
      </w:r>
    </w:p>
    <w:p w:rsidR="005A4F19" w:rsidRPr="005A4F19" w:rsidRDefault="005A4F19" w:rsidP="005A4F19">
      <w:pPr>
        <w:pStyle w:val="affff4"/>
      </w:pPr>
      <w:r w:rsidRPr="005A4F19">
        <w:t xml:space="preserve">                if ($rows</w:t>
      </w:r>
      <w:proofErr w:type="gramStart"/>
      <w:r w:rsidRPr="005A4F19">
        <w:t>2 !</w:t>
      </w:r>
      <w:proofErr w:type="gramEnd"/>
      <w:r w:rsidRPr="005A4F19">
        <w:t>=0)</w:t>
      </w:r>
    </w:p>
    <w:p w:rsidR="005A4F19" w:rsidRPr="005A4F19" w:rsidRDefault="005A4F19" w:rsidP="005A4F19">
      <w:pPr>
        <w:pStyle w:val="affff4"/>
      </w:pPr>
      <w:r w:rsidRPr="005A4F19">
        <w:t xml:space="preserve">                {</w:t>
      </w:r>
    </w:p>
    <w:p w:rsidR="005A4F19" w:rsidRPr="005A4F19" w:rsidRDefault="005A4F19" w:rsidP="005A4F19">
      <w:pPr>
        <w:pStyle w:val="affff4"/>
      </w:pPr>
      <w:r w:rsidRPr="005A4F19">
        <w:t xml:space="preserve">                    for ($i = </w:t>
      </w:r>
      <w:proofErr w:type="gramStart"/>
      <w:r w:rsidRPr="005A4F19">
        <w:t>0 ;</w:t>
      </w:r>
      <w:proofErr w:type="gramEnd"/>
      <w:r w:rsidRPr="005A4F19">
        <w:t xml:space="preserve"> $i &lt; $rows2 ; ++$i)</w:t>
      </w:r>
    </w:p>
    <w:p w:rsidR="005A4F19" w:rsidRPr="005A4F19" w:rsidRDefault="005A4F19" w:rsidP="005A4F19">
      <w:pPr>
        <w:pStyle w:val="affff4"/>
      </w:pPr>
      <w:r w:rsidRPr="005A4F19">
        <w:t xml:space="preserve">                    {</w:t>
      </w:r>
    </w:p>
    <w:p w:rsidR="005A4F19" w:rsidRPr="005A4F19" w:rsidRDefault="005A4F19" w:rsidP="005A4F19">
      <w:pPr>
        <w:pStyle w:val="affff4"/>
      </w:pPr>
      <w:r w:rsidRPr="005A4F19">
        <w:t xml:space="preserve">                        $row2 = mysqli_fetch_row($result2);</w:t>
      </w:r>
    </w:p>
    <w:p w:rsidR="005A4F19" w:rsidRPr="005A4F19" w:rsidRDefault="005A4F19" w:rsidP="005A4F19">
      <w:pPr>
        <w:pStyle w:val="affff4"/>
      </w:pPr>
      <w:r w:rsidRPr="005A4F19">
        <w:t xml:space="preserve">                        //echo $row2[0]; echo "&lt;br&gt;";</w:t>
      </w:r>
    </w:p>
    <w:p w:rsidR="005A4F19" w:rsidRPr="005A4F19" w:rsidRDefault="005A4F19" w:rsidP="005A4F19">
      <w:pPr>
        <w:pStyle w:val="affff4"/>
      </w:pPr>
      <w:r w:rsidRPr="005A4F19">
        <w:t xml:space="preserve">                        unlink($row2[0]);</w:t>
      </w:r>
    </w:p>
    <w:p w:rsidR="005A4F19" w:rsidRPr="005A4F19" w:rsidRDefault="005A4F19" w:rsidP="005A4F19">
      <w:pPr>
        <w:pStyle w:val="affff4"/>
      </w:pPr>
      <w:r w:rsidRPr="005A4F19">
        <w:t xml:space="preserve">                    }</w:t>
      </w:r>
    </w:p>
    <w:p w:rsidR="005A4F19" w:rsidRPr="005A4F19" w:rsidRDefault="005A4F19" w:rsidP="005A4F19">
      <w:pPr>
        <w:pStyle w:val="affff4"/>
      </w:pPr>
      <w:r w:rsidRPr="005A4F19">
        <w:t xml:space="preserve">                }</w:t>
      </w:r>
    </w:p>
    <w:p w:rsidR="005A4F19" w:rsidRPr="005A4F19" w:rsidRDefault="005A4F19" w:rsidP="005A4F19">
      <w:pPr>
        <w:pStyle w:val="affff4"/>
      </w:pPr>
      <w:r w:rsidRPr="005A4F19">
        <w:t xml:space="preserve">            }</w:t>
      </w:r>
    </w:p>
    <w:p w:rsidR="005A4F19" w:rsidRPr="005A4F19" w:rsidRDefault="005A4F19" w:rsidP="005A4F19">
      <w:pPr>
        <w:pStyle w:val="affff4"/>
      </w:pPr>
      <w:r w:rsidRPr="005A4F19">
        <w:t xml:space="preserve">            $query3 ="DELETE FROM photo_review WHERE id_review = $id_review ";</w:t>
      </w:r>
    </w:p>
    <w:p w:rsidR="005A4F19" w:rsidRPr="005A4F19" w:rsidRDefault="005A4F19" w:rsidP="005A4F19">
      <w:pPr>
        <w:pStyle w:val="affff4"/>
      </w:pPr>
      <w:r w:rsidRPr="005A4F19">
        <w:t xml:space="preserve">            $result3 = mysqli_</w:t>
      </w:r>
      <w:proofErr w:type="gramStart"/>
      <w:r w:rsidRPr="005A4F19">
        <w:t>query(</w:t>
      </w:r>
      <w:proofErr w:type="gramEnd"/>
      <w:r w:rsidRPr="005A4F19">
        <w:t>$link, $query3) or die("Ошибка " . mysqli_error($link));</w:t>
      </w:r>
    </w:p>
    <w:p w:rsidR="005A4F19" w:rsidRPr="005A4F19" w:rsidRDefault="005A4F19" w:rsidP="005A4F19">
      <w:pPr>
        <w:pStyle w:val="affff4"/>
      </w:pPr>
      <w:r w:rsidRPr="005A4F19">
        <w:t xml:space="preserve">                foreach ($result5['name'] as $key =&gt; $value) {</w:t>
      </w:r>
    </w:p>
    <w:p w:rsidR="005A4F19" w:rsidRPr="005A4F19" w:rsidRDefault="005A4F19" w:rsidP="005A4F19">
      <w:pPr>
        <w:pStyle w:val="affff4"/>
      </w:pPr>
      <w:r w:rsidRPr="005A4F19">
        <w:t xml:space="preserve">                    $img = 'images/photo_review/</w:t>
      </w:r>
      <w:proofErr w:type="gramStart"/>
      <w:r w:rsidRPr="005A4F19">
        <w:t>'.$</w:t>
      </w:r>
      <w:proofErr w:type="gramEnd"/>
      <w:r w:rsidRPr="005A4F19">
        <w:t>value;</w:t>
      </w:r>
    </w:p>
    <w:p w:rsidR="005A4F19" w:rsidRPr="005A4F19" w:rsidRDefault="005A4F19" w:rsidP="005A4F19">
      <w:pPr>
        <w:pStyle w:val="affff4"/>
      </w:pPr>
      <w:r w:rsidRPr="005A4F19">
        <w:t xml:space="preserve">                    $query ="INSERT INTO photo_</w:t>
      </w:r>
      <w:proofErr w:type="gramStart"/>
      <w:r w:rsidRPr="005A4F19">
        <w:t>review(</w:t>
      </w:r>
      <w:proofErr w:type="gramEnd"/>
      <w:r w:rsidRPr="005A4F19">
        <w:t>`id_review`, `url_photo_review`, `alt`) VALUES ('$id_review', ' $img', '$alt' )";</w:t>
      </w:r>
    </w:p>
    <w:p w:rsidR="005A4F19" w:rsidRPr="005A4F19" w:rsidRDefault="005A4F19" w:rsidP="005A4F19">
      <w:pPr>
        <w:pStyle w:val="affff4"/>
      </w:pPr>
      <w:r w:rsidRPr="005A4F19">
        <w:t xml:space="preserve">                    $result = mysqli_</w:t>
      </w:r>
      <w:proofErr w:type="gramStart"/>
      <w:r w:rsidRPr="005A4F19">
        <w:t>query(</w:t>
      </w:r>
      <w:proofErr w:type="gramEnd"/>
      <w:r w:rsidRPr="005A4F19">
        <w:t>$link, $query) or die("Ошибка " . mysqli_error($link));</w:t>
      </w:r>
    </w:p>
    <w:p w:rsidR="005A4F19" w:rsidRPr="005A4F19" w:rsidRDefault="005A4F19" w:rsidP="005A4F19">
      <w:pPr>
        <w:pStyle w:val="affff4"/>
      </w:pPr>
      <w:r w:rsidRPr="005A4F19">
        <w:t xml:space="preserve">                }</w:t>
      </w:r>
    </w:p>
    <w:p w:rsidR="005A4F19" w:rsidRPr="005A4F19" w:rsidRDefault="005A4F19" w:rsidP="005A4F19">
      <w:pPr>
        <w:pStyle w:val="affff4"/>
      </w:pPr>
      <w:r w:rsidRPr="005A4F19">
        <w:t xml:space="preserve">            </w:t>
      </w:r>
    </w:p>
    <w:p w:rsidR="005A4F19" w:rsidRPr="005A4F19" w:rsidRDefault="005A4F19" w:rsidP="005A4F19">
      <w:pPr>
        <w:pStyle w:val="affff4"/>
      </w:pPr>
      <w:r w:rsidRPr="005A4F19">
        <w:t xml:space="preserve">        }</w:t>
      </w:r>
    </w:p>
    <w:p w:rsidR="005A4F19" w:rsidRDefault="00965DD2" w:rsidP="005A4F19">
      <w:pPr>
        <w:pStyle w:val="affff4"/>
      </w:pPr>
      <w:r>
        <w:t xml:space="preserve">    </w:t>
      </w:r>
      <w:proofErr w:type="gramStart"/>
      <w:r>
        <w:t>}</w:t>
      </w:r>
      <w:r w:rsidR="005A4F19" w:rsidRPr="005A4F19">
        <w:t>header</w:t>
      </w:r>
      <w:proofErr w:type="gramEnd"/>
      <w:r w:rsidR="005A4F19" w:rsidRPr="005A4F19">
        <w:t>(</w:t>
      </w:r>
      <w:r>
        <w:t xml:space="preserve">'Location: /vse_recenzii.php');} </w:t>
      </w:r>
      <w:r w:rsidR="005A4F19" w:rsidRPr="005A4F19">
        <w:t>?&gt;</w:t>
      </w:r>
    </w:p>
    <w:p w:rsidR="00965DD2" w:rsidRDefault="00965DD2" w:rsidP="00965DD2">
      <w:pPr>
        <w:tabs>
          <w:tab w:val="left" w:pos="567"/>
          <w:tab w:val="left" w:pos="1134"/>
          <w:tab w:val="left" w:pos="1701"/>
        </w:tabs>
        <w:spacing w:before="280" w:after="280" w:line="228" w:lineRule="auto"/>
        <w:ind w:firstLine="0"/>
        <w:jc w:val="center"/>
        <w:rPr>
          <w:spacing w:val="-6"/>
          <w:lang w:val="en-US"/>
        </w:rPr>
      </w:pPr>
      <w:r>
        <w:rPr>
          <w:spacing w:val="-6"/>
        </w:rPr>
        <w:t>Листинг</w:t>
      </w:r>
      <w:r w:rsidRPr="00965DD2">
        <w:rPr>
          <w:spacing w:val="-6"/>
          <w:lang w:val="en-US"/>
        </w:rPr>
        <w:t xml:space="preserve"> </w:t>
      </w:r>
      <w:r>
        <w:rPr>
          <w:spacing w:val="-6"/>
        </w:rPr>
        <w:t>А</w:t>
      </w:r>
      <w:r w:rsidRPr="00965DD2">
        <w:rPr>
          <w:spacing w:val="-6"/>
          <w:lang w:val="en-US"/>
        </w:rPr>
        <w:t xml:space="preserve">.6 – </w:t>
      </w:r>
      <w:r>
        <w:rPr>
          <w:spacing w:val="-6"/>
        </w:rPr>
        <w:t>Программный</w:t>
      </w:r>
      <w:r w:rsidRPr="00965DD2">
        <w:rPr>
          <w:spacing w:val="-6"/>
          <w:lang w:val="en-US"/>
        </w:rPr>
        <w:t xml:space="preserve"> </w:t>
      </w:r>
      <w:r>
        <w:rPr>
          <w:spacing w:val="-6"/>
        </w:rPr>
        <w:t>код</w:t>
      </w:r>
      <w:r w:rsidRPr="00965DD2">
        <w:rPr>
          <w:spacing w:val="-6"/>
          <w:lang w:val="en-US"/>
        </w:rPr>
        <w:t xml:space="preserve"> </w:t>
      </w:r>
      <w:r>
        <w:rPr>
          <w:spacing w:val="-6"/>
        </w:rPr>
        <w:t>файла</w:t>
      </w:r>
      <w:r w:rsidRPr="00965DD2">
        <w:rPr>
          <w:spacing w:val="-6"/>
          <w:lang w:val="en-US"/>
        </w:rPr>
        <w:t xml:space="preserve"> modul_redactirovat-recenziyu.php</w:t>
      </w:r>
    </w:p>
    <w:p w:rsidR="00D84BBF" w:rsidRDefault="00D84BBF" w:rsidP="00D84BBF">
      <w:pPr>
        <w:pStyle w:val="affff4"/>
      </w:pPr>
      <w:proofErr w:type="gramStart"/>
      <w:r>
        <w:t>&lt;?php</w:t>
      </w:r>
      <w:proofErr w:type="gramEnd"/>
      <w:r>
        <w:t xml:space="preserve"> session_start();?&gt;</w:t>
      </w:r>
    </w:p>
    <w:p w:rsidR="00D84BBF" w:rsidRDefault="00D84BBF" w:rsidP="00D84BBF">
      <w:pPr>
        <w:pStyle w:val="affff4"/>
      </w:pPr>
      <w:proofErr w:type="gramStart"/>
      <w:r>
        <w:t>&lt;?php</w:t>
      </w:r>
      <w:proofErr w:type="gramEnd"/>
    </w:p>
    <w:p w:rsidR="00D84BBF" w:rsidRDefault="00D84BBF" w:rsidP="00D84BBF">
      <w:pPr>
        <w:pStyle w:val="affff4"/>
      </w:pPr>
      <w:r>
        <w:t xml:space="preserve">    include ('db.php');</w:t>
      </w:r>
    </w:p>
    <w:p w:rsidR="00D84BBF" w:rsidRDefault="00D84BBF" w:rsidP="00D84BBF">
      <w:pPr>
        <w:pStyle w:val="affff4"/>
      </w:pPr>
      <w:r>
        <w:t xml:space="preserve">    include "functions.php";</w:t>
      </w:r>
    </w:p>
    <w:p w:rsidR="00D84BBF" w:rsidRDefault="00D84BBF" w:rsidP="00D84BBF">
      <w:pPr>
        <w:pStyle w:val="affff4"/>
      </w:pPr>
      <w:r>
        <w:t xml:space="preserve">    $user_id=$_SESSION['user_id'];</w:t>
      </w:r>
    </w:p>
    <w:p w:rsidR="00D84BBF" w:rsidRDefault="00D84BBF" w:rsidP="00D84BBF">
      <w:pPr>
        <w:pStyle w:val="affff4"/>
      </w:pPr>
      <w:r>
        <w:t xml:space="preserve">    if (isset($_POST['book_author'])) </w:t>
      </w:r>
      <w:proofErr w:type="gramStart"/>
      <w:r>
        <w:t>{ $</w:t>
      </w:r>
      <w:proofErr w:type="gramEnd"/>
      <w:r>
        <w:t>book_author = $_POST['book_author']; if ($book_author</w:t>
      </w:r>
      <w:r w:rsidR="009A445F">
        <w:t xml:space="preserve"> == '') { unset($book_author);}</w:t>
      </w:r>
      <w:r>
        <w:t>}</w:t>
      </w:r>
    </w:p>
    <w:p w:rsidR="00D84BBF" w:rsidRDefault="00D84BBF" w:rsidP="00D84BBF">
      <w:pPr>
        <w:pStyle w:val="affff4"/>
      </w:pPr>
      <w:r>
        <w:t xml:space="preserve">    if (isset($_POST['id'])) </w:t>
      </w:r>
      <w:proofErr w:type="gramStart"/>
      <w:r>
        <w:t>{ $</w:t>
      </w:r>
      <w:proofErr w:type="gramEnd"/>
      <w:r>
        <w:t>id = $_POST['id']; if ($id == '') { unset($id);} }</w:t>
      </w:r>
    </w:p>
    <w:p w:rsidR="00D84BBF" w:rsidRDefault="00D84BBF" w:rsidP="00D84BBF">
      <w:pPr>
        <w:pStyle w:val="affff4"/>
      </w:pPr>
      <w:r>
        <w:t xml:space="preserve">    </w:t>
      </w:r>
      <w:r w:rsidR="009A445F">
        <w:t>if (isset($_POST['book_name']</w:t>
      </w:r>
      <w:proofErr w:type="gramStart"/>
      <w:r w:rsidR="009A445F">
        <w:t>))</w:t>
      </w:r>
      <w:r>
        <w:t>{</w:t>
      </w:r>
      <w:proofErr w:type="gramEnd"/>
      <w:r>
        <w:t xml:space="preserve"> $book_name = $_POST['book_name']; if ($book_name == '') { unset($book_name);} }</w:t>
      </w:r>
    </w:p>
    <w:p w:rsidR="00D84BBF" w:rsidRDefault="00D84BBF" w:rsidP="00D84BBF">
      <w:pPr>
        <w:pStyle w:val="affff4"/>
      </w:pPr>
      <w:r>
        <w:t xml:space="preserve">    if (isset($_POST['zhanr'])) </w:t>
      </w:r>
      <w:proofErr w:type="gramStart"/>
      <w:r>
        <w:t>{ $</w:t>
      </w:r>
      <w:proofErr w:type="gramEnd"/>
      <w:r>
        <w:t>zhanr = $_POST['zhanr']; if ($zhanr == '') { unset($zhanr);} }</w:t>
      </w:r>
    </w:p>
    <w:p w:rsidR="00D84BBF" w:rsidRDefault="00D84BBF" w:rsidP="00D84BBF">
      <w:pPr>
        <w:pStyle w:val="affff4"/>
      </w:pPr>
      <w:r>
        <w:t xml:space="preserve">    if (isset($_POST['gorod'])) </w:t>
      </w:r>
      <w:proofErr w:type="gramStart"/>
      <w:r>
        <w:t>{ $</w:t>
      </w:r>
      <w:proofErr w:type="gramEnd"/>
      <w:r>
        <w:t>gorod = $_POST['gorod']; if ($gorod == '') { unset($gorod);} }</w:t>
      </w:r>
    </w:p>
    <w:p w:rsidR="00D84BBF" w:rsidRDefault="00D84BBF" w:rsidP="00D84BBF">
      <w:pPr>
        <w:pStyle w:val="affff4"/>
      </w:pPr>
      <w:r>
        <w:t xml:space="preserve">    if (isset($_POST['notice'])) </w:t>
      </w:r>
      <w:proofErr w:type="gramStart"/>
      <w:r>
        <w:t>{ $</w:t>
      </w:r>
      <w:proofErr w:type="gramEnd"/>
      <w:r>
        <w:t>notice = $_POST['notice']; if ($notice == '') { unset($notice);} }</w:t>
      </w:r>
    </w:p>
    <w:p w:rsidR="00D84BBF" w:rsidRDefault="00D84BBF" w:rsidP="00D84BBF">
      <w:pPr>
        <w:pStyle w:val="affff4"/>
      </w:pPr>
      <w:r>
        <w:t xml:space="preserve">    if </w:t>
      </w:r>
      <w:r w:rsidR="009A445F">
        <w:t>(isset($_POST['book_quality']</w:t>
      </w:r>
      <w:proofErr w:type="gramStart"/>
      <w:r w:rsidR="009A445F">
        <w:t>))</w:t>
      </w:r>
      <w:r>
        <w:t>{</w:t>
      </w:r>
      <w:proofErr w:type="gramEnd"/>
      <w:r>
        <w:t xml:space="preserve"> $book_quality = $_POST['book_quality']; if ($book_quality ==</w:t>
      </w:r>
      <w:r w:rsidR="009A445F">
        <w:t xml:space="preserve"> ''){ unset($book_quality);} }</w:t>
      </w:r>
      <w:r w:rsidR="009A445F" w:rsidRPr="009A445F">
        <w:t xml:space="preserve">  </w:t>
      </w:r>
      <w:r>
        <w:t>if(isset($_POST['submit'])){</w:t>
      </w:r>
      <w:r w:rsidR="009A445F" w:rsidRPr="009A445F">
        <w:t xml:space="preserve"> </w:t>
      </w:r>
    </w:p>
    <w:p w:rsidR="00D84BBF" w:rsidRDefault="00D84BBF" w:rsidP="00D84BBF">
      <w:pPr>
        <w:pStyle w:val="affff4"/>
      </w:pPr>
      <w:r>
        <w:t xml:space="preserve">        $query ="UPDATE interchange SET book_author = '$book_author', book_name = '$book_name', id_genre = '$zhanr', id_city = '$gorod', notice = '$notice', book_quality = '$book_quality', id_visibility = 1  WHERE id = $id AND id_user =  $user_id ";</w:t>
      </w:r>
      <w:r w:rsidR="009A445F">
        <w:br w:type="page"/>
      </w:r>
    </w:p>
    <w:p w:rsidR="00D84BBF" w:rsidRDefault="00D84BBF" w:rsidP="00D84BBF">
      <w:pPr>
        <w:pStyle w:val="affff4"/>
      </w:pPr>
      <w:r>
        <w:lastRenderedPageBreak/>
        <w:t xml:space="preserve">        $result = mysqli_</w:t>
      </w:r>
      <w:proofErr w:type="gramStart"/>
      <w:r>
        <w:t>query(</w:t>
      </w:r>
      <w:proofErr w:type="gramEnd"/>
      <w:r>
        <w:t>$link, $query) or die("Ошибка " . mysqli_error($link));</w:t>
      </w:r>
      <w:r w:rsidR="009A445F" w:rsidRPr="009A445F">
        <w:t xml:space="preserve"> </w:t>
      </w:r>
    </w:p>
    <w:p w:rsidR="00D84BBF" w:rsidRDefault="00D84BBF" w:rsidP="00D84BBF">
      <w:pPr>
        <w:pStyle w:val="affff4"/>
      </w:pPr>
      <w:r>
        <w:t xml:space="preserve">        if(isset($_FILES['file']) &amp;</w:t>
      </w:r>
      <w:proofErr w:type="gramStart"/>
      <w:r>
        <w:t>&amp; !empty</w:t>
      </w:r>
      <w:proofErr w:type="gramEnd"/>
      <w:r>
        <w:t>($_FILES['file']['name'][0])){</w:t>
      </w:r>
    </w:p>
    <w:p w:rsidR="00D84BBF" w:rsidRDefault="00D84BBF" w:rsidP="00D84BBF">
      <w:pPr>
        <w:pStyle w:val="affff4"/>
      </w:pPr>
      <w:r>
        <w:t xml:space="preserve">        $img = 'null';</w:t>
      </w:r>
    </w:p>
    <w:p w:rsidR="00D84BBF" w:rsidRDefault="00D84BBF" w:rsidP="00D84BBF">
      <w:pPr>
        <w:pStyle w:val="affff4"/>
      </w:pPr>
      <w:r>
        <w:t xml:space="preserve">        $input_name = 'file';</w:t>
      </w:r>
      <w:r w:rsidR="009A445F" w:rsidRPr="009A445F">
        <w:t xml:space="preserve"> </w:t>
      </w:r>
    </w:p>
    <w:p w:rsidR="00D84BBF" w:rsidRDefault="00D84BBF" w:rsidP="00D84BBF">
      <w:pPr>
        <w:pStyle w:val="affff4"/>
      </w:pPr>
      <w:r>
        <w:t xml:space="preserve">        $pat = '/images/photo_interchange/';</w:t>
      </w:r>
    </w:p>
    <w:p w:rsidR="00D84BBF" w:rsidRDefault="00D84BBF" w:rsidP="00D84BBF">
      <w:pPr>
        <w:pStyle w:val="affff4"/>
      </w:pPr>
      <w:r>
        <w:t xml:space="preserve">        $result5 = file_photo($input_</w:t>
      </w:r>
      <w:proofErr w:type="gramStart"/>
      <w:r>
        <w:t>name,$</w:t>
      </w:r>
      <w:proofErr w:type="gramEnd"/>
      <w:r>
        <w:t>pat);</w:t>
      </w:r>
    </w:p>
    <w:p w:rsidR="00D84BBF" w:rsidRDefault="00D84BBF" w:rsidP="00D84BBF">
      <w:pPr>
        <w:pStyle w:val="affff4"/>
      </w:pPr>
      <w:r>
        <w:t xml:space="preserve">        if </w:t>
      </w:r>
      <w:proofErr w:type="gramStart"/>
      <w:r>
        <w:t>(!empty</w:t>
      </w:r>
      <w:proofErr w:type="gramEnd"/>
      <w:r>
        <w:t>($result5['error'])) {</w:t>
      </w:r>
    </w:p>
    <w:p w:rsidR="00D84BBF" w:rsidRDefault="00D84BBF" w:rsidP="00D84BBF">
      <w:pPr>
        <w:pStyle w:val="affff4"/>
      </w:pPr>
      <w:r>
        <w:t xml:space="preserve">          echo "&lt;script&gt; alert('</w:t>
      </w:r>
      <w:proofErr w:type="gramStart"/>
      <w:r>
        <w:t>".$</w:t>
      </w:r>
      <w:proofErr w:type="gramEnd"/>
      <w:r>
        <w:t xml:space="preserve">result5['error']."'); window.history.back();&lt;/script&gt;"; </w:t>
      </w:r>
    </w:p>
    <w:p w:rsidR="00D84BBF" w:rsidRDefault="00D84BBF" w:rsidP="00D84BBF">
      <w:pPr>
        <w:pStyle w:val="affff4"/>
      </w:pPr>
      <w:r>
        <w:t xml:space="preserve">        </w:t>
      </w:r>
      <w:proofErr w:type="gramStart"/>
      <w:r>
        <w:t>}else</w:t>
      </w:r>
      <w:proofErr w:type="gramEnd"/>
      <w:r>
        <w:t>{</w:t>
      </w:r>
    </w:p>
    <w:p w:rsidR="00D84BBF" w:rsidRDefault="00D84BBF" w:rsidP="00D84BBF">
      <w:pPr>
        <w:pStyle w:val="affff4"/>
      </w:pPr>
      <w:r>
        <w:t xml:space="preserve">            $query2 ="SELECT url_photo FROM photo_interchange WHERE id_interchange = $id ";</w:t>
      </w:r>
    </w:p>
    <w:p w:rsidR="009A445F" w:rsidRDefault="00D84BBF" w:rsidP="009A445F">
      <w:pPr>
        <w:pStyle w:val="affff4"/>
      </w:pPr>
      <w:r>
        <w:t xml:space="preserve">            $result2 = mysqli_</w:t>
      </w:r>
      <w:proofErr w:type="gramStart"/>
      <w:r>
        <w:t>query(</w:t>
      </w:r>
      <w:proofErr w:type="gramEnd"/>
      <w:r>
        <w:t>$link, $query2) or die("Ошибка " . mysqli_error($link));</w:t>
      </w:r>
    </w:p>
    <w:p w:rsidR="00D84BBF" w:rsidRDefault="00D84BBF" w:rsidP="00D84BBF">
      <w:pPr>
        <w:pStyle w:val="affff4"/>
      </w:pPr>
    </w:p>
    <w:p w:rsidR="00D84BBF" w:rsidRDefault="00D84BBF" w:rsidP="00D84BBF">
      <w:pPr>
        <w:pStyle w:val="affff4"/>
      </w:pPr>
      <w:r>
        <w:t xml:space="preserve">            if ($result2) {</w:t>
      </w:r>
    </w:p>
    <w:p w:rsidR="00D84BBF" w:rsidRDefault="00D84BBF" w:rsidP="00D84BBF">
      <w:pPr>
        <w:pStyle w:val="affff4"/>
      </w:pPr>
      <w:r>
        <w:t xml:space="preserve">                $rows2 = mysqli_num_rows($result2);</w:t>
      </w:r>
    </w:p>
    <w:p w:rsidR="00D84BBF" w:rsidRDefault="00D84BBF" w:rsidP="00D84BBF">
      <w:pPr>
        <w:pStyle w:val="affff4"/>
      </w:pPr>
      <w:r>
        <w:t xml:space="preserve">                if ($rows</w:t>
      </w:r>
      <w:proofErr w:type="gramStart"/>
      <w:r>
        <w:t>2 !</w:t>
      </w:r>
      <w:proofErr w:type="gramEnd"/>
      <w:r>
        <w:t>=0)</w:t>
      </w:r>
    </w:p>
    <w:p w:rsidR="00D84BBF" w:rsidRDefault="00D84BBF" w:rsidP="00D84BBF">
      <w:pPr>
        <w:pStyle w:val="affff4"/>
      </w:pPr>
      <w:r>
        <w:t xml:space="preserve">                {</w:t>
      </w:r>
    </w:p>
    <w:p w:rsidR="00D84BBF" w:rsidRDefault="00D84BBF" w:rsidP="00D84BBF">
      <w:pPr>
        <w:pStyle w:val="affff4"/>
      </w:pPr>
      <w:r>
        <w:t xml:space="preserve">                    for ($i = </w:t>
      </w:r>
      <w:proofErr w:type="gramStart"/>
      <w:r>
        <w:t>0 ;</w:t>
      </w:r>
      <w:proofErr w:type="gramEnd"/>
      <w:r>
        <w:t xml:space="preserve"> $i &lt; $rows2 ; ++$i)</w:t>
      </w:r>
    </w:p>
    <w:p w:rsidR="00D84BBF" w:rsidRDefault="00D84BBF" w:rsidP="00D84BBF">
      <w:pPr>
        <w:pStyle w:val="affff4"/>
      </w:pPr>
      <w:r>
        <w:t xml:space="preserve">                    {</w:t>
      </w:r>
    </w:p>
    <w:p w:rsidR="00D84BBF" w:rsidRDefault="00D84BBF" w:rsidP="00D84BBF">
      <w:pPr>
        <w:pStyle w:val="affff4"/>
      </w:pPr>
      <w:r>
        <w:t xml:space="preserve">                        $row2 = mysqli_fetch_row($result2);</w:t>
      </w:r>
    </w:p>
    <w:p w:rsidR="00D84BBF" w:rsidRDefault="00D84BBF" w:rsidP="00D84BBF">
      <w:pPr>
        <w:pStyle w:val="affff4"/>
      </w:pPr>
      <w:r>
        <w:t xml:space="preserve">                        unlink($row2[0]);</w:t>
      </w:r>
    </w:p>
    <w:p w:rsidR="00D84BBF" w:rsidRDefault="00D84BBF" w:rsidP="00D84BBF">
      <w:pPr>
        <w:pStyle w:val="affff4"/>
      </w:pPr>
      <w:r>
        <w:t xml:space="preserve">                    }</w:t>
      </w:r>
    </w:p>
    <w:p w:rsidR="00D84BBF" w:rsidRDefault="00D84BBF" w:rsidP="00D84BBF">
      <w:pPr>
        <w:pStyle w:val="affff4"/>
      </w:pPr>
      <w:r>
        <w:t xml:space="preserve">                }</w:t>
      </w:r>
    </w:p>
    <w:p w:rsidR="00D84BBF" w:rsidRDefault="00D84BBF" w:rsidP="00D84BBF">
      <w:pPr>
        <w:pStyle w:val="affff4"/>
      </w:pPr>
      <w:r>
        <w:t xml:space="preserve">            }</w:t>
      </w:r>
    </w:p>
    <w:p w:rsidR="00D84BBF" w:rsidRDefault="00D84BBF" w:rsidP="00D84BBF">
      <w:pPr>
        <w:pStyle w:val="affff4"/>
      </w:pPr>
      <w:r>
        <w:t xml:space="preserve">            $query3 ="DELETE FROM photo_interchange WHERE id_interchange = $id ";</w:t>
      </w:r>
    </w:p>
    <w:p w:rsidR="00D84BBF" w:rsidRDefault="00D84BBF" w:rsidP="00D84BBF">
      <w:pPr>
        <w:pStyle w:val="affff4"/>
      </w:pPr>
      <w:r>
        <w:t xml:space="preserve">            $result3 = mysqli_</w:t>
      </w:r>
      <w:proofErr w:type="gramStart"/>
      <w:r>
        <w:t>query(</w:t>
      </w:r>
      <w:proofErr w:type="gramEnd"/>
      <w:r>
        <w:t>$link, $query3) or die("Ошибка " . mysqli_error($link));</w:t>
      </w:r>
    </w:p>
    <w:p w:rsidR="00D84BBF" w:rsidRDefault="00D84BBF" w:rsidP="00D84BBF">
      <w:pPr>
        <w:pStyle w:val="affff4"/>
      </w:pPr>
      <w:r>
        <w:t xml:space="preserve">                $main_photo = 1;</w:t>
      </w:r>
    </w:p>
    <w:p w:rsidR="00D84BBF" w:rsidRDefault="00D84BBF" w:rsidP="00D84BBF">
      <w:pPr>
        <w:pStyle w:val="affff4"/>
      </w:pPr>
      <w:r>
        <w:t xml:space="preserve">                foreach ($result5['name'] as $key =&gt; $value) {</w:t>
      </w:r>
    </w:p>
    <w:p w:rsidR="00D84BBF" w:rsidRDefault="00D84BBF" w:rsidP="00D84BBF">
      <w:pPr>
        <w:pStyle w:val="affff4"/>
      </w:pPr>
      <w:r>
        <w:t xml:space="preserve">                    $img = 'images/photo_interchange/</w:t>
      </w:r>
      <w:proofErr w:type="gramStart"/>
      <w:r>
        <w:t>'.$</w:t>
      </w:r>
      <w:proofErr w:type="gramEnd"/>
      <w:r>
        <w:t>value;</w:t>
      </w:r>
    </w:p>
    <w:p w:rsidR="00D84BBF" w:rsidRDefault="00D84BBF" w:rsidP="00D84BBF">
      <w:pPr>
        <w:pStyle w:val="affff4"/>
      </w:pPr>
      <w:r>
        <w:t xml:space="preserve">                    if ($main_photo == 1) {</w:t>
      </w:r>
    </w:p>
    <w:p w:rsidR="00D84BBF" w:rsidRDefault="00D84BBF" w:rsidP="00D84BBF">
      <w:pPr>
        <w:pStyle w:val="affff4"/>
      </w:pPr>
      <w:r>
        <w:t xml:space="preserve">                        $main_photo1 = 1;</w:t>
      </w:r>
    </w:p>
    <w:p w:rsidR="00D84BBF" w:rsidRDefault="00D84BBF" w:rsidP="00D84BBF">
      <w:pPr>
        <w:pStyle w:val="affff4"/>
      </w:pPr>
      <w:r>
        <w:t xml:space="preserve">                    </w:t>
      </w:r>
      <w:proofErr w:type="gramStart"/>
      <w:r>
        <w:t>}else</w:t>
      </w:r>
      <w:proofErr w:type="gramEnd"/>
      <w:r>
        <w:t>{</w:t>
      </w:r>
    </w:p>
    <w:p w:rsidR="00D84BBF" w:rsidRDefault="00D84BBF" w:rsidP="00D84BBF">
      <w:pPr>
        <w:pStyle w:val="affff4"/>
      </w:pPr>
      <w:r>
        <w:t xml:space="preserve">                        $main_photo1 = 0;</w:t>
      </w:r>
    </w:p>
    <w:p w:rsidR="00D84BBF" w:rsidRDefault="00D84BBF" w:rsidP="00D84BBF">
      <w:pPr>
        <w:pStyle w:val="affff4"/>
      </w:pPr>
      <w:r>
        <w:t xml:space="preserve">                    }</w:t>
      </w:r>
    </w:p>
    <w:p w:rsidR="00D84BBF" w:rsidRDefault="00D84BBF" w:rsidP="00D84BBF">
      <w:pPr>
        <w:pStyle w:val="affff4"/>
      </w:pPr>
      <w:r>
        <w:t xml:space="preserve">                    $query ="INSERT INTO photo_</w:t>
      </w:r>
      <w:proofErr w:type="gramStart"/>
      <w:r>
        <w:t>interchange( id</w:t>
      </w:r>
      <w:proofErr w:type="gramEnd"/>
      <w:r>
        <w:t>_interchange, url_photo, main_photo) VALUES ($id, '$img', $main_photo1)";</w:t>
      </w:r>
    </w:p>
    <w:p w:rsidR="00D84BBF" w:rsidRDefault="00D84BBF" w:rsidP="00D84BBF">
      <w:pPr>
        <w:pStyle w:val="affff4"/>
      </w:pPr>
      <w:r>
        <w:t xml:space="preserve">                    $result = mysqli_</w:t>
      </w:r>
      <w:proofErr w:type="gramStart"/>
      <w:r>
        <w:t>query(</w:t>
      </w:r>
      <w:proofErr w:type="gramEnd"/>
      <w:r>
        <w:t>$link, $query) or die("Ошибка " . mysqli_error($link));</w:t>
      </w:r>
    </w:p>
    <w:p w:rsidR="00D84BBF" w:rsidRDefault="00D84BBF" w:rsidP="00D84BBF">
      <w:pPr>
        <w:pStyle w:val="affff4"/>
      </w:pPr>
      <w:r>
        <w:t xml:space="preserve">                    $main_photo =$main_photo+1;</w:t>
      </w:r>
    </w:p>
    <w:p w:rsidR="00D84BBF" w:rsidRDefault="009A445F" w:rsidP="00D84BBF">
      <w:pPr>
        <w:pStyle w:val="affff4"/>
      </w:pPr>
      <w:r>
        <w:t xml:space="preserve">                }</w:t>
      </w:r>
      <w:proofErr w:type="gramStart"/>
      <w:r>
        <w:t>}}</w:t>
      </w:r>
      <w:r w:rsidR="00D84BBF">
        <w:t>head</w:t>
      </w:r>
      <w:r>
        <w:t>er</w:t>
      </w:r>
      <w:proofErr w:type="gramEnd"/>
      <w:r>
        <w:t>('Location: /moi-knigi.php');}</w:t>
      </w:r>
      <w:r w:rsidR="00D84BBF">
        <w:t>?&gt;</w:t>
      </w:r>
    </w:p>
    <w:p w:rsidR="00D84BBF" w:rsidRDefault="00D84BBF" w:rsidP="00D84BBF">
      <w:pPr>
        <w:tabs>
          <w:tab w:val="left" w:pos="567"/>
          <w:tab w:val="left" w:pos="1134"/>
          <w:tab w:val="left" w:pos="1701"/>
        </w:tabs>
        <w:spacing w:before="280" w:after="280" w:line="228" w:lineRule="auto"/>
        <w:ind w:firstLine="0"/>
        <w:jc w:val="center"/>
        <w:rPr>
          <w:spacing w:val="-6"/>
          <w:lang w:val="en-US"/>
        </w:rPr>
      </w:pPr>
      <w:r>
        <w:rPr>
          <w:spacing w:val="-6"/>
        </w:rPr>
        <w:t>Листинг</w:t>
      </w:r>
      <w:r w:rsidRPr="00965DD2">
        <w:rPr>
          <w:spacing w:val="-6"/>
          <w:lang w:val="en-US"/>
        </w:rPr>
        <w:t xml:space="preserve"> </w:t>
      </w:r>
      <w:r>
        <w:rPr>
          <w:spacing w:val="-6"/>
        </w:rPr>
        <w:t>А</w:t>
      </w:r>
      <w:r w:rsidRPr="00965DD2">
        <w:rPr>
          <w:spacing w:val="-6"/>
          <w:lang w:val="en-US"/>
        </w:rPr>
        <w:t>.</w:t>
      </w:r>
      <w:r w:rsidRPr="00D84BBF">
        <w:rPr>
          <w:spacing w:val="-6"/>
          <w:lang w:val="en-US"/>
        </w:rPr>
        <w:t>7</w:t>
      </w:r>
      <w:r w:rsidRPr="00965DD2">
        <w:rPr>
          <w:spacing w:val="-6"/>
          <w:lang w:val="en-US"/>
        </w:rPr>
        <w:t xml:space="preserve"> – </w:t>
      </w:r>
      <w:r>
        <w:rPr>
          <w:spacing w:val="-6"/>
        </w:rPr>
        <w:t>Программный</w:t>
      </w:r>
      <w:r w:rsidRPr="00965DD2">
        <w:rPr>
          <w:spacing w:val="-6"/>
          <w:lang w:val="en-US"/>
        </w:rPr>
        <w:t xml:space="preserve"> </w:t>
      </w:r>
      <w:r>
        <w:rPr>
          <w:spacing w:val="-6"/>
        </w:rPr>
        <w:t>код</w:t>
      </w:r>
      <w:r w:rsidRPr="00965DD2">
        <w:rPr>
          <w:spacing w:val="-6"/>
          <w:lang w:val="en-US"/>
        </w:rPr>
        <w:t xml:space="preserve"> </w:t>
      </w:r>
      <w:r>
        <w:rPr>
          <w:spacing w:val="-6"/>
        </w:rPr>
        <w:t>файла</w:t>
      </w:r>
      <w:r w:rsidRPr="00965DD2">
        <w:rPr>
          <w:spacing w:val="-6"/>
          <w:lang w:val="en-US"/>
        </w:rPr>
        <w:t xml:space="preserve"> </w:t>
      </w:r>
      <w:r w:rsidRPr="00D84BBF">
        <w:rPr>
          <w:spacing w:val="-6"/>
          <w:lang w:val="en-US"/>
        </w:rPr>
        <w:t>modul_redaktirovat-obyavlenie.php</w:t>
      </w:r>
    </w:p>
    <w:p w:rsidR="00D84BBF" w:rsidRDefault="00D84BBF" w:rsidP="00D84BBF">
      <w:pPr>
        <w:pStyle w:val="affff4"/>
      </w:pPr>
      <w:r>
        <w:t xml:space="preserve">function </w:t>
      </w:r>
      <w:proofErr w:type="gramStart"/>
      <w:r>
        <w:t>pagination(</w:t>
      </w:r>
      <w:proofErr w:type="gramEnd"/>
      <w:r>
        <w:t>$query_paginazion, $count_page, $page){</w:t>
      </w:r>
    </w:p>
    <w:p w:rsidR="00D84BBF" w:rsidRDefault="00D84BBF" w:rsidP="00D84BBF">
      <w:pPr>
        <w:pStyle w:val="affff4"/>
      </w:pPr>
      <w:r>
        <w:t xml:space="preserve">  include ('db.php');</w:t>
      </w:r>
    </w:p>
    <w:p w:rsidR="00D84BBF" w:rsidRDefault="00D84BBF" w:rsidP="00D84BBF">
      <w:pPr>
        <w:pStyle w:val="affff4"/>
      </w:pPr>
      <w:r>
        <w:t xml:space="preserve">  $query2 = "SELECT * FROM `interchange`, blocking_user WHERE interchange.id_user = blocking_user.id_user";</w:t>
      </w:r>
    </w:p>
    <w:p w:rsidR="00D84BBF" w:rsidRDefault="00D84BBF" w:rsidP="00D84BBF">
      <w:pPr>
        <w:pStyle w:val="affff4"/>
      </w:pPr>
      <w:r>
        <w:t xml:space="preserve">  $result2 = mysqli_</w:t>
      </w:r>
      <w:proofErr w:type="gramStart"/>
      <w:r>
        <w:t>query(</w:t>
      </w:r>
      <w:proofErr w:type="gramEnd"/>
      <w:r>
        <w:t>$link, $query2) or die("Ошибка " . mysqli_error($link));</w:t>
      </w:r>
      <w:r w:rsidR="003B5C0A" w:rsidRPr="003B5C0A">
        <w:t xml:space="preserve"> </w:t>
      </w:r>
      <w:r w:rsidR="003B5C0A">
        <w:br w:type="page"/>
      </w:r>
    </w:p>
    <w:p w:rsidR="00D84BBF" w:rsidRDefault="00D84BBF" w:rsidP="00D84BBF">
      <w:pPr>
        <w:pStyle w:val="affff4"/>
      </w:pPr>
      <w:r>
        <w:lastRenderedPageBreak/>
        <w:t xml:space="preserve">  if ($result2) {</w:t>
      </w:r>
    </w:p>
    <w:p w:rsidR="00D84BBF" w:rsidRDefault="00D84BBF" w:rsidP="00D84BBF">
      <w:pPr>
        <w:pStyle w:val="affff4"/>
      </w:pPr>
      <w:r>
        <w:t xml:space="preserve">      $rows2 = mysqli_num_rows($result2);</w:t>
      </w:r>
    </w:p>
    <w:p w:rsidR="00D84BBF" w:rsidRDefault="00D84BBF" w:rsidP="00D84BBF">
      <w:pPr>
        <w:pStyle w:val="affff4"/>
      </w:pPr>
      <w:r>
        <w:t xml:space="preserve">      if ($rows2 == 0) {</w:t>
      </w:r>
    </w:p>
    <w:p w:rsidR="00D84BBF" w:rsidRDefault="00D84BBF" w:rsidP="00D84BBF">
      <w:pPr>
        <w:pStyle w:val="affff4"/>
      </w:pPr>
      <w:r>
        <w:t xml:space="preserve">        $query ="</w:t>
      </w:r>
      <w:proofErr w:type="gramStart"/>
      <w:r>
        <w:t>SELECT  COUNT</w:t>
      </w:r>
      <w:proofErr w:type="gramEnd"/>
      <w:r>
        <w:t>(*) FROM interchange WHERE interchange.id_visibility =2".$query_paginazion;</w:t>
      </w:r>
    </w:p>
    <w:p w:rsidR="00D84BBF" w:rsidRDefault="00D84BBF" w:rsidP="00D84BBF">
      <w:pPr>
        <w:pStyle w:val="affff4"/>
      </w:pPr>
      <w:r>
        <w:t xml:space="preserve">      </w:t>
      </w:r>
      <w:proofErr w:type="gramStart"/>
      <w:r>
        <w:t>}else</w:t>
      </w:r>
      <w:proofErr w:type="gramEnd"/>
      <w:r>
        <w:t>{</w:t>
      </w:r>
    </w:p>
    <w:p w:rsidR="00D84BBF" w:rsidRDefault="00D84BBF" w:rsidP="00D84BBF">
      <w:pPr>
        <w:pStyle w:val="affff4"/>
      </w:pPr>
      <w:r>
        <w:t xml:space="preserve">        $query ="</w:t>
      </w:r>
      <w:proofErr w:type="gramStart"/>
      <w:r>
        <w:t>SELECT  COUNT</w:t>
      </w:r>
      <w:proofErr w:type="gramEnd"/>
      <w:r>
        <w:t xml:space="preserve">(*)  FROM interchange </w:t>
      </w:r>
    </w:p>
    <w:p w:rsidR="00D84BBF" w:rsidRDefault="00D84BBF" w:rsidP="00D84BBF">
      <w:pPr>
        <w:pStyle w:val="affff4"/>
      </w:pPr>
      <w:r>
        <w:t xml:space="preserve">          RIGHT JOIN</w:t>
      </w:r>
    </w:p>
    <w:p w:rsidR="00D84BBF" w:rsidRDefault="00D84BBF" w:rsidP="00D84BBF">
      <w:pPr>
        <w:pStyle w:val="affff4"/>
      </w:pPr>
      <w:r>
        <w:t xml:space="preserve">          blocking_user ON interchange.id_</w:t>
      </w:r>
      <w:proofErr w:type="gramStart"/>
      <w:r>
        <w:t>user !</w:t>
      </w:r>
      <w:proofErr w:type="gramEnd"/>
      <w:r>
        <w:t>= blocking_user.id_user</w:t>
      </w:r>
    </w:p>
    <w:p w:rsidR="00D84BBF" w:rsidRDefault="00D84BBF" w:rsidP="00D84BBF">
      <w:pPr>
        <w:pStyle w:val="affff4"/>
      </w:pPr>
      <w:r>
        <w:t xml:space="preserve">          WHERE interchange.id_visibility = 2 </w:t>
      </w:r>
      <w:proofErr w:type="gramStart"/>
      <w:r>
        <w:t>".$</w:t>
      </w:r>
      <w:proofErr w:type="gramEnd"/>
      <w:r>
        <w:t>query_paginazion;</w:t>
      </w:r>
    </w:p>
    <w:p w:rsidR="00D84BBF" w:rsidRDefault="00D84BBF" w:rsidP="00D84BBF">
      <w:pPr>
        <w:pStyle w:val="affff4"/>
      </w:pPr>
      <w:r>
        <w:t xml:space="preserve">      }</w:t>
      </w:r>
    </w:p>
    <w:p w:rsidR="00D84BBF" w:rsidRDefault="00D84BBF" w:rsidP="00D84BBF">
      <w:pPr>
        <w:pStyle w:val="affff4"/>
      </w:pPr>
      <w:r>
        <w:t xml:space="preserve">  }</w:t>
      </w:r>
    </w:p>
    <w:p w:rsidR="00D84BBF" w:rsidRDefault="00D84BBF" w:rsidP="00D84BBF">
      <w:pPr>
        <w:pStyle w:val="affff4"/>
      </w:pPr>
      <w:r>
        <w:t xml:space="preserve">  $result = mysqli_</w:t>
      </w:r>
      <w:proofErr w:type="gramStart"/>
      <w:r>
        <w:t>query(</w:t>
      </w:r>
      <w:proofErr w:type="gramEnd"/>
      <w:r>
        <w:t>$link, $query) or die("Ошибка " . mysqli_error($link));</w:t>
      </w:r>
    </w:p>
    <w:p w:rsidR="00D84BBF" w:rsidRDefault="00D84BBF" w:rsidP="00D84BBF">
      <w:pPr>
        <w:pStyle w:val="affff4"/>
      </w:pPr>
      <w:r>
        <w:t xml:space="preserve">  if ($result) {</w:t>
      </w:r>
    </w:p>
    <w:p w:rsidR="00D84BBF" w:rsidRDefault="00D84BBF" w:rsidP="00D84BBF">
      <w:pPr>
        <w:pStyle w:val="affff4"/>
      </w:pPr>
      <w:r>
        <w:t xml:space="preserve">    $row = mysqli_fetch_row($result);</w:t>
      </w:r>
    </w:p>
    <w:p w:rsidR="00D84BBF" w:rsidRDefault="00D84BBF" w:rsidP="00D84BBF">
      <w:pPr>
        <w:pStyle w:val="affff4"/>
      </w:pPr>
      <w:r>
        <w:t xml:space="preserve">    $count=$</w:t>
      </w:r>
      <w:proofErr w:type="gramStart"/>
      <w:r>
        <w:t>row[</w:t>
      </w:r>
      <w:proofErr w:type="gramEnd"/>
      <w:r>
        <w:t>0];</w:t>
      </w:r>
    </w:p>
    <w:p w:rsidR="00D84BBF" w:rsidRDefault="00D84BBF" w:rsidP="00D84BBF">
      <w:pPr>
        <w:pStyle w:val="affff4"/>
      </w:pPr>
      <w:r>
        <w:t xml:space="preserve">  }</w:t>
      </w:r>
    </w:p>
    <w:p w:rsidR="00D84BBF" w:rsidRDefault="00D84BBF" w:rsidP="00D84BBF">
      <w:pPr>
        <w:pStyle w:val="affff4"/>
      </w:pPr>
      <w:r>
        <w:t xml:space="preserve">  $page_count=ceil($count/$count_page);</w:t>
      </w:r>
    </w:p>
    <w:p w:rsidR="00D84BBF" w:rsidRDefault="00D84BBF" w:rsidP="00D84BBF">
      <w:pPr>
        <w:pStyle w:val="affff4"/>
      </w:pPr>
      <w:r>
        <w:t xml:space="preserve">  </w:t>
      </w:r>
    </w:p>
    <w:p w:rsidR="00D84BBF" w:rsidRDefault="00D84BBF" w:rsidP="00D84BBF">
      <w:pPr>
        <w:pStyle w:val="affff4"/>
      </w:pPr>
      <w:r>
        <w:t xml:space="preserve">  ?&gt;&lt;div class="row"&gt;</w:t>
      </w:r>
    </w:p>
    <w:p w:rsidR="00D84BBF" w:rsidRDefault="00D84BBF" w:rsidP="00D84BBF">
      <w:pPr>
        <w:pStyle w:val="affff4"/>
      </w:pPr>
      <w:r>
        <w:t xml:space="preserve">      &lt;div class="col paginator d-flex justify-content-end "&gt;&lt;?</w:t>
      </w:r>
    </w:p>
    <w:p w:rsidR="00D84BBF" w:rsidRDefault="00D84BBF" w:rsidP="00D84BBF">
      <w:pPr>
        <w:pStyle w:val="affff4"/>
      </w:pPr>
      <w:r>
        <w:t xml:space="preserve">  for ($i=1; $i &lt;=$page_</w:t>
      </w:r>
      <w:proofErr w:type="gramStart"/>
      <w:r>
        <w:t>count ;</w:t>
      </w:r>
      <w:proofErr w:type="gramEnd"/>
      <w:r>
        <w:t xml:space="preserve"> $i++) </w:t>
      </w:r>
    </w:p>
    <w:p w:rsidR="00D84BBF" w:rsidRDefault="00D84BBF" w:rsidP="00D84BBF">
      <w:pPr>
        <w:pStyle w:val="affff4"/>
      </w:pPr>
      <w:r>
        <w:t xml:space="preserve">  { </w:t>
      </w:r>
    </w:p>
    <w:p w:rsidR="00D84BBF" w:rsidRDefault="00D84BBF" w:rsidP="00D84BBF">
      <w:pPr>
        <w:pStyle w:val="affff4"/>
      </w:pPr>
      <w:r>
        <w:t xml:space="preserve">    if ($page == $i) {</w:t>
      </w:r>
    </w:p>
    <w:p w:rsidR="00D84BBF" w:rsidRDefault="00D84BBF" w:rsidP="00D84BBF">
      <w:pPr>
        <w:pStyle w:val="affff4"/>
      </w:pPr>
      <w:r>
        <w:t xml:space="preserve">      ?&gt;&lt;div&gt;&lt;label class="page active_page"&gt;&lt;</w:t>
      </w:r>
      <w:proofErr w:type="gramStart"/>
      <w:r>
        <w:t>input  name</w:t>
      </w:r>
      <w:proofErr w:type="gramEnd"/>
      <w:r>
        <w:t>="page" type="radio" value="&lt;?echo $i;?&gt;" onchange="filter();" checked&gt;&lt;?echo $i;?&gt;&lt;/label&gt;&lt;/div&gt;&lt;?</w:t>
      </w:r>
    </w:p>
    <w:p w:rsidR="00D84BBF" w:rsidRDefault="00D84BBF" w:rsidP="00D84BBF">
      <w:pPr>
        <w:pStyle w:val="affff4"/>
      </w:pPr>
      <w:r>
        <w:t xml:space="preserve">    </w:t>
      </w:r>
      <w:proofErr w:type="gramStart"/>
      <w:r>
        <w:t>}else</w:t>
      </w:r>
      <w:proofErr w:type="gramEnd"/>
      <w:r>
        <w:t>{</w:t>
      </w:r>
    </w:p>
    <w:p w:rsidR="00D84BBF" w:rsidRDefault="00D84BBF" w:rsidP="00D84BBF">
      <w:pPr>
        <w:pStyle w:val="affff4"/>
      </w:pPr>
      <w:r>
        <w:t xml:space="preserve">    ?&gt;&lt;div&gt;&lt;label class="page"&gt;&lt;input name="page" type="radio" value="</w:t>
      </w:r>
      <w:proofErr w:type="gramStart"/>
      <w:r>
        <w:t>&lt;?echo</w:t>
      </w:r>
      <w:proofErr w:type="gramEnd"/>
      <w:r>
        <w:t xml:space="preserve"> $i;?&gt;" onchange="filter();"&gt;&lt;?echo $i;?&gt;&lt;/label&gt;&lt;/div&gt;&lt;?}</w:t>
      </w:r>
    </w:p>
    <w:p w:rsidR="00D84BBF" w:rsidRPr="002755E5" w:rsidRDefault="00D84BBF" w:rsidP="00D84BBF">
      <w:pPr>
        <w:pStyle w:val="affff4"/>
        <w:rPr>
          <w:lang w:val="ru-RU"/>
        </w:rPr>
      </w:pPr>
      <w:r>
        <w:t xml:space="preserve">  </w:t>
      </w:r>
      <w:r w:rsidRPr="002755E5">
        <w:rPr>
          <w:lang w:val="ru-RU"/>
        </w:rPr>
        <w:t>}</w:t>
      </w:r>
    </w:p>
    <w:p w:rsidR="00D84BBF" w:rsidRPr="002755E5" w:rsidRDefault="00D84BBF" w:rsidP="00D84BBF">
      <w:pPr>
        <w:pStyle w:val="affff4"/>
        <w:rPr>
          <w:lang w:val="ru-RU"/>
        </w:rPr>
      </w:pPr>
      <w:r w:rsidRPr="002755E5">
        <w:rPr>
          <w:lang w:val="ru-RU"/>
        </w:rPr>
        <w:t xml:space="preserve">  ?&gt;</w:t>
      </w:r>
    </w:p>
    <w:p w:rsidR="00D84BBF" w:rsidRPr="002755E5" w:rsidRDefault="00D84BBF" w:rsidP="00D84BBF">
      <w:pPr>
        <w:pStyle w:val="affff4"/>
        <w:rPr>
          <w:lang w:val="ru-RU"/>
        </w:rPr>
      </w:pPr>
      <w:r w:rsidRPr="002755E5">
        <w:rPr>
          <w:lang w:val="ru-RU"/>
        </w:rPr>
        <w:t xml:space="preserve">      &lt;/</w:t>
      </w:r>
      <w:r>
        <w:t>div</w:t>
      </w:r>
      <w:r w:rsidRPr="002755E5">
        <w:rPr>
          <w:lang w:val="ru-RU"/>
        </w:rPr>
        <w:t>&gt;</w:t>
      </w:r>
    </w:p>
    <w:p w:rsidR="00D84BBF" w:rsidRPr="002755E5" w:rsidRDefault="00D84BBF" w:rsidP="00D84BBF">
      <w:pPr>
        <w:pStyle w:val="affff4"/>
        <w:rPr>
          <w:lang w:val="ru-RU"/>
        </w:rPr>
      </w:pPr>
      <w:r w:rsidRPr="002755E5">
        <w:rPr>
          <w:lang w:val="ru-RU"/>
        </w:rPr>
        <w:t xml:space="preserve">    &lt;/</w:t>
      </w:r>
      <w:proofErr w:type="gramStart"/>
      <w:r>
        <w:t>div</w:t>
      </w:r>
      <w:r w:rsidRPr="002755E5">
        <w:rPr>
          <w:lang w:val="ru-RU"/>
        </w:rPr>
        <w:t>&gt;&lt;</w:t>
      </w:r>
      <w:proofErr w:type="gramEnd"/>
      <w:r w:rsidRPr="002755E5">
        <w:rPr>
          <w:lang w:val="ru-RU"/>
        </w:rPr>
        <w:t>?</w:t>
      </w:r>
    </w:p>
    <w:p w:rsidR="00D84BBF" w:rsidRPr="002755E5" w:rsidRDefault="00D84BBF" w:rsidP="00D84BBF">
      <w:pPr>
        <w:pStyle w:val="affff4"/>
        <w:rPr>
          <w:lang w:val="ru-RU"/>
        </w:rPr>
      </w:pPr>
      <w:r w:rsidRPr="002755E5">
        <w:rPr>
          <w:lang w:val="ru-RU"/>
        </w:rPr>
        <w:t>}</w:t>
      </w:r>
    </w:p>
    <w:p w:rsidR="00D84BBF" w:rsidRDefault="00D84BBF" w:rsidP="00D84BBF">
      <w:pPr>
        <w:tabs>
          <w:tab w:val="left" w:pos="567"/>
          <w:tab w:val="left" w:pos="1134"/>
          <w:tab w:val="left" w:pos="1701"/>
        </w:tabs>
        <w:spacing w:before="280" w:after="280" w:line="228" w:lineRule="auto"/>
        <w:ind w:firstLine="0"/>
        <w:jc w:val="center"/>
        <w:rPr>
          <w:spacing w:val="-6"/>
        </w:rPr>
      </w:pPr>
      <w:r>
        <w:rPr>
          <w:spacing w:val="-6"/>
        </w:rPr>
        <w:t>Листинг</w:t>
      </w:r>
      <w:r w:rsidRPr="002755E5">
        <w:rPr>
          <w:spacing w:val="-6"/>
        </w:rPr>
        <w:t xml:space="preserve"> </w:t>
      </w:r>
      <w:r>
        <w:rPr>
          <w:spacing w:val="-6"/>
        </w:rPr>
        <w:t>А</w:t>
      </w:r>
      <w:r w:rsidRPr="002755E5">
        <w:rPr>
          <w:spacing w:val="-6"/>
        </w:rPr>
        <w:t xml:space="preserve">.7 – </w:t>
      </w:r>
      <w:r>
        <w:rPr>
          <w:spacing w:val="-6"/>
        </w:rPr>
        <w:t>Программный</w:t>
      </w:r>
      <w:r w:rsidRPr="002755E5">
        <w:rPr>
          <w:spacing w:val="-6"/>
        </w:rPr>
        <w:t xml:space="preserve"> </w:t>
      </w:r>
      <w:r>
        <w:rPr>
          <w:spacing w:val="-6"/>
        </w:rPr>
        <w:t>код</w:t>
      </w:r>
      <w:r w:rsidRPr="002755E5">
        <w:rPr>
          <w:spacing w:val="-6"/>
        </w:rPr>
        <w:t xml:space="preserve"> </w:t>
      </w:r>
      <w:r w:rsidR="00AA3378">
        <w:rPr>
          <w:spacing w:val="-6"/>
        </w:rPr>
        <w:t>пагинации</w:t>
      </w:r>
    </w:p>
    <w:p w:rsidR="00AA3378" w:rsidRDefault="00AA3378" w:rsidP="00AA3378">
      <w:pPr>
        <w:pStyle w:val="affff4"/>
      </w:pPr>
      <w:r>
        <w:t>function glavnaja_</w:t>
      </w:r>
      <w:proofErr w:type="gramStart"/>
      <w:r>
        <w:t>objvlenie(</w:t>
      </w:r>
      <w:proofErr w:type="gramEnd"/>
      <w:r>
        <w:t>){</w:t>
      </w:r>
    </w:p>
    <w:p w:rsidR="00AA3378" w:rsidRDefault="00AA3378" w:rsidP="00AA3378">
      <w:pPr>
        <w:pStyle w:val="affff4"/>
      </w:pPr>
      <w:r>
        <w:t xml:space="preserve">  include ('db.php');</w:t>
      </w:r>
    </w:p>
    <w:p w:rsidR="00AA3378" w:rsidRDefault="00AA3378" w:rsidP="00AA3378">
      <w:pPr>
        <w:pStyle w:val="affff4"/>
      </w:pPr>
      <w:r>
        <w:t xml:space="preserve">  $query ="SELECT interchange.id, </w:t>
      </w:r>
      <w:proofErr w:type="gramStart"/>
      <w:r>
        <w:t>interchange.book</w:t>
      </w:r>
      <w:proofErr w:type="gramEnd"/>
      <w:r>
        <w:t>_author, interchange.book_name, interchange.book_quality, photo_interchange.url_photo, interchange.id_user FROM interchange, photo_interchange WHERE photo_interchange.id_interchange = interchange.id AND photo_interchange.main_photo = 1  AND interchange.id_visibility = 2 ORDER BY interchange.id DESC LIMIT 0,4";</w:t>
      </w:r>
    </w:p>
    <w:p w:rsidR="00AA3378" w:rsidRDefault="00AA3378" w:rsidP="00AA3378">
      <w:pPr>
        <w:pStyle w:val="affff4"/>
      </w:pPr>
      <w:r>
        <w:t xml:space="preserve">  $result = mysqli_</w:t>
      </w:r>
      <w:proofErr w:type="gramStart"/>
      <w:r>
        <w:t>query(</w:t>
      </w:r>
      <w:proofErr w:type="gramEnd"/>
      <w:r>
        <w:t>$link, $query) or die("Ошибка " . mysqli_error($link));</w:t>
      </w:r>
    </w:p>
    <w:p w:rsidR="00AA3378" w:rsidRDefault="00AA3378" w:rsidP="00AA3378">
      <w:pPr>
        <w:pStyle w:val="affff4"/>
      </w:pPr>
      <w:r>
        <w:t xml:space="preserve">   if($</w:t>
      </w:r>
      <w:proofErr w:type="gramStart"/>
      <w:r>
        <w:t>result){</w:t>
      </w:r>
      <w:proofErr w:type="gramEnd"/>
    </w:p>
    <w:p w:rsidR="00AA3378" w:rsidRDefault="00AA3378" w:rsidP="00AA3378">
      <w:pPr>
        <w:pStyle w:val="affff4"/>
      </w:pPr>
      <w:r>
        <w:t xml:space="preserve">      $rows = mysqli_num_rows($result);</w:t>
      </w:r>
    </w:p>
    <w:p w:rsidR="00AA3378" w:rsidRDefault="00AA3378" w:rsidP="00AA3378">
      <w:pPr>
        <w:pStyle w:val="affff4"/>
      </w:pPr>
      <w:r>
        <w:t xml:space="preserve">       for ($i=0; $i &lt; $rows; $i++) { </w:t>
      </w:r>
    </w:p>
    <w:p w:rsidR="00AA3378" w:rsidRDefault="00AA3378" w:rsidP="00AA3378">
      <w:pPr>
        <w:pStyle w:val="affff4"/>
      </w:pPr>
      <w:r>
        <w:t xml:space="preserve">          $row = mysqli_fetch_row($result);</w:t>
      </w:r>
      <w:r w:rsidR="003B5C0A" w:rsidRPr="003B5C0A">
        <w:t xml:space="preserve"> </w:t>
      </w:r>
      <w:r w:rsidR="003B5C0A">
        <w:br w:type="page"/>
      </w:r>
    </w:p>
    <w:p w:rsidR="00AA3378" w:rsidRDefault="00AA3378" w:rsidP="00AA3378">
      <w:pPr>
        <w:pStyle w:val="affff4"/>
      </w:pPr>
      <w:r>
        <w:lastRenderedPageBreak/>
        <w:t xml:space="preserve">            $query2 ="SELECT id_user FROM blocking_user WHERE id_user = '$</w:t>
      </w:r>
      <w:proofErr w:type="gramStart"/>
      <w:r>
        <w:t>row[</w:t>
      </w:r>
      <w:proofErr w:type="gramEnd"/>
      <w:r>
        <w:t>5]'";</w:t>
      </w:r>
    </w:p>
    <w:p w:rsidR="00AA3378" w:rsidRDefault="00AA3378" w:rsidP="00AA3378">
      <w:pPr>
        <w:pStyle w:val="affff4"/>
      </w:pPr>
      <w:r>
        <w:t xml:space="preserve">            $result2 = mysqli_</w:t>
      </w:r>
      <w:proofErr w:type="gramStart"/>
      <w:r>
        <w:t>query(</w:t>
      </w:r>
      <w:proofErr w:type="gramEnd"/>
      <w:r>
        <w:t>$link, $query2) or die("Ошибка " . mysqli_error($link));</w:t>
      </w:r>
    </w:p>
    <w:p w:rsidR="00AA3378" w:rsidRDefault="00AA3378" w:rsidP="00AA3378">
      <w:pPr>
        <w:pStyle w:val="affff4"/>
      </w:pPr>
      <w:r>
        <w:t xml:space="preserve">            if ($result2) {</w:t>
      </w:r>
    </w:p>
    <w:p w:rsidR="00AA3378" w:rsidRDefault="00AA3378" w:rsidP="00AA3378">
      <w:pPr>
        <w:pStyle w:val="affff4"/>
      </w:pPr>
      <w:r>
        <w:t xml:space="preserve">              $rows2 = mysqli_num_rows($result2);</w:t>
      </w:r>
    </w:p>
    <w:p w:rsidR="00AA3378" w:rsidRDefault="00AA3378" w:rsidP="00AA3378">
      <w:pPr>
        <w:pStyle w:val="affff4"/>
      </w:pPr>
      <w:r>
        <w:t xml:space="preserve">              if ($rows2 == 0) {?&gt;</w:t>
      </w:r>
    </w:p>
    <w:p w:rsidR="00AA3378" w:rsidRDefault="00AA3378" w:rsidP="00AA3378">
      <w:pPr>
        <w:pStyle w:val="affff4"/>
      </w:pPr>
      <w:r>
        <w:t xml:space="preserve">                &lt;div class="col-xl-3 col-lg-5 col "&gt;</w:t>
      </w:r>
    </w:p>
    <w:p w:rsidR="00AA3378" w:rsidRDefault="00AA3378" w:rsidP="00AA3378">
      <w:pPr>
        <w:pStyle w:val="affff4"/>
      </w:pPr>
      <w:r>
        <w:t xml:space="preserve">                  &lt;div class="kartochka"&gt;</w:t>
      </w:r>
    </w:p>
    <w:p w:rsidR="00AA3378" w:rsidRDefault="00AA3378" w:rsidP="00AA3378">
      <w:pPr>
        <w:pStyle w:val="affff4"/>
      </w:pPr>
      <w:r>
        <w:t xml:space="preserve">                    &lt;div class="image_index"&gt;</w:t>
      </w:r>
    </w:p>
    <w:p w:rsidR="00AA3378" w:rsidRDefault="00AA3378" w:rsidP="00AA3378">
      <w:pPr>
        <w:pStyle w:val="affff4"/>
      </w:pPr>
      <w:r>
        <w:t xml:space="preserve">                    &lt;a href="</w:t>
      </w:r>
      <w:proofErr w:type="gramStart"/>
      <w:r>
        <w:t>obyavlenie.php?id</w:t>
      </w:r>
      <w:proofErr w:type="gramEnd"/>
      <w:r>
        <w:t>=&lt;?echo $row[0];?&gt;"&gt;&lt;img  width="290" src="&lt;?echo $row[4];?&gt;" /&gt;&lt;/a&gt;</w:t>
      </w:r>
    </w:p>
    <w:p w:rsidR="00AA3378" w:rsidRDefault="00AA3378" w:rsidP="00AA3378">
      <w:pPr>
        <w:pStyle w:val="affff4"/>
      </w:pPr>
      <w:r>
        <w:t xml:space="preserve">                  &lt;/div&gt;</w:t>
      </w:r>
    </w:p>
    <w:p w:rsidR="00AA3378" w:rsidRDefault="00AA3378" w:rsidP="00AA3378">
      <w:pPr>
        <w:pStyle w:val="affff4"/>
      </w:pPr>
      <w:r>
        <w:t xml:space="preserve">                  &lt;div class="rating-result"&gt;&lt;?</w:t>
      </w:r>
    </w:p>
    <w:p w:rsidR="00AA3378" w:rsidRDefault="00AA3378" w:rsidP="00AA3378">
      <w:pPr>
        <w:pStyle w:val="affff4"/>
      </w:pPr>
      <w:r>
        <w:t xml:space="preserve">                    for ($j=0; $j </w:t>
      </w:r>
      <w:proofErr w:type="gramStart"/>
      <w:r>
        <w:t>&lt;  $</w:t>
      </w:r>
      <w:proofErr w:type="gramEnd"/>
      <w:r>
        <w:t xml:space="preserve">row[3]; $j++) { </w:t>
      </w:r>
    </w:p>
    <w:p w:rsidR="00AA3378" w:rsidRDefault="00AA3378" w:rsidP="00AA3378">
      <w:pPr>
        <w:pStyle w:val="affff4"/>
      </w:pPr>
      <w:r>
        <w:t xml:space="preserve">                      ?&gt;&lt;div class="active"&gt;&lt;/div&gt;&lt;?  </w:t>
      </w:r>
    </w:p>
    <w:p w:rsidR="00AA3378" w:rsidRDefault="00AA3378" w:rsidP="00AA3378">
      <w:pPr>
        <w:pStyle w:val="affff4"/>
      </w:pPr>
      <w:r>
        <w:t xml:space="preserve">                    }</w:t>
      </w:r>
    </w:p>
    <w:p w:rsidR="00AA3378" w:rsidRDefault="00AA3378" w:rsidP="00AA3378">
      <w:pPr>
        <w:pStyle w:val="affff4"/>
      </w:pPr>
      <w:r>
        <w:t xml:space="preserve">                    for ($j=0; $j &lt; 5-$</w:t>
      </w:r>
      <w:proofErr w:type="gramStart"/>
      <w:r>
        <w:t>row[</w:t>
      </w:r>
      <w:proofErr w:type="gramEnd"/>
      <w:r>
        <w:t xml:space="preserve">3]; $j++) { </w:t>
      </w:r>
    </w:p>
    <w:p w:rsidR="00AA3378" w:rsidRDefault="00AA3378" w:rsidP="00AA3378">
      <w:pPr>
        <w:pStyle w:val="affff4"/>
      </w:pPr>
      <w:r>
        <w:t xml:space="preserve">                      ?&gt;&lt;div&gt;&lt;/div&gt;&lt;? </w:t>
      </w:r>
    </w:p>
    <w:p w:rsidR="00AA3378" w:rsidRDefault="00AA3378" w:rsidP="00AA3378">
      <w:pPr>
        <w:pStyle w:val="affff4"/>
      </w:pPr>
      <w:r>
        <w:t xml:space="preserve">                    }</w:t>
      </w:r>
    </w:p>
    <w:p w:rsidR="00AA3378" w:rsidRDefault="00AA3378" w:rsidP="00AA3378">
      <w:pPr>
        <w:pStyle w:val="affff4"/>
      </w:pPr>
      <w:r>
        <w:t xml:space="preserve">                    ?&gt;</w:t>
      </w:r>
    </w:p>
    <w:p w:rsidR="00AA3378" w:rsidRDefault="00AA3378" w:rsidP="00AA3378">
      <w:pPr>
        <w:pStyle w:val="affff4"/>
      </w:pPr>
      <w:r>
        <w:t xml:space="preserve">                  &lt;/div&gt;</w:t>
      </w:r>
    </w:p>
    <w:p w:rsidR="00AA3378" w:rsidRDefault="00AA3378" w:rsidP="00AA3378">
      <w:pPr>
        <w:pStyle w:val="affff4"/>
      </w:pPr>
      <w:r>
        <w:t xml:space="preserve">                  &lt;div class="name_book"&gt;</w:t>
      </w:r>
    </w:p>
    <w:p w:rsidR="00AA3378" w:rsidRDefault="00AA3378" w:rsidP="00AA3378">
      <w:pPr>
        <w:pStyle w:val="affff4"/>
      </w:pPr>
      <w:r>
        <w:t xml:space="preserve">                    &lt;p&gt;</w:t>
      </w:r>
      <w:proofErr w:type="gramStart"/>
      <w:r>
        <w:t>&lt;?echo</w:t>
      </w:r>
      <w:proofErr w:type="gramEnd"/>
      <w:r>
        <w:t xml:space="preserve"> $row[2];?&gt;&lt;/p&gt;</w:t>
      </w:r>
    </w:p>
    <w:p w:rsidR="00AA3378" w:rsidRDefault="00AA3378" w:rsidP="00AA3378">
      <w:pPr>
        <w:pStyle w:val="affff4"/>
      </w:pPr>
      <w:r>
        <w:t xml:space="preserve">                  &lt;/div&gt;</w:t>
      </w:r>
    </w:p>
    <w:p w:rsidR="00AA3378" w:rsidRDefault="00AA3378" w:rsidP="00AA3378">
      <w:pPr>
        <w:pStyle w:val="affff4"/>
      </w:pPr>
      <w:r>
        <w:t xml:space="preserve">                  &lt;div class="author_book"&gt;</w:t>
      </w:r>
    </w:p>
    <w:p w:rsidR="00AA3378" w:rsidRDefault="00AA3378" w:rsidP="00AA3378">
      <w:pPr>
        <w:pStyle w:val="affff4"/>
      </w:pPr>
      <w:r>
        <w:t xml:space="preserve">                    &lt;p&gt;</w:t>
      </w:r>
      <w:proofErr w:type="gramStart"/>
      <w:r>
        <w:t>&lt;?echo</w:t>
      </w:r>
      <w:proofErr w:type="gramEnd"/>
      <w:r>
        <w:t xml:space="preserve"> $row[1];?&gt;&lt;/p&gt;</w:t>
      </w:r>
    </w:p>
    <w:p w:rsidR="00AA3378" w:rsidRDefault="00AA3378" w:rsidP="00AA3378">
      <w:pPr>
        <w:pStyle w:val="affff4"/>
      </w:pPr>
      <w:r>
        <w:t xml:space="preserve">                  &lt;/div&gt;</w:t>
      </w:r>
    </w:p>
    <w:p w:rsidR="00AA3378" w:rsidRDefault="00AA3378" w:rsidP="00AA3378">
      <w:pPr>
        <w:pStyle w:val="affff4"/>
      </w:pPr>
      <w:r>
        <w:t xml:space="preserve">                  &lt;/div&gt;</w:t>
      </w:r>
    </w:p>
    <w:p w:rsidR="00AA3378" w:rsidRDefault="00AA3378" w:rsidP="00AA3378">
      <w:pPr>
        <w:pStyle w:val="affff4"/>
      </w:pPr>
      <w:r>
        <w:t xml:space="preserve">                  </w:t>
      </w:r>
    </w:p>
    <w:p w:rsidR="00AA3378" w:rsidRDefault="00AA3378" w:rsidP="00AA3378">
      <w:pPr>
        <w:pStyle w:val="affff4"/>
      </w:pPr>
      <w:r>
        <w:t xml:space="preserve">                &lt;/div&gt;</w:t>
      </w:r>
    </w:p>
    <w:p w:rsidR="00AA3378" w:rsidRDefault="00AA3378" w:rsidP="00AA3378">
      <w:pPr>
        <w:pStyle w:val="affff4"/>
      </w:pPr>
      <w:r>
        <w:t xml:space="preserve">              &lt;?}</w:t>
      </w:r>
    </w:p>
    <w:p w:rsidR="00AA3378" w:rsidRDefault="00AA3378" w:rsidP="00AA3378">
      <w:pPr>
        <w:pStyle w:val="affff4"/>
      </w:pPr>
      <w:r>
        <w:t xml:space="preserve">            }</w:t>
      </w:r>
    </w:p>
    <w:p w:rsidR="00AA3378" w:rsidRDefault="00AA3378" w:rsidP="00AA3378">
      <w:pPr>
        <w:pStyle w:val="affff4"/>
      </w:pPr>
      <w:r>
        <w:t xml:space="preserve">           ?&gt;</w:t>
      </w:r>
    </w:p>
    <w:p w:rsidR="00AA3378" w:rsidRDefault="00AA3378" w:rsidP="00AA3378">
      <w:pPr>
        <w:pStyle w:val="affff4"/>
      </w:pPr>
      <w:r>
        <w:t xml:space="preserve">          </w:t>
      </w:r>
    </w:p>
    <w:p w:rsidR="00AA3378" w:rsidRDefault="00AA3378" w:rsidP="00AA3378">
      <w:pPr>
        <w:pStyle w:val="affff4"/>
      </w:pPr>
      <w:r>
        <w:t xml:space="preserve">        &lt;?}</w:t>
      </w:r>
    </w:p>
    <w:p w:rsidR="00AA3378" w:rsidRDefault="00AA3378" w:rsidP="00AA3378">
      <w:pPr>
        <w:pStyle w:val="affff4"/>
      </w:pPr>
      <w:r>
        <w:t xml:space="preserve">  </w:t>
      </w:r>
      <w:proofErr w:type="gramStart"/>
      <w:r>
        <w:t>}mysqli</w:t>
      </w:r>
      <w:proofErr w:type="gramEnd"/>
      <w:r>
        <w:t>_close($link);</w:t>
      </w:r>
    </w:p>
    <w:p w:rsidR="00AA3378" w:rsidRPr="00ED4FF3" w:rsidRDefault="00AA3378" w:rsidP="00AA3378">
      <w:pPr>
        <w:pStyle w:val="affff4"/>
        <w:rPr>
          <w:lang w:val="ru-RU"/>
        </w:rPr>
      </w:pPr>
      <w:r w:rsidRPr="00ED4FF3">
        <w:rPr>
          <w:lang w:val="ru-RU"/>
        </w:rPr>
        <w:t>}</w:t>
      </w:r>
    </w:p>
    <w:p w:rsidR="00AA3378" w:rsidRDefault="00AA3378" w:rsidP="00AA3378">
      <w:pPr>
        <w:tabs>
          <w:tab w:val="left" w:pos="567"/>
          <w:tab w:val="left" w:pos="1134"/>
          <w:tab w:val="left" w:pos="1701"/>
        </w:tabs>
        <w:spacing w:before="280" w:after="280" w:line="228" w:lineRule="auto"/>
        <w:ind w:firstLine="0"/>
        <w:jc w:val="center"/>
        <w:rPr>
          <w:spacing w:val="-6"/>
        </w:rPr>
      </w:pPr>
      <w:r>
        <w:rPr>
          <w:spacing w:val="-6"/>
        </w:rPr>
        <w:t>Листинг</w:t>
      </w:r>
      <w:r w:rsidRPr="00AA3378">
        <w:rPr>
          <w:spacing w:val="-6"/>
        </w:rPr>
        <w:t xml:space="preserve"> </w:t>
      </w:r>
      <w:r>
        <w:rPr>
          <w:spacing w:val="-6"/>
        </w:rPr>
        <w:t>А</w:t>
      </w:r>
      <w:r w:rsidRPr="00AA3378">
        <w:rPr>
          <w:spacing w:val="-6"/>
        </w:rPr>
        <w:t xml:space="preserve">.8 – </w:t>
      </w:r>
      <w:r>
        <w:rPr>
          <w:spacing w:val="-6"/>
        </w:rPr>
        <w:t>Программный</w:t>
      </w:r>
      <w:r w:rsidRPr="00AA3378">
        <w:rPr>
          <w:spacing w:val="-6"/>
        </w:rPr>
        <w:t xml:space="preserve"> </w:t>
      </w:r>
      <w:r>
        <w:rPr>
          <w:spacing w:val="-6"/>
        </w:rPr>
        <w:t>код</w:t>
      </w:r>
      <w:r w:rsidRPr="00AA3378">
        <w:rPr>
          <w:spacing w:val="-6"/>
        </w:rPr>
        <w:t xml:space="preserve"> </w:t>
      </w:r>
      <w:r w:rsidR="003C5C76">
        <w:rPr>
          <w:spacing w:val="-6"/>
        </w:rPr>
        <w:t>вывода объявлений на главную страницу</w:t>
      </w:r>
    </w:p>
    <w:p w:rsidR="00580804" w:rsidRDefault="00580804" w:rsidP="00580804">
      <w:pPr>
        <w:pStyle w:val="affff4"/>
      </w:pPr>
      <w:r w:rsidRPr="002755E5">
        <w:rPr>
          <w:lang w:val="ru-RU"/>
        </w:rPr>
        <w:t xml:space="preserve">  </w:t>
      </w:r>
      <w:r>
        <w:t>function update_</w:t>
      </w:r>
      <w:proofErr w:type="gramStart"/>
      <w:r>
        <w:t>password(</w:t>
      </w:r>
      <w:proofErr w:type="gramEnd"/>
      <w:r>
        <w:t>$user_id, $old_password, $new_password, $new_password_repeat){</w:t>
      </w:r>
    </w:p>
    <w:p w:rsidR="00580804" w:rsidRDefault="00580804" w:rsidP="00580804">
      <w:pPr>
        <w:pStyle w:val="affff4"/>
      </w:pPr>
      <w:r>
        <w:t xml:space="preserve">    include ('db.php');</w:t>
      </w:r>
    </w:p>
    <w:p w:rsidR="00580804" w:rsidRDefault="00580804" w:rsidP="00580804">
      <w:pPr>
        <w:pStyle w:val="affff4"/>
      </w:pPr>
      <w:r>
        <w:t xml:space="preserve">      if (preg_match("/[A-Za-z0-</w:t>
      </w:r>
      <w:proofErr w:type="gramStart"/>
      <w:r>
        <w:t>9]{</w:t>
      </w:r>
      <w:proofErr w:type="gramEnd"/>
      <w:r>
        <w:t>6,}/", $old_password)) {</w:t>
      </w:r>
    </w:p>
    <w:p w:rsidR="00580804" w:rsidRDefault="00580804" w:rsidP="00580804">
      <w:pPr>
        <w:pStyle w:val="affff4"/>
      </w:pPr>
      <w:r>
        <w:t xml:space="preserve">        if (preg_match("/[A-Za-z0-</w:t>
      </w:r>
      <w:proofErr w:type="gramStart"/>
      <w:r>
        <w:t>9]{</w:t>
      </w:r>
      <w:proofErr w:type="gramEnd"/>
      <w:r>
        <w:t>6,}/", $new_password)) {</w:t>
      </w:r>
    </w:p>
    <w:p w:rsidR="00580804" w:rsidRDefault="00580804" w:rsidP="00580804">
      <w:pPr>
        <w:pStyle w:val="affff4"/>
      </w:pPr>
      <w:r>
        <w:t xml:space="preserve">          $query ="SELECT id, name, surname, email, password, photo, id_city, phone, score, isAdmin FROM user WHERE id='$user_id'";</w:t>
      </w:r>
    </w:p>
    <w:p w:rsidR="00580804" w:rsidRDefault="00580804" w:rsidP="00580804">
      <w:pPr>
        <w:pStyle w:val="affff4"/>
      </w:pPr>
      <w:r>
        <w:t xml:space="preserve">            $result = mysqli_</w:t>
      </w:r>
      <w:proofErr w:type="gramStart"/>
      <w:r>
        <w:t>query(</w:t>
      </w:r>
      <w:proofErr w:type="gramEnd"/>
      <w:r>
        <w:t>$link, $query) or die("Ошибка " . mysqli_error($link));</w:t>
      </w:r>
    </w:p>
    <w:p w:rsidR="00580804" w:rsidRDefault="00580804" w:rsidP="00580804">
      <w:pPr>
        <w:pStyle w:val="affff4"/>
      </w:pPr>
      <w:r>
        <w:t xml:space="preserve">            if ($result) {</w:t>
      </w:r>
    </w:p>
    <w:p w:rsidR="00580804" w:rsidRDefault="00580804" w:rsidP="00580804">
      <w:pPr>
        <w:pStyle w:val="affff4"/>
      </w:pPr>
      <w:r>
        <w:t xml:space="preserve">              $r</w:t>
      </w:r>
      <w:r w:rsidR="003B5C0A">
        <w:t>ow = mysqli_fetch_row($result);</w:t>
      </w:r>
    </w:p>
    <w:p w:rsidR="00580804" w:rsidRDefault="00580804" w:rsidP="00580804">
      <w:pPr>
        <w:pStyle w:val="affff4"/>
      </w:pPr>
      <w:r>
        <w:t xml:space="preserve">                $old_password = stripslashes($old_password);</w:t>
      </w:r>
    </w:p>
    <w:p w:rsidR="00580804" w:rsidRDefault="00580804" w:rsidP="00580804">
      <w:pPr>
        <w:pStyle w:val="affff4"/>
      </w:pPr>
      <w:r>
        <w:t xml:space="preserve">                $old_password = htmlspecialchars($old_password);</w:t>
      </w:r>
    </w:p>
    <w:p w:rsidR="00580804" w:rsidRDefault="00580804" w:rsidP="00580804">
      <w:pPr>
        <w:pStyle w:val="affff4"/>
      </w:pPr>
      <w:r>
        <w:t xml:space="preserve">                $old_password = trim($old_password);</w:t>
      </w:r>
      <w:r w:rsidR="003B5C0A" w:rsidRPr="003B5C0A">
        <w:t xml:space="preserve"> </w:t>
      </w:r>
      <w:r w:rsidR="003B5C0A">
        <w:br w:type="page"/>
      </w:r>
    </w:p>
    <w:p w:rsidR="00580804" w:rsidRDefault="00580804" w:rsidP="00580804">
      <w:pPr>
        <w:pStyle w:val="affff4"/>
      </w:pPr>
      <w:r>
        <w:lastRenderedPageBreak/>
        <w:t xml:space="preserve">                $old_password=md5($old_password);</w:t>
      </w:r>
      <w:r w:rsidR="003B5C0A" w:rsidRPr="003B5C0A">
        <w:t xml:space="preserve"> </w:t>
      </w:r>
    </w:p>
    <w:p w:rsidR="00580804" w:rsidRDefault="00580804" w:rsidP="00580804">
      <w:pPr>
        <w:pStyle w:val="affff4"/>
      </w:pPr>
      <w:r>
        <w:t xml:space="preserve">                $old_</w:t>
      </w:r>
      <w:proofErr w:type="gramStart"/>
      <w:r>
        <w:t>password.=</w:t>
      </w:r>
      <w:proofErr w:type="gramEnd"/>
      <w:r>
        <w:t>"6439081";</w:t>
      </w:r>
    </w:p>
    <w:p w:rsidR="00580804" w:rsidRDefault="00580804" w:rsidP="00580804">
      <w:pPr>
        <w:pStyle w:val="affff4"/>
      </w:pPr>
      <w:r>
        <w:t xml:space="preserve">                $old_password=md5($old_password);</w:t>
      </w:r>
    </w:p>
    <w:p w:rsidR="003B5C0A" w:rsidRDefault="00580804" w:rsidP="003B5C0A">
      <w:pPr>
        <w:pStyle w:val="affff4"/>
      </w:pPr>
      <w:r>
        <w:t xml:space="preserve">                if ($old_password == $</w:t>
      </w:r>
      <w:proofErr w:type="gramStart"/>
      <w:r>
        <w:t>row[</w:t>
      </w:r>
      <w:proofErr w:type="gramEnd"/>
      <w:r>
        <w:t>4] &amp;&amp; $new_password == $new_password_repeat) {</w:t>
      </w:r>
    </w:p>
    <w:p w:rsidR="00580804" w:rsidRDefault="00580804" w:rsidP="00580804">
      <w:pPr>
        <w:pStyle w:val="affff4"/>
      </w:pPr>
    </w:p>
    <w:p w:rsidR="00580804" w:rsidRDefault="00580804" w:rsidP="00580804">
      <w:pPr>
        <w:pStyle w:val="affff4"/>
      </w:pPr>
      <w:r>
        <w:t xml:space="preserve">                  $new_password = stripslashes($new_password);</w:t>
      </w:r>
    </w:p>
    <w:p w:rsidR="00580804" w:rsidRDefault="00580804" w:rsidP="00580804">
      <w:pPr>
        <w:pStyle w:val="affff4"/>
      </w:pPr>
      <w:r>
        <w:t xml:space="preserve">                  $new_password = htmlspecialchars($new_password);</w:t>
      </w:r>
    </w:p>
    <w:p w:rsidR="00580804" w:rsidRDefault="00580804" w:rsidP="00580804">
      <w:pPr>
        <w:pStyle w:val="affff4"/>
      </w:pPr>
      <w:r>
        <w:t xml:space="preserve">                  $new_password = trim($new_password);</w:t>
      </w:r>
    </w:p>
    <w:p w:rsidR="00580804" w:rsidRDefault="00580804" w:rsidP="00580804">
      <w:pPr>
        <w:pStyle w:val="affff4"/>
      </w:pPr>
      <w:r>
        <w:t xml:space="preserve">                  $new_password=md5($new_password);</w:t>
      </w:r>
    </w:p>
    <w:p w:rsidR="00580804" w:rsidRDefault="00580804" w:rsidP="00580804">
      <w:pPr>
        <w:pStyle w:val="affff4"/>
      </w:pPr>
      <w:r>
        <w:t xml:space="preserve">                  $new_</w:t>
      </w:r>
      <w:proofErr w:type="gramStart"/>
      <w:r>
        <w:t>password.=</w:t>
      </w:r>
      <w:proofErr w:type="gramEnd"/>
      <w:r>
        <w:t>"6439081";</w:t>
      </w:r>
    </w:p>
    <w:p w:rsidR="00580804" w:rsidRDefault="00580804" w:rsidP="00580804">
      <w:pPr>
        <w:pStyle w:val="affff4"/>
      </w:pPr>
      <w:r>
        <w:t xml:space="preserve">                  $new_password=md5($new_password);</w:t>
      </w:r>
    </w:p>
    <w:p w:rsidR="00580804" w:rsidRDefault="00580804" w:rsidP="00580804">
      <w:pPr>
        <w:pStyle w:val="affff4"/>
      </w:pPr>
      <w:r>
        <w:t xml:space="preserve">                  $query2 ="UPDATE user SET password = '$new_password</w:t>
      </w:r>
      <w:proofErr w:type="gramStart"/>
      <w:r>
        <w:t>'  WHERE</w:t>
      </w:r>
      <w:proofErr w:type="gramEnd"/>
      <w:r>
        <w:t xml:space="preserve"> id='$user_id'";</w:t>
      </w:r>
    </w:p>
    <w:p w:rsidR="00580804" w:rsidRDefault="00580804" w:rsidP="00580804">
      <w:pPr>
        <w:pStyle w:val="affff4"/>
      </w:pPr>
      <w:r>
        <w:t xml:space="preserve">                $result2 = mysqli_</w:t>
      </w:r>
      <w:proofErr w:type="gramStart"/>
      <w:r>
        <w:t>query(</w:t>
      </w:r>
      <w:proofErr w:type="gramEnd"/>
      <w:r>
        <w:t>$link, $query2) or die("Ошибка " . mysqli_error($link));</w:t>
      </w:r>
    </w:p>
    <w:p w:rsidR="00580804" w:rsidRPr="00580804" w:rsidRDefault="00580804" w:rsidP="00580804">
      <w:pPr>
        <w:pStyle w:val="affff4"/>
        <w:rPr>
          <w:lang w:val="ru-RU"/>
        </w:rPr>
      </w:pPr>
      <w:r>
        <w:t xml:space="preserve">                if</w:t>
      </w:r>
      <w:r w:rsidRPr="00580804">
        <w:rPr>
          <w:lang w:val="ru-RU"/>
        </w:rPr>
        <w:t xml:space="preserve"> ($</w:t>
      </w:r>
      <w:r>
        <w:t>result</w:t>
      </w:r>
      <w:r w:rsidRPr="00580804">
        <w:rPr>
          <w:lang w:val="ru-RU"/>
        </w:rPr>
        <w:t>2) {</w:t>
      </w:r>
    </w:p>
    <w:p w:rsidR="00580804" w:rsidRPr="00580804" w:rsidRDefault="00580804" w:rsidP="00580804">
      <w:pPr>
        <w:pStyle w:val="affff4"/>
        <w:rPr>
          <w:lang w:val="ru-RU"/>
        </w:rPr>
      </w:pPr>
      <w:r w:rsidRPr="00580804">
        <w:rPr>
          <w:lang w:val="ru-RU"/>
        </w:rPr>
        <w:t xml:space="preserve">                  </w:t>
      </w:r>
      <w:r>
        <w:t>echo</w:t>
      </w:r>
      <w:r w:rsidRPr="00580804">
        <w:rPr>
          <w:lang w:val="ru-RU"/>
        </w:rPr>
        <w:t xml:space="preserve"> "Пароль обновился";</w:t>
      </w:r>
    </w:p>
    <w:p w:rsidR="00580804" w:rsidRPr="00580804" w:rsidRDefault="00580804" w:rsidP="00580804">
      <w:pPr>
        <w:pStyle w:val="affff4"/>
        <w:rPr>
          <w:lang w:val="ru-RU"/>
        </w:rPr>
      </w:pPr>
      <w:r w:rsidRPr="00580804">
        <w:rPr>
          <w:lang w:val="ru-RU"/>
        </w:rPr>
        <w:t xml:space="preserve">                }</w:t>
      </w:r>
    </w:p>
    <w:p w:rsidR="00580804" w:rsidRPr="00580804" w:rsidRDefault="00580804" w:rsidP="00580804">
      <w:pPr>
        <w:pStyle w:val="affff4"/>
        <w:rPr>
          <w:lang w:val="ru-RU"/>
        </w:rPr>
      </w:pPr>
      <w:r w:rsidRPr="00580804">
        <w:rPr>
          <w:lang w:val="ru-RU"/>
        </w:rPr>
        <w:t xml:space="preserve">                </w:t>
      </w:r>
      <w:proofErr w:type="gramStart"/>
      <w:r w:rsidRPr="00580804">
        <w:rPr>
          <w:lang w:val="ru-RU"/>
        </w:rPr>
        <w:t>}</w:t>
      </w:r>
      <w:r>
        <w:t>else</w:t>
      </w:r>
      <w:proofErr w:type="gramEnd"/>
    </w:p>
    <w:p w:rsidR="00580804" w:rsidRPr="00580804" w:rsidRDefault="00580804" w:rsidP="00580804">
      <w:pPr>
        <w:pStyle w:val="affff4"/>
        <w:rPr>
          <w:lang w:val="ru-RU"/>
        </w:rPr>
      </w:pPr>
      <w:r w:rsidRPr="00580804">
        <w:rPr>
          <w:lang w:val="ru-RU"/>
        </w:rPr>
        <w:t xml:space="preserve">                {</w:t>
      </w:r>
    </w:p>
    <w:p w:rsidR="00580804" w:rsidRPr="00580804" w:rsidRDefault="00580804" w:rsidP="00580804">
      <w:pPr>
        <w:pStyle w:val="affff4"/>
        <w:rPr>
          <w:lang w:val="ru-RU"/>
        </w:rPr>
      </w:pPr>
      <w:r w:rsidRPr="00580804">
        <w:rPr>
          <w:lang w:val="ru-RU"/>
        </w:rPr>
        <w:t xml:space="preserve">                  </w:t>
      </w:r>
      <w:r>
        <w:t>echo</w:t>
      </w:r>
      <w:r w:rsidRPr="00580804">
        <w:rPr>
          <w:lang w:val="ru-RU"/>
        </w:rPr>
        <w:t xml:space="preserve"> "пароли не совпали";</w:t>
      </w:r>
    </w:p>
    <w:p w:rsidR="00580804" w:rsidRPr="002755E5" w:rsidRDefault="00580804" w:rsidP="00580804">
      <w:pPr>
        <w:pStyle w:val="affff4"/>
        <w:rPr>
          <w:lang w:val="ru-RU"/>
        </w:rPr>
      </w:pPr>
      <w:r w:rsidRPr="00580804">
        <w:rPr>
          <w:lang w:val="ru-RU"/>
        </w:rPr>
        <w:t xml:space="preserve">                </w:t>
      </w:r>
      <w:r w:rsidRPr="002755E5">
        <w:rPr>
          <w:lang w:val="ru-RU"/>
        </w:rPr>
        <w:t>}</w:t>
      </w:r>
    </w:p>
    <w:p w:rsidR="00580804" w:rsidRPr="002755E5" w:rsidRDefault="00580804" w:rsidP="00580804">
      <w:pPr>
        <w:pStyle w:val="affff4"/>
        <w:rPr>
          <w:lang w:val="ru-RU"/>
        </w:rPr>
      </w:pPr>
      <w:r w:rsidRPr="002755E5">
        <w:rPr>
          <w:lang w:val="ru-RU"/>
        </w:rPr>
        <w:t xml:space="preserve">          } </w:t>
      </w:r>
    </w:p>
    <w:p w:rsidR="00580804" w:rsidRPr="002755E5" w:rsidRDefault="00580804" w:rsidP="00580804">
      <w:pPr>
        <w:pStyle w:val="affff4"/>
        <w:rPr>
          <w:lang w:val="ru-RU"/>
        </w:rPr>
      </w:pPr>
      <w:r w:rsidRPr="002755E5">
        <w:rPr>
          <w:lang w:val="ru-RU"/>
        </w:rPr>
        <w:t xml:space="preserve">      }</w:t>
      </w:r>
    </w:p>
    <w:p w:rsidR="00580804" w:rsidRPr="002755E5" w:rsidRDefault="00580804" w:rsidP="00580804">
      <w:pPr>
        <w:pStyle w:val="affff4"/>
        <w:rPr>
          <w:lang w:val="ru-RU"/>
        </w:rPr>
      </w:pPr>
      <w:r w:rsidRPr="002755E5">
        <w:rPr>
          <w:lang w:val="ru-RU"/>
        </w:rPr>
        <w:t xml:space="preserve">    }</w:t>
      </w:r>
    </w:p>
    <w:p w:rsidR="00580804" w:rsidRPr="002755E5" w:rsidRDefault="00580804" w:rsidP="00580804">
      <w:pPr>
        <w:pStyle w:val="affff4"/>
        <w:rPr>
          <w:lang w:val="ru-RU"/>
        </w:rPr>
      </w:pPr>
      <w:r w:rsidRPr="002755E5">
        <w:rPr>
          <w:lang w:val="ru-RU"/>
        </w:rPr>
        <w:t xml:space="preserve">  }</w:t>
      </w:r>
    </w:p>
    <w:p w:rsidR="00580804" w:rsidRDefault="00580804" w:rsidP="00580804">
      <w:pPr>
        <w:tabs>
          <w:tab w:val="left" w:pos="567"/>
          <w:tab w:val="left" w:pos="1134"/>
          <w:tab w:val="left" w:pos="1701"/>
        </w:tabs>
        <w:spacing w:before="280" w:after="280" w:line="228" w:lineRule="auto"/>
        <w:ind w:firstLine="0"/>
        <w:jc w:val="center"/>
        <w:rPr>
          <w:spacing w:val="-6"/>
        </w:rPr>
      </w:pPr>
      <w:r>
        <w:rPr>
          <w:spacing w:val="-6"/>
        </w:rPr>
        <w:t>Листинг</w:t>
      </w:r>
      <w:r w:rsidRPr="00AA3378">
        <w:rPr>
          <w:spacing w:val="-6"/>
        </w:rPr>
        <w:t xml:space="preserve"> </w:t>
      </w:r>
      <w:r>
        <w:rPr>
          <w:spacing w:val="-6"/>
        </w:rPr>
        <w:t>А</w:t>
      </w:r>
      <w:r w:rsidRPr="00AA3378">
        <w:rPr>
          <w:spacing w:val="-6"/>
        </w:rPr>
        <w:t>.</w:t>
      </w:r>
      <w:r>
        <w:rPr>
          <w:spacing w:val="-6"/>
        </w:rPr>
        <w:t>9</w:t>
      </w:r>
      <w:r w:rsidRPr="00AA3378">
        <w:rPr>
          <w:spacing w:val="-6"/>
        </w:rPr>
        <w:t xml:space="preserve"> – </w:t>
      </w:r>
      <w:r>
        <w:rPr>
          <w:spacing w:val="-6"/>
        </w:rPr>
        <w:t>Программный</w:t>
      </w:r>
      <w:r w:rsidRPr="00AA3378">
        <w:rPr>
          <w:spacing w:val="-6"/>
        </w:rPr>
        <w:t xml:space="preserve"> </w:t>
      </w:r>
      <w:r>
        <w:rPr>
          <w:spacing w:val="-6"/>
        </w:rPr>
        <w:t>код</w:t>
      </w:r>
      <w:r w:rsidRPr="00AA3378">
        <w:rPr>
          <w:spacing w:val="-6"/>
        </w:rPr>
        <w:t xml:space="preserve"> </w:t>
      </w:r>
      <w:r>
        <w:rPr>
          <w:spacing w:val="-6"/>
        </w:rPr>
        <w:t>обновления пароля</w:t>
      </w:r>
    </w:p>
    <w:p w:rsidR="00580804" w:rsidRDefault="00580804" w:rsidP="00580804">
      <w:pPr>
        <w:pStyle w:val="affff4"/>
      </w:pPr>
      <w:r w:rsidRPr="002755E5">
        <w:rPr>
          <w:lang w:val="ru-RU"/>
        </w:rPr>
        <w:t xml:space="preserve">  </w:t>
      </w:r>
      <w:r>
        <w:t>function knigi($</w:t>
      </w:r>
      <w:proofErr w:type="gramStart"/>
      <w:r>
        <w:t>query){</w:t>
      </w:r>
      <w:proofErr w:type="gramEnd"/>
    </w:p>
    <w:p w:rsidR="00580804" w:rsidRDefault="00580804" w:rsidP="00580804">
      <w:pPr>
        <w:pStyle w:val="affff4"/>
      </w:pPr>
      <w:r>
        <w:t xml:space="preserve">  include ('db.php');</w:t>
      </w:r>
    </w:p>
    <w:p w:rsidR="00580804" w:rsidRDefault="00580804" w:rsidP="00580804">
      <w:pPr>
        <w:pStyle w:val="affff4"/>
      </w:pPr>
      <w:r>
        <w:t xml:space="preserve">  $result = mysqli_</w:t>
      </w:r>
      <w:proofErr w:type="gramStart"/>
      <w:r>
        <w:t>query(</w:t>
      </w:r>
      <w:proofErr w:type="gramEnd"/>
      <w:r>
        <w:t>$link, $query) or die("Ошибка " . mysqli_error($link));</w:t>
      </w:r>
    </w:p>
    <w:p w:rsidR="00580804" w:rsidRDefault="00580804" w:rsidP="00580804">
      <w:pPr>
        <w:pStyle w:val="affff4"/>
      </w:pPr>
      <w:r>
        <w:t xml:space="preserve">  if($</w:t>
      </w:r>
      <w:proofErr w:type="gramStart"/>
      <w:r>
        <w:t>result){</w:t>
      </w:r>
      <w:proofErr w:type="gramEnd"/>
    </w:p>
    <w:p w:rsidR="00580804" w:rsidRDefault="00580804" w:rsidP="00580804">
      <w:pPr>
        <w:pStyle w:val="affff4"/>
      </w:pPr>
      <w:r>
        <w:t xml:space="preserve">    $rows = mysqli_num_rows($result);</w:t>
      </w:r>
    </w:p>
    <w:p w:rsidR="00580804" w:rsidRDefault="00580804" w:rsidP="00580804">
      <w:pPr>
        <w:pStyle w:val="affff4"/>
      </w:pPr>
      <w:r>
        <w:t xml:space="preserve">    ?&gt;&lt;div class="row review_ad"&gt;&lt;?</w:t>
      </w:r>
    </w:p>
    <w:p w:rsidR="00580804" w:rsidRDefault="00580804" w:rsidP="00580804">
      <w:pPr>
        <w:pStyle w:val="affff4"/>
      </w:pPr>
      <w:r>
        <w:t xml:space="preserve">    if ($rows == 0) {</w:t>
      </w:r>
    </w:p>
    <w:p w:rsidR="00580804" w:rsidRDefault="00580804" w:rsidP="00580804">
      <w:pPr>
        <w:pStyle w:val="affff4"/>
      </w:pPr>
      <w:r>
        <w:t xml:space="preserve">      echo "&lt;p class='pusto_filter'&gt; объявлений </w:t>
      </w:r>
      <w:proofErr w:type="gramStart"/>
      <w:r>
        <w:t>нет.&lt;</w:t>
      </w:r>
      <w:proofErr w:type="gramEnd"/>
      <w:r>
        <w:t>/p&gt;";</w:t>
      </w:r>
    </w:p>
    <w:p w:rsidR="00580804" w:rsidRDefault="00580804" w:rsidP="00580804">
      <w:pPr>
        <w:pStyle w:val="affff4"/>
      </w:pPr>
      <w:r>
        <w:t xml:space="preserve">    </w:t>
      </w:r>
      <w:proofErr w:type="gramStart"/>
      <w:r>
        <w:t>}else</w:t>
      </w:r>
      <w:proofErr w:type="gramEnd"/>
      <w:r>
        <w:t>{</w:t>
      </w:r>
    </w:p>
    <w:p w:rsidR="00580804" w:rsidRDefault="00580804" w:rsidP="00580804">
      <w:pPr>
        <w:pStyle w:val="affff4"/>
      </w:pPr>
      <w:r>
        <w:t xml:space="preserve">    for ($i=0; $i &lt; $rows; $i++) { </w:t>
      </w:r>
    </w:p>
    <w:p w:rsidR="00580804" w:rsidRDefault="00580804" w:rsidP="00580804">
      <w:pPr>
        <w:pStyle w:val="affff4"/>
      </w:pPr>
      <w:r>
        <w:t xml:space="preserve">      $row = mysqli_fetch_row($result)</w:t>
      </w:r>
      <w:proofErr w:type="gramStart"/>
      <w:r>
        <w:t>; ?</w:t>
      </w:r>
      <w:proofErr w:type="gramEnd"/>
      <w:r>
        <w:t>&gt;</w:t>
      </w:r>
    </w:p>
    <w:p w:rsidR="00580804" w:rsidRDefault="00580804" w:rsidP="00580804">
      <w:pPr>
        <w:pStyle w:val="affff4"/>
      </w:pPr>
      <w:r>
        <w:t xml:space="preserve">      &lt;div class="col-xl-4 col-lg-5 col-md-6 col-10 d-flex justify-content-center"&gt;</w:t>
      </w:r>
    </w:p>
    <w:p w:rsidR="00580804" w:rsidRDefault="00580804" w:rsidP="00580804">
      <w:pPr>
        <w:pStyle w:val="affff4"/>
      </w:pPr>
      <w:r>
        <w:t xml:space="preserve">  &lt;div class="kartochka"&gt;</w:t>
      </w:r>
    </w:p>
    <w:p w:rsidR="00580804" w:rsidRDefault="00580804" w:rsidP="00580804">
      <w:pPr>
        <w:pStyle w:val="affff4"/>
      </w:pPr>
      <w:r>
        <w:t xml:space="preserve">    &lt;div class="d-flex justify-content-between"&gt; </w:t>
      </w:r>
    </w:p>
    <w:p w:rsidR="00580804" w:rsidRDefault="00580804" w:rsidP="00580804">
      <w:pPr>
        <w:pStyle w:val="affff4"/>
      </w:pPr>
      <w:r>
        <w:t xml:space="preserve">      &lt;p class="genre"&gt;</w:t>
      </w:r>
    </w:p>
    <w:p w:rsidR="00580804" w:rsidRDefault="00580804" w:rsidP="00580804">
      <w:pPr>
        <w:pStyle w:val="affff4"/>
      </w:pPr>
      <w:r>
        <w:t xml:space="preserve">        &lt;?</w:t>
      </w:r>
    </w:p>
    <w:p w:rsidR="00580804" w:rsidRDefault="00580804" w:rsidP="00580804">
      <w:pPr>
        <w:pStyle w:val="affff4"/>
      </w:pPr>
      <w:r>
        <w:t>$query2 ="SELECT Name_</w:t>
      </w:r>
      <w:proofErr w:type="gramStart"/>
      <w:r>
        <w:t>genre  FROM</w:t>
      </w:r>
      <w:proofErr w:type="gramEnd"/>
      <w:r>
        <w:t xml:space="preserve"> genre WHERE ID= '$row[6]'";</w:t>
      </w:r>
    </w:p>
    <w:p w:rsidR="00580804" w:rsidRDefault="00580804" w:rsidP="00580804">
      <w:pPr>
        <w:pStyle w:val="affff4"/>
      </w:pPr>
      <w:r>
        <w:t>$result2 = mysqli_</w:t>
      </w:r>
      <w:proofErr w:type="gramStart"/>
      <w:r>
        <w:t>query(</w:t>
      </w:r>
      <w:proofErr w:type="gramEnd"/>
      <w:r>
        <w:t>$link, $query2) or die("Ошибка " . mysqli_error($link));</w:t>
      </w:r>
    </w:p>
    <w:p w:rsidR="003B5C0A" w:rsidRDefault="00580804" w:rsidP="003B5C0A">
      <w:pPr>
        <w:pStyle w:val="affff4"/>
      </w:pPr>
      <w:r>
        <w:t>if($result</w:t>
      </w:r>
      <w:proofErr w:type="gramStart"/>
      <w:r>
        <w:t>2){</w:t>
      </w:r>
      <w:proofErr w:type="gramEnd"/>
    </w:p>
    <w:p w:rsidR="00580804" w:rsidRDefault="00580804" w:rsidP="00580804">
      <w:pPr>
        <w:pStyle w:val="affff4"/>
      </w:pPr>
    </w:p>
    <w:p w:rsidR="00580804" w:rsidRDefault="00580804" w:rsidP="00580804">
      <w:pPr>
        <w:pStyle w:val="affff4"/>
      </w:pPr>
      <w:r>
        <w:t xml:space="preserve">  $row2 = mysqli_fetch_row($result2);</w:t>
      </w:r>
    </w:p>
    <w:p w:rsidR="00580804" w:rsidRDefault="00580804" w:rsidP="00580804">
      <w:pPr>
        <w:pStyle w:val="affff4"/>
      </w:pPr>
      <w:r>
        <w:t xml:space="preserve">    echo $row2[0];</w:t>
      </w:r>
      <w:r w:rsidR="003B5C0A" w:rsidRPr="003B5C0A">
        <w:t xml:space="preserve"> </w:t>
      </w:r>
      <w:r w:rsidR="003B5C0A">
        <w:br w:type="page"/>
      </w:r>
    </w:p>
    <w:p w:rsidR="00580804" w:rsidRDefault="00580804" w:rsidP="00580804">
      <w:pPr>
        <w:pStyle w:val="affff4"/>
      </w:pPr>
      <w:r>
        <w:lastRenderedPageBreak/>
        <w:t>}</w:t>
      </w:r>
    </w:p>
    <w:p w:rsidR="00580804" w:rsidRDefault="00580804" w:rsidP="00580804">
      <w:pPr>
        <w:pStyle w:val="affff4"/>
      </w:pPr>
      <w:r>
        <w:t xml:space="preserve">        ?&gt;</w:t>
      </w:r>
    </w:p>
    <w:p w:rsidR="00580804" w:rsidRDefault="00580804" w:rsidP="00580804">
      <w:pPr>
        <w:pStyle w:val="affff4"/>
      </w:pPr>
      <w:r>
        <w:t xml:space="preserve">      &lt;/p&gt;</w:t>
      </w:r>
    </w:p>
    <w:p w:rsidR="00580804" w:rsidRDefault="00580804" w:rsidP="00580804">
      <w:pPr>
        <w:pStyle w:val="affff4"/>
      </w:pPr>
      <w:r>
        <w:t xml:space="preserve">       &lt;div class="rating-result-ad"&gt;</w:t>
      </w:r>
    </w:p>
    <w:p w:rsidR="00580804" w:rsidRDefault="00580804" w:rsidP="00580804">
      <w:pPr>
        <w:pStyle w:val="affff4"/>
      </w:pPr>
      <w:r>
        <w:t xml:space="preserve">          &lt;?</w:t>
      </w:r>
    </w:p>
    <w:p w:rsidR="00580804" w:rsidRDefault="00580804" w:rsidP="00580804">
      <w:pPr>
        <w:pStyle w:val="affff4"/>
      </w:pPr>
      <w:r>
        <w:t xml:space="preserve">            for ($j=0; $j &lt; $</w:t>
      </w:r>
      <w:proofErr w:type="gramStart"/>
      <w:r>
        <w:t>row[</w:t>
      </w:r>
      <w:proofErr w:type="gramEnd"/>
      <w:r>
        <w:t xml:space="preserve">4] ; $j++) { </w:t>
      </w:r>
    </w:p>
    <w:p w:rsidR="00580804" w:rsidRDefault="00580804" w:rsidP="00580804">
      <w:pPr>
        <w:pStyle w:val="affff4"/>
      </w:pPr>
      <w:r>
        <w:t xml:space="preserve">              ?&gt;&lt;div class="active"&gt;&lt;/div&gt;&lt;?  </w:t>
      </w:r>
    </w:p>
    <w:p w:rsidR="00580804" w:rsidRDefault="00580804" w:rsidP="00580804">
      <w:pPr>
        <w:pStyle w:val="affff4"/>
      </w:pPr>
      <w:r>
        <w:t xml:space="preserve">            } $ostatok = 5 - $</w:t>
      </w:r>
      <w:proofErr w:type="gramStart"/>
      <w:r>
        <w:t>row[</w:t>
      </w:r>
      <w:proofErr w:type="gramEnd"/>
      <w:r>
        <w:t>4];</w:t>
      </w:r>
    </w:p>
    <w:p w:rsidR="00580804" w:rsidRDefault="00580804" w:rsidP="00580804">
      <w:pPr>
        <w:pStyle w:val="affff4"/>
      </w:pPr>
      <w:r>
        <w:t xml:space="preserve">            for ($k=0; $k &lt; $ostatok; $k++) { </w:t>
      </w:r>
    </w:p>
    <w:p w:rsidR="00580804" w:rsidRDefault="00580804" w:rsidP="00580804">
      <w:pPr>
        <w:pStyle w:val="affff4"/>
      </w:pPr>
      <w:r>
        <w:t xml:space="preserve">              ?&gt; &lt;div&gt;&lt;/div&gt; &lt;?</w:t>
      </w:r>
    </w:p>
    <w:p w:rsidR="00580804" w:rsidRDefault="00580804" w:rsidP="00580804">
      <w:pPr>
        <w:pStyle w:val="affff4"/>
      </w:pPr>
      <w:r>
        <w:t xml:space="preserve">            }</w:t>
      </w:r>
    </w:p>
    <w:p w:rsidR="00580804" w:rsidRDefault="00580804" w:rsidP="00580804">
      <w:pPr>
        <w:pStyle w:val="affff4"/>
      </w:pPr>
      <w:r>
        <w:t xml:space="preserve">          ?&gt;</w:t>
      </w:r>
    </w:p>
    <w:p w:rsidR="00580804" w:rsidRDefault="00580804" w:rsidP="00580804">
      <w:pPr>
        <w:pStyle w:val="affff4"/>
      </w:pPr>
      <w:r>
        <w:t xml:space="preserve">       &lt;/div&gt;</w:t>
      </w:r>
    </w:p>
    <w:p w:rsidR="00580804" w:rsidRDefault="00580804" w:rsidP="00580804">
      <w:pPr>
        <w:pStyle w:val="affff4"/>
      </w:pPr>
      <w:r>
        <w:t xml:space="preserve">    &lt;/div&gt;</w:t>
      </w:r>
    </w:p>
    <w:p w:rsidR="00580804" w:rsidRDefault="00580804" w:rsidP="00580804">
      <w:pPr>
        <w:pStyle w:val="affff4"/>
      </w:pPr>
      <w:r>
        <w:t xml:space="preserve">    &lt;div class="image_poisk image"&gt;</w:t>
      </w:r>
    </w:p>
    <w:p w:rsidR="00580804" w:rsidRDefault="00580804" w:rsidP="00580804">
      <w:pPr>
        <w:pStyle w:val="affff4"/>
      </w:pPr>
      <w:r>
        <w:t xml:space="preserve">      &lt;a href="</w:t>
      </w:r>
      <w:proofErr w:type="gramStart"/>
      <w:r>
        <w:t>obyavlenie.php?id</w:t>
      </w:r>
      <w:proofErr w:type="gramEnd"/>
      <w:r>
        <w:t>=&lt;?echo $row[0];?&gt;"&gt;</w:t>
      </w:r>
    </w:p>
    <w:p w:rsidR="00580804" w:rsidRDefault="00580804" w:rsidP="00580804">
      <w:pPr>
        <w:pStyle w:val="affff4"/>
      </w:pPr>
      <w:r>
        <w:t xml:space="preserve">        &lt;? </w:t>
      </w:r>
    </w:p>
    <w:p w:rsidR="00580804" w:rsidRDefault="00580804" w:rsidP="00580804">
      <w:pPr>
        <w:pStyle w:val="affff4"/>
      </w:pPr>
      <w:r>
        <w:t xml:space="preserve">          $query3 ="SELECT url_photo FROM photo_interchange WHERE id_interchange = '$</w:t>
      </w:r>
      <w:proofErr w:type="gramStart"/>
      <w:r>
        <w:t>row[</w:t>
      </w:r>
      <w:proofErr w:type="gramEnd"/>
      <w:r>
        <w:t>0]' ORDER BY `main_photo` DESC";</w:t>
      </w:r>
    </w:p>
    <w:p w:rsidR="00580804" w:rsidRDefault="00580804" w:rsidP="00580804">
      <w:pPr>
        <w:pStyle w:val="affff4"/>
      </w:pPr>
      <w:r>
        <w:t xml:space="preserve">          $result3 = mysqli_</w:t>
      </w:r>
      <w:proofErr w:type="gramStart"/>
      <w:r>
        <w:t>query(</w:t>
      </w:r>
      <w:proofErr w:type="gramEnd"/>
      <w:r>
        <w:t>$link, $query3) or die("Ошибка " . mysqli_error($link));</w:t>
      </w:r>
    </w:p>
    <w:p w:rsidR="00580804" w:rsidRDefault="00580804" w:rsidP="00580804">
      <w:pPr>
        <w:pStyle w:val="affff4"/>
      </w:pPr>
      <w:r>
        <w:t xml:space="preserve">          if($result3)</w:t>
      </w:r>
    </w:p>
    <w:p w:rsidR="00580804" w:rsidRDefault="00580804" w:rsidP="00580804">
      <w:pPr>
        <w:pStyle w:val="affff4"/>
      </w:pPr>
      <w:r>
        <w:t xml:space="preserve">          {</w:t>
      </w:r>
    </w:p>
    <w:p w:rsidR="00580804" w:rsidRDefault="00580804" w:rsidP="00580804">
      <w:pPr>
        <w:pStyle w:val="affff4"/>
      </w:pPr>
      <w:r>
        <w:t xml:space="preserve">            $row3 = mysqli_fetch_row($result3);</w:t>
      </w:r>
    </w:p>
    <w:p w:rsidR="00580804" w:rsidRDefault="00580804" w:rsidP="00580804">
      <w:pPr>
        <w:pStyle w:val="affff4"/>
      </w:pPr>
      <w:r>
        <w:t xml:space="preserve">            if($row3)</w:t>
      </w:r>
    </w:p>
    <w:p w:rsidR="00580804" w:rsidRDefault="00580804" w:rsidP="00580804">
      <w:pPr>
        <w:pStyle w:val="affff4"/>
      </w:pPr>
      <w:r>
        <w:t xml:space="preserve">              {$src </w:t>
      </w:r>
      <w:proofErr w:type="gramStart"/>
      <w:r>
        <w:t>=  $</w:t>
      </w:r>
      <w:proofErr w:type="gramEnd"/>
      <w:r>
        <w:t>row3[0];}</w:t>
      </w:r>
    </w:p>
    <w:p w:rsidR="00580804" w:rsidRDefault="00580804" w:rsidP="00580804">
      <w:pPr>
        <w:pStyle w:val="affff4"/>
      </w:pPr>
      <w:r>
        <w:t xml:space="preserve">            else</w:t>
      </w:r>
    </w:p>
    <w:p w:rsidR="00580804" w:rsidRDefault="00580804" w:rsidP="00580804">
      <w:pPr>
        <w:pStyle w:val="affff4"/>
      </w:pPr>
      <w:r>
        <w:t xml:space="preserve">            {</w:t>
      </w:r>
    </w:p>
    <w:p w:rsidR="00580804" w:rsidRDefault="00580804" w:rsidP="00580804">
      <w:pPr>
        <w:pStyle w:val="affff4"/>
      </w:pPr>
      <w:r>
        <w:t xml:space="preserve">              $src = "images/photo_interchange/default.jpg";</w:t>
      </w:r>
    </w:p>
    <w:p w:rsidR="00580804" w:rsidRDefault="00580804" w:rsidP="00580804">
      <w:pPr>
        <w:pStyle w:val="affff4"/>
      </w:pPr>
      <w:r>
        <w:t xml:space="preserve">            }</w:t>
      </w:r>
    </w:p>
    <w:p w:rsidR="00580804" w:rsidRDefault="00580804" w:rsidP="00580804">
      <w:pPr>
        <w:pStyle w:val="affff4"/>
      </w:pPr>
      <w:r>
        <w:t xml:space="preserve">          }</w:t>
      </w:r>
    </w:p>
    <w:p w:rsidR="00580804" w:rsidRDefault="00580804" w:rsidP="00580804">
      <w:pPr>
        <w:pStyle w:val="affff4"/>
      </w:pPr>
      <w:r>
        <w:t xml:space="preserve">         ?&gt;</w:t>
      </w:r>
    </w:p>
    <w:p w:rsidR="00580804" w:rsidRDefault="00580804" w:rsidP="00580804">
      <w:pPr>
        <w:pStyle w:val="affff4"/>
      </w:pPr>
      <w:r>
        <w:t xml:space="preserve">         &lt;</w:t>
      </w:r>
      <w:proofErr w:type="gramStart"/>
      <w:r>
        <w:t>img  src</w:t>
      </w:r>
      <w:proofErr w:type="gramEnd"/>
      <w:r>
        <w:t>="&lt;?echo $src;?&gt;"&gt;</w:t>
      </w:r>
    </w:p>
    <w:p w:rsidR="00580804" w:rsidRDefault="00580804" w:rsidP="00580804">
      <w:pPr>
        <w:pStyle w:val="affff4"/>
      </w:pPr>
      <w:r>
        <w:t xml:space="preserve">      &lt;/a&gt;</w:t>
      </w:r>
    </w:p>
    <w:p w:rsidR="00580804" w:rsidRDefault="00580804" w:rsidP="00580804">
      <w:pPr>
        <w:pStyle w:val="affff4"/>
      </w:pPr>
      <w:r>
        <w:t xml:space="preserve">    &lt;/div&gt;</w:t>
      </w:r>
    </w:p>
    <w:p w:rsidR="00580804" w:rsidRDefault="00580804" w:rsidP="00580804">
      <w:pPr>
        <w:pStyle w:val="affff4"/>
      </w:pPr>
      <w:r>
        <w:t xml:space="preserve">    &lt;div class="name_book"&gt;</w:t>
      </w:r>
    </w:p>
    <w:p w:rsidR="00580804" w:rsidRDefault="00580804" w:rsidP="00580804">
      <w:pPr>
        <w:pStyle w:val="affff4"/>
      </w:pPr>
      <w:r>
        <w:t xml:space="preserve">      &lt;p&gt;&lt;? echo $</w:t>
      </w:r>
      <w:proofErr w:type="gramStart"/>
      <w:r>
        <w:t>row[</w:t>
      </w:r>
      <w:proofErr w:type="gramEnd"/>
      <w:r>
        <w:t>3]; ?&gt;&lt;/p&gt;</w:t>
      </w:r>
    </w:p>
    <w:p w:rsidR="00580804" w:rsidRDefault="00580804" w:rsidP="00580804">
      <w:pPr>
        <w:pStyle w:val="affff4"/>
      </w:pPr>
      <w:r>
        <w:t xml:space="preserve">    &lt;/div&gt;</w:t>
      </w:r>
    </w:p>
    <w:p w:rsidR="00580804" w:rsidRDefault="00580804" w:rsidP="00580804">
      <w:pPr>
        <w:pStyle w:val="affff4"/>
      </w:pPr>
      <w:r>
        <w:t xml:space="preserve">    &lt;div class="author_book"&gt;</w:t>
      </w:r>
    </w:p>
    <w:p w:rsidR="00580804" w:rsidRDefault="00580804" w:rsidP="00580804">
      <w:pPr>
        <w:pStyle w:val="affff4"/>
      </w:pPr>
      <w:r>
        <w:t xml:space="preserve">      &lt;p &gt;&lt;? echo $</w:t>
      </w:r>
      <w:proofErr w:type="gramStart"/>
      <w:r>
        <w:t>row[</w:t>
      </w:r>
      <w:proofErr w:type="gramEnd"/>
      <w:r>
        <w:t>2]; ?&gt;&lt;/p&gt;</w:t>
      </w:r>
    </w:p>
    <w:p w:rsidR="00580804" w:rsidRDefault="00580804" w:rsidP="00580804">
      <w:pPr>
        <w:pStyle w:val="affff4"/>
      </w:pPr>
      <w:r>
        <w:t xml:space="preserve">    &lt;/div&gt;</w:t>
      </w:r>
    </w:p>
    <w:p w:rsidR="00580804" w:rsidRDefault="00580804" w:rsidP="00580804">
      <w:pPr>
        <w:pStyle w:val="affff4"/>
      </w:pPr>
      <w:r>
        <w:t xml:space="preserve">    &lt;div class="city d-flex justify-content-between align-items-center"&gt;</w:t>
      </w:r>
    </w:p>
    <w:p w:rsidR="00580804" w:rsidRDefault="00580804" w:rsidP="00580804">
      <w:pPr>
        <w:pStyle w:val="affff4"/>
      </w:pPr>
      <w:r>
        <w:t xml:space="preserve">      &lt;div class="d-flex"&gt;</w:t>
      </w:r>
    </w:p>
    <w:p w:rsidR="00580804" w:rsidRDefault="00580804" w:rsidP="00580804">
      <w:pPr>
        <w:pStyle w:val="affff4"/>
      </w:pPr>
      <w:r>
        <w:t xml:space="preserve">        &lt;img src="images/location.png" alt="город" &gt;</w:t>
      </w:r>
    </w:p>
    <w:p w:rsidR="00580804" w:rsidRDefault="00580804" w:rsidP="00580804">
      <w:pPr>
        <w:pStyle w:val="affff4"/>
      </w:pPr>
      <w:r>
        <w:t xml:space="preserve">        &lt;p&gt;</w:t>
      </w:r>
    </w:p>
    <w:p w:rsidR="00580804" w:rsidRDefault="00580804" w:rsidP="00580804">
      <w:pPr>
        <w:pStyle w:val="affff4"/>
      </w:pPr>
      <w:r>
        <w:t xml:space="preserve">          &lt;?</w:t>
      </w:r>
    </w:p>
    <w:p w:rsidR="00580804" w:rsidRDefault="00580804" w:rsidP="00580804">
      <w:pPr>
        <w:pStyle w:val="affff4"/>
      </w:pPr>
      <w:r>
        <w:t xml:space="preserve">            $query5 ="SELECT * FROM city WHERE id = '$</w:t>
      </w:r>
      <w:proofErr w:type="gramStart"/>
      <w:r>
        <w:t>row[</w:t>
      </w:r>
      <w:proofErr w:type="gramEnd"/>
      <w:r>
        <w:t>5]'";</w:t>
      </w:r>
    </w:p>
    <w:p w:rsidR="00580804" w:rsidRDefault="00580804" w:rsidP="00580804">
      <w:pPr>
        <w:pStyle w:val="affff4"/>
      </w:pPr>
      <w:r>
        <w:t xml:space="preserve">            $result5 = mysqli_</w:t>
      </w:r>
      <w:proofErr w:type="gramStart"/>
      <w:r>
        <w:t>query(</w:t>
      </w:r>
      <w:proofErr w:type="gramEnd"/>
      <w:r>
        <w:t>$link, $query5) or die("Ошибка " . mysqli_error($link));</w:t>
      </w:r>
    </w:p>
    <w:p w:rsidR="00580804" w:rsidRDefault="00580804" w:rsidP="00580804">
      <w:pPr>
        <w:pStyle w:val="affff4"/>
      </w:pPr>
      <w:r>
        <w:t xml:space="preserve">            if($result5)</w:t>
      </w:r>
    </w:p>
    <w:p w:rsidR="00580804" w:rsidRDefault="00580804" w:rsidP="00580804">
      <w:pPr>
        <w:pStyle w:val="affff4"/>
      </w:pPr>
      <w:r>
        <w:t xml:space="preserve">            {</w:t>
      </w:r>
    </w:p>
    <w:p w:rsidR="00580804" w:rsidRDefault="00580804" w:rsidP="00580804">
      <w:pPr>
        <w:pStyle w:val="affff4"/>
      </w:pPr>
      <w:r>
        <w:t xml:space="preserve">              $row5 = mysqli_fetch_row($result5);</w:t>
      </w:r>
    </w:p>
    <w:p w:rsidR="00580804" w:rsidRDefault="00580804" w:rsidP="00580804">
      <w:pPr>
        <w:pStyle w:val="affff4"/>
      </w:pPr>
      <w:r>
        <w:t xml:space="preserve">              if($row5)</w:t>
      </w:r>
    </w:p>
    <w:p w:rsidR="00580804" w:rsidRDefault="00580804" w:rsidP="00580804">
      <w:pPr>
        <w:pStyle w:val="affff4"/>
      </w:pPr>
      <w:r>
        <w:t xml:space="preserve">              {</w:t>
      </w:r>
    </w:p>
    <w:p w:rsidR="00580804" w:rsidRDefault="00580804" w:rsidP="00580804">
      <w:pPr>
        <w:pStyle w:val="affff4"/>
      </w:pPr>
      <w:r>
        <w:t xml:space="preserve">                echo $row5[1];</w:t>
      </w:r>
    </w:p>
    <w:p w:rsidR="00580804" w:rsidRDefault="00580804" w:rsidP="00580804">
      <w:pPr>
        <w:pStyle w:val="affff4"/>
      </w:pPr>
      <w:r>
        <w:lastRenderedPageBreak/>
        <w:t xml:space="preserve">              }</w:t>
      </w:r>
    </w:p>
    <w:p w:rsidR="00580804" w:rsidRDefault="00580804" w:rsidP="00580804">
      <w:pPr>
        <w:pStyle w:val="affff4"/>
      </w:pPr>
      <w:r>
        <w:t xml:space="preserve">              </w:t>
      </w:r>
      <w:proofErr w:type="gramStart"/>
      <w:r>
        <w:t>else{</w:t>
      </w:r>
      <w:proofErr w:type="gramEnd"/>
    </w:p>
    <w:p w:rsidR="00580804" w:rsidRDefault="00580804" w:rsidP="00580804">
      <w:pPr>
        <w:pStyle w:val="affff4"/>
      </w:pPr>
      <w:r>
        <w:t xml:space="preserve">                echo "Неизвестно";</w:t>
      </w:r>
    </w:p>
    <w:p w:rsidR="00580804" w:rsidRDefault="00580804" w:rsidP="00580804">
      <w:pPr>
        <w:pStyle w:val="affff4"/>
      </w:pPr>
      <w:r>
        <w:t xml:space="preserve">              }</w:t>
      </w:r>
    </w:p>
    <w:p w:rsidR="00580804" w:rsidRDefault="00580804" w:rsidP="00580804">
      <w:pPr>
        <w:pStyle w:val="affff4"/>
      </w:pPr>
      <w:r>
        <w:t xml:space="preserve">            }</w:t>
      </w:r>
    </w:p>
    <w:p w:rsidR="00580804" w:rsidRDefault="00580804" w:rsidP="00580804">
      <w:pPr>
        <w:pStyle w:val="affff4"/>
      </w:pPr>
      <w:r>
        <w:t xml:space="preserve">          ?&gt;</w:t>
      </w:r>
    </w:p>
    <w:p w:rsidR="00580804" w:rsidRDefault="00580804" w:rsidP="00580804">
      <w:pPr>
        <w:pStyle w:val="affff4"/>
      </w:pPr>
      <w:r>
        <w:t xml:space="preserve">        &lt;/p&gt;</w:t>
      </w:r>
    </w:p>
    <w:p w:rsidR="00580804" w:rsidRDefault="00580804" w:rsidP="00580804">
      <w:pPr>
        <w:pStyle w:val="affff4"/>
      </w:pPr>
      <w:r>
        <w:t xml:space="preserve">      &lt;/div&gt;</w:t>
      </w:r>
    </w:p>
    <w:p w:rsidR="00580804" w:rsidRDefault="00580804" w:rsidP="00580804">
      <w:pPr>
        <w:pStyle w:val="affff4"/>
      </w:pPr>
      <w:r>
        <w:t xml:space="preserve">        &lt;div class="date"&gt;</w:t>
      </w:r>
    </w:p>
    <w:p w:rsidR="00580804" w:rsidRDefault="00580804" w:rsidP="00580804">
      <w:pPr>
        <w:pStyle w:val="affff4"/>
      </w:pPr>
      <w:r>
        <w:t xml:space="preserve">          &lt;p&gt;</w:t>
      </w:r>
    </w:p>
    <w:p w:rsidR="00580804" w:rsidRDefault="00580804" w:rsidP="00580804">
      <w:pPr>
        <w:pStyle w:val="affff4"/>
      </w:pPr>
      <w:r>
        <w:t xml:space="preserve">            &lt;?        </w:t>
      </w:r>
    </w:p>
    <w:p w:rsidR="00580804" w:rsidRDefault="00580804" w:rsidP="00580804">
      <w:pPr>
        <w:pStyle w:val="affff4"/>
      </w:pPr>
      <w:r>
        <w:t xml:space="preserve">              $date = date_create($</w:t>
      </w:r>
      <w:proofErr w:type="gramStart"/>
      <w:r>
        <w:t>row[</w:t>
      </w:r>
      <w:proofErr w:type="gramEnd"/>
      <w:r>
        <w:t>7]);</w:t>
      </w:r>
    </w:p>
    <w:p w:rsidR="00580804" w:rsidRDefault="00580804" w:rsidP="00580804">
      <w:pPr>
        <w:pStyle w:val="affff4"/>
      </w:pPr>
      <w:r>
        <w:t xml:space="preserve">              echo date_</w:t>
      </w:r>
      <w:proofErr w:type="gramStart"/>
      <w:r>
        <w:t>format(</w:t>
      </w:r>
      <w:proofErr w:type="gramEnd"/>
      <w:r>
        <w:t>$date, 'd.m.Y');</w:t>
      </w:r>
    </w:p>
    <w:p w:rsidR="00580804" w:rsidRDefault="00580804" w:rsidP="00580804">
      <w:pPr>
        <w:pStyle w:val="affff4"/>
      </w:pPr>
      <w:r>
        <w:t xml:space="preserve">            ?&gt;   </w:t>
      </w:r>
    </w:p>
    <w:p w:rsidR="00580804" w:rsidRDefault="00580804" w:rsidP="00580804">
      <w:pPr>
        <w:pStyle w:val="affff4"/>
      </w:pPr>
      <w:r>
        <w:t xml:space="preserve">        &lt;/p&gt;</w:t>
      </w:r>
    </w:p>
    <w:p w:rsidR="00580804" w:rsidRDefault="00580804" w:rsidP="00580804">
      <w:pPr>
        <w:pStyle w:val="affff4"/>
      </w:pPr>
      <w:r>
        <w:t xml:space="preserve">      &lt;/div&gt;</w:t>
      </w:r>
    </w:p>
    <w:p w:rsidR="00580804" w:rsidRDefault="00580804" w:rsidP="00580804">
      <w:pPr>
        <w:pStyle w:val="affff4"/>
      </w:pPr>
      <w:r>
        <w:t xml:space="preserve">    &lt;/div&gt;</w:t>
      </w:r>
    </w:p>
    <w:p w:rsidR="00580804" w:rsidRDefault="00580804" w:rsidP="00580804">
      <w:pPr>
        <w:pStyle w:val="affff4"/>
      </w:pPr>
      <w:r>
        <w:t xml:space="preserve">  &lt;/div&gt;</w:t>
      </w:r>
    </w:p>
    <w:p w:rsidR="00580804" w:rsidRDefault="00580804" w:rsidP="00580804">
      <w:pPr>
        <w:pStyle w:val="affff4"/>
      </w:pPr>
      <w:r>
        <w:t>&lt;/div&gt;&lt;?</w:t>
      </w:r>
    </w:p>
    <w:p w:rsidR="00580804" w:rsidRPr="002755E5" w:rsidRDefault="00580804" w:rsidP="00580804">
      <w:pPr>
        <w:pStyle w:val="affff4"/>
        <w:rPr>
          <w:lang w:val="ru-RU"/>
        </w:rPr>
      </w:pPr>
      <w:r>
        <w:t xml:space="preserve">      </w:t>
      </w:r>
      <w:r w:rsidRPr="002755E5">
        <w:rPr>
          <w:lang w:val="ru-RU"/>
        </w:rPr>
        <w:t>}</w:t>
      </w:r>
    </w:p>
    <w:p w:rsidR="00580804" w:rsidRPr="002755E5" w:rsidRDefault="00580804" w:rsidP="00580804">
      <w:pPr>
        <w:pStyle w:val="affff4"/>
        <w:rPr>
          <w:lang w:val="ru-RU"/>
        </w:rPr>
      </w:pPr>
      <w:r w:rsidRPr="002755E5">
        <w:rPr>
          <w:lang w:val="ru-RU"/>
        </w:rPr>
        <w:t xml:space="preserve">    }</w:t>
      </w:r>
      <w:proofErr w:type="gramStart"/>
      <w:r w:rsidRPr="002755E5">
        <w:rPr>
          <w:lang w:val="ru-RU"/>
        </w:rPr>
        <w:t>?&gt;&lt;</w:t>
      </w:r>
      <w:proofErr w:type="gramEnd"/>
      <w:r w:rsidRPr="002755E5">
        <w:rPr>
          <w:lang w:val="ru-RU"/>
        </w:rPr>
        <w:t>/</w:t>
      </w:r>
      <w:r>
        <w:t>div</w:t>
      </w:r>
      <w:r w:rsidRPr="002755E5">
        <w:rPr>
          <w:lang w:val="ru-RU"/>
        </w:rPr>
        <w:t>&gt;&lt;?</w:t>
      </w:r>
    </w:p>
    <w:p w:rsidR="00580804" w:rsidRPr="002755E5" w:rsidRDefault="00580804" w:rsidP="00580804">
      <w:pPr>
        <w:pStyle w:val="affff4"/>
        <w:rPr>
          <w:lang w:val="ru-RU"/>
        </w:rPr>
      </w:pPr>
      <w:r w:rsidRPr="002755E5">
        <w:rPr>
          <w:lang w:val="ru-RU"/>
        </w:rPr>
        <w:t xml:space="preserve">  }</w:t>
      </w:r>
    </w:p>
    <w:p w:rsidR="00580804" w:rsidRPr="002755E5" w:rsidRDefault="00580804" w:rsidP="00580804">
      <w:pPr>
        <w:pStyle w:val="affff4"/>
        <w:rPr>
          <w:lang w:val="ru-RU"/>
        </w:rPr>
      </w:pPr>
      <w:r w:rsidRPr="002755E5">
        <w:rPr>
          <w:lang w:val="ru-RU"/>
        </w:rPr>
        <w:t>}</w:t>
      </w:r>
    </w:p>
    <w:p w:rsidR="00580804" w:rsidRDefault="00580804" w:rsidP="00580804">
      <w:pPr>
        <w:tabs>
          <w:tab w:val="left" w:pos="567"/>
          <w:tab w:val="left" w:pos="1134"/>
          <w:tab w:val="left" w:pos="1701"/>
        </w:tabs>
        <w:spacing w:before="280" w:after="280" w:line="228" w:lineRule="auto"/>
        <w:ind w:firstLine="0"/>
        <w:jc w:val="center"/>
        <w:rPr>
          <w:spacing w:val="-6"/>
        </w:rPr>
      </w:pPr>
      <w:r>
        <w:rPr>
          <w:spacing w:val="-6"/>
        </w:rPr>
        <w:t>Листинг</w:t>
      </w:r>
      <w:r w:rsidRPr="00AA3378">
        <w:rPr>
          <w:spacing w:val="-6"/>
        </w:rPr>
        <w:t xml:space="preserve"> </w:t>
      </w:r>
      <w:r>
        <w:rPr>
          <w:spacing w:val="-6"/>
        </w:rPr>
        <w:t>А</w:t>
      </w:r>
      <w:r w:rsidRPr="00AA3378">
        <w:rPr>
          <w:spacing w:val="-6"/>
        </w:rPr>
        <w:t>.</w:t>
      </w:r>
      <w:r>
        <w:rPr>
          <w:spacing w:val="-6"/>
        </w:rPr>
        <w:t>9</w:t>
      </w:r>
      <w:r w:rsidRPr="00AA3378">
        <w:rPr>
          <w:spacing w:val="-6"/>
        </w:rPr>
        <w:t xml:space="preserve"> – </w:t>
      </w:r>
      <w:r>
        <w:rPr>
          <w:spacing w:val="-6"/>
        </w:rPr>
        <w:t>Программный</w:t>
      </w:r>
      <w:r w:rsidRPr="00AA3378">
        <w:rPr>
          <w:spacing w:val="-6"/>
        </w:rPr>
        <w:t xml:space="preserve"> </w:t>
      </w:r>
      <w:r>
        <w:rPr>
          <w:spacing w:val="-6"/>
        </w:rPr>
        <w:t>код</w:t>
      </w:r>
      <w:r w:rsidRPr="00AA3378">
        <w:rPr>
          <w:spacing w:val="-6"/>
        </w:rPr>
        <w:t xml:space="preserve"> </w:t>
      </w:r>
      <w:r>
        <w:rPr>
          <w:spacing w:val="-6"/>
        </w:rPr>
        <w:t>вывода карточек объявлений в личном профиле</w:t>
      </w:r>
    </w:p>
    <w:p w:rsidR="00580804" w:rsidRDefault="00580804" w:rsidP="00580804">
      <w:pPr>
        <w:pStyle w:val="affff4"/>
      </w:pPr>
      <w:r>
        <w:t>function vyvod_zakladok($user_id)</w:t>
      </w:r>
    </w:p>
    <w:p w:rsidR="00580804" w:rsidRDefault="00580804" w:rsidP="00580804">
      <w:pPr>
        <w:pStyle w:val="affff4"/>
      </w:pPr>
      <w:r>
        <w:t>{</w:t>
      </w:r>
    </w:p>
    <w:p w:rsidR="00580804" w:rsidRDefault="00580804" w:rsidP="00580804">
      <w:pPr>
        <w:pStyle w:val="affff4"/>
      </w:pPr>
      <w:r>
        <w:tab/>
        <w:t>include ('db.php');</w:t>
      </w:r>
    </w:p>
    <w:p w:rsidR="00580804" w:rsidRDefault="00580804" w:rsidP="00580804">
      <w:pPr>
        <w:pStyle w:val="affff4"/>
      </w:pPr>
      <w:r>
        <w:t xml:space="preserve">  </w:t>
      </w:r>
      <w:r>
        <w:tab/>
        <w:t xml:space="preserve">$query ="SELECT </w:t>
      </w:r>
      <w:proofErr w:type="gramStart"/>
      <w:r>
        <w:t>review.book</w:t>
      </w:r>
      <w:proofErr w:type="gramEnd"/>
      <w:r>
        <w:t>_author, review.book_name, genre.name_genre, photo_review.url_photo_review, photo_review.alt , review.id FROM review, photo_review, genre, bookmark WHERE review.id = photo_review.id_review AND review.id_genre = genre.id AND bookmark.id_review = review.id AND bookmark.id_user = $user_id  ORDER BY bookmark.id DESC";</w:t>
      </w:r>
    </w:p>
    <w:p w:rsidR="00580804" w:rsidRDefault="00580804" w:rsidP="00580804">
      <w:pPr>
        <w:pStyle w:val="affff4"/>
      </w:pPr>
      <w:r>
        <w:t xml:space="preserve">  </w:t>
      </w:r>
      <w:r>
        <w:tab/>
        <w:t>$result = mysqli_</w:t>
      </w:r>
      <w:proofErr w:type="gramStart"/>
      <w:r>
        <w:t>query(</w:t>
      </w:r>
      <w:proofErr w:type="gramEnd"/>
      <w:r>
        <w:t>$link, $query) or die("Ошибка " . mysqli_error($link));</w:t>
      </w:r>
    </w:p>
    <w:p w:rsidR="00580804" w:rsidRDefault="00580804" w:rsidP="00580804">
      <w:pPr>
        <w:pStyle w:val="affff4"/>
      </w:pPr>
      <w:r>
        <w:t xml:space="preserve">  </w:t>
      </w:r>
      <w:r>
        <w:tab/>
        <w:t>if($</w:t>
      </w:r>
      <w:proofErr w:type="gramStart"/>
      <w:r>
        <w:t>result){</w:t>
      </w:r>
      <w:proofErr w:type="gramEnd"/>
    </w:p>
    <w:p w:rsidR="00580804" w:rsidRDefault="00580804" w:rsidP="00580804">
      <w:pPr>
        <w:pStyle w:val="affff4"/>
      </w:pPr>
      <w:r>
        <w:t xml:space="preserve">    </w:t>
      </w:r>
      <w:r>
        <w:tab/>
        <w:t>$rows = mysqli_num_rows($result);</w:t>
      </w:r>
    </w:p>
    <w:p w:rsidR="00580804" w:rsidRDefault="00580804" w:rsidP="00580804">
      <w:pPr>
        <w:pStyle w:val="affff4"/>
      </w:pPr>
      <w:r>
        <w:t xml:space="preserve">    </w:t>
      </w:r>
      <w:r>
        <w:tab/>
        <w:t>?&gt;&lt;div class="row block_review_ad review_ad "&gt;&lt;?</w:t>
      </w:r>
    </w:p>
    <w:p w:rsidR="00580804" w:rsidRDefault="00580804" w:rsidP="00580804">
      <w:pPr>
        <w:pStyle w:val="affff4"/>
      </w:pPr>
      <w:r>
        <w:t xml:space="preserve">    </w:t>
      </w:r>
      <w:r>
        <w:tab/>
      </w:r>
      <w:r>
        <w:tab/>
        <w:t>if ($rows == 0) {</w:t>
      </w:r>
    </w:p>
    <w:p w:rsidR="00580804" w:rsidRDefault="00580804" w:rsidP="00580804">
      <w:pPr>
        <w:pStyle w:val="affff4"/>
      </w:pPr>
      <w:r>
        <w:tab/>
      </w:r>
      <w:r>
        <w:tab/>
      </w:r>
      <w:r>
        <w:tab/>
      </w:r>
      <w:r>
        <w:tab/>
        <w:t xml:space="preserve">echo "&lt;p class='pusto_filter'&gt; Закладок </w:t>
      </w:r>
      <w:proofErr w:type="gramStart"/>
      <w:r>
        <w:t>нет.&lt;</w:t>
      </w:r>
      <w:proofErr w:type="gramEnd"/>
      <w:r>
        <w:t>/p&gt;";</w:t>
      </w:r>
    </w:p>
    <w:p w:rsidR="00580804" w:rsidRDefault="00580804" w:rsidP="00580804">
      <w:pPr>
        <w:pStyle w:val="affff4"/>
      </w:pPr>
      <w:r>
        <w:tab/>
      </w:r>
      <w:r>
        <w:tab/>
      </w:r>
      <w:r>
        <w:tab/>
      </w:r>
      <w:proofErr w:type="gramStart"/>
      <w:r>
        <w:t>}else</w:t>
      </w:r>
      <w:proofErr w:type="gramEnd"/>
      <w:r>
        <w:t>{</w:t>
      </w:r>
    </w:p>
    <w:p w:rsidR="00580804" w:rsidRDefault="00580804" w:rsidP="00580804">
      <w:pPr>
        <w:pStyle w:val="affff4"/>
      </w:pPr>
      <w:r>
        <w:tab/>
      </w:r>
      <w:r>
        <w:tab/>
      </w:r>
      <w:r>
        <w:tab/>
      </w:r>
      <w:r>
        <w:tab/>
        <w:t>for ($i=0; $i &lt; $rows; $i++)</w:t>
      </w:r>
    </w:p>
    <w:p w:rsidR="00580804" w:rsidRDefault="00580804" w:rsidP="00580804">
      <w:pPr>
        <w:pStyle w:val="affff4"/>
      </w:pPr>
      <w:r>
        <w:tab/>
      </w:r>
      <w:r>
        <w:tab/>
      </w:r>
      <w:r>
        <w:tab/>
      </w:r>
      <w:r>
        <w:tab/>
      </w:r>
      <w:proofErr w:type="gramStart"/>
      <w:r>
        <w:t>{ $</w:t>
      </w:r>
      <w:proofErr w:type="gramEnd"/>
      <w:r>
        <w:t>row = mysqli_fetch_row($result);</w:t>
      </w:r>
    </w:p>
    <w:p w:rsidR="00580804" w:rsidRDefault="00580804" w:rsidP="00580804">
      <w:pPr>
        <w:pStyle w:val="affff4"/>
      </w:pPr>
      <w:r>
        <w:tab/>
      </w:r>
      <w:r>
        <w:tab/>
      </w:r>
      <w:r>
        <w:tab/>
      </w:r>
      <w:r>
        <w:tab/>
      </w:r>
      <w:r>
        <w:tab/>
        <w:t>?&gt;</w:t>
      </w:r>
      <w:r>
        <w:tab/>
        <w:t>&lt;div class=" col-xl-4 col-lg-5 col-md-6 col-10 d-flex justify-content-center"&gt;</w:t>
      </w:r>
    </w:p>
    <w:p w:rsidR="00580804" w:rsidRDefault="00580804" w:rsidP="00580804">
      <w:pPr>
        <w:pStyle w:val="affff4"/>
      </w:pPr>
      <w:r>
        <w:t xml:space="preserve">          &lt;div class="kartochka"&gt;</w:t>
      </w:r>
    </w:p>
    <w:p w:rsidR="00580804" w:rsidRDefault="00580804" w:rsidP="00580804">
      <w:pPr>
        <w:pStyle w:val="affff4"/>
      </w:pPr>
      <w:r>
        <w:t xml:space="preserve">            &lt;p class="genre"&gt;</w:t>
      </w:r>
      <w:proofErr w:type="gramStart"/>
      <w:r>
        <w:t>&lt;?echo</w:t>
      </w:r>
      <w:proofErr w:type="gramEnd"/>
      <w:r>
        <w:t xml:space="preserve"> $row[2];?&gt;&lt;/p&gt;</w:t>
      </w:r>
    </w:p>
    <w:p w:rsidR="00580804" w:rsidRDefault="00580804" w:rsidP="00580804">
      <w:pPr>
        <w:pStyle w:val="affff4"/>
      </w:pPr>
      <w:r>
        <w:t xml:space="preserve">            &lt;div class="image"&gt;</w:t>
      </w:r>
    </w:p>
    <w:p w:rsidR="00580804" w:rsidRDefault="00580804" w:rsidP="00580804">
      <w:pPr>
        <w:pStyle w:val="affff4"/>
      </w:pPr>
      <w:r>
        <w:t xml:space="preserve">              &lt;a href="</w:t>
      </w:r>
      <w:proofErr w:type="gramStart"/>
      <w:r>
        <w:t>recenziya.php?id</w:t>
      </w:r>
      <w:proofErr w:type="gramEnd"/>
      <w:r>
        <w:t>=&lt;?echo $row[5];?&gt;"&gt;&lt;img   src="&lt;?echo $row[3];?&gt;"  alt ="&lt;?echo $row[4]?&gt;"/&gt;&lt;/a&gt;</w:t>
      </w:r>
    </w:p>
    <w:p w:rsidR="00580804" w:rsidRDefault="00580804" w:rsidP="00580804">
      <w:pPr>
        <w:pStyle w:val="affff4"/>
      </w:pPr>
      <w:r>
        <w:t xml:space="preserve">            &lt;/div&gt;</w:t>
      </w:r>
    </w:p>
    <w:p w:rsidR="00580804" w:rsidRDefault="00580804" w:rsidP="00580804">
      <w:pPr>
        <w:pStyle w:val="affff4"/>
      </w:pPr>
      <w:r>
        <w:t xml:space="preserve">            &lt;div class="name_book"&gt;</w:t>
      </w:r>
    </w:p>
    <w:p w:rsidR="00580804" w:rsidRDefault="00580804" w:rsidP="00580804">
      <w:pPr>
        <w:pStyle w:val="affff4"/>
      </w:pPr>
      <w:r>
        <w:t xml:space="preserve">              &lt;p&gt;&lt;?echo $row[1];?&gt;&lt;/p&gt;</w:t>
      </w:r>
      <w:r w:rsidR="00165DE2">
        <w:br w:type="page"/>
      </w:r>
    </w:p>
    <w:p w:rsidR="00580804" w:rsidRDefault="00580804" w:rsidP="00580804">
      <w:pPr>
        <w:pStyle w:val="affff4"/>
      </w:pPr>
      <w:r>
        <w:lastRenderedPageBreak/>
        <w:t xml:space="preserve">            &lt;/div&gt;</w:t>
      </w:r>
    </w:p>
    <w:p w:rsidR="00580804" w:rsidRDefault="00580804" w:rsidP="00580804">
      <w:pPr>
        <w:pStyle w:val="affff4"/>
      </w:pPr>
      <w:r>
        <w:t xml:space="preserve">            &lt;div class="author_book"&gt;</w:t>
      </w:r>
    </w:p>
    <w:p w:rsidR="00580804" w:rsidRDefault="00580804" w:rsidP="00580804">
      <w:pPr>
        <w:pStyle w:val="affff4"/>
      </w:pPr>
      <w:r>
        <w:t xml:space="preserve">              &lt;p &gt;</w:t>
      </w:r>
      <w:proofErr w:type="gramStart"/>
      <w:r>
        <w:t>&lt;?echo</w:t>
      </w:r>
      <w:proofErr w:type="gramEnd"/>
      <w:r>
        <w:t xml:space="preserve"> $row[0];?&gt;&lt;/p&gt;</w:t>
      </w:r>
    </w:p>
    <w:p w:rsidR="00580804" w:rsidRDefault="00580804" w:rsidP="00580804">
      <w:pPr>
        <w:pStyle w:val="affff4"/>
      </w:pPr>
      <w:r>
        <w:t xml:space="preserve">            &lt;/div&gt;</w:t>
      </w:r>
    </w:p>
    <w:p w:rsidR="00580804" w:rsidRDefault="00580804" w:rsidP="00580804">
      <w:pPr>
        <w:pStyle w:val="affff4"/>
      </w:pPr>
      <w:r>
        <w:t xml:space="preserve">          &lt;/div&gt;</w:t>
      </w:r>
    </w:p>
    <w:p w:rsidR="00580804" w:rsidRDefault="00580804" w:rsidP="00580804">
      <w:pPr>
        <w:pStyle w:val="affff4"/>
      </w:pPr>
      <w:r>
        <w:t xml:space="preserve">      &lt;/div&gt;&lt;?</w:t>
      </w:r>
    </w:p>
    <w:p w:rsidR="00580804" w:rsidRDefault="00580804" w:rsidP="00580804">
      <w:pPr>
        <w:pStyle w:val="affff4"/>
      </w:pPr>
      <w:r>
        <w:tab/>
      </w:r>
      <w:r>
        <w:tab/>
      </w:r>
      <w:r>
        <w:tab/>
      </w:r>
      <w:r>
        <w:tab/>
        <w:t>}</w:t>
      </w:r>
    </w:p>
    <w:p w:rsidR="00580804" w:rsidRDefault="00580804" w:rsidP="00580804">
      <w:pPr>
        <w:pStyle w:val="affff4"/>
      </w:pPr>
      <w:r>
        <w:tab/>
      </w:r>
      <w:r>
        <w:tab/>
      </w:r>
      <w:r>
        <w:tab/>
        <w:t>}</w:t>
      </w:r>
    </w:p>
    <w:p w:rsidR="00580804" w:rsidRDefault="00580804" w:rsidP="00580804">
      <w:pPr>
        <w:pStyle w:val="affff4"/>
      </w:pPr>
      <w:r>
        <w:t xml:space="preserve">    </w:t>
      </w:r>
      <w:r>
        <w:tab/>
        <w:t>?&gt;&lt;/div&gt;&lt;?</w:t>
      </w:r>
    </w:p>
    <w:p w:rsidR="00580804" w:rsidRDefault="00580804" w:rsidP="00580804">
      <w:pPr>
        <w:pStyle w:val="affff4"/>
      </w:pPr>
    </w:p>
    <w:p w:rsidR="00580804" w:rsidRDefault="00580804" w:rsidP="00580804">
      <w:pPr>
        <w:pStyle w:val="affff4"/>
      </w:pPr>
      <w:r>
        <w:t xml:space="preserve">  </w:t>
      </w:r>
      <w:r>
        <w:tab/>
        <w:t>}</w:t>
      </w:r>
    </w:p>
    <w:p w:rsidR="00580804" w:rsidRDefault="00580804" w:rsidP="00580804">
      <w:pPr>
        <w:pStyle w:val="affff4"/>
      </w:pPr>
      <w:r>
        <w:t xml:space="preserve">  </w:t>
      </w:r>
      <w:r>
        <w:tab/>
        <w:t>mysqli_close($link);</w:t>
      </w:r>
    </w:p>
    <w:p w:rsidR="00580804" w:rsidRPr="002755E5" w:rsidRDefault="00580804" w:rsidP="00580804">
      <w:pPr>
        <w:pStyle w:val="affff4"/>
        <w:rPr>
          <w:lang w:val="ru-RU"/>
        </w:rPr>
      </w:pPr>
      <w:r w:rsidRPr="002755E5">
        <w:rPr>
          <w:lang w:val="ru-RU"/>
        </w:rPr>
        <w:t>}</w:t>
      </w:r>
    </w:p>
    <w:p w:rsidR="00580804" w:rsidRDefault="00580804" w:rsidP="00580804">
      <w:pPr>
        <w:tabs>
          <w:tab w:val="left" w:pos="567"/>
          <w:tab w:val="left" w:pos="1134"/>
          <w:tab w:val="left" w:pos="1701"/>
        </w:tabs>
        <w:spacing w:before="280" w:after="280" w:line="228" w:lineRule="auto"/>
        <w:ind w:firstLine="0"/>
        <w:jc w:val="center"/>
        <w:rPr>
          <w:spacing w:val="-6"/>
        </w:rPr>
      </w:pPr>
      <w:r>
        <w:rPr>
          <w:spacing w:val="-6"/>
        </w:rPr>
        <w:t>Листинг</w:t>
      </w:r>
      <w:r w:rsidRPr="00AA3378">
        <w:rPr>
          <w:spacing w:val="-6"/>
        </w:rPr>
        <w:t xml:space="preserve"> </w:t>
      </w:r>
      <w:r>
        <w:rPr>
          <w:spacing w:val="-6"/>
        </w:rPr>
        <w:t>А</w:t>
      </w:r>
      <w:r w:rsidRPr="00AA3378">
        <w:rPr>
          <w:spacing w:val="-6"/>
        </w:rPr>
        <w:t>.</w:t>
      </w:r>
      <w:r>
        <w:rPr>
          <w:spacing w:val="-6"/>
        </w:rPr>
        <w:t>10</w:t>
      </w:r>
      <w:r w:rsidRPr="00AA3378">
        <w:rPr>
          <w:spacing w:val="-6"/>
        </w:rPr>
        <w:t xml:space="preserve"> – </w:t>
      </w:r>
      <w:r>
        <w:rPr>
          <w:spacing w:val="-6"/>
        </w:rPr>
        <w:t>Программный</w:t>
      </w:r>
      <w:r w:rsidRPr="00AA3378">
        <w:rPr>
          <w:spacing w:val="-6"/>
        </w:rPr>
        <w:t xml:space="preserve"> </w:t>
      </w:r>
      <w:r>
        <w:rPr>
          <w:spacing w:val="-6"/>
        </w:rPr>
        <w:t>код</w:t>
      </w:r>
      <w:r w:rsidRPr="00AA3378">
        <w:rPr>
          <w:spacing w:val="-6"/>
        </w:rPr>
        <w:t xml:space="preserve"> </w:t>
      </w:r>
      <w:r>
        <w:rPr>
          <w:spacing w:val="-6"/>
        </w:rPr>
        <w:t>вывода закладок</w:t>
      </w:r>
    </w:p>
    <w:p w:rsidR="00405D43" w:rsidRDefault="00405D43" w:rsidP="00405D43">
      <w:pPr>
        <w:pStyle w:val="affff4"/>
      </w:pPr>
      <w:r>
        <w:t>function vse_</w:t>
      </w:r>
      <w:proofErr w:type="gramStart"/>
      <w:r>
        <w:t>administratory(</w:t>
      </w:r>
      <w:proofErr w:type="gramEnd"/>
      <w:r>
        <w:t>)</w:t>
      </w:r>
    </w:p>
    <w:p w:rsidR="00405D43" w:rsidRDefault="00405D43" w:rsidP="00405D43">
      <w:pPr>
        <w:pStyle w:val="affff4"/>
      </w:pPr>
      <w:r>
        <w:t>{</w:t>
      </w:r>
    </w:p>
    <w:p w:rsidR="00405D43" w:rsidRDefault="00405D43" w:rsidP="00405D43">
      <w:pPr>
        <w:pStyle w:val="affff4"/>
      </w:pPr>
      <w:r>
        <w:tab/>
        <w:t>include ('db.php');</w:t>
      </w:r>
    </w:p>
    <w:p w:rsidR="00405D43" w:rsidRDefault="00405D43" w:rsidP="00405D43">
      <w:pPr>
        <w:pStyle w:val="affff4"/>
      </w:pPr>
      <w:r>
        <w:tab/>
        <w:t xml:space="preserve">$query ="SELECT user.id, </w:t>
      </w:r>
      <w:proofErr w:type="gramStart"/>
      <w:r>
        <w:t>user.photo</w:t>
      </w:r>
      <w:proofErr w:type="gramEnd"/>
      <w:r>
        <w:t>, user.name, user.surname, user.email, user.phone, accesses.name FROM user, admin_access, accesses WHERE user.id = admin_access.id_user AND admin_access.id_accesses = accesses.id";</w:t>
      </w:r>
    </w:p>
    <w:p w:rsidR="00405D43" w:rsidRDefault="00405D43" w:rsidP="00405D43">
      <w:pPr>
        <w:pStyle w:val="affff4"/>
      </w:pPr>
      <w:r>
        <w:t xml:space="preserve">    $result = mysqli_</w:t>
      </w:r>
      <w:proofErr w:type="gramStart"/>
      <w:r>
        <w:t>query(</w:t>
      </w:r>
      <w:proofErr w:type="gramEnd"/>
      <w:r>
        <w:t>$link, $query) or die("Ошибка " . mysqli_error($link));</w:t>
      </w:r>
    </w:p>
    <w:p w:rsidR="00405D43" w:rsidRDefault="00405D43" w:rsidP="00405D43">
      <w:pPr>
        <w:pStyle w:val="affff4"/>
      </w:pPr>
      <w:r>
        <w:t xml:space="preserve">    if ($result) {</w:t>
      </w:r>
    </w:p>
    <w:p w:rsidR="00405D43" w:rsidRDefault="00405D43" w:rsidP="00405D43">
      <w:pPr>
        <w:pStyle w:val="affff4"/>
      </w:pPr>
      <w:r>
        <w:t xml:space="preserve">      $rows = mysqli_num_rows($result</w:t>
      </w:r>
      <w:proofErr w:type="gramStart"/>
      <w:r>
        <w:t>);?</w:t>
      </w:r>
      <w:proofErr w:type="gramEnd"/>
      <w:r>
        <w:t>&gt;</w:t>
      </w:r>
    </w:p>
    <w:p w:rsidR="00405D43" w:rsidRDefault="00405D43" w:rsidP="00405D43">
      <w:pPr>
        <w:pStyle w:val="affff4"/>
      </w:pPr>
      <w:r>
        <w:t xml:space="preserve">      &lt;table class=" text-center table table-striped table-responsive vse_recenzii"&gt;</w:t>
      </w:r>
    </w:p>
    <w:p w:rsidR="00405D43" w:rsidRDefault="00405D43" w:rsidP="00405D43">
      <w:pPr>
        <w:pStyle w:val="affff4"/>
      </w:pPr>
      <w:r>
        <w:t xml:space="preserve">      &lt;thead&gt;</w:t>
      </w:r>
    </w:p>
    <w:p w:rsidR="00405D43" w:rsidRDefault="00405D43" w:rsidP="00405D43">
      <w:pPr>
        <w:pStyle w:val="affff4"/>
      </w:pPr>
      <w:r>
        <w:t xml:space="preserve">        &lt;tr&gt;</w:t>
      </w:r>
    </w:p>
    <w:p w:rsidR="00405D43" w:rsidRDefault="00405D43" w:rsidP="00405D43">
      <w:pPr>
        <w:pStyle w:val="affff4"/>
      </w:pPr>
      <w:r>
        <w:t xml:space="preserve">          &lt;th scope="col"&gt;ID&lt;/th&gt;</w:t>
      </w:r>
    </w:p>
    <w:p w:rsidR="00405D43" w:rsidRDefault="00405D43" w:rsidP="00405D43">
      <w:pPr>
        <w:pStyle w:val="affff4"/>
      </w:pPr>
      <w:r>
        <w:t xml:space="preserve">          &lt;th scope="col"&gt;&lt;/th&gt;</w:t>
      </w:r>
    </w:p>
    <w:p w:rsidR="00405D43" w:rsidRDefault="00405D43" w:rsidP="00405D43">
      <w:pPr>
        <w:pStyle w:val="affff4"/>
      </w:pPr>
      <w:r>
        <w:t xml:space="preserve">          &lt;th scope="col"&gt;Имя&lt;/th&gt;</w:t>
      </w:r>
    </w:p>
    <w:p w:rsidR="00405D43" w:rsidRDefault="00405D43" w:rsidP="00405D43">
      <w:pPr>
        <w:pStyle w:val="affff4"/>
      </w:pPr>
      <w:r>
        <w:t xml:space="preserve">          &lt;th scope="col"&gt;Фамилия&lt;/th&gt;</w:t>
      </w:r>
    </w:p>
    <w:p w:rsidR="00405D43" w:rsidRDefault="00405D43" w:rsidP="00405D43">
      <w:pPr>
        <w:pStyle w:val="affff4"/>
      </w:pPr>
      <w:r>
        <w:t xml:space="preserve">          &lt;th scope="col"&gt;Email&lt;/th&gt;</w:t>
      </w:r>
    </w:p>
    <w:p w:rsidR="00405D43" w:rsidRDefault="00405D43" w:rsidP="00405D43">
      <w:pPr>
        <w:pStyle w:val="affff4"/>
      </w:pPr>
      <w:r>
        <w:t xml:space="preserve">          &lt;th scope="col"&gt;Телефон&lt;/th&gt;</w:t>
      </w:r>
    </w:p>
    <w:p w:rsidR="00405D43" w:rsidRDefault="00405D43" w:rsidP="00405D43">
      <w:pPr>
        <w:pStyle w:val="affff4"/>
      </w:pPr>
      <w:r>
        <w:t xml:space="preserve">          &lt;th scope="col"&gt;Уровень&lt;/th&gt;</w:t>
      </w:r>
    </w:p>
    <w:p w:rsidR="00405D43" w:rsidRDefault="00165DE2" w:rsidP="00405D43">
      <w:pPr>
        <w:pStyle w:val="affff4"/>
      </w:pPr>
      <w:r>
        <w:t xml:space="preserve">          &lt;th scope="col"&gt;&lt;/th&gt;</w:t>
      </w:r>
    </w:p>
    <w:p w:rsidR="00165DE2" w:rsidRDefault="00405D43" w:rsidP="00165DE2">
      <w:pPr>
        <w:pStyle w:val="affff4"/>
      </w:pPr>
      <w:r>
        <w:t xml:space="preserve">        &lt;/tr&gt;</w:t>
      </w:r>
    </w:p>
    <w:p w:rsidR="00405D43" w:rsidRDefault="00405D43" w:rsidP="00405D43">
      <w:pPr>
        <w:pStyle w:val="affff4"/>
      </w:pPr>
    </w:p>
    <w:p w:rsidR="00405D43" w:rsidRDefault="00405D43" w:rsidP="00405D43">
      <w:pPr>
        <w:pStyle w:val="affff4"/>
      </w:pPr>
      <w:r>
        <w:t xml:space="preserve">      &lt;/thead&gt;</w:t>
      </w:r>
    </w:p>
    <w:p w:rsidR="00405D43" w:rsidRDefault="00405D43" w:rsidP="00405D43">
      <w:pPr>
        <w:pStyle w:val="affff4"/>
      </w:pPr>
      <w:r>
        <w:t xml:space="preserve">      &lt;tbody&gt;</w:t>
      </w:r>
    </w:p>
    <w:p w:rsidR="00165DE2" w:rsidRDefault="00405D43" w:rsidP="00405D43">
      <w:pPr>
        <w:pStyle w:val="affff4"/>
      </w:pPr>
      <w:r>
        <w:t xml:space="preserve">        &lt;?</w:t>
      </w:r>
    </w:p>
    <w:p w:rsidR="00405D43" w:rsidRDefault="00405D43" w:rsidP="00405D43">
      <w:pPr>
        <w:pStyle w:val="affff4"/>
      </w:pPr>
      <w:r>
        <w:t>for ($i=0; $i &lt; $</w:t>
      </w:r>
      <w:proofErr w:type="gramStart"/>
      <w:r>
        <w:t>rows ;</w:t>
      </w:r>
      <w:proofErr w:type="gramEnd"/>
      <w:r>
        <w:t xml:space="preserve"> $i++) { </w:t>
      </w:r>
    </w:p>
    <w:p w:rsidR="00405D43" w:rsidRDefault="00405D43" w:rsidP="00405D43">
      <w:pPr>
        <w:pStyle w:val="affff4"/>
      </w:pPr>
      <w:r>
        <w:t xml:space="preserve">            $row = mysqli_fetch_row($result);</w:t>
      </w:r>
    </w:p>
    <w:p w:rsidR="00405D43" w:rsidRDefault="00405D43" w:rsidP="00405D43">
      <w:pPr>
        <w:pStyle w:val="affff4"/>
      </w:pPr>
      <w:r>
        <w:t xml:space="preserve">            ?&gt;&lt;tr&gt;&lt;?</w:t>
      </w:r>
    </w:p>
    <w:p w:rsidR="00405D43" w:rsidRDefault="00405D43" w:rsidP="00405D43">
      <w:pPr>
        <w:pStyle w:val="affff4"/>
      </w:pPr>
      <w:r>
        <w:t xml:space="preserve">            echo "&lt;td&gt;</w:t>
      </w:r>
      <w:proofErr w:type="gramStart"/>
      <w:r>
        <w:t>".$</w:t>
      </w:r>
      <w:proofErr w:type="gramEnd"/>
      <w:r>
        <w:t>row[0]."&lt;/td&gt;";</w:t>
      </w:r>
    </w:p>
    <w:p w:rsidR="00405D43" w:rsidRDefault="00405D43" w:rsidP="00405D43">
      <w:pPr>
        <w:pStyle w:val="affff4"/>
      </w:pPr>
      <w:r>
        <w:t xml:space="preserve">            echo "&lt;td&gt; &lt;img width='40px' src='</w:t>
      </w:r>
      <w:proofErr w:type="gramStart"/>
      <w:r>
        <w:t>".$</w:t>
      </w:r>
      <w:proofErr w:type="gramEnd"/>
      <w:r>
        <w:t>row[1]."'&gt;&lt;/td&gt;";</w:t>
      </w:r>
    </w:p>
    <w:p w:rsidR="00405D43" w:rsidRDefault="00405D43" w:rsidP="00405D43">
      <w:pPr>
        <w:pStyle w:val="affff4"/>
      </w:pPr>
      <w:r>
        <w:t xml:space="preserve">            echo "&lt;td&gt;</w:t>
      </w:r>
      <w:proofErr w:type="gramStart"/>
      <w:r>
        <w:t>".$</w:t>
      </w:r>
      <w:proofErr w:type="gramEnd"/>
      <w:r>
        <w:t>row[2]."&lt;/td&gt;";</w:t>
      </w:r>
    </w:p>
    <w:p w:rsidR="00405D43" w:rsidRDefault="00405D43" w:rsidP="00405D43">
      <w:pPr>
        <w:pStyle w:val="affff4"/>
      </w:pPr>
      <w:r>
        <w:t xml:space="preserve">            echo "&lt;td&gt;</w:t>
      </w:r>
      <w:proofErr w:type="gramStart"/>
      <w:r>
        <w:t>".$</w:t>
      </w:r>
      <w:proofErr w:type="gramEnd"/>
      <w:r>
        <w:t>row[3]."&lt;/td&gt;";</w:t>
      </w:r>
    </w:p>
    <w:p w:rsidR="00405D43" w:rsidRDefault="00405D43" w:rsidP="00405D43">
      <w:pPr>
        <w:pStyle w:val="affff4"/>
      </w:pPr>
      <w:r>
        <w:t xml:space="preserve">            echo "&lt;td&gt;</w:t>
      </w:r>
      <w:proofErr w:type="gramStart"/>
      <w:r>
        <w:t>".$</w:t>
      </w:r>
      <w:proofErr w:type="gramEnd"/>
      <w:r>
        <w:t>row[4]."&lt;/td&gt;";</w:t>
      </w:r>
    </w:p>
    <w:p w:rsidR="00405D43" w:rsidRDefault="00405D43" w:rsidP="00405D43">
      <w:pPr>
        <w:pStyle w:val="affff4"/>
      </w:pPr>
      <w:r>
        <w:t xml:space="preserve">            echo "&lt;td&gt;</w:t>
      </w:r>
      <w:proofErr w:type="gramStart"/>
      <w:r>
        <w:t>".$</w:t>
      </w:r>
      <w:proofErr w:type="gramEnd"/>
      <w:r>
        <w:t>row[5]."&lt;/td&gt;";</w:t>
      </w:r>
    </w:p>
    <w:p w:rsidR="00405D43" w:rsidRDefault="00405D43" w:rsidP="00405D43">
      <w:pPr>
        <w:pStyle w:val="affff4"/>
      </w:pPr>
      <w:r>
        <w:t xml:space="preserve">            echo "&lt;td&gt;</w:t>
      </w:r>
      <w:proofErr w:type="gramStart"/>
      <w:r>
        <w:t>".$</w:t>
      </w:r>
      <w:proofErr w:type="gramEnd"/>
      <w:r>
        <w:t>row[6]."&lt;/td&gt;";</w:t>
      </w:r>
    </w:p>
    <w:p w:rsidR="00405D43" w:rsidRDefault="00405D43" w:rsidP="00405D43">
      <w:pPr>
        <w:pStyle w:val="affff4"/>
      </w:pPr>
      <w:r>
        <w:t xml:space="preserve">          ?&gt;</w:t>
      </w:r>
      <w:r w:rsidR="00165DE2" w:rsidRPr="00165DE2">
        <w:t xml:space="preserve"> </w:t>
      </w:r>
      <w:r w:rsidR="00165DE2">
        <w:br w:type="page"/>
      </w:r>
    </w:p>
    <w:p w:rsidR="00405D43" w:rsidRDefault="00405D43" w:rsidP="00405D43">
      <w:pPr>
        <w:pStyle w:val="affff4"/>
      </w:pPr>
      <w:r>
        <w:lastRenderedPageBreak/>
        <w:t xml:space="preserve">          </w:t>
      </w:r>
      <w:r>
        <w:tab/>
        <w:t>&lt;td&gt;&lt;a class="ssylka_admin_icon" href="</w:t>
      </w:r>
      <w:proofErr w:type="gramStart"/>
      <w:r>
        <w:t>administrator.php?id</w:t>
      </w:r>
      <w:proofErr w:type="gramEnd"/>
      <w:r>
        <w:t>=&lt;?echo $row[0];?&gt;"&gt;&lt;svg class="bi bi-brush" width="1.5em" height="1.5em" viewBox="0 0 16 16" fill="currentColor" xmlns="http://www.w3.org/2000/svg"&gt;</w:t>
      </w:r>
    </w:p>
    <w:p w:rsidR="00405D43" w:rsidRDefault="00405D43" w:rsidP="00405D43">
      <w:pPr>
        <w:pStyle w:val="affff4"/>
      </w:pPr>
      <w:r>
        <w:t xml:space="preserve">  &lt;path d="M15.213 1.018a.572.572 0 0 1 .756.05.57.57 0 0 1 .057.746C15.085 3.082 12.044 7.107 9.6 9.55c-.71.71-1.42 1.243-1.952 1.596-.508.339-1.167.234-1.599-.197-.416-.416-.53-1.047-.212-1.543.346-.542.887-1.273 1.642-1.977 2.521-2.35 6.476-5.44 7.734-6.411z"/&gt;</w:t>
      </w:r>
    </w:p>
    <w:p w:rsidR="00405D43" w:rsidRDefault="00405D43" w:rsidP="00405D43">
      <w:pPr>
        <w:pStyle w:val="affff4"/>
      </w:pPr>
      <w:r>
        <w:t xml:space="preserve">  &lt;path d="M7 12a2 2 0 0 1-2 2c-1 0-2 0-3.5-.5s.5-1 1-1.5 1.395-2 2.5-2a2 2 0 0 1 2 2z"/&gt;</w:t>
      </w:r>
    </w:p>
    <w:p w:rsidR="00405D43" w:rsidRDefault="00405D43" w:rsidP="00405D43">
      <w:pPr>
        <w:pStyle w:val="affff4"/>
      </w:pPr>
      <w:r>
        <w:t>&lt;/svg&gt;&lt;/a&gt;&lt;/td&gt;</w:t>
      </w:r>
    </w:p>
    <w:p w:rsidR="00405D43" w:rsidRDefault="00405D43" w:rsidP="00405D43">
      <w:pPr>
        <w:pStyle w:val="affff4"/>
      </w:pPr>
      <w:r>
        <w:tab/>
      </w:r>
      <w:r>
        <w:tab/>
      </w:r>
      <w:r>
        <w:tab/>
      </w:r>
      <w:proofErr w:type="gramStart"/>
      <w:r>
        <w:t>&lt;!--</w:t>
      </w:r>
      <w:proofErr w:type="gramEnd"/>
      <w:r>
        <w:t>&lt;td&gt;&lt;a class="ssylka_admin" href="" onclick="delete_admin('&lt;?echo $row[0];?&gt;');"&gt;Удалить&lt;/a&gt;&lt;/td&gt; --&gt;</w:t>
      </w:r>
    </w:p>
    <w:p w:rsidR="00405D43" w:rsidRPr="002755E5" w:rsidRDefault="00405D43" w:rsidP="00405D43">
      <w:pPr>
        <w:pStyle w:val="affff4"/>
        <w:rPr>
          <w:lang w:val="ru-RU"/>
        </w:rPr>
      </w:pPr>
      <w:r>
        <w:t xml:space="preserve">        </w:t>
      </w:r>
      <w:r w:rsidRPr="002755E5">
        <w:rPr>
          <w:lang w:val="ru-RU"/>
        </w:rPr>
        <w:t>&lt;/</w:t>
      </w:r>
      <w:r>
        <w:t>tr</w:t>
      </w:r>
      <w:r w:rsidRPr="002755E5">
        <w:rPr>
          <w:lang w:val="ru-RU"/>
        </w:rPr>
        <w:t>&gt;</w:t>
      </w:r>
    </w:p>
    <w:p w:rsidR="00405D43" w:rsidRPr="002755E5" w:rsidRDefault="00405D43" w:rsidP="00405D43">
      <w:pPr>
        <w:pStyle w:val="affff4"/>
        <w:rPr>
          <w:lang w:val="ru-RU"/>
        </w:rPr>
      </w:pPr>
      <w:r w:rsidRPr="002755E5">
        <w:rPr>
          <w:lang w:val="ru-RU"/>
        </w:rPr>
        <w:t xml:space="preserve">          &lt;?}</w:t>
      </w:r>
    </w:p>
    <w:p w:rsidR="00405D43" w:rsidRPr="002755E5" w:rsidRDefault="00405D43" w:rsidP="00405D43">
      <w:pPr>
        <w:pStyle w:val="affff4"/>
        <w:rPr>
          <w:lang w:val="ru-RU"/>
        </w:rPr>
      </w:pPr>
      <w:r w:rsidRPr="002755E5">
        <w:rPr>
          <w:lang w:val="ru-RU"/>
        </w:rPr>
        <w:t xml:space="preserve">        }</w:t>
      </w:r>
    </w:p>
    <w:p w:rsidR="00405D43" w:rsidRPr="002755E5" w:rsidRDefault="00405D43" w:rsidP="00405D43">
      <w:pPr>
        <w:pStyle w:val="affff4"/>
        <w:rPr>
          <w:lang w:val="ru-RU"/>
        </w:rPr>
      </w:pPr>
      <w:r w:rsidRPr="002755E5">
        <w:rPr>
          <w:lang w:val="ru-RU"/>
        </w:rPr>
        <w:t xml:space="preserve">        </w:t>
      </w:r>
      <w:proofErr w:type="gramStart"/>
      <w:r w:rsidRPr="002755E5">
        <w:rPr>
          <w:lang w:val="ru-RU"/>
        </w:rPr>
        <w:t>?&gt;&lt;</w:t>
      </w:r>
      <w:proofErr w:type="gramEnd"/>
      <w:r w:rsidRPr="002755E5">
        <w:rPr>
          <w:lang w:val="ru-RU"/>
        </w:rPr>
        <w:t>/</w:t>
      </w:r>
      <w:r>
        <w:t>tbody</w:t>
      </w:r>
      <w:r w:rsidRPr="002755E5">
        <w:rPr>
          <w:lang w:val="ru-RU"/>
        </w:rPr>
        <w:t>&gt;</w:t>
      </w:r>
    </w:p>
    <w:p w:rsidR="00405D43" w:rsidRPr="002755E5" w:rsidRDefault="00405D43" w:rsidP="00405D43">
      <w:pPr>
        <w:pStyle w:val="affff4"/>
        <w:rPr>
          <w:lang w:val="ru-RU"/>
        </w:rPr>
      </w:pPr>
      <w:r w:rsidRPr="002755E5">
        <w:rPr>
          <w:lang w:val="ru-RU"/>
        </w:rPr>
        <w:t xml:space="preserve">    &lt;/</w:t>
      </w:r>
      <w:proofErr w:type="gramStart"/>
      <w:r>
        <w:t>table</w:t>
      </w:r>
      <w:r w:rsidRPr="002755E5">
        <w:rPr>
          <w:lang w:val="ru-RU"/>
        </w:rPr>
        <w:t>&gt;&lt;</w:t>
      </w:r>
      <w:proofErr w:type="gramEnd"/>
      <w:r w:rsidRPr="002755E5">
        <w:rPr>
          <w:lang w:val="ru-RU"/>
        </w:rPr>
        <w:t>?</w:t>
      </w:r>
    </w:p>
    <w:p w:rsidR="00405D43" w:rsidRPr="002755E5" w:rsidRDefault="00405D43" w:rsidP="00405D43">
      <w:pPr>
        <w:pStyle w:val="affff4"/>
        <w:rPr>
          <w:lang w:val="ru-RU"/>
        </w:rPr>
      </w:pPr>
      <w:r w:rsidRPr="002755E5">
        <w:rPr>
          <w:lang w:val="ru-RU"/>
        </w:rPr>
        <w:t>}</w:t>
      </w:r>
    </w:p>
    <w:p w:rsidR="00405D43" w:rsidRDefault="00405D43" w:rsidP="00405D43">
      <w:pPr>
        <w:tabs>
          <w:tab w:val="left" w:pos="567"/>
          <w:tab w:val="left" w:pos="1134"/>
          <w:tab w:val="left" w:pos="1701"/>
        </w:tabs>
        <w:spacing w:before="280" w:after="280" w:line="228" w:lineRule="auto"/>
        <w:ind w:firstLine="0"/>
        <w:jc w:val="center"/>
        <w:rPr>
          <w:spacing w:val="-6"/>
        </w:rPr>
      </w:pPr>
      <w:r>
        <w:rPr>
          <w:spacing w:val="-6"/>
        </w:rPr>
        <w:t>Листинг</w:t>
      </w:r>
      <w:r w:rsidRPr="00AA3378">
        <w:rPr>
          <w:spacing w:val="-6"/>
        </w:rPr>
        <w:t xml:space="preserve"> </w:t>
      </w:r>
      <w:r>
        <w:rPr>
          <w:spacing w:val="-6"/>
        </w:rPr>
        <w:t>А</w:t>
      </w:r>
      <w:r w:rsidRPr="00AA3378">
        <w:rPr>
          <w:spacing w:val="-6"/>
        </w:rPr>
        <w:t>.</w:t>
      </w:r>
      <w:r>
        <w:rPr>
          <w:spacing w:val="-6"/>
        </w:rPr>
        <w:t>11</w:t>
      </w:r>
      <w:r w:rsidRPr="00AA3378">
        <w:rPr>
          <w:spacing w:val="-6"/>
        </w:rPr>
        <w:t xml:space="preserve"> – </w:t>
      </w:r>
      <w:r>
        <w:rPr>
          <w:spacing w:val="-6"/>
        </w:rPr>
        <w:t>Программный</w:t>
      </w:r>
      <w:r w:rsidRPr="00AA3378">
        <w:rPr>
          <w:spacing w:val="-6"/>
        </w:rPr>
        <w:t xml:space="preserve"> </w:t>
      </w:r>
      <w:r>
        <w:rPr>
          <w:spacing w:val="-6"/>
        </w:rPr>
        <w:t>код</w:t>
      </w:r>
      <w:r w:rsidRPr="00AA3378">
        <w:rPr>
          <w:spacing w:val="-6"/>
        </w:rPr>
        <w:t xml:space="preserve"> </w:t>
      </w:r>
      <w:r>
        <w:rPr>
          <w:spacing w:val="-6"/>
        </w:rPr>
        <w:t>вывода таблицы администраторов</w:t>
      </w:r>
    </w:p>
    <w:p w:rsidR="00405D43" w:rsidRDefault="00405D43" w:rsidP="00405D43">
      <w:pPr>
        <w:pStyle w:val="affff4"/>
      </w:pPr>
      <w:r>
        <w:t xml:space="preserve">function </w:t>
      </w:r>
      <w:proofErr w:type="gramStart"/>
      <w:r>
        <w:t>partner(</w:t>
      </w:r>
      <w:proofErr w:type="gramEnd"/>
      <w:r>
        <w:t>)</w:t>
      </w:r>
    </w:p>
    <w:p w:rsidR="00405D43" w:rsidRDefault="00405D43" w:rsidP="00405D43">
      <w:pPr>
        <w:pStyle w:val="affff4"/>
      </w:pPr>
      <w:r>
        <w:t>{</w:t>
      </w:r>
    </w:p>
    <w:p w:rsidR="00405D43" w:rsidRDefault="00405D43" w:rsidP="00405D43">
      <w:pPr>
        <w:pStyle w:val="affff4"/>
      </w:pPr>
      <w:r>
        <w:t xml:space="preserve"> </w:t>
      </w:r>
      <w:r>
        <w:tab/>
        <w:t>include ('db.php');</w:t>
      </w:r>
    </w:p>
    <w:p w:rsidR="00405D43" w:rsidRDefault="00405D43" w:rsidP="00405D43">
      <w:pPr>
        <w:pStyle w:val="affff4"/>
      </w:pPr>
      <w:r>
        <w:t xml:space="preserve">  </w:t>
      </w:r>
      <w:r>
        <w:tab/>
        <w:t>$query ="SELECT `id`, `name`, `logo`, `url` FROM `partners`";</w:t>
      </w:r>
    </w:p>
    <w:p w:rsidR="00405D43" w:rsidRDefault="00405D43" w:rsidP="00405D43">
      <w:pPr>
        <w:pStyle w:val="affff4"/>
      </w:pPr>
      <w:r>
        <w:t xml:space="preserve">  </w:t>
      </w:r>
      <w:r>
        <w:tab/>
        <w:t>$result = mysqli_</w:t>
      </w:r>
      <w:proofErr w:type="gramStart"/>
      <w:r>
        <w:t>query(</w:t>
      </w:r>
      <w:proofErr w:type="gramEnd"/>
      <w:r>
        <w:t>$link, $query) or die("Ошибка " . mysqli_error($link));</w:t>
      </w:r>
    </w:p>
    <w:p w:rsidR="00405D43" w:rsidRDefault="00405D43" w:rsidP="00405D43">
      <w:pPr>
        <w:pStyle w:val="affff4"/>
      </w:pPr>
      <w:r>
        <w:t xml:space="preserve">  </w:t>
      </w:r>
      <w:r>
        <w:tab/>
        <w:t>if ($result) {</w:t>
      </w:r>
    </w:p>
    <w:p w:rsidR="00405D43" w:rsidRDefault="00405D43" w:rsidP="00405D43">
      <w:pPr>
        <w:pStyle w:val="affff4"/>
      </w:pPr>
      <w:r>
        <w:tab/>
      </w:r>
      <w:r>
        <w:tab/>
        <w:t>$rows = mysqli_num_rows($result);</w:t>
      </w:r>
    </w:p>
    <w:p w:rsidR="00405D43" w:rsidRDefault="00405D43" w:rsidP="00405D43">
      <w:pPr>
        <w:pStyle w:val="affff4"/>
      </w:pPr>
      <w:r>
        <w:t xml:space="preserve">    </w:t>
      </w:r>
      <w:r>
        <w:tab/>
        <w:t xml:space="preserve">for ($i = </w:t>
      </w:r>
      <w:proofErr w:type="gramStart"/>
      <w:r>
        <w:t>0 ;</w:t>
      </w:r>
      <w:proofErr w:type="gramEnd"/>
      <w:r>
        <w:t xml:space="preserve"> $i &lt; $rows ; ++$i){</w:t>
      </w:r>
    </w:p>
    <w:p w:rsidR="00405D43" w:rsidRDefault="00405D43" w:rsidP="00405D43">
      <w:pPr>
        <w:pStyle w:val="affff4"/>
      </w:pPr>
      <w:r>
        <w:t xml:space="preserve">      </w:t>
      </w:r>
      <w:r>
        <w:tab/>
      </w:r>
      <w:r>
        <w:tab/>
        <w:t>$row = mysqli_fetch_row($result</w:t>
      </w:r>
      <w:proofErr w:type="gramStart"/>
      <w:r>
        <w:t>);?</w:t>
      </w:r>
      <w:proofErr w:type="gramEnd"/>
      <w:r>
        <w:t>&gt;</w:t>
      </w:r>
    </w:p>
    <w:p w:rsidR="00405D43" w:rsidRDefault="00405D43" w:rsidP="00405D43">
      <w:pPr>
        <w:pStyle w:val="affff4"/>
      </w:pPr>
      <w:r>
        <w:tab/>
      </w:r>
      <w:r>
        <w:tab/>
      </w:r>
      <w:r>
        <w:tab/>
        <w:t>&lt;div class="row"&gt;</w:t>
      </w:r>
    </w:p>
    <w:p w:rsidR="00405D43" w:rsidRDefault="00405D43" w:rsidP="00405D43">
      <w:pPr>
        <w:pStyle w:val="affff4"/>
      </w:pPr>
      <w:r>
        <w:tab/>
      </w:r>
      <w:r>
        <w:tab/>
      </w:r>
      <w:r>
        <w:tab/>
      </w:r>
      <w:r>
        <w:tab/>
        <w:t>&lt;div class="col-3"&gt;</w:t>
      </w:r>
    </w:p>
    <w:p w:rsidR="00405D43" w:rsidRDefault="00405D43" w:rsidP="00405D43">
      <w:pPr>
        <w:pStyle w:val="affff4"/>
      </w:pPr>
      <w:r>
        <w:tab/>
      </w:r>
      <w:r>
        <w:tab/>
      </w:r>
      <w:r>
        <w:tab/>
      </w:r>
      <w:r>
        <w:tab/>
      </w:r>
      <w:r>
        <w:tab/>
        <w:t xml:space="preserve">&lt;p&gt;Партнер: </w:t>
      </w:r>
      <w:proofErr w:type="gramStart"/>
      <w:r>
        <w:t>&lt;?echo</w:t>
      </w:r>
      <w:proofErr w:type="gramEnd"/>
      <w:r>
        <w:t xml:space="preserve"> $row[1];?&gt;&lt;/p&gt;</w:t>
      </w:r>
    </w:p>
    <w:p w:rsidR="00405D43" w:rsidRDefault="00405D43" w:rsidP="00405D43">
      <w:pPr>
        <w:pStyle w:val="affff4"/>
      </w:pPr>
      <w:r>
        <w:tab/>
      </w:r>
      <w:r>
        <w:tab/>
      </w:r>
      <w:r>
        <w:tab/>
      </w:r>
      <w:r>
        <w:tab/>
      </w:r>
      <w:r>
        <w:tab/>
        <w:t>&lt;img style="max-width: 250px;</w:t>
      </w:r>
      <w:proofErr w:type="gramStart"/>
      <w:r>
        <w:t>"  src</w:t>
      </w:r>
      <w:proofErr w:type="gramEnd"/>
      <w:r>
        <w:t>="&lt;?echo $row[2];?&gt;" &gt;&lt;br&gt;</w:t>
      </w:r>
    </w:p>
    <w:p w:rsidR="00405D43" w:rsidRDefault="00405D43" w:rsidP="00405D43">
      <w:pPr>
        <w:pStyle w:val="affff4"/>
      </w:pPr>
      <w:r>
        <w:tab/>
      </w:r>
      <w:r>
        <w:tab/>
      </w:r>
      <w:r>
        <w:tab/>
      </w:r>
      <w:r>
        <w:tab/>
      </w:r>
      <w:r>
        <w:tab/>
        <w:t>&lt;a class='ssylka_admin' href="</w:t>
      </w:r>
      <w:proofErr w:type="gramStart"/>
      <w:r>
        <w:t>&lt;?echo</w:t>
      </w:r>
      <w:proofErr w:type="gramEnd"/>
      <w:r>
        <w:t xml:space="preserve"> $row[3];?&gt;"&gt;&lt;?echo $row[3];?&gt;&lt;/a&gt;</w:t>
      </w:r>
    </w:p>
    <w:p w:rsidR="00405D43" w:rsidRDefault="00405D43" w:rsidP="00405D43">
      <w:pPr>
        <w:pStyle w:val="affff4"/>
      </w:pPr>
      <w:r>
        <w:tab/>
      </w:r>
      <w:r>
        <w:tab/>
      </w:r>
      <w:r>
        <w:tab/>
      </w:r>
      <w:r>
        <w:tab/>
      </w:r>
      <w:r>
        <w:tab/>
        <w:t>&lt;div class="text-center"&gt;</w:t>
      </w:r>
    </w:p>
    <w:p w:rsidR="00405D43" w:rsidRDefault="00405D43" w:rsidP="00405D43">
      <w:pPr>
        <w:pStyle w:val="affff4"/>
      </w:pPr>
      <w:r>
        <w:t xml:space="preserve">                    &lt;input type="button" class="button button_margin_top" value="Изменить" onclick="update_</w:t>
      </w:r>
      <w:proofErr w:type="gramStart"/>
      <w:r>
        <w:t>partner(</w:t>
      </w:r>
      <w:proofErr w:type="gramEnd"/>
      <w:r>
        <w:t>'&lt;?echo $row[0];?&gt;');"&gt;</w:t>
      </w:r>
    </w:p>
    <w:p w:rsidR="00405D43" w:rsidRDefault="00405D43" w:rsidP="00405D43">
      <w:pPr>
        <w:pStyle w:val="affff4"/>
      </w:pPr>
      <w:r>
        <w:t xml:space="preserve">                    &lt;input type="button" class="button button_margin_top" value="Удалить" onclick="delete_</w:t>
      </w:r>
      <w:proofErr w:type="gramStart"/>
      <w:r>
        <w:t>partner(</w:t>
      </w:r>
      <w:proofErr w:type="gramEnd"/>
      <w:r>
        <w:t>'&lt;?echo $row[0];?&gt;');"&gt;</w:t>
      </w:r>
    </w:p>
    <w:p w:rsidR="00405D43" w:rsidRDefault="00405D43" w:rsidP="00405D43">
      <w:pPr>
        <w:pStyle w:val="affff4"/>
      </w:pPr>
      <w:r>
        <w:t xml:space="preserve">                &lt;/div&gt;</w:t>
      </w:r>
    </w:p>
    <w:p w:rsidR="00405D43" w:rsidRDefault="00405D43" w:rsidP="00405D43">
      <w:pPr>
        <w:pStyle w:val="affff4"/>
      </w:pPr>
      <w:r>
        <w:tab/>
      </w:r>
      <w:r>
        <w:tab/>
      </w:r>
      <w:r>
        <w:tab/>
      </w:r>
      <w:r>
        <w:tab/>
        <w:t>&lt;/div&gt;</w:t>
      </w:r>
    </w:p>
    <w:p w:rsidR="00405D43" w:rsidRDefault="00D00194" w:rsidP="00405D43">
      <w:pPr>
        <w:pStyle w:val="affff4"/>
      </w:pPr>
      <w:r>
        <w:tab/>
      </w:r>
      <w:r>
        <w:tab/>
      </w:r>
      <w:r>
        <w:tab/>
      </w:r>
      <w:r>
        <w:tab/>
        <w:t>&lt;div class="col"&gt;</w:t>
      </w:r>
      <w:r w:rsidR="00405D43">
        <w:t>&lt;?</w:t>
      </w:r>
    </w:p>
    <w:p w:rsidR="00D00194" w:rsidRDefault="00405D43" w:rsidP="00D00194">
      <w:pPr>
        <w:pStyle w:val="affff4"/>
      </w:pPr>
      <w:r>
        <w:tab/>
      </w:r>
      <w:r>
        <w:tab/>
      </w:r>
      <w:r>
        <w:tab/>
      </w:r>
      <w:r>
        <w:tab/>
      </w:r>
      <w:r>
        <w:tab/>
        <w:t>$query2 ="SELECT partner_reviews.id_review, partner_reviews.url, review.book_author, review.book_name FROM partner_reviews, review, partners WHERE review.id = partner_reviews.id_review AND partners.id = partner_reviews.id_partner AND partners.id = $row[0]";</w:t>
      </w:r>
      <w:r w:rsidR="00D00194" w:rsidRPr="00D00194">
        <w:t xml:space="preserve"> </w:t>
      </w:r>
      <w:r w:rsidR="00D00194">
        <w:br w:type="page"/>
      </w:r>
    </w:p>
    <w:p w:rsidR="00405D43" w:rsidRDefault="00405D43" w:rsidP="00405D43">
      <w:pPr>
        <w:pStyle w:val="affff4"/>
      </w:pPr>
    </w:p>
    <w:p w:rsidR="00405D43" w:rsidRDefault="00405D43" w:rsidP="00405D43">
      <w:pPr>
        <w:pStyle w:val="affff4"/>
      </w:pPr>
      <w:r>
        <w:tab/>
      </w:r>
      <w:r>
        <w:tab/>
      </w:r>
      <w:r>
        <w:tab/>
      </w:r>
      <w:r>
        <w:tab/>
      </w:r>
      <w:r>
        <w:tab/>
        <w:t>$result2 = mysqli_</w:t>
      </w:r>
      <w:proofErr w:type="gramStart"/>
      <w:r>
        <w:t>query(</w:t>
      </w:r>
      <w:proofErr w:type="gramEnd"/>
      <w:r>
        <w:t>$link, $query2) or die("Ошибка " . mysqli_error($link));</w:t>
      </w:r>
    </w:p>
    <w:p w:rsidR="00405D43" w:rsidRDefault="00405D43" w:rsidP="00405D43">
      <w:pPr>
        <w:pStyle w:val="affff4"/>
      </w:pPr>
      <w:r>
        <w:tab/>
      </w:r>
      <w:r>
        <w:tab/>
      </w:r>
      <w:r>
        <w:tab/>
      </w:r>
      <w:r>
        <w:tab/>
      </w:r>
      <w:r>
        <w:tab/>
        <w:t>if ($result2) {</w:t>
      </w:r>
    </w:p>
    <w:p w:rsidR="00405D43" w:rsidRDefault="00405D43" w:rsidP="00405D43">
      <w:pPr>
        <w:pStyle w:val="affff4"/>
      </w:pPr>
      <w:r>
        <w:t xml:space="preserve">  </w:t>
      </w:r>
      <w:r>
        <w:tab/>
      </w:r>
      <w:r>
        <w:tab/>
      </w:r>
      <w:r>
        <w:tab/>
      </w:r>
      <w:r>
        <w:tab/>
      </w:r>
      <w:r>
        <w:tab/>
        <w:t>$rows2 = mysqli_num_rows($result2</w:t>
      </w:r>
      <w:proofErr w:type="gramStart"/>
      <w:r>
        <w:t>);?</w:t>
      </w:r>
      <w:proofErr w:type="gramEnd"/>
      <w:r>
        <w:t>&gt;</w:t>
      </w:r>
    </w:p>
    <w:p w:rsidR="00405D43" w:rsidRDefault="00405D43" w:rsidP="00405D43">
      <w:pPr>
        <w:pStyle w:val="affff4"/>
      </w:pPr>
      <w:r>
        <w:t xml:space="preserve">  </w:t>
      </w:r>
      <w:r>
        <w:tab/>
      </w:r>
      <w:r>
        <w:tab/>
      </w:r>
      <w:r>
        <w:tab/>
      </w:r>
      <w:r>
        <w:tab/>
      </w:r>
      <w:r>
        <w:tab/>
      </w:r>
      <w:r>
        <w:tab/>
      </w:r>
      <w:r>
        <w:tab/>
        <w:t xml:space="preserve"> &lt;table class=" text-center table table-striped table-responsive vse_recenzii"&gt;</w:t>
      </w:r>
    </w:p>
    <w:p w:rsidR="00405D43" w:rsidRDefault="00405D43" w:rsidP="00405D43">
      <w:pPr>
        <w:pStyle w:val="affff4"/>
      </w:pPr>
      <w:r>
        <w:tab/>
      </w:r>
      <w:r>
        <w:tab/>
      </w:r>
      <w:r>
        <w:tab/>
      </w:r>
      <w:r>
        <w:tab/>
      </w:r>
      <w:r>
        <w:tab/>
        <w:t>&lt;thead&gt;</w:t>
      </w:r>
    </w:p>
    <w:p w:rsidR="00405D43" w:rsidRDefault="00405D43" w:rsidP="00405D43">
      <w:pPr>
        <w:pStyle w:val="affff4"/>
      </w:pPr>
      <w:r>
        <w:tab/>
      </w:r>
      <w:r>
        <w:tab/>
      </w:r>
      <w:r>
        <w:tab/>
      </w:r>
      <w:r>
        <w:tab/>
      </w:r>
      <w:r>
        <w:tab/>
        <w:t>&lt;tr&gt;</w:t>
      </w:r>
    </w:p>
    <w:p w:rsidR="00405D43" w:rsidRDefault="00405D43" w:rsidP="00405D43">
      <w:pPr>
        <w:pStyle w:val="affff4"/>
      </w:pPr>
      <w:r>
        <w:tab/>
      </w:r>
      <w:r>
        <w:tab/>
      </w:r>
      <w:r>
        <w:tab/>
      </w:r>
      <w:r>
        <w:tab/>
      </w:r>
      <w:r>
        <w:tab/>
        <w:t>&lt;th scope="col"&gt;ID рецензии&lt;/th&gt;</w:t>
      </w:r>
    </w:p>
    <w:p w:rsidR="00405D43" w:rsidRDefault="00405D43" w:rsidP="00405D43">
      <w:pPr>
        <w:pStyle w:val="affff4"/>
      </w:pPr>
      <w:r>
        <w:tab/>
      </w:r>
      <w:r>
        <w:tab/>
      </w:r>
      <w:r>
        <w:tab/>
      </w:r>
      <w:r>
        <w:tab/>
      </w:r>
      <w:r>
        <w:tab/>
        <w:t>&lt;th scope="col"&gt;Наименование книги&lt;/th&gt;</w:t>
      </w:r>
    </w:p>
    <w:p w:rsidR="00405D43" w:rsidRDefault="00405D43" w:rsidP="00405D43">
      <w:pPr>
        <w:pStyle w:val="affff4"/>
      </w:pPr>
      <w:r>
        <w:tab/>
      </w:r>
      <w:r>
        <w:tab/>
      </w:r>
      <w:r>
        <w:tab/>
      </w:r>
      <w:r>
        <w:tab/>
      </w:r>
      <w:r>
        <w:tab/>
        <w:t>&lt;th scope="col"&gt;Автор книги&lt;/th&gt;</w:t>
      </w:r>
    </w:p>
    <w:p w:rsidR="00405D43" w:rsidRDefault="00405D43" w:rsidP="00405D43">
      <w:pPr>
        <w:pStyle w:val="affff4"/>
      </w:pPr>
      <w:r>
        <w:tab/>
      </w:r>
      <w:r>
        <w:tab/>
      </w:r>
      <w:r>
        <w:tab/>
      </w:r>
      <w:r>
        <w:tab/>
      </w:r>
      <w:r>
        <w:tab/>
        <w:t>&lt;th scope="col"&gt;Url&lt;/th&gt;</w:t>
      </w:r>
    </w:p>
    <w:p w:rsidR="00405D43" w:rsidRDefault="00405D43" w:rsidP="00405D43">
      <w:pPr>
        <w:pStyle w:val="affff4"/>
      </w:pPr>
      <w:r>
        <w:tab/>
      </w:r>
      <w:r>
        <w:tab/>
      </w:r>
      <w:r>
        <w:tab/>
      </w:r>
      <w:r>
        <w:tab/>
      </w:r>
      <w:r>
        <w:tab/>
        <w:t>&lt;th scope="col"&gt;&lt;/th&gt;</w:t>
      </w:r>
    </w:p>
    <w:p w:rsidR="00405D43" w:rsidRDefault="00405D43" w:rsidP="00405D43">
      <w:pPr>
        <w:pStyle w:val="affff4"/>
      </w:pPr>
      <w:r>
        <w:tab/>
      </w:r>
      <w:r>
        <w:tab/>
      </w:r>
      <w:r>
        <w:tab/>
      </w:r>
      <w:r>
        <w:tab/>
      </w:r>
      <w:r>
        <w:tab/>
        <w:t>&lt;/tr&gt;</w:t>
      </w:r>
    </w:p>
    <w:p w:rsidR="00405D43" w:rsidRDefault="00405D43" w:rsidP="00405D43">
      <w:pPr>
        <w:pStyle w:val="affff4"/>
      </w:pPr>
      <w:r>
        <w:tab/>
      </w:r>
      <w:r>
        <w:tab/>
      </w:r>
      <w:r>
        <w:tab/>
      </w:r>
      <w:r>
        <w:tab/>
      </w:r>
      <w:r>
        <w:tab/>
        <w:t>&lt;/thead&gt;</w:t>
      </w:r>
    </w:p>
    <w:p w:rsidR="00405D43" w:rsidRDefault="00405D43" w:rsidP="00405D43">
      <w:pPr>
        <w:pStyle w:val="affff4"/>
      </w:pPr>
      <w:r>
        <w:tab/>
      </w:r>
      <w:r>
        <w:tab/>
      </w:r>
      <w:r>
        <w:tab/>
      </w:r>
      <w:r>
        <w:tab/>
      </w:r>
      <w:r>
        <w:tab/>
        <w:t>&lt;tbody&gt;</w:t>
      </w:r>
    </w:p>
    <w:p w:rsidR="00405D43" w:rsidRDefault="00405D43" w:rsidP="00405D43">
      <w:pPr>
        <w:pStyle w:val="affff4"/>
      </w:pPr>
      <w:r>
        <w:t xml:space="preserve">  </w:t>
      </w:r>
      <w:r>
        <w:tab/>
      </w:r>
      <w:r>
        <w:tab/>
      </w:r>
      <w:r>
        <w:tab/>
      </w:r>
      <w:proofErr w:type="gramStart"/>
      <w:r>
        <w:t>&lt;?for</w:t>
      </w:r>
      <w:proofErr w:type="gramEnd"/>
      <w:r>
        <w:t xml:space="preserve"> ($j = 0 ; $j &lt; $rows2 ; ++$j){</w:t>
      </w:r>
    </w:p>
    <w:p w:rsidR="00405D43" w:rsidRDefault="00405D43" w:rsidP="00405D43">
      <w:pPr>
        <w:pStyle w:val="affff4"/>
      </w:pPr>
      <w:r>
        <w:t xml:space="preserve">  </w:t>
      </w:r>
      <w:r>
        <w:tab/>
      </w:r>
      <w:r>
        <w:tab/>
      </w:r>
      <w:r>
        <w:tab/>
        <w:t>$row2 = mysqli_fetch_row($result2);</w:t>
      </w:r>
    </w:p>
    <w:p w:rsidR="00405D43" w:rsidRDefault="00405D43" w:rsidP="00405D43">
      <w:pPr>
        <w:pStyle w:val="affff4"/>
      </w:pPr>
      <w:r>
        <w:t xml:space="preserve">  </w:t>
      </w:r>
      <w:r>
        <w:tab/>
        <w:t>"&lt;tr&gt;";</w:t>
      </w:r>
    </w:p>
    <w:p w:rsidR="00405D43" w:rsidRDefault="00405D43" w:rsidP="00405D43">
      <w:pPr>
        <w:pStyle w:val="affff4"/>
      </w:pPr>
      <w:r>
        <w:t xml:space="preserve">  </w:t>
      </w:r>
      <w:r>
        <w:tab/>
        <w:t>echo "&lt;td&gt;</w:t>
      </w:r>
      <w:proofErr w:type="gramStart"/>
      <w:r>
        <w:t>".$</w:t>
      </w:r>
      <w:proofErr w:type="gramEnd"/>
      <w:r>
        <w:t>row2[0]."&lt;/td&gt;";</w:t>
      </w:r>
    </w:p>
    <w:p w:rsidR="00405D43" w:rsidRDefault="00405D43" w:rsidP="00405D43">
      <w:pPr>
        <w:pStyle w:val="affff4"/>
      </w:pPr>
      <w:r>
        <w:t xml:space="preserve">  </w:t>
      </w:r>
      <w:r>
        <w:tab/>
        <w:t>echo "&lt;td&gt;</w:t>
      </w:r>
      <w:proofErr w:type="gramStart"/>
      <w:r>
        <w:t>".$</w:t>
      </w:r>
      <w:proofErr w:type="gramEnd"/>
      <w:r>
        <w:t>row2[3]."&lt;/td&gt;";</w:t>
      </w:r>
    </w:p>
    <w:p w:rsidR="00405D43" w:rsidRDefault="00405D43" w:rsidP="00405D43">
      <w:pPr>
        <w:pStyle w:val="affff4"/>
      </w:pPr>
      <w:r>
        <w:t xml:space="preserve">  </w:t>
      </w:r>
      <w:r>
        <w:tab/>
        <w:t>echo "&lt;td&gt;</w:t>
      </w:r>
      <w:proofErr w:type="gramStart"/>
      <w:r>
        <w:t>".$</w:t>
      </w:r>
      <w:proofErr w:type="gramEnd"/>
      <w:r>
        <w:t>row2[2]."&lt;/td&gt;";</w:t>
      </w:r>
    </w:p>
    <w:p w:rsidR="00405D43" w:rsidRDefault="00405D43" w:rsidP="00405D43">
      <w:pPr>
        <w:pStyle w:val="affff4"/>
      </w:pPr>
      <w:r>
        <w:t xml:space="preserve">  </w:t>
      </w:r>
      <w:r>
        <w:tab/>
        <w:t>echo "&lt;td&gt;</w:t>
      </w:r>
      <w:proofErr w:type="gramStart"/>
      <w:r>
        <w:t>".$</w:t>
      </w:r>
      <w:proofErr w:type="gramEnd"/>
      <w:r>
        <w:t>row2[1]."&lt;/td&gt;";</w:t>
      </w:r>
    </w:p>
    <w:p w:rsidR="00405D43" w:rsidRDefault="00405D43" w:rsidP="00405D43">
      <w:pPr>
        <w:pStyle w:val="affff4"/>
      </w:pPr>
      <w:r>
        <w:t xml:space="preserve">  </w:t>
      </w:r>
      <w:r>
        <w:tab/>
        <w:t>echo "&lt;td&gt;&lt;a class='ssylka_admin' href='</w:t>
      </w:r>
      <w:proofErr w:type="gramStart"/>
      <w:r>
        <w:t>recenziya.php?id</w:t>
      </w:r>
      <w:proofErr w:type="gramEnd"/>
      <w:r>
        <w:t>=".$row2[0]."'&gt;Просмотреть&lt;/a&gt;&lt;/td&gt;";</w:t>
      </w:r>
    </w:p>
    <w:p w:rsidR="00405D43" w:rsidRDefault="00405D43" w:rsidP="00405D43">
      <w:pPr>
        <w:pStyle w:val="affff4"/>
      </w:pPr>
      <w:r>
        <w:t xml:space="preserve">  </w:t>
      </w:r>
      <w:r>
        <w:tab/>
      </w:r>
      <w:r>
        <w:tab/>
      </w:r>
      <w:r>
        <w:tab/>
      </w:r>
      <w:r>
        <w:tab/>
      </w:r>
      <w:r>
        <w:tab/>
      </w:r>
      <w:r>
        <w:tab/>
      </w:r>
      <w:r>
        <w:tab/>
      </w:r>
      <w:r>
        <w:tab/>
        <w:t>echo "&lt;/tr&gt;";</w:t>
      </w:r>
    </w:p>
    <w:p w:rsidR="00405D43" w:rsidRDefault="00405D43" w:rsidP="00405D43">
      <w:pPr>
        <w:pStyle w:val="affff4"/>
      </w:pPr>
      <w:r>
        <w:t xml:space="preserve">  </w:t>
      </w:r>
      <w:r>
        <w:tab/>
      </w:r>
      <w:r>
        <w:tab/>
      </w:r>
      <w:r>
        <w:tab/>
      </w:r>
      <w:r>
        <w:tab/>
      </w:r>
      <w:r>
        <w:tab/>
      </w:r>
      <w:r>
        <w:tab/>
      </w:r>
      <w:r>
        <w:tab/>
        <w:t>}</w:t>
      </w:r>
    </w:p>
    <w:p w:rsidR="00405D43" w:rsidRDefault="00405D43" w:rsidP="00405D43">
      <w:pPr>
        <w:pStyle w:val="affff4"/>
      </w:pPr>
      <w:r>
        <w:t xml:space="preserve">  </w:t>
      </w:r>
      <w:r>
        <w:tab/>
      </w:r>
      <w:r>
        <w:tab/>
      </w:r>
      <w:r>
        <w:tab/>
      </w:r>
      <w:r>
        <w:tab/>
      </w:r>
      <w:r>
        <w:tab/>
      </w:r>
      <w:r>
        <w:tab/>
      </w:r>
      <w:r>
        <w:tab/>
        <w:t>echo "&lt;/tbody&gt;&lt;/table&gt;";</w:t>
      </w:r>
    </w:p>
    <w:p w:rsidR="00405D43" w:rsidRPr="002755E5" w:rsidRDefault="00405D43" w:rsidP="00405D43">
      <w:pPr>
        <w:pStyle w:val="affff4"/>
        <w:rPr>
          <w:lang w:val="ru-RU"/>
        </w:rPr>
      </w:pPr>
      <w:r>
        <w:t xml:space="preserve">  </w:t>
      </w:r>
      <w:r>
        <w:tab/>
      </w:r>
      <w:r>
        <w:tab/>
      </w:r>
      <w:r>
        <w:tab/>
      </w:r>
      <w:r>
        <w:tab/>
      </w:r>
      <w:r>
        <w:tab/>
      </w:r>
      <w:r>
        <w:tab/>
      </w:r>
      <w:r w:rsidRPr="002755E5">
        <w:rPr>
          <w:lang w:val="ru-RU"/>
        </w:rPr>
        <w:t>}</w:t>
      </w:r>
    </w:p>
    <w:p w:rsidR="00405D43" w:rsidRPr="002755E5" w:rsidRDefault="00405D43" w:rsidP="00405D43">
      <w:pPr>
        <w:pStyle w:val="affff4"/>
        <w:rPr>
          <w:lang w:val="ru-RU"/>
        </w:rPr>
      </w:pPr>
      <w:r w:rsidRPr="002755E5">
        <w:rPr>
          <w:lang w:val="ru-RU"/>
        </w:rPr>
        <w:tab/>
      </w:r>
      <w:r w:rsidRPr="002755E5">
        <w:rPr>
          <w:lang w:val="ru-RU"/>
        </w:rPr>
        <w:tab/>
      </w:r>
      <w:r w:rsidRPr="002755E5">
        <w:rPr>
          <w:lang w:val="ru-RU"/>
        </w:rPr>
        <w:tab/>
      </w:r>
      <w:r w:rsidRPr="002755E5">
        <w:rPr>
          <w:lang w:val="ru-RU"/>
        </w:rPr>
        <w:tab/>
      </w:r>
      <w:r w:rsidRPr="002755E5">
        <w:rPr>
          <w:lang w:val="ru-RU"/>
        </w:rPr>
        <w:tab/>
        <w:t>?&gt;</w:t>
      </w:r>
    </w:p>
    <w:p w:rsidR="00405D43" w:rsidRPr="002755E5" w:rsidRDefault="00405D43" w:rsidP="00405D43">
      <w:pPr>
        <w:pStyle w:val="affff4"/>
        <w:rPr>
          <w:lang w:val="ru-RU"/>
        </w:rPr>
      </w:pPr>
      <w:r w:rsidRPr="002755E5">
        <w:rPr>
          <w:lang w:val="ru-RU"/>
        </w:rPr>
        <w:tab/>
      </w:r>
      <w:r w:rsidRPr="002755E5">
        <w:rPr>
          <w:lang w:val="ru-RU"/>
        </w:rPr>
        <w:tab/>
      </w:r>
      <w:r w:rsidRPr="002755E5">
        <w:rPr>
          <w:lang w:val="ru-RU"/>
        </w:rPr>
        <w:tab/>
      </w:r>
      <w:r w:rsidRPr="002755E5">
        <w:rPr>
          <w:lang w:val="ru-RU"/>
        </w:rPr>
        <w:tab/>
        <w:t>&lt;/</w:t>
      </w:r>
      <w:r>
        <w:t>div</w:t>
      </w:r>
      <w:r w:rsidRPr="002755E5">
        <w:rPr>
          <w:lang w:val="ru-RU"/>
        </w:rPr>
        <w:t>&gt;</w:t>
      </w:r>
    </w:p>
    <w:p w:rsidR="00405D43" w:rsidRPr="002755E5" w:rsidRDefault="00405D43" w:rsidP="00405D43">
      <w:pPr>
        <w:pStyle w:val="affff4"/>
        <w:rPr>
          <w:lang w:val="ru-RU"/>
        </w:rPr>
      </w:pPr>
      <w:r w:rsidRPr="002755E5">
        <w:rPr>
          <w:lang w:val="ru-RU"/>
        </w:rPr>
        <w:tab/>
      </w:r>
      <w:r w:rsidRPr="002755E5">
        <w:rPr>
          <w:lang w:val="ru-RU"/>
        </w:rPr>
        <w:tab/>
      </w:r>
      <w:r w:rsidRPr="002755E5">
        <w:rPr>
          <w:lang w:val="ru-RU"/>
        </w:rPr>
        <w:tab/>
        <w:t>&lt;/</w:t>
      </w:r>
      <w:r>
        <w:t>div</w:t>
      </w:r>
      <w:r w:rsidRPr="002755E5">
        <w:rPr>
          <w:lang w:val="ru-RU"/>
        </w:rPr>
        <w:t>&gt;</w:t>
      </w:r>
    </w:p>
    <w:p w:rsidR="00405D43" w:rsidRPr="002755E5" w:rsidRDefault="00405D43" w:rsidP="00405D43">
      <w:pPr>
        <w:pStyle w:val="affff4"/>
        <w:rPr>
          <w:lang w:val="ru-RU"/>
        </w:rPr>
      </w:pPr>
      <w:r w:rsidRPr="002755E5">
        <w:rPr>
          <w:lang w:val="ru-RU"/>
        </w:rPr>
        <w:t xml:space="preserve">      </w:t>
      </w:r>
      <w:r w:rsidRPr="002755E5">
        <w:rPr>
          <w:lang w:val="ru-RU"/>
        </w:rPr>
        <w:tab/>
      </w:r>
      <w:r w:rsidRPr="002755E5">
        <w:rPr>
          <w:lang w:val="ru-RU"/>
        </w:rPr>
        <w:tab/>
        <w:t>&lt;?</w:t>
      </w:r>
    </w:p>
    <w:p w:rsidR="00405D43" w:rsidRPr="002755E5" w:rsidRDefault="00405D43" w:rsidP="00405D43">
      <w:pPr>
        <w:pStyle w:val="affff4"/>
        <w:rPr>
          <w:lang w:val="ru-RU"/>
        </w:rPr>
      </w:pPr>
      <w:r w:rsidRPr="002755E5">
        <w:rPr>
          <w:lang w:val="ru-RU"/>
        </w:rPr>
        <w:t xml:space="preserve">      </w:t>
      </w:r>
      <w:r w:rsidRPr="002755E5">
        <w:rPr>
          <w:lang w:val="ru-RU"/>
        </w:rPr>
        <w:tab/>
        <w:t>}</w:t>
      </w:r>
      <w:r w:rsidRPr="002755E5">
        <w:rPr>
          <w:lang w:val="ru-RU"/>
        </w:rPr>
        <w:tab/>
      </w:r>
    </w:p>
    <w:p w:rsidR="00405D43" w:rsidRPr="002755E5" w:rsidRDefault="00405D43" w:rsidP="00405D43">
      <w:pPr>
        <w:pStyle w:val="affff4"/>
        <w:rPr>
          <w:lang w:val="ru-RU"/>
        </w:rPr>
      </w:pPr>
      <w:r w:rsidRPr="002755E5">
        <w:rPr>
          <w:lang w:val="ru-RU"/>
        </w:rPr>
        <w:t xml:space="preserve">  </w:t>
      </w:r>
      <w:r w:rsidRPr="002755E5">
        <w:rPr>
          <w:lang w:val="ru-RU"/>
        </w:rPr>
        <w:tab/>
        <w:t>}</w:t>
      </w:r>
    </w:p>
    <w:p w:rsidR="00405D43" w:rsidRPr="002755E5" w:rsidRDefault="00405D43" w:rsidP="00405D43">
      <w:pPr>
        <w:pStyle w:val="affff4"/>
        <w:rPr>
          <w:lang w:val="ru-RU"/>
        </w:rPr>
      </w:pPr>
      <w:r w:rsidRPr="002755E5">
        <w:rPr>
          <w:lang w:val="ru-RU"/>
        </w:rPr>
        <w:t>}</w:t>
      </w:r>
    </w:p>
    <w:p w:rsidR="00495F6C" w:rsidRPr="00495F6C" w:rsidRDefault="00495F6C" w:rsidP="00495F6C">
      <w:pPr>
        <w:tabs>
          <w:tab w:val="left" w:pos="567"/>
          <w:tab w:val="left" w:pos="1134"/>
          <w:tab w:val="left" w:pos="1701"/>
        </w:tabs>
        <w:spacing w:before="280" w:after="280" w:line="228" w:lineRule="auto"/>
        <w:ind w:firstLine="0"/>
        <w:jc w:val="center"/>
        <w:rPr>
          <w:spacing w:val="-6"/>
        </w:rPr>
      </w:pPr>
      <w:r>
        <w:rPr>
          <w:spacing w:val="-6"/>
        </w:rPr>
        <w:t>Листинг</w:t>
      </w:r>
      <w:r w:rsidRPr="00AA3378">
        <w:rPr>
          <w:spacing w:val="-6"/>
        </w:rPr>
        <w:t xml:space="preserve"> </w:t>
      </w:r>
      <w:r>
        <w:rPr>
          <w:spacing w:val="-6"/>
        </w:rPr>
        <w:t>А</w:t>
      </w:r>
      <w:r w:rsidRPr="00AA3378">
        <w:rPr>
          <w:spacing w:val="-6"/>
        </w:rPr>
        <w:t>.</w:t>
      </w:r>
      <w:r>
        <w:rPr>
          <w:spacing w:val="-6"/>
        </w:rPr>
        <w:t>12</w:t>
      </w:r>
      <w:r w:rsidRPr="00AA3378">
        <w:rPr>
          <w:spacing w:val="-6"/>
        </w:rPr>
        <w:t xml:space="preserve"> – </w:t>
      </w:r>
      <w:r>
        <w:rPr>
          <w:spacing w:val="-6"/>
        </w:rPr>
        <w:t>Программный</w:t>
      </w:r>
      <w:r w:rsidRPr="00AA3378">
        <w:rPr>
          <w:spacing w:val="-6"/>
        </w:rPr>
        <w:t xml:space="preserve"> </w:t>
      </w:r>
      <w:r>
        <w:rPr>
          <w:spacing w:val="-6"/>
        </w:rPr>
        <w:t>код</w:t>
      </w:r>
      <w:r w:rsidRPr="00AA3378">
        <w:rPr>
          <w:spacing w:val="-6"/>
        </w:rPr>
        <w:t xml:space="preserve"> </w:t>
      </w:r>
      <w:r>
        <w:rPr>
          <w:spacing w:val="-6"/>
        </w:rPr>
        <w:t>вывода таблицы партнеров</w:t>
      </w:r>
    </w:p>
    <w:sectPr w:rsidR="00495F6C" w:rsidRPr="00495F6C" w:rsidSect="00C81EC4">
      <w:pgSz w:w="11906" w:h="16838" w:code="9"/>
      <w:pgMar w:top="1134" w:right="567" w:bottom="851" w:left="1304" w:header="567" w:footer="709"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0D51" w:rsidRDefault="00F60D51" w:rsidP="00CB748E">
      <w:r>
        <w:separator/>
      </w:r>
    </w:p>
  </w:endnote>
  <w:endnote w:type="continuationSeparator" w:id="0">
    <w:p w:rsidR="00F60D51" w:rsidRDefault="00F60D51" w:rsidP="00CB74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43" w:usb2="00000009" w:usb3="00000000" w:csb0="000001FF" w:csb1="00000000"/>
  </w:font>
  <w:font w:name="Roboto">
    <w:panose1 w:val="02000000000000000000"/>
    <w:charset w:val="CC"/>
    <w:family w:val="auto"/>
    <w:pitch w:val="variable"/>
    <w:sig w:usb0="E00002FF" w:usb1="5000205B" w:usb2="0000002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0D51" w:rsidRDefault="00F60D51" w:rsidP="00CB748E">
      <w:r>
        <w:separator/>
      </w:r>
    </w:p>
  </w:footnote>
  <w:footnote w:type="continuationSeparator" w:id="0">
    <w:p w:rsidR="00F60D51" w:rsidRDefault="00F60D51" w:rsidP="00CB748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0688842"/>
      <w:docPartObj>
        <w:docPartGallery w:val="Page Numbers (Top of Page)"/>
        <w:docPartUnique/>
      </w:docPartObj>
    </w:sdtPr>
    <w:sdtContent>
      <w:p w:rsidR="00ED4FF3" w:rsidRDefault="00ED4FF3" w:rsidP="00862090">
        <w:pPr>
          <w:pStyle w:val="ae"/>
          <w:jc w:val="right"/>
        </w:pPr>
        <w:r>
          <w:fldChar w:fldCharType="begin"/>
        </w:r>
        <w:r>
          <w:instrText>PAGE   \* MERGEFORMAT</w:instrText>
        </w:r>
        <w:r>
          <w:fldChar w:fldCharType="separate"/>
        </w:r>
        <w:r w:rsidR="00BF53AB">
          <w:rPr>
            <w:noProof/>
          </w:rPr>
          <w:t>27</w:t>
        </w:r>
        <w: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0D06180C"/>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059971E3"/>
    <w:multiLevelType w:val="hybridMultilevel"/>
    <w:tmpl w:val="6D061780"/>
    <w:lvl w:ilvl="0" w:tplc="04190003">
      <w:start w:val="1"/>
      <w:numFmt w:val="bullet"/>
      <w:lvlText w:val="o"/>
      <w:lvlJc w:val="left"/>
      <w:pPr>
        <w:ind w:left="1507" w:hanging="360"/>
      </w:pPr>
      <w:rPr>
        <w:rFonts w:ascii="Courier New" w:hAnsi="Courier New" w:cs="Courier New" w:hint="default"/>
      </w:rPr>
    </w:lvl>
    <w:lvl w:ilvl="1" w:tplc="04190003" w:tentative="1">
      <w:start w:val="1"/>
      <w:numFmt w:val="bullet"/>
      <w:lvlText w:val="o"/>
      <w:lvlJc w:val="left"/>
      <w:pPr>
        <w:ind w:left="2227" w:hanging="360"/>
      </w:pPr>
      <w:rPr>
        <w:rFonts w:ascii="Courier New" w:hAnsi="Courier New" w:cs="Courier New" w:hint="default"/>
      </w:rPr>
    </w:lvl>
    <w:lvl w:ilvl="2" w:tplc="04190005" w:tentative="1">
      <w:start w:val="1"/>
      <w:numFmt w:val="bullet"/>
      <w:lvlText w:val=""/>
      <w:lvlJc w:val="left"/>
      <w:pPr>
        <w:ind w:left="2947" w:hanging="360"/>
      </w:pPr>
      <w:rPr>
        <w:rFonts w:ascii="Wingdings" w:hAnsi="Wingdings" w:hint="default"/>
      </w:rPr>
    </w:lvl>
    <w:lvl w:ilvl="3" w:tplc="04190001" w:tentative="1">
      <w:start w:val="1"/>
      <w:numFmt w:val="bullet"/>
      <w:lvlText w:val=""/>
      <w:lvlJc w:val="left"/>
      <w:pPr>
        <w:ind w:left="3667" w:hanging="360"/>
      </w:pPr>
      <w:rPr>
        <w:rFonts w:ascii="Symbol" w:hAnsi="Symbol" w:hint="default"/>
      </w:rPr>
    </w:lvl>
    <w:lvl w:ilvl="4" w:tplc="04190003" w:tentative="1">
      <w:start w:val="1"/>
      <w:numFmt w:val="bullet"/>
      <w:lvlText w:val="o"/>
      <w:lvlJc w:val="left"/>
      <w:pPr>
        <w:ind w:left="4387" w:hanging="360"/>
      </w:pPr>
      <w:rPr>
        <w:rFonts w:ascii="Courier New" w:hAnsi="Courier New" w:cs="Courier New" w:hint="default"/>
      </w:rPr>
    </w:lvl>
    <w:lvl w:ilvl="5" w:tplc="04190005" w:tentative="1">
      <w:start w:val="1"/>
      <w:numFmt w:val="bullet"/>
      <w:lvlText w:val=""/>
      <w:lvlJc w:val="left"/>
      <w:pPr>
        <w:ind w:left="5107" w:hanging="360"/>
      </w:pPr>
      <w:rPr>
        <w:rFonts w:ascii="Wingdings" w:hAnsi="Wingdings" w:hint="default"/>
      </w:rPr>
    </w:lvl>
    <w:lvl w:ilvl="6" w:tplc="04190001" w:tentative="1">
      <w:start w:val="1"/>
      <w:numFmt w:val="bullet"/>
      <w:lvlText w:val=""/>
      <w:lvlJc w:val="left"/>
      <w:pPr>
        <w:ind w:left="5827" w:hanging="360"/>
      </w:pPr>
      <w:rPr>
        <w:rFonts w:ascii="Symbol" w:hAnsi="Symbol" w:hint="default"/>
      </w:rPr>
    </w:lvl>
    <w:lvl w:ilvl="7" w:tplc="04190003" w:tentative="1">
      <w:start w:val="1"/>
      <w:numFmt w:val="bullet"/>
      <w:lvlText w:val="o"/>
      <w:lvlJc w:val="left"/>
      <w:pPr>
        <w:ind w:left="6547" w:hanging="360"/>
      </w:pPr>
      <w:rPr>
        <w:rFonts w:ascii="Courier New" w:hAnsi="Courier New" w:cs="Courier New" w:hint="default"/>
      </w:rPr>
    </w:lvl>
    <w:lvl w:ilvl="8" w:tplc="04190005" w:tentative="1">
      <w:start w:val="1"/>
      <w:numFmt w:val="bullet"/>
      <w:lvlText w:val=""/>
      <w:lvlJc w:val="left"/>
      <w:pPr>
        <w:ind w:left="7267" w:hanging="360"/>
      </w:pPr>
      <w:rPr>
        <w:rFonts w:ascii="Wingdings" w:hAnsi="Wingdings" w:hint="default"/>
      </w:rPr>
    </w:lvl>
  </w:abstractNum>
  <w:abstractNum w:abstractNumId="2" w15:restartNumberingAfterBreak="0">
    <w:nsid w:val="06C31D31"/>
    <w:multiLevelType w:val="hybridMultilevel"/>
    <w:tmpl w:val="534CEC84"/>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D13B33"/>
    <w:multiLevelType w:val="multilevel"/>
    <w:tmpl w:val="9516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EE6431"/>
    <w:multiLevelType w:val="hybridMultilevel"/>
    <w:tmpl w:val="CEC299B6"/>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5EC23BD"/>
    <w:multiLevelType w:val="hybridMultilevel"/>
    <w:tmpl w:val="64E4D5FC"/>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D545A8E"/>
    <w:multiLevelType w:val="hybridMultilevel"/>
    <w:tmpl w:val="B0B80652"/>
    <w:lvl w:ilvl="0" w:tplc="AA2E4E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A264142"/>
    <w:multiLevelType w:val="hybridMultilevel"/>
    <w:tmpl w:val="8A1CFD4A"/>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B911BAB"/>
    <w:multiLevelType w:val="hybridMultilevel"/>
    <w:tmpl w:val="4CC47FA6"/>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D8C1A34"/>
    <w:multiLevelType w:val="hybridMultilevel"/>
    <w:tmpl w:val="FB72D1A4"/>
    <w:lvl w:ilvl="0" w:tplc="3EA49C5C">
      <w:start w:val="1"/>
      <w:numFmt w:val="bullet"/>
      <w:suff w:val="space"/>
      <w:lvlText w:val="–"/>
      <w:lvlJc w:val="left"/>
      <w:pPr>
        <w:ind w:left="1429" w:hanging="357"/>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325457E"/>
    <w:multiLevelType w:val="multilevel"/>
    <w:tmpl w:val="05584AEA"/>
    <w:lvl w:ilvl="0">
      <w:start w:val="1"/>
      <w:numFmt w:val="decimal"/>
      <w:suff w:val="space"/>
      <w:lvlText w:val="%1."/>
      <w:lvlJc w:val="left"/>
      <w:pPr>
        <w:ind w:left="450" w:hanging="450"/>
      </w:pPr>
      <w:rPr>
        <w:rFonts w:hint="default"/>
      </w:rPr>
    </w:lvl>
    <w:lvl w:ilvl="1">
      <w:start w:val="1"/>
      <w:numFmt w:val="decimal"/>
      <w:suff w:val="space"/>
      <w:lvlText w:val="%1.%2."/>
      <w:lvlJc w:val="left"/>
      <w:pPr>
        <w:ind w:left="2280" w:hanging="720"/>
      </w:pPr>
      <w:rPr>
        <w:rFonts w:hint="default"/>
      </w:rPr>
    </w:lvl>
    <w:lvl w:ilvl="2">
      <w:start w:val="1"/>
      <w:numFmt w:val="decimal"/>
      <w:lvlText w:val="%1.%2.%3."/>
      <w:lvlJc w:val="left"/>
      <w:pPr>
        <w:ind w:left="3840" w:hanging="720"/>
      </w:pPr>
      <w:rPr>
        <w:rFonts w:hint="default"/>
      </w:rPr>
    </w:lvl>
    <w:lvl w:ilvl="3">
      <w:start w:val="1"/>
      <w:numFmt w:val="decimal"/>
      <w:lvlText w:val="%1.%2.%3.%4."/>
      <w:lvlJc w:val="left"/>
      <w:pPr>
        <w:ind w:left="5760" w:hanging="1080"/>
      </w:pPr>
      <w:rPr>
        <w:rFonts w:hint="default"/>
      </w:rPr>
    </w:lvl>
    <w:lvl w:ilvl="4">
      <w:start w:val="1"/>
      <w:numFmt w:val="decimal"/>
      <w:lvlText w:val="%1.%2.%3.%4.%5."/>
      <w:lvlJc w:val="left"/>
      <w:pPr>
        <w:ind w:left="7320" w:hanging="1080"/>
      </w:pPr>
      <w:rPr>
        <w:rFonts w:hint="default"/>
      </w:rPr>
    </w:lvl>
    <w:lvl w:ilvl="5">
      <w:start w:val="1"/>
      <w:numFmt w:val="decimal"/>
      <w:lvlText w:val="%1.%2.%3.%4.%5.%6."/>
      <w:lvlJc w:val="left"/>
      <w:pPr>
        <w:ind w:left="9240" w:hanging="1440"/>
      </w:pPr>
      <w:rPr>
        <w:rFonts w:hint="default"/>
      </w:rPr>
    </w:lvl>
    <w:lvl w:ilvl="6">
      <w:start w:val="1"/>
      <w:numFmt w:val="decimal"/>
      <w:lvlText w:val="%1.%2.%3.%4.%5.%6.%7."/>
      <w:lvlJc w:val="left"/>
      <w:pPr>
        <w:ind w:left="11160" w:hanging="1800"/>
      </w:pPr>
      <w:rPr>
        <w:rFonts w:hint="default"/>
      </w:rPr>
    </w:lvl>
    <w:lvl w:ilvl="7">
      <w:start w:val="1"/>
      <w:numFmt w:val="decimal"/>
      <w:lvlText w:val="%1.%2.%3.%4.%5.%6.%7.%8."/>
      <w:lvlJc w:val="left"/>
      <w:pPr>
        <w:ind w:left="12720" w:hanging="1800"/>
      </w:pPr>
      <w:rPr>
        <w:rFonts w:hint="default"/>
      </w:rPr>
    </w:lvl>
    <w:lvl w:ilvl="8">
      <w:start w:val="1"/>
      <w:numFmt w:val="decimal"/>
      <w:lvlText w:val="%1.%2.%3.%4.%5.%6.%7.%8.%9."/>
      <w:lvlJc w:val="left"/>
      <w:pPr>
        <w:ind w:left="14640" w:hanging="2160"/>
      </w:pPr>
      <w:rPr>
        <w:rFonts w:hint="default"/>
      </w:rPr>
    </w:lvl>
  </w:abstractNum>
  <w:abstractNum w:abstractNumId="11" w15:restartNumberingAfterBreak="0">
    <w:nsid w:val="3972133D"/>
    <w:multiLevelType w:val="multilevel"/>
    <w:tmpl w:val="629A0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976BE1"/>
    <w:multiLevelType w:val="hybridMultilevel"/>
    <w:tmpl w:val="CD4C58E6"/>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2CD6F0D"/>
    <w:multiLevelType w:val="hybridMultilevel"/>
    <w:tmpl w:val="2F3204E6"/>
    <w:lvl w:ilvl="0" w:tplc="FA4015E6">
      <w:start w:val="1"/>
      <w:numFmt w:val="bullet"/>
      <w:suff w:val="space"/>
      <w:lvlText w:val=""/>
      <w:lvlJc w:val="left"/>
      <w:pPr>
        <w:ind w:left="2484" w:hanging="360"/>
      </w:pPr>
      <w:rPr>
        <w:rFonts w:ascii="Symbol" w:hAnsi="Symbol" w:hint="default"/>
      </w:rPr>
    </w:lvl>
    <w:lvl w:ilvl="1" w:tplc="04190003">
      <w:start w:val="1"/>
      <w:numFmt w:val="bullet"/>
      <w:lvlText w:val="o"/>
      <w:lvlJc w:val="left"/>
      <w:pPr>
        <w:ind w:left="2484" w:hanging="360"/>
      </w:pPr>
      <w:rPr>
        <w:rFonts w:ascii="Courier New" w:hAnsi="Courier New" w:cs="Courier New" w:hint="default"/>
      </w:rPr>
    </w:lvl>
    <w:lvl w:ilvl="2" w:tplc="04190005">
      <w:start w:val="1"/>
      <w:numFmt w:val="bullet"/>
      <w:lvlText w:val=""/>
      <w:lvlJc w:val="left"/>
      <w:pPr>
        <w:ind w:left="3204" w:hanging="360"/>
      </w:pPr>
      <w:rPr>
        <w:rFonts w:ascii="Wingdings" w:hAnsi="Wingdings" w:hint="default"/>
      </w:rPr>
    </w:lvl>
    <w:lvl w:ilvl="3" w:tplc="04190001" w:tentative="1">
      <w:start w:val="1"/>
      <w:numFmt w:val="bullet"/>
      <w:lvlText w:val=""/>
      <w:lvlJc w:val="left"/>
      <w:pPr>
        <w:ind w:left="3924" w:hanging="360"/>
      </w:pPr>
      <w:rPr>
        <w:rFonts w:ascii="Symbol" w:hAnsi="Symbol" w:hint="default"/>
      </w:rPr>
    </w:lvl>
    <w:lvl w:ilvl="4" w:tplc="04190003" w:tentative="1">
      <w:start w:val="1"/>
      <w:numFmt w:val="bullet"/>
      <w:lvlText w:val="o"/>
      <w:lvlJc w:val="left"/>
      <w:pPr>
        <w:ind w:left="4644" w:hanging="360"/>
      </w:pPr>
      <w:rPr>
        <w:rFonts w:ascii="Courier New" w:hAnsi="Courier New" w:cs="Courier New" w:hint="default"/>
      </w:rPr>
    </w:lvl>
    <w:lvl w:ilvl="5" w:tplc="04190005" w:tentative="1">
      <w:start w:val="1"/>
      <w:numFmt w:val="bullet"/>
      <w:lvlText w:val=""/>
      <w:lvlJc w:val="left"/>
      <w:pPr>
        <w:ind w:left="5364" w:hanging="360"/>
      </w:pPr>
      <w:rPr>
        <w:rFonts w:ascii="Wingdings" w:hAnsi="Wingdings" w:hint="default"/>
      </w:rPr>
    </w:lvl>
    <w:lvl w:ilvl="6" w:tplc="04190001" w:tentative="1">
      <w:start w:val="1"/>
      <w:numFmt w:val="bullet"/>
      <w:lvlText w:val=""/>
      <w:lvlJc w:val="left"/>
      <w:pPr>
        <w:ind w:left="6084" w:hanging="360"/>
      </w:pPr>
      <w:rPr>
        <w:rFonts w:ascii="Symbol" w:hAnsi="Symbol" w:hint="default"/>
      </w:rPr>
    </w:lvl>
    <w:lvl w:ilvl="7" w:tplc="04190003" w:tentative="1">
      <w:start w:val="1"/>
      <w:numFmt w:val="bullet"/>
      <w:lvlText w:val="o"/>
      <w:lvlJc w:val="left"/>
      <w:pPr>
        <w:ind w:left="6804" w:hanging="360"/>
      </w:pPr>
      <w:rPr>
        <w:rFonts w:ascii="Courier New" w:hAnsi="Courier New" w:cs="Courier New" w:hint="default"/>
      </w:rPr>
    </w:lvl>
    <w:lvl w:ilvl="8" w:tplc="04190005" w:tentative="1">
      <w:start w:val="1"/>
      <w:numFmt w:val="bullet"/>
      <w:lvlText w:val=""/>
      <w:lvlJc w:val="left"/>
      <w:pPr>
        <w:ind w:left="7524" w:hanging="360"/>
      </w:pPr>
      <w:rPr>
        <w:rFonts w:ascii="Wingdings" w:hAnsi="Wingdings" w:hint="default"/>
      </w:rPr>
    </w:lvl>
  </w:abstractNum>
  <w:abstractNum w:abstractNumId="14" w15:restartNumberingAfterBreak="0">
    <w:nsid w:val="480F389B"/>
    <w:multiLevelType w:val="multilevel"/>
    <w:tmpl w:val="B31C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9477F2"/>
    <w:multiLevelType w:val="multilevel"/>
    <w:tmpl w:val="0419001D"/>
    <w:styleLink w:val="a"/>
    <w:lvl w:ilvl="0">
      <w:start w:val="1"/>
      <w:numFmt w:val="bullet"/>
      <w:lvlText w:val=""/>
      <w:lvlJc w:val="left"/>
      <w:pPr>
        <w:ind w:left="1068" w:hanging="360"/>
      </w:pPr>
      <w:rPr>
        <w:rFonts w:ascii="Symbol" w:hAnsi="Symbol" w:hint="default"/>
        <w:sz w:val="28"/>
      </w:rPr>
    </w:lvl>
    <w:lvl w:ilvl="1">
      <w:start w:val="1"/>
      <w:numFmt w:val="russianLower"/>
      <w:lvlText w:val="%2)"/>
      <w:lvlJc w:val="left"/>
      <w:pPr>
        <w:ind w:left="1776" w:hanging="360"/>
      </w:pPr>
      <w:rPr>
        <w:rFonts w:ascii="Times New Roman" w:hAnsi="Times New Roman"/>
        <w:sz w:val="28"/>
      </w:rPr>
    </w:lvl>
    <w:lvl w:ilvl="2">
      <w:start w:val="1"/>
      <w:numFmt w:val="decimal"/>
      <w:lvlText w:val="%3)"/>
      <w:lvlJc w:val="left"/>
      <w:pPr>
        <w:ind w:left="2484" w:hanging="360"/>
      </w:pPr>
      <w:rPr>
        <w:rFonts w:ascii="Times New Roman" w:hAnsi="Times New Roman"/>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10B4DB0"/>
    <w:multiLevelType w:val="hybridMultilevel"/>
    <w:tmpl w:val="4B626CC8"/>
    <w:lvl w:ilvl="0" w:tplc="65587422">
      <w:start w:val="1"/>
      <w:numFmt w:val="bullet"/>
      <w:suff w:val="space"/>
      <w:lvlText w:val=""/>
      <w:lvlJc w:val="left"/>
      <w:pPr>
        <w:ind w:left="1776" w:hanging="360"/>
      </w:pPr>
      <w:rPr>
        <w:rFonts w:ascii="Symbol" w:hAnsi="Symbol" w:hint="default"/>
      </w:rPr>
    </w:lvl>
    <w:lvl w:ilvl="1" w:tplc="04190003">
      <w:start w:val="1"/>
      <w:numFmt w:val="bullet"/>
      <w:lvlText w:val="o"/>
      <w:lvlJc w:val="left"/>
      <w:pPr>
        <w:ind w:left="8441"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7" w15:restartNumberingAfterBreak="0">
    <w:nsid w:val="51BF584C"/>
    <w:multiLevelType w:val="hybridMultilevel"/>
    <w:tmpl w:val="08C4B9C4"/>
    <w:lvl w:ilvl="0" w:tplc="3000D90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9444B79"/>
    <w:multiLevelType w:val="hybridMultilevel"/>
    <w:tmpl w:val="C53293CE"/>
    <w:lvl w:ilvl="0" w:tplc="502C1A1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59E445C4"/>
    <w:multiLevelType w:val="hybridMultilevel"/>
    <w:tmpl w:val="6E4CC44A"/>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5AB27AB"/>
    <w:multiLevelType w:val="hybridMultilevel"/>
    <w:tmpl w:val="02D02BA8"/>
    <w:lvl w:ilvl="0" w:tplc="6D40A21C">
      <w:start w:val="1"/>
      <w:numFmt w:val="decimal"/>
      <w:suff w:val="space"/>
      <w:lvlText w:val="%1."/>
      <w:lvlJc w:val="left"/>
      <w:pPr>
        <w:ind w:left="1769" w:hanging="360"/>
      </w:pPr>
      <w:rPr>
        <w:rFonts w:hint="default"/>
      </w:rPr>
    </w:lvl>
    <w:lvl w:ilvl="1" w:tplc="B85AFE4A">
      <w:start w:val="1"/>
      <w:numFmt w:val="lowerLetter"/>
      <w:suff w:val="space"/>
      <w:lvlText w:val="%2."/>
      <w:lvlJc w:val="left"/>
      <w:pPr>
        <w:ind w:left="1788" w:hanging="360"/>
      </w:pPr>
      <w:rPr>
        <w:rFonts w:hint="default"/>
      </w:r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6610529D"/>
    <w:multiLevelType w:val="hybridMultilevel"/>
    <w:tmpl w:val="D47657F0"/>
    <w:lvl w:ilvl="0" w:tplc="D8D87B4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67311EC1"/>
    <w:multiLevelType w:val="multilevel"/>
    <w:tmpl w:val="2D1E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5E36EC"/>
    <w:multiLevelType w:val="multilevel"/>
    <w:tmpl w:val="0F70AB24"/>
    <w:lvl w:ilvl="0">
      <w:start w:val="1"/>
      <w:numFmt w:val="decimal"/>
      <w:suff w:val="space"/>
      <w:lvlText w:val="%1."/>
      <w:lvlJc w:val="left"/>
      <w:pPr>
        <w:ind w:left="450" w:hanging="450"/>
      </w:pPr>
      <w:rPr>
        <w:rFonts w:hint="default"/>
      </w:rPr>
    </w:lvl>
    <w:lvl w:ilvl="1">
      <w:start w:val="1"/>
      <w:numFmt w:val="decimal"/>
      <w:suff w:val="space"/>
      <w:lvlText w:val="%1.%2."/>
      <w:lvlJc w:val="left"/>
      <w:pPr>
        <w:ind w:left="2869" w:hanging="720"/>
      </w:pPr>
      <w:rPr>
        <w:rFonts w:hint="default"/>
      </w:rPr>
    </w:lvl>
    <w:lvl w:ilvl="2">
      <w:start w:val="1"/>
      <w:numFmt w:val="decimal"/>
      <w:lvlText w:val="%1.%2.%3."/>
      <w:lvlJc w:val="left"/>
      <w:pPr>
        <w:ind w:left="5018" w:hanging="720"/>
      </w:pPr>
      <w:rPr>
        <w:rFonts w:hint="default"/>
      </w:rPr>
    </w:lvl>
    <w:lvl w:ilvl="3">
      <w:start w:val="1"/>
      <w:numFmt w:val="decimal"/>
      <w:lvlText w:val="%1.%2.%3.%4."/>
      <w:lvlJc w:val="left"/>
      <w:pPr>
        <w:ind w:left="7527" w:hanging="1080"/>
      </w:pPr>
      <w:rPr>
        <w:rFonts w:hint="default"/>
      </w:rPr>
    </w:lvl>
    <w:lvl w:ilvl="4">
      <w:start w:val="1"/>
      <w:numFmt w:val="decimal"/>
      <w:lvlText w:val="%1.%2.%3.%4.%5."/>
      <w:lvlJc w:val="left"/>
      <w:pPr>
        <w:ind w:left="9676" w:hanging="1080"/>
      </w:pPr>
      <w:rPr>
        <w:rFonts w:hint="default"/>
      </w:rPr>
    </w:lvl>
    <w:lvl w:ilvl="5">
      <w:start w:val="1"/>
      <w:numFmt w:val="decimal"/>
      <w:lvlText w:val="%1.%2.%3.%4.%5.%6."/>
      <w:lvlJc w:val="left"/>
      <w:pPr>
        <w:ind w:left="12185" w:hanging="1440"/>
      </w:pPr>
      <w:rPr>
        <w:rFonts w:hint="default"/>
      </w:rPr>
    </w:lvl>
    <w:lvl w:ilvl="6">
      <w:start w:val="1"/>
      <w:numFmt w:val="decimal"/>
      <w:lvlText w:val="%1.%2.%3.%4.%5.%6.%7."/>
      <w:lvlJc w:val="left"/>
      <w:pPr>
        <w:ind w:left="14694" w:hanging="1800"/>
      </w:pPr>
      <w:rPr>
        <w:rFonts w:hint="default"/>
      </w:rPr>
    </w:lvl>
    <w:lvl w:ilvl="7">
      <w:start w:val="1"/>
      <w:numFmt w:val="decimal"/>
      <w:lvlText w:val="%1.%2.%3.%4.%5.%6.%7.%8."/>
      <w:lvlJc w:val="left"/>
      <w:pPr>
        <w:ind w:left="16843" w:hanging="1800"/>
      </w:pPr>
      <w:rPr>
        <w:rFonts w:hint="default"/>
      </w:rPr>
    </w:lvl>
    <w:lvl w:ilvl="8">
      <w:start w:val="1"/>
      <w:numFmt w:val="decimal"/>
      <w:lvlText w:val="%1.%2.%3.%4.%5.%6.%7.%8.%9."/>
      <w:lvlJc w:val="left"/>
      <w:pPr>
        <w:ind w:left="19352" w:hanging="2160"/>
      </w:pPr>
      <w:rPr>
        <w:rFonts w:hint="default"/>
      </w:rPr>
    </w:lvl>
  </w:abstractNum>
  <w:abstractNum w:abstractNumId="24" w15:restartNumberingAfterBreak="0">
    <w:nsid w:val="6DF47F36"/>
    <w:multiLevelType w:val="multilevel"/>
    <w:tmpl w:val="73841E14"/>
    <w:styleLink w:val="a0"/>
    <w:lvl w:ilvl="0">
      <w:start w:val="1"/>
      <w:numFmt w:val="bullet"/>
      <w:pStyle w:val="a1"/>
      <w:lvlText w:val=""/>
      <w:lvlJc w:val="left"/>
      <w:pPr>
        <w:tabs>
          <w:tab w:val="num" w:pos="992"/>
        </w:tabs>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hint="default"/>
        <w:b w:val="0"/>
        <w:i w:val="0"/>
        <w:caps w:val="0"/>
        <w:strike w:val="0"/>
        <w:dstrike w:val="0"/>
        <w:vanish w:val="0"/>
        <w:spacing w:val="0"/>
        <w:w w:val="100"/>
        <w:kern w:val="0"/>
        <w:position w:val="0"/>
        <w:sz w:val="28"/>
        <w:vertAlign w:val="baseline"/>
        <w14:cntxtAlts w14:val="0"/>
      </w:rPr>
    </w:lvl>
    <w:lvl w:ilvl="2">
      <w:start w:val="1"/>
      <w:numFmt w:val="decimal"/>
      <w:lvlText w:val="%3)"/>
      <w:lvlJc w:val="left"/>
      <w:pPr>
        <w:tabs>
          <w:tab w:val="num" w:pos="2410"/>
        </w:tabs>
        <w:ind w:left="1418" w:firstLine="708"/>
      </w:pPr>
      <w:rPr>
        <w:rFonts w:ascii="Times New Roman" w:hAnsi="Times New Roman" w:hint="default"/>
        <w:b w:val="0"/>
        <w:i w:val="0"/>
        <w:caps w:val="0"/>
        <w:strike w:val="0"/>
        <w:dstrike w:val="0"/>
        <w:vanish w:val="0"/>
        <w:spacing w:val="0"/>
        <w:w w:val="100"/>
        <w:kern w:val="0"/>
        <w:position w:val="0"/>
        <w:sz w:val="28"/>
        <w:vertAlign w:val="baseline"/>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5" w15:restartNumberingAfterBreak="0">
    <w:nsid w:val="77EA3127"/>
    <w:multiLevelType w:val="multilevel"/>
    <w:tmpl w:val="B796A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B04BFB"/>
    <w:multiLevelType w:val="hybridMultilevel"/>
    <w:tmpl w:val="60C86FAA"/>
    <w:lvl w:ilvl="0" w:tplc="0504DDB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7DB155CD"/>
    <w:multiLevelType w:val="hybridMultilevel"/>
    <w:tmpl w:val="6B10D096"/>
    <w:lvl w:ilvl="0" w:tplc="1F1CEDC0">
      <w:start w:val="1"/>
      <w:numFmt w:val="decimal"/>
      <w:suff w:val="space"/>
      <w:lvlText w:val="%1."/>
      <w:lvlJc w:val="left"/>
      <w:pPr>
        <w:ind w:left="720" w:hanging="360"/>
      </w:pPr>
      <w:rPr>
        <w:rFonts w:hint="default"/>
      </w:rPr>
    </w:lvl>
    <w:lvl w:ilvl="1" w:tplc="B680D932">
      <w:start w:val="1"/>
      <w:numFmt w:val="lowerLetter"/>
      <w:suff w:val="space"/>
      <w:lvlText w:val="%2."/>
      <w:lvlJc w:val="left"/>
      <w:pPr>
        <w:ind w:left="1440" w:hanging="360"/>
      </w:pPr>
      <w:rPr>
        <w:rFonts w:hint="default"/>
      </w:rPr>
    </w:lvl>
    <w:lvl w:ilvl="2" w:tplc="CE1806CE">
      <w:start w:val="1"/>
      <w:numFmt w:val="bullet"/>
      <w:suff w:val="space"/>
      <w:lvlText w:val=""/>
      <w:lvlJc w:val="left"/>
      <w:pPr>
        <w:ind w:left="0" w:hanging="180"/>
      </w:pPr>
      <w:rPr>
        <w:rFonts w:ascii="Symbol" w:hAnsi="Symbol"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5"/>
  </w:num>
  <w:num w:numId="2">
    <w:abstractNumId w:val="24"/>
    <w:lvlOverride w:ilvl="0">
      <w:lvl w:ilvl="0">
        <w:start w:val="1"/>
        <w:numFmt w:val="bullet"/>
        <w:pStyle w:val="a1"/>
        <w:lvlText w:val=""/>
        <w:lvlJc w:val="left"/>
        <w:pPr>
          <w:tabs>
            <w:tab w:val="num" w:pos="851"/>
          </w:tabs>
          <w:ind w:left="-141" w:firstLine="709"/>
        </w:pPr>
        <w:rPr>
          <w:rFonts w:ascii="Symbol" w:hAnsi="Symbol" w:hint="default"/>
        </w:rPr>
      </w:lvl>
    </w:lvlOverride>
  </w:num>
  <w:num w:numId="3">
    <w:abstractNumId w:val="24"/>
  </w:num>
  <w:num w:numId="4">
    <w:abstractNumId w:val="6"/>
  </w:num>
  <w:num w:numId="5">
    <w:abstractNumId w:val="13"/>
  </w:num>
  <w:num w:numId="6">
    <w:abstractNumId w:val="16"/>
  </w:num>
  <w:num w:numId="7">
    <w:abstractNumId w:val="2"/>
  </w:num>
  <w:num w:numId="8">
    <w:abstractNumId w:val="12"/>
  </w:num>
  <w:num w:numId="9">
    <w:abstractNumId w:val="19"/>
  </w:num>
  <w:num w:numId="10">
    <w:abstractNumId w:val="4"/>
  </w:num>
  <w:num w:numId="11">
    <w:abstractNumId w:val="1"/>
  </w:num>
  <w:num w:numId="12">
    <w:abstractNumId w:val="7"/>
  </w:num>
  <w:num w:numId="13">
    <w:abstractNumId w:val="5"/>
  </w:num>
  <w:num w:numId="14">
    <w:abstractNumId w:val="8"/>
  </w:num>
  <w:num w:numId="15">
    <w:abstractNumId w:val="25"/>
  </w:num>
  <w:num w:numId="16">
    <w:abstractNumId w:val="24"/>
    <w:lvlOverride w:ilvl="0">
      <w:lvl w:ilvl="0">
        <w:start w:val="1"/>
        <w:numFmt w:val="bullet"/>
        <w:pStyle w:val="a1"/>
        <w:lvlText w:val=""/>
        <w:lvlJc w:val="left"/>
        <w:pPr>
          <w:tabs>
            <w:tab w:val="num" w:pos="851"/>
          </w:tabs>
          <w:ind w:left="-141" w:firstLine="709"/>
        </w:pPr>
        <w:rPr>
          <w:rFonts w:ascii="Symbol" w:hAnsi="Symbol" w:hint="default"/>
        </w:rPr>
      </w:lvl>
    </w:lvlOverride>
  </w:num>
  <w:num w:numId="17">
    <w:abstractNumId w:val="14"/>
  </w:num>
  <w:num w:numId="18">
    <w:abstractNumId w:val="11"/>
  </w:num>
  <w:num w:numId="19">
    <w:abstractNumId w:val="3"/>
  </w:num>
  <w:num w:numId="20">
    <w:abstractNumId w:val="22"/>
  </w:num>
  <w:num w:numId="21">
    <w:abstractNumId w:val="24"/>
    <w:lvlOverride w:ilvl="0">
      <w:lvl w:ilvl="0">
        <w:start w:val="1"/>
        <w:numFmt w:val="bullet"/>
        <w:pStyle w:val="a1"/>
        <w:lvlText w:val=""/>
        <w:lvlJc w:val="left"/>
        <w:pPr>
          <w:tabs>
            <w:tab w:val="num" w:pos="851"/>
          </w:tabs>
          <w:ind w:left="-141" w:firstLine="709"/>
        </w:pPr>
        <w:rPr>
          <w:rFonts w:ascii="Symbol" w:hAnsi="Symbol" w:hint="default"/>
        </w:rPr>
      </w:lvl>
    </w:lvlOverride>
  </w:num>
  <w:num w:numId="22">
    <w:abstractNumId w:val="0"/>
  </w:num>
  <w:num w:numId="23">
    <w:abstractNumId w:val="27"/>
  </w:num>
  <w:num w:numId="24">
    <w:abstractNumId w:val="23"/>
  </w:num>
  <w:num w:numId="25">
    <w:abstractNumId w:val="20"/>
  </w:num>
  <w:num w:numId="26">
    <w:abstractNumId w:val="10"/>
  </w:num>
  <w:num w:numId="27">
    <w:abstractNumId w:val="26"/>
  </w:num>
  <w:num w:numId="28">
    <w:abstractNumId w:val="9"/>
  </w:num>
  <w:num w:numId="29">
    <w:abstractNumId w:val="18"/>
  </w:num>
  <w:num w:numId="30">
    <w:abstractNumId w:val="17"/>
  </w:num>
  <w:num w:numId="31">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hideSpellingErrors/>
  <w:proofState w:grammar="clean"/>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709"/>
  <w:autoHyphenation/>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2F1F"/>
    <w:rsid w:val="00001813"/>
    <w:rsid w:val="00001EF1"/>
    <w:rsid w:val="000025B9"/>
    <w:rsid w:val="0000278B"/>
    <w:rsid w:val="00002A1E"/>
    <w:rsid w:val="000030C8"/>
    <w:rsid w:val="000031E4"/>
    <w:rsid w:val="00003D80"/>
    <w:rsid w:val="000049E6"/>
    <w:rsid w:val="0000556F"/>
    <w:rsid w:val="00005EDB"/>
    <w:rsid w:val="00006EC2"/>
    <w:rsid w:val="0001017D"/>
    <w:rsid w:val="000109A7"/>
    <w:rsid w:val="00012B01"/>
    <w:rsid w:val="00012C01"/>
    <w:rsid w:val="00013A7E"/>
    <w:rsid w:val="00014CEB"/>
    <w:rsid w:val="00016063"/>
    <w:rsid w:val="00016A43"/>
    <w:rsid w:val="00016C5E"/>
    <w:rsid w:val="00021829"/>
    <w:rsid w:val="000227D2"/>
    <w:rsid w:val="00022C41"/>
    <w:rsid w:val="000232CD"/>
    <w:rsid w:val="00023DF1"/>
    <w:rsid w:val="00025307"/>
    <w:rsid w:val="00025A17"/>
    <w:rsid w:val="00026F8E"/>
    <w:rsid w:val="000270EA"/>
    <w:rsid w:val="0003006B"/>
    <w:rsid w:val="00033560"/>
    <w:rsid w:val="00033D4F"/>
    <w:rsid w:val="00034115"/>
    <w:rsid w:val="000357FD"/>
    <w:rsid w:val="00036C5B"/>
    <w:rsid w:val="0004066A"/>
    <w:rsid w:val="000417EA"/>
    <w:rsid w:val="000421C6"/>
    <w:rsid w:val="00042F9B"/>
    <w:rsid w:val="00043887"/>
    <w:rsid w:val="00043B02"/>
    <w:rsid w:val="00045831"/>
    <w:rsid w:val="00045F59"/>
    <w:rsid w:val="000528CE"/>
    <w:rsid w:val="00052C4B"/>
    <w:rsid w:val="00053154"/>
    <w:rsid w:val="0005326C"/>
    <w:rsid w:val="0005394F"/>
    <w:rsid w:val="00053FCD"/>
    <w:rsid w:val="000543F0"/>
    <w:rsid w:val="00055CF5"/>
    <w:rsid w:val="000575E1"/>
    <w:rsid w:val="000642BB"/>
    <w:rsid w:val="000655BA"/>
    <w:rsid w:val="00065681"/>
    <w:rsid w:val="00065FD3"/>
    <w:rsid w:val="00066612"/>
    <w:rsid w:val="00067022"/>
    <w:rsid w:val="00067A99"/>
    <w:rsid w:val="00070F2B"/>
    <w:rsid w:val="00071AD7"/>
    <w:rsid w:val="000721D7"/>
    <w:rsid w:val="00072214"/>
    <w:rsid w:val="0007338D"/>
    <w:rsid w:val="00074C53"/>
    <w:rsid w:val="00076302"/>
    <w:rsid w:val="0007683E"/>
    <w:rsid w:val="0008149D"/>
    <w:rsid w:val="00082A39"/>
    <w:rsid w:val="00082C93"/>
    <w:rsid w:val="00085E86"/>
    <w:rsid w:val="0008783E"/>
    <w:rsid w:val="00087B69"/>
    <w:rsid w:val="00087C08"/>
    <w:rsid w:val="00090EB2"/>
    <w:rsid w:val="00091107"/>
    <w:rsid w:val="00091423"/>
    <w:rsid w:val="00091AD0"/>
    <w:rsid w:val="00091F78"/>
    <w:rsid w:val="0009205E"/>
    <w:rsid w:val="0009277C"/>
    <w:rsid w:val="00092D4A"/>
    <w:rsid w:val="00092FA3"/>
    <w:rsid w:val="00094F4B"/>
    <w:rsid w:val="00095226"/>
    <w:rsid w:val="00095822"/>
    <w:rsid w:val="00095E7C"/>
    <w:rsid w:val="00096B15"/>
    <w:rsid w:val="00097F1E"/>
    <w:rsid w:val="000A067B"/>
    <w:rsid w:val="000A0E10"/>
    <w:rsid w:val="000A0F1B"/>
    <w:rsid w:val="000A36C1"/>
    <w:rsid w:val="000A419B"/>
    <w:rsid w:val="000A441D"/>
    <w:rsid w:val="000A49DA"/>
    <w:rsid w:val="000A4A85"/>
    <w:rsid w:val="000A4AFF"/>
    <w:rsid w:val="000A52BD"/>
    <w:rsid w:val="000A5824"/>
    <w:rsid w:val="000A6664"/>
    <w:rsid w:val="000A7C79"/>
    <w:rsid w:val="000B183B"/>
    <w:rsid w:val="000B34F6"/>
    <w:rsid w:val="000B39B3"/>
    <w:rsid w:val="000B43F8"/>
    <w:rsid w:val="000B4749"/>
    <w:rsid w:val="000B592E"/>
    <w:rsid w:val="000B5BD3"/>
    <w:rsid w:val="000B7C2F"/>
    <w:rsid w:val="000C0170"/>
    <w:rsid w:val="000C02D3"/>
    <w:rsid w:val="000C1178"/>
    <w:rsid w:val="000C1C83"/>
    <w:rsid w:val="000C21CC"/>
    <w:rsid w:val="000C369D"/>
    <w:rsid w:val="000C3999"/>
    <w:rsid w:val="000C3C5D"/>
    <w:rsid w:val="000C4580"/>
    <w:rsid w:val="000C4E16"/>
    <w:rsid w:val="000C6308"/>
    <w:rsid w:val="000C6A8C"/>
    <w:rsid w:val="000C6B74"/>
    <w:rsid w:val="000C7353"/>
    <w:rsid w:val="000D229F"/>
    <w:rsid w:val="000D2D5B"/>
    <w:rsid w:val="000D3600"/>
    <w:rsid w:val="000D4540"/>
    <w:rsid w:val="000D4ED4"/>
    <w:rsid w:val="000D5351"/>
    <w:rsid w:val="000D5F7F"/>
    <w:rsid w:val="000D6DF7"/>
    <w:rsid w:val="000E0E15"/>
    <w:rsid w:val="000E11C9"/>
    <w:rsid w:val="000E1526"/>
    <w:rsid w:val="000E2B68"/>
    <w:rsid w:val="000E2B94"/>
    <w:rsid w:val="000E3357"/>
    <w:rsid w:val="000E4568"/>
    <w:rsid w:val="000E5D18"/>
    <w:rsid w:val="000E62A3"/>
    <w:rsid w:val="000E6638"/>
    <w:rsid w:val="000E75B0"/>
    <w:rsid w:val="000E78C7"/>
    <w:rsid w:val="000E7A53"/>
    <w:rsid w:val="000F06FA"/>
    <w:rsid w:val="000F16B2"/>
    <w:rsid w:val="000F1973"/>
    <w:rsid w:val="000F2717"/>
    <w:rsid w:val="000F3631"/>
    <w:rsid w:val="000F3A17"/>
    <w:rsid w:val="000F3D9B"/>
    <w:rsid w:val="000F4B3E"/>
    <w:rsid w:val="000F4EE9"/>
    <w:rsid w:val="000F6010"/>
    <w:rsid w:val="000F6508"/>
    <w:rsid w:val="000F655D"/>
    <w:rsid w:val="000F6981"/>
    <w:rsid w:val="000F701B"/>
    <w:rsid w:val="001015AF"/>
    <w:rsid w:val="0010237B"/>
    <w:rsid w:val="00102987"/>
    <w:rsid w:val="00102AFA"/>
    <w:rsid w:val="0010382D"/>
    <w:rsid w:val="001050BD"/>
    <w:rsid w:val="00105816"/>
    <w:rsid w:val="001063C1"/>
    <w:rsid w:val="0010768C"/>
    <w:rsid w:val="00110563"/>
    <w:rsid w:val="00110790"/>
    <w:rsid w:val="00111675"/>
    <w:rsid w:val="00111BF4"/>
    <w:rsid w:val="00112865"/>
    <w:rsid w:val="00112B97"/>
    <w:rsid w:val="00112DF1"/>
    <w:rsid w:val="001144E1"/>
    <w:rsid w:val="00115804"/>
    <w:rsid w:val="001161E2"/>
    <w:rsid w:val="001164F0"/>
    <w:rsid w:val="00116563"/>
    <w:rsid w:val="001205B1"/>
    <w:rsid w:val="00120E1D"/>
    <w:rsid w:val="0012446C"/>
    <w:rsid w:val="00124863"/>
    <w:rsid w:val="00124B9E"/>
    <w:rsid w:val="00124C90"/>
    <w:rsid w:val="001254C2"/>
    <w:rsid w:val="001260FD"/>
    <w:rsid w:val="0012619B"/>
    <w:rsid w:val="00126891"/>
    <w:rsid w:val="00126F34"/>
    <w:rsid w:val="00130378"/>
    <w:rsid w:val="00130B61"/>
    <w:rsid w:val="0013285B"/>
    <w:rsid w:val="00132C4E"/>
    <w:rsid w:val="00134218"/>
    <w:rsid w:val="00135CF4"/>
    <w:rsid w:val="00136ABB"/>
    <w:rsid w:val="0013781E"/>
    <w:rsid w:val="00140A8E"/>
    <w:rsid w:val="0014343C"/>
    <w:rsid w:val="001442E2"/>
    <w:rsid w:val="0014497C"/>
    <w:rsid w:val="00145134"/>
    <w:rsid w:val="0014740B"/>
    <w:rsid w:val="00147BF9"/>
    <w:rsid w:val="0015011B"/>
    <w:rsid w:val="00150CB6"/>
    <w:rsid w:val="00150D35"/>
    <w:rsid w:val="00151231"/>
    <w:rsid w:val="00152134"/>
    <w:rsid w:val="0015241B"/>
    <w:rsid w:val="00152AA1"/>
    <w:rsid w:val="001537FC"/>
    <w:rsid w:val="0016037A"/>
    <w:rsid w:val="00160EF8"/>
    <w:rsid w:val="00161902"/>
    <w:rsid w:val="0016385B"/>
    <w:rsid w:val="001642DD"/>
    <w:rsid w:val="00165DE2"/>
    <w:rsid w:val="0016695B"/>
    <w:rsid w:val="00166BEB"/>
    <w:rsid w:val="00167687"/>
    <w:rsid w:val="001706D3"/>
    <w:rsid w:val="0017157F"/>
    <w:rsid w:val="00174573"/>
    <w:rsid w:val="00174D34"/>
    <w:rsid w:val="00175147"/>
    <w:rsid w:val="00175536"/>
    <w:rsid w:val="00176AC7"/>
    <w:rsid w:val="00176B61"/>
    <w:rsid w:val="00177966"/>
    <w:rsid w:val="00177D9B"/>
    <w:rsid w:val="00177E8F"/>
    <w:rsid w:val="001806E3"/>
    <w:rsid w:val="00180AC9"/>
    <w:rsid w:val="00180E9B"/>
    <w:rsid w:val="0018106D"/>
    <w:rsid w:val="001829D1"/>
    <w:rsid w:val="00184788"/>
    <w:rsid w:val="00185931"/>
    <w:rsid w:val="00185DF5"/>
    <w:rsid w:val="0018765D"/>
    <w:rsid w:val="0019191B"/>
    <w:rsid w:val="00191D4E"/>
    <w:rsid w:val="00193850"/>
    <w:rsid w:val="00193ABD"/>
    <w:rsid w:val="00193DE9"/>
    <w:rsid w:val="00196261"/>
    <w:rsid w:val="001972EF"/>
    <w:rsid w:val="001A2AE3"/>
    <w:rsid w:val="001A4B7D"/>
    <w:rsid w:val="001A65FA"/>
    <w:rsid w:val="001A749A"/>
    <w:rsid w:val="001B055D"/>
    <w:rsid w:val="001B11F8"/>
    <w:rsid w:val="001B12DF"/>
    <w:rsid w:val="001B2AE1"/>
    <w:rsid w:val="001B3830"/>
    <w:rsid w:val="001B4655"/>
    <w:rsid w:val="001B5672"/>
    <w:rsid w:val="001B6179"/>
    <w:rsid w:val="001B6430"/>
    <w:rsid w:val="001C1265"/>
    <w:rsid w:val="001C2506"/>
    <w:rsid w:val="001C30FC"/>
    <w:rsid w:val="001C3B1B"/>
    <w:rsid w:val="001C4477"/>
    <w:rsid w:val="001C5437"/>
    <w:rsid w:val="001C6041"/>
    <w:rsid w:val="001C6FB3"/>
    <w:rsid w:val="001C7EE3"/>
    <w:rsid w:val="001C7F56"/>
    <w:rsid w:val="001D1628"/>
    <w:rsid w:val="001D23A6"/>
    <w:rsid w:val="001D26F9"/>
    <w:rsid w:val="001D29F9"/>
    <w:rsid w:val="001D44C4"/>
    <w:rsid w:val="001D48CF"/>
    <w:rsid w:val="001D5494"/>
    <w:rsid w:val="001D7473"/>
    <w:rsid w:val="001E1A29"/>
    <w:rsid w:val="001E61A6"/>
    <w:rsid w:val="001E66AF"/>
    <w:rsid w:val="001F0ECB"/>
    <w:rsid w:val="001F1EB4"/>
    <w:rsid w:val="001F3AD5"/>
    <w:rsid w:val="001F3CBC"/>
    <w:rsid w:val="001F597D"/>
    <w:rsid w:val="001F7273"/>
    <w:rsid w:val="001F7488"/>
    <w:rsid w:val="001F7F5C"/>
    <w:rsid w:val="002043C4"/>
    <w:rsid w:val="002060AA"/>
    <w:rsid w:val="00206495"/>
    <w:rsid w:val="00206563"/>
    <w:rsid w:val="002079F5"/>
    <w:rsid w:val="00210027"/>
    <w:rsid w:val="00210226"/>
    <w:rsid w:val="00211231"/>
    <w:rsid w:val="002117D6"/>
    <w:rsid w:val="00211AAF"/>
    <w:rsid w:val="002129D7"/>
    <w:rsid w:val="00214353"/>
    <w:rsid w:val="0021539E"/>
    <w:rsid w:val="00215CFB"/>
    <w:rsid w:val="00221A97"/>
    <w:rsid w:val="00221B23"/>
    <w:rsid w:val="00221D7D"/>
    <w:rsid w:val="00222C05"/>
    <w:rsid w:val="002230A2"/>
    <w:rsid w:val="002233AA"/>
    <w:rsid w:val="0022355A"/>
    <w:rsid w:val="00223611"/>
    <w:rsid w:val="00223872"/>
    <w:rsid w:val="00225180"/>
    <w:rsid w:val="0022542C"/>
    <w:rsid w:val="00225F0F"/>
    <w:rsid w:val="00230387"/>
    <w:rsid w:val="00230E02"/>
    <w:rsid w:val="0023238F"/>
    <w:rsid w:val="002323B6"/>
    <w:rsid w:val="00232BA2"/>
    <w:rsid w:val="00233540"/>
    <w:rsid w:val="002335E2"/>
    <w:rsid w:val="00233649"/>
    <w:rsid w:val="002345EF"/>
    <w:rsid w:val="00234BF7"/>
    <w:rsid w:val="00234C35"/>
    <w:rsid w:val="002351DE"/>
    <w:rsid w:val="00236119"/>
    <w:rsid w:val="002363B9"/>
    <w:rsid w:val="0023672F"/>
    <w:rsid w:val="002367EA"/>
    <w:rsid w:val="002407CC"/>
    <w:rsid w:val="00240A20"/>
    <w:rsid w:val="002424BB"/>
    <w:rsid w:val="0024371A"/>
    <w:rsid w:val="00244F93"/>
    <w:rsid w:val="00245584"/>
    <w:rsid w:val="00245717"/>
    <w:rsid w:val="002458CF"/>
    <w:rsid w:val="002501F0"/>
    <w:rsid w:val="002513D3"/>
    <w:rsid w:val="00251C2A"/>
    <w:rsid w:val="002520FB"/>
    <w:rsid w:val="00252694"/>
    <w:rsid w:val="00252A10"/>
    <w:rsid w:val="002542AB"/>
    <w:rsid w:val="002543B3"/>
    <w:rsid w:val="0025548B"/>
    <w:rsid w:val="00255818"/>
    <w:rsid w:val="00256E5F"/>
    <w:rsid w:val="00257CE9"/>
    <w:rsid w:val="00261096"/>
    <w:rsid w:val="00261163"/>
    <w:rsid w:val="002616F5"/>
    <w:rsid w:val="00264178"/>
    <w:rsid w:val="00264655"/>
    <w:rsid w:val="00265397"/>
    <w:rsid w:val="00267918"/>
    <w:rsid w:val="00272E41"/>
    <w:rsid w:val="00274023"/>
    <w:rsid w:val="002745BC"/>
    <w:rsid w:val="002747F5"/>
    <w:rsid w:val="00274D2B"/>
    <w:rsid w:val="002755E5"/>
    <w:rsid w:val="00277737"/>
    <w:rsid w:val="0027781A"/>
    <w:rsid w:val="0028210A"/>
    <w:rsid w:val="0028231D"/>
    <w:rsid w:val="002837B2"/>
    <w:rsid w:val="002841F1"/>
    <w:rsid w:val="002859DF"/>
    <w:rsid w:val="00285CEC"/>
    <w:rsid w:val="0028636B"/>
    <w:rsid w:val="00287017"/>
    <w:rsid w:val="002902B2"/>
    <w:rsid w:val="00291AF3"/>
    <w:rsid w:val="0029296A"/>
    <w:rsid w:val="0029333F"/>
    <w:rsid w:val="00293E8D"/>
    <w:rsid w:val="00293F58"/>
    <w:rsid w:val="002941E5"/>
    <w:rsid w:val="0029473A"/>
    <w:rsid w:val="002955E7"/>
    <w:rsid w:val="00297562"/>
    <w:rsid w:val="002A013C"/>
    <w:rsid w:val="002A0B2A"/>
    <w:rsid w:val="002A1393"/>
    <w:rsid w:val="002A16F3"/>
    <w:rsid w:val="002A183A"/>
    <w:rsid w:val="002A2DF4"/>
    <w:rsid w:val="002A3CAE"/>
    <w:rsid w:val="002A3DC7"/>
    <w:rsid w:val="002A3E53"/>
    <w:rsid w:val="002A4D74"/>
    <w:rsid w:val="002A4F95"/>
    <w:rsid w:val="002A54C2"/>
    <w:rsid w:val="002A600C"/>
    <w:rsid w:val="002A67E1"/>
    <w:rsid w:val="002A7149"/>
    <w:rsid w:val="002B363B"/>
    <w:rsid w:val="002B4705"/>
    <w:rsid w:val="002B4904"/>
    <w:rsid w:val="002B4952"/>
    <w:rsid w:val="002B5298"/>
    <w:rsid w:val="002B5A68"/>
    <w:rsid w:val="002B67CF"/>
    <w:rsid w:val="002B687A"/>
    <w:rsid w:val="002B692E"/>
    <w:rsid w:val="002B6D52"/>
    <w:rsid w:val="002B72D2"/>
    <w:rsid w:val="002B7E0A"/>
    <w:rsid w:val="002C1D92"/>
    <w:rsid w:val="002C2CDF"/>
    <w:rsid w:val="002C30CA"/>
    <w:rsid w:val="002C39BE"/>
    <w:rsid w:val="002C4755"/>
    <w:rsid w:val="002C7A92"/>
    <w:rsid w:val="002C7A9E"/>
    <w:rsid w:val="002C7D78"/>
    <w:rsid w:val="002D0E2F"/>
    <w:rsid w:val="002D1599"/>
    <w:rsid w:val="002D1C78"/>
    <w:rsid w:val="002D32FC"/>
    <w:rsid w:val="002D338C"/>
    <w:rsid w:val="002D38EA"/>
    <w:rsid w:val="002D39CF"/>
    <w:rsid w:val="002D4036"/>
    <w:rsid w:val="002D6878"/>
    <w:rsid w:val="002D6D07"/>
    <w:rsid w:val="002D7586"/>
    <w:rsid w:val="002D76A5"/>
    <w:rsid w:val="002E089E"/>
    <w:rsid w:val="002E159F"/>
    <w:rsid w:val="002E1EB3"/>
    <w:rsid w:val="002E22A5"/>
    <w:rsid w:val="002E2880"/>
    <w:rsid w:val="002E35E7"/>
    <w:rsid w:val="002E3DCB"/>
    <w:rsid w:val="002E5D74"/>
    <w:rsid w:val="002E62C7"/>
    <w:rsid w:val="002E6307"/>
    <w:rsid w:val="002E6D76"/>
    <w:rsid w:val="002E769B"/>
    <w:rsid w:val="002E7B1F"/>
    <w:rsid w:val="002E7E5E"/>
    <w:rsid w:val="002F10C4"/>
    <w:rsid w:val="002F206A"/>
    <w:rsid w:val="002F2C52"/>
    <w:rsid w:val="002F2F1F"/>
    <w:rsid w:val="002F32C2"/>
    <w:rsid w:val="002F404F"/>
    <w:rsid w:val="002F432E"/>
    <w:rsid w:val="002F4907"/>
    <w:rsid w:val="002F6FB2"/>
    <w:rsid w:val="002F7E65"/>
    <w:rsid w:val="0030076D"/>
    <w:rsid w:val="0030089F"/>
    <w:rsid w:val="00300CEC"/>
    <w:rsid w:val="00301B36"/>
    <w:rsid w:val="00302CC4"/>
    <w:rsid w:val="00303390"/>
    <w:rsid w:val="0030393C"/>
    <w:rsid w:val="003057E0"/>
    <w:rsid w:val="00305C85"/>
    <w:rsid w:val="00305D57"/>
    <w:rsid w:val="00306CAA"/>
    <w:rsid w:val="0030715F"/>
    <w:rsid w:val="0030792D"/>
    <w:rsid w:val="00307F3C"/>
    <w:rsid w:val="003104E4"/>
    <w:rsid w:val="00312C7E"/>
    <w:rsid w:val="00313B47"/>
    <w:rsid w:val="00314641"/>
    <w:rsid w:val="00314BDF"/>
    <w:rsid w:val="0031564F"/>
    <w:rsid w:val="00315658"/>
    <w:rsid w:val="00315B81"/>
    <w:rsid w:val="00316450"/>
    <w:rsid w:val="003167A6"/>
    <w:rsid w:val="003205EE"/>
    <w:rsid w:val="003210DD"/>
    <w:rsid w:val="00321CF8"/>
    <w:rsid w:val="003220EA"/>
    <w:rsid w:val="00324103"/>
    <w:rsid w:val="00324FF6"/>
    <w:rsid w:val="0032604A"/>
    <w:rsid w:val="00326388"/>
    <w:rsid w:val="003302ED"/>
    <w:rsid w:val="00331718"/>
    <w:rsid w:val="003318DE"/>
    <w:rsid w:val="003322C9"/>
    <w:rsid w:val="003323F5"/>
    <w:rsid w:val="00335660"/>
    <w:rsid w:val="00335790"/>
    <w:rsid w:val="00335EAF"/>
    <w:rsid w:val="00337203"/>
    <w:rsid w:val="00340EBF"/>
    <w:rsid w:val="003422CD"/>
    <w:rsid w:val="00342906"/>
    <w:rsid w:val="00343520"/>
    <w:rsid w:val="00345055"/>
    <w:rsid w:val="00345407"/>
    <w:rsid w:val="00345849"/>
    <w:rsid w:val="00345A47"/>
    <w:rsid w:val="003464B3"/>
    <w:rsid w:val="003472A6"/>
    <w:rsid w:val="00347C07"/>
    <w:rsid w:val="00351059"/>
    <w:rsid w:val="00351F43"/>
    <w:rsid w:val="003525CC"/>
    <w:rsid w:val="003528D7"/>
    <w:rsid w:val="00352AC9"/>
    <w:rsid w:val="00352E1C"/>
    <w:rsid w:val="00354CC2"/>
    <w:rsid w:val="00354DCA"/>
    <w:rsid w:val="00355505"/>
    <w:rsid w:val="003557D2"/>
    <w:rsid w:val="0035584C"/>
    <w:rsid w:val="003562EE"/>
    <w:rsid w:val="00357E31"/>
    <w:rsid w:val="00360269"/>
    <w:rsid w:val="00360B22"/>
    <w:rsid w:val="00360F10"/>
    <w:rsid w:val="003622F3"/>
    <w:rsid w:val="0036244B"/>
    <w:rsid w:val="003628FA"/>
    <w:rsid w:val="00363F5E"/>
    <w:rsid w:val="00364D35"/>
    <w:rsid w:val="00365078"/>
    <w:rsid w:val="003661D2"/>
    <w:rsid w:val="0036653A"/>
    <w:rsid w:val="00366D11"/>
    <w:rsid w:val="00367DBC"/>
    <w:rsid w:val="0037318E"/>
    <w:rsid w:val="00375BB6"/>
    <w:rsid w:val="0037634D"/>
    <w:rsid w:val="003764C9"/>
    <w:rsid w:val="003804BA"/>
    <w:rsid w:val="00380698"/>
    <w:rsid w:val="0038116C"/>
    <w:rsid w:val="00382582"/>
    <w:rsid w:val="003830C9"/>
    <w:rsid w:val="00384DDE"/>
    <w:rsid w:val="00390772"/>
    <w:rsid w:val="00390E37"/>
    <w:rsid w:val="00391D3B"/>
    <w:rsid w:val="00391FAB"/>
    <w:rsid w:val="00392AF2"/>
    <w:rsid w:val="00392C01"/>
    <w:rsid w:val="00393252"/>
    <w:rsid w:val="00393A3B"/>
    <w:rsid w:val="00395373"/>
    <w:rsid w:val="00396B56"/>
    <w:rsid w:val="003A1EB1"/>
    <w:rsid w:val="003A20AD"/>
    <w:rsid w:val="003A2819"/>
    <w:rsid w:val="003A282F"/>
    <w:rsid w:val="003A32B1"/>
    <w:rsid w:val="003A37BF"/>
    <w:rsid w:val="003A40FF"/>
    <w:rsid w:val="003A5D96"/>
    <w:rsid w:val="003A70DC"/>
    <w:rsid w:val="003A7493"/>
    <w:rsid w:val="003A7BBE"/>
    <w:rsid w:val="003B1B92"/>
    <w:rsid w:val="003B2C8B"/>
    <w:rsid w:val="003B2FFC"/>
    <w:rsid w:val="003B48D2"/>
    <w:rsid w:val="003B4D2C"/>
    <w:rsid w:val="003B4F54"/>
    <w:rsid w:val="003B5C0A"/>
    <w:rsid w:val="003B5C96"/>
    <w:rsid w:val="003B5C9B"/>
    <w:rsid w:val="003B6A11"/>
    <w:rsid w:val="003C0452"/>
    <w:rsid w:val="003C0B81"/>
    <w:rsid w:val="003C1A3E"/>
    <w:rsid w:val="003C2B64"/>
    <w:rsid w:val="003C30D4"/>
    <w:rsid w:val="003C37BA"/>
    <w:rsid w:val="003C3E05"/>
    <w:rsid w:val="003C5C76"/>
    <w:rsid w:val="003C5F01"/>
    <w:rsid w:val="003C699A"/>
    <w:rsid w:val="003D084D"/>
    <w:rsid w:val="003D349E"/>
    <w:rsid w:val="003D3C16"/>
    <w:rsid w:val="003D3D25"/>
    <w:rsid w:val="003D5FFE"/>
    <w:rsid w:val="003D6125"/>
    <w:rsid w:val="003D7408"/>
    <w:rsid w:val="003D75E6"/>
    <w:rsid w:val="003D7749"/>
    <w:rsid w:val="003D7775"/>
    <w:rsid w:val="003E0804"/>
    <w:rsid w:val="003E1112"/>
    <w:rsid w:val="003E1121"/>
    <w:rsid w:val="003E18DA"/>
    <w:rsid w:val="003E2427"/>
    <w:rsid w:val="003E2985"/>
    <w:rsid w:val="003E3725"/>
    <w:rsid w:val="003E4ECD"/>
    <w:rsid w:val="003E6332"/>
    <w:rsid w:val="003E67F7"/>
    <w:rsid w:val="003E6A60"/>
    <w:rsid w:val="003E7FF4"/>
    <w:rsid w:val="003F26AA"/>
    <w:rsid w:val="003F2D18"/>
    <w:rsid w:val="003F2F67"/>
    <w:rsid w:val="003F2F77"/>
    <w:rsid w:val="003F38CD"/>
    <w:rsid w:val="003F4E60"/>
    <w:rsid w:val="003F555A"/>
    <w:rsid w:val="004025D3"/>
    <w:rsid w:val="00402AF2"/>
    <w:rsid w:val="00404260"/>
    <w:rsid w:val="00404800"/>
    <w:rsid w:val="004055A3"/>
    <w:rsid w:val="0040573F"/>
    <w:rsid w:val="00405D43"/>
    <w:rsid w:val="00405D61"/>
    <w:rsid w:val="00406E9B"/>
    <w:rsid w:val="00407E90"/>
    <w:rsid w:val="00410F45"/>
    <w:rsid w:val="004119D0"/>
    <w:rsid w:val="00411F50"/>
    <w:rsid w:val="00412D7D"/>
    <w:rsid w:val="00412ECB"/>
    <w:rsid w:val="004135CB"/>
    <w:rsid w:val="00413909"/>
    <w:rsid w:val="00413E60"/>
    <w:rsid w:val="00415857"/>
    <w:rsid w:val="00416898"/>
    <w:rsid w:val="0042077B"/>
    <w:rsid w:val="00420F35"/>
    <w:rsid w:val="00421AB7"/>
    <w:rsid w:val="0042300F"/>
    <w:rsid w:val="00423795"/>
    <w:rsid w:val="00423A2A"/>
    <w:rsid w:val="00425155"/>
    <w:rsid w:val="0042577D"/>
    <w:rsid w:val="004258BD"/>
    <w:rsid w:val="00425DF5"/>
    <w:rsid w:val="00427FDC"/>
    <w:rsid w:val="00430651"/>
    <w:rsid w:val="00431C03"/>
    <w:rsid w:val="0043287D"/>
    <w:rsid w:val="00432E71"/>
    <w:rsid w:val="00432F6B"/>
    <w:rsid w:val="00436119"/>
    <w:rsid w:val="00436D77"/>
    <w:rsid w:val="00436E50"/>
    <w:rsid w:val="004373F6"/>
    <w:rsid w:val="004375B3"/>
    <w:rsid w:val="004401E7"/>
    <w:rsid w:val="004402D8"/>
    <w:rsid w:val="00440490"/>
    <w:rsid w:val="00440BC1"/>
    <w:rsid w:val="00441A51"/>
    <w:rsid w:val="00444398"/>
    <w:rsid w:val="00445F5F"/>
    <w:rsid w:val="004465A6"/>
    <w:rsid w:val="00450194"/>
    <w:rsid w:val="00450A0A"/>
    <w:rsid w:val="00450C69"/>
    <w:rsid w:val="00451C90"/>
    <w:rsid w:val="00452069"/>
    <w:rsid w:val="00453A7B"/>
    <w:rsid w:val="00453FA5"/>
    <w:rsid w:val="00454DB5"/>
    <w:rsid w:val="004556E2"/>
    <w:rsid w:val="00457142"/>
    <w:rsid w:val="00457320"/>
    <w:rsid w:val="004604C0"/>
    <w:rsid w:val="00460AD9"/>
    <w:rsid w:val="00461624"/>
    <w:rsid w:val="004622E5"/>
    <w:rsid w:val="00462F30"/>
    <w:rsid w:val="00463E0B"/>
    <w:rsid w:val="0046517A"/>
    <w:rsid w:val="00465906"/>
    <w:rsid w:val="0046639C"/>
    <w:rsid w:val="00466511"/>
    <w:rsid w:val="0046735A"/>
    <w:rsid w:val="00470A0C"/>
    <w:rsid w:val="00470FF4"/>
    <w:rsid w:val="004713D2"/>
    <w:rsid w:val="00471ABC"/>
    <w:rsid w:val="004729DD"/>
    <w:rsid w:val="00472E7E"/>
    <w:rsid w:val="00472F15"/>
    <w:rsid w:val="00473183"/>
    <w:rsid w:val="004746A8"/>
    <w:rsid w:val="00474BBA"/>
    <w:rsid w:val="00474C48"/>
    <w:rsid w:val="00474E7A"/>
    <w:rsid w:val="0047622D"/>
    <w:rsid w:val="00476D63"/>
    <w:rsid w:val="00480724"/>
    <w:rsid w:val="004810F1"/>
    <w:rsid w:val="004811B9"/>
    <w:rsid w:val="00481399"/>
    <w:rsid w:val="00481800"/>
    <w:rsid w:val="00482612"/>
    <w:rsid w:val="00483475"/>
    <w:rsid w:val="00484F54"/>
    <w:rsid w:val="00485C9F"/>
    <w:rsid w:val="00486E03"/>
    <w:rsid w:val="00487BC7"/>
    <w:rsid w:val="0049005F"/>
    <w:rsid w:val="0049031C"/>
    <w:rsid w:val="00490BE1"/>
    <w:rsid w:val="00490CA9"/>
    <w:rsid w:val="00492AF1"/>
    <w:rsid w:val="00494210"/>
    <w:rsid w:val="004955CA"/>
    <w:rsid w:val="00495F6C"/>
    <w:rsid w:val="004966CA"/>
    <w:rsid w:val="00496CD0"/>
    <w:rsid w:val="004A072A"/>
    <w:rsid w:val="004A0D49"/>
    <w:rsid w:val="004A21AE"/>
    <w:rsid w:val="004A282B"/>
    <w:rsid w:val="004A39F2"/>
    <w:rsid w:val="004A3BB2"/>
    <w:rsid w:val="004A5B3D"/>
    <w:rsid w:val="004A62F5"/>
    <w:rsid w:val="004A6961"/>
    <w:rsid w:val="004A7CA8"/>
    <w:rsid w:val="004B21B6"/>
    <w:rsid w:val="004B2494"/>
    <w:rsid w:val="004B3852"/>
    <w:rsid w:val="004B4E61"/>
    <w:rsid w:val="004B56AB"/>
    <w:rsid w:val="004B5B5E"/>
    <w:rsid w:val="004B5C51"/>
    <w:rsid w:val="004B7294"/>
    <w:rsid w:val="004B75CB"/>
    <w:rsid w:val="004C1CA7"/>
    <w:rsid w:val="004C2C60"/>
    <w:rsid w:val="004C66D5"/>
    <w:rsid w:val="004C6E34"/>
    <w:rsid w:val="004C74E4"/>
    <w:rsid w:val="004C7BF0"/>
    <w:rsid w:val="004D0703"/>
    <w:rsid w:val="004D0C4A"/>
    <w:rsid w:val="004D2F34"/>
    <w:rsid w:val="004D3461"/>
    <w:rsid w:val="004D414E"/>
    <w:rsid w:val="004D4213"/>
    <w:rsid w:val="004D7CEF"/>
    <w:rsid w:val="004E1183"/>
    <w:rsid w:val="004E1261"/>
    <w:rsid w:val="004E1E04"/>
    <w:rsid w:val="004E1F07"/>
    <w:rsid w:val="004E25B8"/>
    <w:rsid w:val="004E38FF"/>
    <w:rsid w:val="004E3BCF"/>
    <w:rsid w:val="004E4865"/>
    <w:rsid w:val="004E54CD"/>
    <w:rsid w:val="004E6E2F"/>
    <w:rsid w:val="004F20CB"/>
    <w:rsid w:val="004F40F2"/>
    <w:rsid w:val="004F40F7"/>
    <w:rsid w:val="004F4A03"/>
    <w:rsid w:val="004F4D78"/>
    <w:rsid w:val="004F604E"/>
    <w:rsid w:val="004F7052"/>
    <w:rsid w:val="004F7C1F"/>
    <w:rsid w:val="0050066A"/>
    <w:rsid w:val="00501BD4"/>
    <w:rsid w:val="005037D3"/>
    <w:rsid w:val="00504049"/>
    <w:rsid w:val="00504723"/>
    <w:rsid w:val="005054DD"/>
    <w:rsid w:val="0050642F"/>
    <w:rsid w:val="00506ED2"/>
    <w:rsid w:val="00507033"/>
    <w:rsid w:val="00510805"/>
    <w:rsid w:val="00511FEA"/>
    <w:rsid w:val="005124A4"/>
    <w:rsid w:val="00512AC6"/>
    <w:rsid w:val="00513492"/>
    <w:rsid w:val="00515D0C"/>
    <w:rsid w:val="00516368"/>
    <w:rsid w:val="00517A5B"/>
    <w:rsid w:val="00517AFE"/>
    <w:rsid w:val="00517DFF"/>
    <w:rsid w:val="00520B56"/>
    <w:rsid w:val="005210D6"/>
    <w:rsid w:val="00521A43"/>
    <w:rsid w:val="005226E7"/>
    <w:rsid w:val="005231DA"/>
    <w:rsid w:val="00523964"/>
    <w:rsid w:val="00524840"/>
    <w:rsid w:val="00524B4E"/>
    <w:rsid w:val="00525EB2"/>
    <w:rsid w:val="005268F5"/>
    <w:rsid w:val="00527090"/>
    <w:rsid w:val="0053158E"/>
    <w:rsid w:val="00533A2F"/>
    <w:rsid w:val="00534C43"/>
    <w:rsid w:val="00535F72"/>
    <w:rsid w:val="00536668"/>
    <w:rsid w:val="00536F55"/>
    <w:rsid w:val="00540CEF"/>
    <w:rsid w:val="00541970"/>
    <w:rsid w:val="0054511F"/>
    <w:rsid w:val="005459A8"/>
    <w:rsid w:val="00545B77"/>
    <w:rsid w:val="00550D3C"/>
    <w:rsid w:val="00551813"/>
    <w:rsid w:val="00551904"/>
    <w:rsid w:val="00551B89"/>
    <w:rsid w:val="0055236D"/>
    <w:rsid w:val="0055339A"/>
    <w:rsid w:val="00555077"/>
    <w:rsid w:val="00555112"/>
    <w:rsid w:val="00557ACE"/>
    <w:rsid w:val="00560A86"/>
    <w:rsid w:val="00562B08"/>
    <w:rsid w:val="00563E51"/>
    <w:rsid w:val="00563E8D"/>
    <w:rsid w:val="0056415C"/>
    <w:rsid w:val="00564D0C"/>
    <w:rsid w:val="00564FF1"/>
    <w:rsid w:val="0056535E"/>
    <w:rsid w:val="00565576"/>
    <w:rsid w:val="005668E0"/>
    <w:rsid w:val="005669BF"/>
    <w:rsid w:val="00567DDE"/>
    <w:rsid w:val="00570B9A"/>
    <w:rsid w:val="00570FDF"/>
    <w:rsid w:val="00571F58"/>
    <w:rsid w:val="00572499"/>
    <w:rsid w:val="005727F9"/>
    <w:rsid w:val="00572CCC"/>
    <w:rsid w:val="00572F07"/>
    <w:rsid w:val="005742CE"/>
    <w:rsid w:val="00575AAB"/>
    <w:rsid w:val="00575ABF"/>
    <w:rsid w:val="005801F5"/>
    <w:rsid w:val="00580804"/>
    <w:rsid w:val="0058211A"/>
    <w:rsid w:val="00582C36"/>
    <w:rsid w:val="00583200"/>
    <w:rsid w:val="00583534"/>
    <w:rsid w:val="0058488F"/>
    <w:rsid w:val="00585746"/>
    <w:rsid w:val="00585D34"/>
    <w:rsid w:val="00586AC9"/>
    <w:rsid w:val="005876D9"/>
    <w:rsid w:val="005879C9"/>
    <w:rsid w:val="00587F38"/>
    <w:rsid w:val="00590F5B"/>
    <w:rsid w:val="00593C63"/>
    <w:rsid w:val="005943FD"/>
    <w:rsid w:val="005944E6"/>
    <w:rsid w:val="005947F6"/>
    <w:rsid w:val="005948CB"/>
    <w:rsid w:val="00594A12"/>
    <w:rsid w:val="00594C85"/>
    <w:rsid w:val="00596E19"/>
    <w:rsid w:val="00597661"/>
    <w:rsid w:val="00597FDA"/>
    <w:rsid w:val="005A0FFD"/>
    <w:rsid w:val="005A16A4"/>
    <w:rsid w:val="005A32E1"/>
    <w:rsid w:val="005A4F19"/>
    <w:rsid w:val="005A633A"/>
    <w:rsid w:val="005A6B23"/>
    <w:rsid w:val="005A7C06"/>
    <w:rsid w:val="005B0E07"/>
    <w:rsid w:val="005B1E16"/>
    <w:rsid w:val="005B23FE"/>
    <w:rsid w:val="005B2577"/>
    <w:rsid w:val="005B2DF9"/>
    <w:rsid w:val="005B37BF"/>
    <w:rsid w:val="005B3AFD"/>
    <w:rsid w:val="005B3C83"/>
    <w:rsid w:val="005B44BC"/>
    <w:rsid w:val="005B4564"/>
    <w:rsid w:val="005B50B6"/>
    <w:rsid w:val="005B6FD8"/>
    <w:rsid w:val="005C119A"/>
    <w:rsid w:val="005C2EA8"/>
    <w:rsid w:val="005C4AB7"/>
    <w:rsid w:val="005C642B"/>
    <w:rsid w:val="005C7F4E"/>
    <w:rsid w:val="005C7FE3"/>
    <w:rsid w:val="005D12D5"/>
    <w:rsid w:val="005D45E9"/>
    <w:rsid w:val="005D5AF1"/>
    <w:rsid w:val="005D6146"/>
    <w:rsid w:val="005D6EFD"/>
    <w:rsid w:val="005D70D4"/>
    <w:rsid w:val="005E081F"/>
    <w:rsid w:val="005E1E12"/>
    <w:rsid w:val="005E4C48"/>
    <w:rsid w:val="005E663E"/>
    <w:rsid w:val="005E739D"/>
    <w:rsid w:val="005E7CB8"/>
    <w:rsid w:val="005E7E8F"/>
    <w:rsid w:val="005F24CA"/>
    <w:rsid w:val="005F260F"/>
    <w:rsid w:val="005F27B9"/>
    <w:rsid w:val="005F2868"/>
    <w:rsid w:val="005F313B"/>
    <w:rsid w:val="005F3312"/>
    <w:rsid w:val="005F4DC6"/>
    <w:rsid w:val="005F52D1"/>
    <w:rsid w:val="005F6FE8"/>
    <w:rsid w:val="00601CBF"/>
    <w:rsid w:val="00605876"/>
    <w:rsid w:val="00606FAA"/>
    <w:rsid w:val="006114E2"/>
    <w:rsid w:val="006132E1"/>
    <w:rsid w:val="00613D45"/>
    <w:rsid w:val="00615241"/>
    <w:rsid w:val="00615B17"/>
    <w:rsid w:val="00617B51"/>
    <w:rsid w:val="00617CD3"/>
    <w:rsid w:val="0062009D"/>
    <w:rsid w:val="00620A05"/>
    <w:rsid w:val="00620B36"/>
    <w:rsid w:val="006211B3"/>
    <w:rsid w:val="00621535"/>
    <w:rsid w:val="00621547"/>
    <w:rsid w:val="006251E2"/>
    <w:rsid w:val="00625CA2"/>
    <w:rsid w:val="00625D94"/>
    <w:rsid w:val="006269FF"/>
    <w:rsid w:val="006270EA"/>
    <w:rsid w:val="00627399"/>
    <w:rsid w:val="00627785"/>
    <w:rsid w:val="006317F5"/>
    <w:rsid w:val="006336B5"/>
    <w:rsid w:val="006343D0"/>
    <w:rsid w:val="006347D5"/>
    <w:rsid w:val="00635A84"/>
    <w:rsid w:val="00636FC5"/>
    <w:rsid w:val="00637311"/>
    <w:rsid w:val="006374FF"/>
    <w:rsid w:val="006409F4"/>
    <w:rsid w:val="0064208F"/>
    <w:rsid w:val="0064239A"/>
    <w:rsid w:val="006432AF"/>
    <w:rsid w:val="00645D8F"/>
    <w:rsid w:val="00646A99"/>
    <w:rsid w:val="00646DF2"/>
    <w:rsid w:val="00647238"/>
    <w:rsid w:val="00647BA4"/>
    <w:rsid w:val="00647E4B"/>
    <w:rsid w:val="00650BC9"/>
    <w:rsid w:val="006517CE"/>
    <w:rsid w:val="00652366"/>
    <w:rsid w:val="00654289"/>
    <w:rsid w:val="006542C4"/>
    <w:rsid w:val="00654901"/>
    <w:rsid w:val="00654962"/>
    <w:rsid w:val="006550D8"/>
    <w:rsid w:val="006614F0"/>
    <w:rsid w:val="00661503"/>
    <w:rsid w:val="00662395"/>
    <w:rsid w:val="00662C9B"/>
    <w:rsid w:val="00662CB9"/>
    <w:rsid w:val="00662D4E"/>
    <w:rsid w:val="00662EFC"/>
    <w:rsid w:val="0066310D"/>
    <w:rsid w:val="00663817"/>
    <w:rsid w:val="00663BDE"/>
    <w:rsid w:val="00663C48"/>
    <w:rsid w:val="0066650F"/>
    <w:rsid w:val="00666FEF"/>
    <w:rsid w:val="0066710A"/>
    <w:rsid w:val="0067001F"/>
    <w:rsid w:val="0067071A"/>
    <w:rsid w:val="006713AF"/>
    <w:rsid w:val="0067385D"/>
    <w:rsid w:val="00674111"/>
    <w:rsid w:val="0067452E"/>
    <w:rsid w:val="00674EBF"/>
    <w:rsid w:val="00675A4E"/>
    <w:rsid w:val="0067622D"/>
    <w:rsid w:val="0067670D"/>
    <w:rsid w:val="0068064D"/>
    <w:rsid w:val="00680FF5"/>
    <w:rsid w:val="006827E0"/>
    <w:rsid w:val="00684EEA"/>
    <w:rsid w:val="00685177"/>
    <w:rsid w:val="00685377"/>
    <w:rsid w:val="00685BBB"/>
    <w:rsid w:val="00686774"/>
    <w:rsid w:val="006870B9"/>
    <w:rsid w:val="006871EF"/>
    <w:rsid w:val="00690081"/>
    <w:rsid w:val="00690469"/>
    <w:rsid w:val="00690E24"/>
    <w:rsid w:val="006924E5"/>
    <w:rsid w:val="00692E51"/>
    <w:rsid w:val="006942DE"/>
    <w:rsid w:val="006948E8"/>
    <w:rsid w:val="00695C3B"/>
    <w:rsid w:val="00697E0C"/>
    <w:rsid w:val="006A05FF"/>
    <w:rsid w:val="006A1C65"/>
    <w:rsid w:val="006A1EB1"/>
    <w:rsid w:val="006A2A43"/>
    <w:rsid w:val="006A2D5F"/>
    <w:rsid w:val="006A34BE"/>
    <w:rsid w:val="006A5732"/>
    <w:rsid w:val="006A58B2"/>
    <w:rsid w:val="006A59F8"/>
    <w:rsid w:val="006A7296"/>
    <w:rsid w:val="006B204F"/>
    <w:rsid w:val="006B4378"/>
    <w:rsid w:val="006B479F"/>
    <w:rsid w:val="006B55BE"/>
    <w:rsid w:val="006B5FB4"/>
    <w:rsid w:val="006C0605"/>
    <w:rsid w:val="006C124D"/>
    <w:rsid w:val="006C2893"/>
    <w:rsid w:val="006C2C38"/>
    <w:rsid w:val="006C37A6"/>
    <w:rsid w:val="006C3B08"/>
    <w:rsid w:val="006D04D9"/>
    <w:rsid w:val="006D180F"/>
    <w:rsid w:val="006D1D3A"/>
    <w:rsid w:val="006D27C1"/>
    <w:rsid w:val="006D2D56"/>
    <w:rsid w:val="006D30D5"/>
    <w:rsid w:val="006D3191"/>
    <w:rsid w:val="006D3430"/>
    <w:rsid w:val="006D35E2"/>
    <w:rsid w:val="006D50B2"/>
    <w:rsid w:val="006D536A"/>
    <w:rsid w:val="006D5643"/>
    <w:rsid w:val="006D5FE4"/>
    <w:rsid w:val="006D619B"/>
    <w:rsid w:val="006D68F7"/>
    <w:rsid w:val="006D7A69"/>
    <w:rsid w:val="006D7B1A"/>
    <w:rsid w:val="006D7BC8"/>
    <w:rsid w:val="006E0B62"/>
    <w:rsid w:val="006E0C04"/>
    <w:rsid w:val="006E2F54"/>
    <w:rsid w:val="006E322E"/>
    <w:rsid w:val="006E4023"/>
    <w:rsid w:val="006E578F"/>
    <w:rsid w:val="006E5D61"/>
    <w:rsid w:val="006E610C"/>
    <w:rsid w:val="006E7917"/>
    <w:rsid w:val="006F0D7E"/>
    <w:rsid w:val="006F2A78"/>
    <w:rsid w:val="006F31A4"/>
    <w:rsid w:val="006F3F47"/>
    <w:rsid w:val="006F4653"/>
    <w:rsid w:val="006F4D21"/>
    <w:rsid w:val="006F50EA"/>
    <w:rsid w:val="006F5A32"/>
    <w:rsid w:val="006F5E14"/>
    <w:rsid w:val="006F6469"/>
    <w:rsid w:val="006F7E51"/>
    <w:rsid w:val="00700670"/>
    <w:rsid w:val="00701A6F"/>
    <w:rsid w:val="00702364"/>
    <w:rsid w:val="007025C8"/>
    <w:rsid w:val="00703054"/>
    <w:rsid w:val="00703CEE"/>
    <w:rsid w:val="00704B2D"/>
    <w:rsid w:val="00705A73"/>
    <w:rsid w:val="00706475"/>
    <w:rsid w:val="007066A7"/>
    <w:rsid w:val="0070681D"/>
    <w:rsid w:val="00706BD3"/>
    <w:rsid w:val="00710338"/>
    <w:rsid w:val="0071153D"/>
    <w:rsid w:val="007117A2"/>
    <w:rsid w:val="00712B9D"/>
    <w:rsid w:val="00712D0C"/>
    <w:rsid w:val="007130CC"/>
    <w:rsid w:val="00714A76"/>
    <w:rsid w:val="00714D61"/>
    <w:rsid w:val="00715445"/>
    <w:rsid w:val="007159E3"/>
    <w:rsid w:val="00716264"/>
    <w:rsid w:val="007163D7"/>
    <w:rsid w:val="0071764B"/>
    <w:rsid w:val="007201BA"/>
    <w:rsid w:val="00720B98"/>
    <w:rsid w:val="007213A1"/>
    <w:rsid w:val="00721E7C"/>
    <w:rsid w:val="0072297F"/>
    <w:rsid w:val="00722D62"/>
    <w:rsid w:val="00722E8C"/>
    <w:rsid w:val="00724274"/>
    <w:rsid w:val="00725592"/>
    <w:rsid w:val="00725AEA"/>
    <w:rsid w:val="007263C9"/>
    <w:rsid w:val="00730F90"/>
    <w:rsid w:val="00731202"/>
    <w:rsid w:val="00731B54"/>
    <w:rsid w:val="00734511"/>
    <w:rsid w:val="00734827"/>
    <w:rsid w:val="00735314"/>
    <w:rsid w:val="0073773D"/>
    <w:rsid w:val="00737D42"/>
    <w:rsid w:val="00740764"/>
    <w:rsid w:val="0074089E"/>
    <w:rsid w:val="00740F66"/>
    <w:rsid w:val="00741673"/>
    <w:rsid w:val="007422D5"/>
    <w:rsid w:val="007443D3"/>
    <w:rsid w:val="00745E99"/>
    <w:rsid w:val="00745F85"/>
    <w:rsid w:val="00746B4F"/>
    <w:rsid w:val="0074765B"/>
    <w:rsid w:val="00747675"/>
    <w:rsid w:val="00747A13"/>
    <w:rsid w:val="00751182"/>
    <w:rsid w:val="007514D8"/>
    <w:rsid w:val="0075261E"/>
    <w:rsid w:val="00752830"/>
    <w:rsid w:val="00755774"/>
    <w:rsid w:val="00756808"/>
    <w:rsid w:val="00757689"/>
    <w:rsid w:val="00760759"/>
    <w:rsid w:val="0076173F"/>
    <w:rsid w:val="00761A88"/>
    <w:rsid w:val="0076208D"/>
    <w:rsid w:val="0076209B"/>
    <w:rsid w:val="00762DC9"/>
    <w:rsid w:val="00763578"/>
    <w:rsid w:val="00763F3F"/>
    <w:rsid w:val="00765086"/>
    <w:rsid w:val="007657BD"/>
    <w:rsid w:val="00766352"/>
    <w:rsid w:val="00766740"/>
    <w:rsid w:val="0077029A"/>
    <w:rsid w:val="007705F5"/>
    <w:rsid w:val="0077076B"/>
    <w:rsid w:val="00771524"/>
    <w:rsid w:val="00771840"/>
    <w:rsid w:val="00772305"/>
    <w:rsid w:val="00773B86"/>
    <w:rsid w:val="00774271"/>
    <w:rsid w:val="00774732"/>
    <w:rsid w:val="0077654C"/>
    <w:rsid w:val="00776EEE"/>
    <w:rsid w:val="00776EF5"/>
    <w:rsid w:val="007774C0"/>
    <w:rsid w:val="007804DE"/>
    <w:rsid w:val="0078066D"/>
    <w:rsid w:val="00780AD2"/>
    <w:rsid w:val="0078132C"/>
    <w:rsid w:val="00782DBD"/>
    <w:rsid w:val="0078336F"/>
    <w:rsid w:val="00784413"/>
    <w:rsid w:val="007845CF"/>
    <w:rsid w:val="00784890"/>
    <w:rsid w:val="00785B2B"/>
    <w:rsid w:val="00790435"/>
    <w:rsid w:val="00790524"/>
    <w:rsid w:val="00791DA6"/>
    <w:rsid w:val="00792CD3"/>
    <w:rsid w:val="0079313A"/>
    <w:rsid w:val="007948D2"/>
    <w:rsid w:val="007969D3"/>
    <w:rsid w:val="00796A97"/>
    <w:rsid w:val="00797368"/>
    <w:rsid w:val="007A0ADE"/>
    <w:rsid w:val="007A17CE"/>
    <w:rsid w:val="007A1BFA"/>
    <w:rsid w:val="007A276C"/>
    <w:rsid w:val="007A3363"/>
    <w:rsid w:val="007A4991"/>
    <w:rsid w:val="007A5091"/>
    <w:rsid w:val="007A5482"/>
    <w:rsid w:val="007A593A"/>
    <w:rsid w:val="007A613D"/>
    <w:rsid w:val="007A6905"/>
    <w:rsid w:val="007A6CEC"/>
    <w:rsid w:val="007A7861"/>
    <w:rsid w:val="007A7F30"/>
    <w:rsid w:val="007A7F92"/>
    <w:rsid w:val="007B04AF"/>
    <w:rsid w:val="007B09D9"/>
    <w:rsid w:val="007B19D4"/>
    <w:rsid w:val="007B28A4"/>
    <w:rsid w:val="007B4E06"/>
    <w:rsid w:val="007B5B9C"/>
    <w:rsid w:val="007B6390"/>
    <w:rsid w:val="007B7701"/>
    <w:rsid w:val="007B77E1"/>
    <w:rsid w:val="007C089F"/>
    <w:rsid w:val="007C22B5"/>
    <w:rsid w:val="007C3F92"/>
    <w:rsid w:val="007C4773"/>
    <w:rsid w:val="007C4A7E"/>
    <w:rsid w:val="007C4C74"/>
    <w:rsid w:val="007C671A"/>
    <w:rsid w:val="007C6CC2"/>
    <w:rsid w:val="007C7BFF"/>
    <w:rsid w:val="007D051A"/>
    <w:rsid w:val="007D1435"/>
    <w:rsid w:val="007D1A3E"/>
    <w:rsid w:val="007D2622"/>
    <w:rsid w:val="007D35ED"/>
    <w:rsid w:val="007D3A20"/>
    <w:rsid w:val="007D3B6C"/>
    <w:rsid w:val="007D5475"/>
    <w:rsid w:val="007D5B8C"/>
    <w:rsid w:val="007D604D"/>
    <w:rsid w:val="007D62D5"/>
    <w:rsid w:val="007D6D41"/>
    <w:rsid w:val="007D6D93"/>
    <w:rsid w:val="007D705F"/>
    <w:rsid w:val="007D716C"/>
    <w:rsid w:val="007E0B75"/>
    <w:rsid w:val="007E1692"/>
    <w:rsid w:val="007E1748"/>
    <w:rsid w:val="007E232B"/>
    <w:rsid w:val="007E34DC"/>
    <w:rsid w:val="007E4053"/>
    <w:rsid w:val="007E56EA"/>
    <w:rsid w:val="007E5A0A"/>
    <w:rsid w:val="007E6449"/>
    <w:rsid w:val="007E6F1D"/>
    <w:rsid w:val="007E7BB0"/>
    <w:rsid w:val="007F006A"/>
    <w:rsid w:val="007F0E7C"/>
    <w:rsid w:val="007F18EE"/>
    <w:rsid w:val="007F1A74"/>
    <w:rsid w:val="007F1ED0"/>
    <w:rsid w:val="007F3D48"/>
    <w:rsid w:val="007F3EE7"/>
    <w:rsid w:val="007F4610"/>
    <w:rsid w:val="007F47CD"/>
    <w:rsid w:val="007F7B68"/>
    <w:rsid w:val="008008DF"/>
    <w:rsid w:val="00800F80"/>
    <w:rsid w:val="008022DE"/>
    <w:rsid w:val="008050DD"/>
    <w:rsid w:val="00805894"/>
    <w:rsid w:val="008058DD"/>
    <w:rsid w:val="00806DB6"/>
    <w:rsid w:val="00807ECA"/>
    <w:rsid w:val="008120F6"/>
    <w:rsid w:val="008124A0"/>
    <w:rsid w:val="00812A06"/>
    <w:rsid w:val="0081497B"/>
    <w:rsid w:val="0081683C"/>
    <w:rsid w:val="00817B83"/>
    <w:rsid w:val="0082036E"/>
    <w:rsid w:val="0082443D"/>
    <w:rsid w:val="00827EE6"/>
    <w:rsid w:val="0083003B"/>
    <w:rsid w:val="008306E9"/>
    <w:rsid w:val="008309F3"/>
    <w:rsid w:val="0083119E"/>
    <w:rsid w:val="0083169A"/>
    <w:rsid w:val="00831763"/>
    <w:rsid w:val="00832957"/>
    <w:rsid w:val="008333E5"/>
    <w:rsid w:val="00833C7A"/>
    <w:rsid w:val="008376CB"/>
    <w:rsid w:val="00840DA9"/>
    <w:rsid w:val="008416A1"/>
    <w:rsid w:val="008417A8"/>
    <w:rsid w:val="00842272"/>
    <w:rsid w:val="00842A7A"/>
    <w:rsid w:val="00842E53"/>
    <w:rsid w:val="0084342B"/>
    <w:rsid w:val="008440DB"/>
    <w:rsid w:val="00845D0A"/>
    <w:rsid w:val="00846491"/>
    <w:rsid w:val="00846CB0"/>
    <w:rsid w:val="0085119C"/>
    <w:rsid w:val="00852739"/>
    <w:rsid w:val="008529EA"/>
    <w:rsid w:val="00854EED"/>
    <w:rsid w:val="008556A7"/>
    <w:rsid w:val="0085659F"/>
    <w:rsid w:val="00857FCF"/>
    <w:rsid w:val="00861240"/>
    <w:rsid w:val="00862090"/>
    <w:rsid w:val="00862876"/>
    <w:rsid w:val="00862F54"/>
    <w:rsid w:val="00862FB1"/>
    <w:rsid w:val="0086309B"/>
    <w:rsid w:val="00864839"/>
    <w:rsid w:val="00864EFF"/>
    <w:rsid w:val="008662A2"/>
    <w:rsid w:val="008672E6"/>
    <w:rsid w:val="00870E2F"/>
    <w:rsid w:val="00870F4E"/>
    <w:rsid w:val="00871178"/>
    <w:rsid w:val="008716CF"/>
    <w:rsid w:val="008718D3"/>
    <w:rsid w:val="008748C1"/>
    <w:rsid w:val="00875122"/>
    <w:rsid w:val="008751A5"/>
    <w:rsid w:val="00875352"/>
    <w:rsid w:val="00875E61"/>
    <w:rsid w:val="00876588"/>
    <w:rsid w:val="00876B6A"/>
    <w:rsid w:val="0087754F"/>
    <w:rsid w:val="008775E2"/>
    <w:rsid w:val="008818C5"/>
    <w:rsid w:val="00881957"/>
    <w:rsid w:val="00881AF3"/>
    <w:rsid w:val="00883E70"/>
    <w:rsid w:val="00885A4F"/>
    <w:rsid w:val="00887959"/>
    <w:rsid w:val="00887C35"/>
    <w:rsid w:val="00891F3A"/>
    <w:rsid w:val="00892984"/>
    <w:rsid w:val="00894EE1"/>
    <w:rsid w:val="00896389"/>
    <w:rsid w:val="008A09D4"/>
    <w:rsid w:val="008A0DD8"/>
    <w:rsid w:val="008A1770"/>
    <w:rsid w:val="008A1CAF"/>
    <w:rsid w:val="008A259C"/>
    <w:rsid w:val="008A4C87"/>
    <w:rsid w:val="008A4F0D"/>
    <w:rsid w:val="008A4F17"/>
    <w:rsid w:val="008A66BE"/>
    <w:rsid w:val="008A6B11"/>
    <w:rsid w:val="008A78DC"/>
    <w:rsid w:val="008B0328"/>
    <w:rsid w:val="008B1853"/>
    <w:rsid w:val="008B1899"/>
    <w:rsid w:val="008B3672"/>
    <w:rsid w:val="008B3F58"/>
    <w:rsid w:val="008B41BC"/>
    <w:rsid w:val="008B454E"/>
    <w:rsid w:val="008B47D7"/>
    <w:rsid w:val="008B5FA9"/>
    <w:rsid w:val="008C1087"/>
    <w:rsid w:val="008C1453"/>
    <w:rsid w:val="008C1B05"/>
    <w:rsid w:val="008C541A"/>
    <w:rsid w:val="008C5896"/>
    <w:rsid w:val="008C7152"/>
    <w:rsid w:val="008D0746"/>
    <w:rsid w:val="008D1182"/>
    <w:rsid w:val="008D24EE"/>
    <w:rsid w:val="008D2772"/>
    <w:rsid w:val="008D28D7"/>
    <w:rsid w:val="008D2E37"/>
    <w:rsid w:val="008D4110"/>
    <w:rsid w:val="008D4173"/>
    <w:rsid w:val="008D4E5C"/>
    <w:rsid w:val="008D5F5C"/>
    <w:rsid w:val="008D5F68"/>
    <w:rsid w:val="008E07F5"/>
    <w:rsid w:val="008E1FFC"/>
    <w:rsid w:val="008E24ED"/>
    <w:rsid w:val="008E3742"/>
    <w:rsid w:val="008E38C9"/>
    <w:rsid w:val="008E52B0"/>
    <w:rsid w:val="008E6350"/>
    <w:rsid w:val="008E72F7"/>
    <w:rsid w:val="008E739F"/>
    <w:rsid w:val="008E7756"/>
    <w:rsid w:val="008F0286"/>
    <w:rsid w:val="008F0672"/>
    <w:rsid w:val="008F177E"/>
    <w:rsid w:val="008F1864"/>
    <w:rsid w:val="008F4821"/>
    <w:rsid w:val="008F4C27"/>
    <w:rsid w:val="008F563E"/>
    <w:rsid w:val="008F5AC5"/>
    <w:rsid w:val="008F79AD"/>
    <w:rsid w:val="008F7F04"/>
    <w:rsid w:val="0090247E"/>
    <w:rsid w:val="00902A6C"/>
    <w:rsid w:val="00902AFF"/>
    <w:rsid w:val="00904A7E"/>
    <w:rsid w:val="009055CE"/>
    <w:rsid w:val="00905692"/>
    <w:rsid w:val="00905D1E"/>
    <w:rsid w:val="00906083"/>
    <w:rsid w:val="00906C9E"/>
    <w:rsid w:val="00906E46"/>
    <w:rsid w:val="00906F35"/>
    <w:rsid w:val="00907559"/>
    <w:rsid w:val="009101E7"/>
    <w:rsid w:val="0091048B"/>
    <w:rsid w:val="009111D6"/>
    <w:rsid w:val="00911601"/>
    <w:rsid w:val="009119F7"/>
    <w:rsid w:val="009149C6"/>
    <w:rsid w:val="009153C9"/>
    <w:rsid w:val="00915519"/>
    <w:rsid w:val="0091558E"/>
    <w:rsid w:val="0091617A"/>
    <w:rsid w:val="00916954"/>
    <w:rsid w:val="009212C9"/>
    <w:rsid w:val="00921B55"/>
    <w:rsid w:val="0092287E"/>
    <w:rsid w:val="00922C00"/>
    <w:rsid w:val="00922D1D"/>
    <w:rsid w:val="009231BA"/>
    <w:rsid w:val="00924637"/>
    <w:rsid w:val="00924A8E"/>
    <w:rsid w:val="00924F45"/>
    <w:rsid w:val="0092609E"/>
    <w:rsid w:val="009266F7"/>
    <w:rsid w:val="009267C9"/>
    <w:rsid w:val="00930898"/>
    <w:rsid w:val="00930E2B"/>
    <w:rsid w:val="00931010"/>
    <w:rsid w:val="00932395"/>
    <w:rsid w:val="00932610"/>
    <w:rsid w:val="00933C2F"/>
    <w:rsid w:val="0093508C"/>
    <w:rsid w:val="0093636C"/>
    <w:rsid w:val="0093733F"/>
    <w:rsid w:val="00937BBC"/>
    <w:rsid w:val="009409B4"/>
    <w:rsid w:val="00940E8D"/>
    <w:rsid w:val="00941CB0"/>
    <w:rsid w:val="00942CC3"/>
    <w:rsid w:val="00946BF7"/>
    <w:rsid w:val="00947850"/>
    <w:rsid w:val="00950EFA"/>
    <w:rsid w:val="00952C02"/>
    <w:rsid w:val="0095381C"/>
    <w:rsid w:val="00953CEC"/>
    <w:rsid w:val="009545F3"/>
    <w:rsid w:val="0095494C"/>
    <w:rsid w:val="0095564D"/>
    <w:rsid w:val="00956B9A"/>
    <w:rsid w:val="00956C23"/>
    <w:rsid w:val="009608A0"/>
    <w:rsid w:val="00961259"/>
    <w:rsid w:val="009613A2"/>
    <w:rsid w:val="0096162E"/>
    <w:rsid w:val="00962159"/>
    <w:rsid w:val="00963639"/>
    <w:rsid w:val="0096426C"/>
    <w:rsid w:val="009653B6"/>
    <w:rsid w:val="00965727"/>
    <w:rsid w:val="00965DD2"/>
    <w:rsid w:val="009667A1"/>
    <w:rsid w:val="00966E82"/>
    <w:rsid w:val="0096738E"/>
    <w:rsid w:val="00967B6C"/>
    <w:rsid w:val="00967DDF"/>
    <w:rsid w:val="00971376"/>
    <w:rsid w:val="00971AF4"/>
    <w:rsid w:val="00972FDA"/>
    <w:rsid w:val="00975553"/>
    <w:rsid w:val="0097593F"/>
    <w:rsid w:val="0097624F"/>
    <w:rsid w:val="00977BB2"/>
    <w:rsid w:val="00980773"/>
    <w:rsid w:val="00982301"/>
    <w:rsid w:val="0098243B"/>
    <w:rsid w:val="00982AE9"/>
    <w:rsid w:val="00983E14"/>
    <w:rsid w:val="00984093"/>
    <w:rsid w:val="0098499B"/>
    <w:rsid w:val="009858D2"/>
    <w:rsid w:val="0098609A"/>
    <w:rsid w:val="0098731B"/>
    <w:rsid w:val="009912B0"/>
    <w:rsid w:val="009936E8"/>
    <w:rsid w:val="00996DC8"/>
    <w:rsid w:val="0099714C"/>
    <w:rsid w:val="0099721C"/>
    <w:rsid w:val="009A0493"/>
    <w:rsid w:val="009A0A00"/>
    <w:rsid w:val="009A0AF0"/>
    <w:rsid w:val="009A1210"/>
    <w:rsid w:val="009A2481"/>
    <w:rsid w:val="009A26EF"/>
    <w:rsid w:val="009A445F"/>
    <w:rsid w:val="009A44DF"/>
    <w:rsid w:val="009A5EB8"/>
    <w:rsid w:val="009A5F32"/>
    <w:rsid w:val="009A60D4"/>
    <w:rsid w:val="009A649A"/>
    <w:rsid w:val="009A6E2C"/>
    <w:rsid w:val="009B0105"/>
    <w:rsid w:val="009B0EEF"/>
    <w:rsid w:val="009B17DF"/>
    <w:rsid w:val="009B20DA"/>
    <w:rsid w:val="009B26F1"/>
    <w:rsid w:val="009B2ADA"/>
    <w:rsid w:val="009B3505"/>
    <w:rsid w:val="009B59D0"/>
    <w:rsid w:val="009B5A2E"/>
    <w:rsid w:val="009B6C15"/>
    <w:rsid w:val="009B7D67"/>
    <w:rsid w:val="009C0025"/>
    <w:rsid w:val="009C1CA9"/>
    <w:rsid w:val="009C265F"/>
    <w:rsid w:val="009C319E"/>
    <w:rsid w:val="009C4037"/>
    <w:rsid w:val="009C45AA"/>
    <w:rsid w:val="009C4C05"/>
    <w:rsid w:val="009C68D3"/>
    <w:rsid w:val="009C763C"/>
    <w:rsid w:val="009C78BD"/>
    <w:rsid w:val="009D0065"/>
    <w:rsid w:val="009D1D9A"/>
    <w:rsid w:val="009D27AF"/>
    <w:rsid w:val="009D3CA3"/>
    <w:rsid w:val="009D3D96"/>
    <w:rsid w:val="009D4143"/>
    <w:rsid w:val="009D4E30"/>
    <w:rsid w:val="009D7C75"/>
    <w:rsid w:val="009E004C"/>
    <w:rsid w:val="009E1779"/>
    <w:rsid w:val="009E1D0D"/>
    <w:rsid w:val="009E1DF8"/>
    <w:rsid w:val="009E1F6A"/>
    <w:rsid w:val="009E264D"/>
    <w:rsid w:val="009E28F2"/>
    <w:rsid w:val="009E2BF4"/>
    <w:rsid w:val="009E3086"/>
    <w:rsid w:val="009E3158"/>
    <w:rsid w:val="009E412F"/>
    <w:rsid w:val="009E474F"/>
    <w:rsid w:val="009E524D"/>
    <w:rsid w:val="009E572B"/>
    <w:rsid w:val="009E7169"/>
    <w:rsid w:val="009F084D"/>
    <w:rsid w:val="009F3307"/>
    <w:rsid w:val="009F3DC5"/>
    <w:rsid w:val="009F4E09"/>
    <w:rsid w:val="009F517F"/>
    <w:rsid w:val="009F58E0"/>
    <w:rsid w:val="009F5BC3"/>
    <w:rsid w:val="009F7FA6"/>
    <w:rsid w:val="00A002B2"/>
    <w:rsid w:val="00A0094A"/>
    <w:rsid w:val="00A019CB"/>
    <w:rsid w:val="00A01D22"/>
    <w:rsid w:val="00A02BB6"/>
    <w:rsid w:val="00A03AA2"/>
    <w:rsid w:val="00A03AD6"/>
    <w:rsid w:val="00A0466A"/>
    <w:rsid w:val="00A049A5"/>
    <w:rsid w:val="00A04D3E"/>
    <w:rsid w:val="00A04FD8"/>
    <w:rsid w:val="00A05401"/>
    <w:rsid w:val="00A05A7D"/>
    <w:rsid w:val="00A05A9D"/>
    <w:rsid w:val="00A06713"/>
    <w:rsid w:val="00A0701C"/>
    <w:rsid w:val="00A0751C"/>
    <w:rsid w:val="00A10827"/>
    <w:rsid w:val="00A12586"/>
    <w:rsid w:val="00A12B98"/>
    <w:rsid w:val="00A132AD"/>
    <w:rsid w:val="00A138B2"/>
    <w:rsid w:val="00A13A50"/>
    <w:rsid w:val="00A16402"/>
    <w:rsid w:val="00A1660E"/>
    <w:rsid w:val="00A16D74"/>
    <w:rsid w:val="00A2198A"/>
    <w:rsid w:val="00A22AA6"/>
    <w:rsid w:val="00A23936"/>
    <w:rsid w:val="00A271B6"/>
    <w:rsid w:val="00A27606"/>
    <w:rsid w:val="00A319DB"/>
    <w:rsid w:val="00A32067"/>
    <w:rsid w:val="00A322C3"/>
    <w:rsid w:val="00A322C9"/>
    <w:rsid w:val="00A32345"/>
    <w:rsid w:val="00A36523"/>
    <w:rsid w:val="00A37119"/>
    <w:rsid w:val="00A37459"/>
    <w:rsid w:val="00A4034F"/>
    <w:rsid w:val="00A404FB"/>
    <w:rsid w:val="00A41BE6"/>
    <w:rsid w:val="00A42CAC"/>
    <w:rsid w:val="00A43626"/>
    <w:rsid w:val="00A43729"/>
    <w:rsid w:val="00A438DC"/>
    <w:rsid w:val="00A441D2"/>
    <w:rsid w:val="00A441DC"/>
    <w:rsid w:val="00A45C98"/>
    <w:rsid w:val="00A46D66"/>
    <w:rsid w:val="00A477AA"/>
    <w:rsid w:val="00A503C0"/>
    <w:rsid w:val="00A530C7"/>
    <w:rsid w:val="00A532B2"/>
    <w:rsid w:val="00A536A3"/>
    <w:rsid w:val="00A53BCB"/>
    <w:rsid w:val="00A542E3"/>
    <w:rsid w:val="00A550CA"/>
    <w:rsid w:val="00A563DC"/>
    <w:rsid w:val="00A573D5"/>
    <w:rsid w:val="00A5758A"/>
    <w:rsid w:val="00A61929"/>
    <w:rsid w:val="00A6352E"/>
    <w:rsid w:val="00A642F8"/>
    <w:rsid w:val="00A64B94"/>
    <w:rsid w:val="00A65727"/>
    <w:rsid w:val="00A65B9C"/>
    <w:rsid w:val="00A674E6"/>
    <w:rsid w:val="00A67DAA"/>
    <w:rsid w:val="00A706C5"/>
    <w:rsid w:val="00A712F7"/>
    <w:rsid w:val="00A71C92"/>
    <w:rsid w:val="00A739F9"/>
    <w:rsid w:val="00A745FC"/>
    <w:rsid w:val="00A758B6"/>
    <w:rsid w:val="00A75C56"/>
    <w:rsid w:val="00A7664D"/>
    <w:rsid w:val="00A76DB9"/>
    <w:rsid w:val="00A80AE3"/>
    <w:rsid w:val="00A80B04"/>
    <w:rsid w:val="00A81533"/>
    <w:rsid w:val="00A81D02"/>
    <w:rsid w:val="00A82D34"/>
    <w:rsid w:val="00A83975"/>
    <w:rsid w:val="00A83CA6"/>
    <w:rsid w:val="00A8436C"/>
    <w:rsid w:val="00A855DA"/>
    <w:rsid w:val="00A8630C"/>
    <w:rsid w:val="00A86514"/>
    <w:rsid w:val="00A8684D"/>
    <w:rsid w:val="00A875C2"/>
    <w:rsid w:val="00A8799D"/>
    <w:rsid w:val="00A90174"/>
    <w:rsid w:val="00A9053A"/>
    <w:rsid w:val="00A90DF4"/>
    <w:rsid w:val="00A923D0"/>
    <w:rsid w:val="00A92A05"/>
    <w:rsid w:val="00A930FD"/>
    <w:rsid w:val="00A9313D"/>
    <w:rsid w:val="00A93212"/>
    <w:rsid w:val="00A93876"/>
    <w:rsid w:val="00A943BF"/>
    <w:rsid w:val="00A96400"/>
    <w:rsid w:val="00A97205"/>
    <w:rsid w:val="00A979E9"/>
    <w:rsid w:val="00A97A8F"/>
    <w:rsid w:val="00A97AC1"/>
    <w:rsid w:val="00A97D9F"/>
    <w:rsid w:val="00AA0422"/>
    <w:rsid w:val="00AA0B32"/>
    <w:rsid w:val="00AA0D80"/>
    <w:rsid w:val="00AA2346"/>
    <w:rsid w:val="00AA3378"/>
    <w:rsid w:val="00AA3F95"/>
    <w:rsid w:val="00AA4FB4"/>
    <w:rsid w:val="00AA52DB"/>
    <w:rsid w:val="00AB1296"/>
    <w:rsid w:val="00AB145B"/>
    <w:rsid w:val="00AB1CDE"/>
    <w:rsid w:val="00AB1F21"/>
    <w:rsid w:val="00AB3D22"/>
    <w:rsid w:val="00AB3D86"/>
    <w:rsid w:val="00AB4377"/>
    <w:rsid w:val="00AB464A"/>
    <w:rsid w:val="00AB5E95"/>
    <w:rsid w:val="00AB6069"/>
    <w:rsid w:val="00AB6C5F"/>
    <w:rsid w:val="00AB70DA"/>
    <w:rsid w:val="00AB7466"/>
    <w:rsid w:val="00AB76EB"/>
    <w:rsid w:val="00AC03FA"/>
    <w:rsid w:val="00AC35D6"/>
    <w:rsid w:val="00AC3C9F"/>
    <w:rsid w:val="00AC3FFF"/>
    <w:rsid w:val="00AC5275"/>
    <w:rsid w:val="00AC52A1"/>
    <w:rsid w:val="00AC588D"/>
    <w:rsid w:val="00AD04C3"/>
    <w:rsid w:val="00AD19B7"/>
    <w:rsid w:val="00AD1DF1"/>
    <w:rsid w:val="00AD2CC7"/>
    <w:rsid w:val="00AD2DCB"/>
    <w:rsid w:val="00AD388F"/>
    <w:rsid w:val="00AD3D43"/>
    <w:rsid w:val="00AD3FA8"/>
    <w:rsid w:val="00AD6334"/>
    <w:rsid w:val="00AD794E"/>
    <w:rsid w:val="00AD7C6A"/>
    <w:rsid w:val="00AD7FA2"/>
    <w:rsid w:val="00AE03C3"/>
    <w:rsid w:val="00AE040B"/>
    <w:rsid w:val="00AE0491"/>
    <w:rsid w:val="00AE362E"/>
    <w:rsid w:val="00AE3E9F"/>
    <w:rsid w:val="00AE4143"/>
    <w:rsid w:val="00AE4440"/>
    <w:rsid w:val="00AE62F8"/>
    <w:rsid w:val="00AE6DE7"/>
    <w:rsid w:val="00AF0173"/>
    <w:rsid w:val="00AF0EEF"/>
    <w:rsid w:val="00AF1089"/>
    <w:rsid w:val="00AF258B"/>
    <w:rsid w:val="00AF3108"/>
    <w:rsid w:val="00AF46C6"/>
    <w:rsid w:val="00AF559C"/>
    <w:rsid w:val="00AF6B30"/>
    <w:rsid w:val="00AF6D8E"/>
    <w:rsid w:val="00AF721F"/>
    <w:rsid w:val="00AF7384"/>
    <w:rsid w:val="00AF79BD"/>
    <w:rsid w:val="00B007B3"/>
    <w:rsid w:val="00B00D07"/>
    <w:rsid w:val="00B00E3F"/>
    <w:rsid w:val="00B018B3"/>
    <w:rsid w:val="00B03304"/>
    <w:rsid w:val="00B03505"/>
    <w:rsid w:val="00B03D55"/>
    <w:rsid w:val="00B03E2B"/>
    <w:rsid w:val="00B04679"/>
    <w:rsid w:val="00B050DF"/>
    <w:rsid w:val="00B05BCD"/>
    <w:rsid w:val="00B05FA0"/>
    <w:rsid w:val="00B07A2A"/>
    <w:rsid w:val="00B10DFE"/>
    <w:rsid w:val="00B11481"/>
    <w:rsid w:val="00B11EB9"/>
    <w:rsid w:val="00B128BF"/>
    <w:rsid w:val="00B1417F"/>
    <w:rsid w:val="00B1428D"/>
    <w:rsid w:val="00B14980"/>
    <w:rsid w:val="00B15AA1"/>
    <w:rsid w:val="00B15BCD"/>
    <w:rsid w:val="00B15EA1"/>
    <w:rsid w:val="00B201FB"/>
    <w:rsid w:val="00B207E1"/>
    <w:rsid w:val="00B21AD2"/>
    <w:rsid w:val="00B21EF2"/>
    <w:rsid w:val="00B234E4"/>
    <w:rsid w:val="00B2414B"/>
    <w:rsid w:val="00B244B6"/>
    <w:rsid w:val="00B266E4"/>
    <w:rsid w:val="00B26D5D"/>
    <w:rsid w:val="00B26F86"/>
    <w:rsid w:val="00B277FE"/>
    <w:rsid w:val="00B30CC5"/>
    <w:rsid w:val="00B326F9"/>
    <w:rsid w:val="00B3466F"/>
    <w:rsid w:val="00B36F4A"/>
    <w:rsid w:val="00B37809"/>
    <w:rsid w:val="00B379DA"/>
    <w:rsid w:val="00B41379"/>
    <w:rsid w:val="00B42588"/>
    <w:rsid w:val="00B44372"/>
    <w:rsid w:val="00B4551F"/>
    <w:rsid w:val="00B46B6F"/>
    <w:rsid w:val="00B5009D"/>
    <w:rsid w:val="00B51028"/>
    <w:rsid w:val="00B51747"/>
    <w:rsid w:val="00B52F92"/>
    <w:rsid w:val="00B539FF"/>
    <w:rsid w:val="00B5478B"/>
    <w:rsid w:val="00B55ACE"/>
    <w:rsid w:val="00B55FFC"/>
    <w:rsid w:val="00B56515"/>
    <w:rsid w:val="00B60CA8"/>
    <w:rsid w:val="00B61A80"/>
    <w:rsid w:val="00B62139"/>
    <w:rsid w:val="00B625B2"/>
    <w:rsid w:val="00B6358D"/>
    <w:rsid w:val="00B639A7"/>
    <w:rsid w:val="00B660A2"/>
    <w:rsid w:val="00B67AA7"/>
    <w:rsid w:val="00B715F9"/>
    <w:rsid w:val="00B71B28"/>
    <w:rsid w:val="00B72664"/>
    <w:rsid w:val="00B73079"/>
    <w:rsid w:val="00B73169"/>
    <w:rsid w:val="00B7350A"/>
    <w:rsid w:val="00B74BF6"/>
    <w:rsid w:val="00B759AD"/>
    <w:rsid w:val="00B76408"/>
    <w:rsid w:val="00B76FFE"/>
    <w:rsid w:val="00B77BA0"/>
    <w:rsid w:val="00B83122"/>
    <w:rsid w:val="00B83F44"/>
    <w:rsid w:val="00B853B1"/>
    <w:rsid w:val="00B85557"/>
    <w:rsid w:val="00B85706"/>
    <w:rsid w:val="00B90321"/>
    <w:rsid w:val="00B90E50"/>
    <w:rsid w:val="00B913C0"/>
    <w:rsid w:val="00B9147C"/>
    <w:rsid w:val="00B92A10"/>
    <w:rsid w:val="00B934D4"/>
    <w:rsid w:val="00B938EE"/>
    <w:rsid w:val="00B93C5D"/>
    <w:rsid w:val="00B97D3F"/>
    <w:rsid w:val="00BA07B7"/>
    <w:rsid w:val="00BA26FD"/>
    <w:rsid w:val="00BA2C98"/>
    <w:rsid w:val="00BA35A3"/>
    <w:rsid w:val="00BA3F6D"/>
    <w:rsid w:val="00BA447D"/>
    <w:rsid w:val="00BA575E"/>
    <w:rsid w:val="00BA68EB"/>
    <w:rsid w:val="00BA6C2B"/>
    <w:rsid w:val="00BA79C2"/>
    <w:rsid w:val="00BB290B"/>
    <w:rsid w:val="00BB32B7"/>
    <w:rsid w:val="00BB37AD"/>
    <w:rsid w:val="00BB3D95"/>
    <w:rsid w:val="00BB4A71"/>
    <w:rsid w:val="00BB4DB6"/>
    <w:rsid w:val="00BB5AEF"/>
    <w:rsid w:val="00BB5B0F"/>
    <w:rsid w:val="00BB5DAF"/>
    <w:rsid w:val="00BB724F"/>
    <w:rsid w:val="00BC0D1C"/>
    <w:rsid w:val="00BC2684"/>
    <w:rsid w:val="00BC4C50"/>
    <w:rsid w:val="00BC5568"/>
    <w:rsid w:val="00BC55C0"/>
    <w:rsid w:val="00BC5D9C"/>
    <w:rsid w:val="00BC6934"/>
    <w:rsid w:val="00BC74C7"/>
    <w:rsid w:val="00BD23C0"/>
    <w:rsid w:val="00BD3A04"/>
    <w:rsid w:val="00BD3AD5"/>
    <w:rsid w:val="00BD5E7B"/>
    <w:rsid w:val="00BD75F1"/>
    <w:rsid w:val="00BE0C24"/>
    <w:rsid w:val="00BE1A43"/>
    <w:rsid w:val="00BE2C15"/>
    <w:rsid w:val="00BE3166"/>
    <w:rsid w:val="00BE4566"/>
    <w:rsid w:val="00BE517A"/>
    <w:rsid w:val="00BE5D9F"/>
    <w:rsid w:val="00BE65D8"/>
    <w:rsid w:val="00BE717F"/>
    <w:rsid w:val="00BE71DD"/>
    <w:rsid w:val="00BE7545"/>
    <w:rsid w:val="00BF0CA8"/>
    <w:rsid w:val="00BF0E89"/>
    <w:rsid w:val="00BF1CF8"/>
    <w:rsid w:val="00BF3527"/>
    <w:rsid w:val="00BF3BF5"/>
    <w:rsid w:val="00BF4192"/>
    <w:rsid w:val="00BF4609"/>
    <w:rsid w:val="00BF4D50"/>
    <w:rsid w:val="00BF53AB"/>
    <w:rsid w:val="00BF64A9"/>
    <w:rsid w:val="00BF64C2"/>
    <w:rsid w:val="00BF6BE3"/>
    <w:rsid w:val="00C00F7E"/>
    <w:rsid w:val="00C01565"/>
    <w:rsid w:val="00C016D4"/>
    <w:rsid w:val="00C01ADF"/>
    <w:rsid w:val="00C0251E"/>
    <w:rsid w:val="00C03EA3"/>
    <w:rsid w:val="00C0467B"/>
    <w:rsid w:val="00C05BFA"/>
    <w:rsid w:val="00C0710D"/>
    <w:rsid w:val="00C07A32"/>
    <w:rsid w:val="00C07CF7"/>
    <w:rsid w:val="00C1087F"/>
    <w:rsid w:val="00C13BDE"/>
    <w:rsid w:val="00C14EFD"/>
    <w:rsid w:val="00C162BA"/>
    <w:rsid w:val="00C170EA"/>
    <w:rsid w:val="00C20EB7"/>
    <w:rsid w:val="00C23BFB"/>
    <w:rsid w:val="00C24F47"/>
    <w:rsid w:val="00C252F5"/>
    <w:rsid w:val="00C2679B"/>
    <w:rsid w:val="00C26F1B"/>
    <w:rsid w:val="00C2754E"/>
    <w:rsid w:val="00C276A8"/>
    <w:rsid w:val="00C27A8F"/>
    <w:rsid w:val="00C27BE1"/>
    <w:rsid w:val="00C30DF3"/>
    <w:rsid w:val="00C31AE8"/>
    <w:rsid w:val="00C31BCD"/>
    <w:rsid w:val="00C32634"/>
    <w:rsid w:val="00C34BD0"/>
    <w:rsid w:val="00C35807"/>
    <w:rsid w:val="00C35FC1"/>
    <w:rsid w:val="00C36901"/>
    <w:rsid w:val="00C37346"/>
    <w:rsid w:val="00C378E5"/>
    <w:rsid w:val="00C37AD8"/>
    <w:rsid w:val="00C400F0"/>
    <w:rsid w:val="00C41753"/>
    <w:rsid w:val="00C41E89"/>
    <w:rsid w:val="00C426EA"/>
    <w:rsid w:val="00C43F01"/>
    <w:rsid w:val="00C44E93"/>
    <w:rsid w:val="00C457C4"/>
    <w:rsid w:val="00C45B8E"/>
    <w:rsid w:val="00C502F6"/>
    <w:rsid w:val="00C505B0"/>
    <w:rsid w:val="00C515EF"/>
    <w:rsid w:val="00C51F7A"/>
    <w:rsid w:val="00C52464"/>
    <w:rsid w:val="00C52718"/>
    <w:rsid w:val="00C52E0B"/>
    <w:rsid w:val="00C53BD0"/>
    <w:rsid w:val="00C54B37"/>
    <w:rsid w:val="00C5510A"/>
    <w:rsid w:val="00C5561D"/>
    <w:rsid w:val="00C5585D"/>
    <w:rsid w:val="00C568A4"/>
    <w:rsid w:val="00C57989"/>
    <w:rsid w:val="00C60D10"/>
    <w:rsid w:val="00C63277"/>
    <w:rsid w:val="00C635B0"/>
    <w:rsid w:val="00C639B7"/>
    <w:rsid w:val="00C64373"/>
    <w:rsid w:val="00C708BD"/>
    <w:rsid w:val="00C719D8"/>
    <w:rsid w:val="00C71A60"/>
    <w:rsid w:val="00C721C4"/>
    <w:rsid w:val="00C729E2"/>
    <w:rsid w:val="00C74E95"/>
    <w:rsid w:val="00C7539E"/>
    <w:rsid w:val="00C773F1"/>
    <w:rsid w:val="00C81099"/>
    <w:rsid w:val="00C8111C"/>
    <w:rsid w:val="00C81934"/>
    <w:rsid w:val="00C81EC4"/>
    <w:rsid w:val="00C824E8"/>
    <w:rsid w:val="00C82564"/>
    <w:rsid w:val="00C82E6A"/>
    <w:rsid w:val="00C833BF"/>
    <w:rsid w:val="00C83572"/>
    <w:rsid w:val="00C850E8"/>
    <w:rsid w:val="00C85544"/>
    <w:rsid w:val="00C856F9"/>
    <w:rsid w:val="00C85953"/>
    <w:rsid w:val="00C85BC2"/>
    <w:rsid w:val="00C85EC4"/>
    <w:rsid w:val="00C86809"/>
    <w:rsid w:val="00C87C39"/>
    <w:rsid w:val="00C9020D"/>
    <w:rsid w:val="00C904AC"/>
    <w:rsid w:val="00C906FA"/>
    <w:rsid w:val="00C9070A"/>
    <w:rsid w:val="00C91EF0"/>
    <w:rsid w:val="00C9221E"/>
    <w:rsid w:val="00C94F51"/>
    <w:rsid w:val="00C95191"/>
    <w:rsid w:val="00C953C7"/>
    <w:rsid w:val="00C978EB"/>
    <w:rsid w:val="00C97D71"/>
    <w:rsid w:val="00CA22F3"/>
    <w:rsid w:val="00CA2C22"/>
    <w:rsid w:val="00CA2CDA"/>
    <w:rsid w:val="00CA4245"/>
    <w:rsid w:val="00CA471C"/>
    <w:rsid w:val="00CA4B40"/>
    <w:rsid w:val="00CA5256"/>
    <w:rsid w:val="00CA5309"/>
    <w:rsid w:val="00CA5EC6"/>
    <w:rsid w:val="00CA668B"/>
    <w:rsid w:val="00CA6C50"/>
    <w:rsid w:val="00CA7A3D"/>
    <w:rsid w:val="00CB08A5"/>
    <w:rsid w:val="00CB0BE0"/>
    <w:rsid w:val="00CB1A6C"/>
    <w:rsid w:val="00CB364F"/>
    <w:rsid w:val="00CB4851"/>
    <w:rsid w:val="00CB48C4"/>
    <w:rsid w:val="00CB59A3"/>
    <w:rsid w:val="00CB5B11"/>
    <w:rsid w:val="00CB748E"/>
    <w:rsid w:val="00CB78A3"/>
    <w:rsid w:val="00CC107B"/>
    <w:rsid w:val="00CC1335"/>
    <w:rsid w:val="00CC19D4"/>
    <w:rsid w:val="00CC3648"/>
    <w:rsid w:val="00CC366D"/>
    <w:rsid w:val="00CC3F2D"/>
    <w:rsid w:val="00CC4B1B"/>
    <w:rsid w:val="00CC4D6A"/>
    <w:rsid w:val="00CC4F63"/>
    <w:rsid w:val="00CC6A4B"/>
    <w:rsid w:val="00CC7262"/>
    <w:rsid w:val="00CC728F"/>
    <w:rsid w:val="00CC78B7"/>
    <w:rsid w:val="00CD0B9A"/>
    <w:rsid w:val="00CD28D1"/>
    <w:rsid w:val="00CD2DCA"/>
    <w:rsid w:val="00CD4058"/>
    <w:rsid w:val="00CD45B3"/>
    <w:rsid w:val="00CD4F54"/>
    <w:rsid w:val="00CD537A"/>
    <w:rsid w:val="00CD7D3F"/>
    <w:rsid w:val="00CE00DF"/>
    <w:rsid w:val="00CE0900"/>
    <w:rsid w:val="00CE1941"/>
    <w:rsid w:val="00CE1A1A"/>
    <w:rsid w:val="00CE285D"/>
    <w:rsid w:val="00CE28D9"/>
    <w:rsid w:val="00CE3F03"/>
    <w:rsid w:val="00CE42DC"/>
    <w:rsid w:val="00CE6AC5"/>
    <w:rsid w:val="00CE7154"/>
    <w:rsid w:val="00CF20F4"/>
    <w:rsid w:val="00CF247B"/>
    <w:rsid w:val="00CF2B83"/>
    <w:rsid w:val="00CF3832"/>
    <w:rsid w:val="00CF383C"/>
    <w:rsid w:val="00CF3B64"/>
    <w:rsid w:val="00CF4E35"/>
    <w:rsid w:val="00CF5DA5"/>
    <w:rsid w:val="00CF7BF9"/>
    <w:rsid w:val="00D00194"/>
    <w:rsid w:val="00D0110B"/>
    <w:rsid w:val="00D013AC"/>
    <w:rsid w:val="00D02670"/>
    <w:rsid w:val="00D02EAA"/>
    <w:rsid w:val="00D05703"/>
    <w:rsid w:val="00D062A4"/>
    <w:rsid w:val="00D06F28"/>
    <w:rsid w:val="00D06FA6"/>
    <w:rsid w:val="00D110A7"/>
    <w:rsid w:val="00D1126B"/>
    <w:rsid w:val="00D120AC"/>
    <w:rsid w:val="00D12981"/>
    <w:rsid w:val="00D13943"/>
    <w:rsid w:val="00D14C76"/>
    <w:rsid w:val="00D153E5"/>
    <w:rsid w:val="00D1591C"/>
    <w:rsid w:val="00D15A3E"/>
    <w:rsid w:val="00D15B17"/>
    <w:rsid w:val="00D17B0A"/>
    <w:rsid w:val="00D20EA8"/>
    <w:rsid w:val="00D22D9C"/>
    <w:rsid w:val="00D2328D"/>
    <w:rsid w:val="00D25F84"/>
    <w:rsid w:val="00D263A7"/>
    <w:rsid w:val="00D2647F"/>
    <w:rsid w:val="00D26599"/>
    <w:rsid w:val="00D31FFE"/>
    <w:rsid w:val="00D32073"/>
    <w:rsid w:val="00D32CE7"/>
    <w:rsid w:val="00D32D0C"/>
    <w:rsid w:val="00D33044"/>
    <w:rsid w:val="00D362C5"/>
    <w:rsid w:val="00D366F7"/>
    <w:rsid w:val="00D401F9"/>
    <w:rsid w:val="00D417F5"/>
    <w:rsid w:val="00D4473D"/>
    <w:rsid w:val="00D45825"/>
    <w:rsid w:val="00D462D1"/>
    <w:rsid w:val="00D50306"/>
    <w:rsid w:val="00D5139D"/>
    <w:rsid w:val="00D514F5"/>
    <w:rsid w:val="00D51686"/>
    <w:rsid w:val="00D51D78"/>
    <w:rsid w:val="00D52F84"/>
    <w:rsid w:val="00D54C2E"/>
    <w:rsid w:val="00D54C53"/>
    <w:rsid w:val="00D55932"/>
    <w:rsid w:val="00D60A2B"/>
    <w:rsid w:val="00D614AC"/>
    <w:rsid w:val="00D616C9"/>
    <w:rsid w:val="00D6297E"/>
    <w:rsid w:val="00D63FBF"/>
    <w:rsid w:val="00D64025"/>
    <w:rsid w:val="00D64A7A"/>
    <w:rsid w:val="00D6501B"/>
    <w:rsid w:val="00D66E5A"/>
    <w:rsid w:val="00D6796C"/>
    <w:rsid w:val="00D67CDA"/>
    <w:rsid w:val="00D704C6"/>
    <w:rsid w:val="00D7132A"/>
    <w:rsid w:val="00D71F13"/>
    <w:rsid w:val="00D72560"/>
    <w:rsid w:val="00D73014"/>
    <w:rsid w:val="00D73C12"/>
    <w:rsid w:val="00D73F0A"/>
    <w:rsid w:val="00D74547"/>
    <w:rsid w:val="00D74A46"/>
    <w:rsid w:val="00D76F07"/>
    <w:rsid w:val="00D7788C"/>
    <w:rsid w:val="00D77CA6"/>
    <w:rsid w:val="00D819B9"/>
    <w:rsid w:val="00D81F49"/>
    <w:rsid w:val="00D836D0"/>
    <w:rsid w:val="00D84833"/>
    <w:rsid w:val="00D84BBF"/>
    <w:rsid w:val="00D8661A"/>
    <w:rsid w:val="00D86A8A"/>
    <w:rsid w:val="00D86ABF"/>
    <w:rsid w:val="00D8736C"/>
    <w:rsid w:val="00D87F70"/>
    <w:rsid w:val="00D904B5"/>
    <w:rsid w:val="00D922D4"/>
    <w:rsid w:val="00D94B9C"/>
    <w:rsid w:val="00D94D1C"/>
    <w:rsid w:val="00D95DB4"/>
    <w:rsid w:val="00D964E5"/>
    <w:rsid w:val="00D96BC3"/>
    <w:rsid w:val="00D96C13"/>
    <w:rsid w:val="00D9739A"/>
    <w:rsid w:val="00DA1128"/>
    <w:rsid w:val="00DA1924"/>
    <w:rsid w:val="00DA1C43"/>
    <w:rsid w:val="00DA1C91"/>
    <w:rsid w:val="00DA1F34"/>
    <w:rsid w:val="00DA246B"/>
    <w:rsid w:val="00DA2816"/>
    <w:rsid w:val="00DA47AF"/>
    <w:rsid w:val="00DA490A"/>
    <w:rsid w:val="00DA5196"/>
    <w:rsid w:val="00DA55BF"/>
    <w:rsid w:val="00DA6394"/>
    <w:rsid w:val="00DA798A"/>
    <w:rsid w:val="00DB071B"/>
    <w:rsid w:val="00DB1249"/>
    <w:rsid w:val="00DB27CB"/>
    <w:rsid w:val="00DB2961"/>
    <w:rsid w:val="00DB2EB8"/>
    <w:rsid w:val="00DB4B9A"/>
    <w:rsid w:val="00DB4F6A"/>
    <w:rsid w:val="00DB50DA"/>
    <w:rsid w:val="00DB558B"/>
    <w:rsid w:val="00DB66DE"/>
    <w:rsid w:val="00DB6A43"/>
    <w:rsid w:val="00DB7402"/>
    <w:rsid w:val="00DB787D"/>
    <w:rsid w:val="00DC0231"/>
    <w:rsid w:val="00DC22BF"/>
    <w:rsid w:val="00DC306C"/>
    <w:rsid w:val="00DC3913"/>
    <w:rsid w:val="00DC4C08"/>
    <w:rsid w:val="00DC566F"/>
    <w:rsid w:val="00DC5B3F"/>
    <w:rsid w:val="00DC5FDA"/>
    <w:rsid w:val="00DC688E"/>
    <w:rsid w:val="00DC72BB"/>
    <w:rsid w:val="00DC7512"/>
    <w:rsid w:val="00DD0540"/>
    <w:rsid w:val="00DD1133"/>
    <w:rsid w:val="00DD184D"/>
    <w:rsid w:val="00DD2EBF"/>
    <w:rsid w:val="00DD31DA"/>
    <w:rsid w:val="00DD4950"/>
    <w:rsid w:val="00DD499F"/>
    <w:rsid w:val="00DD608F"/>
    <w:rsid w:val="00DD717D"/>
    <w:rsid w:val="00DD7785"/>
    <w:rsid w:val="00DD79B6"/>
    <w:rsid w:val="00DE2386"/>
    <w:rsid w:val="00DE253D"/>
    <w:rsid w:val="00DE2F9B"/>
    <w:rsid w:val="00DE3191"/>
    <w:rsid w:val="00DE3C69"/>
    <w:rsid w:val="00DE71E2"/>
    <w:rsid w:val="00DE7DCC"/>
    <w:rsid w:val="00DF0D13"/>
    <w:rsid w:val="00DF1043"/>
    <w:rsid w:val="00DF16EE"/>
    <w:rsid w:val="00DF1F4B"/>
    <w:rsid w:val="00DF2C2A"/>
    <w:rsid w:val="00DF3FAF"/>
    <w:rsid w:val="00DF4622"/>
    <w:rsid w:val="00DF4808"/>
    <w:rsid w:val="00DF4E06"/>
    <w:rsid w:val="00DF4E74"/>
    <w:rsid w:val="00DF5F41"/>
    <w:rsid w:val="00DF6855"/>
    <w:rsid w:val="00DF716F"/>
    <w:rsid w:val="00DF75CD"/>
    <w:rsid w:val="00DF7B03"/>
    <w:rsid w:val="00E00357"/>
    <w:rsid w:val="00E00844"/>
    <w:rsid w:val="00E01B1E"/>
    <w:rsid w:val="00E02555"/>
    <w:rsid w:val="00E03F87"/>
    <w:rsid w:val="00E0413E"/>
    <w:rsid w:val="00E0423E"/>
    <w:rsid w:val="00E04941"/>
    <w:rsid w:val="00E0590E"/>
    <w:rsid w:val="00E05ED3"/>
    <w:rsid w:val="00E063A6"/>
    <w:rsid w:val="00E06DD8"/>
    <w:rsid w:val="00E071FA"/>
    <w:rsid w:val="00E0768D"/>
    <w:rsid w:val="00E07B14"/>
    <w:rsid w:val="00E07B7B"/>
    <w:rsid w:val="00E10777"/>
    <w:rsid w:val="00E10B40"/>
    <w:rsid w:val="00E10D22"/>
    <w:rsid w:val="00E10D31"/>
    <w:rsid w:val="00E11D0A"/>
    <w:rsid w:val="00E13BF4"/>
    <w:rsid w:val="00E13CA5"/>
    <w:rsid w:val="00E14EC9"/>
    <w:rsid w:val="00E16676"/>
    <w:rsid w:val="00E17145"/>
    <w:rsid w:val="00E20CAA"/>
    <w:rsid w:val="00E228B6"/>
    <w:rsid w:val="00E2296E"/>
    <w:rsid w:val="00E23056"/>
    <w:rsid w:val="00E23B19"/>
    <w:rsid w:val="00E24038"/>
    <w:rsid w:val="00E24C3B"/>
    <w:rsid w:val="00E24DB3"/>
    <w:rsid w:val="00E2557C"/>
    <w:rsid w:val="00E26530"/>
    <w:rsid w:val="00E30293"/>
    <w:rsid w:val="00E30F2B"/>
    <w:rsid w:val="00E30F61"/>
    <w:rsid w:val="00E31377"/>
    <w:rsid w:val="00E31B4C"/>
    <w:rsid w:val="00E32996"/>
    <w:rsid w:val="00E33C10"/>
    <w:rsid w:val="00E33F65"/>
    <w:rsid w:val="00E36FBE"/>
    <w:rsid w:val="00E375B3"/>
    <w:rsid w:val="00E40630"/>
    <w:rsid w:val="00E43AAD"/>
    <w:rsid w:val="00E44476"/>
    <w:rsid w:val="00E44569"/>
    <w:rsid w:val="00E451BB"/>
    <w:rsid w:val="00E45A14"/>
    <w:rsid w:val="00E46EC9"/>
    <w:rsid w:val="00E479FA"/>
    <w:rsid w:val="00E47AC3"/>
    <w:rsid w:val="00E50205"/>
    <w:rsid w:val="00E50E7D"/>
    <w:rsid w:val="00E53705"/>
    <w:rsid w:val="00E53AAA"/>
    <w:rsid w:val="00E54E27"/>
    <w:rsid w:val="00E55458"/>
    <w:rsid w:val="00E55910"/>
    <w:rsid w:val="00E561CF"/>
    <w:rsid w:val="00E56212"/>
    <w:rsid w:val="00E56660"/>
    <w:rsid w:val="00E569BB"/>
    <w:rsid w:val="00E60983"/>
    <w:rsid w:val="00E609BD"/>
    <w:rsid w:val="00E611A8"/>
    <w:rsid w:val="00E623AE"/>
    <w:rsid w:val="00E63B3F"/>
    <w:rsid w:val="00E63E93"/>
    <w:rsid w:val="00E650A6"/>
    <w:rsid w:val="00E651E9"/>
    <w:rsid w:val="00E65258"/>
    <w:rsid w:val="00E6529C"/>
    <w:rsid w:val="00E65408"/>
    <w:rsid w:val="00E65531"/>
    <w:rsid w:val="00E66889"/>
    <w:rsid w:val="00E668CE"/>
    <w:rsid w:val="00E66D81"/>
    <w:rsid w:val="00E66DFD"/>
    <w:rsid w:val="00E66EF9"/>
    <w:rsid w:val="00E67D4E"/>
    <w:rsid w:val="00E7009E"/>
    <w:rsid w:val="00E719A6"/>
    <w:rsid w:val="00E72C54"/>
    <w:rsid w:val="00E734AA"/>
    <w:rsid w:val="00E74784"/>
    <w:rsid w:val="00E749B7"/>
    <w:rsid w:val="00E74D58"/>
    <w:rsid w:val="00E74F34"/>
    <w:rsid w:val="00E80415"/>
    <w:rsid w:val="00E80571"/>
    <w:rsid w:val="00E8072B"/>
    <w:rsid w:val="00E8248A"/>
    <w:rsid w:val="00E83181"/>
    <w:rsid w:val="00E83A48"/>
    <w:rsid w:val="00E83E75"/>
    <w:rsid w:val="00E84795"/>
    <w:rsid w:val="00E85522"/>
    <w:rsid w:val="00E86A99"/>
    <w:rsid w:val="00E86D68"/>
    <w:rsid w:val="00E92A84"/>
    <w:rsid w:val="00E92B06"/>
    <w:rsid w:val="00E93218"/>
    <w:rsid w:val="00E93D68"/>
    <w:rsid w:val="00E951D5"/>
    <w:rsid w:val="00E96701"/>
    <w:rsid w:val="00EA0A43"/>
    <w:rsid w:val="00EA1345"/>
    <w:rsid w:val="00EA18DA"/>
    <w:rsid w:val="00EA7080"/>
    <w:rsid w:val="00EA7124"/>
    <w:rsid w:val="00EA75A6"/>
    <w:rsid w:val="00EB225C"/>
    <w:rsid w:val="00EB41F2"/>
    <w:rsid w:val="00EB492A"/>
    <w:rsid w:val="00EB559D"/>
    <w:rsid w:val="00EB58DA"/>
    <w:rsid w:val="00EC074A"/>
    <w:rsid w:val="00EC084C"/>
    <w:rsid w:val="00EC0FF7"/>
    <w:rsid w:val="00EC20A5"/>
    <w:rsid w:val="00EC2DA7"/>
    <w:rsid w:val="00EC3BFB"/>
    <w:rsid w:val="00EC44AA"/>
    <w:rsid w:val="00EC4C5D"/>
    <w:rsid w:val="00EC5533"/>
    <w:rsid w:val="00EC6CBD"/>
    <w:rsid w:val="00EC7061"/>
    <w:rsid w:val="00EC7DD1"/>
    <w:rsid w:val="00EC7E22"/>
    <w:rsid w:val="00ED2CD8"/>
    <w:rsid w:val="00ED33FD"/>
    <w:rsid w:val="00ED3530"/>
    <w:rsid w:val="00ED4B18"/>
    <w:rsid w:val="00ED4FF3"/>
    <w:rsid w:val="00ED5AA8"/>
    <w:rsid w:val="00ED6B06"/>
    <w:rsid w:val="00ED773F"/>
    <w:rsid w:val="00EE1898"/>
    <w:rsid w:val="00EE1EF4"/>
    <w:rsid w:val="00EE21E7"/>
    <w:rsid w:val="00EE3497"/>
    <w:rsid w:val="00EE4B92"/>
    <w:rsid w:val="00EE52F7"/>
    <w:rsid w:val="00EE5CC0"/>
    <w:rsid w:val="00EE666C"/>
    <w:rsid w:val="00EF0EBB"/>
    <w:rsid w:val="00EF309F"/>
    <w:rsid w:val="00EF312B"/>
    <w:rsid w:val="00EF328B"/>
    <w:rsid w:val="00EF5803"/>
    <w:rsid w:val="00F023DC"/>
    <w:rsid w:val="00F026B0"/>
    <w:rsid w:val="00F0285F"/>
    <w:rsid w:val="00F033F7"/>
    <w:rsid w:val="00F049F0"/>
    <w:rsid w:val="00F04D61"/>
    <w:rsid w:val="00F05145"/>
    <w:rsid w:val="00F05326"/>
    <w:rsid w:val="00F05C7A"/>
    <w:rsid w:val="00F065BF"/>
    <w:rsid w:val="00F1113B"/>
    <w:rsid w:val="00F11AC2"/>
    <w:rsid w:val="00F13204"/>
    <w:rsid w:val="00F137F6"/>
    <w:rsid w:val="00F143A7"/>
    <w:rsid w:val="00F1456A"/>
    <w:rsid w:val="00F156FB"/>
    <w:rsid w:val="00F15B93"/>
    <w:rsid w:val="00F1779D"/>
    <w:rsid w:val="00F202AF"/>
    <w:rsid w:val="00F204AE"/>
    <w:rsid w:val="00F20593"/>
    <w:rsid w:val="00F206CD"/>
    <w:rsid w:val="00F20D11"/>
    <w:rsid w:val="00F20EF5"/>
    <w:rsid w:val="00F21336"/>
    <w:rsid w:val="00F21AD0"/>
    <w:rsid w:val="00F21FE5"/>
    <w:rsid w:val="00F224F2"/>
    <w:rsid w:val="00F23357"/>
    <w:rsid w:val="00F23C1A"/>
    <w:rsid w:val="00F2454E"/>
    <w:rsid w:val="00F245BD"/>
    <w:rsid w:val="00F2496C"/>
    <w:rsid w:val="00F24F59"/>
    <w:rsid w:val="00F25D9C"/>
    <w:rsid w:val="00F26439"/>
    <w:rsid w:val="00F26656"/>
    <w:rsid w:val="00F2665D"/>
    <w:rsid w:val="00F27DCB"/>
    <w:rsid w:val="00F311AA"/>
    <w:rsid w:val="00F3198B"/>
    <w:rsid w:val="00F31D27"/>
    <w:rsid w:val="00F31FBB"/>
    <w:rsid w:val="00F3231C"/>
    <w:rsid w:val="00F331FA"/>
    <w:rsid w:val="00F35488"/>
    <w:rsid w:val="00F3599C"/>
    <w:rsid w:val="00F359F8"/>
    <w:rsid w:val="00F35AB5"/>
    <w:rsid w:val="00F35ABB"/>
    <w:rsid w:val="00F36491"/>
    <w:rsid w:val="00F36FF5"/>
    <w:rsid w:val="00F37654"/>
    <w:rsid w:val="00F3786A"/>
    <w:rsid w:val="00F400C3"/>
    <w:rsid w:val="00F407FB"/>
    <w:rsid w:val="00F40E19"/>
    <w:rsid w:val="00F42812"/>
    <w:rsid w:val="00F43482"/>
    <w:rsid w:val="00F43F2C"/>
    <w:rsid w:val="00F4719C"/>
    <w:rsid w:val="00F47317"/>
    <w:rsid w:val="00F47C15"/>
    <w:rsid w:val="00F506A2"/>
    <w:rsid w:val="00F520C6"/>
    <w:rsid w:val="00F52305"/>
    <w:rsid w:val="00F54116"/>
    <w:rsid w:val="00F54B8C"/>
    <w:rsid w:val="00F54F6E"/>
    <w:rsid w:val="00F56378"/>
    <w:rsid w:val="00F5659B"/>
    <w:rsid w:val="00F56869"/>
    <w:rsid w:val="00F56A7E"/>
    <w:rsid w:val="00F575EA"/>
    <w:rsid w:val="00F60136"/>
    <w:rsid w:val="00F60D51"/>
    <w:rsid w:val="00F62ED3"/>
    <w:rsid w:val="00F644AA"/>
    <w:rsid w:val="00F64D26"/>
    <w:rsid w:val="00F65CB6"/>
    <w:rsid w:val="00F662AA"/>
    <w:rsid w:val="00F67075"/>
    <w:rsid w:val="00F670F6"/>
    <w:rsid w:val="00F72169"/>
    <w:rsid w:val="00F73F91"/>
    <w:rsid w:val="00F7618C"/>
    <w:rsid w:val="00F775B7"/>
    <w:rsid w:val="00F81AA0"/>
    <w:rsid w:val="00F81B14"/>
    <w:rsid w:val="00F8200F"/>
    <w:rsid w:val="00F83058"/>
    <w:rsid w:val="00F840E3"/>
    <w:rsid w:val="00F84563"/>
    <w:rsid w:val="00F848DC"/>
    <w:rsid w:val="00F86E41"/>
    <w:rsid w:val="00F86F64"/>
    <w:rsid w:val="00F86FD8"/>
    <w:rsid w:val="00F87C00"/>
    <w:rsid w:val="00F9008D"/>
    <w:rsid w:val="00F9139D"/>
    <w:rsid w:val="00F916AB"/>
    <w:rsid w:val="00F923F4"/>
    <w:rsid w:val="00F932A6"/>
    <w:rsid w:val="00F947C7"/>
    <w:rsid w:val="00F94F1A"/>
    <w:rsid w:val="00F95FFA"/>
    <w:rsid w:val="00F9772D"/>
    <w:rsid w:val="00FA074C"/>
    <w:rsid w:val="00FA092E"/>
    <w:rsid w:val="00FA1801"/>
    <w:rsid w:val="00FA23A9"/>
    <w:rsid w:val="00FA2ABA"/>
    <w:rsid w:val="00FA5CA5"/>
    <w:rsid w:val="00FA5FCE"/>
    <w:rsid w:val="00FA6359"/>
    <w:rsid w:val="00FA79B4"/>
    <w:rsid w:val="00FB0B73"/>
    <w:rsid w:val="00FB314A"/>
    <w:rsid w:val="00FB38DC"/>
    <w:rsid w:val="00FB3EF7"/>
    <w:rsid w:val="00FB4726"/>
    <w:rsid w:val="00FB581C"/>
    <w:rsid w:val="00FB58B6"/>
    <w:rsid w:val="00FC0EFE"/>
    <w:rsid w:val="00FC183F"/>
    <w:rsid w:val="00FC2F45"/>
    <w:rsid w:val="00FC365C"/>
    <w:rsid w:val="00FC3816"/>
    <w:rsid w:val="00FC472B"/>
    <w:rsid w:val="00FC5170"/>
    <w:rsid w:val="00FD3941"/>
    <w:rsid w:val="00FD4C4E"/>
    <w:rsid w:val="00FD4DDB"/>
    <w:rsid w:val="00FD575E"/>
    <w:rsid w:val="00FD69DA"/>
    <w:rsid w:val="00FD7259"/>
    <w:rsid w:val="00FD7325"/>
    <w:rsid w:val="00FE026D"/>
    <w:rsid w:val="00FE12DD"/>
    <w:rsid w:val="00FE164F"/>
    <w:rsid w:val="00FE17AB"/>
    <w:rsid w:val="00FE1BE1"/>
    <w:rsid w:val="00FE24D8"/>
    <w:rsid w:val="00FE35FD"/>
    <w:rsid w:val="00FE508E"/>
    <w:rsid w:val="00FE52E4"/>
    <w:rsid w:val="00FE545E"/>
    <w:rsid w:val="00FE555E"/>
    <w:rsid w:val="00FE6D4C"/>
    <w:rsid w:val="00FE7354"/>
    <w:rsid w:val="00FF02D6"/>
    <w:rsid w:val="00FF1AF4"/>
    <w:rsid w:val="00FF1D15"/>
    <w:rsid w:val="00FF2B3B"/>
    <w:rsid w:val="00FF36BE"/>
    <w:rsid w:val="00FF4152"/>
    <w:rsid w:val="00FF439D"/>
    <w:rsid w:val="00FF56D5"/>
    <w:rsid w:val="00FF67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61B34E"/>
  <w15:chartTrackingRefBased/>
  <w15:docId w15:val="{E962AF62-C7AC-478F-8702-7D0FA4C40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Calibr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E2557C"/>
    <w:pPr>
      <w:spacing w:after="0" w:line="240" w:lineRule="auto"/>
      <w:ind w:firstLine="709"/>
      <w:jc w:val="both"/>
    </w:pPr>
    <w:rPr>
      <w:rFonts w:ascii="Times New Roman" w:hAnsi="Times New Roman" w:cs="Times New Roman"/>
      <w:sz w:val="28"/>
    </w:rPr>
  </w:style>
  <w:style w:type="paragraph" w:styleId="1">
    <w:name w:val="heading 1"/>
    <w:basedOn w:val="a2"/>
    <w:next w:val="a2"/>
    <w:link w:val="10"/>
    <w:uiPriority w:val="9"/>
    <w:qFormat/>
    <w:rsid w:val="0096426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2"/>
    <w:next w:val="a2"/>
    <w:link w:val="20"/>
    <w:uiPriority w:val="9"/>
    <w:semiHidden/>
    <w:unhideWhenUsed/>
    <w:qFormat/>
    <w:rsid w:val="0096426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2"/>
    <w:next w:val="a2"/>
    <w:link w:val="30"/>
    <w:uiPriority w:val="9"/>
    <w:semiHidden/>
    <w:unhideWhenUsed/>
    <w:qFormat/>
    <w:rsid w:val="0096426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2"/>
    <w:next w:val="a2"/>
    <w:link w:val="40"/>
    <w:uiPriority w:val="9"/>
    <w:semiHidden/>
    <w:unhideWhenUsed/>
    <w:qFormat/>
    <w:rsid w:val="0096426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basedOn w:val="a2"/>
    <w:next w:val="a2"/>
    <w:uiPriority w:val="35"/>
    <w:unhideWhenUsed/>
    <w:qFormat/>
    <w:rsid w:val="003D5FFE"/>
    <w:pPr>
      <w:spacing w:after="200"/>
    </w:pPr>
    <w:rPr>
      <w:i/>
      <w:iCs/>
      <w:color w:val="44546A" w:themeColor="text2"/>
      <w:sz w:val="18"/>
      <w:szCs w:val="18"/>
    </w:rPr>
  </w:style>
  <w:style w:type="paragraph" w:customStyle="1" w:styleId="a7">
    <w:name w:val="Рисунок"/>
    <w:basedOn w:val="a2"/>
    <w:next w:val="a8"/>
    <w:link w:val="a9"/>
    <w:qFormat/>
    <w:rsid w:val="00471ABC"/>
    <w:pPr>
      <w:keepNext/>
      <w:keepLines/>
      <w:spacing w:before="280" w:after="280"/>
      <w:ind w:firstLine="0"/>
      <w:contextualSpacing/>
      <w:jc w:val="center"/>
    </w:pPr>
  </w:style>
  <w:style w:type="paragraph" w:customStyle="1" w:styleId="a8">
    <w:name w:val="Подрисуночная подпись"/>
    <w:basedOn w:val="a2"/>
    <w:next w:val="a2"/>
    <w:link w:val="aa"/>
    <w:qFormat/>
    <w:rsid w:val="00E40630"/>
    <w:pPr>
      <w:keepLines/>
      <w:spacing w:after="280"/>
      <w:ind w:firstLine="0"/>
      <w:jc w:val="center"/>
    </w:pPr>
  </w:style>
  <w:style w:type="paragraph" w:customStyle="1" w:styleId="a1">
    <w:name w:val="Простой список"/>
    <w:basedOn w:val="a2"/>
    <w:qFormat/>
    <w:rsid w:val="0079313A"/>
    <w:pPr>
      <w:numPr>
        <w:numId w:val="2"/>
      </w:numPr>
      <w:tabs>
        <w:tab w:val="left" w:pos="992"/>
      </w:tabs>
      <w:ind w:left="0"/>
    </w:pPr>
  </w:style>
  <w:style w:type="numbering" w:customStyle="1" w:styleId="a">
    <w:name w:val="Многоуровневый список"/>
    <w:basedOn w:val="a5"/>
    <w:uiPriority w:val="99"/>
    <w:rsid w:val="00E2557C"/>
    <w:pPr>
      <w:numPr>
        <w:numId w:val="1"/>
      </w:numPr>
    </w:pPr>
  </w:style>
  <w:style w:type="paragraph" w:styleId="ab">
    <w:name w:val="List Paragraph"/>
    <w:aliases w:val="подрисуночная подпись,KES список"/>
    <w:basedOn w:val="a2"/>
    <w:link w:val="ac"/>
    <w:uiPriority w:val="34"/>
    <w:qFormat/>
    <w:rsid w:val="00E2557C"/>
    <w:pPr>
      <w:ind w:left="720"/>
      <w:contextualSpacing/>
    </w:pPr>
  </w:style>
  <w:style w:type="numbering" w:customStyle="1" w:styleId="a0">
    <w:name w:val="Многоуровневый список+"/>
    <w:basedOn w:val="a5"/>
    <w:uiPriority w:val="99"/>
    <w:rsid w:val="00E2557C"/>
    <w:pPr>
      <w:numPr>
        <w:numId w:val="3"/>
      </w:numPr>
    </w:pPr>
  </w:style>
  <w:style w:type="table" w:styleId="ad">
    <w:name w:val="Table Grid"/>
    <w:basedOn w:val="a4"/>
    <w:uiPriority w:val="59"/>
    <w:rsid w:val="00CB74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header"/>
    <w:basedOn w:val="a2"/>
    <w:link w:val="af"/>
    <w:uiPriority w:val="99"/>
    <w:unhideWhenUsed/>
    <w:rsid w:val="00CB748E"/>
    <w:pPr>
      <w:tabs>
        <w:tab w:val="center" w:pos="4677"/>
        <w:tab w:val="right" w:pos="9355"/>
      </w:tabs>
    </w:pPr>
  </w:style>
  <w:style w:type="character" w:customStyle="1" w:styleId="af">
    <w:name w:val="Верхний колонтитул Знак"/>
    <w:basedOn w:val="a3"/>
    <w:link w:val="ae"/>
    <w:uiPriority w:val="99"/>
    <w:rsid w:val="00CB748E"/>
    <w:rPr>
      <w:rFonts w:ascii="Times New Roman" w:hAnsi="Times New Roman" w:cs="Times New Roman"/>
      <w:sz w:val="28"/>
    </w:rPr>
  </w:style>
  <w:style w:type="paragraph" w:styleId="af0">
    <w:name w:val="footer"/>
    <w:basedOn w:val="a2"/>
    <w:link w:val="af1"/>
    <w:uiPriority w:val="99"/>
    <w:unhideWhenUsed/>
    <w:rsid w:val="00CB748E"/>
    <w:pPr>
      <w:tabs>
        <w:tab w:val="center" w:pos="4677"/>
        <w:tab w:val="right" w:pos="9355"/>
      </w:tabs>
    </w:pPr>
  </w:style>
  <w:style w:type="character" w:customStyle="1" w:styleId="af1">
    <w:name w:val="Нижний колонтитул Знак"/>
    <w:basedOn w:val="a3"/>
    <w:link w:val="af0"/>
    <w:uiPriority w:val="99"/>
    <w:rsid w:val="00CB748E"/>
    <w:rPr>
      <w:rFonts w:ascii="Times New Roman" w:hAnsi="Times New Roman" w:cs="Times New Roman"/>
      <w:sz w:val="28"/>
    </w:rPr>
  </w:style>
  <w:style w:type="paragraph" w:customStyle="1" w:styleId="af2">
    <w:name w:val="Заголовок таблицы"/>
    <w:basedOn w:val="a2"/>
    <w:qFormat/>
    <w:rsid w:val="00CB748E"/>
    <w:pPr>
      <w:keepNext/>
      <w:keepLines/>
      <w:spacing w:before="280" w:after="280"/>
      <w:ind w:firstLine="0"/>
    </w:pPr>
  </w:style>
  <w:style w:type="table" w:customStyle="1" w:styleId="af3">
    <w:name w:val="Таблица"/>
    <w:basedOn w:val="a4"/>
    <w:uiPriority w:val="99"/>
    <w:rsid w:val="00CB748E"/>
    <w:pPr>
      <w:spacing w:after="0" w:line="240" w:lineRule="auto"/>
      <w:jc w:val="both"/>
    </w:pPr>
    <w:rPr>
      <w:rFonts w:ascii="Times New Roman" w:hAnsi="Times New Roman"/>
      <w:sz w:val="28"/>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cPr>
      <w:shd w:val="clear" w:color="auto" w:fill="auto"/>
      <w:vAlign w:val="center"/>
    </w:tcPr>
    <w:tblStylePr w:type="firstRow">
      <w:pPr>
        <w:keepNext w:val="0"/>
        <w:keepLines w:val="0"/>
        <w:pageBreakBefore w:val="0"/>
        <w:widowControl w:val="0"/>
        <w:suppressLineNumbers w:val="0"/>
        <w:suppressAutoHyphens w:val="0"/>
        <w:wordWrap/>
        <w:spacing w:beforeLines="0" w:before="0" w:beforeAutospacing="0" w:afterLines="0" w:after="0" w:afterAutospacing="0" w:line="240" w:lineRule="auto"/>
        <w:ind w:leftChars="0" w:left="0" w:rightChars="0" w:right="0" w:firstLineChars="0" w:firstLine="0"/>
        <w:contextualSpacing w:val="0"/>
        <w:mirrorIndents w:val="0"/>
        <w:jc w:val="center"/>
        <w:outlineLvl w:val="9"/>
      </w:pPr>
      <w:rPr>
        <w:rFonts w:ascii="Times New Roman" w:hAnsi="Times New Roman"/>
        <w:sz w:val="28"/>
      </w:rPr>
    </w:tblStylePr>
  </w:style>
  <w:style w:type="paragraph" w:customStyle="1" w:styleId="af4">
    <w:name w:val="Текст после таблицы"/>
    <w:basedOn w:val="a2"/>
    <w:next w:val="a2"/>
    <w:qFormat/>
    <w:rsid w:val="00CB748E"/>
    <w:pPr>
      <w:spacing w:before="280"/>
    </w:pPr>
  </w:style>
  <w:style w:type="paragraph" w:customStyle="1" w:styleId="af5">
    <w:name w:val="Раздел простой"/>
    <w:basedOn w:val="a2"/>
    <w:next w:val="a2"/>
    <w:qFormat/>
    <w:rsid w:val="00AD2DCB"/>
    <w:pPr>
      <w:keepNext/>
      <w:keepLines/>
      <w:pageBreakBefore/>
      <w:suppressAutoHyphens/>
      <w:spacing w:after="360"/>
      <w:jc w:val="left"/>
    </w:pPr>
    <w:rPr>
      <w:b/>
    </w:rPr>
  </w:style>
  <w:style w:type="paragraph" w:customStyle="1" w:styleId="af6">
    <w:name w:val="Раздел с подразделом"/>
    <w:basedOn w:val="af5"/>
    <w:next w:val="af7"/>
    <w:qFormat/>
    <w:rsid w:val="00AD2DCB"/>
    <w:pPr>
      <w:spacing w:after="240"/>
      <w:contextualSpacing/>
    </w:pPr>
  </w:style>
  <w:style w:type="paragraph" w:customStyle="1" w:styleId="af8">
    <w:name w:val="Подраздел простой"/>
    <w:basedOn w:val="a2"/>
    <w:next w:val="a2"/>
    <w:qFormat/>
    <w:rsid w:val="00AD2DCB"/>
    <w:pPr>
      <w:keepNext/>
      <w:keepLines/>
      <w:suppressAutoHyphens/>
      <w:spacing w:before="360" w:after="240"/>
      <w:contextualSpacing/>
      <w:jc w:val="left"/>
    </w:pPr>
    <w:rPr>
      <w:b/>
    </w:rPr>
  </w:style>
  <w:style w:type="paragraph" w:customStyle="1" w:styleId="af7">
    <w:name w:val="Подраздел с разделом"/>
    <w:basedOn w:val="a2"/>
    <w:next w:val="a2"/>
    <w:qFormat/>
    <w:rsid w:val="00AD2DCB"/>
    <w:pPr>
      <w:keepNext/>
      <w:keepLines/>
      <w:suppressAutoHyphens/>
      <w:spacing w:after="240"/>
      <w:jc w:val="left"/>
    </w:pPr>
    <w:rPr>
      <w:b/>
    </w:rPr>
  </w:style>
  <w:style w:type="paragraph" w:customStyle="1" w:styleId="af9">
    <w:name w:val="Подраздел с пунктом"/>
    <w:basedOn w:val="af7"/>
    <w:next w:val="afa"/>
    <w:qFormat/>
    <w:rsid w:val="003A2819"/>
    <w:pPr>
      <w:spacing w:after="120"/>
    </w:pPr>
  </w:style>
  <w:style w:type="paragraph" w:customStyle="1" w:styleId="afb">
    <w:name w:val="Пункт простой"/>
    <w:basedOn w:val="af8"/>
    <w:next w:val="a2"/>
    <w:qFormat/>
    <w:rsid w:val="003A2819"/>
  </w:style>
  <w:style w:type="paragraph" w:customStyle="1" w:styleId="afa">
    <w:name w:val="Пункт с подразделом"/>
    <w:basedOn w:val="af7"/>
    <w:next w:val="a2"/>
    <w:qFormat/>
    <w:rsid w:val="003A2819"/>
  </w:style>
  <w:style w:type="paragraph" w:customStyle="1" w:styleId="afc">
    <w:name w:val="Формула"/>
    <w:basedOn w:val="a2"/>
    <w:next w:val="afd"/>
    <w:qFormat/>
    <w:rsid w:val="0028231D"/>
    <w:pPr>
      <w:tabs>
        <w:tab w:val="center" w:pos="5046"/>
        <w:tab w:val="right" w:pos="10093"/>
      </w:tabs>
      <w:spacing w:before="120" w:after="120"/>
      <w:ind w:firstLine="0"/>
      <w:contextualSpacing/>
    </w:pPr>
  </w:style>
  <w:style w:type="paragraph" w:customStyle="1" w:styleId="afd">
    <w:name w:val="Обозначения формулы"/>
    <w:basedOn w:val="a2"/>
    <w:next w:val="a2"/>
    <w:qFormat/>
    <w:rsid w:val="0028231D"/>
    <w:pPr>
      <w:ind w:firstLine="0"/>
    </w:pPr>
  </w:style>
  <w:style w:type="paragraph" w:customStyle="1" w:styleId="afe">
    <w:name w:val="Продолжение обозначения формулы"/>
    <w:basedOn w:val="a2"/>
    <w:qFormat/>
    <w:rsid w:val="0096426C"/>
    <w:pPr>
      <w:spacing w:after="120"/>
      <w:ind w:firstLine="454"/>
      <w:contextualSpacing/>
    </w:pPr>
    <w:rPr>
      <w:lang w:val="en-US"/>
    </w:rPr>
  </w:style>
  <w:style w:type="paragraph" w:customStyle="1" w:styleId="aff">
    <w:name w:val="Введение"/>
    <w:basedOn w:val="af5"/>
    <w:next w:val="a2"/>
    <w:qFormat/>
    <w:rsid w:val="00B62139"/>
    <w:pPr>
      <w:ind w:firstLine="0"/>
      <w:jc w:val="center"/>
    </w:pPr>
  </w:style>
  <w:style w:type="paragraph" w:customStyle="1" w:styleId="aff0">
    <w:name w:val="Ключевые слова"/>
    <w:basedOn w:val="a2"/>
    <w:next w:val="a2"/>
    <w:qFormat/>
    <w:rsid w:val="0096426C"/>
    <w:pPr>
      <w:suppressAutoHyphens/>
      <w:spacing w:before="240" w:after="240"/>
      <w:ind w:firstLine="0"/>
    </w:pPr>
    <w:rPr>
      <w:caps/>
    </w:rPr>
  </w:style>
  <w:style w:type="paragraph" w:customStyle="1" w:styleId="aff1">
    <w:name w:val="Содержание"/>
    <w:basedOn w:val="a2"/>
    <w:qFormat/>
    <w:rsid w:val="0096426C"/>
    <w:pPr>
      <w:tabs>
        <w:tab w:val="right" w:leader="dot" w:pos="10093"/>
      </w:tabs>
      <w:ind w:firstLine="0"/>
    </w:pPr>
    <w:rPr>
      <w:lang w:val="en-US"/>
    </w:rPr>
  </w:style>
  <w:style w:type="character" w:customStyle="1" w:styleId="10">
    <w:name w:val="Заголовок 1 Знак"/>
    <w:basedOn w:val="a3"/>
    <w:link w:val="1"/>
    <w:uiPriority w:val="9"/>
    <w:rsid w:val="0096426C"/>
    <w:rPr>
      <w:rFonts w:asciiTheme="majorHAnsi" w:eastAsiaTheme="majorEastAsia" w:hAnsiTheme="majorHAnsi" w:cstheme="majorBidi"/>
      <w:color w:val="2E74B5" w:themeColor="accent1" w:themeShade="BF"/>
      <w:sz w:val="32"/>
      <w:szCs w:val="32"/>
    </w:rPr>
  </w:style>
  <w:style w:type="paragraph" w:styleId="aff2">
    <w:name w:val="TOC Heading"/>
    <w:basedOn w:val="1"/>
    <w:next w:val="a2"/>
    <w:uiPriority w:val="39"/>
    <w:unhideWhenUsed/>
    <w:qFormat/>
    <w:rsid w:val="0096426C"/>
    <w:pPr>
      <w:spacing w:line="259" w:lineRule="auto"/>
      <w:ind w:firstLine="0"/>
      <w:jc w:val="left"/>
      <w:outlineLvl w:val="9"/>
    </w:pPr>
    <w:rPr>
      <w:lang w:eastAsia="ru-RU"/>
    </w:rPr>
  </w:style>
  <w:style w:type="paragraph" w:styleId="11">
    <w:name w:val="toc 1"/>
    <w:basedOn w:val="a2"/>
    <w:next w:val="a2"/>
    <w:autoRedefine/>
    <w:uiPriority w:val="39"/>
    <w:unhideWhenUsed/>
    <w:rsid w:val="00564D0C"/>
    <w:pPr>
      <w:tabs>
        <w:tab w:val="left" w:pos="426"/>
        <w:tab w:val="left" w:leader="dot" w:pos="9781"/>
        <w:tab w:val="right" w:pos="10178"/>
      </w:tabs>
      <w:spacing w:line="235" w:lineRule="auto"/>
      <w:ind w:firstLine="0"/>
    </w:pPr>
    <w:rPr>
      <w:noProof/>
    </w:rPr>
  </w:style>
  <w:style w:type="paragraph" w:styleId="21">
    <w:name w:val="toc 2"/>
    <w:basedOn w:val="a2"/>
    <w:next w:val="a2"/>
    <w:autoRedefine/>
    <w:uiPriority w:val="39"/>
    <w:unhideWhenUsed/>
    <w:rsid w:val="006B204F"/>
    <w:pPr>
      <w:tabs>
        <w:tab w:val="left" w:pos="426"/>
        <w:tab w:val="left" w:leader="dot" w:pos="9781"/>
        <w:tab w:val="right" w:pos="10035"/>
        <w:tab w:val="left" w:leader="dot" w:pos="10065"/>
        <w:tab w:val="right" w:pos="10093"/>
        <w:tab w:val="right" w:pos="10206"/>
      </w:tabs>
      <w:spacing w:line="238" w:lineRule="auto"/>
      <w:ind w:left="284" w:right="113" w:firstLine="0"/>
      <w:jc w:val="left"/>
    </w:pPr>
    <w:rPr>
      <w:b/>
      <w:noProof/>
      <w:shd w:val="clear" w:color="auto" w:fill="FFFFFF"/>
    </w:rPr>
  </w:style>
  <w:style w:type="character" w:styleId="aff3">
    <w:name w:val="Hyperlink"/>
    <w:basedOn w:val="a3"/>
    <w:uiPriority w:val="99"/>
    <w:unhideWhenUsed/>
    <w:rsid w:val="0096426C"/>
    <w:rPr>
      <w:color w:val="0563C1" w:themeColor="hyperlink"/>
      <w:u w:val="single"/>
    </w:rPr>
  </w:style>
  <w:style w:type="paragraph" w:styleId="31">
    <w:name w:val="toc 3"/>
    <w:basedOn w:val="a2"/>
    <w:next w:val="a2"/>
    <w:autoRedefine/>
    <w:uiPriority w:val="39"/>
    <w:unhideWhenUsed/>
    <w:rsid w:val="006B204F"/>
    <w:pPr>
      <w:tabs>
        <w:tab w:val="left" w:leader="dot" w:pos="9781"/>
        <w:tab w:val="right" w:pos="10178"/>
      </w:tabs>
      <w:spacing w:line="238" w:lineRule="auto"/>
      <w:ind w:left="709" w:firstLine="0"/>
    </w:pPr>
  </w:style>
  <w:style w:type="character" w:customStyle="1" w:styleId="20">
    <w:name w:val="Заголовок 2 Знак"/>
    <w:basedOn w:val="a3"/>
    <w:link w:val="2"/>
    <w:uiPriority w:val="9"/>
    <w:rsid w:val="0096426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3"/>
    <w:link w:val="3"/>
    <w:uiPriority w:val="9"/>
    <w:semiHidden/>
    <w:rsid w:val="0096426C"/>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3"/>
    <w:link w:val="4"/>
    <w:uiPriority w:val="9"/>
    <w:semiHidden/>
    <w:rsid w:val="0096426C"/>
    <w:rPr>
      <w:rFonts w:asciiTheme="majorHAnsi" w:eastAsiaTheme="majorEastAsia" w:hAnsiTheme="majorHAnsi" w:cstheme="majorBidi"/>
      <w:i/>
      <w:iCs/>
      <w:color w:val="2E74B5" w:themeColor="accent1" w:themeShade="BF"/>
      <w:sz w:val="28"/>
    </w:rPr>
  </w:style>
  <w:style w:type="character" w:styleId="aff4">
    <w:name w:val="footnote reference"/>
    <w:semiHidden/>
    <w:rsid w:val="0064239A"/>
    <w:rPr>
      <w:vertAlign w:val="superscript"/>
    </w:rPr>
  </w:style>
  <w:style w:type="paragraph" w:styleId="aff5">
    <w:name w:val="Normal (Web)"/>
    <w:basedOn w:val="a2"/>
    <w:uiPriority w:val="99"/>
    <w:unhideWhenUsed/>
    <w:rsid w:val="0064239A"/>
    <w:pPr>
      <w:spacing w:before="100" w:beforeAutospacing="1" w:after="100" w:afterAutospacing="1"/>
      <w:ind w:firstLine="0"/>
      <w:jc w:val="left"/>
    </w:pPr>
    <w:rPr>
      <w:rFonts w:eastAsia="Times New Roman"/>
      <w:sz w:val="24"/>
      <w:szCs w:val="24"/>
      <w:lang w:eastAsia="ru-RU"/>
    </w:rPr>
  </w:style>
  <w:style w:type="paragraph" w:styleId="32">
    <w:name w:val="List Bullet 3"/>
    <w:basedOn w:val="a2"/>
    <w:rsid w:val="0064239A"/>
    <w:pPr>
      <w:tabs>
        <w:tab w:val="num" w:pos="926"/>
      </w:tabs>
      <w:spacing w:before="60" w:after="60"/>
      <w:ind w:left="926" w:hanging="360"/>
    </w:pPr>
    <w:rPr>
      <w:rFonts w:eastAsia="Times New Roman"/>
      <w:sz w:val="24"/>
      <w:szCs w:val="24"/>
      <w:lang w:eastAsia="ru-RU"/>
    </w:rPr>
  </w:style>
  <w:style w:type="paragraph" w:styleId="33">
    <w:name w:val="List Number 3"/>
    <w:basedOn w:val="a2"/>
    <w:rsid w:val="0064239A"/>
    <w:pPr>
      <w:tabs>
        <w:tab w:val="num" w:pos="850"/>
      </w:tabs>
      <w:spacing w:before="60" w:after="60"/>
      <w:ind w:left="850" w:hanging="360"/>
    </w:pPr>
    <w:rPr>
      <w:rFonts w:eastAsia="Times New Roman"/>
      <w:sz w:val="24"/>
      <w:szCs w:val="24"/>
      <w:lang w:eastAsia="ru-RU"/>
    </w:rPr>
  </w:style>
  <w:style w:type="character" w:styleId="aff6">
    <w:name w:val="Strong"/>
    <w:basedOn w:val="a3"/>
    <w:uiPriority w:val="22"/>
    <w:qFormat/>
    <w:rsid w:val="0064239A"/>
    <w:rPr>
      <w:b/>
      <w:bCs/>
    </w:rPr>
  </w:style>
  <w:style w:type="character" w:customStyle="1" w:styleId="attribute">
    <w:name w:val="attribute"/>
    <w:basedOn w:val="a3"/>
    <w:rsid w:val="0064239A"/>
  </w:style>
  <w:style w:type="character" w:styleId="aff7">
    <w:name w:val="Emphasis"/>
    <w:basedOn w:val="a3"/>
    <w:uiPriority w:val="20"/>
    <w:qFormat/>
    <w:rsid w:val="0064239A"/>
    <w:rPr>
      <w:i/>
      <w:iCs/>
    </w:rPr>
  </w:style>
  <w:style w:type="paragraph" w:customStyle="1" w:styleId="aff8">
    <w:name w:val="Диплом"/>
    <w:basedOn w:val="a2"/>
    <w:qFormat/>
    <w:rsid w:val="0064239A"/>
    <w:pPr>
      <w:ind w:firstLine="851"/>
    </w:pPr>
    <w:rPr>
      <w:rFonts w:eastAsiaTheme="minorHAnsi" w:cstheme="minorBidi"/>
    </w:rPr>
  </w:style>
  <w:style w:type="paragraph" w:customStyle="1" w:styleId="aff9">
    <w:name w:val="!текст"/>
    <w:uiPriority w:val="99"/>
    <w:qFormat/>
    <w:rsid w:val="0064239A"/>
    <w:pPr>
      <w:spacing w:after="0" w:line="240" w:lineRule="auto"/>
      <w:ind w:firstLine="709"/>
      <w:jc w:val="both"/>
    </w:pPr>
    <w:rPr>
      <w:rFonts w:ascii="Times New Roman" w:eastAsia="Times New Roman" w:hAnsi="Times New Roman" w:cs="Calibri"/>
      <w:sz w:val="28"/>
    </w:rPr>
  </w:style>
  <w:style w:type="paragraph" w:customStyle="1" w:styleId="affa">
    <w:name w:val="Обычный текст"/>
    <w:basedOn w:val="affb"/>
    <w:link w:val="affc"/>
    <w:qFormat/>
    <w:rsid w:val="0064239A"/>
    <w:pPr>
      <w:ind w:firstLine="851"/>
    </w:pPr>
    <w:rPr>
      <w:rFonts w:eastAsiaTheme="minorHAnsi"/>
      <w:szCs w:val="28"/>
    </w:rPr>
  </w:style>
  <w:style w:type="character" w:customStyle="1" w:styleId="affc">
    <w:name w:val="Обычный текст Знак"/>
    <w:basedOn w:val="a3"/>
    <w:link w:val="affa"/>
    <w:rsid w:val="0064239A"/>
    <w:rPr>
      <w:rFonts w:ascii="Times New Roman" w:eastAsiaTheme="minorHAnsi" w:hAnsi="Times New Roman" w:cs="Times New Roman"/>
      <w:sz w:val="28"/>
      <w:szCs w:val="28"/>
    </w:rPr>
  </w:style>
  <w:style w:type="character" w:customStyle="1" w:styleId="affd">
    <w:name w:val="глава_абзац Знак"/>
    <w:link w:val="affe"/>
    <w:locked/>
    <w:rsid w:val="0064239A"/>
  </w:style>
  <w:style w:type="paragraph" w:customStyle="1" w:styleId="affe">
    <w:name w:val="глава_абзац"/>
    <w:link w:val="affd"/>
    <w:qFormat/>
    <w:rsid w:val="0064239A"/>
    <w:pPr>
      <w:spacing w:after="0" w:line="240" w:lineRule="auto"/>
      <w:ind w:firstLine="709"/>
      <w:jc w:val="both"/>
    </w:pPr>
  </w:style>
  <w:style w:type="paragraph" w:styleId="affb">
    <w:name w:val="No Spacing"/>
    <w:uiPriority w:val="1"/>
    <w:qFormat/>
    <w:rsid w:val="0064239A"/>
    <w:pPr>
      <w:spacing w:after="0" w:line="240" w:lineRule="auto"/>
      <w:ind w:firstLine="709"/>
      <w:jc w:val="both"/>
    </w:pPr>
    <w:rPr>
      <w:rFonts w:ascii="Times New Roman" w:hAnsi="Times New Roman" w:cs="Times New Roman"/>
      <w:sz w:val="28"/>
    </w:rPr>
  </w:style>
  <w:style w:type="paragraph" w:customStyle="1" w:styleId="afff">
    <w:name w:val="Текст в таблице"/>
    <w:basedOn w:val="a2"/>
    <w:link w:val="afff0"/>
    <w:qFormat/>
    <w:rsid w:val="0064239A"/>
    <w:pPr>
      <w:ind w:firstLine="0"/>
      <w:jc w:val="left"/>
    </w:pPr>
    <w:rPr>
      <w:rFonts w:eastAsiaTheme="minorHAnsi"/>
      <w:szCs w:val="28"/>
    </w:rPr>
  </w:style>
  <w:style w:type="character" w:customStyle="1" w:styleId="afff0">
    <w:name w:val="Текст в таблице Знак"/>
    <w:basedOn w:val="a3"/>
    <w:link w:val="afff"/>
    <w:rsid w:val="0064239A"/>
    <w:rPr>
      <w:rFonts w:ascii="Times New Roman" w:eastAsiaTheme="minorHAnsi" w:hAnsi="Times New Roman" w:cs="Times New Roman"/>
      <w:sz w:val="28"/>
      <w:szCs w:val="28"/>
    </w:rPr>
  </w:style>
  <w:style w:type="character" w:customStyle="1" w:styleId="term">
    <w:name w:val="term"/>
    <w:basedOn w:val="a3"/>
    <w:rsid w:val="00343520"/>
  </w:style>
  <w:style w:type="paragraph" w:styleId="HTML">
    <w:name w:val="HTML Preformatted"/>
    <w:basedOn w:val="a2"/>
    <w:link w:val="HTML0"/>
    <w:uiPriority w:val="99"/>
    <w:semiHidden/>
    <w:unhideWhenUsed/>
    <w:rsid w:val="00F56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3"/>
    <w:link w:val="HTML"/>
    <w:uiPriority w:val="99"/>
    <w:semiHidden/>
    <w:rsid w:val="00F56869"/>
    <w:rPr>
      <w:rFonts w:ascii="Courier New" w:eastAsia="Times New Roman" w:hAnsi="Courier New" w:cs="Courier New"/>
      <w:sz w:val="20"/>
      <w:szCs w:val="20"/>
      <w:lang w:eastAsia="ru-RU"/>
    </w:rPr>
  </w:style>
  <w:style w:type="paragraph" w:styleId="afff1">
    <w:name w:val="Balloon Text"/>
    <w:basedOn w:val="a2"/>
    <w:link w:val="afff2"/>
    <w:uiPriority w:val="99"/>
    <w:semiHidden/>
    <w:unhideWhenUsed/>
    <w:rsid w:val="001B2AE1"/>
    <w:rPr>
      <w:rFonts w:ascii="Segoe UI" w:hAnsi="Segoe UI" w:cs="Segoe UI"/>
      <w:sz w:val="18"/>
      <w:szCs w:val="18"/>
    </w:rPr>
  </w:style>
  <w:style w:type="character" w:customStyle="1" w:styleId="afff2">
    <w:name w:val="Текст выноски Знак"/>
    <w:basedOn w:val="a3"/>
    <w:link w:val="afff1"/>
    <w:uiPriority w:val="99"/>
    <w:semiHidden/>
    <w:rsid w:val="001B2AE1"/>
    <w:rPr>
      <w:rFonts w:ascii="Segoe UI" w:hAnsi="Segoe UI" w:cs="Segoe UI"/>
      <w:sz w:val="18"/>
      <w:szCs w:val="18"/>
    </w:rPr>
  </w:style>
  <w:style w:type="character" w:styleId="afff3">
    <w:name w:val="Intense Reference"/>
    <w:aliases w:val="СПИСОК"/>
    <w:uiPriority w:val="32"/>
    <w:qFormat/>
    <w:rsid w:val="00F311AA"/>
  </w:style>
  <w:style w:type="paragraph" w:customStyle="1" w:styleId="afff4">
    <w:name w:val="КП таблица"/>
    <w:basedOn w:val="a2"/>
    <w:qFormat/>
    <w:rsid w:val="00652366"/>
    <w:pPr>
      <w:spacing w:before="360"/>
      <w:ind w:firstLine="0"/>
      <w:jc w:val="left"/>
    </w:pPr>
    <w:rPr>
      <w:rFonts w:eastAsiaTheme="minorHAnsi"/>
      <w:szCs w:val="28"/>
      <w:lang w:eastAsia="ru-RU"/>
    </w:rPr>
  </w:style>
  <w:style w:type="character" w:customStyle="1" w:styleId="ac">
    <w:name w:val="Абзац списка Знак"/>
    <w:aliases w:val="подрисуночная подпись Знак,KES список Знак"/>
    <w:basedOn w:val="a3"/>
    <w:link w:val="ab"/>
    <w:uiPriority w:val="34"/>
    <w:rsid w:val="00EC6CBD"/>
    <w:rPr>
      <w:rFonts w:ascii="Times New Roman" w:hAnsi="Times New Roman" w:cs="Times New Roman"/>
      <w:sz w:val="28"/>
    </w:rPr>
  </w:style>
  <w:style w:type="character" w:customStyle="1" w:styleId="afff5">
    <w:name w:val="рисунок Знак"/>
    <w:link w:val="afff6"/>
    <w:locked/>
    <w:rsid w:val="00A9313D"/>
    <w:rPr>
      <w:rFonts w:ascii="Times New Roman" w:hAnsi="Times New Roman" w:cs="Times New Roman"/>
      <w:sz w:val="28"/>
      <w:szCs w:val="28"/>
    </w:rPr>
  </w:style>
  <w:style w:type="paragraph" w:customStyle="1" w:styleId="afff6">
    <w:name w:val="рисунок"/>
    <w:basedOn w:val="a2"/>
    <w:link w:val="afff5"/>
    <w:qFormat/>
    <w:rsid w:val="00A9313D"/>
    <w:pPr>
      <w:spacing w:before="280" w:after="280"/>
      <w:ind w:firstLine="0"/>
      <w:jc w:val="center"/>
    </w:pPr>
    <w:rPr>
      <w:szCs w:val="28"/>
    </w:rPr>
  </w:style>
  <w:style w:type="paragraph" w:customStyle="1" w:styleId="afff7">
    <w:name w:val="ряд в рамке"/>
    <w:basedOn w:val="ab"/>
    <w:link w:val="afff8"/>
    <w:qFormat/>
    <w:rsid w:val="007E6449"/>
    <w:pPr>
      <w:tabs>
        <w:tab w:val="left" w:pos="916"/>
        <w:tab w:val="left" w:pos="1140"/>
        <w:tab w:val="left" w:pos="14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284"/>
    </w:pPr>
    <w:rPr>
      <w:rFonts w:eastAsia="Times New Roman"/>
      <w:szCs w:val="28"/>
      <w:lang w:eastAsia="ru-RU"/>
    </w:rPr>
  </w:style>
  <w:style w:type="character" w:customStyle="1" w:styleId="afff8">
    <w:name w:val="ряд в рамке Знак"/>
    <w:basedOn w:val="a3"/>
    <w:link w:val="afff7"/>
    <w:rsid w:val="007E6449"/>
    <w:rPr>
      <w:rFonts w:ascii="Times New Roman" w:eastAsia="Times New Roman" w:hAnsi="Times New Roman" w:cs="Times New Roman"/>
      <w:sz w:val="28"/>
      <w:szCs w:val="28"/>
      <w:lang w:eastAsia="ru-RU"/>
    </w:rPr>
  </w:style>
  <w:style w:type="paragraph" w:customStyle="1" w:styleId="afff9">
    <w:name w:val="РИСУНОК"/>
    <w:basedOn w:val="a2"/>
    <w:next w:val="a8"/>
    <w:qFormat/>
    <w:rsid w:val="00BA26FD"/>
    <w:pPr>
      <w:keepNext/>
      <w:keepLines/>
      <w:spacing w:before="280" w:after="280"/>
      <w:ind w:firstLine="0"/>
      <w:jc w:val="center"/>
    </w:pPr>
  </w:style>
  <w:style w:type="character" w:styleId="afffa">
    <w:name w:val="FollowedHyperlink"/>
    <w:basedOn w:val="a3"/>
    <w:uiPriority w:val="99"/>
    <w:semiHidden/>
    <w:unhideWhenUsed/>
    <w:rsid w:val="007F4610"/>
    <w:rPr>
      <w:color w:val="954F72" w:themeColor="followedHyperlink"/>
      <w:u w:val="single"/>
    </w:rPr>
  </w:style>
  <w:style w:type="character" w:customStyle="1" w:styleId="afffb">
    <w:name w:val="текст курсач Знак"/>
    <w:link w:val="afffc"/>
    <w:locked/>
    <w:rsid w:val="00A739F9"/>
    <w:rPr>
      <w:rFonts w:ascii="Calibri" w:hAnsi="Calibri" w:cs="Calibri"/>
      <w:szCs w:val="28"/>
    </w:rPr>
  </w:style>
  <w:style w:type="paragraph" w:customStyle="1" w:styleId="afffc">
    <w:name w:val="текст курсач"/>
    <w:basedOn w:val="a2"/>
    <w:link w:val="afffb"/>
    <w:qFormat/>
    <w:rsid w:val="00A739F9"/>
    <w:rPr>
      <w:rFonts w:ascii="Calibri" w:hAnsi="Calibri" w:cs="Calibri"/>
      <w:sz w:val="22"/>
      <w:szCs w:val="28"/>
    </w:rPr>
  </w:style>
  <w:style w:type="paragraph" w:customStyle="1" w:styleId="afffd">
    <w:name w:val="под подраздел"/>
    <w:basedOn w:val="3"/>
    <w:next w:val="afffc"/>
    <w:link w:val="afffe"/>
    <w:qFormat/>
    <w:rsid w:val="00A739F9"/>
    <w:pPr>
      <w:spacing w:before="360" w:after="240"/>
      <w:jc w:val="left"/>
    </w:pPr>
    <w:rPr>
      <w:rFonts w:ascii="Times New Roman" w:hAnsi="Times New Roman"/>
      <w:b/>
      <w:color w:val="auto"/>
      <w:sz w:val="28"/>
    </w:rPr>
  </w:style>
  <w:style w:type="character" w:customStyle="1" w:styleId="afffe">
    <w:name w:val="под подраздел Знак"/>
    <w:basedOn w:val="a3"/>
    <w:link w:val="afffd"/>
    <w:rsid w:val="00A739F9"/>
    <w:rPr>
      <w:rFonts w:ascii="Times New Roman" w:eastAsiaTheme="majorEastAsia" w:hAnsi="Times New Roman" w:cstheme="majorBidi"/>
      <w:b/>
      <w:sz w:val="28"/>
      <w:szCs w:val="24"/>
    </w:rPr>
  </w:style>
  <w:style w:type="paragraph" w:customStyle="1" w:styleId="affff">
    <w:name w:val="формула"/>
    <w:link w:val="affff0"/>
    <w:qFormat/>
    <w:rsid w:val="00A739F9"/>
    <w:pPr>
      <w:spacing w:before="120" w:after="120" w:line="240" w:lineRule="auto"/>
      <w:jc w:val="center"/>
    </w:pPr>
    <w:rPr>
      <w:rFonts w:ascii="Times New Roman" w:eastAsiaTheme="minorHAnsi" w:hAnsi="Times New Roman" w:cs="Times New Roman"/>
      <w:sz w:val="28"/>
    </w:rPr>
  </w:style>
  <w:style w:type="character" w:customStyle="1" w:styleId="affff0">
    <w:name w:val="формула Знак"/>
    <w:basedOn w:val="a3"/>
    <w:link w:val="affff"/>
    <w:rsid w:val="00A739F9"/>
    <w:rPr>
      <w:rFonts w:ascii="Times New Roman" w:eastAsiaTheme="minorHAnsi" w:hAnsi="Times New Roman" w:cs="Times New Roman"/>
      <w:sz w:val="28"/>
    </w:rPr>
  </w:style>
  <w:style w:type="paragraph" w:customStyle="1" w:styleId="affff1">
    <w:name w:val="вычисления"/>
    <w:basedOn w:val="afffc"/>
    <w:link w:val="affff2"/>
    <w:qFormat/>
    <w:rsid w:val="00A739F9"/>
    <w:pPr>
      <w:jc w:val="center"/>
    </w:pPr>
    <w:rPr>
      <w:rFonts w:ascii="Times New Roman" w:hAnsi="Times New Roman" w:cs="Times New Roman"/>
      <w:sz w:val="28"/>
    </w:rPr>
  </w:style>
  <w:style w:type="character" w:customStyle="1" w:styleId="affff2">
    <w:name w:val="вычисления Знак"/>
    <w:basedOn w:val="afffb"/>
    <w:link w:val="affff1"/>
    <w:rsid w:val="00A739F9"/>
    <w:rPr>
      <w:rFonts w:ascii="Times New Roman" w:hAnsi="Times New Roman" w:cs="Times New Roman"/>
      <w:sz w:val="28"/>
      <w:szCs w:val="28"/>
    </w:rPr>
  </w:style>
  <w:style w:type="paragraph" w:customStyle="1" w:styleId="affff3">
    <w:name w:val="Абзацы"/>
    <w:basedOn w:val="a2"/>
    <w:qFormat/>
    <w:rsid w:val="00E86D68"/>
    <w:rPr>
      <w:rFonts w:eastAsiaTheme="minorHAnsi"/>
      <w:szCs w:val="28"/>
    </w:rPr>
  </w:style>
  <w:style w:type="table" w:customStyle="1" w:styleId="12">
    <w:name w:val="Сетка таблицы светлая1"/>
    <w:basedOn w:val="a4"/>
    <w:uiPriority w:val="40"/>
    <w:rsid w:val="00082A39"/>
    <w:pPr>
      <w:spacing w:after="0" w:line="240" w:lineRule="auto"/>
    </w:p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affff4">
    <w:name w:val="листинг"/>
    <w:basedOn w:val="a7"/>
    <w:link w:val="affff5"/>
    <w:qFormat/>
    <w:rsid w:val="001D23A6"/>
    <w:pPr>
      <w:spacing w:line="233" w:lineRule="auto"/>
      <w:jc w:val="both"/>
    </w:pPr>
    <w:rPr>
      <w:rFonts w:ascii="Courier New" w:hAnsi="Courier New" w:cs="Courier New"/>
      <w:sz w:val="24"/>
      <w:lang w:val="en-US"/>
    </w:rPr>
  </w:style>
  <w:style w:type="paragraph" w:customStyle="1" w:styleId="affff6">
    <w:name w:val="подлистинговая надпись"/>
    <w:basedOn w:val="a8"/>
    <w:link w:val="affff7"/>
    <w:qFormat/>
    <w:rsid w:val="003E7FF4"/>
    <w:pPr>
      <w:spacing w:before="280" w:line="242" w:lineRule="auto"/>
    </w:pPr>
  </w:style>
  <w:style w:type="character" w:customStyle="1" w:styleId="a9">
    <w:name w:val="Рисунок Знак"/>
    <w:basedOn w:val="a3"/>
    <w:link w:val="a7"/>
    <w:rsid w:val="001D23A6"/>
    <w:rPr>
      <w:rFonts w:ascii="Times New Roman" w:hAnsi="Times New Roman" w:cs="Times New Roman"/>
      <w:sz w:val="28"/>
    </w:rPr>
  </w:style>
  <w:style w:type="character" w:customStyle="1" w:styleId="affff5">
    <w:name w:val="листинг Знак"/>
    <w:basedOn w:val="a9"/>
    <w:link w:val="affff4"/>
    <w:rsid w:val="001D23A6"/>
    <w:rPr>
      <w:rFonts w:ascii="Courier New" w:hAnsi="Courier New" w:cs="Courier New"/>
      <w:sz w:val="24"/>
      <w:lang w:val="en-US"/>
    </w:rPr>
  </w:style>
  <w:style w:type="character" w:customStyle="1" w:styleId="aa">
    <w:name w:val="Подрисуночная подпись Знак"/>
    <w:basedOn w:val="a3"/>
    <w:link w:val="a8"/>
    <w:rsid w:val="003E7FF4"/>
    <w:rPr>
      <w:rFonts w:ascii="Times New Roman" w:hAnsi="Times New Roman" w:cs="Times New Roman"/>
      <w:sz w:val="28"/>
    </w:rPr>
  </w:style>
  <w:style w:type="character" w:customStyle="1" w:styleId="affff7">
    <w:name w:val="подлистинговая надпись Знак"/>
    <w:basedOn w:val="aa"/>
    <w:link w:val="affff6"/>
    <w:rsid w:val="003E7FF4"/>
    <w:rPr>
      <w:rFonts w:ascii="Times New Roman" w:hAnsi="Times New Roman" w:cs="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97975">
      <w:bodyDiv w:val="1"/>
      <w:marLeft w:val="0"/>
      <w:marRight w:val="0"/>
      <w:marTop w:val="0"/>
      <w:marBottom w:val="0"/>
      <w:divBdr>
        <w:top w:val="none" w:sz="0" w:space="0" w:color="auto"/>
        <w:left w:val="none" w:sz="0" w:space="0" w:color="auto"/>
        <w:bottom w:val="none" w:sz="0" w:space="0" w:color="auto"/>
        <w:right w:val="none" w:sz="0" w:space="0" w:color="auto"/>
      </w:divBdr>
    </w:div>
    <w:div w:id="158666806">
      <w:bodyDiv w:val="1"/>
      <w:marLeft w:val="0"/>
      <w:marRight w:val="0"/>
      <w:marTop w:val="0"/>
      <w:marBottom w:val="0"/>
      <w:divBdr>
        <w:top w:val="none" w:sz="0" w:space="0" w:color="auto"/>
        <w:left w:val="none" w:sz="0" w:space="0" w:color="auto"/>
        <w:bottom w:val="none" w:sz="0" w:space="0" w:color="auto"/>
        <w:right w:val="none" w:sz="0" w:space="0" w:color="auto"/>
      </w:divBdr>
    </w:div>
    <w:div w:id="160391550">
      <w:bodyDiv w:val="1"/>
      <w:marLeft w:val="0"/>
      <w:marRight w:val="0"/>
      <w:marTop w:val="0"/>
      <w:marBottom w:val="0"/>
      <w:divBdr>
        <w:top w:val="none" w:sz="0" w:space="0" w:color="auto"/>
        <w:left w:val="none" w:sz="0" w:space="0" w:color="auto"/>
        <w:bottom w:val="none" w:sz="0" w:space="0" w:color="auto"/>
        <w:right w:val="none" w:sz="0" w:space="0" w:color="auto"/>
      </w:divBdr>
    </w:div>
    <w:div w:id="258758191">
      <w:bodyDiv w:val="1"/>
      <w:marLeft w:val="0"/>
      <w:marRight w:val="0"/>
      <w:marTop w:val="0"/>
      <w:marBottom w:val="0"/>
      <w:divBdr>
        <w:top w:val="none" w:sz="0" w:space="0" w:color="auto"/>
        <w:left w:val="none" w:sz="0" w:space="0" w:color="auto"/>
        <w:bottom w:val="none" w:sz="0" w:space="0" w:color="auto"/>
        <w:right w:val="none" w:sz="0" w:space="0" w:color="auto"/>
      </w:divBdr>
    </w:div>
    <w:div w:id="293608235">
      <w:bodyDiv w:val="1"/>
      <w:marLeft w:val="0"/>
      <w:marRight w:val="0"/>
      <w:marTop w:val="0"/>
      <w:marBottom w:val="0"/>
      <w:divBdr>
        <w:top w:val="none" w:sz="0" w:space="0" w:color="auto"/>
        <w:left w:val="none" w:sz="0" w:space="0" w:color="auto"/>
        <w:bottom w:val="none" w:sz="0" w:space="0" w:color="auto"/>
        <w:right w:val="none" w:sz="0" w:space="0" w:color="auto"/>
      </w:divBdr>
    </w:div>
    <w:div w:id="402801649">
      <w:bodyDiv w:val="1"/>
      <w:marLeft w:val="0"/>
      <w:marRight w:val="0"/>
      <w:marTop w:val="0"/>
      <w:marBottom w:val="0"/>
      <w:divBdr>
        <w:top w:val="none" w:sz="0" w:space="0" w:color="auto"/>
        <w:left w:val="none" w:sz="0" w:space="0" w:color="auto"/>
        <w:bottom w:val="none" w:sz="0" w:space="0" w:color="auto"/>
        <w:right w:val="none" w:sz="0" w:space="0" w:color="auto"/>
      </w:divBdr>
    </w:div>
    <w:div w:id="450823845">
      <w:bodyDiv w:val="1"/>
      <w:marLeft w:val="0"/>
      <w:marRight w:val="0"/>
      <w:marTop w:val="0"/>
      <w:marBottom w:val="0"/>
      <w:divBdr>
        <w:top w:val="none" w:sz="0" w:space="0" w:color="auto"/>
        <w:left w:val="none" w:sz="0" w:space="0" w:color="auto"/>
        <w:bottom w:val="none" w:sz="0" w:space="0" w:color="auto"/>
        <w:right w:val="none" w:sz="0" w:space="0" w:color="auto"/>
      </w:divBdr>
    </w:div>
    <w:div w:id="545457375">
      <w:bodyDiv w:val="1"/>
      <w:marLeft w:val="0"/>
      <w:marRight w:val="0"/>
      <w:marTop w:val="0"/>
      <w:marBottom w:val="0"/>
      <w:divBdr>
        <w:top w:val="none" w:sz="0" w:space="0" w:color="auto"/>
        <w:left w:val="none" w:sz="0" w:space="0" w:color="auto"/>
        <w:bottom w:val="none" w:sz="0" w:space="0" w:color="auto"/>
        <w:right w:val="none" w:sz="0" w:space="0" w:color="auto"/>
      </w:divBdr>
    </w:div>
    <w:div w:id="820585717">
      <w:bodyDiv w:val="1"/>
      <w:marLeft w:val="0"/>
      <w:marRight w:val="0"/>
      <w:marTop w:val="0"/>
      <w:marBottom w:val="0"/>
      <w:divBdr>
        <w:top w:val="none" w:sz="0" w:space="0" w:color="auto"/>
        <w:left w:val="none" w:sz="0" w:space="0" w:color="auto"/>
        <w:bottom w:val="none" w:sz="0" w:space="0" w:color="auto"/>
        <w:right w:val="none" w:sz="0" w:space="0" w:color="auto"/>
      </w:divBdr>
    </w:div>
    <w:div w:id="838159110">
      <w:bodyDiv w:val="1"/>
      <w:marLeft w:val="0"/>
      <w:marRight w:val="0"/>
      <w:marTop w:val="0"/>
      <w:marBottom w:val="0"/>
      <w:divBdr>
        <w:top w:val="none" w:sz="0" w:space="0" w:color="auto"/>
        <w:left w:val="none" w:sz="0" w:space="0" w:color="auto"/>
        <w:bottom w:val="none" w:sz="0" w:space="0" w:color="auto"/>
        <w:right w:val="none" w:sz="0" w:space="0" w:color="auto"/>
      </w:divBdr>
    </w:div>
    <w:div w:id="899557504">
      <w:bodyDiv w:val="1"/>
      <w:marLeft w:val="0"/>
      <w:marRight w:val="0"/>
      <w:marTop w:val="0"/>
      <w:marBottom w:val="0"/>
      <w:divBdr>
        <w:top w:val="none" w:sz="0" w:space="0" w:color="auto"/>
        <w:left w:val="none" w:sz="0" w:space="0" w:color="auto"/>
        <w:bottom w:val="none" w:sz="0" w:space="0" w:color="auto"/>
        <w:right w:val="none" w:sz="0" w:space="0" w:color="auto"/>
      </w:divBdr>
    </w:div>
    <w:div w:id="924342917">
      <w:bodyDiv w:val="1"/>
      <w:marLeft w:val="0"/>
      <w:marRight w:val="0"/>
      <w:marTop w:val="0"/>
      <w:marBottom w:val="0"/>
      <w:divBdr>
        <w:top w:val="none" w:sz="0" w:space="0" w:color="auto"/>
        <w:left w:val="none" w:sz="0" w:space="0" w:color="auto"/>
        <w:bottom w:val="none" w:sz="0" w:space="0" w:color="auto"/>
        <w:right w:val="none" w:sz="0" w:space="0" w:color="auto"/>
      </w:divBdr>
    </w:div>
    <w:div w:id="1054306895">
      <w:bodyDiv w:val="1"/>
      <w:marLeft w:val="0"/>
      <w:marRight w:val="0"/>
      <w:marTop w:val="0"/>
      <w:marBottom w:val="0"/>
      <w:divBdr>
        <w:top w:val="none" w:sz="0" w:space="0" w:color="auto"/>
        <w:left w:val="none" w:sz="0" w:space="0" w:color="auto"/>
        <w:bottom w:val="none" w:sz="0" w:space="0" w:color="auto"/>
        <w:right w:val="none" w:sz="0" w:space="0" w:color="auto"/>
      </w:divBdr>
    </w:div>
    <w:div w:id="1057096192">
      <w:bodyDiv w:val="1"/>
      <w:marLeft w:val="0"/>
      <w:marRight w:val="0"/>
      <w:marTop w:val="0"/>
      <w:marBottom w:val="0"/>
      <w:divBdr>
        <w:top w:val="none" w:sz="0" w:space="0" w:color="auto"/>
        <w:left w:val="none" w:sz="0" w:space="0" w:color="auto"/>
        <w:bottom w:val="none" w:sz="0" w:space="0" w:color="auto"/>
        <w:right w:val="none" w:sz="0" w:space="0" w:color="auto"/>
      </w:divBdr>
    </w:div>
    <w:div w:id="1240480609">
      <w:bodyDiv w:val="1"/>
      <w:marLeft w:val="0"/>
      <w:marRight w:val="0"/>
      <w:marTop w:val="0"/>
      <w:marBottom w:val="0"/>
      <w:divBdr>
        <w:top w:val="none" w:sz="0" w:space="0" w:color="auto"/>
        <w:left w:val="none" w:sz="0" w:space="0" w:color="auto"/>
        <w:bottom w:val="none" w:sz="0" w:space="0" w:color="auto"/>
        <w:right w:val="none" w:sz="0" w:space="0" w:color="auto"/>
      </w:divBdr>
    </w:div>
    <w:div w:id="1247423223">
      <w:bodyDiv w:val="1"/>
      <w:marLeft w:val="0"/>
      <w:marRight w:val="0"/>
      <w:marTop w:val="0"/>
      <w:marBottom w:val="0"/>
      <w:divBdr>
        <w:top w:val="none" w:sz="0" w:space="0" w:color="auto"/>
        <w:left w:val="none" w:sz="0" w:space="0" w:color="auto"/>
        <w:bottom w:val="none" w:sz="0" w:space="0" w:color="auto"/>
        <w:right w:val="none" w:sz="0" w:space="0" w:color="auto"/>
      </w:divBdr>
    </w:div>
    <w:div w:id="1342511133">
      <w:bodyDiv w:val="1"/>
      <w:marLeft w:val="0"/>
      <w:marRight w:val="0"/>
      <w:marTop w:val="0"/>
      <w:marBottom w:val="0"/>
      <w:divBdr>
        <w:top w:val="none" w:sz="0" w:space="0" w:color="auto"/>
        <w:left w:val="none" w:sz="0" w:space="0" w:color="auto"/>
        <w:bottom w:val="none" w:sz="0" w:space="0" w:color="auto"/>
        <w:right w:val="none" w:sz="0" w:space="0" w:color="auto"/>
      </w:divBdr>
    </w:div>
    <w:div w:id="1570655574">
      <w:bodyDiv w:val="1"/>
      <w:marLeft w:val="0"/>
      <w:marRight w:val="0"/>
      <w:marTop w:val="0"/>
      <w:marBottom w:val="0"/>
      <w:divBdr>
        <w:top w:val="none" w:sz="0" w:space="0" w:color="auto"/>
        <w:left w:val="none" w:sz="0" w:space="0" w:color="auto"/>
        <w:bottom w:val="none" w:sz="0" w:space="0" w:color="auto"/>
        <w:right w:val="none" w:sz="0" w:space="0" w:color="auto"/>
      </w:divBdr>
      <w:divsChild>
        <w:div w:id="63072318">
          <w:marLeft w:val="0"/>
          <w:marRight w:val="0"/>
          <w:marTop w:val="0"/>
          <w:marBottom w:val="0"/>
          <w:divBdr>
            <w:top w:val="none" w:sz="0" w:space="0" w:color="auto"/>
            <w:left w:val="none" w:sz="0" w:space="0" w:color="auto"/>
            <w:bottom w:val="none" w:sz="0" w:space="0" w:color="auto"/>
            <w:right w:val="none" w:sz="0" w:space="0" w:color="auto"/>
          </w:divBdr>
        </w:div>
        <w:div w:id="911239354">
          <w:marLeft w:val="0"/>
          <w:marRight w:val="0"/>
          <w:marTop w:val="0"/>
          <w:marBottom w:val="0"/>
          <w:divBdr>
            <w:top w:val="none" w:sz="0" w:space="0" w:color="auto"/>
            <w:left w:val="none" w:sz="0" w:space="0" w:color="auto"/>
            <w:bottom w:val="none" w:sz="0" w:space="0" w:color="auto"/>
            <w:right w:val="none" w:sz="0" w:space="0" w:color="auto"/>
          </w:divBdr>
        </w:div>
        <w:div w:id="1203788432">
          <w:marLeft w:val="0"/>
          <w:marRight w:val="0"/>
          <w:marTop w:val="0"/>
          <w:marBottom w:val="0"/>
          <w:divBdr>
            <w:top w:val="none" w:sz="0" w:space="0" w:color="auto"/>
            <w:left w:val="none" w:sz="0" w:space="0" w:color="auto"/>
            <w:bottom w:val="none" w:sz="0" w:space="0" w:color="auto"/>
            <w:right w:val="none" w:sz="0" w:space="0" w:color="auto"/>
          </w:divBdr>
        </w:div>
        <w:div w:id="1899823299">
          <w:marLeft w:val="0"/>
          <w:marRight w:val="0"/>
          <w:marTop w:val="0"/>
          <w:marBottom w:val="0"/>
          <w:divBdr>
            <w:top w:val="none" w:sz="0" w:space="0" w:color="auto"/>
            <w:left w:val="none" w:sz="0" w:space="0" w:color="auto"/>
            <w:bottom w:val="none" w:sz="0" w:space="0" w:color="auto"/>
            <w:right w:val="none" w:sz="0" w:space="0" w:color="auto"/>
          </w:divBdr>
        </w:div>
      </w:divsChild>
    </w:div>
    <w:div w:id="1578897366">
      <w:bodyDiv w:val="1"/>
      <w:marLeft w:val="0"/>
      <w:marRight w:val="0"/>
      <w:marTop w:val="0"/>
      <w:marBottom w:val="0"/>
      <w:divBdr>
        <w:top w:val="none" w:sz="0" w:space="0" w:color="auto"/>
        <w:left w:val="none" w:sz="0" w:space="0" w:color="auto"/>
        <w:bottom w:val="none" w:sz="0" w:space="0" w:color="auto"/>
        <w:right w:val="none" w:sz="0" w:space="0" w:color="auto"/>
      </w:divBdr>
    </w:div>
    <w:div w:id="1734888475">
      <w:bodyDiv w:val="1"/>
      <w:marLeft w:val="0"/>
      <w:marRight w:val="0"/>
      <w:marTop w:val="0"/>
      <w:marBottom w:val="0"/>
      <w:divBdr>
        <w:top w:val="none" w:sz="0" w:space="0" w:color="auto"/>
        <w:left w:val="none" w:sz="0" w:space="0" w:color="auto"/>
        <w:bottom w:val="none" w:sz="0" w:space="0" w:color="auto"/>
        <w:right w:val="none" w:sz="0" w:space="0" w:color="auto"/>
      </w:divBdr>
    </w:div>
    <w:div w:id="1848402163">
      <w:bodyDiv w:val="1"/>
      <w:marLeft w:val="0"/>
      <w:marRight w:val="0"/>
      <w:marTop w:val="0"/>
      <w:marBottom w:val="0"/>
      <w:divBdr>
        <w:top w:val="none" w:sz="0" w:space="0" w:color="auto"/>
        <w:left w:val="none" w:sz="0" w:space="0" w:color="auto"/>
        <w:bottom w:val="none" w:sz="0" w:space="0" w:color="auto"/>
        <w:right w:val="none" w:sz="0" w:space="0" w:color="auto"/>
      </w:divBdr>
    </w:div>
    <w:div w:id="1867399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image" Target="media/image13.png"/><Relationship Id="rId42" Type="http://schemas.openxmlformats.org/officeDocument/2006/relationships/hyperlink" Target="https://ru.wikipedia.org/wiki/AJAX" TargetMode="External"/><Relationship Id="rId47" Type="http://schemas.openxmlformats.org/officeDocument/2006/relationships/hyperlink" Target="https://ru.wikipedia.org/wiki/%D0%92%D0%B5%D0%B1-%D0%BF%D1%80%D0%B8%D0%BB%D0%BE%D0%B6%D0%B5%D0%BD%D0%B8%D0%B5" TargetMode="External"/><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hyperlink" Target="https://ru.wikipedia.org/wiki/%D0%A5%D0%BE%D1%81%D1%82%D0%B8%D0%BD%D0%B3" TargetMode="External"/><Relationship Id="rId89" Type="http://schemas.openxmlformats.org/officeDocument/2006/relationships/image" Target="media/image49.png"/><Relationship Id="rId112" Type="http://schemas.openxmlformats.org/officeDocument/2006/relationships/oleObject" Target="embeddings/oleObject12.bin"/><Relationship Id="rId16" Type="http://schemas.openxmlformats.org/officeDocument/2006/relationships/image" Target="media/image8.png"/><Relationship Id="rId107" Type="http://schemas.openxmlformats.org/officeDocument/2006/relationships/oleObject" Target="embeddings/oleObject9.bin"/><Relationship Id="rId11" Type="http://schemas.openxmlformats.org/officeDocument/2006/relationships/image" Target="media/image3.png"/><Relationship Id="rId32" Type="http://schemas.openxmlformats.org/officeDocument/2006/relationships/hyperlink" Target="https://ru.wikipedia.org/wiki/%D0%98%D0%BC%D0%BF%D0%B5%D1%80%D0%B0%D1%82%D0%B8%D0%B2%D0%BD%D0%BE%D0%B5_%D0%BF%D1%80%D0%BE%D0%B3%D1%80%D0%B0%D0%BC%D0%BC%D0%B8%D1%80%D0%BE%D0%B2%D0%B0%D0%BD%D0%B8%D0%B5" TargetMode="External"/><Relationship Id="rId37" Type="http://schemas.openxmlformats.org/officeDocument/2006/relationships/hyperlink" Target="https://ru.wikipedia.org/wiki/JavaScript" TargetMode="External"/><Relationship Id="rId53" Type="http://schemas.openxmlformats.org/officeDocument/2006/relationships/hyperlink" Target="https://ru.wikipedia.org/wiki/%D0%9C%D0%BE%D0%B4%D0%B5%D0%BB%D1%8C" TargetMode="External"/><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hyperlink" Target="https://ru.wikipedia.org/wiki/%D0%98%D0%BD%D1%82%D0%B5%D1%80%D1%84%D0%B5%D0%B9%D1%81_%D0%BF%D0%BE%D0%BB%D1%8C%D0%B7%D0%BE%D0%B2%D0%B0%D1%82%D0%B5%D0%BB%D1%8F" TargetMode="External"/><Relationship Id="rId102" Type="http://schemas.openxmlformats.org/officeDocument/2006/relationships/oleObject" Target="embeddings/oleObject6.bin"/><Relationship Id="rId123" Type="http://schemas.openxmlformats.org/officeDocument/2006/relationships/image" Target="media/image63.wmf"/><Relationship Id="rId128" Type="http://schemas.openxmlformats.org/officeDocument/2006/relationships/oleObject" Target="embeddings/oleObject20.bin"/><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oleObject" Target="embeddings/oleObject1.bin"/><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ru.wikipedia.org/wiki/CSS" TargetMode="External"/><Relationship Id="rId48" Type="http://schemas.openxmlformats.org/officeDocument/2006/relationships/hyperlink" Target="https://ru.wikipedia.org/wiki/PHP" TargetMode="External"/><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58.wmf"/><Relationship Id="rId118" Type="http://schemas.openxmlformats.org/officeDocument/2006/relationships/oleObject" Target="embeddings/oleObject15.bin"/><Relationship Id="rId80" Type="http://schemas.openxmlformats.org/officeDocument/2006/relationships/hyperlink" Target="https://ru.wikipedia.org/wiki/HTTP" TargetMode="External"/><Relationship Id="rId85" Type="http://schemas.openxmlformats.org/officeDocument/2006/relationships/image" Target="media/image4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ru.wikipedia.org/wiki/%D0%A4%D1%83%D0%BD%D0%BA%D1%86%D0%B8%D0%BE%D0%BD%D0%B0%D0%BB%D1%8C%D0%BD%D0%BE%D0%B5_%D0%BF%D1%80%D0%BE%D0%B3%D1%80%D0%B0%D0%BC%D0%BC%D0%B8%D1%80%D0%BE%D0%B2%D0%B0%D0%BD%D0%B8%D0%B5" TargetMode="External"/><Relationship Id="rId38" Type="http://schemas.openxmlformats.org/officeDocument/2006/relationships/hyperlink" Target="https://ru.wikipedia.org/wiki/HTML" TargetMode="External"/><Relationship Id="rId59" Type="http://schemas.openxmlformats.org/officeDocument/2006/relationships/image" Target="media/image26.png"/><Relationship Id="rId103" Type="http://schemas.openxmlformats.org/officeDocument/2006/relationships/image" Target="media/image54.wmf"/><Relationship Id="rId108" Type="http://schemas.openxmlformats.org/officeDocument/2006/relationships/image" Target="media/image56.wmf"/><Relationship Id="rId124" Type="http://schemas.openxmlformats.org/officeDocument/2006/relationships/oleObject" Target="embeddings/oleObject18.bin"/><Relationship Id="rId129" Type="http://schemas.openxmlformats.org/officeDocument/2006/relationships/fontTable" Target="fontTable.xml"/><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hyperlink" Target="https://ru.wikipedia.org/wiki/%D0%AE%D0%B7%D0%B0%D0%B1%D0%B8%D0%BB%D0%B8%D1%82%D0%B8" TargetMode="External"/><Relationship Id="rId96" Type="http://schemas.openxmlformats.org/officeDocument/2006/relationships/image" Target="media/image52.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ru.wikipedia.org/wiki/%D0%A1%D0%B8%D1%81%D1%82%D0%B5%D0%BC%D0%B0_%D1%83%D0%BF%D1%80%D0%B0%D0%B2%D0%BB%D0%B5%D0%BD%D0%B8%D1%8F_%D0%B1%D0%B0%D0%B7%D0%B0%D0%BC%D0%B8_%D0%B4%D0%B0%D0%BD%D0%BD%D1%8B%D1%85" TargetMode="External"/><Relationship Id="rId114" Type="http://schemas.openxmlformats.org/officeDocument/2006/relationships/oleObject" Target="embeddings/oleObject13.bin"/><Relationship Id="rId119" Type="http://schemas.openxmlformats.org/officeDocument/2006/relationships/image" Target="media/image61.wmf"/><Relationship Id="rId44" Type="http://schemas.openxmlformats.org/officeDocument/2006/relationships/hyperlink" Target="https://ru.wikipedia.org/wiki/%D0%A5%D0%BE%D1%81%D1%82%D0%B8%D0%BD%D0%B3" TargetMode="External"/><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hyperlink" Target="https://ru.wikipedia.org/wiki/%D0%91%D1%80%D0%B0%D1%83%D0%B7%D0%B5%D1%80" TargetMode="External"/><Relationship Id="rId86" Type="http://schemas.openxmlformats.org/officeDocument/2006/relationships/image" Target="media/image46.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ru.wikipedia.org/wiki/Document_Object_Model" TargetMode="External"/><Relationship Id="rId109" Type="http://schemas.openxmlformats.org/officeDocument/2006/relationships/oleObject" Target="embeddings/oleObject10.bin"/><Relationship Id="rId34" Type="http://schemas.openxmlformats.org/officeDocument/2006/relationships/hyperlink" Target="https://ru.wikipedia.org/wiki/ECMAScript" TargetMode="External"/><Relationship Id="rId50" Type="http://schemas.openxmlformats.org/officeDocument/2006/relationships/hyperlink" Target="https://ru.wikipedia.org/wiki/MySQL" TargetMode="External"/><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oleObject" Target="embeddings/oleObject2.bin"/><Relationship Id="rId104" Type="http://schemas.openxmlformats.org/officeDocument/2006/relationships/oleObject" Target="embeddings/oleObject7.bin"/><Relationship Id="rId120" Type="http://schemas.openxmlformats.org/officeDocument/2006/relationships/oleObject" Target="embeddings/oleObject16.bin"/><Relationship Id="rId125" Type="http://schemas.openxmlformats.org/officeDocument/2006/relationships/image" Target="media/image64.wmf"/><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ru.wikipedia.org/wiki/%D0%98%D1%81%D1%81%D0%BB%D0%B5%D0%B4%D0%BE%D0%B2%D0%B0%D0%BD%D0%B8%D0%B5" TargetMode="External"/><Relationship Id="rId2" Type="http://schemas.openxmlformats.org/officeDocument/2006/relationships/numbering" Target="numbering.xml"/><Relationship Id="rId29" Type="http://schemas.openxmlformats.org/officeDocument/2006/relationships/hyperlink" Target="https://ru.wikipedia.org/wiki/%D0%9C%D1%83%D0%BB%D1%8C%D1%82%D0%B8%D0%BF%D0%B0%D1%80%D0%B0%D0%B4%D0%B8%D0%B3%D0%BC%D0%B5%D0%BD%D0%BD%D0%BE%D0%B5_%D0%BF%D1%80%D0%BE%D0%B3%D1%80%D0%B0%D0%BC%D0%BC%D0%B8%D1%80%D0%BE%D0%B2%D0%B0%D0%BD%D0%B8%D0%B5" TargetMode="External"/><Relationship Id="rId24" Type="http://schemas.openxmlformats.org/officeDocument/2006/relationships/image" Target="media/image16.png"/><Relationship Id="rId40" Type="http://schemas.openxmlformats.org/officeDocument/2006/relationships/hyperlink" Target="https://ru.wikipedia.org/wiki/Document_Object_Model" TargetMode="External"/><Relationship Id="rId45" Type="http://schemas.openxmlformats.org/officeDocument/2006/relationships/hyperlink" Target="https://ru.wikipedia.org/wiki/%D0%A1%D0%BA%D1%80%D0%B8%D0%BF%D1%82%D0%BE%D0%B2%D1%8B%D0%B9_%D1%8F%D0%B7%D1%8B%D0%BA" TargetMode="External"/><Relationship Id="rId66" Type="http://schemas.openxmlformats.org/officeDocument/2006/relationships/image" Target="media/image33.png"/><Relationship Id="rId87" Type="http://schemas.openxmlformats.org/officeDocument/2006/relationships/image" Target="media/image47.png"/><Relationship Id="rId110" Type="http://schemas.openxmlformats.org/officeDocument/2006/relationships/oleObject" Target="embeddings/oleObject11.bin"/><Relationship Id="rId115" Type="http://schemas.openxmlformats.org/officeDocument/2006/relationships/image" Target="media/image59.wmf"/><Relationship Id="rId61" Type="http://schemas.openxmlformats.org/officeDocument/2006/relationships/image" Target="media/image28.png"/><Relationship Id="rId82" Type="http://schemas.openxmlformats.org/officeDocument/2006/relationships/hyperlink" Target="https://ru.wikipedia.org/wiki/WWW"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ru.wikipedia.org/wiki/%D0%AF%D0%B7%D1%8B%D0%BA_%D0%BF%D1%80%D0%BE%D0%B3%D1%80%D0%B0%D0%BC%D0%BC%D0%B8%D1%80%D0%BE%D0%B2%D0%B0%D0%BD%D0%B8%D1%8F" TargetMode="External"/><Relationship Id="rId35" Type="http://schemas.openxmlformats.org/officeDocument/2006/relationships/hyperlink" Target="https://ru.wikipedia.org/wiki/AJAX"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oleObject" Target="embeddings/oleObject4.bin"/><Relationship Id="rId105" Type="http://schemas.openxmlformats.org/officeDocument/2006/relationships/image" Target="media/image55.wmf"/><Relationship Id="rId126" Type="http://schemas.openxmlformats.org/officeDocument/2006/relationships/oleObject" Target="embeddings/oleObject19.bin"/><Relationship Id="rId8" Type="http://schemas.openxmlformats.org/officeDocument/2006/relationships/header" Target="header1.xml"/><Relationship Id="rId51" Type="http://schemas.openxmlformats.org/officeDocument/2006/relationships/hyperlink" Target="https://ru.wikipedia.org/wiki/%D0%91%D1%80%D0%B0%D1%83%D0%B7%D0%B5%D1%80" TargetMode="External"/><Relationship Id="rId72" Type="http://schemas.openxmlformats.org/officeDocument/2006/relationships/image" Target="media/image39.png"/><Relationship Id="rId93" Type="http://schemas.openxmlformats.org/officeDocument/2006/relationships/hyperlink" Target="https://ru.wikipedia.org/wiki/%D0%9F%D0%BE%D0%BB%D1%8C%D0%B7%D0%BE%D0%B2%D0%B0%D1%82%D0%B5%D0%BB%D1%8C%D1%81%D0%BA%D0%B8%D0%B9_%D0%B8%D0%BD%D1%82%D0%B5%D1%80%D1%84%D0%B5%D0%B9%D1%81" TargetMode="External"/><Relationship Id="rId98" Type="http://schemas.openxmlformats.org/officeDocument/2006/relationships/image" Target="media/image53.wmf"/><Relationship Id="rId121" Type="http://schemas.openxmlformats.org/officeDocument/2006/relationships/image" Target="media/image62.wmf"/><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ru.wikipedia.org/wiki/%D0%A0%D0%B5%D0%BB%D1%8F%D1%86%D0%B8%D0%BE%D0%BD%D0%BD%D0%B0%D1%8F_%D0%A1%D0%A3%D0%91%D0%94" TargetMode="External"/><Relationship Id="rId67" Type="http://schemas.openxmlformats.org/officeDocument/2006/relationships/image" Target="media/image34.png"/><Relationship Id="rId116" Type="http://schemas.openxmlformats.org/officeDocument/2006/relationships/oleObject" Target="embeddings/oleObject14.bin"/><Relationship Id="rId20" Type="http://schemas.openxmlformats.org/officeDocument/2006/relationships/image" Target="media/image12.png"/><Relationship Id="rId41" Type="http://schemas.openxmlformats.org/officeDocument/2006/relationships/hyperlink" Target="https://ru.wikipedia.org/wiki/%D0%98%D0%BD%D1%82%D0%B5%D1%80%D1%84%D0%B5%D0%B9%D1%81_%D0%BF%D1%80%D0%BE%D0%B3%D1%80%D0%B0%D0%BC%D0%BC%D0%B8%D1%80%D0%BE%D0%B2%D0%B0%D0%BD%D0%B8%D1%8F_%D0%BF%D1%80%D0%B8%D0%BB%D0%BE%D0%B6%D0%B5%D0%BD%D0%B8%D0%B9" TargetMode="External"/><Relationship Id="rId62" Type="http://schemas.openxmlformats.org/officeDocument/2006/relationships/image" Target="media/image29.png"/><Relationship Id="rId83" Type="http://schemas.openxmlformats.org/officeDocument/2006/relationships/hyperlink" Target="https://ru.wikipedia.org/wiki/%D0%91%D1%80%D0%B0%D1%83%D0%B7%D0%B5%D1%80" TargetMode="External"/><Relationship Id="rId88" Type="http://schemas.openxmlformats.org/officeDocument/2006/relationships/image" Target="media/image48.png"/><Relationship Id="rId111" Type="http://schemas.openxmlformats.org/officeDocument/2006/relationships/image" Target="media/image57.wmf"/><Relationship Id="rId15" Type="http://schemas.openxmlformats.org/officeDocument/2006/relationships/image" Target="media/image7.png"/><Relationship Id="rId36" Type="http://schemas.openxmlformats.org/officeDocument/2006/relationships/hyperlink" Target="https://ru.wikipedia.org/wiki/%D0%91%D0%B8%D0%B1%D0%BB%D0%B8%D0%BE%D1%82%D0%B5%D0%BA%D0%B0_JavaScript" TargetMode="External"/><Relationship Id="rId57" Type="http://schemas.openxmlformats.org/officeDocument/2006/relationships/image" Target="media/image24.png"/><Relationship Id="rId106" Type="http://schemas.openxmlformats.org/officeDocument/2006/relationships/oleObject" Target="embeddings/oleObject8.bin"/><Relationship Id="rId127" Type="http://schemas.openxmlformats.org/officeDocument/2006/relationships/image" Target="media/image65.wmf"/><Relationship Id="rId10" Type="http://schemas.openxmlformats.org/officeDocument/2006/relationships/image" Target="media/image2.png"/><Relationship Id="rId31"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52" Type="http://schemas.openxmlformats.org/officeDocument/2006/relationships/hyperlink" Target="https://ru.wikipedia.org/wiki/SQL" TargetMode="External"/><Relationship Id="rId73" Type="http://schemas.openxmlformats.org/officeDocument/2006/relationships/image" Target="media/image40.png"/><Relationship Id="rId78" Type="http://schemas.openxmlformats.org/officeDocument/2006/relationships/hyperlink" Target="https://ru.wikipedia.org/wiki/%D0%92%D0%B5%D0%B1-%D1%81%D1%82%D1%80%D0%B0%D0%BD%D0%B8%D1%86%D0%B0" TargetMode="External"/><Relationship Id="rId94" Type="http://schemas.openxmlformats.org/officeDocument/2006/relationships/image" Target="media/image51.wmf"/><Relationship Id="rId99" Type="http://schemas.openxmlformats.org/officeDocument/2006/relationships/oleObject" Target="embeddings/oleObject3.bin"/><Relationship Id="rId101" Type="http://schemas.openxmlformats.org/officeDocument/2006/relationships/oleObject" Target="embeddings/oleObject5.bin"/><Relationship Id="rId122" Type="http://schemas.openxmlformats.org/officeDocument/2006/relationships/oleObject" Target="embeddings/oleObject17.bin"/><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s\&#1044;&#1055;_&#1076;&#1080;&#1079;\&#1054;&#1089;&#1085;&#1086;&#1074;&#1085;&#1086;&#1081;%20&#1090;&#1077;&#1082;&#1089;&#1090;+.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bwMode="auto">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a:spPr>
      <a:bodyPr rot="0" vert="horz" wrap="square" lIns="91440" tIns="45720" rIns="91440" bIns="45720" anchor="t" anchorCtr="0" upright="1">
        <a:noAutofit/>
      </a:bodyPr>
      <a:lst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62D9A1-70DA-493F-9987-F0C304114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Основной текст+.dotx</Template>
  <TotalTime>5812</TotalTime>
  <Pages>105</Pages>
  <Words>28782</Words>
  <Characters>164058</Characters>
  <Application>Microsoft Office Word</Application>
  <DocSecurity>0</DocSecurity>
  <Lines>1367</Lines>
  <Paragraphs>384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192456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nochka</dc:creator>
  <cp:keywords/>
  <dc:description/>
  <cp:lastModifiedBy>User</cp:lastModifiedBy>
  <cp:revision>26</cp:revision>
  <cp:lastPrinted>2020-05-31T18:42:00Z</cp:lastPrinted>
  <dcterms:created xsi:type="dcterms:W3CDTF">2020-05-22T17:19:00Z</dcterms:created>
  <dcterms:modified xsi:type="dcterms:W3CDTF">2020-06-05T14:32:00Z</dcterms:modified>
</cp:coreProperties>
</file>